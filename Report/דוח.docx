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841FD1A" w14:textId="1752B920" w:rsidR="004A73BF" w:rsidRPr="00113E55" w:rsidRDefault="00280314" w:rsidP="005231DD">
      <w:pPr>
        <w:tabs>
          <w:tab w:val="left" w:pos="900"/>
        </w:tabs>
      </w:pPr>
      <w:r>
        <w:rPr>
          <w:noProof/>
          <w:lang w:eastAsia="en-US"/>
        </w:rPr>
        <w:drawing>
          <wp:anchor distT="0" distB="0" distL="114300" distR="114300" simplePos="0" relativeHeight="251658752" behindDoc="1" locked="0" layoutInCell="1" allowOverlap="1" wp14:anchorId="225AC021" wp14:editId="26AC931B">
            <wp:simplePos x="0" y="0"/>
            <wp:positionH relativeFrom="column">
              <wp:posOffset>-951397</wp:posOffset>
            </wp:positionH>
            <wp:positionV relativeFrom="paragraph">
              <wp:posOffset>-763905</wp:posOffset>
            </wp:positionV>
            <wp:extent cx="7658100" cy="10858500"/>
            <wp:effectExtent l="0" t="0" r="0" b="0"/>
            <wp:wrapNone/>
            <wp:docPr id="263" name="Picture 263"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descr="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658100" cy="108585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69782BE" w14:textId="22F8C897" w:rsidR="004A73BF" w:rsidRPr="00113E55" w:rsidRDefault="004A73BF" w:rsidP="007D5AC1"/>
    <w:p w14:paraId="5D7FAAFB" w14:textId="77777777" w:rsidR="004A73BF" w:rsidRPr="00113E55" w:rsidRDefault="004A73BF" w:rsidP="007D5AC1"/>
    <w:p w14:paraId="05CF57F9" w14:textId="77777777" w:rsidR="004A73BF" w:rsidRPr="00113E55" w:rsidRDefault="004A73BF" w:rsidP="007D5AC1"/>
    <w:p w14:paraId="7E6E9770" w14:textId="36566BF6" w:rsidR="004A73BF" w:rsidRPr="00113E55" w:rsidRDefault="004A73BF" w:rsidP="007D5AC1"/>
    <w:p w14:paraId="73B4956D" w14:textId="77777777" w:rsidR="004A73BF" w:rsidRPr="00113E55" w:rsidRDefault="004A73BF" w:rsidP="007D5AC1"/>
    <w:p w14:paraId="71D56C9B" w14:textId="77777777" w:rsidR="004A73BF" w:rsidRPr="00113E55" w:rsidRDefault="004A73BF" w:rsidP="007D5AC1">
      <w:pPr>
        <w:rPr>
          <w:rtl/>
          <w:lang w:bidi="he-IL"/>
        </w:rPr>
      </w:pPr>
    </w:p>
    <w:p w14:paraId="23B479CF" w14:textId="1DAC3ADF" w:rsidR="004A73BF" w:rsidRPr="00113E55" w:rsidRDefault="004A73BF" w:rsidP="007D5AC1"/>
    <w:p w14:paraId="5DB1CBA5" w14:textId="38769153" w:rsidR="004A73BF" w:rsidRPr="00113E55" w:rsidRDefault="004A73BF" w:rsidP="007D5AC1"/>
    <w:p w14:paraId="08DE63CB" w14:textId="77777777" w:rsidR="004A73BF" w:rsidRPr="00113E55" w:rsidRDefault="004A73BF" w:rsidP="007D5AC1"/>
    <w:p w14:paraId="56A716F8" w14:textId="77777777" w:rsidR="004A73BF" w:rsidRPr="00113E55" w:rsidRDefault="004A73BF" w:rsidP="007D5AC1"/>
    <w:p w14:paraId="63291915" w14:textId="77777777" w:rsidR="004A73BF" w:rsidRPr="00113E55" w:rsidRDefault="004A73BF" w:rsidP="007D5AC1"/>
    <w:p w14:paraId="3AB43789" w14:textId="64F7FA26" w:rsidR="004A73BF" w:rsidRPr="00113E55" w:rsidRDefault="004A73BF" w:rsidP="007D5AC1"/>
    <w:p w14:paraId="2EC354BE" w14:textId="68175091" w:rsidR="004A73BF" w:rsidRPr="00113E55" w:rsidRDefault="004A73BF" w:rsidP="007D5AC1"/>
    <w:p w14:paraId="1696CBED" w14:textId="5AF35467" w:rsidR="004A73BF" w:rsidRPr="00113E55" w:rsidRDefault="004A73BF" w:rsidP="007D5AC1"/>
    <w:p w14:paraId="321A00D7" w14:textId="7626B493" w:rsidR="004A73BF" w:rsidRPr="00113E55" w:rsidRDefault="004A73BF" w:rsidP="007D5AC1"/>
    <w:p w14:paraId="2A9F055C" w14:textId="77777777" w:rsidR="004A73BF" w:rsidRPr="00113E55" w:rsidRDefault="004A73BF" w:rsidP="007D5AC1"/>
    <w:p w14:paraId="319D5850" w14:textId="73AD0C5F" w:rsidR="004A73BF" w:rsidRPr="00113E55" w:rsidRDefault="00F0441F" w:rsidP="00F0441F">
      <w:pPr>
        <w:tabs>
          <w:tab w:val="left" w:pos="3153"/>
        </w:tabs>
      </w:pPr>
      <w:r w:rsidRPr="00113E55">
        <w:tab/>
      </w:r>
    </w:p>
    <w:p w14:paraId="7C51D03F" w14:textId="77777777" w:rsidR="004A73BF" w:rsidRPr="00113E55" w:rsidRDefault="004A73BF" w:rsidP="007D5AC1"/>
    <w:p w14:paraId="69AF0342" w14:textId="77777777" w:rsidR="004A73BF" w:rsidRPr="00113E55" w:rsidRDefault="004A73BF" w:rsidP="007D5AC1"/>
    <w:p w14:paraId="7A1CFD46" w14:textId="77777777" w:rsidR="004A73BF" w:rsidRPr="00113E55" w:rsidRDefault="004A73BF" w:rsidP="007D5AC1"/>
    <w:p w14:paraId="452D61C3" w14:textId="6A9F179A" w:rsidR="004A73BF" w:rsidRPr="00113E55" w:rsidRDefault="004A73BF" w:rsidP="007D5AC1"/>
    <w:p w14:paraId="790C4F14" w14:textId="77777777" w:rsidR="004A73BF" w:rsidRPr="00113E55" w:rsidRDefault="004A73BF" w:rsidP="007D5AC1"/>
    <w:p w14:paraId="684298EA" w14:textId="77777777" w:rsidR="004A73BF" w:rsidRPr="00113E55" w:rsidRDefault="004A73BF" w:rsidP="007D5AC1"/>
    <w:p w14:paraId="5DF14384" w14:textId="6A999662" w:rsidR="004A73BF" w:rsidRPr="00113E55" w:rsidRDefault="004A73BF" w:rsidP="007D5AC1"/>
    <w:p w14:paraId="0BB7F81F" w14:textId="7DBB1F99" w:rsidR="004A73BF" w:rsidRPr="00113E55" w:rsidRDefault="004A73BF" w:rsidP="007D5AC1"/>
    <w:p w14:paraId="2BB67695" w14:textId="77777777" w:rsidR="004A73BF" w:rsidRPr="00113E55" w:rsidRDefault="004A73BF" w:rsidP="004A73BF">
      <w:pPr>
        <w:pStyle w:val="My"/>
        <w:jc w:val="right"/>
        <w:rPr>
          <w:rStyle w:val="sowc"/>
          <w:color w:val="333333"/>
          <w:lang w:val="en-US"/>
        </w:rPr>
      </w:pPr>
    </w:p>
    <w:p w14:paraId="11F00A3F" w14:textId="48AFA0CC" w:rsidR="004A73BF" w:rsidRPr="00113E55" w:rsidRDefault="004A73BF" w:rsidP="001E01F0"/>
    <w:p w14:paraId="40C5DDBE" w14:textId="13D1933B" w:rsidR="004A73BF" w:rsidRPr="00113E55" w:rsidRDefault="004A73BF" w:rsidP="001E01F0"/>
    <w:p w14:paraId="01D8871D" w14:textId="6A09F7C0" w:rsidR="004A73BF" w:rsidRPr="00113E55" w:rsidRDefault="00E65354" w:rsidP="001E01F0">
      <w:r>
        <w:rPr>
          <w:noProof/>
          <w:lang w:eastAsia="en-US"/>
        </w:rPr>
        <mc:AlternateContent>
          <mc:Choice Requires="wps">
            <w:drawing>
              <wp:anchor distT="36576" distB="36576" distL="36576" distR="36576" simplePos="0" relativeHeight="251655680" behindDoc="0" locked="0" layoutInCell="1" allowOverlap="1" wp14:anchorId="4823169C" wp14:editId="557241E0">
                <wp:simplePos x="0" y="0"/>
                <wp:positionH relativeFrom="column">
                  <wp:posOffset>-244475</wp:posOffset>
                </wp:positionH>
                <wp:positionV relativeFrom="paragraph">
                  <wp:posOffset>233299</wp:posOffset>
                </wp:positionV>
                <wp:extent cx="6400800" cy="811530"/>
                <wp:effectExtent l="0" t="0" r="0" b="7620"/>
                <wp:wrapNone/>
                <wp:docPr id="6" name="Text Box 1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00800" cy="811530"/>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w:txbxContent>
                          <w:p w14:paraId="18C9ADED" w14:textId="7942C325" w:rsidR="00464B68" w:rsidRPr="00122A1F" w:rsidRDefault="00464B68" w:rsidP="00122A1F">
                            <w:pPr>
                              <w:pStyle w:val="Mysubhead"/>
                              <w:jc w:val="center"/>
                              <w:rPr>
                                <w:rFonts w:ascii="Segoe UI Semibold" w:hAnsi="Segoe UI Semibold" w:cs="Segoe UI Semibold"/>
                                <w:color w:val="FFFFFF" w:themeColor="background1"/>
                                <w:u w:val="none"/>
                                <w:rtl/>
                              </w:rPr>
                            </w:pPr>
                            <w:bookmarkStart w:id="0" w:name="_Toc191826443"/>
                            <w:bookmarkStart w:id="1" w:name="_Toc191826562"/>
                            <w:bookmarkStart w:id="2" w:name="_Toc191826692"/>
                            <w:bookmarkStart w:id="3" w:name="_Toc191835640"/>
                            <w:bookmarkStart w:id="4" w:name="_Toc191842764"/>
                            <w:bookmarkStart w:id="5" w:name="_Toc191842785"/>
                            <w:bookmarkStart w:id="6" w:name="_Toc191842878"/>
                            <w:bookmarkStart w:id="7" w:name="_Toc191842936"/>
                            <w:bookmarkStart w:id="8" w:name="_Toc191843039"/>
                            <w:bookmarkStart w:id="9" w:name="_Toc191843278"/>
                            <w:r w:rsidRPr="00122A1F">
                              <w:rPr>
                                <w:rFonts w:ascii="Segoe UI Semibold" w:hAnsi="Segoe UI Semibold" w:cs="Segoe UI Semibold"/>
                                <w:color w:val="FFFFFF" w:themeColor="background1"/>
                                <w:u w:val="none"/>
                                <w:rtl/>
                              </w:rPr>
                              <w:t>מתקפות טרור בישראל לאורך השנים 197</w:t>
                            </w:r>
                            <w:r w:rsidR="004F4A46">
                              <w:rPr>
                                <w:rFonts w:ascii="Segoe UI Semibold" w:hAnsi="Segoe UI Semibold" w:cs="Segoe UI Semibold" w:hint="cs"/>
                                <w:color w:val="FFFFFF" w:themeColor="background1"/>
                                <w:u w:val="none"/>
                                <w:rtl/>
                              </w:rPr>
                              <w:t>1</w:t>
                            </w:r>
                            <w:r w:rsidRPr="00122A1F">
                              <w:rPr>
                                <w:rFonts w:ascii="Segoe UI Semibold" w:hAnsi="Segoe UI Semibold" w:cs="Segoe UI Semibold"/>
                                <w:color w:val="FFFFFF" w:themeColor="background1"/>
                                <w:u w:val="none"/>
                                <w:rtl/>
                              </w:rPr>
                              <w:t>-2017</w:t>
                            </w:r>
                            <w:bookmarkEnd w:id="0"/>
                            <w:bookmarkEnd w:id="1"/>
                            <w:bookmarkEnd w:id="2"/>
                            <w:bookmarkEnd w:id="3"/>
                            <w:bookmarkEnd w:id="4"/>
                            <w:bookmarkEnd w:id="5"/>
                            <w:bookmarkEnd w:id="6"/>
                            <w:bookmarkEnd w:id="7"/>
                            <w:bookmarkEnd w:id="8"/>
                            <w:bookmarkEnd w:id="9"/>
                          </w:p>
                          <w:p w14:paraId="604CBC6A" w14:textId="0B1752A1" w:rsidR="005655D4" w:rsidRPr="00122A1F" w:rsidRDefault="00464B68" w:rsidP="00122A1F">
                            <w:pPr>
                              <w:pStyle w:val="Mysubhead"/>
                              <w:jc w:val="center"/>
                              <w:rPr>
                                <w:rFonts w:ascii="Segoe UI Semibold" w:hAnsi="Segoe UI Semibold" w:cs="Segoe UI Semibold"/>
                                <w:color w:val="FFFFFF" w:themeColor="background1"/>
                                <w:u w:val="none"/>
                              </w:rPr>
                            </w:pPr>
                            <w:bookmarkStart w:id="10" w:name="_Toc191826444"/>
                            <w:bookmarkStart w:id="11" w:name="_Toc191826563"/>
                            <w:bookmarkStart w:id="12" w:name="_Toc191826693"/>
                            <w:bookmarkStart w:id="13" w:name="_Toc191826718"/>
                            <w:bookmarkStart w:id="14" w:name="_Toc191835641"/>
                            <w:bookmarkStart w:id="15" w:name="_Toc191842765"/>
                            <w:bookmarkStart w:id="16" w:name="_Toc191842786"/>
                            <w:bookmarkStart w:id="17" w:name="_Toc191842879"/>
                            <w:bookmarkStart w:id="18" w:name="_Toc191842937"/>
                            <w:bookmarkStart w:id="19" w:name="_Toc191843040"/>
                            <w:bookmarkStart w:id="20" w:name="_Toc191843279"/>
                            <w:r w:rsidRPr="00122A1F">
                              <w:rPr>
                                <w:rStyle w:val="sowc"/>
                                <w:rFonts w:ascii="Segoe UI Semibold" w:hAnsi="Segoe UI Semibold" w:cs="Segoe UI Semibold"/>
                                <w:color w:val="FFFFFF" w:themeColor="background1"/>
                                <w:sz w:val="36"/>
                                <w:szCs w:val="36"/>
                                <w:u w:val="none"/>
                                <w:rtl/>
                              </w:rPr>
                              <w:t>ויזואליזציה של מידע - 382-1-3203</w:t>
                            </w:r>
                            <w:bookmarkEnd w:id="10"/>
                            <w:bookmarkEnd w:id="11"/>
                            <w:bookmarkEnd w:id="12"/>
                            <w:bookmarkEnd w:id="13"/>
                            <w:bookmarkEnd w:id="14"/>
                            <w:bookmarkEnd w:id="15"/>
                            <w:bookmarkEnd w:id="16"/>
                            <w:bookmarkEnd w:id="17"/>
                            <w:bookmarkEnd w:id="18"/>
                            <w:bookmarkEnd w:id="19"/>
                            <w:bookmarkEnd w:id="20"/>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823169C" id="_x0000_t202" coordsize="21600,21600" o:spt="202" path="m,l,21600r21600,l21600,xe">
                <v:stroke joinstyle="miter"/>
                <v:path gradientshapeok="t" o:connecttype="rect"/>
              </v:shapetype>
              <v:shape id="Text Box 127" o:spid="_x0000_s1026" type="#_x0000_t202" style="position:absolute;margin-left:-19.25pt;margin-top:18.35pt;width:7in;height:63.9pt;z-index:251655680;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" filled="f" fillcolor="#fffffe" stroked="f" strokecolor="#212120" insetpen="t">
                <v:textbox inset="2.88pt,2.88pt,2.88pt,2.88pt">
                  <w:txbxContent>
                    <w:p w14:paraId="18C9ADED" w14:textId="7942C325" w:rsidR="00464B68" w:rsidRPr="00122A1F" w:rsidRDefault="00464B68" w:rsidP="00122A1F">
                      <w:pPr>
                        <w:pStyle w:val="Mysubhead"/>
                        <w:jc w:val="center"/>
                        <w:rPr>
                          <w:rFonts w:ascii="Segoe UI Semibold" w:hAnsi="Segoe UI Semibold" w:cs="Segoe UI Semibold"/>
                          <w:color w:val="FFFFFF" w:themeColor="background1"/>
                          <w:u w:val="none"/>
                          <w:rtl/>
                        </w:rPr>
                      </w:pPr>
                      <w:bookmarkStart w:id="21" w:name="_Toc191826443"/>
                      <w:bookmarkStart w:id="22" w:name="_Toc191826562"/>
                      <w:bookmarkStart w:id="23" w:name="_Toc191826692"/>
                      <w:bookmarkStart w:id="24" w:name="_Toc191835640"/>
                      <w:bookmarkStart w:id="25" w:name="_Toc191842764"/>
                      <w:bookmarkStart w:id="26" w:name="_Toc191842785"/>
                      <w:bookmarkStart w:id="27" w:name="_Toc191842878"/>
                      <w:bookmarkStart w:id="28" w:name="_Toc191842936"/>
                      <w:bookmarkStart w:id="29" w:name="_Toc191843039"/>
                      <w:bookmarkStart w:id="30" w:name="_Toc191843278"/>
                      <w:r w:rsidRPr="00122A1F">
                        <w:rPr>
                          <w:rFonts w:ascii="Segoe UI Semibold" w:hAnsi="Segoe UI Semibold" w:cs="Segoe UI Semibold"/>
                          <w:color w:val="FFFFFF" w:themeColor="background1"/>
                          <w:u w:val="none"/>
                          <w:rtl/>
                        </w:rPr>
                        <w:t>מתקפות טרור בישראל לאורך השנים 197</w:t>
                      </w:r>
                      <w:r w:rsidR="004F4A46">
                        <w:rPr>
                          <w:rFonts w:ascii="Segoe UI Semibold" w:hAnsi="Segoe UI Semibold" w:cs="Segoe UI Semibold" w:hint="cs"/>
                          <w:color w:val="FFFFFF" w:themeColor="background1"/>
                          <w:u w:val="none"/>
                          <w:rtl/>
                        </w:rPr>
                        <w:t>1</w:t>
                      </w:r>
                      <w:r w:rsidRPr="00122A1F">
                        <w:rPr>
                          <w:rFonts w:ascii="Segoe UI Semibold" w:hAnsi="Segoe UI Semibold" w:cs="Segoe UI Semibold"/>
                          <w:color w:val="FFFFFF" w:themeColor="background1"/>
                          <w:u w:val="none"/>
                          <w:rtl/>
                        </w:rPr>
                        <w:t>-2017</w:t>
                      </w:r>
                      <w:bookmarkEnd w:id="21"/>
                      <w:bookmarkEnd w:id="22"/>
                      <w:bookmarkEnd w:id="23"/>
                      <w:bookmarkEnd w:id="24"/>
                      <w:bookmarkEnd w:id="25"/>
                      <w:bookmarkEnd w:id="26"/>
                      <w:bookmarkEnd w:id="27"/>
                      <w:bookmarkEnd w:id="28"/>
                      <w:bookmarkEnd w:id="29"/>
                      <w:bookmarkEnd w:id="30"/>
                    </w:p>
                    <w:p w14:paraId="604CBC6A" w14:textId="0B1752A1" w:rsidR="005655D4" w:rsidRPr="00122A1F" w:rsidRDefault="00464B68" w:rsidP="00122A1F">
                      <w:pPr>
                        <w:pStyle w:val="Mysubhead"/>
                        <w:jc w:val="center"/>
                        <w:rPr>
                          <w:rFonts w:ascii="Segoe UI Semibold" w:hAnsi="Segoe UI Semibold" w:cs="Segoe UI Semibold"/>
                          <w:color w:val="FFFFFF" w:themeColor="background1"/>
                          <w:u w:val="none"/>
                        </w:rPr>
                      </w:pPr>
                      <w:bookmarkStart w:id="31" w:name="_Toc191826444"/>
                      <w:bookmarkStart w:id="32" w:name="_Toc191826563"/>
                      <w:bookmarkStart w:id="33" w:name="_Toc191826693"/>
                      <w:bookmarkStart w:id="34" w:name="_Toc191826718"/>
                      <w:bookmarkStart w:id="35" w:name="_Toc191835641"/>
                      <w:bookmarkStart w:id="36" w:name="_Toc191842765"/>
                      <w:bookmarkStart w:id="37" w:name="_Toc191842786"/>
                      <w:bookmarkStart w:id="38" w:name="_Toc191842879"/>
                      <w:bookmarkStart w:id="39" w:name="_Toc191842937"/>
                      <w:bookmarkStart w:id="40" w:name="_Toc191843040"/>
                      <w:bookmarkStart w:id="41" w:name="_Toc191843279"/>
                      <w:r w:rsidRPr="00122A1F">
                        <w:rPr>
                          <w:rStyle w:val="sowc"/>
                          <w:rFonts w:ascii="Segoe UI Semibold" w:hAnsi="Segoe UI Semibold" w:cs="Segoe UI Semibold"/>
                          <w:color w:val="FFFFFF" w:themeColor="background1"/>
                          <w:sz w:val="36"/>
                          <w:szCs w:val="36"/>
                          <w:u w:val="none"/>
                          <w:rtl/>
                        </w:rPr>
                        <w:t>ויזואליזציה של מידע - 382-1-3203</w:t>
                      </w:r>
                      <w:bookmarkEnd w:id="31"/>
                      <w:bookmarkEnd w:id="32"/>
                      <w:bookmarkEnd w:id="33"/>
                      <w:bookmarkEnd w:id="34"/>
                      <w:bookmarkEnd w:id="35"/>
                      <w:bookmarkEnd w:id="36"/>
                      <w:bookmarkEnd w:id="37"/>
                      <w:bookmarkEnd w:id="38"/>
                      <w:bookmarkEnd w:id="39"/>
                      <w:bookmarkEnd w:id="40"/>
                      <w:bookmarkEnd w:id="41"/>
                    </w:p>
                  </w:txbxContent>
                </v:textbox>
              </v:shape>
            </w:pict>
          </mc:Fallback>
        </mc:AlternateContent>
      </w:r>
    </w:p>
    <w:p w14:paraId="6AC402C7" w14:textId="3C6F8DBE" w:rsidR="004A73BF" w:rsidRPr="00113E55" w:rsidRDefault="004A73BF" w:rsidP="001E01F0"/>
    <w:p w14:paraId="7CAB82AE" w14:textId="77777777" w:rsidR="004A73BF" w:rsidRPr="00113E55" w:rsidRDefault="004A73BF" w:rsidP="001E01F0"/>
    <w:p w14:paraId="5AC13DC0" w14:textId="77777777" w:rsidR="004A73BF" w:rsidRPr="00113E55" w:rsidRDefault="004A73BF" w:rsidP="001E01F0"/>
    <w:p w14:paraId="426AE85C" w14:textId="4883C374" w:rsidR="004A73BF" w:rsidRPr="00113E55" w:rsidRDefault="004A73BF" w:rsidP="001E01F0"/>
    <w:p w14:paraId="1A60E3B2" w14:textId="567EEAF7" w:rsidR="004A73BF" w:rsidRPr="00113E55" w:rsidRDefault="004A73BF" w:rsidP="001E01F0"/>
    <w:p w14:paraId="120BE814" w14:textId="555486F1" w:rsidR="004A73BF" w:rsidRPr="00113E55" w:rsidRDefault="004600DA" w:rsidP="001E01F0">
      <w:r>
        <w:rPr>
          <w:noProof/>
          <w:lang w:eastAsia="en-US"/>
        </w:rPr>
        <mc:AlternateContent>
          <mc:Choice Requires="wps">
            <w:drawing>
              <wp:anchor distT="36576" distB="36576" distL="36576" distR="36576" simplePos="0" relativeHeight="251687936" behindDoc="0" locked="0" layoutInCell="1" allowOverlap="1" wp14:anchorId="724A54D2" wp14:editId="6EDD99A1">
                <wp:simplePos x="0" y="0"/>
                <wp:positionH relativeFrom="column">
                  <wp:posOffset>774065</wp:posOffset>
                </wp:positionH>
                <wp:positionV relativeFrom="paragraph">
                  <wp:posOffset>133020</wp:posOffset>
                </wp:positionV>
                <wp:extent cx="4227830" cy="577850"/>
                <wp:effectExtent l="0" t="0" r="1270" b="0"/>
                <wp:wrapNone/>
                <wp:docPr id="1457595788"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27830" cy="577850"/>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w:txbxContent>
                          <w:p w14:paraId="05C5E8F3" w14:textId="77777777" w:rsidR="00E65354" w:rsidRDefault="00EC0569" w:rsidP="00E65354">
                            <w:pPr>
                              <w:pStyle w:val="My"/>
                              <w:bidi/>
                              <w:jc w:val="center"/>
                              <w:rPr>
                                <w:rStyle w:val="sowc"/>
                                <w:rFonts w:ascii="Segoe UI Semibold" w:hAnsi="Segoe UI Semibold" w:cs="Segoe UI Semibold"/>
                                <w:color w:val="FFFFFF"/>
                                <w:rtl/>
                                <w:lang w:val="en-US" w:bidi="he-IL"/>
                              </w:rPr>
                            </w:pPr>
                            <w:r w:rsidRPr="00815A49">
                              <w:rPr>
                                <w:rStyle w:val="sowc"/>
                                <w:rFonts w:ascii="Segoe UI Semibold" w:hAnsi="Segoe UI Semibold" w:cs="Segoe UI Semibold"/>
                                <w:color w:val="FFFFFF"/>
                                <w:rtl/>
                                <w:lang w:val="en-US" w:bidi="he-IL"/>
                              </w:rPr>
                              <w:t>מגישים: ירין שוחט</w:t>
                            </w:r>
                            <w:r w:rsidR="00B54A54">
                              <w:rPr>
                                <w:rStyle w:val="sowc"/>
                                <w:rFonts w:ascii="Segoe UI Semibold" w:hAnsi="Segoe UI Semibold" w:cs="Segoe UI Semibold" w:hint="cs"/>
                                <w:color w:val="FFFFFF"/>
                                <w:rtl/>
                                <w:lang w:val="en-US" w:bidi="he-IL"/>
                              </w:rPr>
                              <w:t xml:space="preserve">: </w:t>
                            </w:r>
                            <w:r w:rsidR="00B54A54">
                              <w:rPr>
                                <w:rStyle w:val="sowc"/>
                                <w:rFonts w:ascii="Segoe UI Semibold" w:hAnsi="Segoe UI Semibold" w:cs="Segoe UI Semibold"/>
                                <w:color w:val="FFFFFF"/>
                                <w:lang w:val="en-US" w:bidi="he-IL"/>
                              </w:rPr>
                              <w:t>211987987</w:t>
                            </w:r>
                            <w:r w:rsidR="00E65354">
                              <w:rPr>
                                <w:rStyle w:val="sowc"/>
                                <w:rFonts w:ascii="Segoe UI Semibold" w:hAnsi="Segoe UI Semibold" w:cs="Segoe UI Semibold" w:hint="cs"/>
                                <w:color w:val="FFFFFF"/>
                                <w:rtl/>
                                <w:lang w:val="en-US" w:bidi="he-IL"/>
                              </w:rPr>
                              <w:t xml:space="preserve">, </w:t>
                            </w:r>
                            <w:r w:rsidRPr="00815A49">
                              <w:rPr>
                                <w:rStyle w:val="sowc"/>
                                <w:rFonts w:ascii="Segoe UI Semibold" w:hAnsi="Segoe UI Semibold" w:cs="Segoe UI Semibold"/>
                                <w:color w:val="FFFFFF"/>
                                <w:rtl/>
                                <w:lang w:val="en-US" w:bidi="he-IL"/>
                              </w:rPr>
                              <w:t xml:space="preserve">מקסים </w:t>
                            </w:r>
                            <w:proofErr w:type="spellStart"/>
                            <w:r w:rsidRPr="00815A49">
                              <w:rPr>
                                <w:rStyle w:val="sowc"/>
                                <w:rFonts w:ascii="Segoe UI Semibold" w:hAnsi="Segoe UI Semibold" w:cs="Segoe UI Semibold"/>
                                <w:color w:val="FFFFFF"/>
                                <w:rtl/>
                                <w:lang w:val="en-US" w:bidi="he-IL"/>
                              </w:rPr>
                              <w:t>ליסיאנסקי</w:t>
                            </w:r>
                            <w:proofErr w:type="spellEnd"/>
                            <w:r w:rsidR="00B54A54">
                              <w:rPr>
                                <w:rStyle w:val="sowc"/>
                                <w:rFonts w:ascii="Segoe UI Semibold" w:hAnsi="Segoe UI Semibold" w:cs="Segoe UI Semibold" w:hint="cs"/>
                                <w:color w:val="FFFFFF"/>
                                <w:rtl/>
                                <w:lang w:val="en-US" w:bidi="he-IL"/>
                              </w:rPr>
                              <w:t xml:space="preserve">: </w:t>
                            </w:r>
                            <w:r w:rsidR="00E65354" w:rsidRPr="00E65354">
                              <w:rPr>
                                <w:rFonts w:ascii="Segoe UI Semibold" w:hAnsi="Segoe UI Semibold" w:cs="Segoe UI Semibold"/>
                                <w:color w:val="FFFFFF"/>
                                <w:lang w:val="en-US" w:bidi="he-IL"/>
                              </w:rPr>
                              <w:t>206529018</w:t>
                            </w:r>
                            <w:r w:rsidR="00E65354">
                              <w:rPr>
                                <w:rStyle w:val="sowc"/>
                                <w:rFonts w:ascii="Segoe UI Semibold" w:hAnsi="Segoe UI Semibold" w:cs="Segoe UI Semibold" w:hint="cs"/>
                                <w:color w:val="FFFFFF"/>
                                <w:rtl/>
                                <w:lang w:val="en-US" w:bidi="he-IL"/>
                              </w:rPr>
                              <w:t xml:space="preserve">,       </w:t>
                            </w:r>
                          </w:p>
                          <w:p w14:paraId="247E3582" w14:textId="6E41B33A" w:rsidR="00EC0569" w:rsidRPr="00E65354" w:rsidRDefault="00E65354" w:rsidP="00E65354">
                            <w:pPr>
                              <w:pStyle w:val="My"/>
                              <w:bidi/>
                              <w:jc w:val="center"/>
                              <w:rPr>
                                <w:rStyle w:val="sowc"/>
                                <w:rFonts w:ascii="Segoe UI Semibold" w:hAnsi="Segoe UI Semibold" w:cs="Segoe UI Semibold"/>
                                <w:color w:val="FFFFFF"/>
                                <w:rtl/>
                                <w:lang w:val="en-US" w:bidi="he-IL"/>
                              </w:rPr>
                            </w:pPr>
                            <w:r>
                              <w:rPr>
                                <w:rStyle w:val="sowc"/>
                                <w:rFonts w:ascii="Segoe UI Semibold" w:hAnsi="Segoe UI Semibold" w:cs="Segoe UI Semibold" w:hint="cs"/>
                                <w:color w:val="FFFFFF"/>
                                <w:rtl/>
                                <w:lang w:val="en-US" w:bidi="he-IL"/>
                              </w:rPr>
                              <w:t xml:space="preserve">       </w:t>
                            </w:r>
                            <w:r w:rsidR="00EC0569" w:rsidRPr="00815A49">
                              <w:rPr>
                                <w:rStyle w:val="sowc"/>
                                <w:rFonts w:ascii="Segoe UI Semibold" w:hAnsi="Segoe UI Semibold" w:cs="Segoe UI Semibold"/>
                                <w:color w:val="FFFFFF"/>
                                <w:rtl/>
                                <w:lang w:val="en-US" w:bidi="he-IL"/>
                              </w:rPr>
                              <w:t>רועי קרמר</w:t>
                            </w:r>
                            <w:r>
                              <w:rPr>
                                <w:rStyle w:val="sowc"/>
                                <w:rFonts w:ascii="Segoe UI Semibold" w:hAnsi="Segoe UI Semibold" w:cs="Segoe UI Semibold" w:hint="cs"/>
                                <w:color w:val="FFFFFF"/>
                                <w:rtl/>
                                <w:lang w:val="en-US" w:bidi="he-IL"/>
                              </w:rPr>
                              <w:t xml:space="preserve">: </w:t>
                            </w:r>
                            <w:r w:rsidRPr="00E65354">
                              <w:rPr>
                                <w:rFonts w:ascii="Segoe UI Semibold" w:hAnsi="Segoe UI Semibold" w:cs="Segoe UI Semibold"/>
                                <w:color w:val="FFFFFF"/>
                                <w:lang w:val="en-US" w:bidi="he-IL"/>
                              </w:rPr>
                              <w:t>207577099</w:t>
                            </w:r>
                            <w:r>
                              <w:rPr>
                                <w:rStyle w:val="sowc"/>
                                <w:rFonts w:ascii="Segoe UI Semibold" w:hAnsi="Segoe UI Semibold" w:cs="Segoe UI Semibold" w:hint="cs"/>
                                <w:color w:val="FFFFFF"/>
                                <w:rtl/>
                                <w:lang w:val="en-US" w:bidi="he-IL"/>
                              </w:rPr>
                              <w:t xml:space="preserve"> ו</w:t>
                            </w:r>
                            <w:r w:rsidR="00EC0569" w:rsidRPr="00E65354">
                              <w:rPr>
                                <w:rStyle w:val="sowc"/>
                                <w:rFonts w:ascii="Segoe UI Semibold" w:hAnsi="Segoe UI Semibold" w:cs="Segoe UI Semibold"/>
                                <w:color w:val="FFFFFF"/>
                                <w:rtl/>
                                <w:lang w:val="en-US" w:bidi="he-IL"/>
                              </w:rPr>
                              <w:t>אב</w:t>
                            </w:r>
                            <w:r w:rsidR="00EC0569" w:rsidRPr="00E65354">
                              <w:rPr>
                                <w:rStyle w:val="sowc"/>
                                <w:rFonts w:ascii="Segoe UI Semibold" w:hAnsi="Segoe UI Semibold" w:cs="Segoe UI Semibold" w:hint="cs"/>
                                <w:color w:val="FFFFFF"/>
                                <w:rtl/>
                                <w:lang w:val="en-US" w:bidi="he-IL"/>
                              </w:rPr>
                              <w:t>רהם</w:t>
                            </w:r>
                            <w:r w:rsidR="00EC0569" w:rsidRPr="00E65354">
                              <w:rPr>
                                <w:rStyle w:val="sowc"/>
                                <w:rFonts w:ascii="Segoe UI Semibold" w:hAnsi="Segoe UI Semibold" w:cs="Segoe UI Semibold"/>
                                <w:color w:val="FFFFFF"/>
                                <w:rtl/>
                                <w:lang w:val="en-US" w:bidi="he-IL"/>
                              </w:rPr>
                              <w:t xml:space="preserve"> אלבז</w:t>
                            </w:r>
                            <w:r w:rsidR="00B54A54" w:rsidRPr="00E65354">
                              <w:rPr>
                                <w:rStyle w:val="sowc"/>
                                <w:rFonts w:ascii="Segoe UI Semibold" w:hAnsi="Segoe UI Semibold" w:cs="Segoe UI Semibold" w:hint="cs"/>
                                <w:color w:val="FFFFFF"/>
                                <w:rtl/>
                                <w:lang w:val="en-US" w:bidi="he-IL"/>
                              </w:rPr>
                              <w:t>: 209885359</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24A54D2" id="Text Box 4" o:spid="_x0000_s1027" type="#_x0000_t202" style="position:absolute;margin-left:60.95pt;margin-top:10.45pt;width:332.9pt;height:45.5pt;z-index:251687936;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" filled="f" fillcolor="#fffffe" stroked="f" strokecolor="#212120" insetpen="t">
                <v:textbox inset="2.88pt,2.88pt,2.88pt,2.88pt">
                  <w:txbxContent>
                    <w:p w14:paraId="05C5E8F3" w14:textId="77777777" w:rsidR="00E65354" w:rsidRDefault="00EC0569" w:rsidP="00E65354">
                      <w:pPr>
                        <w:pStyle w:val="My"/>
                        <w:bidi/>
                        <w:jc w:val="center"/>
                        <w:rPr>
                          <w:rStyle w:val="sowc"/>
                          <w:rFonts w:ascii="Segoe UI Semibold" w:hAnsi="Segoe UI Semibold" w:cs="Segoe UI Semibold"/>
                          <w:color w:val="FFFFFF"/>
                          <w:rtl/>
                          <w:lang w:val="en-US" w:bidi="he-IL"/>
                        </w:rPr>
                      </w:pPr>
                      <w:r w:rsidRPr="00815A49">
                        <w:rPr>
                          <w:rStyle w:val="sowc"/>
                          <w:rFonts w:ascii="Segoe UI Semibold" w:hAnsi="Segoe UI Semibold" w:cs="Segoe UI Semibold"/>
                          <w:color w:val="FFFFFF"/>
                          <w:rtl/>
                          <w:lang w:val="en-US" w:bidi="he-IL"/>
                        </w:rPr>
                        <w:t>מגישים: ירין שוחט</w:t>
                      </w:r>
                      <w:r w:rsidR="00B54A54">
                        <w:rPr>
                          <w:rStyle w:val="sowc"/>
                          <w:rFonts w:ascii="Segoe UI Semibold" w:hAnsi="Segoe UI Semibold" w:cs="Segoe UI Semibold" w:hint="cs"/>
                          <w:color w:val="FFFFFF"/>
                          <w:rtl/>
                          <w:lang w:val="en-US" w:bidi="he-IL"/>
                        </w:rPr>
                        <w:t xml:space="preserve">: </w:t>
                      </w:r>
                      <w:r w:rsidR="00B54A54">
                        <w:rPr>
                          <w:rStyle w:val="sowc"/>
                          <w:rFonts w:ascii="Segoe UI Semibold" w:hAnsi="Segoe UI Semibold" w:cs="Segoe UI Semibold"/>
                          <w:color w:val="FFFFFF"/>
                          <w:lang w:val="en-US" w:bidi="he-IL"/>
                        </w:rPr>
                        <w:t>211987987</w:t>
                      </w:r>
                      <w:r w:rsidR="00E65354">
                        <w:rPr>
                          <w:rStyle w:val="sowc"/>
                          <w:rFonts w:ascii="Segoe UI Semibold" w:hAnsi="Segoe UI Semibold" w:cs="Segoe UI Semibold" w:hint="cs"/>
                          <w:color w:val="FFFFFF"/>
                          <w:rtl/>
                          <w:lang w:val="en-US" w:bidi="he-IL"/>
                        </w:rPr>
                        <w:t xml:space="preserve">, </w:t>
                      </w:r>
                      <w:r w:rsidRPr="00815A49">
                        <w:rPr>
                          <w:rStyle w:val="sowc"/>
                          <w:rFonts w:ascii="Segoe UI Semibold" w:hAnsi="Segoe UI Semibold" w:cs="Segoe UI Semibold"/>
                          <w:color w:val="FFFFFF"/>
                          <w:rtl/>
                          <w:lang w:val="en-US" w:bidi="he-IL"/>
                        </w:rPr>
                        <w:t xml:space="preserve">מקסים </w:t>
                      </w:r>
                      <w:proofErr w:type="spellStart"/>
                      <w:r w:rsidRPr="00815A49">
                        <w:rPr>
                          <w:rStyle w:val="sowc"/>
                          <w:rFonts w:ascii="Segoe UI Semibold" w:hAnsi="Segoe UI Semibold" w:cs="Segoe UI Semibold"/>
                          <w:color w:val="FFFFFF"/>
                          <w:rtl/>
                          <w:lang w:val="en-US" w:bidi="he-IL"/>
                        </w:rPr>
                        <w:t>ליסיאנסקי</w:t>
                      </w:r>
                      <w:proofErr w:type="spellEnd"/>
                      <w:r w:rsidR="00B54A54">
                        <w:rPr>
                          <w:rStyle w:val="sowc"/>
                          <w:rFonts w:ascii="Segoe UI Semibold" w:hAnsi="Segoe UI Semibold" w:cs="Segoe UI Semibold" w:hint="cs"/>
                          <w:color w:val="FFFFFF"/>
                          <w:rtl/>
                          <w:lang w:val="en-US" w:bidi="he-IL"/>
                        </w:rPr>
                        <w:t xml:space="preserve">: </w:t>
                      </w:r>
                      <w:r w:rsidR="00E65354" w:rsidRPr="00E65354">
                        <w:rPr>
                          <w:rFonts w:ascii="Segoe UI Semibold" w:hAnsi="Segoe UI Semibold" w:cs="Segoe UI Semibold"/>
                          <w:color w:val="FFFFFF"/>
                          <w:lang w:val="en-US" w:bidi="he-IL"/>
                        </w:rPr>
                        <w:t>206529018</w:t>
                      </w:r>
                      <w:r w:rsidR="00E65354">
                        <w:rPr>
                          <w:rStyle w:val="sowc"/>
                          <w:rFonts w:ascii="Segoe UI Semibold" w:hAnsi="Segoe UI Semibold" w:cs="Segoe UI Semibold" w:hint="cs"/>
                          <w:color w:val="FFFFFF"/>
                          <w:rtl/>
                          <w:lang w:val="en-US" w:bidi="he-IL"/>
                        </w:rPr>
                        <w:t xml:space="preserve">,       </w:t>
                      </w:r>
                    </w:p>
                    <w:p w14:paraId="247E3582" w14:textId="6E41B33A" w:rsidR="00EC0569" w:rsidRPr="00E65354" w:rsidRDefault="00E65354" w:rsidP="00E65354">
                      <w:pPr>
                        <w:pStyle w:val="My"/>
                        <w:bidi/>
                        <w:jc w:val="center"/>
                        <w:rPr>
                          <w:rStyle w:val="sowc"/>
                          <w:rFonts w:ascii="Segoe UI Semibold" w:hAnsi="Segoe UI Semibold" w:cs="Segoe UI Semibold"/>
                          <w:color w:val="FFFFFF"/>
                          <w:rtl/>
                          <w:lang w:val="en-US" w:bidi="he-IL"/>
                        </w:rPr>
                      </w:pPr>
                      <w:r>
                        <w:rPr>
                          <w:rStyle w:val="sowc"/>
                          <w:rFonts w:ascii="Segoe UI Semibold" w:hAnsi="Segoe UI Semibold" w:cs="Segoe UI Semibold" w:hint="cs"/>
                          <w:color w:val="FFFFFF"/>
                          <w:rtl/>
                          <w:lang w:val="en-US" w:bidi="he-IL"/>
                        </w:rPr>
                        <w:t xml:space="preserve">       </w:t>
                      </w:r>
                      <w:r w:rsidR="00EC0569" w:rsidRPr="00815A49">
                        <w:rPr>
                          <w:rStyle w:val="sowc"/>
                          <w:rFonts w:ascii="Segoe UI Semibold" w:hAnsi="Segoe UI Semibold" w:cs="Segoe UI Semibold"/>
                          <w:color w:val="FFFFFF"/>
                          <w:rtl/>
                          <w:lang w:val="en-US" w:bidi="he-IL"/>
                        </w:rPr>
                        <w:t>רועי קרמר</w:t>
                      </w:r>
                      <w:r>
                        <w:rPr>
                          <w:rStyle w:val="sowc"/>
                          <w:rFonts w:ascii="Segoe UI Semibold" w:hAnsi="Segoe UI Semibold" w:cs="Segoe UI Semibold" w:hint="cs"/>
                          <w:color w:val="FFFFFF"/>
                          <w:rtl/>
                          <w:lang w:val="en-US" w:bidi="he-IL"/>
                        </w:rPr>
                        <w:t xml:space="preserve">: </w:t>
                      </w:r>
                      <w:r w:rsidRPr="00E65354">
                        <w:rPr>
                          <w:rFonts w:ascii="Segoe UI Semibold" w:hAnsi="Segoe UI Semibold" w:cs="Segoe UI Semibold"/>
                          <w:color w:val="FFFFFF"/>
                          <w:lang w:val="en-US" w:bidi="he-IL"/>
                        </w:rPr>
                        <w:t>207577099</w:t>
                      </w:r>
                      <w:r>
                        <w:rPr>
                          <w:rStyle w:val="sowc"/>
                          <w:rFonts w:ascii="Segoe UI Semibold" w:hAnsi="Segoe UI Semibold" w:cs="Segoe UI Semibold" w:hint="cs"/>
                          <w:color w:val="FFFFFF"/>
                          <w:rtl/>
                          <w:lang w:val="en-US" w:bidi="he-IL"/>
                        </w:rPr>
                        <w:t xml:space="preserve"> ו</w:t>
                      </w:r>
                      <w:r w:rsidR="00EC0569" w:rsidRPr="00E65354">
                        <w:rPr>
                          <w:rStyle w:val="sowc"/>
                          <w:rFonts w:ascii="Segoe UI Semibold" w:hAnsi="Segoe UI Semibold" w:cs="Segoe UI Semibold"/>
                          <w:color w:val="FFFFFF"/>
                          <w:rtl/>
                          <w:lang w:val="en-US" w:bidi="he-IL"/>
                        </w:rPr>
                        <w:t>אב</w:t>
                      </w:r>
                      <w:r w:rsidR="00EC0569" w:rsidRPr="00E65354">
                        <w:rPr>
                          <w:rStyle w:val="sowc"/>
                          <w:rFonts w:ascii="Segoe UI Semibold" w:hAnsi="Segoe UI Semibold" w:cs="Segoe UI Semibold" w:hint="cs"/>
                          <w:color w:val="FFFFFF"/>
                          <w:rtl/>
                          <w:lang w:val="en-US" w:bidi="he-IL"/>
                        </w:rPr>
                        <w:t>רהם</w:t>
                      </w:r>
                      <w:r w:rsidR="00EC0569" w:rsidRPr="00E65354">
                        <w:rPr>
                          <w:rStyle w:val="sowc"/>
                          <w:rFonts w:ascii="Segoe UI Semibold" w:hAnsi="Segoe UI Semibold" w:cs="Segoe UI Semibold"/>
                          <w:color w:val="FFFFFF"/>
                          <w:rtl/>
                          <w:lang w:val="en-US" w:bidi="he-IL"/>
                        </w:rPr>
                        <w:t xml:space="preserve"> אלבז</w:t>
                      </w:r>
                      <w:r w:rsidR="00B54A54" w:rsidRPr="00E65354">
                        <w:rPr>
                          <w:rStyle w:val="sowc"/>
                          <w:rFonts w:ascii="Segoe UI Semibold" w:hAnsi="Segoe UI Semibold" w:cs="Segoe UI Semibold" w:hint="cs"/>
                          <w:color w:val="FFFFFF"/>
                          <w:rtl/>
                          <w:lang w:val="en-US" w:bidi="he-IL"/>
                        </w:rPr>
                        <w:t>: 209885359</w:t>
                      </w:r>
                    </w:p>
                  </w:txbxContent>
                </v:textbox>
              </v:shape>
            </w:pict>
          </mc:Fallback>
        </mc:AlternateContent>
      </w:r>
    </w:p>
    <w:p w14:paraId="6DD2F485" w14:textId="1C5072E5" w:rsidR="004A73BF" w:rsidRPr="00113E55" w:rsidRDefault="004A73BF" w:rsidP="001E01F0"/>
    <w:p w14:paraId="50FB876E" w14:textId="56C3F5CB" w:rsidR="004A73BF" w:rsidRPr="00113E55" w:rsidRDefault="004A73BF" w:rsidP="001E01F0"/>
    <w:p w14:paraId="5C875D34" w14:textId="19EC1043" w:rsidR="004A73BF" w:rsidRPr="00113E55" w:rsidRDefault="004A73BF" w:rsidP="001E01F0"/>
    <w:p w14:paraId="500F705A" w14:textId="356658E6" w:rsidR="004A73BF" w:rsidRPr="00113E55" w:rsidRDefault="00E65354" w:rsidP="001E01F0">
      <w:r>
        <w:rPr>
          <w:noProof/>
        </w:rPr>
        <w:drawing>
          <wp:anchor distT="0" distB="0" distL="114300" distR="114300" simplePos="0" relativeHeight="251665408" behindDoc="1" locked="0" layoutInCell="1" allowOverlap="1" wp14:anchorId="033696F7" wp14:editId="747C8DB9">
            <wp:simplePos x="0" y="0"/>
            <wp:positionH relativeFrom="column">
              <wp:posOffset>87630</wp:posOffset>
            </wp:positionH>
            <wp:positionV relativeFrom="paragraph">
              <wp:posOffset>598805</wp:posOffset>
            </wp:positionV>
            <wp:extent cx="1289685" cy="1461135"/>
            <wp:effectExtent l="0" t="0" r="5715" b="5715"/>
            <wp:wrapTight wrapText="bothSides">
              <wp:wrapPolygon edited="0">
                <wp:start x="5424" y="0"/>
                <wp:lineTo x="0" y="563"/>
                <wp:lineTo x="0" y="20840"/>
                <wp:lineTo x="5424" y="21403"/>
                <wp:lineTo x="15953" y="21403"/>
                <wp:lineTo x="21377" y="20840"/>
                <wp:lineTo x="21377" y="563"/>
                <wp:lineTo x="15953" y="0"/>
                <wp:lineTo x="5424" y="0"/>
              </wp:wrapPolygon>
            </wp:wrapTight>
            <wp:docPr id="1623384450" name="תמונה 1">
              <a:hlinkClick xmlns:a="http://schemas.openxmlformats.org/drawingml/2006/main" r:id="rId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384450" name="תמונה 1">
                      <a:hlinkClick r:id="rId9"/>
                    </pic:cNvPr>
                    <pic:cNvPicPr>
                      <a:picLocks noChangeAspect="1" noChangeArrowheads="1"/>
                    </pic:cNvPicPr>
                  </pic:nvPicPr>
                  <pic:blipFill>
                    <a:blip r:embed="rId10" cstate="print">
                      <a:lum bright="70000" contrast="-70000"/>
                      <a:extLst>
                        <a:ext uri="{BEBA8EAE-BF5A-486C-A8C5-ECC9F3942E4B}">
                          <a14:imgProps xmlns:a14="http://schemas.microsoft.com/office/drawing/2010/main">
                            <a14:imgLayer r:embed="rId11">
                              <a14:imgEffect>
                                <a14:artisticPhotocopy/>
                              </a14:imgEffect>
                            </a14:imgLayer>
                          </a14:imgProps>
                        </a:ext>
                        <a:ext uri="{28A0092B-C50C-407E-A947-70E740481C1C}">
                          <a14:useLocalDpi xmlns:a14="http://schemas.microsoft.com/office/drawing/2010/main" val="0"/>
                        </a:ext>
                      </a:extLst>
                    </a:blip>
                    <a:stretch>
                      <a:fillRect/>
                    </a:stretch>
                  </pic:blipFill>
                  <pic:spPr bwMode="auto">
                    <a:xfrm>
                      <a:off x="0" y="0"/>
                      <a:ext cx="1289685" cy="146113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7456" behindDoc="1" locked="0" layoutInCell="1" allowOverlap="1" wp14:anchorId="57183588" wp14:editId="1EDBE212">
            <wp:simplePos x="0" y="0"/>
            <wp:positionH relativeFrom="column">
              <wp:posOffset>2180590</wp:posOffset>
            </wp:positionH>
            <wp:positionV relativeFrom="paragraph">
              <wp:posOffset>598170</wp:posOffset>
            </wp:positionV>
            <wp:extent cx="1461135" cy="1461135"/>
            <wp:effectExtent l="0" t="0" r="5715" b="5715"/>
            <wp:wrapTight wrapText="bothSides">
              <wp:wrapPolygon edited="0">
                <wp:start x="17460" y="0"/>
                <wp:lineTo x="845" y="2253"/>
                <wp:lineTo x="0" y="2253"/>
                <wp:lineTo x="0" y="16334"/>
                <wp:lineTo x="4787" y="18305"/>
                <wp:lineTo x="10420" y="18305"/>
                <wp:lineTo x="13236" y="21121"/>
                <wp:lineTo x="13799" y="21403"/>
                <wp:lineTo x="17742" y="21403"/>
                <wp:lineTo x="18305" y="21121"/>
                <wp:lineTo x="21121" y="18868"/>
                <wp:lineTo x="21403" y="18305"/>
                <wp:lineTo x="21403" y="13799"/>
                <wp:lineTo x="19713" y="9293"/>
                <wp:lineTo x="21403" y="3661"/>
                <wp:lineTo x="21403" y="1408"/>
                <wp:lineTo x="20276" y="0"/>
                <wp:lineTo x="17460" y="0"/>
              </wp:wrapPolygon>
            </wp:wrapTight>
            <wp:docPr id="1651177772" name="תמונה 1" descr="תמונה שמכילה שחור, חשיכה&#10;&#10;התיאור נוצר באופן אוטומטי">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177772" name="תמונה 1" descr="תמונה שמכילה שחור, חשיכה&#10;&#10;התיאור נוצר באופן אוטומטי">
                      <a:hlinkClick r:id="rId12"/>
                    </pic:cNvPr>
                    <pic:cNvPicPr>
                      <a:picLocks noChangeAspect="1" noChangeArrowheads="1"/>
                    </pic:cNvPicPr>
                  </pic:nvPicPr>
                  <pic:blipFill>
                    <a:blip r:embed="rId13" cstate="print">
                      <a:biLevel thresh="50000"/>
                      <a:extLst>
                        <a:ext uri="{BEBA8EAE-BF5A-486C-A8C5-ECC9F3942E4B}">
                          <a14:imgProps xmlns:a14="http://schemas.microsoft.com/office/drawing/2010/main">
                            <a14:imgLayer r:embed="rId14">
                              <a14:imgEffect>
                                <a14:artisticPhotocopy/>
                              </a14:imgEffect>
                            </a14:imgLayer>
                          </a14:imgProps>
                        </a:ext>
                        <a:ext uri="{28A0092B-C50C-407E-A947-70E740481C1C}">
                          <a14:useLocalDpi xmlns:a14="http://schemas.microsoft.com/office/drawing/2010/main" val="0"/>
                        </a:ext>
                      </a:extLst>
                    </a:blip>
                    <a:srcRect/>
                    <a:stretch>
                      <a:fillRect/>
                    </a:stretch>
                  </pic:blipFill>
                  <pic:spPr bwMode="auto">
                    <a:xfrm>
                      <a:off x="0" y="0"/>
                      <a:ext cx="1461135" cy="146113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en-US"/>
        </w:rPr>
        <mc:AlternateContent>
          <mc:Choice Requires="wps">
            <w:drawing>
              <wp:anchor distT="36576" distB="36576" distL="36576" distR="36576" simplePos="0" relativeHeight="251671552" behindDoc="0" locked="0" layoutInCell="1" allowOverlap="1" wp14:anchorId="22DD1B1B" wp14:editId="040DC219">
                <wp:simplePos x="0" y="0"/>
                <wp:positionH relativeFrom="column">
                  <wp:posOffset>140970</wp:posOffset>
                </wp:positionH>
                <wp:positionV relativeFrom="paragraph">
                  <wp:posOffset>169545</wp:posOffset>
                </wp:positionV>
                <wp:extent cx="1198245" cy="380365"/>
                <wp:effectExtent l="0" t="0" r="1905" b="635"/>
                <wp:wrapNone/>
                <wp:docPr id="418086685" name="Text Box 4">
                  <a:hlinkClick xmlns:a="http://schemas.openxmlformats.org/drawingml/2006/main" r:id="rId9"/>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98245" cy="380365"/>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w:txbxContent>
                          <w:p w14:paraId="24EFA17B" w14:textId="46244AC3" w:rsidR="00815A49" w:rsidRPr="00F05D1C" w:rsidRDefault="00F05D1C" w:rsidP="00815A49">
                            <w:pPr>
                              <w:pStyle w:val="My"/>
                              <w:bidi/>
                              <w:jc w:val="center"/>
                              <w:rPr>
                                <w:rStyle w:val="sowc"/>
                                <w:rFonts w:ascii="Segoe UI Semibold" w:hAnsi="Segoe UI Semibold" w:cs="Segoe UI Semibold"/>
                                <w:color w:val="FFFFFF" w:themeColor="background1"/>
                                <w:sz w:val="32"/>
                                <w:szCs w:val="32"/>
                                <w:rtl/>
                                <w:lang w:val="en-US" w:bidi="he-IL"/>
                              </w:rPr>
                            </w:pPr>
                            <w:hyperlink r:id="rId15" w:history="1">
                              <w:r w:rsidR="00815A49" w:rsidRPr="00F05D1C">
                                <w:rPr>
                                  <w:rStyle w:val="Hyperlink"/>
                                  <w:rFonts w:ascii="Segoe UI Semibold" w:hAnsi="Segoe UI Semibold" w:cs="Segoe UI Semibold"/>
                                  <w:color w:val="FFFFFF" w:themeColor="background1"/>
                                  <w:sz w:val="32"/>
                                  <w:szCs w:val="32"/>
                                  <w:u w:val="none"/>
                                  <w:lang w:val="en-US" w:bidi="he-IL"/>
                                </w:rPr>
                                <w:t>Data</w:t>
                              </w:r>
                            </w:hyperlink>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2DD1B1B" id="_x0000_s1028" type="#_x0000_t202" href="https://www.kaggle.com/datasets/START-UMD/gtd/data" style="position:absolute;margin-left:11.1pt;margin-top:13.35pt;width:94.35pt;height:29.95pt;z-index:251671552;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" o:button="t" filled="f" fillcolor="#fffffe" stroked="f" strokecolor="#212120" insetpen="t">
                <v:fill o:detectmouseclick="t"/>
                <v:textbox inset="2.88pt,2.88pt,2.88pt,2.88pt">
                  <w:txbxContent>
                    <w:p w14:paraId="24EFA17B" w14:textId="46244AC3" w:rsidR="00815A49" w:rsidRPr="00F05D1C" w:rsidRDefault="00F05D1C" w:rsidP="00815A49">
                      <w:pPr>
                        <w:pStyle w:val="My"/>
                        <w:bidi/>
                        <w:jc w:val="center"/>
                        <w:rPr>
                          <w:rStyle w:val="sowc"/>
                          <w:rFonts w:ascii="Segoe UI Semibold" w:hAnsi="Segoe UI Semibold" w:cs="Segoe UI Semibold"/>
                          <w:color w:val="FFFFFF" w:themeColor="background1"/>
                          <w:sz w:val="32"/>
                          <w:szCs w:val="32"/>
                          <w:rtl/>
                          <w:lang w:val="en-US" w:bidi="he-IL"/>
                        </w:rPr>
                      </w:pPr>
                      <w:hyperlink r:id="rId16" w:history="1">
                        <w:r w:rsidR="00815A49" w:rsidRPr="00F05D1C">
                          <w:rPr>
                            <w:rStyle w:val="Hyperlink"/>
                            <w:rFonts w:ascii="Segoe UI Semibold" w:hAnsi="Segoe UI Semibold" w:cs="Segoe UI Semibold"/>
                            <w:color w:val="FFFFFF" w:themeColor="background1"/>
                            <w:sz w:val="32"/>
                            <w:szCs w:val="32"/>
                            <w:u w:val="none"/>
                            <w:lang w:val="en-US" w:bidi="he-IL"/>
                          </w:rPr>
                          <w:t>Data</w:t>
                        </w:r>
                      </w:hyperlink>
                    </w:p>
                  </w:txbxContent>
                </v:textbox>
              </v:shape>
            </w:pict>
          </mc:Fallback>
        </mc:AlternateContent>
      </w:r>
      <w:r>
        <w:rPr>
          <w:noProof/>
          <w:lang w:eastAsia="en-US"/>
        </w:rPr>
        <mc:AlternateContent>
          <mc:Choice Requires="wps">
            <w:drawing>
              <wp:anchor distT="36576" distB="36576" distL="36576" distR="36576" simplePos="0" relativeHeight="251675648" behindDoc="0" locked="0" layoutInCell="1" allowOverlap="1" wp14:anchorId="3D93C3E4" wp14:editId="72175466">
                <wp:simplePos x="0" y="0"/>
                <wp:positionH relativeFrom="column">
                  <wp:posOffset>4664075</wp:posOffset>
                </wp:positionH>
                <wp:positionV relativeFrom="paragraph">
                  <wp:posOffset>173355</wp:posOffset>
                </wp:positionV>
                <wp:extent cx="1198245" cy="380365"/>
                <wp:effectExtent l="0" t="0" r="1905" b="635"/>
                <wp:wrapNone/>
                <wp:docPr id="2053645545" name="Text Box 4">
                  <a:hlinkClick xmlns:a="http://schemas.openxmlformats.org/drawingml/2006/main" r:id="rId17"/>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98245" cy="380365"/>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w:txbxContent>
                          <w:p w14:paraId="0F7C9F83" w14:textId="0657A23C" w:rsidR="00815A49" w:rsidRPr="00F05D1C" w:rsidRDefault="00F05D1C" w:rsidP="00815A49">
                            <w:pPr>
                              <w:pStyle w:val="My"/>
                              <w:bidi/>
                              <w:jc w:val="center"/>
                              <w:rPr>
                                <w:rStyle w:val="sowc"/>
                                <w:rFonts w:ascii="Segoe UI Semibold" w:hAnsi="Segoe UI Semibold" w:cs="Segoe UI Semibold"/>
                                <w:color w:val="FFFFFF" w:themeColor="background1"/>
                                <w:sz w:val="32"/>
                                <w:szCs w:val="32"/>
                                <w:rtl/>
                                <w:lang w:val="en-US" w:bidi="he-IL"/>
                              </w:rPr>
                            </w:pPr>
                            <w:hyperlink r:id="rId18" w:history="1">
                              <w:r w:rsidR="00815A49" w:rsidRPr="00F05D1C">
                                <w:rPr>
                                  <w:rStyle w:val="Hyperlink"/>
                                  <w:rFonts w:ascii="Segoe UI Semibold" w:hAnsi="Segoe UI Semibold" w:cs="Segoe UI Semibold"/>
                                  <w:color w:val="FFFFFF" w:themeColor="background1"/>
                                  <w:sz w:val="32"/>
                                  <w:szCs w:val="32"/>
                                  <w:u w:val="none"/>
                                  <w:lang w:val="en-US" w:bidi="he-IL"/>
                                </w:rPr>
                                <w:t>GitHub</w:t>
                              </w:r>
                            </w:hyperlink>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D93C3E4" id="_x0000_s1029" type="#_x0000_t202" href="https://github.com/Yarin-Shohat/Terror-Attacks-Visualization" style="position:absolute;margin-left:367.25pt;margin-top:13.65pt;width:94.35pt;height:29.95pt;z-index:251675648;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" o:button="t" filled="f" fillcolor="#fffffe" stroked="f" strokecolor="#212120" insetpen="t">
                <v:fill o:detectmouseclick="t"/>
                <v:textbox inset="2.88pt,2.88pt,2.88pt,2.88pt">
                  <w:txbxContent>
                    <w:p w14:paraId="0F7C9F83" w14:textId="0657A23C" w:rsidR="00815A49" w:rsidRPr="00F05D1C" w:rsidRDefault="00F05D1C" w:rsidP="00815A49">
                      <w:pPr>
                        <w:pStyle w:val="My"/>
                        <w:bidi/>
                        <w:jc w:val="center"/>
                        <w:rPr>
                          <w:rStyle w:val="sowc"/>
                          <w:rFonts w:ascii="Segoe UI Semibold" w:hAnsi="Segoe UI Semibold" w:cs="Segoe UI Semibold"/>
                          <w:color w:val="FFFFFF" w:themeColor="background1"/>
                          <w:sz w:val="32"/>
                          <w:szCs w:val="32"/>
                          <w:rtl/>
                          <w:lang w:val="en-US" w:bidi="he-IL"/>
                        </w:rPr>
                      </w:pPr>
                      <w:hyperlink r:id="rId19" w:history="1">
                        <w:r w:rsidR="00815A49" w:rsidRPr="00F05D1C">
                          <w:rPr>
                            <w:rStyle w:val="Hyperlink"/>
                            <w:rFonts w:ascii="Segoe UI Semibold" w:hAnsi="Segoe UI Semibold" w:cs="Segoe UI Semibold"/>
                            <w:color w:val="FFFFFF" w:themeColor="background1"/>
                            <w:sz w:val="32"/>
                            <w:szCs w:val="32"/>
                            <w:u w:val="none"/>
                            <w:lang w:val="en-US" w:bidi="he-IL"/>
                          </w:rPr>
                          <w:t>GitHub</w:t>
                        </w:r>
                      </w:hyperlink>
                    </w:p>
                  </w:txbxContent>
                </v:textbox>
              </v:shape>
            </w:pict>
          </mc:Fallback>
        </mc:AlternateContent>
      </w:r>
      <w:r>
        <w:rPr>
          <w:noProof/>
        </w:rPr>
        <w:drawing>
          <wp:anchor distT="0" distB="0" distL="114300" distR="114300" simplePos="0" relativeHeight="251669504" behindDoc="1" locked="0" layoutInCell="1" allowOverlap="1" wp14:anchorId="792FB429" wp14:editId="42D7F679">
            <wp:simplePos x="0" y="0"/>
            <wp:positionH relativeFrom="column">
              <wp:posOffset>4559935</wp:posOffset>
            </wp:positionH>
            <wp:positionV relativeFrom="paragraph">
              <wp:posOffset>666115</wp:posOffset>
            </wp:positionV>
            <wp:extent cx="1461135" cy="1327150"/>
            <wp:effectExtent l="0" t="0" r="5715" b="6350"/>
            <wp:wrapTight wrapText="bothSides">
              <wp:wrapPolygon edited="0">
                <wp:start x="9575" y="0"/>
                <wp:lineTo x="7604" y="620"/>
                <wp:lineTo x="3661" y="3721"/>
                <wp:lineTo x="3661" y="5891"/>
                <wp:lineTo x="3943" y="10232"/>
                <wp:lineTo x="563" y="15192"/>
                <wp:lineTo x="0" y="17673"/>
                <wp:lineTo x="563" y="20153"/>
                <wp:lineTo x="1971" y="21393"/>
                <wp:lineTo x="20276" y="21393"/>
                <wp:lineTo x="21403" y="20153"/>
                <wp:lineTo x="21403" y="17983"/>
                <wp:lineTo x="21121" y="17363"/>
                <wp:lineTo x="19150" y="15192"/>
                <wp:lineTo x="16615" y="10232"/>
                <wp:lineTo x="16897" y="4031"/>
                <wp:lineTo x="12954" y="620"/>
                <wp:lineTo x="10983" y="0"/>
                <wp:lineTo x="9575" y="0"/>
              </wp:wrapPolygon>
            </wp:wrapTight>
            <wp:docPr id="163939666" name="תמונה 1">
              <a:hlinkClick xmlns:a="http://schemas.openxmlformats.org/drawingml/2006/main" r:id="rId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39666" name="תמונה 1">
                      <a:hlinkClick r:id="rId18"/>
                    </pic:cNvPr>
                    <pic:cNvPicPr>
                      <a:picLocks noChangeAspect="1" noChangeArrowheads="1"/>
                    </pic:cNvPicPr>
                  </pic:nvPicPr>
                  <pic:blipFill>
                    <a:blip r:embed="rId20" cstate="print">
                      <a:lum bright="70000" contrast="-70000"/>
                      <a:extLst>
                        <a:ext uri="{BEBA8EAE-BF5A-486C-A8C5-ECC9F3942E4B}">
                          <a14:imgProps xmlns:a14="http://schemas.microsoft.com/office/drawing/2010/main">
                            <a14:imgLayer r:embed="rId21">
                              <a14:imgEffect>
                                <a14:artisticPhotocopy/>
                              </a14:imgEffect>
                            </a14:imgLayer>
                          </a14:imgProps>
                        </a:ext>
                        <a:ext uri="{28A0092B-C50C-407E-A947-70E740481C1C}">
                          <a14:useLocalDpi xmlns:a14="http://schemas.microsoft.com/office/drawing/2010/main" val="0"/>
                        </a:ext>
                      </a:extLst>
                    </a:blip>
                    <a:stretch>
                      <a:fillRect/>
                    </a:stretch>
                  </pic:blipFill>
                  <pic:spPr bwMode="auto">
                    <a:xfrm>
                      <a:off x="0" y="0"/>
                      <a:ext cx="1461135" cy="13271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en-US"/>
        </w:rPr>
        <mc:AlternateContent>
          <mc:Choice Requires="wps">
            <w:drawing>
              <wp:anchor distT="36576" distB="36576" distL="36576" distR="36576" simplePos="0" relativeHeight="251673600" behindDoc="0" locked="0" layoutInCell="1" allowOverlap="1" wp14:anchorId="6EDA68A0" wp14:editId="328C1395">
                <wp:simplePos x="0" y="0"/>
                <wp:positionH relativeFrom="column">
                  <wp:posOffset>2228215</wp:posOffset>
                </wp:positionH>
                <wp:positionV relativeFrom="paragraph">
                  <wp:posOffset>169545</wp:posOffset>
                </wp:positionV>
                <wp:extent cx="1198245" cy="380365"/>
                <wp:effectExtent l="0" t="0" r="1905" b="635"/>
                <wp:wrapNone/>
                <wp:docPr id="1467252599" name="Text Box 4">
                  <a:hlinkClick xmlns:a="http://schemas.openxmlformats.org/drawingml/2006/main" r:id="rId12"/>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98245" cy="380365"/>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w:txbxContent>
                          <w:p w14:paraId="1AD7AC9B" w14:textId="2419A40C" w:rsidR="00815A49" w:rsidRPr="00F05D1C" w:rsidRDefault="00F05D1C" w:rsidP="00815A49">
                            <w:pPr>
                              <w:pStyle w:val="My"/>
                              <w:bidi/>
                              <w:jc w:val="center"/>
                              <w:rPr>
                                <w:rStyle w:val="sowc"/>
                                <w:rFonts w:ascii="Segoe UI Semibold" w:hAnsi="Segoe UI Semibold" w:cs="Segoe UI Semibold"/>
                                <w:color w:val="FFFFFF" w:themeColor="background1"/>
                                <w:sz w:val="32"/>
                                <w:szCs w:val="32"/>
                                <w:rtl/>
                                <w:lang w:val="en-US" w:bidi="he-IL"/>
                              </w:rPr>
                            </w:pPr>
                            <w:hyperlink r:id="rId22" w:history="1">
                              <w:r w:rsidR="00815A49" w:rsidRPr="00F05D1C">
                                <w:rPr>
                                  <w:rStyle w:val="Hyperlink"/>
                                  <w:rFonts w:ascii="Segoe UI Semibold" w:hAnsi="Segoe UI Semibold" w:cs="Segoe UI Semibold"/>
                                  <w:color w:val="FFFFFF" w:themeColor="background1"/>
                                  <w:sz w:val="32"/>
                                  <w:szCs w:val="32"/>
                                  <w:u w:val="none"/>
                                  <w:lang w:val="en-US" w:bidi="he-IL"/>
                                </w:rPr>
                                <w:t>Dashboard</w:t>
                              </w:r>
                            </w:hyperlink>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EDA68A0" id="_x0000_s1030" type="#_x0000_t202" href="https://terror-attacks-visualization-dashboard.streamlit.app/" style="position:absolute;margin-left:175.45pt;margin-top:13.35pt;width:94.35pt;height:29.95pt;z-index:251673600;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" o:button="t" filled="f" fillcolor="#fffffe" stroked="f" strokecolor="#212120" insetpen="t">
                <v:fill o:detectmouseclick="t"/>
                <v:textbox inset="2.88pt,2.88pt,2.88pt,2.88pt">
                  <w:txbxContent>
                    <w:p w14:paraId="1AD7AC9B" w14:textId="2419A40C" w:rsidR="00815A49" w:rsidRPr="00F05D1C" w:rsidRDefault="00F05D1C" w:rsidP="00815A49">
                      <w:pPr>
                        <w:pStyle w:val="My"/>
                        <w:bidi/>
                        <w:jc w:val="center"/>
                        <w:rPr>
                          <w:rStyle w:val="sowc"/>
                          <w:rFonts w:ascii="Segoe UI Semibold" w:hAnsi="Segoe UI Semibold" w:cs="Segoe UI Semibold"/>
                          <w:color w:val="FFFFFF" w:themeColor="background1"/>
                          <w:sz w:val="32"/>
                          <w:szCs w:val="32"/>
                          <w:rtl/>
                          <w:lang w:val="en-US" w:bidi="he-IL"/>
                        </w:rPr>
                      </w:pPr>
                      <w:hyperlink r:id="rId23" w:history="1">
                        <w:r w:rsidR="00815A49" w:rsidRPr="00F05D1C">
                          <w:rPr>
                            <w:rStyle w:val="Hyperlink"/>
                            <w:rFonts w:ascii="Segoe UI Semibold" w:hAnsi="Segoe UI Semibold" w:cs="Segoe UI Semibold"/>
                            <w:color w:val="FFFFFF" w:themeColor="background1"/>
                            <w:sz w:val="32"/>
                            <w:szCs w:val="32"/>
                            <w:u w:val="none"/>
                            <w:lang w:val="en-US" w:bidi="he-IL"/>
                          </w:rPr>
                          <w:t>Dashboard</w:t>
                        </w:r>
                      </w:hyperlink>
                    </w:p>
                  </w:txbxContent>
                </v:textbox>
              </v:shape>
            </w:pict>
          </mc:Fallback>
        </mc:AlternateContent>
      </w:r>
      <w:r>
        <w:rPr>
          <w:noProof/>
          <w:lang w:eastAsia="en-US"/>
        </w:rPr>
        <mc:AlternateContent>
          <mc:Choice Requires="wps">
            <w:drawing>
              <wp:anchor distT="36576" distB="36576" distL="36576" distR="36576" simplePos="0" relativeHeight="251689984" behindDoc="0" locked="0" layoutInCell="1" allowOverlap="1" wp14:anchorId="27D99C54" wp14:editId="3CC6D2A7">
                <wp:simplePos x="0" y="0"/>
                <wp:positionH relativeFrom="column">
                  <wp:posOffset>-367665</wp:posOffset>
                </wp:positionH>
                <wp:positionV relativeFrom="paragraph">
                  <wp:posOffset>2339340</wp:posOffset>
                </wp:positionV>
                <wp:extent cx="6400800" cy="325120"/>
                <wp:effectExtent l="0" t="0" r="0" b="0"/>
                <wp:wrapNone/>
                <wp:docPr id="2126807150"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00800" cy="325120"/>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w:txbxContent>
                          <w:p w14:paraId="7592C061" w14:textId="134E6BB6" w:rsidR="00CE3CB0" w:rsidRPr="00815A49" w:rsidRDefault="00CE3CB0" w:rsidP="00CE3CB0">
                            <w:pPr>
                              <w:pStyle w:val="My"/>
                              <w:bidi/>
                              <w:jc w:val="center"/>
                              <w:rPr>
                                <w:rStyle w:val="sowc"/>
                                <w:rFonts w:ascii="Segoe UI Semibold" w:hAnsi="Segoe UI Semibold" w:cs="Segoe UI Semibold"/>
                                <w:color w:val="FFFFFF"/>
                                <w:lang w:val="en-US" w:bidi="he-IL"/>
                              </w:rPr>
                            </w:pPr>
                            <w:r>
                              <w:rPr>
                                <w:rStyle w:val="sowc"/>
                                <w:rFonts w:ascii="Segoe UI Semibold" w:hAnsi="Segoe UI Semibold" w:cs="Segoe UI Semibold" w:hint="cs"/>
                                <w:color w:val="FFFFFF"/>
                                <w:rtl/>
                                <w:lang w:val="en-US" w:bidi="he-IL"/>
                              </w:rPr>
                              <w:t xml:space="preserve">תאריך הגשה: </w:t>
                            </w:r>
                            <w:r w:rsidR="006E3BA9">
                              <w:rPr>
                                <w:rStyle w:val="sowc"/>
                                <w:rFonts w:ascii="Segoe UI Semibold" w:hAnsi="Segoe UI Semibold" w:cs="Segoe UI Semibold"/>
                                <w:color w:val="FFFFFF"/>
                                <w:lang w:val="en-US" w:bidi="he-IL"/>
                              </w:rPr>
                              <w:t>05.03.2025</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7D99C54" id="_x0000_s1031" type="#_x0000_t202" style="position:absolute;margin-left:-28.95pt;margin-top:184.2pt;width:7in;height:25.6pt;z-index:251689984;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" filled="f" fillcolor="#fffffe" stroked="f" strokecolor="#212120" insetpen="t">
                <v:textbox inset="2.88pt,2.88pt,2.88pt,2.88pt">
                  <w:txbxContent>
                    <w:p w14:paraId="7592C061" w14:textId="134E6BB6" w:rsidR="00CE3CB0" w:rsidRPr="00815A49" w:rsidRDefault="00CE3CB0" w:rsidP="00CE3CB0">
                      <w:pPr>
                        <w:pStyle w:val="My"/>
                        <w:bidi/>
                        <w:jc w:val="center"/>
                        <w:rPr>
                          <w:rStyle w:val="sowc"/>
                          <w:rFonts w:ascii="Segoe UI Semibold" w:hAnsi="Segoe UI Semibold" w:cs="Segoe UI Semibold"/>
                          <w:color w:val="FFFFFF"/>
                          <w:lang w:val="en-US" w:bidi="he-IL"/>
                        </w:rPr>
                      </w:pPr>
                      <w:r>
                        <w:rPr>
                          <w:rStyle w:val="sowc"/>
                          <w:rFonts w:ascii="Segoe UI Semibold" w:hAnsi="Segoe UI Semibold" w:cs="Segoe UI Semibold" w:hint="cs"/>
                          <w:color w:val="FFFFFF"/>
                          <w:rtl/>
                          <w:lang w:val="en-US" w:bidi="he-IL"/>
                        </w:rPr>
                        <w:t xml:space="preserve">תאריך הגשה: </w:t>
                      </w:r>
                      <w:r w:rsidR="006E3BA9">
                        <w:rPr>
                          <w:rStyle w:val="sowc"/>
                          <w:rFonts w:ascii="Segoe UI Semibold" w:hAnsi="Segoe UI Semibold" w:cs="Segoe UI Semibold"/>
                          <w:color w:val="FFFFFF"/>
                          <w:lang w:val="en-US" w:bidi="he-IL"/>
                        </w:rPr>
                        <w:t>05.03.2025</w:t>
                      </w:r>
                    </w:p>
                  </w:txbxContent>
                </v:textbox>
              </v:shape>
            </w:pict>
          </mc:Fallback>
        </mc:AlternateContent>
      </w:r>
    </w:p>
    <w:p w14:paraId="7B560C13" w14:textId="2F464233" w:rsidR="004A73BF" w:rsidRPr="00113E55" w:rsidRDefault="004A73BF" w:rsidP="007D5AC1"/>
    <w:p w14:paraId="2F1A3DDF" w14:textId="3A3FA658" w:rsidR="004A73BF" w:rsidRPr="00113E55" w:rsidRDefault="004A73BF" w:rsidP="007D5AC1"/>
    <w:p w14:paraId="1CC46F5A" w14:textId="3246FB42" w:rsidR="004A73BF" w:rsidRPr="00113E55" w:rsidRDefault="004A73BF" w:rsidP="007D5AC1"/>
    <w:p w14:paraId="36F09348" w14:textId="21F40408" w:rsidR="004A73BF" w:rsidRPr="00113E55" w:rsidRDefault="004A73BF" w:rsidP="007D5AC1"/>
    <w:p w14:paraId="464F04DA" w14:textId="46E78EEC" w:rsidR="004A73BF" w:rsidRPr="00113E55" w:rsidRDefault="004A73BF" w:rsidP="007D5AC1"/>
    <w:p w14:paraId="6079F4E9" w14:textId="78AB20A1" w:rsidR="004A73BF" w:rsidRPr="00113E55" w:rsidRDefault="004A73BF" w:rsidP="007D5AC1"/>
    <w:p w14:paraId="41B5870E" w14:textId="6CD70C6C" w:rsidR="004A73BF" w:rsidRPr="00113E55" w:rsidRDefault="004A73BF" w:rsidP="007D5AC1"/>
    <w:p w14:paraId="6C0AF9F4" w14:textId="67182327" w:rsidR="004A73BF" w:rsidRPr="00113E55" w:rsidRDefault="004A73BF" w:rsidP="007D5AC1"/>
    <w:p w14:paraId="7C23E59F" w14:textId="7C36E516" w:rsidR="004A73BF" w:rsidRPr="00113E55" w:rsidRDefault="004A73BF" w:rsidP="007D5AC1"/>
    <w:p w14:paraId="082CF8D4" w14:textId="748FEEB9" w:rsidR="004A73BF" w:rsidRPr="00113E55" w:rsidRDefault="004A73BF" w:rsidP="007D5AC1"/>
    <w:p w14:paraId="56C67915" w14:textId="4FA97371" w:rsidR="001E01F0" w:rsidRDefault="001E01F0" w:rsidP="00156004">
      <w:pPr>
        <w:bidi/>
        <w:jc w:val="center"/>
        <w:rPr>
          <w:rFonts w:ascii="Segoe UI Semibold" w:hAnsi="Segoe UI Semibold" w:cs="Segoe UI Semibold"/>
          <w:b/>
          <w:bCs/>
          <w:color w:val="C00000"/>
          <w:sz w:val="44"/>
          <w:szCs w:val="44"/>
          <w:u w:val="single"/>
          <w:rtl/>
          <w:lang w:bidi="he-IL"/>
        </w:rPr>
      </w:pPr>
    </w:p>
    <w:p w14:paraId="7F7270DF" w14:textId="22B9DCE6" w:rsidR="001E01F0" w:rsidRDefault="001E01F0" w:rsidP="001E01F0">
      <w:pPr>
        <w:bidi/>
        <w:jc w:val="center"/>
        <w:rPr>
          <w:rFonts w:ascii="Segoe UI Semibold" w:hAnsi="Segoe UI Semibold" w:cs="Segoe UI Semibold"/>
          <w:b/>
          <w:bCs/>
          <w:color w:val="C00000"/>
          <w:sz w:val="44"/>
          <w:szCs w:val="44"/>
          <w:u w:val="single"/>
          <w:rtl/>
          <w:lang w:bidi="he-IL"/>
        </w:rPr>
      </w:pPr>
    </w:p>
    <w:sdt>
      <w:sdtPr>
        <w:rPr>
          <w:rFonts w:ascii="Times New Roman" w:hAnsi="Times New Roman" w:cs="Times New Roman"/>
          <w:sz w:val="24"/>
          <w:szCs w:val="24"/>
          <w:rtl/>
          <w:lang w:val="he-IL" w:bidi="ar-SA"/>
        </w:rPr>
        <w:id w:val="970261136"/>
        <w:docPartObj>
          <w:docPartGallery w:val="Table of Contents"/>
          <w:docPartUnique/>
        </w:docPartObj>
      </w:sdtPr>
      <w:sdtEndPr>
        <w:rPr>
          <w:b/>
          <w:bCs/>
        </w:rPr>
      </w:sdtEndPr>
      <w:sdtContent>
        <w:p w14:paraId="3DD2665C" w14:textId="55983C26" w:rsidR="00BA1771" w:rsidRPr="007350B9" w:rsidRDefault="00BA1771" w:rsidP="007350B9">
          <w:pPr>
            <w:pStyle w:val="ac"/>
            <w:jc w:val="center"/>
            <w:rPr>
              <w:b/>
              <w:bCs/>
              <w:color w:val="C00000"/>
              <w:sz w:val="40"/>
              <w:szCs w:val="40"/>
              <w:u w:val="single"/>
            </w:rPr>
          </w:pPr>
          <w:r w:rsidRPr="007350B9">
            <w:rPr>
              <w:b/>
              <w:bCs/>
              <w:color w:val="C00000"/>
              <w:sz w:val="40"/>
              <w:szCs w:val="40"/>
              <w:u w:val="single"/>
              <w:rtl/>
              <w:lang w:val="he-IL"/>
            </w:rPr>
            <w:t>תוכן עניינים</w:t>
          </w:r>
        </w:p>
        <w:p w14:paraId="6B03B226" w14:textId="0429B89D" w:rsidR="00F023C0" w:rsidRPr="001F0E05" w:rsidRDefault="00BA1771" w:rsidP="001F0E05">
          <w:pPr>
            <w:pStyle w:val="TOC1"/>
            <w:rPr>
              <w:rFonts w:asciiTheme="minorBidi" w:eastAsiaTheme="minorEastAsia" w:hAnsiTheme="minorBidi" w:cstheme="minorBidi"/>
              <w:noProof/>
              <w:kern w:val="2"/>
              <w:lang w:eastAsia="en-US" w:bidi="he-IL"/>
              <w14:ligatures w14:val="standardContextual"/>
            </w:rPr>
          </w:pPr>
          <w:r w:rsidRPr="00122A1F">
            <w:rPr>
              <w:rFonts w:asciiTheme="minorBidi" w:hAnsiTheme="minorBidi" w:cstheme="minorBidi"/>
              <w:sz w:val="28"/>
              <w:szCs w:val="28"/>
            </w:rPr>
            <w:fldChar w:fldCharType="begin"/>
          </w:r>
          <w:r w:rsidRPr="00122A1F">
            <w:rPr>
              <w:rFonts w:asciiTheme="minorBidi" w:hAnsiTheme="minorBidi" w:cstheme="minorBidi"/>
              <w:sz w:val="28"/>
              <w:szCs w:val="28"/>
            </w:rPr>
            <w:instrText xml:space="preserve"> TOC \o "1-3" \h \z \u </w:instrText>
          </w:r>
          <w:r w:rsidRPr="00122A1F">
            <w:rPr>
              <w:rFonts w:asciiTheme="minorBidi" w:hAnsiTheme="minorBidi" w:cstheme="minorBidi"/>
              <w:sz w:val="28"/>
              <w:szCs w:val="28"/>
            </w:rPr>
            <w:fldChar w:fldCharType="separate"/>
          </w:r>
          <w:hyperlink w:anchor="_Toc191843280" w:history="1">
            <w:r w:rsidR="00F023C0" w:rsidRPr="001F0E05">
              <w:rPr>
                <w:rStyle w:val="Hyperlink"/>
                <w:rFonts w:asciiTheme="minorBidi" w:hAnsiTheme="minorBidi" w:cstheme="minorBidi"/>
                <w:noProof/>
                <w:rtl/>
              </w:rPr>
              <w:t>מבוא</w:t>
            </w:r>
            <w:r w:rsidR="00F023C0" w:rsidRPr="001F0E05">
              <w:rPr>
                <w:rFonts w:asciiTheme="minorBidi" w:hAnsiTheme="minorBidi" w:cstheme="minorBidi"/>
                <w:noProof/>
                <w:webHidden/>
              </w:rPr>
              <w:tab/>
            </w:r>
            <w:r w:rsidR="00F023C0" w:rsidRPr="001F0E05">
              <w:rPr>
                <w:rFonts w:asciiTheme="minorBidi" w:hAnsiTheme="minorBidi" w:cstheme="minorBidi"/>
                <w:noProof/>
                <w:webHidden/>
              </w:rPr>
              <w:fldChar w:fldCharType="begin"/>
            </w:r>
            <w:r w:rsidR="00F023C0" w:rsidRPr="001F0E05">
              <w:rPr>
                <w:rFonts w:asciiTheme="minorBidi" w:hAnsiTheme="minorBidi" w:cstheme="minorBidi"/>
                <w:noProof/>
                <w:webHidden/>
              </w:rPr>
              <w:instrText xml:space="preserve"> PAGEREF _Toc191843280 \h </w:instrText>
            </w:r>
            <w:r w:rsidR="00F023C0" w:rsidRPr="001F0E05">
              <w:rPr>
                <w:rFonts w:asciiTheme="minorBidi" w:hAnsiTheme="minorBidi" w:cstheme="minorBidi"/>
                <w:noProof/>
                <w:webHidden/>
              </w:rPr>
            </w:r>
            <w:r w:rsidR="00F023C0" w:rsidRPr="001F0E05">
              <w:rPr>
                <w:rFonts w:asciiTheme="minorBidi" w:hAnsiTheme="minorBidi" w:cstheme="minorBidi"/>
                <w:noProof/>
                <w:webHidden/>
              </w:rPr>
              <w:fldChar w:fldCharType="separate"/>
            </w:r>
            <w:r w:rsidR="00602A0E">
              <w:rPr>
                <w:rFonts w:asciiTheme="minorBidi" w:hAnsiTheme="minorBidi" w:cstheme="minorBidi"/>
                <w:noProof/>
                <w:webHidden/>
                <w:rtl/>
              </w:rPr>
              <w:t>3</w:t>
            </w:r>
            <w:r w:rsidR="00F023C0" w:rsidRPr="001F0E05">
              <w:rPr>
                <w:rFonts w:asciiTheme="minorBidi" w:hAnsiTheme="minorBidi" w:cstheme="minorBidi"/>
                <w:noProof/>
                <w:webHidden/>
              </w:rPr>
              <w:fldChar w:fldCharType="end"/>
            </w:r>
          </w:hyperlink>
        </w:p>
        <w:p w14:paraId="07D658CA" w14:textId="66696339" w:rsidR="00F023C0" w:rsidRPr="001F0E05" w:rsidRDefault="00F023C0" w:rsidP="001F0E05">
          <w:pPr>
            <w:pStyle w:val="TOC1"/>
            <w:rPr>
              <w:rFonts w:asciiTheme="minorBidi" w:eastAsiaTheme="minorEastAsia" w:hAnsiTheme="minorBidi" w:cstheme="minorBidi"/>
              <w:noProof/>
              <w:kern w:val="2"/>
              <w:lang w:eastAsia="en-US" w:bidi="he-IL"/>
              <w14:ligatures w14:val="standardContextual"/>
            </w:rPr>
          </w:pPr>
          <w:hyperlink w:anchor="_Toc191843281" w:history="1">
            <w:r w:rsidRPr="001F0E05">
              <w:rPr>
                <w:rStyle w:val="Hyperlink"/>
                <w:rFonts w:asciiTheme="minorBidi" w:hAnsiTheme="minorBidi" w:cstheme="minorBidi"/>
                <w:noProof/>
                <w:rtl/>
              </w:rPr>
              <w:t>נתונים</w:t>
            </w:r>
            <w:r w:rsidRPr="001F0E05">
              <w:rPr>
                <w:rFonts w:asciiTheme="minorBidi" w:hAnsiTheme="minorBidi" w:cstheme="minorBidi"/>
                <w:noProof/>
                <w:webHidden/>
              </w:rPr>
              <w:tab/>
            </w:r>
            <w:r w:rsidRPr="001F0E05">
              <w:rPr>
                <w:rFonts w:asciiTheme="minorBidi" w:hAnsiTheme="minorBidi" w:cstheme="minorBidi"/>
                <w:noProof/>
                <w:webHidden/>
              </w:rPr>
              <w:fldChar w:fldCharType="begin"/>
            </w:r>
            <w:r w:rsidRPr="001F0E05">
              <w:rPr>
                <w:rFonts w:asciiTheme="minorBidi" w:hAnsiTheme="minorBidi" w:cstheme="minorBidi"/>
                <w:noProof/>
                <w:webHidden/>
              </w:rPr>
              <w:instrText xml:space="preserve"> PAGEREF _Toc191843281 \h </w:instrText>
            </w:r>
            <w:r w:rsidRPr="001F0E05">
              <w:rPr>
                <w:rFonts w:asciiTheme="minorBidi" w:hAnsiTheme="minorBidi" w:cstheme="minorBidi"/>
                <w:noProof/>
                <w:webHidden/>
              </w:rPr>
            </w:r>
            <w:r w:rsidRPr="001F0E05">
              <w:rPr>
                <w:rFonts w:asciiTheme="minorBidi" w:hAnsiTheme="minorBidi" w:cstheme="minorBidi"/>
                <w:noProof/>
                <w:webHidden/>
              </w:rPr>
              <w:fldChar w:fldCharType="separate"/>
            </w:r>
            <w:r w:rsidR="00602A0E">
              <w:rPr>
                <w:rFonts w:asciiTheme="minorBidi" w:hAnsiTheme="minorBidi" w:cstheme="minorBidi"/>
                <w:noProof/>
                <w:webHidden/>
                <w:rtl/>
              </w:rPr>
              <w:t>4</w:t>
            </w:r>
            <w:r w:rsidRPr="001F0E05">
              <w:rPr>
                <w:rFonts w:asciiTheme="minorBidi" w:hAnsiTheme="minorBidi" w:cstheme="minorBidi"/>
                <w:noProof/>
                <w:webHidden/>
              </w:rPr>
              <w:fldChar w:fldCharType="end"/>
            </w:r>
          </w:hyperlink>
        </w:p>
        <w:p w14:paraId="4518EFF6" w14:textId="33E52C67" w:rsidR="00F023C0" w:rsidRPr="001F0E05" w:rsidRDefault="00F023C0" w:rsidP="001F0E05">
          <w:pPr>
            <w:pStyle w:val="TOC1"/>
            <w:rPr>
              <w:rFonts w:asciiTheme="minorBidi" w:eastAsiaTheme="minorEastAsia" w:hAnsiTheme="minorBidi" w:cstheme="minorBidi"/>
              <w:noProof/>
              <w:kern w:val="2"/>
              <w:lang w:eastAsia="en-US" w:bidi="he-IL"/>
              <w14:ligatures w14:val="standardContextual"/>
            </w:rPr>
          </w:pPr>
          <w:hyperlink w:anchor="_Toc191843282" w:history="1">
            <w:r w:rsidRPr="001F0E05">
              <w:rPr>
                <w:rStyle w:val="Hyperlink"/>
                <w:rFonts w:asciiTheme="minorBidi" w:hAnsiTheme="minorBidi" w:cstheme="minorBidi"/>
                <w:noProof/>
                <w:rtl/>
              </w:rPr>
              <w:t>מטלות</w:t>
            </w:r>
            <w:r w:rsidRPr="001F0E05">
              <w:rPr>
                <w:rFonts w:asciiTheme="minorBidi" w:hAnsiTheme="minorBidi" w:cstheme="minorBidi"/>
                <w:noProof/>
                <w:webHidden/>
              </w:rPr>
              <w:tab/>
            </w:r>
            <w:r w:rsidRPr="001F0E05">
              <w:rPr>
                <w:rFonts w:asciiTheme="minorBidi" w:hAnsiTheme="minorBidi" w:cstheme="minorBidi"/>
                <w:noProof/>
                <w:webHidden/>
              </w:rPr>
              <w:fldChar w:fldCharType="begin"/>
            </w:r>
            <w:r w:rsidRPr="001F0E05">
              <w:rPr>
                <w:rFonts w:asciiTheme="minorBidi" w:hAnsiTheme="minorBidi" w:cstheme="minorBidi"/>
                <w:noProof/>
                <w:webHidden/>
              </w:rPr>
              <w:instrText xml:space="preserve"> PAGEREF _Toc191843282 \h </w:instrText>
            </w:r>
            <w:r w:rsidRPr="001F0E05">
              <w:rPr>
                <w:rFonts w:asciiTheme="minorBidi" w:hAnsiTheme="minorBidi" w:cstheme="minorBidi"/>
                <w:noProof/>
                <w:webHidden/>
              </w:rPr>
            </w:r>
            <w:r w:rsidRPr="001F0E05">
              <w:rPr>
                <w:rFonts w:asciiTheme="minorBidi" w:hAnsiTheme="minorBidi" w:cstheme="minorBidi"/>
                <w:noProof/>
                <w:webHidden/>
              </w:rPr>
              <w:fldChar w:fldCharType="separate"/>
            </w:r>
            <w:r w:rsidR="00602A0E">
              <w:rPr>
                <w:rFonts w:asciiTheme="minorBidi" w:hAnsiTheme="minorBidi" w:cstheme="minorBidi"/>
                <w:noProof/>
                <w:webHidden/>
                <w:rtl/>
              </w:rPr>
              <w:t>5</w:t>
            </w:r>
            <w:r w:rsidRPr="001F0E05">
              <w:rPr>
                <w:rFonts w:asciiTheme="minorBidi" w:hAnsiTheme="minorBidi" w:cstheme="minorBidi"/>
                <w:noProof/>
                <w:webHidden/>
              </w:rPr>
              <w:fldChar w:fldCharType="end"/>
            </w:r>
          </w:hyperlink>
        </w:p>
        <w:p w14:paraId="68BA7B25" w14:textId="684BECED" w:rsidR="00F023C0" w:rsidRPr="001F0E05" w:rsidRDefault="00F023C0" w:rsidP="001F0E05">
          <w:pPr>
            <w:pStyle w:val="TOC2"/>
            <w:tabs>
              <w:tab w:val="left" w:pos="8653"/>
              <w:tab w:val="right" w:leader="dot" w:pos="9060"/>
            </w:tabs>
            <w:bidi/>
            <w:rPr>
              <w:rFonts w:asciiTheme="minorBidi" w:eastAsiaTheme="minorEastAsia" w:hAnsiTheme="minorBidi" w:cstheme="minorBidi"/>
              <w:noProof/>
              <w:kern w:val="2"/>
              <w:lang w:eastAsia="en-US" w:bidi="he-IL"/>
              <w14:ligatures w14:val="standardContextual"/>
            </w:rPr>
          </w:pPr>
          <w:hyperlink w:anchor="_Toc191843283" w:history="1">
            <w:r w:rsidRPr="001F0E05">
              <w:rPr>
                <w:rStyle w:val="Hyperlink"/>
                <w:rFonts w:asciiTheme="minorBidi" w:hAnsiTheme="minorBidi" w:cstheme="minorBidi"/>
                <w:noProof/>
                <w:rtl/>
              </w:rPr>
              <w:t>האם ישנם אזורים בישראל עם ריכוז יוצא דופן של מתקפות טרור בהשוואה לאחרים?</w:t>
            </w:r>
            <w:r w:rsidRPr="001F0E05">
              <w:rPr>
                <w:rFonts w:asciiTheme="minorBidi" w:hAnsiTheme="minorBidi" w:cstheme="minorBidi"/>
                <w:noProof/>
                <w:webHidden/>
              </w:rPr>
              <w:tab/>
            </w:r>
            <w:r w:rsidRPr="001F0E05">
              <w:rPr>
                <w:rFonts w:asciiTheme="minorBidi" w:hAnsiTheme="minorBidi" w:cstheme="minorBidi"/>
                <w:noProof/>
                <w:webHidden/>
              </w:rPr>
              <w:fldChar w:fldCharType="begin"/>
            </w:r>
            <w:r w:rsidRPr="001F0E05">
              <w:rPr>
                <w:rFonts w:asciiTheme="minorBidi" w:hAnsiTheme="minorBidi" w:cstheme="minorBidi"/>
                <w:noProof/>
                <w:webHidden/>
              </w:rPr>
              <w:instrText xml:space="preserve"> PAGEREF _Toc191843283 \h </w:instrText>
            </w:r>
            <w:r w:rsidRPr="001F0E05">
              <w:rPr>
                <w:rFonts w:asciiTheme="minorBidi" w:hAnsiTheme="minorBidi" w:cstheme="minorBidi"/>
                <w:noProof/>
                <w:webHidden/>
              </w:rPr>
            </w:r>
            <w:r w:rsidRPr="001F0E05">
              <w:rPr>
                <w:rFonts w:asciiTheme="minorBidi" w:hAnsiTheme="minorBidi" w:cstheme="minorBidi"/>
                <w:noProof/>
                <w:webHidden/>
              </w:rPr>
              <w:fldChar w:fldCharType="separate"/>
            </w:r>
            <w:r w:rsidR="00602A0E">
              <w:rPr>
                <w:rFonts w:asciiTheme="minorBidi" w:hAnsiTheme="minorBidi" w:cstheme="minorBidi"/>
                <w:noProof/>
                <w:webHidden/>
                <w:rtl/>
              </w:rPr>
              <w:t>5</w:t>
            </w:r>
            <w:r w:rsidRPr="001F0E05">
              <w:rPr>
                <w:rFonts w:asciiTheme="minorBidi" w:hAnsiTheme="minorBidi" w:cstheme="minorBidi"/>
                <w:noProof/>
                <w:webHidden/>
              </w:rPr>
              <w:fldChar w:fldCharType="end"/>
            </w:r>
          </w:hyperlink>
        </w:p>
        <w:p w14:paraId="55131EEB" w14:textId="32F2299D" w:rsidR="00F023C0" w:rsidRPr="001F0E05" w:rsidRDefault="00F023C0" w:rsidP="001F0E05">
          <w:pPr>
            <w:pStyle w:val="TOC2"/>
            <w:tabs>
              <w:tab w:val="left" w:pos="8880"/>
              <w:tab w:val="right" w:leader="dot" w:pos="9060"/>
            </w:tabs>
            <w:bidi/>
            <w:rPr>
              <w:rFonts w:asciiTheme="minorBidi" w:eastAsiaTheme="minorEastAsia" w:hAnsiTheme="minorBidi" w:cstheme="minorBidi"/>
              <w:noProof/>
              <w:kern w:val="2"/>
              <w:lang w:eastAsia="en-US" w:bidi="he-IL"/>
              <w14:ligatures w14:val="standardContextual"/>
            </w:rPr>
          </w:pPr>
          <w:hyperlink w:anchor="_Toc191843284" w:history="1">
            <w:r w:rsidRPr="001F0E05">
              <w:rPr>
                <w:rStyle w:val="Hyperlink"/>
                <w:rFonts w:asciiTheme="minorBidi" w:hAnsiTheme="minorBidi" w:cstheme="minorBidi"/>
                <w:noProof/>
                <w:rtl/>
              </w:rPr>
              <w:t>קורלציה בין מספר המחבלים למספר הנפגעים: האם קיים קשר בין כמות המחבלים באירוע לכמות הנפגעים?</w:t>
            </w:r>
            <w:r w:rsidRPr="001F0E05">
              <w:rPr>
                <w:rFonts w:asciiTheme="minorBidi" w:hAnsiTheme="minorBidi" w:cstheme="minorBidi"/>
                <w:noProof/>
                <w:webHidden/>
              </w:rPr>
              <w:tab/>
            </w:r>
            <w:r w:rsidRPr="001F0E05">
              <w:rPr>
                <w:rFonts w:asciiTheme="minorBidi" w:hAnsiTheme="minorBidi" w:cstheme="minorBidi"/>
                <w:noProof/>
                <w:webHidden/>
              </w:rPr>
              <w:fldChar w:fldCharType="begin"/>
            </w:r>
            <w:r w:rsidRPr="001F0E05">
              <w:rPr>
                <w:rFonts w:asciiTheme="minorBidi" w:hAnsiTheme="minorBidi" w:cstheme="minorBidi"/>
                <w:noProof/>
                <w:webHidden/>
              </w:rPr>
              <w:instrText xml:space="preserve"> PAGEREF _Toc191843284 \h </w:instrText>
            </w:r>
            <w:r w:rsidRPr="001F0E05">
              <w:rPr>
                <w:rFonts w:asciiTheme="minorBidi" w:hAnsiTheme="minorBidi" w:cstheme="minorBidi"/>
                <w:noProof/>
                <w:webHidden/>
              </w:rPr>
            </w:r>
            <w:r w:rsidRPr="001F0E05">
              <w:rPr>
                <w:rFonts w:asciiTheme="minorBidi" w:hAnsiTheme="minorBidi" w:cstheme="minorBidi"/>
                <w:noProof/>
                <w:webHidden/>
              </w:rPr>
              <w:fldChar w:fldCharType="separate"/>
            </w:r>
            <w:r w:rsidR="00602A0E">
              <w:rPr>
                <w:rFonts w:asciiTheme="minorBidi" w:hAnsiTheme="minorBidi" w:cstheme="minorBidi"/>
                <w:noProof/>
                <w:webHidden/>
                <w:rtl/>
              </w:rPr>
              <w:t>6</w:t>
            </w:r>
            <w:r w:rsidRPr="001F0E05">
              <w:rPr>
                <w:rFonts w:asciiTheme="minorBidi" w:hAnsiTheme="minorBidi" w:cstheme="minorBidi"/>
                <w:noProof/>
                <w:webHidden/>
              </w:rPr>
              <w:fldChar w:fldCharType="end"/>
            </w:r>
          </w:hyperlink>
        </w:p>
        <w:p w14:paraId="59960D76" w14:textId="3AB0CF35" w:rsidR="00F023C0" w:rsidRPr="001F0E05" w:rsidRDefault="00F023C0" w:rsidP="001F0E05">
          <w:pPr>
            <w:pStyle w:val="TOC2"/>
            <w:tabs>
              <w:tab w:val="left" w:pos="8421"/>
              <w:tab w:val="right" w:leader="dot" w:pos="9060"/>
            </w:tabs>
            <w:bidi/>
            <w:rPr>
              <w:rFonts w:asciiTheme="minorBidi" w:eastAsiaTheme="minorEastAsia" w:hAnsiTheme="minorBidi" w:cstheme="minorBidi"/>
              <w:noProof/>
              <w:kern w:val="2"/>
              <w:lang w:eastAsia="en-US" w:bidi="he-IL"/>
              <w14:ligatures w14:val="standardContextual"/>
            </w:rPr>
          </w:pPr>
          <w:hyperlink w:anchor="_Toc191843285" w:history="1">
            <w:r w:rsidRPr="001F0E05">
              <w:rPr>
                <w:rStyle w:val="Hyperlink"/>
                <w:rFonts w:asciiTheme="minorBidi" w:hAnsiTheme="minorBidi" w:cstheme="minorBidi"/>
                <w:noProof/>
                <w:rtl/>
              </w:rPr>
              <w:t>מהם ההבדלים בין סוגי הנשק בתרומתם לחומרת האירועים(מספר נפגעים והרוגים) ותדירות האירועים מכל סוג נשק?</w:t>
            </w:r>
            <w:r w:rsidRPr="001F0E05">
              <w:rPr>
                <w:rFonts w:asciiTheme="minorBidi" w:hAnsiTheme="minorBidi" w:cstheme="minorBidi"/>
                <w:noProof/>
                <w:webHidden/>
              </w:rPr>
              <w:tab/>
            </w:r>
            <w:r w:rsidRPr="001F0E05">
              <w:rPr>
                <w:rFonts w:asciiTheme="minorBidi" w:hAnsiTheme="minorBidi" w:cstheme="minorBidi"/>
                <w:noProof/>
                <w:webHidden/>
              </w:rPr>
              <w:fldChar w:fldCharType="begin"/>
            </w:r>
            <w:r w:rsidRPr="001F0E05">
              <w:rPr>
                <w:rFonts w:asciiTheme="minorBidi" w:hAnsiTheme="minorBidi" w:cstheme="minorBidi"/>
                <w:noProof/>
                <w:webHidden/>
              </w:rPr>
              <w:instrText xml:space="preserve"> PAGEREF _Toc191843285 \h </w:instrText>
            </w:r>
            <w:r w:rsidRPr="001F0E05">
              <w:rPr>
                <w:rFonts w:asciiTheme="minorBidi" w:hAnsiTheme="minorBidi" w:cstheme="minorBidi"/>
                <w:noProof/>
                <w:webHidden/>
              </w:rPr>
            </w:r>
            <w:r w:rsidRPr="001F0E05">
              <w:rPr>
                <w:rFonts w:asciiTheme="minorBidi" w:hAnsiTheme="minorBidi" w:cstheme="minorBidi"/>
                <w:noProof/>
                <w:webHidden/>
              </w:rPr>
              <w:fldChar w:fldCharType="separate"/>
            </w:r>
            <w:r w:rsidR="00602A0E">
              <w:rPr>
                <w:rFonts w:asciiTheme="minorBidi" w:hAnsiTheme="minorBidi" w:cstheme="minorBidi"/>
                <w:noProof/>
                <w:webHidden/>
                <w:rtl/>
              </w:rPr>
              <w:t>6</w:t>
            </w:r>
            <w:r w:rsidRPr="001F0E05">
              <w:rPr>
                <w:rFonts w:asciiTheme="minorBidi" w:hAnsiTheme="minorBidi" w:cstheme="minorBidi"/>
                <w:noProof/>
                <w:webHidden/>
              </w:rPr>
              <w:fldChar w:fldCharType="end"/>
            </w:r>
          </w:hyperlink>
        </w:p>
        <w:p w14:paraId="6C8F5DE0" w14:textId="13CACE66" w:rsidR="00F023C0" w:rsidRPr="001F0E05" w:rsidRDefault="00F023C0" w:rsidP="001F0E05">
          <w:pPr>
            <w:pStyle w:val="TOC1"/>
            <w:rPr>
              <w:rFonts w:asciiTheme="minorBidi" w:eastAsiaTheme="minorEastAsia" w:hAnsiTheme="minorBidi" w:cstheme="minorBidi"/>
              <w:noProof/>
              <w:kern w:val="2"/>
              <w:lang w:eastAsia="en-US" w:bidi="he-IL"/>
              <w14:ligatures w14:val="standardContextual"/>
            </w:rPr>
          </w:pPr>
          <w:hyperlink w:anchor="_Toc191843286" w:history="1">
            <w:r w:rsidRPr="001F0E05">
              <w:rPr>
                <w:rStyle w:val="Hyperlink"/>
                <w:rFonts w:asciiTheme="minorBidi" w:hAnsiTheme="minorBidi" w:cstheme="minorBidi"/>
                <w:noProof/>
                <w:rtl/>
              </w:rPr>
              <w:t>עיצובים חלופיים</w:t>
            </w:r>
            <w:r w:rsidRPr="001F0E05">
              <w:rPr>
                <w:rFonts w:asciiTheme="minorBidi" w:hAnsiTheme="minorBidi" w:cstheme="minorBidi"/>
                <w:noProof/>
                <w:webHidden/>
              </w:rPr>
              <w:tab/>
            </w:r>
            <w:r w:rsidRPr="001F0E05">
              <w:rPr>
                <w:rFonts w:asciiTheme="minorBidi" w:hAnsiTheme="minorBidi" w:cstheme="minorBidi"/>
                <w:noProof/>
                <w:webHidden/>
              </w:rPr>
              <w:fldChar w:fldCharType="begin"/>
            </w:r>
            <w:r w:rsidRPr="001F0E05">
              <w:rPr>
                <w:rFonts w:asciiTheme="minorBidi" w:hAnsiTheme="minorBidi" w:cstheme="minorBidi"/>
                <w:noProof/>
                <w:webHidden/>
              </w:rPr>
              <w:instrText xml:space="preserve"> PAGEREF _Toc191843286 \h </w:instrText>
            </w:r>
            <w:r w:rsidRPr="001F0E05">
              <w:rPr>
                <w:rFonts w:asciiTheme="minorBidi" w:hAnsiTheme="minorBidi" w:cstheme="minorBidi"/>
                <w:noProof/>
                <w:webHidden/>
              </w:rPr>
            </w:r>
            <w:r w:rsidRPr="001F0E05">
              <w:rPr>
                <w:rFonts w:asciiTheme="minorBidi" w:hAnsiTheme="minorBidi" w:cstheme="minorBidi"/>
                <w:noProof/>
                <w:webHidden/>
              </w:rPr>
              <w:fldChar w:fldCharType="separate"/>
            </w:r>
            <w:r w:rsidR="00602A0E">
              <w:rPr>
                <w:rFonts w:asciiTheme="minorBidi" w:hAnsiTheme="minorBidi" w:cstheme="minorBidi"/>
                <w:noProof/>
                <w:webHidden/>
                <w:rtl/>
              </w:rPr>
              <w:t>7</w:t>
            </w:r>
            <w:r w:rsidRPr="001F0E05">
              <w:rPr>
                <w:rFonts w:asciiTheme="minorBidi" w:hAnsiTheme="minorBidi" w:cstheme="minorBidi"/>
                <w:noProof/>
                <w:webHidden/>
              </w:rPr>
              <w:fldChar w:fldCharType="end"/>
            </w:r>
          </w:hyperlink>
        </w:p>
        <w:p w14:paraId="53115DCC" w14:textId="11814308" w:rsidR="00F023C0" w:rsidRPr="001F0E05" w:rsidRDefault="00F023C0" w:rsidP="001F0E05">
          <w:pPr>
            <w:pStyle w:val="TOC2"/>
            <w:tabs>
              <w:tab w:val="left" w:pos="8240"/>
              <w:tab w:val="right" w:leader="dot" w:pos="9060"/>
            </w:tabs>
            <w:bidi/>
            <w:rPr>
              <w:rFonts w:asciiTheme="minorBidi" w:eastAsiaTheme="minorEastAsia" w:hAnsiTheme="minorBidi" w:cstheme="minorBidi"/>
              <w:noProof/>
              <w:kern w:val="2"/>
              <w:lang w:eastAsia="en-US" w:bidi="he-IL"/>
              <w14:ligatures w14:val="standardContextual"/>
            </w:rPr>
          </w:pPr>
          <w:hyperlink w:anchor="_Toc191843287" w:history="1">
            <w:r w:rsidRPr="001F0E05">
              <w:rPr>
                <w:rStyle w:val="Hyperlink"/>
                <w:rFonts w:asciiTheme="minorBidi" w:hAnsiTheme="minorBidi" w:cstheme="minorBidi"/>
                <w:noProof/>
                <w:rtl/>
              </w:rPr>
              <w:t>האם ישנם אזורים בישראל עם ריכוז יוצא דופן של מתקפות טרור בהשוואה לאחרים?</w:t>
            </w:r>
            <w:r w:rsidRPr="001F0E05">
              <w:rPr>
                <w:rFonts w:asciiTheme="minorBidi" w:hAnsiTheme="minorBidi" w:cstheme="minorBidi"/>
                <w:noProof/>
                <w:webHidden/>
              </w:rPr>
              <w:tab/>
            </w:r>
            <w:r w:rsidRPr="001F0E05">
              <w:rPr>
                <w:rFonts w:asciiTheme="minorBidi" w:hAnsiTheme="minorBidi" w:cstheme="minorBidi"/>
                <w:noProof/>
                <w:webHidden/>
              </w:rPr>
              <w:fldChar w:fldCharType="begin"/>
            </w:r>
            <w:r w:rsidRPr="001F0E05">
              <w:rPr>
                <w:rFonts w:asciiTheme="minorBidi" w:hAnsiTheme="minorBidi" w:cstheme="minorBidi"/>
                <w:noProof/>
                <w:webHidden/>
              </w:rPr>
              <w:instrText xml:space="preserve"> PAGEREF _Toc191843287 \h </w:instrText>
            </w:r>
            <w:r w:rsidRPr="001F0E05">
              <w:rPr>
                <w:rFonts w:asciiTheme="minorBidi" w:hAnsiTheme="minorBidi" w:cstheme="minorBidi"/>
                <w:noProof/>
                <w:webHidden/>
              </w:rPr>
            </w:r>
            <w:r w:rsidRPr="001F0E05">
              <w:rPr>
                <w:rFonts w:asciiTheme="minorBidi" w:hAnsiTheme="minorBidi" w:cstheme="minorBidi"/>
                <w:noProof/>
                <w:webHidden/>
              </w:rPr>
              <w:fldChar w:fldCharType="separate"/>
            </w:r>
            <w:r w:rsidR="00602A0E">
              <w:rPr>
                <w:rFonts w:asciiTheme="minorBidi" w:hAnsiTheme="minorBidi" w:cstheme="minorBidi"/>
                <w:noProof/>
                <w:webHidden/>
                <w:rtl/>
              </w:rPr>
              <w:t>7</w:t>
            </w:r>
            <w:r w:rsidRPr="001F0E05">
              <w:rPr>
                <w:rFonts w:asciiTheme="minorBidi" w:hAnsiTheme="minorBidi" w:cstheme="minorBidi"/>
                <w:noProof/>
                <w:webHidden/>
              </w:rPr>
              <w:fldChar w:fldCharType="end"/>
            </w:r>
          </w:hyperlink>
        </w:p>
        <w:p w14:paraId="5C484C06" w14:textId="28D92EEE" w:rsidR="00F023C0" w:rsidRPr="001F0E05" w:rsidRDefault="00F023C0" w:rsidP="001F0E05">
          <w:pPr>
            <w:pStyle w:val="TOC2"/>
            <w:tabs>
              <w:tab w:val="left" w:pos="8475"/>
              <w:tab w:val="right" w:leader="dot" w:pos="9060"/>
            </w:tabs>
            <w:bidi/>
            <w:rPr>
              <w:rFonts w:asciiTheme="minorBidi" w:eastAsiaTheme="minorEastAsia" w:hAnsiTheme="minorBidi" w:cstheme="minorBidi"/>
              <w:noProof/>
              <w:kern w:val="2"/>
              <w:lang w:eastAsia="en-US" w:bidi="he-IL"/>
              <w14:ligatures w14:val="standardContextual"/>
            </w:rPr>
          </w:pPr>
          <w:hyperlink w:anchor="_Toc191843288" w:history="1">
            <w:r w:rsidRPr="001F0E05">
              <w:rPr>
                <w:rStyle w:val="Hyperlink"/>
                <w:rFonts w:asciiTheme="minorBidi" w:hAnsiTheme="minorBidi" w:cstheme="minorBidi"/>
                <w:noProof/>
                <w:rtl/>
              </w:rPr>
              <w:t>קורלציה בין מספר המחבלים למספר הנפגעים: האם קיים קשר בין כמות המחבלים באירוע לכמות הנפגעים?</w:t>
            </w:r>
            <w:r w:rsidRPr="001F0E05">
              <w:rPr>
                <w:rFonts w:asciiTheme="minorBidi" w:hAnsiTheme="minorBidi" w:cstheme="minorBidi"/>
                <w:noProof/>
                <w:webHidden/>
              </w:rPr>
              <w:tab/>
            </w:r>
            <w:r w:rsidRPr="001F0E05">
              <w:rPr>
                <w:rFonts w:asciiTheme="minorBidi" w:hAnsiTheme="minorBidi" w:cstheme="minorBidi"/>
                <w:noProof/>
                <w:webHidden/>
              </w:rPr>
              <w:fldChar w:fldCharType="begin"/>
            </w:r>
            <w:r w:rsidRPr="001F0E05">
              <w:rPr>
                <w:rFonts w:asciiTheme="minorBidi" w:hAnsiTheme="minorBidi" w:cstheme="minorBidi"/>
                <w:noProof/>
                <w:webHidden/>
              </w:rPr>
              <w:instrText xml:space="preserve"> PAGEREF _Toc191843288 \h </w:instrText>
            </w:r>
            <w:r w:rsidRPr="001F0E05">
              <w:rPr>
                <w:rFonts w:asciiTheme="minorBidi" w:hAnsiTheme="minorBidi" w:cstheme="minorBidi"/>
                <w:noProof/>
                <w:webHidden/>
              </w:rPr>
            </w:r>
            <w:r w:rsidRPr="001F0E05">
              <w:rPr>
                <w:rFonts w:asciiTheme="minorBidi" w:hAnsiTheme="minorBidi" w:cstheme="minorBidi"/>
                <w:noProof/>
                <w:webHidden/>
              </w:rPr>
              <w:fldChar w:fldCharType="separate"/>
            </w:r>
            <w:r w:rsidR="00602A0E">
              <w:rPr>
                <w:rFonts w:asciiTheme="minorBidi" w:hAnsiTheme="minorBidi" w:cstheme="minorBidi"/>
                <w:noProof/>
                <w:webHidden/>
                <w:rtl/>
              </w:rPr>
              <w:t>11</w:t>
            </w:r>
            <w:r w:rsidRPr="001F0E05">
              <w:rPr>
                <w:rFonts w:asciiTheme="minorBidi" w:hAnsiTheme="minorBidi" w:cstheme="minorBidi"/>
                <w:noProof/>
                <w:webHidden/>
              </w:rPr>
              <w:fldChar w:fldCharType="end"/>
            </w:r>
          </w:hyperlink>
        </w:p>
        <w:p w14:paraId="5C99781E" w14:textId="69F6B736" w:rsidR="00F023C0" w:rsidRPr="001F0E05" w:rsidRDefault="00F023C0" w:rsidP="001F0E05">
          <w:pPr>
            <w:pStyle w:val="TOC2"/>
            <w:tabs>
              <w:tab w:val="left" w:pos="8266"/>
              <w:tab w:val="right" w:leader="dot" w:pos="9060"/>
            </w:tabs>
            <w:bidi/>
            <w:rPr>
              <w:rFonts w:asciiTheme="minorBidi" w:eastAsiaTheme="minorEastAsia" w:hAnsiTheme="minorBidi" w:cstheme="minorBidi"/>
              <w:noProof/>
              <w:kern w:val="2"/>
              <w:lang w:eastAsia="en-US" w:bidi="he-IL"/>
              <w14:ligatures w14:val="standardContextual"/>
            </w:rPr>
          </w:pPr>
          <w:hyperlink w:anchor="_Toc191843289" w:history="1">
            <w:r w:rsidRPr="001F0E05">
              <w:rPr>
                <w:rStyle w:val="Hyperlink"/>
                <w:rFonts w:asciiTheme="minorBidi" w:hAnsiTheme="minorBidi" w:cstheme="minorBidi"/>
                <w:noProof/>
                <w:rtl/>
              </w:rPr>
              <w:t>מהם ההבדלים בין סוגי הנשק בתרומתם לחומרת האירועים(מספר נפגעים והרוגים) ותדירות האירועים מכל סוג נשק</w:t>
            </w:r>
            <w:r w:rsidRPr="001F0E05">
              <w:rPr>
                <w:rStyle w:val="Hyperlink"/>
                <w:rFonts w:asciiTheme="minorBidi" w:hAnsiTheme="minorBidi" w:cstheme="minorBidi"/>
                <w:noProof/>
              </w:rPr>
              <w:t>?</w:t>
            </w:r>
            <w:r w:rsidRPr="001F0E05">
              <w:rPr>
                <w:rFonts w:asciiTheme="minorBidi" w:hAnsiTheme="minorBidi" w:cstheme="minorBidi"/>
                <w:noProof/>
                <w:webHidden/>
              </w:rPr>
              <w:tab/>
            </w:r>
            <w:r w:rsidRPr="001F0E05">
              <w:rPr>
                <w:rFonts w:asciiTheme="minorBidi" w:hAnsiTheme="minorBidi" w:cstheme="minorBidi"/>
                <w:noProof/>
                <w:webHidden/>
              </w:rPr>
              <w:fldChar w:fldCharType="begin"/>
            </w:r>
            <w:r w:rsidRPr="001F0E05">
              <w:rPr>
                <w:rFonts w:asciiTheme="minorBidi" w:hAnsiTheme="minorBidi" w:cstheme="minorBidi"/>
                <w:noProof/>
                <w:webHidden/>
              </w:rPr>
              <w:instrText xml:space="preserve"> PAGEREF _Toc191843289 \h </w:instrText>
            </w:r>
            <w:r w:rsidRPr="001F0E05">
              <w:rPr>
                <w:rFonts w:asciiTheme="minorBidi" w:hAnsiTheme="minorBidi" w:cstheme="minorBidi"/>
                <w:noProof/>
                <w:webHidden/>
              </w:rPr>
            </w:r>
            <w:r w:rsidRPr="001F0E05">
              <w:rPr>
                <w:rFonts w:asciiTheme="minorBidi" w:hAnsiTheme="minorBidi" w:cstheme="minorBidi"/>
                <w:noProof/>
                <w:webHidden/>
              </w:rPr>
              <w:fldChar w:fldCharType="separate"/>
            </w:r>
            <w:r w:rsidR="00602A0E">
              <w:rPr>
                <w:rFonts w:asciiTheme="minorBidi" w:hAnsiTheme="minorBidi" w:cstheme="minorBidi"/>
                <w:noProof/>
                <w:webHidden/>
                <w:rtl/>
              </w:rPr>
              <w:t>15</w:t>
            </w:r>
            <w:r w:rsidRPr="001F0E05">
              <w:rPr>
                <w:rFonts w:asciiTheme="minorBidi" w:hAnsiTheme="minorBidi" w:cstheme="minorBidi"/>
                <w:noProof/>
                <w:webHidden/>
              </w:rPr>
              <w:fldChar w:fldCharType="end"/>
            </w:r>
          </w:hyperlink>
        </w:p>
        <w:p w14:paraId="06A1ECFF" w14:textId="73B45819" w:rsidR="00F023C0" w:rsidRDefault="00F023C0" w:rsidP="001F0E05">
          <w:pPr>
            <w:pStyle w:val="TOC1"/>
            <w:rPr>
              <w:rFonts w:asciiTheme="minorHAnsi" w:eastAsiaTheme="minorEastAsia" w:hAnsiTheme="minorHAnsi" w:cstheme="minorBidi"/>
              <w:noProof/>
              <w:kern w:val="2"/>
              <w:lang w:eastAsia="en-US" w:bidi="he-IL"/>
              <w14:ligatures w14:val="standardContextual"/>
            </w:rPr>
          </w:pPr>
          <w:hyperlink w:anchor="_Toc191843290" w:history="1">
            <w:r w:rsidRPr="001F0E05">
              <w:rPr>
                <w:rStyle w:val="Hyperlink"/>
                <w:rFonts w:asciiTheme="minorBidi" w:hAnsiTheme="minorBidi" w:cstheme="minorBidi"/>
                <w:noProof/>
                <w:rtl/>
              </w:rPr>
              <w:t>הסבר על העיצובים שנבחרו ועל יישומם</w:t>
            </w:r>
            <w:r w:rsidRPr="001F0E05">
              <w:rPr>
                <w:rFonts w:asciiTheme="minorBidi" w:hAnsiTheme="minorBidi" w:cstheme="minorBidi"/>
                <w:noProof/>
                <w:webHidden/>
              </w:rPr>
              <w:tab/>
            </w:r>
            <w:r w:rsidRPr="001F0E05">
              <w:rPr>
                <w:rFonts w:asciiTheme="minorBidi" w:hAnsiTheme="minorBidi" w:cstheme="minorBidi"/>
                <w:noProof/>
                <w:webHidden/>
              </w:rPr>
              <w:fldChar w:fldCharType="begin"/>
            </w:r>
            <w:r w:rsidRPr="001F0E05">
              <w:rPr>
                <w:rFonts w:asciiTheme="minorBidi" w:hAnsiTheme="minorBidi" w:cstheme="minorBidi"/>
                <w:noProof/>
                <w:webHidden/>
              </w:rPr>
              <w:instrText xml:space="preserve"> PAGEREF _Toc191843290 \h </w:instrText>
            </w:r>
            <w:r w:rsidRPr="001F0E05">
              <w:rPr>
                <w:rFonts w:asciiTheme="minorBidi" w:hAnsiTheme="minorBidi" w:cstheme="minorBidi"/>
                <w:noProof/>
                <w:webHidden/>
              </w:rPr>
            </w:r>
            <w:r w:rsidRPr="001F0E05">
              <w:rPr>
                <w:rFonts w:asciiTheme="minorBidi" w:hAnsiTheme="minorBidi" w:cstheme="minorBidi"/>
                <w:noProof/>
                <w:webHidden/>
              </w:rPr>
              <w:fldChar w:fldCharType="separate"/>
            </w:r>
            <w:r w:rsidR="00602A0E">
              <w:rPr>
                <w:rFonts w:asciiTheme="minorBidi" w:hAnsiTheme="minorBidi" w:cstheme="minorBidi"/>
                <w:noProof/>
                <w:webHidden/>
                <w:rtl/>
              </w:rPr>
              <w:t>19</w:t>
            </w:r>
            <w:r w:rsidRPr="001F0E05">
              <w:rPr>
                <w:rFonts w:asciiTheme="minorBidi" w:hAnsiTheme="minorBidi" w:cstheme="minorBidi"/>
                <w:noProof/>
                <w:webHidden/>
              </w:rPr>
              <w:fldChar w:fldCharType="end"/>
            </w:r>
          </w:hyperlink>
        </w:p>
        <w:p w14:paraId="4BAD9D2E" w14:textId="0D0D9ACD" w:rsidR="00BA1771" w:rsidRDefault="00BA1771" w:rsidP="00BA1771">
          <w:pPr>
            <w:bidi/>
          </w:pPr>
          <w:r w:rsidRPr="00122A1F">
            <w:rPr>
              <w:rFonts w:asciiTheme="minorBidi" w:hAnsiTheme="minorBidi" w:cstheme="minorBidi"/>
              <w:sz w:val="28"/>
              <w:szCs w:val="28"/>
              <w:lang w:val="he-IL"/>
            </w:rPr>
            <w:fldChar w:fldCharType="end"/>
          </w:r>
        </w:p>
      </w:sdtContent>
    </w:sdt>
    <w:p w14:paraId="3EFAA07C" w14:textId="77777777" w:rsidR="0032395B" w:rsidRDefault="0032395B" w:rsidP="0032395B">
      <w:pPr>
        <w:pStyle w:val="1"/>
      </w:pPr>
    </w:p>
    <w:p w14:paraId="5053569A" w14:textId="77777777" w:rsidR="00BA1771" w:rsidRDefault="00BA1771" w:rsidP="00BA1771">
      <w:pPr>
        <w:rPr>
          <w:rtl/>
          <w:lang w:bidi="he-IL"/>
        </w:rPr>
      </w:pPr>
    </w:p>
    <w:p w14:paraId="11075087" w14:textId="77777777" w:rsidR="00BA1771" w:rsidRDefault="00BA1771" w:rsidP="00BA1771">
      <w:pPr>
        <w:rPr>
          <w:rtl/>
          <w:lang w:bidi="he-IL"/>
        </w:rPr>
      </w:pPr>
    </w:p>
    <w:p w14:paraId="65C82F68" w14:textId="77777777" w:rsidR="00BA1771" w:rsidRDefault="00BA1771" w:rsidP="00BA1771">
      <w:pPr>
        <w:rPr>
          <w:rtl/>
          <w:lang w:bidi="he-IL"/>
        </w:rPr>
      </w:pPr>
    </w:p>
    <w:p w14:paraId="64E2C6EC" w14:textId="77777777" w:rsidR="00BA1771" w:rsidRDefault="00BA1771" w:rsidP="00BA1771">
      <w:pPr>
        <w:rPr>
          <w:rtl/>
          <w:lang w:bidi="he-IL"/>
        </w:rPr>
      </w:pPr>
    </w:p>
    <w:p w14:paraId="411C1F7D" w14:textId="77777777" w:rsidR="00BA1771" w:rsidRDefault="00BA1771" w:rsidP="00BA1771">
      <w:pPr>
        <w:rPr>
          <w:rtl/>
          <w:lang w:bidi="he-IL"/>
        </w:rPr>
      </w:pPr>
    </w:p>
    <w:p w14:paraId="7FEDF6B1" w14:textId="77777777" w:rsidR="00BA1771" w:rsidRDefault="00BA1771" w:rsidP="00BA1771">
      <w:pPr>
        <w:rPr>
          <w:rtl/>
          <w:lang w:bidi="he-IL"/>
        </w:rPr>
      </w:pPr>
    </w:p>
    <w:p w14:paraId="2F4ABA36" w14:textId="77777777" w:rsidR="00BA1771" w:rsidRDefault="00BA1771" w:rsidP="00BA1771">
      <w:pPr>
        <w:rPr>
          <w:rtl/>
          <w:lang w:bidi="he-IL"/>
        </w:rPr>
      </w:pPr>
    </w:p>
    <w:p w14:paraId="546DD277" w14:textId="77777777" w:rsidR="00BA1771" w:rsidRDefault="00BA1771" w:rsidP="00BA1771">
      <w:pPr>
        <w:rPr>
          <w:rtl/>
          <w:lang w:bidi="he-IL"/>
        </w:rPr>
      </w:pPr>
    </w:p>
    <w:p w14:paraId="03C5D74F" w14:textId="77777777" w:rsidR="00BA1771" w:rsidRDefault="00BA1771" w:rsidP="00BA1771">
      <w:pPr>
        <w:rPr>
          <w:rtl/>
          <w:lang w:bidi="he-IL"/>
        </w:rPr>
      </w:pPr>
    </w:p>
    <w:p w14:paraId="77B39145" w14:textId="77777777" w:rsidR="00BA1771" w:rsidRDefault="00BA1771" w:rsidP="00BA1771">
      <w:pPr>
        <w:rPr>
          <w:rtl/>
          <w:lang w:bidi="he-IL"/>
        </w:rPr>
      </w:pPr>
    </w:p>
    <w:p w14:paraId="47B3F1CA" w14:textId="77777777" w:rsidR="00BA1771" w:rsidRDefault="00BA1771" w:rsidP="00BA1771">
      <w:pPr>
        <w:rPr>
          <w:rtl/>
          <w:lang w:bidi="he-IL"/>
        </w:rPr>
      </w:pPr>
    </w:p>
    <w:p w14:paraId="7F1BD8E8" w14:textId="77777777" w:rsidR="00BA1771" w:rsidRDefault="00BA1771" w:rsidP="00BA1771">
      <w:pPr>
        <w:rPr>
          <w:rtl/>
          <w:lang w:bidi="he-IL"/>
        </w:rPr>
      </w:pPr>
    </w:p>
    <w:p w14:paraId="4447BE75" w14:textId="77777777" w:rsidR="00BA1771" w:rsidRDefault="00BA1771" w:rsidP="00BA1771">
      <w:pPr>
        <w:rPr>
          <w:rtl/>
          <w:lang w:bidi="he-IL"/>
        </w:rPr>
      </w:pPr>
    </w:p>
    <w:p w14:paraId="112EC33B" w14:textId="77777777" w:rsidR="00BA1771" w:rsidRDefault="00BA1771" w:rsidP="00BA1771">
      <w:pPr>
        <w:rPr>
          <w:rtl/>
          <w:lang w:bidi="he-IL"/>
        </w:rPr>
      </w:pPr>
    </w:p>
    <w:p w14:paraId="7248D856" w14:textId="77777777" w:rsidR="00BA1771" w:rsidRDefault="00BA1771" w:rsidP="00BA1771">
      <w:pPr>
        <w:rPr>
          <w:rtl/>
          <w:lang w:bidi="he-IL"/>
        </w:rPr>
      </w:pPr>
    </w:p>
    <w:p w14:paraId="77373E14" w14:textId="77777777" w:rsidR="00BA1771" w:rsidRDefault="00BA1771" w:rsidP="00BA1771">
      <w:pPr>
        <w:rPr>
          <w:rtl/>
          <w:lang w:bidi="he-IL"/>
        </w:rPr>
      </w:pPr>
    </w:p>
    <w:p w14:paraId="6B0A5BCA" w14:textId="77777777" w:rsidR="00BA1771" w:rsidRDefault="00BA1771" w:rsidP="00BA1771">
      <w:pPr>
        <w:rPr>
          <w:rtl/>
          <w:lang w:bidi="he-IL"/>
        </w:rPr>
      </w:pPr>
    </w:p>
    <w:p w14:paraId="725CE64F" w14:textId="77777777" w:rsidR="00BA1771" w:rsidRDefault="00BA1771" w:rsidP="00BA1771">
      <w:pPr>
        <w:rPr>
          <w:rtl/>
          <w:lang w:bidi="he-IL"/>
        </w:rPr>
      </w:pPr>
    </w:p>
    <w:p w14:paraId="172318F0" w14:textId="77777777" w:rsidR="00BA1771" w:rsidRDefault="00BA1771" w:rsidP="00BA1771">
      <w:pPr>
        <w:rPr>
          <w:rtl/>
          <w:lang w:bidi="he-IL"/>
        </w:rPr>
      </w:pPr>
    </w:p>
    <w:p w14:paraId="0A12B522" w14:textId="77777777" w:rsidR="00BA1771" w:rsidRDefault="00BA1771" w:rsidP="00BA1771">
      <w:pPr>
        <w:rPr>
          <w:rtl/>
          <w:lang w:bidi="he-IL"/>
        </w:rPr>
      </w:pPr>
    </w:p>
    <w:p w14:paraId="43BAB479" w14:textId="77777777" w:rsidR="00BA1771" w:rsidRDefault="00BA1771" w:rsidP="00BA1771">
      <w:pPr>
        <w:rPr>
          <w:rtl/>
          <w:lang w:bidi="he-IL"/>
        </w:rPr>
      </w:pPr>
    </w:p>
    <w:p w14:paraId="07FF1B3C" w14:textId="77777777" w:rsidR="00BA1771" w:rsidRDefault="00BA1771" w:rsidP="00BA1771">
      <w:pPr>
        <w:rPr>
          <w:rtl/>
          <w:lang w:bidi="he-IL"/>
        </w:rPr>
      </w:pPr>
    </w:p>
    <w:p w14:paraId="3FA1244C" w14:textId="77777777" w:rsidR="00BA1771" w:rsidRDefault="00BA1771" w:rsidP="00BA1771">
      <w:pPr>
        <w:rPr>
          <w:rtl/>
          <w:lang w:bidi="he-IL"/>
        </w:rPr>
      </w:pPr>
    </w:p>
    <w:p w14:paraId="6F66AA46" w14:textId="77777777" w:rsidR="00BA1771" w:rsidRDefault="00BA1771" w:rsidP="00BA1771">
      <w:pPr>
        <w:rPr>
          <w:rtl/>
          <w:lang w:bidi="he-IL"/>
        </w:rPr>
      </w:pPr>
    </w:p>
    <w:p w14:paraId="48E08A51" w14:textId="77777777" w:rsidR="00BA1771" w:rsidRDefault="00BA1771" w:rsidP="00BA1771">
      <w:pPr>
        <w:rPr>
          <w:rtl/>
          <w:lang w:bidi="he-IL"/>
        </w:rPr>
      </w:pPr>
    </w:p>
    <w:p w14:paraId="1AA328CF" w14:textId="77777777" w:rsidR="00BA1771" w:rsidRDefault="00BA1771" w:rsidP="00BA1771">
      <w:pPr>
        <w:rPr>
          <w:rtl/>
          <w:lang w:bidi="he-IL"/>
        </w:rPr>
      </w:pPr>
    </w:p>
    <w:p w14:paraId="3706749D" w14:textId="77777777" w:rsidR="00B81922" w:rsidRDefault="00B81922" w:rsidP="00731B89">
      <w:pPr>
        <w:pStyle w:val="1"/>
        <w:jc w:val="left"/>
        <w:rPr>
          <w:rtl/>
        </w:rPr>
      </w:pPr>
    </w:p>
    <w:p w14:paraId="620B862C" w14:textId="77777777" w:rsidR="00731B89" w:rsidRPr="00731B89" w:rsidRDefault="00731B89" w:rsidP="00731B89">
      <w:pPr>
        <w:rPr>
          <w:lang w:bidi="he-IL"/>
        </w:rPr>
      </w:pPr>
    </w:p>
    <w:p w14:paraId="40529E6E" w14:textId="55D066D9" w:rsidR="004A73BF" w:rsidRPr="0032395B" w:rsidRDefault="00156004" w:rsidP="00B81922">
      <w:pPr>
        <w:pStyle w:val="1"/>
      </w:pPr>
      <w:bookmarkStart w:id="42" w:name="_Toc191843280"/>
      <w:r w:rsidRPr="00BA1771">
        <w:rPr>
          <w:rtl/>
        </w:rPr>
        <w:lastRenderedPageBreak/>
        <w:t>מבוא</w:t>
      </w:r>
      <w:bookmarkEnd w:id="42"/>
    </w:p>
    <w:p w14:paraId="550147E5" w14:textId="77777777" w:rsidR="00177F1E" w:rsidRDefault="00177F1E" w:rsidP="00177F1E">
      <w:pPr>
        <w:jc w:val="right"/>
        <w:rPr>
          <w:rFonts w:ascii="Segoe UI Semibold" w:hAnsi="Segoe UI Semibold" w:cs="Segoe UI Semibold"/>
          <w:sz w:val="22"/>
          <w:szCs w:val="22"/>
          <w:rtl/>
          <w:lang w:bidi="he-IL"/>
        </w:rPr>
      </w:pPr>
    </w:p>
    <w:p w14:paraId="26CC9504" w14:textId="3C0BEC2C" w:rsidR="00512705" w:rsidRPr="00BA1771" w:rsidRDefault="00512705" w:rsidP="00BA1771">
      <w:pPr>
        <w:pStyle w:val="ac"/>
      </w:pPr>
      <w:r w:rsidRPr="00BA1771">
        <w:rPr>
          <w:rtl/>
        </w:rPr>
        <w:t>בחרנו לעבד, לנתח ולהציג נתונים אודות אירועי טרור בישראל לאורך השנים, מתוך מאגר הנתונים</w:t>
      </w:r>
      <w:r w:rsidR="008A0DE7" w:rsidRPr="00BA1771">
        <w:rPr>
          <w:rtl/>
        </w:rPr>
        <w:br/>
      </w:r>
      <w:r w:rsidRPr="00BA1771">
        <w:t>Global Terrorism Database (GTD)</w:t>
      </w:r>
      <w:r w:rsidR="001E01F0" w:rsidRPr="00BA1771">
        <w:rPr>
          <w:rtl/>
        </w:rPr>
        <w:t>.</w:t>
      </w:r>
    </w:p>
    <w:p w14:paraId="117D8A68" w14:textId="755E91AF" w:rsidR="00512705" w:rsidRPr="0088797A" w:rsidRDefault="00512705" w:rsidP="001E01F0">
      <w:pPr>
        <w:bidi/>
        <w:spacing w:line="360" w:lineRule="auto"/>
        <w:rPr>
          <w:rFonts w:asciiTheme="minorBidi" w:hAnsiTheme="minorBidi" w:cstheme="minorBidi"/>
          <w:sz w:val="22"/>
          <w:szCs w:val="22"/>
          <w:rtl/>
        </w:rPr>
      </w:pPr>
      <w:r w:rsidRPr="0088797A">
        <w:rPr>
          <w:rFonts w:asciiTheme="minorBidi" w:hAnsiTheme="minorBidi" w:cstheme="minorBidi"/>
          <w:sz w:val="22"/>
          <w:szCs w:val="22"/>
          <w:rtl/>
          <w:lang w:bidi="he-IL"/>
        </w:rPr>
        <w:t>אנו נשתמש במאגר נתונים רחב ומקיף המכיל מידע על אירועי טרור בין השנים 197</w:t>
      </w:r>
      <w:r w:rsidR="004F4A46">
        <w:rPr>
          <w:rFonts w:asciiTheme="minorBidi" w:hAnsiTheme="minorBidi" w:cstheme="minorBidi" w:hint="cs"/>
          <w:sz w:val="22"/>
          <w:szCs w:val="22"/>
          <w:rtl/>
          <w:lang w:bidi="he-IL"/>
        </w:rPr>
        <w:t>1</w:t>
      </w:r>
      <w:r w:rsidRPr="0088797A">
        <w:rPr>
          <w:rFonts w:asciiTheme="minorBidi" w:hAnsiTheme="minorBidi" w:cstheme="minorBidi"/>
          <w:sz w:val="22"/>
          <w:szCs w:val="22"/>
          <w:rtl/>
          <w:lang w:bidi="he-IL"/>
        </w:rPr>
        <w:t xml:space="preserve"> ל-2017</w:t>
      </w:r>
      <w:r w:rsidRPr="0088797A">
        <w:rPr>
          <w:rFonts w:asciiTheme="minorBidi" w:hAnsiTheme="minorBidi" w:cstheme="minorBidi"/>
          <w:sz w:val="22"/>
          <w:szCs w:val="22"/>
          <w:lang w:bidi="he-IL"/>
        </w:rPr>
        <w:t>.</w:t>
      </w:r>
    </w:p>
    <w:p w14:paraId="183363FE" w14:textId="6815B189" w:rsidR="00512705" w:rsidRPr="0088797A" w:rsidRDefault="00512705" w:rsidP="001E01F0">
      <w:pPr>
        <w:bidi/>
        <w:spacing w:line="360" w:lineRule="auto"/>
        <w:rPr>
          <w:rFonts w:asciiTheme="minorBidi" w:hAnsiTheme="minorBidi" w:cstheme="minorBidi"/>
          <w:sz w:val="22"/>
          <w:szCs w:val="22"/>
          <w:rtl/>
        </w:rPr>
      </w:pPr>
      <w:r w:rsidRPr="0088797A">
        <w:rPr>
          <w:rFonts w:asciiTheme="minorBidi" w:hAnsiTheme="minorBidi" w:cstheme="minorBidi"/>
          <w:sz w:val="22"/>
          <w:szCs w:val="22"/>
          <w:rtl/>
          <w:lang w:bidi="he-IL"/>
        </w:rPr>
        <w:t>הנתונים נלקחו מאתר</w:t>
      </w:r>
      <w:r w:rsidRPr="0088797A">
        <w:rPr>
          <w:rFonts w:asciiTheme="minorBidi" w:hAnsiTheme="minorBidi" w:cstheme="minorBidi"/>
          <w:sz w:val="22"/>
          <w:szCs w:val="22"/>
          <w:lang w:bidi="he-IL"/>
        </w:rPr>
        <w:t xml:space="preserve"> </w:t>
      </w:r>
      <w:r w:rsidRPr="0088797A">
        <w:rPr>
          <w:rFonts w:asciiTheme="minorBidi" w:hAnsiTheme="minorBidi" w:cstheme="minorBidi"/>
          <w:sz w:val="22"/>
          <w:szCs w:val="22"/>
        </w:rPr>
        <w:t>Kaggle</w:t>
      </w:r>
      <w:r w:rsidRPr="0088797A">
        <w:rPr>
          <w:rFonts w:asciiTheme="minorBidi" w:hAnsiTheme="minorBidi" w:cstheme="minorBidi"/>
          <w:sz w:val="22"/>
          <w:szCs w:val="22"/>
          <w:lang w:bidi="he-IL"/>
        </w:rPr>
        <w:t xml:space="preserve"> </w:t>
      </w:r>
      <w:r w:rsidRPr="0088797A">
        <w:rPr>
          <w:rFonts w:asciiTheme="minorBidi" w:hAnsiTheme="minorBidi" w:cstheme="minorBidi"/>
          <w:sz w:val="22"/>
          <w:szCs w:val="22"/>
          <w:rtl/>
          <w:lang w:bidi="he-IL"/>
        </w:rPr>
        <w:t>ומתוכם 2,183 שורות המתארות אירועי טרור שהתרחשו בשטח ישראל, לצד 135 עמודות המכילות פרטים מגוונים על כל אירוע, כולל תאריך האירוע, מיקום, מספר המחבלים, מספר הנפגעים, סוג התקיפה, המטרה ועוד.</w:t>
      </w:r>
    </w:p>
    <w:p w14:paraId="098E7F13" w14:textId="77777777" w:rsidR="00512705" w:rsidRDefault="00512705" w:rsidP="001E01F0">
      <w:pPr>
        <w:bidi/>
        <w:spacing w:line="360" w:lineRule="auto"/>
        <w:rPr>
          <w:rFonts w:asciiTheme="minorBidi" w:hAnsiTheme="minorBidi" w:cstheme="minorBidi"/>
          <w:sz w:val="22"/>
          <w:szCs w:val="22"/>
          <w:rtl/>
          <w:lang w:bidi="he-IL"/>
        </w:rPr>
      </w:pPr>
      <w:r w:rsidRPr="0088797A">
        <w:rPr>
          <w:rFonts w:asciiTheme="minorBidi" w:hAnsiTheme="minorBidi" w:cstheme="minorBidi"/>
          <w:sz w:val="22"/>
          <w:szCs w:val="22"/>
          <w:rtl/>
          <w:lang w:bidi="he-IL"/>
        </w:rPr>
        <w:t>בחרנו להתמקד בפיגועים שהתרחשו בשטח ישראל בלבד, במטרה להבין את דפוסי הפעולה והמאפיינים הייחודיים למרחב המקומי.</w:t>
      </w:r>
    </w:p>
    <w:p w14:paraId="3973DEB1" w14:textId="77777777" w:rsidR="0010161F" w:rsidRPr="0088797A" w:rsidRDefault="0010161F" w:rsidP="0010161F">
      <w:pPr>
        <w:bidi/>
        <w:spacing w:line="360" w:lineRule="auto"/>
        <w:rPr>
          <w:rFonts w:asciiTheme="minorBidi" w:hAnsiTheme="minorBidi" w:cstheme="minorBidi"/>
          <w:sz w:val="22"/>
          <w:szCs w:val="22"/>
          <w:rtl/>
          <w:lang w:bidi="he-IL"/>
        </w:rPr>
      </w:pPr>
    </w:p>
    <w:p w14:paraId="104BA3E1" w14:textId="3AADC435" w:rsidR="00177F1E" w:rsidRPr="007D7FE0" w:rsidRDefault="00177F1E" w:rsidP="001E01F0">
      <w:pPr>
        <w:bidi/>
        <w:spacing w:line="360" w:lineRule="auto"/>
        <w:rPr>
          <w:rFonts w:asciiTheme="minorBidi" w:hAnsiTheme="minorBidi" w:cstheme="minorBidi"/>
          <w:sz w:val="22"/>
          <w:szCs w:val="22"/>
          <w:rtl/>
        </w:rPr>
      </w:pPr>
      <w:r w:rsidRPr="007D7FE0">
        <w:rPr>
          <w:rFonts w:asciiTheme="minorBidi" w:hAnsiTheme="minorBidi" w:cstheme="minorBidi"/>
          <w:sz w:val="22"/>
          <w:szCs w:val="22"/>
          <w:rtl/>
          <w:lang w:bidi="he-IL"/>
        </w:rPr>
        <w:t>השאלה המרכזית עליה נרצה לענות בעזרת הנתונים שבחרנו היא:</w:t>
      </w:r>
    </w:p>
    <w:p w14:paraId="40DA9F84" w14:textId="09AA261E" w:rsidR="00177F1E" w:rsidRPr="007D7FE0" w:rsidRDefault="00177F1E" w:rsidP="001E01F0">
      <w:pPr>
        <w:bidi/>
        <w:spacing w:line="360" w:lineRule="auto"/>
        <w:rPr>
          <w:rFonts w:asciiTheme="minorBidi" w:hAnsiTheme="minorBidi" w:cstheme="minorBidi"/>
          <w:b/>
          <w:bCs/>
          <w:rtl/>
        </w:rPr>
      </w:pPr>
      <w:r w:rsidRPr="007D7FE0">
        <w:rPr>
          <w:rFonts w:asciiTheme="minorBidi" w:hAnsiTheme="minorBidi" w:cstheme="minorBidi"/>
          <w:b/>
          <w:bCs/>
          <w:rtl/>
          <w:lang w:bidi="he-IL"/>
        </w:rPr>
        <w:t>כיצד השתנה דפוס הטרור בישראל לאורך השנים מבחינת תדירות האירועים, הפיזור הגיאוגרפי ושיטות הפעולה?</w:t>
      </w:r>
    </w:p>
    <w:p w14:paraId="0BDD692D" w14:textId="77777777" w:rsidR="00512705" w:rsidRPr="0088797A" w:rsidRDefault="00177F1E" w:rsidP="001E01F0">
      <w:pPr>
        <w:bidi/>
        <w:spacing w:line="360" w:lineRule="auto"/>
        <w:rPr>
          <w:rFonts w:asciiTheme="minorBidi" w:hAnsiTheme="minorBidi" w:cstheme="minorBidi"/>
          <w:sz w:val="22"/>
          <w:szCs w:val="22"/>
          <w:rtl/>
          <w:lang w:bidi="he-IL"/>
        </w:rPr>
      </w:pPr>
      <w:r w:rsidRPr="0088797A">
        <w:rPr>
          <w:rFonts w:asciiTheme="minorBidi" w:hAnsiTheme="minorBidi" w:cstheme="minorBidi"/>
          <w:sz w:val="22"/>
          <w:szCs w:val="22"/>
          <w:rtl/>
          <w:lang w:bidi="he-IL"/>
        </w:rPr>
        <w:t>מטרתנו בפרויקט היא להבין את מגמות הטרור בישראל לאורך זמן, תוך התמקדות בזיהוי מוקדי הפעולה המרכזיים, קשרים בין מאפייני האירועים והתפתחותם ההיסטורית.</w:t>
      </w:r>
    </w:p>
    <w:p w14:paraId="25D89551" w14:textId="3060C7CA" w:rsidR="00177F1E" w:rsidRPr="0088797A" w:rsidRDefault="00177F1E" w:rsidP="001E01F0">
      <w:pPr>
        <w:bidi/>
        <w:spacing w:line="360" w:lineRule="auto"/>
        <w:rPr>
          <w:rFonts w:asciiTheme="minorBidi" w:hAnsiTheme="minorBidi" w:cstheme="minorBidi"/>
          <w:sz w:val="22"/>
          <w:szCs w:val="22"/>
          <w:rtl/>
          <w:lang w:bidi="he-IL"/>
        </w:rPr>
      </w:pPr>
      <w:r w:rsidRPr="0088797A">
        <w:rPr>
          <w:rFonts w:asciiTheme="minorBidi" w:hAnsiTheme="minorBidi" w:cstheme="minorBidi"/>
          <w:sz w:val="22"/>
          <w:szCs w:val="22"/>
          <w:rtl/>
          <w:lang w:bidi="he-IL"/>
        </w:rPr>
        <w:t>יתר על כן, נרצה לענות על מספר שאלות משנה נוספות:</w:t>
      </w:r>
    </w:p>
    <w:p w14:paraId="00E51D4B" w14:textId="3984CFA1" w:rsidR="00177F1E" w:rsidRPr="0088797A" w:rsidRDefault="00851F9D" w:rsidP="001E01F0">
      <w:pPr>
        <w:pStyle w:val="a8"/>
        <w:numPr>
          <w:ilvl w:val="0"/>
          <w:numId w:val="2"/>
        </w:numPr>
        <w:bidi/>
        <w:spacing w:line="360" w:lineRule="auto"/>
        <w:rPr>
          <w:rFonts w:asciiTheme="minorBidi" w:hAnsiTheme="minorBidi" w:cstheme="minorBidi"/>
          <w:sz w:val="22"/>
          <w:szCs w:val="22"/>
          <w:rtl/>
        </w:rPr>
      </w:pPr>
      <w:bookmarkStart w:id="43" w:name="_Hlk184910814"/>
      <w:r w:rsidRPr="00851F9D">
        <w:rPr>
          <w:rFonts w:asciiTheme="minorBidi" w:hAnsiTheme="minorBidi" w:cs="Arial"/>
          <w:sz w:val="22"/>
          <w:szCs w:val="22"/>
          <w:rtl/>
          <w:lang w:bidi="he-IL"/>
        </w:rPr>
        <w:t>האם ישנם אזורים בישראל עם ריכוז יוצא דופן של מתקפות טרור בהשוואה לאחרים</w:t>
      </w:r>
      <w:r w:rsidR="00177F1E" w:rsidRPr="0088797A">
        <w:rPr>
          <w:rFonts w:asciiTheme="minorBidi" w:hAnsiTheme="minorBidi" w:cstheme="minorBidi"/>
          <w:sz w:val="22"/>
          <w:szCs w:val="22"/>
          <w:rtl/>
          <w:lang w:bidi="he-IL"/>
        </w:rPr>
        <w:t>?</w:t>
      </w:r>
    </w:p>
    <w:bookmarkEnd w:id="43"/>
    <w:p w14:paraId="70A18A0E" w14:textId="5F9D941E" w:rsidR="00177F1E" w:rsidRPr="0088797A" w:rsidRDefault="00177F1E" w:rsidP="001E01F0">
      <w:pPr>
        <w:pStyle w:val="a8"/>
        <w:numPr>
          <w:ilvl w:val="0"/>
          <w:numId w:val="2"/>
        </w:numPr>
        <w:bidi/>
        <w:spacing w:line="360" w:lineRule="auto"/>
        <w:rPr>
          <w:rFonts w:asciiTheme="minorBidi" w:hAnsiTheme="minorBidi" w:cstheme="minorBidi"/>
          <w:sz w:val="22"/>
          <w:szCs w:val="22"/>
          <w:rtl/>
        </w:rPr>
      </w:pPr>
      <w:r w:rsidRPr="0088797A">
        <w:rPr>
          <w:rFonts w:asciiTheme="minorBidi" w:hAnsiTheme="minorBidi" w:cstheme="minorBidi"/>
          <w:sz w:val="22"/>
          <w:szCs w:val="22"/>
          <w:rtl/>
          <w:lang w:bidi="he-IL"/>
        </w:rPr>
        <w:t>קורלציה בין מספר המחבלים למספר הנפגעים: האם קיים קשר בין כמות המחבלים באירוע לכמות הנפגעים?</w:t>
      </w:r>
    </w:p>
    <w:p w14:paraId="765FF1CB" w14:textId="701D7C87" w:rsidR="00830DF7" w:rsidRPr="00EF0C39" w:rsidRDefault="001E5E1C" w:rsidP="00EF0C39">
      <w:pPr>
        <w:pStyle w:val="a8"/>
        <w:numPr>
          <w:ilvl w:val="0"/>
          <w:numId w:val="2"/>
        </w:numPr>
        <w:bidi/>
        <w:spacing w:line="360" w:lineRule="auto"/>
        <w:rPr>
          <w:rFonts w:asciiTheme="minorBidi" w:hAnsiTheme="minorBidi" w:cstheme="minorBidi"/>
          <w:sz w:val="22"/>
          <w:szCs w:val="22"/>
          <w:lang w:bidi="he-IL"/>
        </w:rPr>
      </w:pPr>
      <w:bookmarkStart w:id="44" w:name="_Hlk190797125"/>
      <w:r w:rsidRPr="001E5E1C">
        <w:rPr>
          <w:rFonts w:asciiTheme="minorBidi" w:hAnsiTheme="minorBidi" w:cs="Arial"/>
          <w:sz w:val="22"/>
          <w:szCs w:val="22"/>
          <w:rtl/>
          <w:lang w:bidi="he-IL"/>
        </w:rPr>
        <w:t>מהם ההבדלים בין סוגי הנשק בתרומתם לחומרת האירועים</w:t>
      </w:r>
      <w:r w:rsidR="00C32207">
        <w:rPr>
          <w:rFonts w:asciiTheme="minorBidi" w:hAnsiTheme="minorBidi" w:cs="Arial" w:hint="cs"/>
          <w:sz w:val="22"/>
          <w:szCs w:val="22"/>
          <w:rtl/>
          <w:lang w:bidi="he-IL"/>
        </w:rPr>
        <w:t xml:space="preserve"> </w:t>
      </w:r>
      <w:r w:rsidR="002C2935">
        <w:rPr>
          <w:rFonts w:asciiTheme="minorBidi" w:hAnsiTheme="minorBidi" w:cs="Arial" w:hint="cs"/>
          <w:sz w:val="22"/>
          <w:szCs w:val="22"/>
          <w:rtl/>
          <w:lang w:bidi="he-IL"/>
        </w:rPr>
        <w:t>(מספר נפגעים והרוגים)</w:t>
      </w:r>
      <w:r w:rsidRPr="001E5E1C">
        <w:rPr>
          <w:rFonts w:asciiTheme="minorBidi" w:hAnsiTheme="minorBidi" w:cs="Arial"/>
          <w:sz w:val="22"/>
          <w:szCs w:val="22"/>
          <w:rtl/>
          <w:lang w:bidi="he-IL"/>
        </w:rPr>
        <w:t xml:space="preserve"> ותדירו</w:t>
      </w:r>
      <w:r w:rsidR="00EF0C39">
        <w:rPr>
          <w:rFonts w:asciiTheme="minorBidi" w:hAnsiTheme="minorBidi" w:cs="Arial" w:hint="cs"/>
          <w:sz w:val="22"/>
          <w:szCs w:val="22"/>
          <w:rtl/>
          <w:lang w:bidi="he-IL"/>
        </w:rPr>
        <w:t>ת האירועים מכל סוג נשק</w:t>
      </w:r>
      <w:r w:rsidRPr="001E5E1C">
        <w:rPr>
          <w:rFonts w:asciiTheme="minorBidi" w:hAnsiTheme="minorBidi" w:cs="Arial"/>
          <w:sz w:val="22"/>
          <w:szCs w:val="22"/>
          <w:rtl/>
          <w:lang w:bidi="he-IL"/>
        </w:rPr>
        <w:t>?</w:t>
      </w:r>
    </w:p>
    <w:bookmarkEnd w:id="44"/>
    <w:p w14:paraId="09283D9F" w14:textId="77777777" w:rsidR="00C7598B" w:rsidRDefault="00C7598B" w:rsidP="00C7598B">
      <w:pPr>
        <w:bidi/>
        <w:spacing w:line="360" w:lineRule="auto"/>
        <w:rPr>
          <w:rFonts w:asciiTheme="minorBidi" w:hAnsiTheme="minorBidi" w:cstheme="minorBidi"/>
          <w:sz w:val="22"/>
          <w:szCs w:val="22"/>
          <w:lang w:bidi="he-IL"/>
        </w:rPr>
      </w:pPr>
    </w:p>
    <w:p w14:paraId="673527DE" w14:textId="77777777" w:rsidR="00C7598B" w:rsidRDefault="00C7598B" w:rsidP="00C7598B">
      <w:pPr>
        <w:bidi/>
        <w:spacing w:line="360" w:lineRule="auto"/>
        <w:rPr>
          <w:rFonts w:asciiTheme="minorBidi" w:hAnsiTheme="minorBidi" w:cstheme="minorBidi"/>
          <w:sz w:val="22"/>
          <w:szCs w:val="22"/>
          <w:lang w:bidi="he-IL"/>
        </w:rPr>
      </w:pPr>
    </w:p>
    <w:p w14:paraId="3495BE2B" w14:textId="77777777" w:rsidR="00C7598B" w:rsidRPr="00C7598B" w:rsidRDefault="00C7598B" w:rsidP="00C7598B">
      <w:pPr>
        <w:bidi/>
        <w:spacing w:line="360" w:lineRule="auto"/>
        <w:rPr>
          <w:rFonts w:asciiTheme="minorBidi" w:hAnsiTheme="minorBidi" w:cstheme="minorBidi"/>
          <w:sz w:val="22"/>
          <w:szCs w:val="22"/>
          <w:lang w:bidi="he-IL"/>
        </w:rPr>
      </w:pPr>
    </w:p>
    <w:p w14:paraId="3C94AB64" w14:textId="77777777" w:rsidR="004A73BF" w:rsidRPr="00113E55" w:rsidRDefault="004A73BF" w:rsidP="007D5AC1">
      <w:pPr>
        <w:rPr>
          <w:lang w:bidi="he-IL"/>
        </w:rPr>
      </w:pPr>
    </w:p>
    <w:p w14:paraId="2E7FF578" w14:textId="1FFB0906" w:rsidR="004A73BF" w:rsidRDefault="004A73BF" w:rsidP="007D5AC1"/>
    <w:p w14:paraId="42866156" w14:textId="77777777" w:rsidR="00591CEF" w:rsidRDefault="00591CEF" w:rsidP="007D5AC1"/>
    <w:p w14:paraId="7AE08CCC" w14:textId="77777777" w:rsidR="00591CEF" w:rsidRDefault="00591CEF" w:rsidP="007D5AC1"/>
    <w:p w14:paraId="2434E7FD" w14:textId="77777777" w:rsidR="00591CEF" w:rsidRDefault="00591CEF" w:rsidP="007D5AC1"/>
    <w:p w14:paraId="571D15E6" w14:textId="77777777" w:rsidR="00591CEF" w:rsidRDefault="00591CEF" w:rsidP="007D5AC1"/>
    <w:p w14:paraId="0E2C95E3" w14:textId="77777777" w:rsidR="00591CEF" w:rsidRDefault="00591CEF" w:rsidP="007D5AC1"/>
    <w:p w14:paraId="226EEF0A" w14:textId="77777777" w:rsidR="00591CEF" w:rsidRPr="00113E55" w:rsidRDefault="00591CEF" w:rsidP="007D5AC1"/>
    <w:p w14:paraId="7DF8C3C6" w14:textId="317ABF54" w:rsidR="004A73BF" w:rsidRDefault="004A73BF" w:rsidP="007D5AC1"/>
    <w:p w14:paraId="0D6B4375" w14:textId="77777777" w:rsidR="00ED21E4" w:rsidRPr="00113E55" w:rsidRDefault="00ED21E4" w:rsidP="007D5AC1"/>
    <w:p w14:paraId="0495AFB3" w14:textId="77777777" w:rsidR="001E01F0" w:rsidRDefault="001E01F0" w:rsidP="001E01F0">
      <w:pPr>
        <w:bidi/>
        <w:rPr>
          <w:rFonts w:ascii="Segoe UI Semibold" w:hAnsi="Segoe UI Semibold" w:cs="Segoe UI Semibold"/>
          <w:b/>
          <w:bCs/>
          <w:color w:val="C00000"/>
          <w:sz w:val="44"/>
          <w:szCs w:val="44"/>
          <w:u w:val="single"/>
          <w:lang w:bidi="he-IL"/>
        </w:rPr>
      </w:pPr>
    </w:p>
    <w:p w14:paraId="5B62EEE9" w14:textId="77777777" w:rsidR="0039020C" w:rsidRDefault="0039020C" w:rsidP="0039020C">
      <w:pPr>
        <w:bidi/>
        <w:rPr>
          <w:rFonts w:ascii="Segoe UI Semibold" w:hAnsi="Segoe UI Semibold" w:cs="Segoe UI Semibold"/>
          <w:b/>
          <w:bCs/>
          <w:color w:val="C00000"/>
          <w:sz w:val="44"/>
          <w:szCs w:val="44"/>
          <w:u w:val="single"/>
          <w:rtl/>
          <w:lang w:bidi="he-IL"/>
        </w:rPr>
      </w:pPr>
    </w:p>
    <w:p w14:paraId="7450F102" w14:textId="77777777" w:rsidR="00D40929" w:rsidRDefault="00D40929" w:rsidP="001E01F0">
      <w:pPr>
        <w:bidi/>
        <w:jc w:val="center"/>
        <w:rPr>
          <w:rFonts w:asciiTheme="minorBidi" w:hAnsiTheme="minorBidi" w:cstheme="minorBidi"/>
          <w:b/>
          <w:bCs/>
          <w:color w:val="C00000"/>
          <w:sz w:val="48"/>
          <w:szCs w:val="48"/>
          <w:u w:val="single"/>
          <w:lang w:bidi="he-IL"/>
        </w:rPr>
      </w:pPr>
    </w:p>
    <w:p w14:paraId="4DCAB9D7" w14:textId="77777777" w:rsidR="00D43678" w:rsidRDefault="00D43678" w:rsidP="004F003F">
      <w:pPr>
        <w:pStyle w:val="1"/>
        <w:jc w:val="left"/>
      </w:pPr>
    </w:p>
    <w:p w14:paraId="5ADC5B82" w14:textId="0169AAD1" w:rsidR="00512705" w:rsidRPr="00ED21E4" w:rsidRDefault="00512705" w:rsidP="00D43678">
      <w:pPr>
        <w:pStyle w:val="1"/>
        <w:rPr>
          <w:rtl/>
        </w:rPr>
      </w:pPr>
      <w:bookmarkStart w:id="45" w:name="_Toc191843281"/>
      <w:r w:rsidRPr="00ED21E4">
        <w:rPr>
          <w:rtl/>
        </w:rPr>
        <w:lastRenderedPageBreak/>
        <w:t>נתונים</w:t>
      </w:r>
      <w:bookmarkEnd w:id="45"/>
    </w:p>
    <w:p w14:paraId="545A3ED2" w14:textId="5C5EFD99" w:rsidR="00F0441F" w:rsidRPr="00113E55" w:rsidRDefault="00F0441F" w:rsidP="007D5AC1"/>
    <w:p w14:paraId="420E2BB9" w14:textId="7293A2F5" w:rsidR="00CD33CB" w:rsidRPr="001401E9" w:rsidRDefault="00F12798" w:rsidP="001401E9">
      <w:pPr>
        <w:bidi/>
        <w:spacing w:line="360" w:lineRule="auto"/>
        <w:rPr>
          <w:rFonts w:asciiTheme="minorBidi" w:hAnsiTheme="minorBidi" w:cstheme="minorBidi"/>
          <w:sz w:val="22"/>
          <w:szCs w:val="22"/>
          <w:rtl/>
          <w:lang w:bidi="he-IL"/>
        </w:rPr>
      </w:pPr>
      <w:r w:rsidRPr="00ED21E4">
        <w:rPr>
          <w:rFonts w:asciiTheme="minorBidi" w:hAnsiTheme="minorBidi" w:cstheme="minorBidi"/>
          <w:sz w:val="22"/>
          <w:szCs w:val="22"/>
          <w:rtl/>
          <w:lang w:bidi="he-IL"/>
        </w:rPr>
        <w:t>מאגר המידע שלנו מכיל 2,183 רשומות</w:t>
      </w:r>
      <w:r>
        <w:rPr>
          <w:rFonts w:asciiTheme="minorBidi" w:hAnsiTheme="minorBidi" w:cstheme="minorBidi" w:hint="cs"/>
          <w:sz w:val="22"/>
          <w:szCs w:val="22"/>
          <w:rtl/>
          <w:lang w:bidi="he-IL"/>
        </w:rPr>
        <w:t xml:space="preserve">, </w:t>
      </w:r>
      <w:r w:rsidRPr="0088797A">
        <w:rPr>
          <w:rFonts w:asciiTheme="minorBidi" w:hAnsiTheme="minorBidi" w:cstheme="minorBidi"/>
          <w:sz w:val="22"/>
          <w:szCs w:val="22"/>
          <w:rtl/>
          <w:lang w:bidi="he-IL"/>
        </w:rPr>
        <w:t xml:space="preserve">לא נעשה שימוש בכל 135 העמודות, אלא רק בעמודות הרלוונטיות לשאלת המחקר, </w:t>
      </w:r>
      <w:r>
        <w:rPr>
          <w:rFonts w:asciiTheme="minorBidi" w:hAnsiTheme="minorBidi" w:cstheme="minorBidi" w:hint="cs"/>
          <w:sz w:val="22"/>
          <w:szCs w:val="22"/>
          <w:rtl/>
          <w:lang w:bidi="he-IL"/>
        </w:rPr>
        <w:t xml:space="preserve">לכן המאגר שלנו מכיל </w:t>
      </w:r>
      <w:r w:rsidR="00701479">
        <w:rPr>
          <w:rFonts w:asciiTheme="minorBidi" w:hAnsiTheme="minorBidi" w:cstheme="minorBidi" w:hint="cs"/>
          <w:sz w:val="22"/>
          <w:szCs w:val="22"/>
          <w:rtl/>
          <w:lang w:bidi="he-IL"/>
        </w:rPr>
        <w:t>11</w:t>
      </w:r>
      <w:r w:rsidR="000D3F5A" w:rsidRPr="00ED21E4">
        <w:rPr>
          <w:rFonts w:asciiTheme="minorBidi" w:hAnsiTheme="minorBidi" w:cstheme="minorBidi"/>
          <w:sz w:val="22"/>
          <w:szCs w:val="22"/>
          <w:rtl/>
          <w:lang w:bidi="he-IL"/>
        </w:rPr>
        <w:t xml:space="preserve"> עמודות</w:t>
      </w:r>
      <w:r>
        <w:rPr>
          <w:rFonts w:asciiTheme="minorBidi" w:hAnsiTheme="minorBidi" w:cstheme="minorBidi" w:hint="cs"/>
          <w:sz w:val="22"/>
          <w:szCs w:val="22"/>
          <w:rtl/>
          <w:lang w:bidi="he-IL"/>
        </w:rPr>
        <w:t>.</w:t>
      </w:r>
      <w:r w:rsidR="000D3F5A" w:rsidRPr="00ED21E4">
        <w:rPr>
          <w:rFonts w:asciiTheme="minorBidi" w:hAnsiTheme="minorBidi" w:cstheme="minorBidi"/>
          <w:sz w:val="22"/>
          <w:szCs w:val="22"/>
          <w:rtl/>
          <w:lang w:bidi="he-IL"/>
        </w:rPr>
        <w:t xml:space="preserve"> כל רשומה מייצגת תצפית של </w:t>
      </w:r>
      <w:r w:rsidR="00DC08D3" w:rsidRPr="00ED21E4">
        <w:rPr>
          <w:rFonts w:asciiTheme="minorBidi" w:hAnsiTheme="minorBidi" w:cstheme="minorBidi"/>
          <w:sz w:val="22"/>
          <w:szCs w:val="22"/>
          <w:rtl/>
          <w:lang w:bidi="he-IL"/>
        </w:rPr>
        <w:t>אירוע טרור</w:t>
      </w:r>
      <w:r w:rsidR="000D3F5A" w:rsidRPr="00ED21E4">
        <w:rPr>
          <w:rFonts w:asciiTheme="minorBidi" w:hAnsiTheme="minorBidi" w:cstheme="minorBidi"/>
          <w:sz w:val="22"/>
          <w:szCs w:val="22"/>
          <w:rtl/>
          <w:lang w:bidi="he-IL"/>
        </w:rPr>
        <w:t xml:space="preserve"> בישראל, עמודת '</w:t>
      </w:r>
      <w:r w:rsidR="000D3F5A" w:rsidRPr="00ED21E4">
        <w:rPr>
          <w:rFonts w:asciiTheme="minorBidi" w:hAnsiTheme="minorBidi" w:cstheme="minorBidi"/>
          <w:sz w:val="22"/>
          <w:szCs w:val="22"/>
          <w:lang w:bidi="he-IL"/>
        </w:rPr>
        <w:t>eventid</w:t>
      </w:r>
      <w:r w:rsidR="000D3F5A" w:rsidRPr="00ED21E4">
        <w:rPr>
          <w:rFonts w:asciiTheme="minorBidi" w:hAnsiTheme="minorBidi" w:cstheme="minorBidi"/>
          <w:sz w:val="22"/>
          <w:szCs w:val="22"/>
          <w:rtl/>
          <w:lang w:bidi="he-IL"/>
        </w:rPr>
        <w:t xml:space="preserve">' מהווה מפתח מזהה בין כל </w:t>
      </w:r>
      <w:r w:rsidR="00DC08D3" w:rsidRPr="00ED21E4">
        <w:rPr>
          <w:rFonts w:asciiTheme="minorBidi" w:hAnsiTheme="minorBidi" w:cstheme="minorBidi"/>
          <w:sz w:val="22"/>
          <w:szCs w:val="22"/>
          <w:rtl/>
          <w:lang w:bidi="he-IL"/>
        </w:rPr>
        <w:t>אירוע</w:t>
      </w:r>
      <w:r w:rsidR="004117AF" w:rsidRPr="00ED21E4">
        <w:rPr>
          <w:rFonts w:asciiTheme="minorBidi" w:hAnsiTheme="minorBidi" w:cstheme="minorBidi"/>
          <w:sz w:val="22"/>
          <w:szCs w:val="22"/>
          <w:rtl/>
          <w:lang w:bidi="he-IL"/>
        </w:rPr>
        <w:t xml:space="preserve"> </w:t>
      </w:r>
      <w:r w:rsidR="000D3F5A" w:rsidRPr="00ED21E4">
        <w:rPr>
          <w:rFonts w:asciiTheme="minorBidi" w:hAnsiTheme="minorBidi" w:cstheme="minorBidi"/>
          <w:sz w:val="22"/>
          <w:szCs w:val="22"/>
          <w:rtl/>
          <w:lang w:bidi="he-IL"/>
        </w:rPr>
        <w:t xml:space="preserve">וכל עמודה נוספת היא פיצ'ר אודות </w:t>
      </w:r>
      <w:r w:rsidR="00DC08D3" w:rsidRPr="00ED21E4">
        <w:rPr>
          <w:rFonts w:asciiTheme="minorBidi" w:hAnsiTheme="minorBidi" w:cstheme="minorBidi"/>
          <w:sz w:val="22"/>
          <w:szCs w:val="22"/>
          <w:rtl/>
          <w:lang w:bidi="he-IL"/>
        </w:rPr>
        <w:t>האירוע</w:t>
      </w:r>
      <w:r w:rsidR="000D3F5A" w:rsidRPr="00ED21E4">
        <w:rPr>
          <w:rFonts w:asciiTheme="minorBidi" w:hAnsiTheme="minorBidi" w:cstheme="minorBidi"/>
          <w:sz w:val="22"/>
          <w:szCs w:val="22"/>
          <w:rtl/>
          <w:lang w:bidi="he-IL"/>
        </w:rPr>
        <w:t xml:space="preserve"> עצמו אשר מביאה לנו מידע אודות </w:t>
      </w:r>
      <w:r w:rsidR="00DC08D3" w:rsidRPr="00ED21E4">
        <w:rPr>
          <w:rFonts w:asciiTheme="minorBidi" w:hAnsiTheme="minorBidi" w:cstheme="minorBidi"/>
          <w:sz w:val="22"/>
          <w:szCs w:val="22"/>
          <w:rtl/>
          <w:lang w:bidi="he-IL"/>
        </w:rPr>
        <w:t>האירוע</w:t>
      </w:r>
      <w:r w:rsidR="000D3F5A" w:rsidRPr="00ED21E4">
        <w:rPr>
          <w:rFonts w:asciiTheme="minorBidi" w:hAnsiTheme="minorBidi" w:cstheme="minorBidi"/>
          <w:sz w:val="22"/>
          <w:szCs w:val="22"/>
          <w:rtl/>
          <w:lang w:bidi="he-IL"/>
        </w:rPr>
        <w:t xml:space="preserve"> כגון מספר הנפגעים, מיקום, סוג הפיגוע ועוד.</w:t>
      </w:r>
    </w:p>
    <w:p w14:paraId="665A4995" w14:textId="76A767E0" w:rsidR="00CD33CB" w:rsidRPr="00973E53" w:rsidRDefault="00CD33CB" w:rsidP="00CD33CB">
      <w:pPr>
        <w:rPr>
          <w:rFonts w:asciiTheme="minorBidi" w:hAnsiTheme="minorBidi" w:cstheme="minorBidi"/>
          <w:sz w:val="22"/>
          <w:szCs w:val="22"/>
          <w:lang w:bidi="he-IL"/>
        </w:rPr>
      </w:pPr>
      <w:r w:rsidRPr="00B524D1">
        <w:rPr>
          <w:rFonts w:asciiTheme="minorBidi" w:hAnsiTheme="minorBidi" w:cstheme="minorBidi"/>
          <w:b/>
          <w:bCs/>
          <w:sz w:val="22"/>
          <w:szCs w:val="22"/>
          <w:u w:val="single"/>
          <w:lang w:bidi="he-IL"/>
        </w:rPr>
        <w:t>Dataset Type:</w:t>
      </w:r>
      <w:r w:rsidRPr="00973E53">
        <w:rPr>
          <w:rFonts w:asciiTheme="minorBidi" w:hAnsiTheme="minorBidi" w:cstheme="minorBidi"/>
          <w:sz w:val="22"/>
          <w:szCs w:val="22"/>
          <w:lang w:bidi="he-IL"/>
        </w:rPr>
        <w:t xml:space="preserve"> </w:t>
      </w:r>
      <w:r w:rsidR="000465D1" w:rsidRPr="00973E53">
        <w:rPr>
          <w:rFonts w:asciiTheme="minorBidi" w:hAnsiTheme="minorBidi" w:cstheme="minorBidi"/>
          <w:sz w:val="22"/>
          <w:szCs w:val="22"/>
          <w:lang w:bidi="he-IL"/>
        </w:rPr>
        <w:t>Flat Table</w:t>
      </w:r>
    </w:p>
    <w:p w14:paraId="09CD1DE4" w14:textId="56ECEF42" w:rsidR="00CD33CB" w:rsidRPr="00931D70" w:rsidRDefault="00CD33CB" w:rsidP="00931D70">
      <w:pPr>
        <w:rPr>
          <w:rFonts w:asciiTheme="minorBidi" w:hAnsiTheme="minorBidi" w:cstheme="minorBidi"/>
          <w:sz w:val="22"/>
          <w:szCs w:val="22"/>
          <w:lang w:bidi="he-IL"/>
        </w:rPr>
      </w:pPr>
      <w:r w:rsidRPr="00B524D1">
        <w:rPr>
          <w:rFonts w:asciiTheme="minorBidi" w:hAnsiTheme="minorBidi" w:cstheme="minorBidi"/>
          <w:b/>
          <w:bCs/>
          <w:sz w:val="22"/>
          <w:szCs w:val="22"/>
          <w:u w:val="single"/>
          <w:lang w:bidi="he-IL"/>
        </w:rPr>
        <w:t>Item:</w:t>
      </w:r>
      <w:r w:rsidRPr="00973E53">
        <w:rPr>
          <w:rFonts w:asciiTheme="minorBidi" w:hAnsiTheme="minorBidi" w:cstheme="minorBidi"/>
          <w:sz w:val="22"/>
          <w:szCs w:val="22"/>
          <w:lang w:bidi="he-IL"/>
        </w:rPr>
        <w:t xml:space="preserve"> </w:t>
      </w:r>
      <w:r w:rsidR="000465D1" w:rsidRPr="00973E53">
        <w:rPr>
          <w:rFonts w:asciiTheme="minorBidi" w:hAnsiTheme="minorBidi" w:cstheme="minorBidi"/>
          <w:sz w:val="22"/>
          <w:szCs w:val="22"/>
          <w:rtl/>
          <w:lang w:bidi="he-IL"/>
        </w:rPr>
        <w:t xml:space="preserve">תצפית של </w:t>
      </w:r>
      <w:r w:rsidR="00DC08D3" w:rsidRPr="00973E53">
        <w:rPr>
          <w:rFonts w:asciiTheme="minorBidi" w:hAnsiTheme="minorBidi" w:cstheme="minorBidi"/>
          <w:sz w:val="22"/>
          <w:szCs w:val="22"/>
          <w:rtl/>
          <w:lang w:bidi="he-IL"/>
        </w:rPr>
        <w:t>אירוע טרור</w:t>
      </w:r>
    </w:p>
    <w:tbl>
      <w:tblPr>
        <w:tblStyle w:val="5-2"/>
        <w:bidiVisual/>
        <w:tblW w:w="9139" w:type="dxa"/>
        <w:tblInd w:w="10" w:type="dxa"/>
        <w:tblLook w:val="0420" w:firstRow="1" w:lastRow="0" w:firstColumn="0" w:lastColumn="0" w:noHBand="0" w:noVBand="1"/>
      </w:tblPr>
      <w:tblGrid>
        <w:gridCol w:w="2324"/>
        <w:gridCol w:w="2251"/>
        <w:gridCol w:w="2256"/>
        <w:gridCol w:w="2308"/>
      </w:tblGrid>
      <w:tr w:rsidR="00CD33CB" w:rsidRPr="00973E53" w14:paraId="4DA8F382" w14:textId="77777777" w:rsidTr="00D463E3">
        <w:trPr>
          <w:cnfStyle w:val="100000000000" w:firstRow="1" w:lastRow="0" w:firstColumn="0" w:lastColumn="0" w:oddVBand="0" w:evenVBand="0" w:oddHBand="0" w:evenHBand="0" w:firstRowFirstColumn="0" w:firstRowLastColumn="0" w:lastRowFirstColumn="0" w:lastRowLastColumn="0"/>
          <w:trHeight w:val="340"/>
        </w:trPr>
        <w:tc>
          <w:tcPr>
            <w:tcW w:w="2324" w:type="dxa"/>
            <w:vAlign w:val="center"/>
          </w:tcPr>
          <w:p w14:paraId="1D006E6D" w14:textId="77777777" w:rsidR="00CD33CB" w:rsidRPr="00B524D1" w:rsidRDefault="00CD33CB" w:rsidP="0065119B">
            <w:pPr>
              <w:bidi/>
              <w:jc w:val="center"/>
              <w:rPr>
                <w:rFonts w:asciiTheme="minorBidi" w:hAnsiTheme="minorBidi" w:cstheme="minorBidi"/>
                <w:sz w:val="22"/>
                <w:szCs w:val="22"/>
                <w:rtl/>
              </w:rPr>
            </w:pPr>
            <w:r w:rsidRPr="00B524D1">
              <w:rPr>
                <w:rFonts w:asciiTheme="minorBidi" w:hAnsiTheme="minorBidi" w:cstheme="minorBidi"/>
                <w:sz w:val="22"/>
                <w:szCs w:val="22"/>
              </w:rPr>
              <w:t>Cardinality</w:t>
            </w:r>
          </w:p>
        </w:tc>
        <w:tc>
          <w:tcPr>
            <w:tcW w:w="2251" w:type="dxa"/>
            <w:vAlign w:val="center"/>
          </w:tcPr>
          <w:p w14:paraId="349900B9" w14:textId="77777777" w:rsidR="00CD33CB" w:rsidRPr="00B524D1" w:rsidRDefault="00CD33CB" w:rsidP="0065119B">
            <w:pPr>
              <w:bidi/>
              <w:jc w:val="center"/>
              <w:rPr>
                <w:rFonts w:asciiTheme="minorBidi" w:hAnsiTheme="minorBidi" w:cstheme="minorBidi"/>
                <w:b w:val="0"/>
                <w:bCs w:val="0"/>
                <w:sz w:val="22"/>
                <w:szCs w:val="22"/>
              </w:rPr>
            </w:pPr>
            <w:r w:rsidRPr="00B524D1">
              <w:rPr>
                <w:rFonts w:asciiTheme="minorBidi" w:hAnsiTheme="minorBidi" w:cstheme="minorBidi"/>
                <w:sz w:val="22"/>
                <w:szCs w:val="22"/>
              </w:rPr>
              <w:t>Meaning</w:t>
            </w:r>
          </w:p>
        </w:tc>
        <w:tc>
          <w:tcPr>
            <w:tcW w:w="2256" w:type="dxa"/>
            <w:vAlign w:val="center"/>
          </w:tcPr>
          <w:p w14:paraId="6CBD8ABA" w14:textId="77777777" w:rsidR="00CD33CB" w:rsidRPr="00B524D1" w:rsidRDefault="00CD33CB" w:rsidP="0065119B">
            <w:pPr>
              <w:bidi/>
              <w:jc w:val="center"/>
              <w:rPr>
                <w:rFonts w:asciiTheme="minorBidi" w:hAnsiTheme="minorBidi" w:cstheme="minorBidi"/>
                <w:b w:val="0"/>
                <w:bCs w:val="0"/>
                <w:sz w:val="22"/>
                <w:szCs w:val="22"/>
              </w:rPr>
            </w:pPr>
            <w:r w:rsidRPr="00B524D1">
              <w:rPr>
                <w:rFonts w:asciiTheme="minorBidi" w:hAnsiTheme="minorBidi" w:cstheme="minorBidi"/>
                <w:sz w:val="22"/>
                <w:szCs w:val="22"/>
              </w:rPr>
              <w:t>Type</w:t>
            </w:r>
          </w:p>
        </w:tc>
        <w:tc>
          <w:tcPr>
            <w:tcW w:w="2308" w:type="dxa"/>
            <w:vAlign w:val="center"/>
          </w:tcPr>
          <w:p w14:paraId="3E7FF363" w14:textId="77777777" w:rsidR="00CD33CB" w:rsidRPr="00B524D1" w:rsidRDefault="00CD33CB" w:rsidP="0065119B">
            <w:pPr>
              <w:bidi/>
              <w:jc w:val="center"/>
              <w:rPr>
                <w:rFonts w:asciiTheme="minorBidi" w:hAnsiTheme="minorBidi" w:cstheme="minorBidi"/>
                <w:b w:val="0"/>
                <w:bCs w:val="0"/>
                <w:sz w:val="22"/>
                <w:szCs w:val="22"/>
              </w:rPr>
            </w:pPr>
            <w:r w:rsidRPr="00B524D1">
              <w:rPr>
                <w:rFonts w:asciiTheme="minorBidi" w:hAnsiTheme="minorBidi" w:cstheme="minorBidi"/>
                <w:sz w:val="22"/>
                <w:szCs w:val="22"/>
              </w:rPr>
              <w:t>Attribute</w:t>
            </w:r>
          </w:p>
        </w:tc>
      </w:tr>
      <w:tr w:rsidR="00CD33CB" w:rsidRPr="00973E53" w14:paraId="747839D4" w14:textId="77777777" w:rsidTr="00D463E3">
        <w:trPr>
          <w:cnfStyle w:val="000000100000" w:firstRow="0" w:lastRow="0" w:firstColumn="0" w:lastColumn="0" w:oddVBand="0" w:evenVBand="0" w:oddHBand="1" w:evenHBand="0" w:firstRowFirstColumn="0" w:firstRowLastColumn="0" w:lastRowFirstColumn="0" w:lastRowLastColumn="0"/>
          <w:trHeight w:val="1134"/>
        </w:trPr>
        <w:tc>
          <w:tcPr>
            <w:tcW w:w="2324" w:type="dxa"/>
          </w:tcPr>
          <w:p w14:paraId="65929432" w14:textId="3B3C3F7D" w:rsidR="00CD33CB" w:rsidRPr="00B524D1" w:rsidRDefault="00CD33CB" w:rsidP="00655F37">
            <w:pPr>
              <w:jc w:val="center"/>
              <w:rPr>
                <w:rFonts w:asciiTheme="minorBidi" w:hAnsiTheme="minorBidi" w:cstheme="minorBidi"/>
                <w:sz w:val="22"/>
                <w:szCs w:val="22"/>
              </w:rPr>
            </w:pPr>
            <w:r w:rsidRPr="00B524D1">
              <w:rPr>
                <w:rFonts w:asciiTheme="minorBidi" w:hAnsiTheme="minorBidi" w:cstheme="minorBidi"/>
                <w:sz w:val="22"/>
                <w:szCs w:val="22"/>
              </w:rPr>
              <w:t>2183</w:t>
            </w:r>
            <w:r w:rsidR="00655F37" w:rsidRPr="00B524D1">
              <w:rPr>
                <w:rFonts w:asciiTheme="minorBidi" w:hAnsiTheme="minorBidi" w:cstheme="minorBidi"/>
                <w:sz w:val="22"/>
                <w:szCs w:val="22"/>
              </w:rPr>
              <w:t xml:space="preserve"> Possible values</w:t>
            </w:r>
          </w:p>
        </w:tc>
        <w:tc>
          <w:tcPr>
            <w:tcW w:w="2251" w:type="dxa"/>
          </w:tcPr>
          <w:p w14:paraId="434C376D" w14:textId="507EDEF0" w:rsidR="00CD33CB" w:rsidRPr="00B524D1" w:rsidRDefault="00CD33CB" w:rsidP="00CD33CB">
            <w:pPr>
              <w:bidi/>
              <w:jc w:val="center"/>
              <w:rPr>
                <w:rFonts w:asciiTheme="minorBidi" w:hAnsiTheme="minorBidi" w:cstheme="minorBidi"/>
                <w:sz w:val="22"/>
                <w:szCs w:val="22"/>
                <w:rtl/>
              </w:rPr>
            </w:pPr>
            <w:r w:rsidRPr="00B524D1">
              <w:rPr>
                <w:rFonts w:asciiTheme="minorBidi" w:hAnsiTheme="minorBidi" w:cstheme="minorBidi"/>
                <w:sz w:val="22"/>
                <w:szCs w:val="22"/>
                <w:rtl/>
              </w:rPr>
              <w:t xml:space="preserve">8 </w:t>
            </w:r>
            <w:proofErr w:type="spellStart"/>
            <w:r w:rsidRPr="00B524D1">
              <w:rPr>
                <w:rFonts w:asciiTheme="minorBidi" w:hAnsiTheme="minorBidi" w:cstheme="minorBidi"/>
                <w:sz w:val="22"/>
                <w:szCs w:val="22"/>
                <w:rtl/>
              </w:rPr>
              <w:t>הספרות</w:t>
            </w:r>
            <w:proofErr w:type="spellEnd"/>
            <w:r w:rsidRPr="00B524D1">
              <w:rPr>
                <w:rFonts w:asciiTheme="minorBidi" w:hAnsiTheme="minorBidi" w:cstheme="minorBidi"/>
                <w:sz w:val="22"/>
                <w:szCs w:val="22"/>
                <w:rtl/>
              </w:rPr>
              <w:t xml:space="preserve"> </w:t>
            </w:r>
            <w:proofErr w:type="spellStart"/>
            <w:r w:rsidRPr="00B524D1">
              <w:rPr>
                <w:rFonts w:asciiTheme="minorBidi" w:hAnsiTheme="minorBidi" w:cstheme="minorBidi"/>
                <w:sz w:val="22"/>
                <w:szCs w:val="22"/>
                <w:rtl/>
              </w:rPr>
              <w:t>הראשונות</w:t>
            </w:r>
            <w:proofErr w:type="spellEnd"/>
            <w:r w:rsidRPr="00B524D1">
              <w:rPr>
                <w:rFonts w:asciiTheme="minorBidi" w:hAnsiTheme="minorBidi" w:cstheme="minorBidi"/>
                <w:sz w:val="22"/>
                <w:szCs w:val="22"/>
                <w:rtl/>
              </w:rPr>
              <w:t xml:space="preserve"> </w:t>
            </w:r>
            <w:proofErr w:type="spellStart"/>
            <w:r w:rsidRPr="00B524D1">
              <w:rPr>
                <w:rFonts w:asciiTheme="minorBidi" w:hAnsiTheme="minorBidi" w:cstheme="minorBidi"/>
                <w:sz w:val="22"/>
                <w:szCs w:val="22"/>
                <w:rtl/>
              </w:rPr>
              <w:t>מייצגות</w:t>
            </w:r>
            <w:proofErr w:type="spellEnd"/>
            <w:r w:rsidRPr="00B524D1">
              <w:rPr>
                <w:rFonts w:asciiTheme="minorBidi" w:hAnsiTheme="minorBidi" w:cstheme="minorBidi"/>
                <w:sz w:val="22"/>
                <w:szCs w:val="22"/>
                <w:rtl/>
              </w:rPr>
              <w:t xml:space="preserve"> </w:t>
            </w:r>
            <w:proofErr w:type="spellStart"/>
            <w:r w:rsidRPr="00B524D1">
              <w:rPr>
                <w:rFonts w:asciiTheme="minorBidi" w:hAnsiTheme="minorBidi" w:cstheme="minorBidi"/>
                <w:sz w:val="22"/>
                <w:szCs w:val="22"/>
                <w:rtl/>
              </w:rPr>
              <w:t>תאריך</w:t>
            </w:r>
            <w:proofErr w:type="spellEnd"/>
            <w:r w:rsidRPr="00B524D1">
              <w:rPr>
                <w:rFonts w:asciiTheme="minorBidi" w:hAnsiTheme="minorBidi" w:cstheme="minorBidi"/>
                <w:sz w:val="22"/>
                <w:szCs w:val="22"/>
                <w:rtl/>
              </w:rPr>
              <w:t xml:space="preserve">, 4 </w:t>
            </w:r>
            <w:proofErr w:type="spellStart"/>
            <w:r w:rsidRPr="00B524D1">
              <w:rPr>
                <w:rFonts w:asciiTheme="minorBidi" w:hAnsiTheme="minorBidi" w:cstheme="minorBidi"/>
                <w:sz w:val="22"/>
                <w:szCs w:val="22"/>
                <w:rtl/>
              </w:rPr>
              <w:t>הספרות</w:t>
            </w:r>
            <w:proofErr w:type="spellEnd"/>
            <w:r w:rsidRPr="00B524D1">
              <w:rPr>
                <w:rFonts w:asciiTheme="minorBidi" w:hAnsiTheme="minorBidi" w:cstheme="minorBidi"/>
                <w:sz w:val="22"/>
                <w:szCs w:val="22"/>
                <w:rtl/>
              </w:rPr>
              <w:t xml:space="preserve"> </w:t>
            </w:r>
            <w:proofErr w:type="spellStart"/>
            <w:r w:rsidRPr="00B524D1">
              <w:rPr>
                <w:rFonts w:asciiTheme="minorBidi" w:hAnsiTheme="minorBidi" w:cstheme="minorBidi"/>
                <w:sz w:val="22"/>
                <w:szCs w:val="22"/>
                <w:rtl/>
              </w:rPr>
              <w:t>האחרונות</w:t>
            </w:r>
            <w:proofErr w:type="spellEnd"/>
            <w:r w:rsidRPr="00B524D1">
              <w:rPr>
                <w:rFonts w:asciiTheme="minorBidi" w:hAnsiTheme="minorBidi" w:cstheme="minorBidi"/>
                <w:sz w:val="22"/>
                <w:szCs w:val="22"/>
                <w:rtl/>
              </w:rPr>
              <w:t xml:space="preserve"> </w:t>
            </w:r>
            <w:proofErr w:type="spellStart"/>
            <w:r w:rsidRPr="00B524D1">
              <w:rPr>
                <w:rFonts w:asciiTheme="minorBidi" w:hAnsiTheme="minorBidi" w:cstheme="minorBidi"/>
                <w:sz w:val="22"/>
                <w:szCs w:val="22"/>
                <w:rtl/>
              </w:rPr>
              <w:t>מייצגות</w:t>
            </w:r>
            <w:proofErr w:type="spellEnd"/>
            <w:r w:rsidRPr="00B524D1">
              <w:rPr>
                <w:rFonts w:asciiTheme="minorBidi" w:hAnsiTheme="minorBidi" w:cstheme="minorBidi"/>
                <w:sz w:val="22"/>
                <w:szCs w:val="22"/>
                <w:rtl/>
              </w:rPr>
              <w:t xml:space="preserve"> </w:t>
            </w:r>
            <w:r w:rsidRPr="00B524D1">
              <w:rPr>
                <w:rFonts w:asciiTheme="minorBidi" w:hAnsiTheme="minorBidi" w:cstheme="minorBidi"/>
                <w:sz w:val="22"/>
                <w:szCs w:val="22"/>
              </w:rPr>
              <w:t>ID</w:t>
            </w:r>
            <w:r w:rsidRPr="00B524D1">
              <w:rPr>
                <w:rFonts w:asciiTheme="minorBidi" w:hAnsiTheme="minorBidi" w:cstheme="minorBidi"/>
                <w:sz w:val="22"/>
                <w:szCs w:val="22"/>
                <w:rtl/>
              </w:rPr>
              <w:t xml:space="preserve"> </w:t>
            </w:r>
            <w:proofErr w:type="spellStart"/>
            <w:r w:rsidRPr="00B524D1">
              <w:rPr>
                <w:rFonts w:asciiTheme="minorBidi" w:hAnsiTheme="minorBidi" w:cstheme="minorBidi"/>
                <w:sz w:val="22"/>
                <w:szCs w:val="22"/>
                <w:rtl/>
              </w:rPr>
              <w:t>ייחודי</w:t>
            </w:r>
            <w:proofErr w:type="spellEnd"/>
          </w:p>
        </w:tc>
        <w:tc>
          <w:tcPr>
            <w:tcW w:w="2256" w:type="dxa"/>
          </w:tcPr>
          <w:p w14:paraId="5DF734B3" w14:textId="0AEC44AD" w:rsidR="00CD33CB" w:rsidRPr="0089764C" w:rsidRDefault="00655F37" w:rsidP="00655F37">
            <w:pPr>
              <w:bidi/>
              <w:jc w:val="center"/>
              <w:rPr>
                <w:rFonts w:asciiTheme="minorBidi" w:hAnsiTheme="minorBidi" w:cstheme="minorBidi"/>
                <w:sz w:val="22"/>
                <w:szCs w:val="22"/>
                <w:rtl/>
              </w:rPr>
            </w:pPr>
            <w:r w:rsidRPr="0089764C">
              <w:rPr>
                <w:rFonts w:asciiTheme="minorBidi" w:hAnsiTheme="minorBidi" w:cstheme="minorBidi"/>
                <w:sz w:val="22"/>
                <w:szCs w:val="22"/>
              </w:rPr>
              <w:t>Categorical (nominal)</w:t>
            </w:r>
          </w:p>
        </w:tc>
        <w:tc>
          <w:tcPr>
            <w:tcW w:w="2308" w:type="dxa"/>
          </w:tcPr>
          <w:p w14:paraId="245FFC8C" w14:textId="77777777" w:rsidR="00CD33CB" w:rsidRPr="00B524D1" w:rsidRDefault="00655F37" w:rsidP="00CD33CB">
            <w:pPr>
              <w:bidi/>
              <w:jc w:val="center"/>
              <w:rPr>
                <w:rFonts w:asciiTheme="minorBidi" w:hAnsiTheme="minorBidi" w:cstheme="minorBidi"/>
                <w:sz w:val="22"/>
                <w:szCs w:val="22"/>
              </w:rPr>
            </w:pPr>
            <w:r w:rsidRPr="00B524D1">
              <w:rPr>
                <w:rFonts w:asciiTheme="minorBidi" w:hAnsiTheme="minorBidi" w:cstheme="minorBidi"/>
                <w:sz w:val="22"/>
                <w:szCs w:val="22"/>
              </w:rPr>
              <w:t>eventid</w:t>
            </w:r>
          </w:p>
          <w:p w14:paraId="6FADAAA4" w14:textId="3E1D3C5C" w:rsidR="00E64E68" w:rsidRPr="00B524D1" w:rsidRDefault="00E64E68" w:rsidP="00E64E68">
            <w:pPr>
              <w:bidi/>
              <w:jc w:val="center"/>
              <w:rPr>
                <w:rFonts w:asciiTheme="minorBidi" w:hAnsiTheme="minorBidi" w:cstheme="minorBidi"/>
                <w:sz w:val="22"/>
                <w:szCs w:val="22"/>
              </w:rPr>
            </w:pPr>
            <w:r w:rsidRPr="00B524D1">
              <w:rPr>
                <w:rFonts w:asciiTheme="minorBidi" w:hAnsiTheme="minorBidi" w:cstheme="minorBidi"/>
                <w:sz w:val="22"/>
                <w:szCs w:val="22"/>
              </w:rPr>
              <w:t>(Primary Key)</w:t>
            </w:r>
          </w:p>
        </w:tc>
      </w:tr>
      <w:tr w:rsidR="00CD33CB" w:rsidRPr="00973E53" w14:paraId="3940C200" w14:textId="77777777" w:rsidTr="00D463E3">
        <w:trPr>
          <w:trHeight w:val="850"/>
        </w:trPr>
        <w:tc>
          <w:tcPr>
            <w:tcW w:w="2324" w:type="dxa"/>
          </w:tcPr>
          <w:p w14:paraId="434F7BB7" w14:textId="6FABFBBF" w:rsidR="00CD33CB" w:rsidRPr="00B524D1" w:rsidRDefault="00CD33CB" w:rsidP="00CD33CB">
            <w:pPr>
              <w:bidi/>
              <w:jc w:val="center"/>
              <w:rPr>
                <w:rFonts w:asciiTheme="minorBidi" w:hAnsiTheme="minorBidi" w:cstheme="minorBidi"/>
                <w:sz w:val="22"/>
                <w:szCs w:val="22"/>
                <w:rtl/>
              </w:rPr>
            </w:pPr>
            <w:r w:rsidRPr="00B524D1">
              <w:rPr>
                <w:rFonts w:asciiTheme="minorBidi" w:hAnsiTheme="minorBidi" w:cstheme="minorBidi"/>
                <w:sz w:val="22"/>
                <w:szCs w:val="22"/>
              </w:rPr>
              <w:t>46</w:t>
            </w:r>
            <w:r w:rsidR="00655F37" w:rsidRPr="00B524D1">
              <w:rPr>
                <w:rFonts w:asciiTheme="minorBidi" w:hAnsiTheme="minorBidi" w:cstheme="minorBidi"/>
                <w:sz w:val="22"/>
                <w:szCs w:val="22"/>
              </w:rPr>
              <w:t xml:space="preserve"> Possible values</w:t>
            </w:r>
            <w:r w:rsidR="00530363" w:rsidRPr="00B524D1">
              <w:rPr>
                <w:rFonts w:asciiTheme="minorBidi" w:hAnsiTheme="minorBidi" w:cstheme="minorBidi"/>
                <w:sz w:val="22"/>
                <w:szCs w:val="22"/>
              </w:rPr>
              <w:br/>
            </w:r>
            <w:proofErr w:type="spellStart"/>
            <w:r w:rsidR="004C20B2" w:rsidRPr="00B524D1">
              <w:rPr>
                <w:rFonts w:asciiTheme="minorBidi" w:hAnsiTheme="minorBidi" w:cstheme="minorBidi"/>
                <w:sz w:val="22"/>
                <w:szCs w:val="22"/>
                <w:rtl/>
              </w:rPr>
              <w:t>שנים</w:t>
            </w:r>
            <w:proofErr w:type="spellEnd"/>
            <w:r w:rsidR="004C20B2" w:rsidRPr="00B524D1">
              <w:rPr>
                <w:rFonts w:asciiTheme="minorBidi" w:hAnsiTheme="minorBidi" w:cstheme="minorBidi"/>
                <w:sz w:val="22"/>
                <w:szCs w:val="22"/>
                <w:rtl/>
              </w:rPr>
              <w:t xml:space="preserve">: </w:t>
            </w:r>
            <w:r w:rsidR="00530363" w:rsidRPr="00B524D1">
              <w:rPr>
                <w:rFonts w:asciiTheme="minorBidi" w:hAnsiTheme="minorBidi" w:cstheme="minorBidi"/>
                <w:sz w:val="22"/>
                <w:szCs w:val="22"/>
                <w:rtl/>
              </w:rPr>
              <w:t>1971-2017</w:t>
            </w:r>
          </w:p>
        </w:tc>
        <w:tc>
          <w:tcPr>
            <w:tcW w:w="2251" w:type="dxa"/>
          </w:tcPr>
          <w:p w14:paraId="5B4A0581" w14:textId="77777777" w:rsidR="00CD33CB" w:rsidRPr="00B524D1" w:rsidRDefault="00CD33CB" w:rsidP="00CD33CB">
            <w:pPr>
              <w:bidi/>
              <w:jc w:val="center"/>
              <w:rPr>
                <w:rFonts w:asciiTheme="minorBidi" w:hAnsiTheme="minorBidi" w:cstheme="minorBidi"/>
                <w:sz w:val="22"/>
                <w:szCs w:val="22"/>
                <w:rtl/>
              </w:rPr>
            </w:pPr>
            <w:proofErr w:type="spellStart"/>
            <w:r w:rsidRPr="00B524D1">
              <w:rPr>
                <w:rFonts w:asciiTheme="minorBidi" w:hAnsiTheme="minorBidi" w:cstheme="minorBidi"/>
                <w:sz w:val="22"/>
                <w:szCs w:val="22"/>
                <w:rtl/>
              </w:rPr>
              <w:t>השנה</w:t>
            </w:r>
            <w:proofErr w:type="spellEnd"/>
            <w:r w:rsidRPr="00B524D1">
              <w:rPr>
                <w:rFonts w:asciiTheme="minorBidi" w:hAnsiTheme="minorBidi" w:cstheme="minorBidi"/>
                <w:sz w:val="22"/>
                <w:szCs w:val="22"/>
                <w:rtl/>
              </w:rPr>
              <w:t xml:space="preserve"> </w:t>
            </w:r>
            <w:proofErr w:type="spellStart"/>
            <w:r w:rsidRPr="00B524D1">
              <w:rPr>
                <w:rFonts w:asciiTheme="minorBidi" w:hAnsiTheme="minorBidi" w:cstheme="minorBidi"/>
                <w:sz w:val="22"/>
                <w:szCs w:val="22"/>
                <w:rtl/>
              </w:rPr>
              <w:t>שבה</w:t>
            </w:r>
            <w:proofErr w:type="spellEnd"/>
            <w:r w:rsidRPr="00B524D1">
              <w:rPr>
                <w:rFonts w:asciiTheme="minorBidi" w:hAnsiTheme="minorBidi" w:cstheme="minorBidi"/>
                <w:sz w:val="22"/>
                <w:szCs w:val="22"/>
                <w:rtl/>
              </w:rPr>
              <w:t xml:space="preserve"> </w:t>
            </w:r>
            <w:proofErr w:type="spellStart"/>
            <w:r w:rsidRPr="00B524D1">
              <w:rPr>
                <w:rFonts w:asciiTheme="minorBidi" w:hAnsiTheme="minorBidi" w:cstheme="minorBidi"/>
                <w:sz w:val="22"/>
                <w:szCs w:val="22"/>
                <w:rtl/>
              </w:rPr>
              <w:t>התרחש</w:t>
            </w:r>
            <w:proofErr w:type="spellEnd"/>
            <w:r w:rsidRPr="00B524D1">
              <w:rPr>
                <w:rFonts w:asciiTheme="minorBidi" w:hAnsiTheme="minorBidi" w:cstheme="minorBidi"/>
                <w:sz w:val="22"/>
                <w:szCs w:val="22"/>
                <w:rtl/>
              </w:rPr>
              <w:t xml:space="preserve"> </w:t>
            </w:r>
            <w:proofErr w:type="spellStart"/>
            <w:r w:rsidRPr="00B524D1">
              <w:rPr>
                <w:rFonts w:asciiTheme="minorBidi" w:hAnsiTheme="minorBidi" w:cstheme="minorBidi"/>
                <w:sz w:val="22"/>
                <w:szCs w:val="22"/>
                <w:rtl/>
              </w:rPr>
              <w:t>האירוע</w:t>
            </w:r>
            <w:proofErr w:type="spellEnd"/>
          </w:p>
        </w:tc>
        <w:tc>
          <w:tcPr>
            <w:tcW w:w="2256" w:type="dxa"/>
          </w:tcPr>
          <w:p w14:paraId="41C20087" w14:textId="4026E366" w:rsidR="00CD33CB" w:rsidRPr="0089764C" w:rsidRDefault="00655F37" w:rsidP="00655F37">
            <w:pPr>
              <w:jc w:val="center"/>
              <w:rPr>
                <w:rFonts w:asciiTheme="minorBidi" w:hAnsiTheme="minorBidi" w:cstheme="minorBidi"/>
                <w:sz w:val="22"/>
                <w:szCs w:val="22"/>
                <w:rtl/>
                <w:lang w:bidi="he-IL"/>
              </w:rPr>
            </w:pPr>
            <w:r w:rsidRPr="0089764C">
              <w:rPr>
                <w:rFonts w:asciiTheme="minorBidi" w:hAnsiTheme="minorBidi" w:cstheme="minorBidi"/>
                <w:sz w:val="22"/>
                <w:szCs w:val="22"/>
              </w:rPr>
              <w:t>Ordered</w:t>
            </w:r>
            <w:r w:rsidRPr="0089764C">
              <w:rPr>
                <w:rFonts w:asciiTheme="minorBidi" w:hAnsiTheme="minorBidi" w:cstheme="minorBidi"/>
                <w:sz w:val="22"/>
                <w:szCs w:val="22"/>
                <w:rtl/>
              </w:rPr>
              <w:t xml:space="preserve"> </w:t>
            </w:r>
            <w:r w:rsidRPr="0089764C">
              <w:rPr>
                <w:rFonts w:asciiTheme="minorBidi" w:hAnsiTheme="minorBidi" w:cstheme="minorBidi"/>
                <w:sz w:val="22"/>
                <w:szCs w:val="22"/>
              </w:rPr>
              <w:t>-</w:t>
            </w:r>
            <w:r w:rsidR="00643918" w:rsidRPr="0089764C">
              <w:rPr>
                <w:rFonts w:asciiTheme="minorBidi" w:hAnsiTheme="minorBidi" w:cstheme="minorBidi"/>
                <w:sz w:val="22"/>
                <w:szCs w:val="22"/>
              </w:rPr>
              <w:t>Quantitative</w:t>
            </w:r>
          </w:p>
        </w:tc>
        <w:tc>
          <w:tcPr>
            <w:tcW w:w="2308" w:type="dxa"/>
          </w:tcPr>
          <w:p w14:paraId="4A9B0CA4" w14:textId="0E460E1F" w:rsidR="00CD33CB" w:rsidRPr="00B524D1" w:rsidRDefault="00CD33CB" w:rsidP="00CD33CB">
            <w:pPr>
              <w:bidi/>
              <w:jc w:val="center"/>
              <w:rPr>
                <w:rFonts w:asciiTheme="minorBidi" w:hAnsiTheme="minorBidi" w:cstheme="minorBidi"/>
                <w:sz w:val="22"/>
                <w:szCs w:val="22"/>
              </w:rPr>
            </w:pPr>
            <w:proofErr w:type="spellStart"/>
            <w:r w:rsidRPr="00B524D1">
              <w:rPr>
                <w:rFonts w:asciiTheme="minorBidi" w:hAnsiTheme="minorBidi" w:cstheme="minorBidi"/>
                <w:sz w:val="22"/>
                <w:szCs w:val="22"/>
              </w:rPr>
              <w:t>iyear</w:t>
            </w:r>
            <w:proofErr w:type="spellEnd"/>
            <w:r w:rsidR="000B4C17">
              <w:rPr>
                <w:rFonts w:asciiTheme="minorBidi" w:hAnsiTheme="minorBidi" w:cstheme="minorBidi"/>
                <w:sz w:val="22"/>
                <w:szCs w:val="22"/>
              </w:rPr>
              <w:t xml:space="preserve"> - Year</w:t>
            </w:r>
          </w:p>
        </w:tc>
      </w:tr>
      <w:tr w:rsidR="00CD33CB" w:rsidRPr="00973E53" w14:paraId="046F2154" w14:textId="77777777" w:rsidTr="00D463E3">
        <w:trPr>
          <w:cnfStyle w:val="000000100000" w:firstRow="0" w:lastRow="0" w:firstColumn="0" w:lastColumn="0" w:oddVBand="0" w:evenVBand="0" w:oddHBand="1" w:evenHBand="0" w:firstRowFirstColumn="0" w:firstRowLastColumn="0" w:lastRowFirstColumn="0" w:lastRowLastColumn="0"/>
          <w:trHeight w:val="850"/>
        </w:trPr>
        <w:tc>
          <w:tcPr>
            <w:tcW w:w="2324" w:type="dxa"/>
          </w:tcPr>
          <w:p w14:paraId="045F4C5A" w14:textId="7F05779D" w:rsidR="00CD33CB" w:rsidRPr="00B524D1" w:rsidRDefault="00CD33CB" w:rsidP="00CD33CB">
            <w:pPr>
              <w:bidi/>
              <w:jc w:val="center"/>
              <w:rPr>
                <w:rFonts w:asciiTheme="minorBidi" w:hAnsiTheme="minorBidi" w:cstheme="minorBidi"/>
                <w:sz w:val="22"/>
                <w:szCs w:val="22"/>
                <w:rtl/>
              </w:rPr>
            </w:pPr>
            <w:r w:rsidRPr="00B524D1">
              <w:rPr>
                <w:rFonts w:asciiTheme="minorBidi" w:hAnsiTheme="minorBidi" w:cstheme="minorBidi"/>
                <w:sz w:val="22"/>
                <w:szCs w:val="22"/>
              </w:rPr>
              <w:t>12</w:t>
            </w:r>
            <w:r w:rsidR="00655F37" w:rsidRPr="00B524D1">
              <w:rPr>
                <w:rFonts w:asciiTheme="minorBidi" w:hAnsiTheme="minorBidi" w:cstheme="minorBidi"/>
                <w:sz w:val="22"/>
                <w:szCs w:val="22"/>
              </w:rPr>
              <w:t xml:space="preserve"> Possible values</w:t>
            </w:r>
            <w:r w:rsidR="004C20B2" w:rsidRPr="00B524D1">
              <w:rPr>
                <w:rFonts w:asciiTheme="minorBidi" w:hAnsiTheme="minorBidi" w:cstheme="minorBidi"/>
                <w:sz w:val="22"/>
                <w:szCs w:val="22"/>
                <w:rtl/>
              </w:rPr>
              <w:br/>
              <w:t xml:space="preserve">12 </w:t>
            </w:r>
            <w:proofErr w:type="spellStart"/>
            <w:r w:rsidR="004C20B2" w:rsidRPr="00B524D1">
              <w:rPr>
                <w:rFonts w:asciiTheme="minorBidi" w:hAnsiTheme="minorBidi" w:cstheme="minorBidi"/>
                <w:sz w:val="22"/>
                <w:szCs w:val="22"/>
                <w:rtl/>
              </w:rPr>
              <w:t>חודשי</w:t>
            </w:r>
            <w:proofErr w:type="spellEnd"/>
            <w:r w:rsidR="004C20B2" w:rsidRPr="00B524D1">
              <w:rPr>
                <w:rFonts w:asciiTheme="minorBidi" w:hAnsiTheme="minorBidi" w:cstheme="minorBidi"/>
                <w:sz w:val="22"/>
                <w:szCs w:val="22"/>
                <w:rtl/>
              </w:rPr>
              <w:t xml:space="preserve"> </w:t>
            </w:r>
            <w:proofErr w:type="spellStart"/>
            <w:r w:rsidR="004C20B2" w:rsidRPr="00B524D1">
              <w:rPr>
                <w:rFonts w:asciiTheme="minorBidi" w:hAnsiTheme="minorBidi" w:cstheme="minorBidi"/>
                <w:sz w:val="22"/>
                <w:szCs w:val="22"/>
                <w:rtl/>
              </w:rPr>
              <w:t>השנה</w:t>
            </w:r>
            <w:proofErr w:type="spellEnd"/>
          </w:p>
        </w:tc>
        <w:tc>
          <w:tcPr>
            <w:tcW w:w="2251" w:type="dxa"/>
          </w:tcPr>
          <w:p w14:paraId="5700BDB5" w14:textId="77777777" w:rsidR="00CD33CB" w:rsidRPr="00B524D1" w:rsidRDefault="00CD33CB" w:rsidP="00CD33CB">
            <w:pPr>
              <w:bidi/>
              <w:jc w:val="center"/>
              <w:rPr>
                <w:rFonts w:asciiTheme="minorBidi" w:hAnsiTheme="minorBidi" w:cstheme="minorBidi"/>
                <w:sz w:val="22"/>
                <w:szCs w:val="22"/>
                <w:rtl/>
              </w:rPr>
            </w:pPr>
            <w:proofErr w:type="spellStart"/>
            <w:r w:rsidRPr="00B524D1">
              <w:rPr>
                <w:rFonts w:asciiTheme="minorBidi" w:hAnsiTheme="minorBidi" w:cstheme="minorBidi"/>
                <w:sz w:val="22"/>
                <w:szCs w:val="22"/>
                <w:rtl/>
              </w:rPr>
              <w:t>החודש</w:t>
            </w:r>
            <w:proofErr w:type="spellEnd"/>
            <w:r w:rsidRPr="00B524D1">
              <w:rPr>
                <w:rFonts w:asciiTheme="minorBidi" w:hAnsiTheme="minorBidi" w:cstheme="minorBidi"/>
                <w:sz w:val="22"/>
                <w:szCs w:val="22"/>
                <w:rtl/>
              </w:rPr>
              <w:t xml:space="preserve"> </w:t>
            </w:r>
            <w:proofErr w:type="spellStart"/>
            <w:r w:rsidRPr="00B524D1">
              <w:rPr>
                <w:rFonts w:asciiTheme="minorBidi" w:hAnsiTheme="minorBidi" w:cstheme="minorBidi"/>
                <w:sz w:val="22"/>
                <w:szCs w:val="22"/>
                <w:rtl/>
              </w:rPr>
              <w:t>שבו</w:t>
            </w:r>
            <w:proofErr w:type="spellEnd"/>
            <w:r w:rsidRPr="00B524D1">
              <w:rPr>
                <w:rFonts w:asciiTheme="minorBidi" w:hAnsiTheme="minorBidi" w:cstheme="minorBidi"/>
                <w:sz w:val="22"/>
                <w:szCs w:val="22"/>
                <w:rtl/>
              </w:rPr>
              <w:t xml:space="preserve"> </w:t>
            </w:r>
            <w:proofErr w:type="spellStart"/>
            <w:r w:rsidRPr="00B524D1">
              <w:rPr>
                <w:rFonts w:asciiTheme="minorBidi" w:hAnsiTheme="minorBidi" w:cstheme="minorBidi"/>
                <w:sz w:val="22"/>
                <w:szCs w:val="22"/>
                <w:rtl/>
              </w:rPr>
              <w:t>התרחש</w:t>
            </w:r>
            <w:proofErr w:type="spellEnd"/>
            <w:r w:rsidRPr="00B524D1">
              <w:rPr>
                <w:rFonts w:asciiTheme="minorBidi" w:hAnsiTheme="minorBidi" w:cstheme="minorBidi"/>
                <w:sz w:val="22"/>
                <w:szCs w:val="22"/>
                <w:rtl/>
              </w:rPr>
              <w:t xml:space="preserve"> </w:t>
            </w:r>
            <w:proofErr w:type="spellStart"/>
            <w:r w:rsidRPr="00B524D1">
              <w:rPr>
                <w:rFonts w:asciiTheme="minorBidi" w:hAnsiTheme="minorBidi" w:cstheme="minorBidi"/>
                <w:sz w:val="22"/>
                <w:szCs w:val="22"/>
                <w:rtl/>
              </w:rPr>
              <w:t>האירוע</w:t>
            </w:r>
            <w:proofErr w:type="spellEnd"/>
          </w:p>
        </w:tc>
        <w:tc>
          <w:tcPr>
            <w:tcW w:w="2256" w:type="dxa"/>
          </w:tcPr>
          <w:p w14:paraId="527ABE9E" w14:textId="145EA32D" w:rsidR="00CD33CB" w:rsidRPr="0089764C" w:rsidRDefault="00643918" w:rsidP="00643918">
            <w:pPr>
              <w:jc w:val="center"/>
              <w:rPr>
                <w:rFonts w:asciiTheme="minorBidi" w:hAnsiTheme="minorBidi" w:cstheme="minorBidi"/>
                <w:sz w:val="22"/>
                <w:szCs w:val="22"/>
                <w:rtl/>
                <w:lang w:bidi="he-IL"/>
              </w:rPr>
            </w:pPr>
            <w:r w:rsidRPr="0089764C">
              <w:rPr>
                <w:rFonts w:asciiTheme="minorBidi" w:hAnsiTheme="minorBidi" w:cstheme="minorBidi"/>
                <w:sz w:val="22"/>
                <w:szCs w:val="22"/>
              </w:rPr>
              <w:t>Ordered</w:t>
            </w:r>
            <w:r w:rsidRPr="0089764C">
              <w:rPr>
                <w:rFonts w:asciiTheme="minorBidi" w:hAnsiTheme="minorBidi" w:cstheme="minorBidi"/>
                <w:sz w:val="22"/>
                <w:szCs w:val="22"/>
                <w:rtl/>
              </w:rPr>
              <w:t xml:space="preserve"> </w:t>
            </w:r>
            <w:r w:rsidRPr="0089764C">
              <w:rPr>
                <w:rFonts w:asciiTheme="minorBidi" w:hAnsiTheme="minorBidi" w:cstheme="minorBidi"/>
                <w:sz w:val="22"/>
                <w:szCs w:val="22"/>
              </w:rPr>
              <w:t>-Quantitative</w:t>
            </w:r>
          </w:p>
        </w:tc>
        <w:tc>
          <w:tcPr>
            <w:tcW w:w="2308" w:type="dxa"/>
          </w:tcPr>
          <w:p w14:paraId="49EF8286" w14:textId="51B4C9C5" w:rsidR="00CD33CB" w:rsidRPr="00B524D1" w:rsidRDefault="00CD33CB" w:rsidP="00CD33CB">
            <w:pPr>
              <w:bidi/>
              <w:jc w:val="center"/>
              <w:rPr>
                <w:rFonts w:asciiTheme="minorBidi" w:hAnsiTheme="minorBidi" w:cstheme="minorBidi"/>
                <w:sz w:val="22"/>
                <w:szCs w:val="22"/>
              </w:rPr>
            </w:pPr>
            <w:proofErr w:type="spellStart"/>
            <w:r w:rsidRPr="00B524D1">
              <w:rPr>
                <w:rFonts w:asciiTheme="minorBidi" w:hAnsiTheme="minorBidi" w:cstheme="minorBidi"/>
                <w:sz w:val="22"/>
                <w:szCs w:val="22"/>
              </w:rPr>
              <w:t>imonth</w:t>
            </w:r>
            <w:proofErr w:type="spellEnd"/>
            <w:r w:rsidR="000B4C17">
              <w:rPr>
                <w:rFonts w:asciiTheme="minorBidi" w:hAnsiTheme="minorBidi" w:cstheme="minorBidi"/>
                <w:sz w:val="22"/>
                <w:szCs w:val="22"/>
              </w:rPr>
              <w:t xml:space="preserve"> - Month</w:t>
            </w:r>
          </w:p>
        </w:tc>
      </w:tr>
      <w:tr w:rsidR="00643918" w:rsidRPr="00973E53" w14:paraId="43130D1E" w14:textId="77777777" w:rsidTr="00D463E3">
        <w:trPr>
          <w:trHeight w:val="850"/>
        </w:trPr>
        <w:tc>
          <w:tcPr>
            <w:tcW w:w="2324" w:type="dxa"/>
          </w:tcPr>
          <w:p w14:paraId="365E5468" w14:textId="4A5B77ED" w:rsidR="00643918" w:rsidRPr="00B524D1" w:rsidRDefault="00643918" w:rsidP="00643918">
            <w:pPr>
              <w:bidi/>
              <w:jc w:val="center"/>
              <w:rPr>
                <w:rFonts w:asciiTheme="minorBidi" w:hAnsiTheme="minorBidi" w:cstheme="minorBidi"/>
                <w:sz w:val="22"/>
                <w:szCs w:val="22"/>
                <w:rtl/>
                <w:lang w:bidi="he-IL"/>
              </w:rPr>
            </w:pPr>
            <w:r w:rsidRPr="00B524D1">
              <w:rPr>
                <w:rFonts w:asciiTheme="minorBidi" w:hAnsiTheme="minorBidi" w:cstheme="minorBidi"/>
                <w:sz w:val="22"/>
                <w:szCs w:val="22"/>
              </w:rPr>
              <w:t>3</w:t>
            </w:r>
            <w:r w:rsidR="0089764C">
              <w:rPr>
                <w:rFonts w:asciiTheme="minorBidi" w:hAnsiTheme="minorBidi" w:cstheme="minorBidi"/>
                <w:sz w:val="22"/>
                <w:szCs w:val="22"/>
              </w:rPr>
              <w:t>1</w:t>
            </w:r>
            <w:r w:rsidRPr="00B524D1">
              <w:rPr>
                <w:rFonts w:asciiTheme="minorBidi" w:hAnsiTheme="minorBidi" w:cstheme="minorBidi"/>
                <w:sz w:val="22"/>
                <w:szCs w:val="22"/>
              </w:rPr>
              <w:t xml:space="preserve"> Possible values</w:t>
            </w:r>
            <w:r w:rsidR="004C20B2" w:rsidRPr="00B524D1">
              <w:rPr>
                <w:rFonts w:asciiTheme="minorBidi" w:hAnsiTheme="minorBidi" w:cstheme="minorBidi"/>
                <w:sz w:val="22"/>
                <w:szCs w:val="22"/>
                <w:rtl/>
              </w:rPr>
              <w:br/>
              <w:t xml:space="preserve">31 </w:t>
            </w:r>
            <w:proofErr w:type="spellStart"/>
            <w:r w:rsidR="004C20B2" w:rsidRPr="00B524D1">
              <w:rPr>
                <w:rFonts w:asciiTheme="minorBidi" w:hAnsiTheme="minorBidi" w:cstheme="minorBidi"/>
                <w:sz w:val="22"/>
                <w:szCs w:val="22"/>
                <w:rtl/>
              </w:rPr>
              <w:t>ימי</w:t>
            </w:r>
            <w:proofErr w:type="spellEnd"/>
            <w:r w:rsidR="004C20B2" w:rsidRPr="00B524D1">
              <w:rPr>
                <w:rFonts w:asciiTheme="minorBidi" w:hAnsiTheme="minorBidi" w:cstheme="minorBidi"/>
                <w:sz w:val="22"/>
                <w:szCs w:val="22"/>
                <w:rtl/>
              </w:rPr>
              <w:t xml:space="preserve"> </w:t>
            </w:r>
            <w:proofErr w:type="spellStart"/>
            <w:r w:rsidR="004C20B2" w:rsidRPr="00B524D1">
              <w:rPr>
                <w:rFonts w:asciiTheme="minorBidi" w:hAnsiTheme="minorBidi" w:cstheme="minorBidi"/>
                <w:sz w:val="22"/>
                <w:szCs w:val="22"/>
                <w:rtl/>
              </w:rPr>
              <w:t>החודש</w:t>
            </w:r>
            <w:proofErr w:type="spellEnd"/>
            <w:r w:rsidR="004C20B2" w:rsidRPr="00B524D1">
              <w:rPr>
                <w:rFonts w:asciiTheme="minorBidi" w:hAnsiTheme="minorBidi" w:cstheme="minorBidi"/>
                <w:sz w:val="22"/>
                <w:szCs w:val="22"/>
                <w:rtl/>
              </w:rPr>
              <w:t xml:space="preserve"> </w:t>
            </w:r>
            <w:proofErr w:type="spellStart"/>
            <w:r w:rsidR="004C20B2" w:rsidRPr="00B524D1">
              <w:rPr>
                <w:rFonts w:asciiTheme="minorBidi" w:hAnsiTheme="minorBidi" w:cstheme="minorBidi"/>
                <w:sz w:val="22"/>
                <w:szCs w:val="22"/>
                <w:rtl/>
              </w:rPr>
              <w:t>האפשריים</w:t>
            </w:r>
            <w:proofErr w:type="spellEnd"/>
          </w:p>
        </w:tc>
        <w:tc>
          <w:tcPr>
            <w:tcW w:w="2251" w:type="dxa"/>
          </w:tcPr>
          <w:p w14:paraId="5BD8D8CB" w14:textId="77777777" w:rsidR="00643918" w:rsidRPr="00B524D1" w:rsidRDefault="00643918" w:rsidP="00643918">
            <w:pPr>
              <w:bidi/>
              <w:jc w:val="center"/>
              <w:rPr>
                <w:rFonts w:asciiTheme="minorBidi" w:hAnsiTheme="minorBidi" w:cstheme="minorBidi"/>
                <w:sz w:val="22"/>
                <w:szCs w:val="22"/>
                <w:rtl/>
              </w:rPr>
            </w:pPr>
            <w:proofErr w:type="spellStart"/>
            <w:r w:rsidRPr="00B524D1">
              <w:rPr>
                <w:rFonts w:asciiTheme="minorBidi" w:hAnsiTheme="minorBidi" w:cstheme="minorBidi"/>
                <w:sz w:val="22"/>
                <w:szCs w:val="22"/>
                <w:rtl/>
              </w:rPr>
              <w:t>היום</w:t>
            </w:r>
            <w:proofErr w:type="spellEnd"/>
            <w:r w:rsidRPr="00B524D1">
              <w:rPr>
                <w:rFonts w:asciiTheme="minorBidi" w:hAnsiTheme="minorBidi" w:cstheme="minorBidi"/>
                <w:sz w:val="22"/>
                <w:szCs w:val="22"/>
                <w:rtl/>
              </w:rPr>
              <w:t xml:space="preserve"> </w:t>
            </w:r>
            <w:proofErr w:type="spellStart"/>
            <w:r w:rsidRPr="00B524D1">
              <w:rPr>
                <w:rFonts w:asciiTheme="minorBidi" w:hAnsiTheme="minorBidi" w:cstheme="minorBidi"/>
                <w:sz w:val="22"/>
                <w:szCs w:val="22"/>
                <w:rtl/>
              </w:rPr>
              <w:t>שבו</w:t>
            </w:r>
            <w:proofErr w:type="spellEnd"/>
            <w:r w:rsidRPr="00B524D1">
              <w:rPr>
                <w:rFonts w:asciiTheme="minorBidi" w:hAnsiTheme="minorBidi" w:cstheme="minorBidi"/>
                <w:sz w:val="22"/>
                <w:szCs w:val="22"/>
                <w:rtl/>
              </w:rPr>
              <w:t xml:space="preserve"> </w:t>
            </w:r>
            <w:proofErr w:type="spellStart"/>
            <w:r w:rsidRPr="00B524D1">
              <w:rPr>
                <w:rFonts w:asciiTheme="minorBidi" w:hAnsiTheme="minorBidi" w:cstheme="minorBidi"/>
                <w:sz w:val="22"/>
                <w:szCs w:val="22"/>
                <w:rtl/>
              </w:rPr>
              <w:t>התרחש</w:t>
            </w:r>
            <w:proofErr w:type="spellEnd"/>
            <w:r w:rsidRPr="00B524D1">
              <w:rPr>
                <w:rFonts w:asciiTheme="minorBidi" w:hAnsiTheme="minorBidi" w:cstheme="minorBidi"/>
                <w:sz w:val="22"/>
                <w:szCs w:val="22"/>
                <w:rtl/>
              </w:rPr>
              <w:t xml:space="preserve"> </w:t>
            </w:r>
            <w:proofErr w:type="spellStart"/>
            <w:r w:rsidRPr="00B524D1">
              <w:rPr>
                <w:rFonts w:asciiTheme="minorBidi" w:hAnsiTheme="minorBidi" w:cstheme="minorBidi"/>
                <w:sz w:val="22"/>
                <w:szCs w:val="22"/>
                <w:rtl/>
              </w:rPr>
              <w:t>האירוע</w:t>
            </w:r>
            <w:proofErr w:type="spellEnd"/>
          </w:p>
        </w:tc>
        <w:tc>
          <w:tcPr>
            <w:tcW w:w="2256" w:type="dxa"/>
          </w:tcPr>
          <w:p w14:paraId="2901DABC" w14:textId="4C824584" w:rsidR="00643918" w:rsidRPr="0089764C" w:rsidRDefault="00643918" w:rsidP="00643918">
            <w:pPr>
              <w:jc w:val="center"/>
              <w:rPr>
                <w:rFonts w:asciiTheme="minorBidi" w:hAnsiTheme="minorBidi" w:cstheme="minorBidi"/>
                <w:sz w:val="22"/>
                <w:szCs w:val="22"/>
                <w:rtl/>
                <w:lang w:bidi="he-IL"/>
              </w:rPr>
            </w:pPr>
            <w:r w:rsidRPr="0089764C">
              <w:rPr>
                <w:rFonts w:asciiTheme="minorBidi" w:hAnsiTheme="minorBidi" w:cstheme="minorBidi"/>
                <w:sz w:val="22"/>
                <w:szCs w:val="22"/>
              </w:rPr>
              <w:t>Ordered</w:t>
            </w:r>
            <w:r w:rsidRPr="0089764C">
              <w:rPr>
                <w:rFonts w:asciiTheme="minorBidi" w:hAnsiTheme="minorBidi" w:cstheme="minorBidi"/>
                <w:sz w:val="22"/>
                <w:szCs w:val="22"/>
                <w:rtl/>
              </w:rPr>
              <w:t xml:space="preserve"> </w:t>
            </w:r>
            <w:r w:rsidRPr="0089764C">
              <w:rPr>
                <w:rFonts w:asciiTheme="minorBidi" w:hAnsiTheme="minorBidi" w:cstheme="minorBidi"/>
                <w:sz w:val="22"/>
                <w:szCs w:val="22"/>
              </w:rPr>
              <w:t>-Quantitative</w:t>
            </w:r>
          </w:p>
        </w:tc>
        <w:tc>
          <w:tcPr>
            <w:tcW w:w="2308" w:type="dxa"/>
          </w:tcPr>
          <w:p w14:paraId="473122DB" w14:textId="77A8D06D" w:rsidR="00643918" w:rsidRPr="00B524D1" w:rsidRDefault="00643918" w:rsidP="00643918">
            <w:pPr>
              <w:bidi/>
              <w:jc w:val="center"/>
              <w:rPr>
                <w:rFonts w:asciiTheme="minorBidi" w:hAnsiTheme="minorBidi" w:cstheme="minorBidi"/>
                <w:sz w:val="22"/>
                <w:szCs w:val="22"/>
              </w:rPr>
            </w:pPr>
            <w:proofErr w:type="spellStart"/>
            <w:r w:rsidRPr="00B524D1">
              <w:rPr>
                <w:rFonts w:asciiTheme="minorBidi" w:hAnsiTheme="minorBidi" w:cstheme="minorBidi"/>
                <w:sz w:val="22"/>
                <w:szCs w:val="22"/>
              </w:rPr>
              <w:t>iday</w:t>
            </w:r>
            <w:proofErr w:type="spellEnd"/>
            <w:r w:rsidR="000B4C17">
              <w:rPr>
                <w:rFonts w:asciiTheme="minorBidi" w:hAnsiTheme="minorBidi" w:cstheme="minorBidi"/>
                <w:sz w:val="22"/>
                <w:szCs w:val="22"/>
              </w:rPr>
              <w:t xml:space="preserve"> - Day</w:t>
            </w:r>
          </w:p>
        </w:tc>
      </w:tr>
      <w:tr w:rsidR="00CD33CB" w:rsidRPr="00973E53" w14:paraId="65B25BBC" w14:textId="77777777" w:rsidTr="00D463E3">
        <w:trPr>
          <w:cnfStyle w:val="000000100000" w:firstRow="0" w:lastRow="0" w:firstColumn="0" w:lastColumn="0" w:oddVBand="0" w:evenVBand="0" w:oddHBand="1" w:evenHBand="0" w:firstRowFirstColumn="0" w:firstRowLastColumn="0" w:lastRowFirstColumn="0" w:lastRowLastColumn="0"/>
          <w:trHeight w:val="850"/>
        </w:trPr>
        <w:tc>
          <w:tcPr>
            <w:tcW w:w="2324" w:type="dxa"/>
          </w:tcPr>
          <w:p w14:paraId="36AF2902" w14:textId="77F138CA" w:rsidR="00CD33CB" w:rsidRPr="00B524D1" w:rsidRDefault="00CD33CB" w:rsidP="00CD33CB">
            <w:pPr>
              <w:bidi/>
              <w:jc w:val="center"/>
              <w:rPr>
                <w:rFonts w:asciiTheme="minorBidi" w:hAnsiTheme="minorBidi" w:cstheme="minorBidi"/>
                <w:sz w:val="22"/>
                <w:szCs w:val="22"/>
                <w:rtl/>
              </w:rPr>
            </w:pPr>
            <w:r w:rsidRPr="00B524D1">
              <w:rPr>
                <w:rFonts w:asciiTheme="minorBidi" w:hAnsiTheme="minorBidi" w:cstheme="minorBidi"/>
                <w:sz w:val="22"/>
                <w:szCs w:val="22"/>
              </w:rPr>
              <w:t>369</w:t>
            </w:r>
            <w:r w:rsidR="00655F37" w:rsidRPr="00B524D1">
              <w:rPr>
                <w:rFonts w:asciiTheme="minorBidi" w:hAnsiTheme="minorBidi" w:cstheme="minorBidi"/>
                <w:sz w:val="22"/>
                <w:szCs w:val="22"/>
              </w:rPr>
              <w:t xml:space="preserve"> Possible values</w:t>
            </w:r>
          </w:p>
        </w:tc>
        <w:tc>
          <w:tcPr>
            <w:tcW w:w="2251" w:type="dxa"/>
          </w:tcPr>
          <w:p w14:paraId="3806861E" w14:textId="150672C7" w:rsidR="00CD33CB" w:rsidRPr="00B524D1" w:rsidRDefault="00CD33CB" w:rsidP="00937D5B">
            <w:pPr>
              <w:bidi/>
              <w:jc w:val="center"/>
              <w:rPr>
                <w:rFonts w:asciiTheme="minorBidi" w:hAnsiTheme="minorBidi" w:cstheme="minorBidi"/>
                <w:sz w:val="22"/>
                <w:szCs w:val="22"/>
              </w:rPr>
            </w:pPr>
            <w:proofErr w:type="spellStart"/>
            <w:r w:rsidRPr="00B524D1">
              <w:rPr>
                <w:rFonts w:asciiTheme="minorBidi" w:hAnsiTheme="minorBidi" w:cstheme="minorBidi"/>
                <w:sz w:val="22"/>
                <w:szCs w:val="22"/>
                <w:rtl/>
              </w:rPr>
              <w:t>שם</w:t>
            </w:r>
            <w:proofErr w:type="spellEnd"/>
            <w:r w:rsidRPr="00B524D1">
              <w:rPr>
                <w:rFonts w:asciiTheme="minorBidi" w:hAnsiTheme="minorBidi" w:cstheme="minorBidi"/>
                <w:sz w:val="22"/>
                <w:szCs w:val="22"/>
                <w:rtl/>
              </w:rPr>
              <w:t xml:space="preserve"> </w:t>
            </w:r>
            <w:proofErr w:type="spellStart"/>
            <w:r w:rsidRPr="00B524D1">
              <w:rPr>
                <w:rFonts w:asciiTheme="minorBidi" w:hAnsiTheme="minorBidi" w:cstheme="minorBidi"/>
                <w:sz w:val="22"/>
                <w:szCs w:val="22"/>
                <w:rtl/>
              </w:rPr>
              <w:t>העיר</w:t>
            </w:r>
            <w:proofErr w:type="spellEnd"/>
            <w:r w:rsidRPr="00B524D1">
              <w:rPr>
                <w:rFonts w:asciiTheme="minorBidi" w:hAnsiTheme="minorBidi" w:cstheme="minorBidi"/>
                <w:sz w:val="22"/>
                <w:szCs w:val="22"/>
                <w:rtl/>
              </w:rPr>
              <w:t xml:space="preserve">, </w:t>
            </w:r>
            <w:proofErr w:type="spellStart"/>
            <w:r w:rsidRPr="00B524D1">
              <w:rPr>
                <w:rFonts w:asciiTheme="minorBidi" w:hAnsiTheme="minorBidi" w:cstheme="minorBidi"/>
                <w:sz w:val="22"/>
                <w:szCs w:val="22"/>
                <w:rtl/>
              </w:rPr>
              <w:t>הכפר</w:t>
            </w:r>
            <w:proofErr w:type="spellEnd"/>
            <w:r w:rsidRPr="00B524D1">
              <w:rPr>
                <w:rFonts w:asciiTheme="minorBidi" w:hAnsiTheme="minorBidi" w:cstheme="minorBidi"/>
                <w:sz w:val="22"/>
                <w:szCs w:val="22"/>
                <w:rtl/>
              </w:rPr>
              <w:t xml:space="preserve"> </w:t>
            </w:r>
            <w:proofErr w:type="spellStart"/>
            <w:r w:rsidRPr="00B524D1">
              <w:rPr>
                <w:rFonts w:asciiTheme="minorBidi" w:hAnsiTheme="minorBidi" w:cstheme="minorBidi"/>
                <w:sz w:val="22"/>
                <w:szCs w:val="22"/>
                <w:rtl/>
              </w:rPr>
              <w:t>או</w:t>
            </w:r>
            <w:proofErr w:type="spellEnd"/>
            <w:r w:rsidRPr="00B524D1">
              <w:rPr>
                <w:rFonts w:asciiTheme="minorBidi" w:hAnsiTheme="minorBidi" w:cstheme="minorBidi"/>
                <w:sz w:val="22"/>
                <w:szCs w:val="22"/>
                <w:rtl/>
              </w:rPr>
              <w:t xml:space="preserve"> </w:t>
            </w:r>
            <w:proofErr w:type="spellStart"/>
            <w:r w:rsidRPr="00B524D1">
              <w:rPr>
                <w:rFonts w:asciiTheme="minorBidi" w:hAnsiTheme="minorBidi" w:cstheme="minorBidi"/>
                <w:sz w:val="22"/>
                <w:szCs w:val="22"/>
                <w:rtl/>
              </w:rPr>
              <w:t>העיירה</w:t>
            </w:r>
            <w:proofErr w:type="spellEnd"/>
            <w:r w:rsidRPr="00B524D1">
              <w:rPr>
                <w:rFonts w:asciiTheme="minorBidi" w:hAnsiTheme="minorBidi" w:cstheme="minorBidi"/>
                <w:sz w:val="22"/>
                <w:szCs w:val="22"/>
                <w:rtl/>
              </w:rPr>
              <w:t xml:space="preserve"> </w:t>
            </w:r>
            <w:proofErr w:type="spellStart"/>
            <w:r w:rsidRPr="00B524D1">
              <w:rPr>
                <w:rFonts w:asciiTheme="minorBidi" w:hAnsiTheme="minorBidi" w:cstheme="minorBidi"/>
                <w:sz w:val="22"/>
                <w:szCs w:val="22"/>
                <w:rtl/>
              </w:rPr>
              <w:t>שבה</w:t>
            </w:r>
            <w:proofErr w:type="spellEnd"/>
            <w:r w:rsidRPr="00B524D1">
              <w:rPr>
                <w:rFonts w:asciiTheme="minorBidi" w:hAnsiTheme="minorBidi" w:cstheme="minorBidi"/>
                <w:sz w:val="22"/>
                <w:szCs w:val="22"/>
                <w:rtl/>
              </w:rPr>
              <w:t xml:space="preserve"> </w:t>
            </w:r>
            <w:proofErr w:type="spellStart"/>
            <w:r w:rsidRPr="00B524D1">
              <w:rPr>
                <w:rFonts w:asciiTheme="minorBidi" w:hAnsiTheme="minorBidi" w:cstheme="minorBidi"/>
                <w:sz w:val="22"/>
                <w:szCs w:val="22"/>
                <w:rtl/>
              </w:rPr>
              <w:t>התרחש</w:t>
            </w:r>
            <w:proofErr w:type="spellEnd"/>
            <w:r w:rsidRPr="00B524D1">
              <w:rPr>
                <w:rFonts w:asciiTheme="minorBidi" w:hAnsiTheme="minorBidi" w:cstheme="minorBidi"/>
                <w:sz w:val="22"/>
                <w:szCs w:val="22"/>
                <w:rtl/>
              </w:rPr>
              <w:t xml:space="preserve"> </w:t>
            </w:r>
            <w:proofErr w:type="spellStart"/>
            <w:r w:rsidRPr="00B524D1">
              <w:rPr>
                <w:rFonts w:asciiTheme="minorBidi" w:hAnsiTheme="minorBidi" w:cstheme="minorBidi"/>
                <w:sz w:val="22"/>
                <w:szCs w:val="22"/>
                <w:rtl/>
              </w:rPr>
              <w:t>האירוע</w:t>
            </w:r>
            <w:proofErr w:type="spellEnd"/>
          </w:p>
        </w:tc>
        <w:tc>
          <w:tcPr>
            <w:tcW w:w="2256" w:type="dxa"/>
          </w:tcPr>
          <w:p w14:paraId="6D540F6D" w14:textId="0D773D3F" w:rsidR="00CD33CB" w:rsidRPr="0089764C" w:rsidRDefault="00655F37" w:rsidP="00F707F5">
            <w:pPr>
              <w:bidi/>
              <w:jc w:val="center"/>
              <w:rPr>
                <w:rFonts w:asciiTheme="minorBidi" w:hAnsiTheme="minorBidi" w:cstheme="minorBidi"/>
                <w:sz w:val="22"/>
                <w:szCs w:val="22"/>
                <w:rtl/>
              </w:rPr>
            </w:pPr>
            <w:r w:rsidRPr="0089764C">
              <w:rPr>
                <w:rFonts w:asciiTheme="minorBidi" w:hAnsiTheme="minorBidi" w:cstheme="minorBidi"/>
                <w:sz w:val="22"/>
                <w:szCs w:val="22"/>
              </w:rPr>
              <w:t>Categorical (</w:t>
            </w:r>
            <w:r w:rsidR="00F707F5" w:rsidRPr="0089764C">
              <w:rPr>
                <w:rFonts w:asciiTheme="minorBidi" w:hAnsiTheme="minorBidi" w:cstheme="minorBidi"/>
                <w:sz w:val="22"/>
                <w:szCs w:val="22"/>
              </w:rPr>
              <w:t>nominal</w:t>
            </w:r>
            <w:r w:rsidRPr="0089764C">
              <w:rPr>
                <w:rFonts w:asciiTheme="minorBidi" w:hAnsiTheme="minorBidi" w:cstheme="minorBidi"/>
                <w:sz w:val="22"/>
                <w:szCs w:val="22"/>
              </w:rPr>
              <w:t>)</w:t>
            </w:r>
          </w:p>
        </w:tc>
        <w:tc>
          <w:tcPr>
            <w:tcW w:w="2308" w:type="dxa"/>
          </w:tcPr>
          <w:p w14:paraId="4CE0C354" w14:textId="77777777" w:rsidR="00CD33CB" w:rsidRPr="00B524D1" w:rsidRDefault="00CD33CB" w:rsidP="00CD33CB">
            <w:pPr>
              <w:bidi/>
              <w:jc w:val="center"/>
              <w:rPr>
                <w:rFonts w:asciiTheme="minorBidi" w:hAnsiTheme="minorBidi" w:cstheme="minorBidi"/>
                <w:sz w:val="22"/>
                <w:szCs w:val="22"/>
                <w:rtl/>
              </w:rPr>
            </w:pPr>
            <w:r w:rsidRPr="00B524D1">
              <w:rPr>
                <w:rFonts w:asciiTheme="minorBidi" w:hAnsiTheme="minorBidi" w:cstheme="minorBidi"/>
                <w:sz w:val="22"/>
                <w:szCs w:val="22"/>
              </w:rPr>
              <w:t>city</w:t>
            </w:r>
          </w:p>
        </w:tc>
      </w:tr>
      <w:tr w:rsidR="00CD33CB" w:rsidRPr="00973E53" w14:paraId="774FEECD" w14:textId="77777777" w:rsidTr="00D463E3">
        <w:trPr>
          <w:trHeight w:val="850"/>
        </w:trPr>
        <w:tc>
          <w:tcPr>
            <w:tcW w:w="2324" w:type="dxa"/>
          </w:tcPr>
          <w:p w14:paraId="06761C8F" w14:textId="20C38193" w:rsidR="00CD33CB" w:rsidRPr="00B524D1" w:rsidRDefault="00CD33CB" w:rsidP="00CD33CB">
            <w:pPr>
              <w:bidi/>
              <w:jc w:val="center"/>
              <w:rPr>
                <w:rFonts w:asciiTheme="minorBidi" w:hAnsiTheme="minorBidi" w:cstheme="minorBidi"/>
                <w:sz w:val="22"/>
                <w:szCs w:val="22"/>
                <w:lang w:bidi="he-IL"/>
              </w:rPr>
            </w:pPr>
            <w:r w:rsidRPr="00B524D1">
              <w:rPr>
                <w:rFonts w:asciiTheme="minorBidi" w:hAnsiTheme="minorBidi" w:cstheme="minorBidi"/>
                <w:sz w:val="22"/>
                <w:szCs w:val="22"/>
              </w:rPr>
              <w:t>418</w:t>
            </w:r>
            <w:r w:rsidR="00655F37" w:rsidRPr="00B524D1">
              <w:rPr>
                <w:rFonts w:asciiTheme="minorBidi" w:hAnsiTheme="minorBidi" w:cstheme="minorBidi"/>
                <w:sz w:val="22"/>
                <w:szCs w:val="22"/>
              </w:rPr>
              <w:t xml:space="preserve"> Possible values</w:t>
            </w:r>
            <w:r w:rsidR="00D463E3">
              <w:rPr>
                <w:rFonts w:asciiTheme="minorBidi" w:hAnsiTheme="minorBidi" w:cstheme="minorBidi"/>
                <w:sz w:val="22"/>
                <w:szCs w:val="22"/>
              </w:rPr>
              <w:br/>
            </w:r>
            <w:proofErr w:type="gramStart"/>
            <w:r w:rsidR="00D463E3">
              <w:rPr>
                <w:rFonts w:asciiTheme="minorBidi" w:hAnsiTheme="minorBidi" w:cstheme="minorBidi" w:hint="cs"/>
                <w:sz w:val="22"/>
                <w:szCs w:val="22"/>
                <w:rtl/>
                <w:lang w:bidi="he-IL"/>
              </w:rPr>
              <w:t>בטווח:</w:t>
            </w:r>
            <w:r w:rsidR="00D463E3">
              <w:rPr>
                <w:rFonts w:asciiTheme="minorBidi" w:hAnsiTheme="minorBidi" w:cstheme="minorBidi"/>
                <w:sz w:val="22"/>
                <w:szCs w:val="22"/>
                <w:lang w:bidi="he-IL"/>
              </w:rPr>
              <w:t>[</w:t>
            </w:r>
            <w:proofErr w:type="gramEnd"/>
            <w:r w:rsidR="00D463E3">
              <w:rPr>
                <w:rFonts w:asciiTheme="minorBidi" w:hAnsiTheme="minorBidi" w:cstheme="minorBidi"/>
                <w:sz w:val="22"/>
                <w:szCs w:val="22"/>
                <w:lang w:bidi="he-IL"/>
              </w:rPr>
              <w:t xml:space="preserve">29.55 – 33.42] </w:t>
            </w:r>
          </w:p>
        </w:tc>
        <w:tc>
          <w:tcPr>
            <w:tcW w:w="2251" w:type="dxa"/>
          </w:tcPr>
          <w:p w14:paraId="7C324494" w14:textId="77777777" w:rsidR="00CD33CB" w:rsidRPr="00B524D1" w:rsidRDefault="00CD33CB" w:rsidP="00CD33CB">
            <w:pPr>
              <w:bidi/>
              <w:jc w:val="center"/>
              <w:rPr>
                <w:rFonts w:asciiTheme="minorBidi" w:hAnsiTheme="minorBidi" w:cstheme="minorBidi"/>
                <w:sz w:val="22"/>
                <w:szCs w:val="22"/>
                <w:rtl/>
              </w:rPr>
            </w:pPr>
            <w:proofErr w:type="spellStart"/>
            <w:r w:rsidRPr="00B524D1">
              <w:rPr>
                <w:rFonts w:asciiTheme="minorBidi" w:hAnsiTheme="minorBidi" w:cstheme="minorBidi"/>
                <w:sz w:val="22"/>
                <w:szCs w:val="22"/>
                <w:rtl/>
              </w:rPr>
              <w:t>קו</w:t>
            </w:r>
            <w:proofErr w:type="spellEnd"/>
            <w:r w:rsidRPr="00B524D1">
              <w:rPr>
                <w:rFonts w:asciiTheme="minorBidi" w:hAnsiTheme="minorBidi" w:cstheme="minorBidi"/>
                <w:sz w:val="22"/>
                <w:szCs w:val="22"/>
                <w:rtl/>
              </w:rPr>
              <w:t xml:space="preserve"> </w:t>
            </w:r>
            <w:proofErr w:type="spellStart"/>
            <w:r w:rsidRPr="00B524D1">
              <w:rPr>
                <w:rFonts w:asciiTheme="minorBidi" w:hAnsiTheme="minorBidi" w:cstheme="minorBidi"/>
                <w:sz w:val="22"/>
                <w:szCs w:val="22"/>
                <w:rtl/>
              </w:rPr>
              <w:t>אורך</w:t>
            </w:r>
            <w:proofErr w:type="spellEnd"/>
          </w:p>
        </w:tc>
        <w:tc>
          <w:tcPr>
            <w:tcW w:w="2256" w:type="dxa"/>
          </w:tcPr>
          <w:p w14:paraId="2F7DEF88" w14:textId="07D46B0B" w:rsidR="00CD33CB" w:rsidRPr="0089764C" w:rsidRDefault="00655F37" w:rsidP="00483C7D">
            <w:pPr>
              <w:jc w:val="center"/>
              <w:rPr>
                <w:rFonts w:asciiTheme="minorBidi" w:hAnsiTheme="minorBidi" w:cstheme="minorBidi"/>
                <w:sz w:val="22"/>
                <w:szCs w:val="22"/>
                <w:rtl/>
                <w:lang w:bidi="he-IL"/>
              </w:rPr>
            </w:pPr>
            <w:r w:rsidRPr="0089764C">
              <w:rPr>
                <w:rFonts w:asciiTheme="minorBidi" w:hAnsiTheme="minorBidi" w:cstheme="minorBidi"/>
                <w:sz w:val="22"/>
                <w:szCs w:val="22"/>
              </w:rPr>
              <w:t>Ordered</w:t>
            </w:r>
            <w:r w:rsidR="00483C7D" w:rsidRPr="0089764C">
              <w:rPr>
                <w:rFonts w:asciiTheme="minorBidi" w:hAnsiTheme="minorBidi" w:cstheme="minorBidi"/>
                <w:sz w:val="22"/>
                <w:szCs w:val="22"/>
                <w:rtl/>
              </w:rPr>
              <w:t xml:space="preserve"> </w:t>
            </w:r>
            <w:r w:rsidRPr="0089764C">
              <w:rPr>
                <w:rFonts w:asciiTheme="minorBidi" w:hAnsiTheme="minorBidi" w:cstheme="minorBidi"/>
                <w:sz w:val="22"/>
                <w:szCs w:val="22"/>
              </w:rPr>
              <w:t>-</w:t>
            </w:r>
            <w:r w:rsidR="00483C7D" w:rsidRPr="0089764C">
              <w:rPr>
                <w:rFonts w:asciiTheme="minorBidi" w:hAnsiTheme="minorBidi" w:cstheme="minorBidi"/>
                <w:sz w:val="22"/>
                <w:szCs w:val="22"/>
              </w:rPr>
              <w:t>Q</w:t>
            </w:r>
            <w:r w:rsidRPr="0089764C">
              <w:rPr>
                <w:rFonts w:asciiTheme="minorBidi" w:hAnsiTheme="minorBidi" w:cstheme="minorBidi"/>
                <w:sz w:val="22"/>
                <w:szCs w:val="22"/>
              </w:rPr>
              <w:t>uantitative</w:t>
            </w:r>
          </w:p>
        </w:tc>
        <w:tc>
          <w:tcPr>
            <w:tcW w:w="2308" w:type="dxa"/>
          </w:tcPr>
          <w:p w14:paraId="0D5B015C" w14:textId="77777777" w:rsidR="00CD33CB" w:rsidRPr="00B524D1" w:rsidRDefault="00CD33CB" w:rsidP="00CD33CB">
            <w:pPr>
              <w:bidi/>
              <w:jc w:val="center"/>
              <w:rPr>
                <w:rFonts w:asciiTheme="minorBidi" w:hAnsiTheme="minorBidi" w:cstheme="minorBidi"/>
                <w:sz w:val="22"/>
                <w:szCs w:val="22"/>
              </w:rPr>
            </w:pPr>
            <w:r w:rsidRPr="00B524D1">
              <w:rPr>
                <w:rFonts w:asciiTheme="minorBidi" w:hAnsiTheme="minorBidi" w:cstheme="minorBidi"/>
                <w:sz w:val="22"/>
                <w:szCs w:val="22"/>
              </w:rPr>
              <w:t>latitude</w:t>
            </w:r>
          </w:p>
        </w:tc>
      </w:tr>
      <w:tr w:rsidR="00CD33CB" w:rsidRPr="00973E53" w14:paraId="6160D208" w14:textId="77777777" w:rsidTr="00D463E3">
        <w:trPr>
          <w:cnfStyle w:val="000000100000" w:firstRow="0" w:lastRow="0" w:firstColumn="0" w:lastColumn="0" w:oddVBand="0" w:evenVBand="0" w:oddHBand="1" w:evenHBand="0" w:firstRowFirstColumn="0" w:firstRowLastColumn="0" w:lastRowFirstColumn="0" w:lastRowLastColumn="0"/>
          <w:trHeight w:val="850"/>
        </w:trPr>
        <w:tc>
          <w:tcPr>
            <w:tcW w:w="2324" w:type="dxa"/>
          </w:tcPr>
          <w:p w14:paraId="50891A25" w14:textId="2283E81F" w:rsidR="00CD33CB" w:rsidRPr="00B524D1" w:rsidRDefault="00CD33CB" w:rsidP="00CD33CB">
            <w:pPr>
              <w:bidi/>
              <w:jc w:val="center"/>
              <w:rPr>
                <w:rFonts w:asciiTheme="minorBidi" w:hAnsiTheme="minorBidi" w:cstheme="minorBidi"/>
                <w:sz w:val="22"/>
                <w:szCs w:val="22"/>
                <w:lang w:bidi="he-IL"/>
              </w:rPr>
            </w:pPr>
            <w:r w:rsidRPr="00B524D1">
              <w:rPr>
                <w:rFonts w:asciiTheme="minorBidi" w:hAnsiTheme="minorBidi" w:cstheme="minorBidi"/>
                <w:sz w:val="22"/>
                <w:szCs w:val="22"/>
              </w:rPr>
              <w:t>422</w:t>
            </w:r>
            <w:r w:rsidR="00655F37" w:rsidRPr="00B524D1">
              <w:rPr>
                <w:rFonts w:asciiTheme="minorBidi" w:hAnsiTheme="minorBidi" w:cstheme="minorBidi"/>
                <w:sz w:val="22"/>
                <w:szCs w:val="22"/>
              </w:rPr>
              <w:t xml:space="preserve"> Possible values</w:t>
            </w:r>
            <w:r w:rsidR="00D463E3">
              <w:rPr>
                <w:rFonts w:asciiTheme="minorBidi" w:hAnsiTheme="minorBidi" w:cstheme="minorBidi"/>
                <w:sz w:val="22"/>
                <w:szCs w:val="22"/>
                <w:rtl/>
                <w:lang w:bidi="he-IL"/>
              </w:rPr>
              <w:br/>
            </w:r>
            <w:r w:rsidR="00D463E3">
              <w:rPr>
                <w:rFonts w:asciiTheme="minorBidi" w:hAnsiTheme="minorBidi" w:cstheme="minorBidi" w:hint="cs"/>
                <w:sz w:val="22"/>
                <w:szCs w:val="22"/>
                <w:rtl/>
                <w:lang w:bidi="he-IL"/>
              </w:rPr>
              <w:t xml:space="preserve">בטווח: </w:t>
            </w:r>
            <w:r w:rsidR="00D463E3">
              <w:rPr>
                <w:rFonts w:asciiTheme="minorBidi" w:hAnsiTheme="minorBidi" w:cstheme="minorBidi"/>
                <w:sz w:val="22"/>
                <w:szCs w:val="22"/>
                <w:lang w:bidi="he-IL"/>
              </w:rPr>
              <w:t>[34.17 – 35.86]</w:t>
            </w:r>
          </w:p>
        </w:tc>
        <w:tc>
          <w:tcPr>
            <w:tcW w:w="2251" w:type="dxa"/>
          </w:tcPr>
          <w:p w14:paraId="36BCD808" w14:textId="77777777" w:rsidR="00CD33CB" w:rsidRPr="00B524D1" w:rsidRDefault="00CD33CB" w:rsidP="00CD33CB">
            <w:pPr>
              <w:bidi/>
              <w:jc w:val="center"/>
              <w:rPr>
                <w:rFonts w:asciiTheme="minorBidi" w:hAnsiTheme="minorBidi" w:cstheme="minorBidi"/>
                <w:sz w:val="22"/>
                <w:szCs w:val="22"/>
                <w:rtl/>
              </w:rPr>
            </w:pPr>
            <w:proofErr w:type="spellStart"/>
            <w:r w:rsidRPr="00B524D1">
              <w:rPr>
                <w:rFonts w:asciiTheme="minorBidi" w:hAnsiTheme="minorBidi" w:cstheme="minorBidi"/>
                <w:sz w:val="22"/>
                <w:szCs w:val="22"/>
                <w:rtl/>
              </w:rPr>
              <w:t>קו</w:t>
            </w:r>
            <w:proofErr w:type="spellEnd"/>
            <w:r w:rsidRPr="00B524D1">
              <w:rPr>
                <w:rFonts w:asciiTheme="minorBidi" w:hAnsiTheme="minorBidi" w:cstheme="minorBidi"/>
                <w:sz w:val="22"/>
                <w:szCs w:val="22"/>
                <w:rtl/>
              </w:rPr>
              <w:t xml:space="preserve"> </w:t>
            </w:r>
            <w:proofErr w:type="spellStart"/>
            <w:r w:rsidRPr="00B524D1">
              <w:rPr>
                <w:rFonts w:asciiTheme="minorBidi" w:hAnsiTheme="minorBidi" w:cstheme="minorBidi"/>
                <w:sz w:val="22"/>
                <w:szCs w:val="22"/>
                <w:rtl/>
              </w:rPr>
              <w:t>רוחב</w:t>
            </w:r>
            <w:proofErr w:type="spellEnd"/>
          </w:p>
        </w:tc>
        <w:tc>
          <w:tcPr>
            <w:tcW w:w="2256" w:type="dxa"/>
          </w:tcPr>
          <w:p w14:paraId="05B8758A" w14:textId="5E4C8BE3" w:rsidR="00CD33CB" w:rsidRPr="0089764C" w:rsidRDefault="00037383" w:rsidP="00483C7D">
            <w:pPr>
              <w:jc w:val="center"/>
              <w:rPr>
                <w:rFonts w:asciiTheme="minorBidi" w:hAnsiTheme="minorBidi" w:cstheme="minorBidi"/>
                <w:sz w:val="22"/>
                <w:szCs w:val="22"/>
                <w:rtl/>
                <w:lang w:bidi="he-IL"/>
              </w:rPr>
            </w:pPr>
            <w:r w:rsidRPr="0089764C">
              <w:rPr>
                <w:rFonts w:asciiTheme="minorBidi" w:hAnsiTheme="minorBidi" w:cstheme="minorBidi"/>
                <w:sz w:val="22"/>
                <w:szCs w:val="22"/>
              </w:rPr>
              <w:t>Ordered</w:t>
            </w:r>
            <w:r w:rsidRPr="0089764C">
              <w:rPr>
                <w:rFonts w:asciiTheme="minorBidi" w:hAnsiTheme="minorBidi" w:cstheme="minorBidi"/>
                <w:sz w:val="22"/>
                <w:szCs w:val="22"/>
                <w:rtl/>
              </w:rPr>
              <w:t xml:space="preserve"> </w:t>
            </w:r>
            <w:r w:rsidRPr="0089764C">
              <w:rPr>
                <w:rFonts w:asciiTheme="minorBidi" w:hAnsiTheme="minorBidi" w:cstheme="minorBidi"/>
                <w:sz w:val="22"/>
                <w:szCs w:val="22"/>
              </w:rPr>
              <w:t>-Quantitative</w:t>
            </w:r>
          </w:p>
        </w:tc>
        <w:tc>
          <w:tcPr>
            <w:tcW w:w="2308" w:type="dxa"/>
          </w:tcPr>
          <w:p w14:paraId="1081DF51" w14:textId="557F0766" w:rsidR="00CD33CB" w:rsidRPr="00B524D1" w:rsidRDefault="00655F37" w:rsidP="00CD33CB">
            <w:pPr>
              <w:bidi/>
              <w:jc w:val="center"/>
              <w:rPr>
                <w:rFonts w:asciiTheme="minorBidi" w:hAnsiTheme="minorBidi" w:cstheme="minorBidi"/>
                <w:sz w:val="22"/>
                <w:szCs w:val="22"/>
              </w:rPr>
            </w:pPr>
            <w:r w:rsidRPr="00B524D1">
              <w:rPr>
                <w:rFonts w:asciiTheme="minorBidi" w:hAnsiTheme="minorBidi" w:cstheme="minorBidi"/>
                <w:sz w:val="22"/>
                <w:szCs w:val="22"/>
              </w:rPr>
              <w:t>longitude</w:t>
            </w:r>
          </w:p>
        </w:tc>
      </w:tr>
      <w:tr w:rsidR="00CD33CB" w:rsidRPr="00973E53" w14:paraId="341BE2D6" w14:textId="77777777" w:rsidTr="00D463E3">
        <w:trPr>
          <w:trHeight w:val="850"/>
        </w:trPr>
        <w:tc>
          <w:tcPr>
            <w:tcW w:w="2324" w:type="dxa"/>
          </w:tcPr>
          <w:p w14:paraId="41BDB1B8" w14:textId="77777777" w:rsidR="00CD33CB" w:rsidRPr="00B524D1" w:rsidRDefault="00CD33CB" w:rsidP="00CD33CB">
            <w:pPr>
              <w:bidi/>
              <w:jc w:val="center"/>
              <w:rPr>
                <w:rFonts w:asciiTheme="minorBidi" w:hAnsiTheme="minorBidi" w:cstheme="minorBidi"/>
                <w:sz w:val="22"/>
                <w:szCs w:val="22"/>
                <w:rtl/>
              </w:rPr>
            </w:pPr>
            <w:r w:rsidRPr="00B524D1">
              <w:rPr>
                <w:rFonts w:asciiTheme="minorBidi" w:hAnsiTheme="minorBidi" w:cstheme="minorBidi"/>
                <w:sz w:val="22"/>
                <w:szCs w:val="22"/>
              </w:rPr>
              <w:t>14</w:t>
            </w:r>
            <w:r w:rsidR="00655F37" w:rsidRPr="00B524D1">
              <w:rPr>
                <w:rFonts w:asciiTheme="minorBidi" w:hAnsiTheme="minorBidi" w:cstheme="minorBidi"/>
                <w:sz w:val="22"/>
                <w:szCs w:val="22"/>
              </w:rPr>
              <w:t xml:space="preserve"> Possible values</w:t>
            </w:r>
          </w:p>
          <w:p w14:paraId="5A66722B" w14:textId="2F637183" w:rsidR="001E01F0" w:rsidRPr="00B524D1" w:rsidRDefault="0087116E" w:rsidP="00937D5B">
            <w:pPr>
              <w:bidi/>
              <w:jc w:val="center"/>
              <w:rPr>
                <w:rFonts w:asciiTheme="minorBidi" w:hAnsiTheme="minorBidi" w:cstheme="minorBidi"/>
                <w:sz w:val="22"/>
                <w:szCs w:val="22"/>
                <w:rtl/>
                <w:lang w:bidi="he-IL"/>
              </w:rPr>
            </w:pPr>
            <w:r>
              <w:rPr>
                <w:rFonts w:asciiTheme="minorBidi" w:hAnsiTheme="minorBidi" w:cstheme="minorBidi"/>
                <w:sz w:val="22"/>
                <w:szCs w:val="22"/>
              </w:rPr>
              <w:t>0-30</w:t>
            </w:r>
          </w:p>
        </w:tc>
        <w:tc>
          <w:tcPr>
            <w:tcW w:w="2251" w:type="dxa"/>
          </w:tcPr>
          <w:p w14:paraId="2736BFBA" w14:textId="77777777" w:rsidR="00CD33CB" w:rsidRPr="00B524D1" w:rsidRDefault="00CD33CB" w:rsidP="00CD33CB">
            <w:pPr>
              <w:bidi/>
              <w:jc w:val="center"/>
              <w:rPr>
                <w:rFonts w:asciiTheme="minorBidi" w:hAnsiTheme="minorBidi" w:cstheme="minorBidi"/>
                <w:sz w:val="22"/>
                <w:szCs w:val="22"/>
                <w:rtl/>
              </w:rPr>
            </w:pPr>
            <w:proofErr w:type="spellStart"/>
            <w:r w:rsidRPr="00B524D1">
              <w:rPr>
                <w:rFonts w:asciiTheme="minorBidi" w:hAnsiTheme="minorBidi" w:cstheme="minorBidi"/>
                <w:sz w:val="22"/>
                <w:szCs w:val="22"/>
                <w:rtl/>
              </w:rPr>
              <w:t>המספר</w:t>
            </w:r>
            <w:proofErr w:type="spellEnd"/>
            <w:r w:rsidRPr="00B524D1">
              <w:rPr>
                <w:rFonts w:asciiTheme="minorBidi" w:hAnsiTheme="minorBidi" w:cstheme="minorBidi"/>
                <w:sz w:val="22"/>
                <w:szCs w:val="22"/>
                <w:rtl/>
              </w:rPr>
              <w:t xml:space="preserve"> </w:t>
            </w:r>
            <w:proofErr w:type="spellStart"/>
            <w:r w:rsidRPr="00B524D1">
              <w:rPr>
                <w:rFonts w:asciiTheme="minorBidi" w:hAnsiTheme="minorBidi" w:cstheme="minorBidi"/>
                <w:sz w:val="22"/>
                <w:szCs w:val="22"/>
                <w:rtl/>
              </w:rPr>
              <w:t>הכולל</w:t>
            </w:r>
            <w:proofErr w:type="spellEnd"/>
            <w:r w:rsidRPr="00B524D1">
              <w:rPr>
                <w:rFonts w:asciiTheme="minorBidi" w:hAnsiTheme="minorBidi" w:cstheme="minorBidi"/>
                <w:sz w:val="22"/>
                <w:szCs w:val="22"/>
                <w:rtl/>
              </w:rPr>
              <w:t xml:space="preserve"> </w:t>
            </w:r>
            <w:proofErr w:type="spellStart"/>
            <w:r w:rsidRPr="00B524D1">
              <w:rPr>
                <w:rFonts w:asciiTheme="minorBidi" w:hAnsiTheme="minorBidi" w:cstheme="minorBidi"/>
                <w:sz w:val="22"/>
                <w:szCs w:val="22"/>
                <w:rtl/>
              </w:rPr>
              <w:t>של</w:t>
            </w:r>
            <w:proofErr w:type="spellEnd"/>
            <w:r w:rsidRPr="00B524D1">
              <w:rPr>
                <w:rFonts w:asciiTheme="minorBidi" w:hAnsiTheme="minorBidi" w:cstheme="minorBidi"/>
                <w:sz w:val="22"/>
                <w:szCs w:val="22"/>
                <w:rtl/>
              </w:rPr>
              <w:t xml:space="preserve"> </w:t>
            </w:r>
            <w:proofErr w:type="spellStart"/>
            <w:r w:rsidRPr="00B524D1">
              <w:rPr>
                <w:rFonts w:asciiTheme="minorBidi" w:hAnsiTheme="minorBidi" w:cstheme="minorBidi"/>
                <w:sz w:val="22"/>
                <w:szCs w:val="22"/>
                <w:rtl/>
              </w:rPr>
              <w:t>המחבלים</w:t>
            </w:r>
            <w:proofErr w:type="spellEnd"/>
            <w:r w:rsidRPr="00B524D1">
              <w:rPr>
                <w:rFonts w:asciiTheme="minorBidi" w:hAnsiTheme="minorBidi" w:cstheme="minorBidi"/>
                <w:sz w:val="22"/>
                <w:szCs w:val="22"/>
                <w:rtl/>
              </w:rPr>
              <w:t xml:space="preserve"> </w:t>
            </w:r>
            <w:proofErr w:type="spellStart"/>
            <w:r w:rsidRPr="00B524D1">
              <w:rPr>
                <w:rFonts w:asciiTheme="minorBidi" w:hAnsiTheme="minorBidi" w:cstheme="minorBidi"/>
                <w:sz w:val="22"/>
                <w:szCs w:val="22"/>
                <w:rtl/>
              </w:rPr>
              <w:t>המשתתפים</w:t>
            </w:r>
            <w:proofErr w:type="spellEnd"/>
            <w:r w:rsidRPr="00B524D1">
              <w:rPr>
                <w:rFonts w:asciiTheme="minorBidi" w:hAnsiTheme="minorBidi" w:cstheme="minorBidi"/>
                <w:sz w:val="22"/>
                <w:szCs w:val="22"/>
                <w:rtl/>
              </w:rPr>
              <w:t xml:space="preserve"> </w:t>
            </w:r>
            <w:proofErr w:type="spellStart"/>
            <w:r w:rsidRPr="00B524D1">
              <w:rPr>
                <w:rFonts w:asciiTheme="minorBidi" w:hAnsiTheme="minorBidi" w:cstheme="minorBidi"/>
                <w:sz w:val="22"/>
                <w:szCs w:val="22"/>
                <w:rtl/>
              </w:rPr>
              <w:t>באירוע</w:t>
            </w:r>
            <w:proofErr w:type="spellEnd"/>
          </w:p>
        </w:tc>
        <w:tc>
          <w:tcPr>
            <w:tcW w:w="2256" w:type="dxa"/>
          </w:tcPr>
          <w:p w14:paraId="7A660FD1" w14:textId="32F63D8F" w:rsidR="00CD33CB" w:rsidRPr="0089764C" w:rsidRDefault="00B83D4C" w:rsidP="00483C7D">
            <w:pPr>
              <w:jc w:val="center"/>
              <w:rPr>
                <w:rFonts w:asciiTheme="minorBidi" w:hAnsiTheme="minorBidi" w:cstheme="minorBidi"/>
                <w:sz w:val="22"/>
                <w:szCs w:val="22"/>
                <w:rtl/>
                <w:lang w:bidi="he-IL"/>
              </w:rPr>
            </w:pPr>
            <w:r w:rsidRPr="0089764C">
              <w:rPr>
                <w:rFonts w:asciiTheme="minorBidi" w:hAnsiTheme="minorBidi" w:cstheme="minorBidi"/>
                <w:sz w:val="22"/>
                <w:szCs w:val="22"/>
              </w:rPr>
              <w:t>Ordered</w:t>
            </w:r>
            <w:r w:rsidRPr="0089764C">
              <w:rPr>
                <w:rFonts w:asciiTheme="minorBidi" w:hAnsiTheme="minorBidi" w:cstheme="minorBidi"/>
                <w:sz w:val="22"/>
                <w:szCs w:val="22"/>
                <w:rtl/>
              </w:rPr>
              <w:t xml:space="preserve"> </w:t>
            </w:r>
            <w:r w:rsidRPr="0089764C">
              <w:rPr>
                <w:rFonts w:asciiTheme="minorBidi" w:hAnsiTheme="minorBidi" w:cstheme="minorBidi"/>
                <w:sz w:val="22"/>
                <w:szCs w:val="22"/>
              </w:rPr>
              <w:t>-Quantitative</w:t>
            </w:r>
          </w:p>
        </w:tc>
        <w:tc>
          <w:tcPr>
            <w:tcW w:w="2308" w:type="dxa"/>
          </w:tcPr>
          <w:p w14:paraId="3879CF8B" w14:textId="3DF574C7" w:rsidR="00CD33CB" w:rsidRPr="00B524D1" w:rsidRDefault="00655F37" w:rsidP="00CD33CB">
            <w:pPr>
              <w:bidi/>
              <w:jc w:val="center"/>
              <w:rPr>
                <w:rFonts w:asciiTheme="minorBidi" w:hAnsiTheme="minorBidi" w:cstheme="minorBidi"/>
                <w:sz w:val="22"/>
                <w:szCs w:val="22"/>
              </w:rPr>
            </w:pPr>
            <w:proofErr w:type="spellStart"/>
            <w:r w:rsidRPr="00B524D1">
              <w:rPr>
                <w:rFonts w:asciiTheme="minorBidi" w:hAnsiTheme="minorBidi" w:cstheme="minorBidi"/>
                <w:sz w:val="22"/>
                <w:szCs w:val="22"/>
              </w:rPr>
              <w:t>nperps</w:t>
            </w:r>
            <w:proofErr w:type="spellEnd"/>
            <w:r w:rsidR="000B4C17">
              <w:rPr>
                <w:rFonts w:asciiTheme="minorBidi" w:hAnsiTheme="minorBidi" w:cstheme="minorBidi"/>
                <w:sz w:val="22"/>
                <w:szCs w:val="22"/>
              </w:rPr>
              <w:t xml:space="preserve"> </w:t>
            </w:r>
            <w:r w:rsidR="002354F1">
              <w:rPr>
                <w:rFonts w:asciiTheme="minorBidi" w:hAnsiTheme="minorBidi" w:cstheme="minorBidi"/>
                <w:sz w:val="22"/>
                <w:szCs w:val="22"/>
              </w:rPr>
              <w:t>-</w:t>
            </w:r>
            <w:r w:rsidR="000B4C17">
              <w:rPr>
                <w:rFonts w:asciiTheme="minorBidi" w:hAnsiTheme="minorBidi" w:cstheme="minorBidi"/>
                <w:sz w:val="22"/>
                <w:szCs w:val="22"/>
              </w:rPr>
              <w:br/>
              <w:t xml:space="preserve"> </w:t>
            </w:r>
            <w:r w:rsidR="000B4C17" w:rsidRPr="000B4C17">
              <w:rPr>
                <w:rFonts w:asciiTheme="minorBidi" w:hAnsiTheme="minorBidi" w:cstheme="minorBidi"/>
                <w:sz w:val="22"/>
                <w:szCs w:val="22"/>
              </w:rPr>
              <w:t>Terrorists</w:t>
            </w:r>
            <w:r w:rsidR="000B4C17">
              <w:rPr>
                <w:rFonts w:asciiTheme="minorBidi" w:hAnsiTheme="minorBidi" w:cstheme="minorBidi"/>
                <w:sz w:val="22"/>
                <w:szCs w:val="22"/>
              </w:rPr>
              <w:t xml:space="preserve"> Number</w:t>
            </w:r>
          </w:p>
        </w:tc>
      </w:tr>
      <w:tr w:rsidR="00CD33CB" w:rsidRPr="00973E53" w14:paraId="3B17F3C0" w14:textId="77777777" w:rsidTr="00D463E3">
        <w:trPr>
          <w:cnfStyle w:val="000000100000" w:firstRow="0" w:lastRow="0" w:firstColumn="0" w:lastColumn="0" w:oddVBand="0" w:evenVBand="0" w:oddHBand="1" w:evenHBand="0" w:firstRowFirstColumn="0" w:firstRowLastColumn="0" w:lastRowFirstColumn="0" w:lastRowLastColumn="0"/>
          <w:trHeight w:val="850"/>
        </w:trPr>
        <w:tc>
          <w:tcPr>
            <w:tcW w:w="2324" w:type="dxa"/>
          </w:tcPr>
          <w:p w14:paraId="2CD9EF54" w14:textId="0C50D31D" w:rsidR="00CD33CB" w:rsidRPr="00B524D1" w:rsidRDefault="00CD33CB" w:rsidP="004C20B2">
            <w:pPr>
              <w:jc w:val="center"/>
              <w:rPr>
                <w:rFonts w:asciiTheme="minorBidi" w:hAnsiTheme="minorBidi" w:cstheme="minorBidi"/>
                <w:sz w:val="22"/>
                <w:szCs w:val="22"/>
                <w:rtl/>
              </w:rPr>
            </w:pPr>
            <w:r w:rsidRPr="00B524D1">
              <w:rPr>
                <w:rFonts w:asciiTheme="minorBidi" w:hAnsiTheme="minorBidi" w:cstheme="minorBidi"/>
                <w:sz w:val="22"/>
                <w:szCs w:val="22"/>
              </w:rPr>
              <w:t>30</w:t>
            </w:r>
            <w:r w:rsidR="00655F37" w:rsidRPr="00B524D1">
              <w:rPr>
                <w:rFonts w:asciiTheme="minorBidi" w:hAnsiTheme="minorBidi" w:cstheme="minorBidi"/>
                <w:sz w:val="22"/>
                <w:szCs w:val="22"/>
              </w:rPr>
              <w:t xml:space="preserve"> Possible values</w:t>
            </w:r>
            <w:r w:rsidR="004C20B2" w:rsidRPr="00B524D1">
              <w:rPr>
                <w:rFonts w:asciiTheme="minorBidi" w:hAnsiTheme="minorBidi" w:cstheme="minorBidi"/>
                <w:sz w:val="22"/>
                <w:szCs w:val="22"/>
                <w:rtl/>
              </w:rPr>
              <w:br/>
              <w:t>0</w:t>
            </w:r>
            <w:r w:rsidR="004C20B2" w:rsidRPr="00B524D1">
              <w:rPr>
                <w:rFonts w:asciiTheme="minorBidi" w:hAnsiTheme="minorBidi" w:cstheme="minorBidi"/>
                <w:sz w:val="22"/>
                <w:szCs w:val="22"/>
              </w:rPr>
              <w:t>-42</w:t>
            </w:r>
          </w:p>
        </w:tc>
        <w:tc>
          <w:tcPr>
            <w:tcW w:w="2251" w:type="dxa"/>
          </w:tcPr>
          <w:p w14:paraId="3FBF3D36" w14:textId="77777777" w:rsidR="00CD33CB" w:rsidRPr="00B524D1" w:rsidRDefault="00CD33CB" w:rsidP="00CD33CB">
            <w:pPr>
              <w:bidi/>
              <w:jc w:val="center"/>
              <w:rPr>
                <w:rFonts w:asciiTheme="minorBidi" w:hAnsiTheme="minorBidi" w:cstheme="minorBidi"/>
                <w:sz w:val="22"/>
                <w:szCs w:val="22"/>
                <w:rtl/>
              </w:rPr>
            </w:pPr>
            <w:proofErr w:type="spellStart"/>
            <w:r w:rsidRPr="00B524D1">
              <w:rPr>
                <w:rFonts w:asciiTheme="minorBidi" w:hAnsiTheme="minorBidi" w:cstheme="minorBidi"/>
                <w:sz w:val="22"/>
                <w:szCs w:val="22"/>
                <w:rtl/>
              </w:rPr>
              <w:t>מספר</w:t>
            </w:r>
            <w:proofErr w:type="spellEnd"/>
            <w:r w:rsidRPr="00B524D1">
              <w:rPr>
                <w:rFonts w:asciiTheme="minorBidi" w:hAnsiTheme="minorBidi" w:cstheme="minorBidi"/>
                <w:sz w:val="22"/>
                <w:szCs w:val="22"/>
                <w:rtl/>
              </w:rPr>
              <w:t xml:space="preserve"> </w:t>
            </w:r>
            <w:proofErr w:type="spellStart"/>
            <w:r w:rsidRPr="00B524D1">
              <w:rPr>
                <w:rFonts w:asciiTheme="minorBidi" w:hAnsiTheme="minorBidi" w:cstheme="minorBidi"/>
                <w:sz w:val="22"/>
                <w:szCs w:val="22"/>
                <w:rtl/>
              </w:rPr>
              <w:t>ההרוגים</w:t>
            </w:r>
            <w:proofErr w:type="spellEnd"/>
            <w:r w:rsidRPr="00B524D1">
              <w:rPr>
                <w:rFonts w:asciiTheme="minorBidi" w:hAnsiTheme="minorBidi" w:cstheme="minorBidi"/>
                <w:sz w:val="22"/>
                <w:szCs w:val="22"/>
                <w:rtl/>
              </w:rPr>
              <w:t xml:space="preserve"> </w:t>
            </w:r>
            <w:proofErr w:type="spellStart"/>
            <w:r w:rsidRPr="00B524D1">
              <w:rPr>
                <w:rFonts w:asciiTheme="minorBidi" w:hAnsiTheme="minorBidi" w:cstheme="minorBidi"/>
                <w:sz w:val="22"/>
                <w:szCs w:val="22"/>
                <w:rtl/>
              </w:rPr>
              <w:t>הכולל</w:t>
            </w:r>
            <w:proofErr w:type="spellEnd"/>
            <w:r w:rsidRPr="00B524D1">
              <w:rPr>
                <w:rFonts w:asciiTheme="minorBidi" w:hAnsiTheme="minorBidi" w:cstheme="minorBidi"/>
                <w:sz w:val="22"/>
                <w:szCs w:val="22"/>
                <w:rtl/>
              </w:rPr>
              <w:t xml:space="preserve"> </w:t>
            </w:r>
            <w:proofErr w:type="spellStart"/>
            <w:r w:rsidRPr="00B524D1">
              <w:rPr>
                <w:rFonts w:asciiTheme="minorBidi" w:hAnsiTheme="minorBidi" w:cstheme="minorBidi"/>
                <w:sz w:val="22"/>
                <w:szCs w:val="22"/>
                <w:rtl/>
              </w:rPr>
              <w:t>באירוע</w:t>
            </w:r>
            <w:proofErr w:type="spellEnd"/>
          </w:p>
        </w:tc>
        <w:tc>
          <w:tcPr>
            <w:tcW w:w="2256" w:type="dxa"/>
          </w:tcPr>
          <w:p w14:paraId="269C1656" w14:textId="5D799336" w:rsidR="00CD33CB" w:rsidRPr="0089764C" w:rsidRDefault="00B83D4C" w:rsidP="00483C7D">
            <w:pPr>
              <w:jc w:val="center"/>
              <w:rPr>
                <w:rFonts w:asciiTheme="minorBidi" w:hAnsiTheme="minorBidi" w:cstheme="minorBidi"/>
                <w:sz w:val="22"/>
                <w:szCs w:val="22"/>
                <w:rtl/>
                <w:lang w:bidi="he-IL"/>
              </w:rPr>
            </w:pPr>
            <w:r w:rsidRPr="0089764C">
              <w:rPr>
                <w:rFonts w:asciiTheme="minorBidi" w:hAnsiTheme="minorBidi" w:cstheme="minorBidi"/>
                <w:sz w:val="22"/>
                <w:szCs w:val="22"/>
              </w:rPr>
              <w:t>Ordered</w:t>
            </w:r>
            <w:r w:rsidRPr="0089764C">
              <w:rPr>
                <w:rFonts w:asciiTheme="minorBidi" w:hAnsiTheme="minorBidi" w:cstheme="minorBidi"/>
                <w:sz w:val="22"/>
                <w:szCs w:val="22"/>
                <w:rtl/>
              </w:rPr>
              <w:t xml:space="preserve"> </w:t>
            </w:r>
            <w:r w:rsidRPr="0089764C">
              <w:rPr>
                <w:rFonts w:asciiTheme="minorBidi" w:hAnsiTheme="minorBidi" w:cstheme="minorBidi"/>
                <w:sz w:val="22"/>
                <w:szCs w:val="22"/>
              </w:rPr>
              <w:t>-Quantitative</w:t>
            </w:r>
          </w:p>
        </w:tc>
        <w:tc>
          <w:tcPr>
            <w:tcW w:w="2308" w:type="dxa"/>
          </w:tcPr>
          <w:p w14:paraId="4D11B34A" w14:textId="504C9706" w:rsidR="00CD33CB" w:rsidRPr="00B524D1" w:rsidRDefault="00655F37" w:rsidP="00CD33CB">
            <w:pPr>
              <w:bidi/>
              <w:jc w:val="center"/>
              <w:rPr>
                <w:rFonts w:asciiTheme="minorBidi" w:hAnsiTheme="minorBidi" w:cstheme="minorBidi"/>
                <w:sz w:val="22"/>
                <w:szCs w:val="22"/>
              </w:rPr>
            </w:pPr>
            <w:proofErr w:type="spellStart"/>
            <w:r w:rsidRPr="00B524D1">
              <w:rPr>
                <w:rFonts w:asciiTheme="minorBidi" w:hAnsiTheme="minorBidi" w:cstheme="minorBidi"/>
                <w:sz w:val="22"/>
                <w:szCs w:val="22"/>
              </w:rPr>
              <w:t>nkill</w:t>
            </w:r>
            <w:proofErr w:type="spellEnd"/>
            <w:r w:rsidR="002354F1">
              <w:rPr>
                <w:rFonts w:asciiTheme="minorBidi" w:hAnsiTheme="minorBidi" w:cstheme="minorBidi"/>
                <w:sz w:val="22"/>
                <w:szCs w:val="22"/>
              </w:rPr>
              <w:t xml:space="preserve"> - </w:t>
            </w:r>
            <w:r w:rsidR="002354F1" w:rsidRPr="002354F1">
              <w:rPr>
                <w:rFonts w:asciiTheme="minorBidi" w:hAnsiTheme="minorBidi" w:cstheme="minorBidi"/>
                <w:sz w:val="22"/>
                <w:szCs w:val="22"/>
              </w:rPr>
              <w:t>Deaths</w:t>
            </w:r>
          </w:p>
        </w:tc>
      </w:tr>
      <w:tr w:rsidR="00CD33CB" w:rsidRPr="00973E53" w14:paraId="080A4D3D" w14:textId="77777777" w:rsidTr="00D463E3">
        <w:trPr>
          <w:trHeight w:val="850"/>
        </w:trPr>
        <w:tc>
          <w:tcPr>
            <w:tcW w:w="2324" w:type="dxa"/>
          </w:tcPr>
          <w:p w14:paraId="54F83635" w14:textId="25F093EE" w:rsidR="00B524D1" w:rsidRPr="00B524D1" w:rsidRDefault="00CD33CB" w:rsidP="000A4502">
            <w:pPr>
              <w:tabs>
                <w:tab w:val="center" w:pos="1142"/>
              </w:tabs>
              <w:bidi/>
              <w:jc w:val="center"/>
              <w:rPr>
                <w:rFonts w:asciiTheme="minorBidi" w:hAnsiTheme="minorBidi" w:cstheme="minorBidi"/>
                <w:sz w:val="22"/>
                <w:szCs w:val="22"/>
                <w:rtl/>
                <w:lang w:bidi="he-IL"/>
              </w:rPr>
            </w:pPr>
            <w:r w:rsidRPr="00B524D1">
              <w:rPr>
                <w:rFonts w:asciiTheme="minorBidi" w:hAnsiTheme="minorBidi" w:cstheme="minorBidi"/>
                <w:sz w:val="22"/>
                <w:szCs w:val="22"/>
              </w:rPr>
              <w:t>70</w:t>
            </w:r>
            <w:r w:rsidR="00655F37" w:rsidRPr="00B524D1">
              <w:rPr>
                <w:rFonts w:asciiTheme="minorBidi" w:hAnsiTheme="minorBidi" w:cstheme="minorBidi"/>
                <w:sz w:val="22"/>
                <w:szCs w:val="22"/>
              </w:rPr>
              <w:t xml:space="preserve"> Possible values</w:t>
            </w:r>
            <w:r w:rsidR="004C20B2" w:rsidRPr="00B524D1">
              <w:rPr>
                <w:rFonts w:asciiTheme="minorBidi" w:hAnsiTheme="minorBidi" w:cstheme="minorBidi"/>
                <w:sz w:val="22"/>
                <w:szCs w:val="22"/>
                <w:rtl/>
              </w:rPr>
              <w:br/>
            </w:r>
            <w:r w:rsidR="000A4502">
              <w:rPr>
                <w:rFonts w:asciiTheme="minorBidi" w:hAnsiTheme="minorBidi" w:cstheme="minorBidi"/>
                <w:sz w:val="22"/>
                <w:szCs w:val="22"/>
                <w:lang w:bidi="he-IL"/>
              </w:rPr>
              <w:t>0-192</w:t>
            </w:r>
          </w:p>
          <w:p w14:paraId="20EEECBC" w14:textId="23888C5E" w:rsidR="00B524D1" w:rsidRPr="00B524D1" w:rsidRDefault="00B524D1" w:rsidP="00B524D1">
            <w:pPr>
              <w:tabs>
                <w:tab w:val="center" w:pos="1142"/>
              </w:tabs>
              <w:bidi/>
              <w:jc w:val="center"/>
              <w:rPr>
                <w:rFonts w:asciiTheme="minorBidi" w:hAnsiTheme="minorBidi" w:cstheme="minorBidi"/>
                <w:sz w:val="22"/>
                <w:szCs w:val="22"/>
                <w:rtl/>
              </w:rPr>
            </w:pPr>
          </w:p>
        </w:tc>
        <w:tc>
          <w:tcPr>
            <w:tcW w:w="2251" w:type="dxa"/>
          </w:tcPr>
          <w:p w14:paraId="08FCB5ED" w14:textId="67238BE7" w:rsidR="00CD33CB" w:rsidRPr="00B524D1" w:rsidRDefault="00CD33CB" w:rsidP="00CD33CB">
            <w:pPr>
              <w:bidi/>
              <w:jc w:val="center"/>
              <w:rPr>
                <w:rFonts w:asciiTheme="minorBidi" w:hAnsiTheme="minorBidi" w:cstheme="minorBidi"/>
                <w:sz w:val="22"/>
                <w:szCs w:val="22"/>
                <w:rtl/>
              </w:rPr>
            </w:pPr>
            <w:proofErr w:type="spellStart"/>
            <w:r w:rsidRPr="00B524D1">
              <w:rPr>
                <w:rFonts w:asciiTheme="minorBidi" w:hAnsiTheme="minorBidi" w:cstheme="minorBidi"/>
                <w:sz w:val="22"/>
                <w:szCs w:val="22"/>
                <w:rtl/>
              </w:rPr>
              <w:t>כמות</w:t>
            </w:r>
            <w:proofErr w:type="spellEnd"/>
            <w:r w:rsidRPr="00B524D1">
              <w:rPr>
                <w:rFonts w:asciiTheme="minorBidi" w:hAnsiTheme="minorBidi" w:cstheme="minorBidi"/>
                <w:sz w:val="22"/>
                <w:szCs w:val="22"/>
                <w:rtl/>
              </w:rPr>
              <w:t xml:space="preserve"> </w:t>
            </w:r>
            <w:proofErr w:type="spellStart"/>
            <w:r w:rsidRPr="00B524D1">
              <w:rPr>
                <w:rFonts w:asciiTheme="minorBidi" w:hAnsiTheme="minorBidi" w:cstheme="minorBidi"/>
                <w:sz w:val="22"/>
                <w:szCs w:val="22"/>
                <w:rtl/>
              </w:rPr>
              <w:t>פצועים</w:t>
            </w:r>
            <w:proofErr w:type="spellEnd"/>
          </w:p>
        </w:tc>
        <w:tc>
          <w:tcPr>
            <w:tcW w:w="2256" w:type="dxa"/>
          </w:tcPr>
          <w:p w14:paraId="61DBFF77" w14:textId="60F9CC7C" w:rsidR="00CD33CB" w:rsidRPr="0089764C" w:rsidRDefault="00B83D4C" w:rsidP="00483C7D">
            <w:pPr>
              <w:jc w:val="center"/>
              <w:rPr>
                <w:rFonts w:asciiTheme="minorBidi" w:hAnsiTheme="minorBidi" w:cstheme="minorBidi"/>
                <w:sz w:val="22"/>
                <w:szCs w:val="22"/>
                <w:rtl/>
                <w:lang w:bidi="he-IL"/>
              </w:rPr>
            </w:pPr>
            <w:r w:rsidRPr="0089764C">
              <w:rPr>
                <w:rFonts w:asciiTheme="minorBidi" w:hAnsiTheme="minorBidi" w:cstheme="minorBidi"/>
                <w:sz w:val="22"/>
                <w:szCs w:val="22"/>
              </w:rPr>
              <w:t>Ordered</w:t>
            </w:r>
            <w:r w:rsidRPr="0089764C">
              <w:rPr>
                <w:rFonts w:asciiTheme="minorBidi" w:hAnsiTheme="minorBidi" w:cstheme="minorBidi"/>
                <w:sz w:val="22"/>
                <w:szCs w:val="22"/>
                <w:rtl/>
              </w:rPr>
              <w:t xml:space="preserve"> </w:t>
            </w:r>
            <w:r w:rsidRPr="0089764C">
              <w:rPr>
                <w:rFonts w:asciiTheme="minorBidi" w:hAnsiTheme="minorBidi" w:cstheme="minorBidi"/>
                <w:sz w:val="22"/>
                <w:szCs w:val="22"/>
              </w:rPr>
              <w:t>-Quantitative</w:t>
            </w:r>
          </w:p>
        </w:tc>
        <w:tc>
          <w:tcPr>
            <w:tcW w:w="2308" w:type="dxa"/>
          </w:tcPr>
          <w:p w14:paraId="4FE4652D" w14:textId="3E1DC9FD" w:rsidR="00CD33CB" w:rsidRPr="00B524D1" w:rsidRDefault="00655F37" w:rsidP="002354F1">
            <w:pPr>
              <w:jc w:val="center"/>
              <w:rPr>
                <w:rFonts w:asciiTheme="minorBidi" w:hAnsiTheme="minorBidi" w:cstheme="minorBidi"/>
                <w:sz w:val="22"/>
                <w:szCs w:val="22"/>
              </w:rPr>
            </w:pPr>
            <w:proofErr w:type="spellStart"/>
            <w:r w:rsidRPr="00B524D1">
              <w:rPr>
                <w:rFonts w:asciiTheme="minorBidi" w:hAnsiTheme="minorBidi" w:cstheme="minorBidi"/>
                <w:sz w:val="22"/>
                <w:szCs w:val="22"/>
              </w:rPr>
              <w:t>nwound</w:t>
            </w:r>
            <w:proofErr w:type="spellEnd"/>
            <w:r w:rsidR="002354F1">
              <w:rPr>
                <w:rFonts w:asciiTheme="minorBidi" w:hAnsiTheme="minorBidi" w:cstheme="minorBidi"/>
                <w:sz w:val="22"/>
                <w:szCs w:val="22"/>
              </w:rPr>
              <w:t xml:space="preserve"> - </w:t>
            </w:r>
            <w:r w:rsidR="002354F1" w:rsidRPr="002354F1">
              <w:rPr>
                <w:rFonts w:asciiTheme="minorBidi" w:hAnsiTheme="minorBidi" w:cstheme="minorBidi"/>
                <w:sz w:val="22"/>
                <w:szCs w:val="22"/>
              </w:rPr>
              <w:t>Injuries</w:t>
            </w:r>
          </w:p>
        </w:tc>
      </w:tr>
      <w:tr w:rsidR="00CD33CB" w:rsidRPr="00973E53" w14:paraId="5B14DDF4" w14:textId="77777777" w:rsidTr="00D463E3">
        <w:trPr>
          <w:cnfStyle w:val="000000100000" w:firstRow="0" w:lastRow="0" w:firstColumn="0" w:lastColumn="0" w:oddVBand="0" w:evenVBand="0" w:oddHBand="1" w:evenHBand="0" w:firstRowFirstColumn="0" w:firstRowLastColumn="0" w:lastRowFirstColumn="0" w:lastRowLastColumn="0"/>
          <w:trHeight w:val="850"/>
        </w:trPr>
        <w:tc>
          <w:tcPr>
            <w:tcW w:w="2324" w:type="dxa"/>
          </w:tcPr>
          <w:p w14:paraId="0CCDCC44" w14:textId="4A5B03A7" w:rsidR="00CD33CB" w:rsidRPr="00B524D1" w:rsidRDefault="00CD33CB" w:rsidP="00C4186C">
            <w:pPr>
              <w:jc w:val="center"/>
              <w:rPr>
                <w:rFonts w:asciiTheme="minorBidi" w:hAnsiTheme="minorBidi" w:cstheme="minorBidi"/>
                <w:sz w:val="22"/>
                <w:szCs w:val="22"/>
                <w:rtl/>
              </w:rPr>
            </w:pPr>
            <w:r w:rsidRPr="00B524D1">
              <w:rPr>
                <w:rFonts w:asciiTheme="minorBidi" w:hAnsiTheme="minorBidi" w:cstheme="minorBidi"/>
                <w:sz w:val="22"/>
                <w:szCs w:val="22"/>
                <w:rtl/>
              </w:rPr>
              <w:t>8</w:t>
            </w:r>
            <w:r w:rsidR="00C4186C" w:rsidRPr="00B524D1">
              <w:rPr>
                <w:rFonts w:asciiTheme="minorBidi" w:hAnsiTheme="minorBidi" w:cstheme="minorBidi"/>
                <w:sz w:val="22"/>
                <w:szCs w:val="22"/>
              </w:rPr>
              <w:t xml:space="preserve"> Possible values</w:t>
            </w:r>
          </w:p>
        </w:tc>
        <w:tc>
          <w:tcPr>
            <w:tcW w:w="2251" w:type="dxa"/>
          </w:tcPr>
          <w:p w14:paraId="4E220C8B" w14:textId="77777777" w:rsidR="00CD33CB" w:rsidRPr="00B524D1" w:rsidRDefault="00CD33CB" w:rsidP="00CD33CB">
            <w:pPr>
              <w:bidi/>
              <w:jc w:val="center"/>
              <w:rPr>
                <w:rFonts w:asciiTheme="minorBidi" w:hAnsiTheme="minorBidi" w:cstheme="minorBidi"/>
                <w:sz w:val="22"/>
                <w:szCs w:val="22"/>
                <w:rtl/>
              </w:rPr>
            </w:pPr>
            <w:proofErr w:type="spellStart"/>
            <w:r w:rsidRPr="00B524D1">
              <w:rPr>
                <w:rFonts w:asciiTheme="minorBidi" w:hAnsiTheme="minorBidi" w:cstheme="minorBidi"/>
                <w:sz w:val="22"/>
                <w:szCs w:val="22"/>
                <w:rtl/>
              </w:rPr>
              <w:t>סוג</w:t>
            </w:r>
            <w:proofErr w:type="spellEnd"/>
            <w:r w:rsidRPr="00B524D1">
              <w:rPr>
                <w:rFonts w:asciiTheme="minorBidi" w:hAnsiTheme="minorBidi" w:cstheme="minorBidi"/>
                <w:sz w:val="22"/>
                <w:szCs w:val="22"/>
                <w:rtl/>
              </w:rPr>
              <w:t xml:space="preserve"> </w:t>
            </w:r>
            <w:proofErr w:type="spellStart"/>
            <w:r w:rsidRPr="00B524D1">
              <w:rPr>
                <w:rFonts w:asciiTheme="minorBidi" w:hAnsiTheme="minorBidi" w:cstheme="minorBidi"/>
                <w:sz w:val="22"/>
                <w:szCs w:val="22"/>
                <w:rtl/>
              </w:rPr>
              <w:t>הנשק</w:t>
            </w:r>
            <w:proofErr w:type="spellEnd"/>
            <w:r w:rsidRPr="00B524D1">
              <w:rPr>
                <w:rFonts w:asciiTheme="minorBidi" w:hAnsiTheme="minorBidi" w:cstheme="minorBidi"/>
                <w:sz w:val="22"/>
                <w:szCs w:val="22"/>
                <w:rtl/>
              </w:rPr>
              <w:t xml:space="preserve"> </w:t>
            </w:r>
            <w:proofErr w:type="spellStart"/>
            <w:r w:rsidRPr="00B524D1">
              <w:rPr>
                <w:rFonts w:asciiTheme="minorBidi" w:hAnsiTheme="minorBidi" w:cstheme="minorBidi"/>
                <w:sz w:val="22"/>
                <w:szCs w:val="22"/>
                <w:rtl/>
              </w:rPr>
              <w:t>בשימוש</w:t>
            </w:r>
            <w:proofErr w:type="spellEnd"/>
            <w:r w:rsidRPr="00B524D1">
              <w:rPr>
                <w:rFonts w:asciiTheme="minorBidi" w:hAnsiTheme="minorBidi" w:cstheme="minorBidi"/>
                <w:sz w:val="22"/>
                <w:szCs w:val="22"/>
                <w:rtl/>
              </w:rPr>
              <w:t xml:space="preserve"> </w:t>
            </w:r>
            <w:proofErr w:type="spellStart"/>
            <w:r w:rsidRPr="00B524D1">
              <w:rPr>
                <w:rFonts w:asciiTheme="minorBidi" w:hAnsiTheme="minorBidi" w:cstheme="minorBidi"/>
                <w:sz w:val="22"/>
                <w:szCs w:val="22"/>
                <w:rtl/>
              </w:rPr>
              <w:t>באירוע</w:t>
            </w:r>
            <w:proofErr w:type="spellEnd"/>
          </w:p>
        </w:tc>
        <w:tc>
          <w:tcPr>
            <w:tcW w:w="2256" w:type="dxa"/>
          </w:tcPr>
          <w:p w14:paraId="0B48010C" w14:textId="66667B32" w:rsidR="00CD33CB" w:rsidRPr="0089764C" w:rsidRDefault="00483C7D" w:rsidP="00F707F5">
            <w:pPr>
              <w:bidi/>
              <w:jc w:val="center"/>
              <w:rPr>
                <w:rFonts w:asciiTheme="minorBidi" w:hAnsiTheme="minorBidi" w:cstheme="minorBidi"/>
                <w:sz w:val="22"/>
                <w:szCs w:val="22"/>
                <w:rtl/>
              </w:rPr>
            </w:pPr>
            <w:r w:rsidRPr="0089764C">
              <w:rPr>
                <w:rFonts w:asciiTheme="minorBidi" w:hAnsiTheme="minorBidi" w:cstheme="minorBidi"/>
                <w:sz w:val="22"/>
                <w:szCs w:val="22"/>
              </w:rPr>
              <w:t>Categorical (</w:t>
            </w:r>
            <w:r w:rsidR="00F707F5" w:rsidRPr="0089764C">
              <w:rPr>
                <w:rFonts w:asciiTheme="minorBidi" w:hAnsiTheme="minorBidi" w:cstheme="minorBidi"/>
                <w:sz w:val="22"/>
                <w:szCs w:val="22"/>
              </w:rPr>
              <w:t>nominal</w:t>
            </w:r>
            <w:r w:rsidRPr="0089764C">
              <w:rPr>
                <w:rFonts w:asciiTheme="minorBidi" w:hAnsiTheme="minorBidi" w:cstheme="minorBidi"/>
                <w:sz w:val="22"/>
                <w:szCs w:val="22"/>
              </w:rPr>
              <w:t>)</w:t>
            </w:r>
          </w:p>
        </w:tc>
        <w:tc>
          <w:tcPr>
            <w:tcW w:w="2308" w:type="dxa"/>
          </w:tcPr>
          <w:p w14:paraId="645CE6F3" w14:textId="4C9F39B8" w:rsidR="00CD33CB" w:rsidRPr="00B524D1" w:rsidRDefault="00CD33CB" w:rsidP="00CD33CB">
            <w:pPr>
              <w:bidi/>
              <w:jc w:val="center"/>
              <w:rPr>
                <w:rFonts w:asciiTheme="minorBidi" w:hAnsiTheme="minorBidi" w:cstheme="minorBidi"/>
                <w:sz w:val="22"/>
                <w:szCs w:val="22"/>
                <w:rtl/>
                <w:lang w:bidi="he-IL"/>
              </w:rPr>
            </w:pPr>
            <w:r w:rsidRPr="00B524D1">
              <w:rPr>
                <w:rFonts w:asciiTheme="minorBidi" w:hAnsiTheme="minorBidi" w:cstheme="minorBidi"/>
                <w:sz w:val="22"/>
                <w:szCs w:val="22"/>
              </w:rPr>
              <w:t>weaptype1_txt</w:t>
            </w:r>
            <w:r w:rsidR="002354F1">
              <w:rPr>
                <w:rFonts w:asciiTheme="minorBidi" w:hAnsiTheme="minorBidi" w:cstheme="minorBidi"/>
                <w:sz w:val="22"/>
                <w:szCs w:val="22"/>
              </w:rPr>
              <w:t xml:space="preserve"> -</w:t>
            </w:r>
            <w:r w:rsidR="002354F1">
              <w:rPr>
                <w:rFonts w:asciiTheme="minorBidi" w:hAnsiTheme="minorBidi" w:cstheme="minorBidi"/>
                <w:sz w:val="22"/>
                <w:szCs w:val="22"/>
              </w:rPr>
              <w:br/>
            </w:r>
            <w:r w:rsidR="002354F1" w:rsidRPr="002354F1">
              <w:rPr>
                <w:rFonts w:asciiTheme="minorBidi" w:hAnsiTheme="minorBidi" w:cstheme="minorBidi"/>
                <w:sz w:val="22"/>
                <w:szCs w:val="22"/>
              </w:rPr>
              <w:t>Weapon Type</w:t>
            </w:r>
          </w:p>
        </w:tc>
      </w:tr>
    </w:tbl>
    <w:p w14:paraId="1AD864CD" w14:textId="41B24C58" w:rsidR="000742B0" w:rsidRPr="000742B0" w:rsidRDefault="000742B0" w:rsidP="000742B0">
      <w:pPr>
        <w:bidi/>
        <w:spacing w:after="160" w:line="259" w:lineRule="auto"/>
        <w:rPr>
          <w:rFonts w:ascii="Segoe UI Semibold" w:hAnsi="Segoe UI Semibold" w:cs="Segoe UI Semibold"/>
          <w:rtl/>
          <w:lang w:bidi="he-IL"/>
        </w:rPr>
      </w:pPr>
    </w:p>
    <w:p w14:paraId="735C3EA0" w14:textId="341AD510" w:rsidR="00DC08D3" w:rsidRPr="00A65A2E" w:rsidRDefault="000742B0" w:rsidP="00186F60">
      <w:pPr>
        <w:pStyle w:val="1"/>
        <w:bidi w:val="0"/>
        <w:spacing w:line="360" w:lineRule="auto"/>
        <w:rPr>
          <w:rtl/>
        </w:rPr>
      </w:pPr>
      <w:r w:rsidRPr="000742B0">
        <w:rPr>
          <w:rFonts w:ascii="Segoe UI Semibold" w:hAnsi="Segoe UI Semibold" w:cs="Segoe UI Semibold"/>
          <w:sz w:val="44"/>
          <w:szCs w:val="44"/>
          <w:rtl/>
        </w:rPr>
        <w:br w:type="page"/>
      </w:r>
      <w:bookmarkStart w:id="46" w:name="_Toc191843282"/>
      <w:r w:rsidR="00DC08D3" w:rsidRPr="00A65A2E">
        <w:rPr>
          <w:rtl/>
        </w:rPr>
        <w:lastRenderedPageBreak/>
        <w:t>מטלות</w:t>
      </w:r>
      <w:bookmarkEnd w:id="46"/>
    </w:p>
    <w:p w14:paraId="7BB5C753" w14:textId="57C794BD" w:rsidR="00D45BC5" w:rsidRPr="00186F60" w:rsidRDefault="00851F9D" w:rsidP="00122A1F">
      <w:pPr>
        <w:pStyle w:val="a8"/>
        <w:numPr>
          <w:ilvl w:val="0"/>
          <w:numId w:val="22"/>
        </w:numPr>
        <w:bidi/>
        <w:spacing w:after="160" w:line="360" w:lineRule="auto"/>
        <w:outlineLvl w:val="1"/>
        <w:rPr>
          <w:rFonts w:asciiTheme="minorBidi" w:hAnsiTheme="minorBidi" w:cstheme="minorBidi"/>
          <w:b/>
          <w:bCs/>
          <w:sz w:val="22"/>
          <w:szCs w:val="22"/>
          <w:u w:val="single"/>
          <w:lang w:bidi="he-IL"/>
        </w:rPr>
      </w:pPr>
      <w:bookmarkStart w:id="47" w:name="_Toc191843283"/>
      <w:r w:rsidRPr="00186F60">
        <w:rPr>
          <w:rFonts w:asciiTheme="minorBidi" w:hAnsiTheme="minorBidi" w:cs="Arial"/>
          <w:b/>
          <w:bCs/>
          <w:sz w:val="22"/>
          <w:szCs w:val="22"/>
          <w:u w:val="single"/>
          <w:rtl/>
          <w:lang w:bidi="he-IL"/>
        </w:rPr>
        <w:t>האם ישנם אזורים בישראל עם ריכוז יוצא דופן של מתקפות טרור בהשוואה לאחרים</w:t>
      </w:r>
      <w:r w:rsidR="00D45BC5" w:rsidRPr="00186F60">
        <w:rPr>
          <w:rFonts w:asciiTheme="minorBidi" w:hAnsiTheme="minorBidi" w:cstheme="minorBidi"/>
          <w:b/>
          <w:bCs/>
          <w:sz w:val="22"/>
          <w:szCs w:val="22"/>
          <w:u w:val="single"/>
          <w:rtl/>
          <w:lang w:bidi="he-IL"/>
        </w:rPr>
        <w:t>?</w:t>
      </w:r>
      <w:bookmarkEnd w:id="47"/>
    </w:p>
    <w:p w14:paraId="21A8CA83" w14:textId="79889214" w:rsidR="00186F60" w:rsidRPr="00186F60" w:rsidRDefault="00186F60" w:rsidP="00186F60">
      <w:pPr>
        <w:pStyle w:val="a8"/>
        <w:numPr>
          <w:ilvl w:val="0"/>
          <w:numId w:val="23"/>
        </w:numPr>
        <w:bidi/>
        <w:spacing w:after="160" w:line="360" w:lineRule="auto"/>
        <w:rPr>
          <w:rFonts w:asciiTheme="minorBidi" w:hAnsiTheme="minorBidi" w:cstheme="minorBidi"/>
          <w:sz w:val="22"/>
          <w:szCs w:val="22"/>
          <w:u w:val="single"/>
          <w:lang w:bidi="he-IL"/>
        </w:rPr>
      </w:pPr>
      <w:r>
        <w:rPr>
          <w:rFonts w:asciiTheme="minorBidi" w:hAnsiTheme="minorBidi" w:cs="Arial" w:hint="cs"/>
          <w:sz w:val="22"/>
          <w:szCs w:val="22"/>
          <w:u w:val="single"/>
          <w:rtl/>
          <w:lang w:bidi="he-IL"/>
        </w:rPr>
        <w:t>מונחי התחום:</w:t>
      </w:r>
      <w:r>
        <w:rPr>
          <w:rFonts w:asciiTheme="minorBidi" w:hAnsiTheme="minorBidi" w:cstheme="minorBidi"/>
          <w:sz w:val="22"/>
          <w:szCs w:val="22"/>
          <w:u w:val="single"/>
          <w:rtl/>
          <w:lang w:bidi="he-IL"/>
        </w:rPr>
        <w:br/>
      </w:r>
      <w:r w:rsidRPr="00AC323D">
        <w:rPr>
          <w:rFonts w:asciiTheme="minorBidi" w:hAnsiTheme="minorBidi" w:cstheme="minorBidi"/>
          <w:sz w:val="22"/>
          <w:szCs w:val="22"/>
          <w:rtl/>
          <w:lang w:bidi="he-IL"/>
        </w:rPr>
        <w:t>במטלה זאת נרצה להשוות בין כמות מתקפות הטרור באזורים שונים בישראל ולהבחין במקומות בארץ בהם יש יותר פיגועים, בכך נוכל לזהות מיקומים הדורשים צורך בהיערכות ביטחונית מוגברת.</w:t>
      </w:r>
    </w:p>
    <w:tbl>
      <w:tblPr>
        <w:tblStyle w:val="5-2"/>
        <w:tblpPr w:leftFromText="180" w:rightFromText="180" w:vertAnchor="text" w:horzAnchor="margin" w:tblpY="484"/>
        <w:bidiVisual/>
        <w:tblW w:w="8788" w:type="dxa"/>
        <w:tblLook w:val="0420" w:firstRow="1" w:lastRow="0" w:firstColumn="0" w:lastColumn="0" w:noHBand="0" w:noVBand="1"/>
      </w:tblPr>
      <w:tblGrid>
        <w:gridCol w:w="2268"/>
        <w:gridCol w:w="2268"/>
        <w:gridCol w:w="4252"/>
      </w:tblGrid>
      <w:tr w:rsidR="00180FDB" w:rsidRPr="001B0F04" w14:paraId="36905351" w14:textId="77777777" w:rsidTr="007A67B0">
        <w:trPr>
          <w:cnfStyle w:val="100000000000" w:firstRow="1" w:lastRow="0" w:firstColumn="0" w:lastColumn="0" w:oddVBand="0" w:evenVBand="0" w:oddHBand="0" w:evenHBand="0" w:firstRowFirstColumn="0" w:firstRowLastColumn="0" w:lastRowFirstColumn="0" w:lastRowLastColumn="0"/>
          <w:trHeight w:val="567"/>
        </w:trPr>
        <w:tc>
          <w:tcPr>
            <w:tcW w:w="2268" w:type="dxa"/>
            <w:vAlign w:val="center"/>
          </w:tcPr>
          <w:p w14:paraId="6DC38FD8" w14:textId="77777777" w:rsidR="00180FDB" w:rsidRPr="001B0F04" w:rsidRDefault="00180FDB" w:rsidP="007A67B0">
            <w:pPr>
              <w:bidi/>
              <w:spacing w:after="160" w:line="360" w:lineRule="auto"/>
              <w:jc w:val="center"/>
              <w:rPr>
                <w:rFonts w:asciiTheme="minorBidi" w:hAnsiTheme="minorBidi" w:cstheme="minorBidi"/>
                <w:rtl/>
                <w:lang w:bidi="he-IL"/>
              </w:rPr>
            </w:pPr>
            <w:r w:rsidRPr="001B0F04">
              <w:rPr>
                <w:rFonts w:asciiTheme="minorBidi" w:hAnsiTheme="minorBidi" w:cstheme="minorBidi"/>
              </w:rPr>
              <w:t>Target</w:t>
            </w:r>
          </w:p>
        </w:tc>
        <w:tc>
          <w:tcPr>
            <w:tcW w:w="2268" w:type="dxa"/>
            <w:vAlign w:val="center"/>
          </w:tcPr>
          <w:p w14:paraId="0272423D" w14:textId="77777777" w:rsidR="00180FDB" w:rsidRPr="001B0F04" w:rsidRDefault="00180FDB" w:rsidP="007A67B0">
            <w:pPr>
              <w:bidi/>
              <w:spacing w:after="160" w:line="360" w:lineRule="auto"/>
              <w:jc w:val="center"/>
              <w:rPr>
                <w:rFonts w:asciiTheme="minorBidi" w:hAnsiTheme="minorBidi" w:cstheme="minorBidi"/>
                <w:lang w:bidi="he-IL"/>
              </w:rPr>
            </w:pPr>
            <w:r w:rsidRPr="001B0F04">
              <w:rPr>
                <w:rFonts w:asciiTheme="minorBidi" w:hAnsiTheme="minorBidi" w:cstheme="minorBidi"/>
              </w:rPr>
              <w:t>Action</w:t>
            </w:r>
          </w:p>
        </w:tc>
        <w:tc>
          <w:tcPr>
            <w:tcW w:w="4252" w:type="dxa"/>
            <w:vAlign w:val="center"/>
          </w:tcPr>
          <w:p w14:paraId="7463DFDF" w14:textId="77777777" w:rsidR="00180FDB" w:rsidRPr="001B0F04" w:rsidRDefault="00180FDB" w:rsidP="007A67B0">
            <w:pPr>
              <w:spacing w:after="160" w:line="360" w:lineRule="auto"/>
              <w:jc w:val="center"/>
              <w:rPr>
                <w:rFonts w:asciiTheme="minorBidi" w:hAnsiTheme="minorBidi" w:cstheme="minorBidi"/>
                <w:rtl/>
                <w:lang w:bidi="he-IL"/>
              </w:rPr>
            </w:pPr>
            <w:r w:rsidRPr="001B0F04">
              <w:rPr>
                <w:rFonts w:asciiTheme="minorBidi" w:hAnsiTheme="minorBidi" w:cstheme="minorBidi"/>
              </w:rPr>
              <w:t>Real world task</w:t>
            </w:r>
          </w:p>
        </w:tc>
      </w:tr>
      <w:tr w:rsidR="00643146" w:rsidRPr="00AC323D" w14:paraId="55A2FA44" w14:textId="77777777" w:rsidTr="007A67B0">
        <w:trPr>
          <w:cnfStyle w:val="000000100000" w:firstRow="0" w:lastRow="0" w:firstColumn="0" w:lastColumn="0" w:oddVBand="0" w:evenVBand="0" w:oddHBand="1" w:evenHBand="0" w:firstRowFirstColumn="0" w:firstRowLastColumn="0" w:lastRowFirstColumn="0" w:lastRowLastColumn="0"/>
          <w:trHeight w:val="1134"/>
        </w:trPr>
        <w:tc>
          <w:tcPr>
            <w:tcW w:w="2268" w:type="dxa"/>
            <w:vAlign w:val="center"/>
          </w:tcPr>
          <w:p w14:paraId="2B743135" w14:textId="21447578" w:rsidR="00643146" w:rsidRPr="00953298" w:rsidRDefault="00643146" w:rsidP="007A67B0">
            <w:pPr>
              <w:bidi/>
              <w:spacing w:after="160" w:line="360" w:lineRule="auto"/>
              <w:jc w:val="center"/>
              <w:rPr>
                <w:rFonts w:asciiTheme="minorBidi" w:hAnsiTheme="minorBidi" w:cstheme="minorBidi"/>
                <w:sz w:val="22"/>
                <w:szCs w:val="22"/>
                <w:lang w:bidi="he-IL"/>
              </w:rPr>
            </w:pPr>
            <w:r>
              <w:rPr>
                <w:rFonts w:asciiTheme="minorBidi" w:hAnsiTheme="minorBidi" w:cstheme="minorBidi"/>
                <w:sz w:val="22"/>
                <w:szCs w:val="22"/>
                <w:lang w:bidi="he-IL"/>
              </w:rPr>
              <w:t>Features</w:t>
            </w:r>
          </w:p>
        </w:tc>
        <w:tc>
          <w:tcPr>
            <w:tcW w:w="2268" w:type="dxa"/>
            <w:vAlign w:val="center"/>
          </w:tcPr>
          <w:p w14:paraId="2390806B" w14:textId="1B5E8ED7" w:rsidR="00643146" w:rsidRPr="00953298" w:rsidRDefault="00643146" w:rsidP="007A67B0">
            <w:pPr>
              <w:bidi/>
              <w:spacing w:after="160" w:line="360" w:lineRule="auto"/>
              <w:jc w:val="center"/>
              <w:rPr>
                <w:rFonts w:asciiTheme="minorBidi" w:hAnsiTheme="minorBidi" w:cstheme="minorBidi"/>
                <w:sz w:val="22"/>
                <w:szCs w:val="22"/>
                <w:lang w:bidi="he-IL"/>
              </w:rPr>
            </w:pPr>
            <w:r w:rsidRPr="007168EE">
              <w:rPr>
                <w:rFonts w:asciiTheme="minorBidi" w:hAnsiTheme="minorBidi" w:cstheme="minorBidi"/>
                <w:sz w:val="22"/>
                <w:szCs w:val="22"/>
                <w:lang w:bidi="he-IL"/>
              </w:rPr>
              <w:t xml:space="preserve">Analyze → </w:t>
            </w:r>
            <w:r>
              <w:rPr>
                <w:rFonts w:asciiTheme="minorBidi" w:hAnsiTheme="minorBidi" w:cstheme="minorBidi"/>
                <w:sz w:val="22"/>
                <w:szCs w:val="22"/>
                <w:lang w:bidi="he-IL"/>
              </w:rPr>
              <w:t>Produce</w:t>
            </w:r>
            <w:r w:rsidRPr="007168EE">
              <w:rPr>
                <w:rFonts w:asciiTheme="minorBidi" w:hAnsiTheme="minorBidi" w:cstheme="minorBidi"/>
                <w:sz w:val="22"/>
                <w:szCs w:val="22"/>
                <w:lang w:bidi="he-IL"/>
              </w:rPr>
              <w:t xml:space="preserve"> → </w:t>
            </w:r>
            <w:r>
              <w:rPr>
                <w:rFonts w:asciiTheme="minorBidi" w:hAnsiTheme="minorBidi" w:cstheme="minorBidi"/>
                <w:sz w:val="22"/>
                <w:szCs w:val="22"/>
                <w:lang w:bidi="he-IL"/>
              </w:rPr>
              <w:t>Derive</w:t>
            </w:r>
          </w:p>
        </w:tc>
        <w:tc>
          <w:tcPr>
            <w:tcW w:w="4252" w:type="dxa"/>
            <w:vAlign w:val="center"/>
          </w:tcPr>
          <w:p w14:paraId="799B4B41" w14:textId="4F04B626" w:rsidR="00643146" w:rsidRDefault="00FB6EBE" w:rsidP="007A67B0">
            <w:pPr>
              <w:bidi/>
              <w:spacing w:after="160" w:line="360" w:lineRule="auto"/>
              <w:jc w:val="center"/>
              <w:rPr>
                <w:rFonts w:asciiTheme="minorBidi" w:hAnsiTheme="minorBidi" w:cstheme="minorBidi"/>
                <w:sz w:val="22"/>
                <w:szCs w:val="22"/>
                <w:rtl/>
                <w:lang w:bidi="he-IL"/>
              </w:rPr>
            </w:pPr>
            <w:r>
              <w:rPr>
                <w:rFonts w:asciiTheme="minorBidi" w:hAnsiTheme="minorBidi" w:cstheme="minorBidi" w:hint="cs"/>
                <w:sz w:val="22"/>
                <w:szCs w:val="22"/>
                <w:rtl/>
                <w:lang w:bidi="he-IL"/>
              </w:rPr>
              <w:t xml:space="preserve">קיבוץ הפיגועים לפי </w:t>
            </w:r>
            <w:r w:rsidR="0021315F">
              <w:rPr>
                <w:rFonts w:asciiTheme="minorBidi" w:hAnsiTheme="minorBidi" w:cstheme="minorBidi" w:hint="cs"/>
                <w:sz w:val="22"/>
                <w:szCs w:val="22"/>
                <w:rtl/>
                <w:lang w:bidi="he-IL"/>
              </w:rPr>
              <w:t>המיקום</w:t>
            </w:r>
            <w:r>
              <w:rPr>
                <w:rFonts w:asciiTheme="minorBidi" w:hAnsiTheme="minorBidi" w:cstheme="minorBidi" w:hint="cs"/>
                <w:sz w:val="22"/>
                <w:szCs w:val="22"/>
                <w:rtl/>
                <w:lang w:bidi="he-IL"/>
              </w:rPr>
              <w:t xml:space="preserve"> בו הם התרחשו</w:t>
            </w:r>
            <w:r w:rsidR="00CF01EF">
              <w:rPr>
                <w:rFonts w:asciiTheme="minorBidi" w:hAnsiTheme="minorBidi" w:cstheme="minorBidi"/>
                <w:sz w:val="22"/>
                <w:szCs w:val="22"/>
                <w:lang w:bidi="he-IL"/>
              </w:rPr>
              <w:t>.</w:t>
            </w:r>
          </w:p>
        </w:tc>
      </w:tr>
      <w:tr w:rsidR="00180FDB" w:rsidRPr="00AC323D" w14:paraId="7F38E3A7" w14:textId="77777777" w:rsidTr="007A67B0">
        <w:trPr>
          <w:trHeight w:val="1134"/>
        </w:trPr>
        <w:tc>
          <w:tcPr>
            <w:tcW w:w="2268" w:type="dxa"/>
            <w:vAlign w:val="center"/>
          </w:tcPr>
          <w:p w14:paraId="59D92B28" w14:textId="77777777" w:rsidR="00180FDB" w:rsidRPr="00953298" w:rsidRDefault="00180FDB" w:rsidP="007A67B0">
            <w:pPr>
              <w:bidi/>
              <w:spacing w:after="160" w:line="360" w:lineRule="auto"/>
              <w:jc w:val="center"/>
              <w:rPr>
                <w:rFonts w:asciiTheme="minorBidi" w:hAnsiTheme="minorBidi" w:cstheme="minorBidi"/>
                <w:sz w:val="22"/>
                <w:szCs w:val="22"/>
                <w:lang w:bidi="he-IL"/>
              </w:rPr>
            </w:pPr>
            <w:r w:rsidRPr="00953298">
              <w:rPr>
                <w:rFonts w:asciiTheme="minorBidi" w:hAnsiTheme="minorBidi" w:cstheme="minorBidi"/>
                <w:sz w:val="22"/>
                <w:szCs w:val="22"/>
                <w:lang w:bidi="he-IL"/>
              </w:rPr>
              <w:t>Distribution</w:t>
            </w:r>
          </w:p>
        </w:tc>
        <w:tc>
          <w:tcPr>
            <w:tcW w:w="2268" w:type="dxa"/>
            <w:vAlign w:val="center"/>
          </w:tcPr>
          <w:p w14:paraId="7B598A79" w14:textId="1743467D" w:rsidR="00180FDB" w:rsidRPr="00AC323D" w:rsidRDefault="00180FDB" w:rsidP="007A67B0">
            <w:pPr>
              <w:bidi/>
              <w:spacing w:after="160" w:line="360" w:lineRule="auto"/>
              <w:jc w:val="center"/>
              <w:rPr>
                <w:rFonts w:asciiTheme="minorBidi" w:hAnsiTheme="minorBidi" w:cstheme="minorBidi"/>
                <w:sz w:val="22"/>
                <w:szCs w:val="22"/>
                <w:rtl/>
                <w:lang w:bidi="he-IL"/>
              </w:rPr>
            </w:pPr>
            <w:r w:rsidRPr="00953298">
              <w:rPr>
                <w:rFonts w:asciiTheme="minorBidi" w:hAnsiTheme="minorBidi" w:cstheme="minorBidi"/>
                <w:sz w:val="22"/>
                <w:szCs w:val="22"/>
                <w:lang w:bidi="he-IL"/>
              </w:rPr>
              <w:t xml:space="preserve">Search </w:t>
            </w:r>
            <w:r w:rsidR="0022194A" w:rsidRPr="007168EE">
              <w:rPr>
                <w:rFonts w:asciiTheme="minorBidi" w:hAnsiTheme="minorBidi" w:cstheme="minorBidi"/>
                <w:sz w:val="22"/>
                <w:szCs w:val="22"/>
                <w:lang w:bidi="he-IL"/>
              </w:rPr>
              <w:t>→</w:t>
            </w:r>
            <w:r w:rsidRPr="00953298">
              <w:rPr>
                <w:rFonts w:asciiTheme="minorBidi" w:hAnsiTheme="minorBidi" w:cstheme="minorBidi"/>
                <w:sz w:val="22"/>
                <w:szCs w:val="22"/>
                <w:lang w:bidi="he-IL"/>
              </w:rPr>
              <w:t xml:space="preserve"> Browse</w:t>
            </w:r>
          </w:p>
        </w:tc>
        <w:tc>
          <w:tcPr>
            <w:tcW w:w="4252" w:type="dxa"/>
            <w:vAlign w:val="center"/>
          </w:tcPr>
          <w:p w14:paraId="35224835" w14:textId="77777777" w:rsidR="00180FDB" w:rsidRPr="00AC323D" w:rsidRDefault="00180FDB" w:rsidP="007A67B0">
            <w:pPr>
              <w:bidi/>
              <w:spacing w:after="160" w:line="360" w:lineRule="auto"/>
              <w:jc w:val="center"/>
              <w:rPr>
                <w:rFonts w:asciiTheme="minorBidi" w:hAnsiTheme="minorBidi" w:cstheme="minorBidi"/>
                <w:sz w:val="22"/>
                <w:szCs w:val="22"/>
                <w:rtl/>
                <w:lang w:bidi="he-IL"/>
              </w:rPr>
            </w:pPr>
            <w:r>
              <w:rPr>
                <w:rFonts w:asciiTheme="minorBidi" w:hAnsiTheme="minorBidi" w:cstheme="minorBidi" w:hint="cs"/>
                <w:sz w:val="22"/>
                <w:szCs w:val="22"/>
                <w:rtl/>
                <w:lang w:bidi="he-IL"/>
              </w:rPr>
              <w:t>איך מתפלגת כמות התקיפות בישראל לפי מיקומים גיאוגרפים שונים?</w:t>
            </w:r>
          </w:p>
        </w:tc>
      </w:tr>
      <w:tr w:rsidR="00180FDB" w:rsidRPr="00AC323D" w14:paraId="41341F47" w14:textId="77777777" w:rsidTr="007A67B0">
        <w:trPr>
          <w:cnfStyle w:val="000000100000" w:firstRow="0" w:lastRow="0" w:firstColumn="0" w:lastColumn="0" w:oddVBand="0" w:evenVBand="0" w:oddHBand="1" w:evenHBand="0" w:firstRowFirstColumn="0" w:firstRowLastColumn="0" w:lastRowFirstColumn="0" w:lastRowLastColumn="0"/>
          <w:trHeight w:val="1134"/>
        </w:trPr>
        <w:tc>
          <w:tcPr>
            <w:tcW w:w="2268" w:type="dxa"/>
            <w:vAlign w:val="center"/>
          </w:tcPr>
          <w:p w14:paraId="44828C08" w14:textId="77777777" w:rsidR="00180FDB" w:rsidRPr="00953298" w:rsidRDefault="00180FDB" w:rsidP="007A67B0">
            <w:pPr>
              <w:bidi/>
              <w:spacing w:after="160" w:line="360" w:lineRule="auto"/>
              <w:jc w:val="center"/>
              <w:rPr>
                <w:rFonts w:asciiTheme="minorBidi" w:hAnsiTheme="minorBidi" w:cstheme="minorBidi"/>
                <w:sz w:val="22"/>
                <w:szCs w:val="22"/>
                <w:lang w:bidi="he-IL"/>
              </w:rPr>
            </w:pPr>
            <w:r>
              <w:rPr>
                <w:rFonts w:asciiTheme="minorBidi" w:hAnsiTheme="minorBidi" w:cstheme="minorBidi"/>
                <w:sz w:val="22"/>
                <w:szCs w:val="22"/>
                <w:lang w:bidi="he-IL"/>
              </w:rPr>
              <w:t>Extremes</w:t>
            </w:r>
          </w:p>
        </w:tc>
        <w:tc>
          <w:tcPr>
            <w:tcW w:w="2268" w:type="dxa"/>
            <w:vAlign w:val="center"/>
          </w:tcPr>
          <w:p w14:paraId="5F42ED3D" w14:textId="6AC5DC48" w:rsidR="00180FDB" w:rsidRPr="00953298" w:rsidRDefault="00180FDB" w:rsidP="007A67B0">
            <w:pPr>
              <w:bidi/>
              <w:spacing w:after="160" w:line="360" w:lineRule="auto"/>
              <w:jc w:val="center"/>
              <w:rPr>
                <w:rFonts w:asciiTheme="minorBidi" w:hAnsiTheme="minorBidi" w:cstheme="minorBidi"/>
                <w:sz w:val="22"/>
                <w:szCs w:val="22"/>
                <w:lang w:bidi="he-IL"/>
              </w:rPr>
            </w:pPr>
            <w:r w:rsidRPr="00953298">
              <w:rPr>
                <w:rFonts w:asciiTheme="minorBidi" w:hAnsiTheme="minorBidi" w:cstheme="minorBidi"/>
                <w:sz w:val="22"/>
                <w:szCs w:val="22"/>
                <w:lang w:bidi="he-IL"/>
              </w:rPr>
              <w:t xml:space="preserve">Search </w:t>
            </w:r>
            <w:r w:rsidR="0022194A" w:rsidRPr="007168EE">
              <w:rPr>
                <w:rFonts w:asciiTheme="minorBidi" w:hAnsiTheme="minorBidi" w:cstheme="minorBidi"/>
                <w:sz w:val="22"/>
                <w:szCs w:val="22"/>
                <w:lang w:bidi="he-IL"/>
              </w:rPr>
              <w:t>→</w:t>
            </w:r>
            <w:r w:rsidRPr="00953298">
              <w:rPr>
                <w:rFonts w:asciiTheme="minorBidi" w:hAnsiTheme="minorBidi" w:cstheme="minorBidi"/>
                <w:sz w:val="22"/>
                <w:szCs w:val="22"/>
                <w:lang w:bidi="he-IL"/>
              </w:rPr>
              <w:t xml:space="preserve"> </w:t>
            </w:r>
            <w:r>
              <w:rPr>
                <w:rFonts w:asciiTheme="minorBidi" w:hAnsiTheme="minorBidi" w:cstheme="minorBidi"/>
                <w:sz w:val="22"/>
                <w:szCs w:val="22"/>
                <w:lang w:bidi="he-IL"/>
              </w:rPr>
              <w:t>Locate</w:t>
            </w:r>
          </w:p>
        </w:tc>
        <w:tc>
          <w:tcPr>
            <w:tcW w:w="4252" w:type="dxa"/>
            <w:vAlign w:val="center"/>
          </w:tcPr>
          <w:p w14:paraId="2594314D" w14:textId="77777777" w:rsidR="00180FDB" w:rsidRPr="00953298" w:rsidRDefault="00180FDB" w:rsidP="007A67B0">
            <w:pPr>
              <w:bidi/>
              <w:spacing w:after="160" w:line="360" w:lineRule="auto"/>
              <w:jc w:val="center"/>
              <w:rPr>
                <w:rFonts w:asciiTheme="minorBidi" w:hAnsiTheme="minorBidi" w:cs="Arial"/>
                <w:sz w:val="22"/>
                <w:szCs w:val="22"/>
                <w:rtl/>
                <w:lang w:bidi="he-IL"/>
              </w:rPr>
            </w:pPr>
            <w:r w:rsidRPr="00953298">
              <w:rPr>
                <w:rFonts w:asciiTheme="minorBidi" w:hAnsiTheme="minorBidi" w:cs="Arial"/>
                <w:sz w:val="22"/>
                <w:szCs w:val="22"/>
                <w:rtl/>
                <w:lang w:bidi="he-IL"/>
              </w:rPr>
              <w:t>האם ישנם אזורים בישראל עם ריכוז יוצא דופן של מתקפות טרור בהשוואה לאחרים?</w:t>
            </w:r>
          </w:p>
        </w:tc>
      </w:tr>
      <w:tr w:rsidR="00180FDB" w:rsidRPr="00AC323D" w14:paraId="4E8EFC2A" w14:textId="77777777" w:rsidTr="007A67B0">
        <w:trPr>
          <w:trHeight w:val="1134"/>
        </w:trPr>
        <w:tc>
          <w:tcPr>
            <w:tcW w:w="2268" w:type="dxa"/>
            <w:vAlign w:val="center"/>
          </w:tcPr>
          <w:p w14:paraId="07A0CB80" w14:textId="77777777" w:rsidR="00180FDB" w:rsidRDefault="00180FDB" w:rsidP="007A67B0">
            <w:pPr>
              <w:bidi/>
              <w:spacing w:after="160" w:line="360" w:lineRule="auto"/>
              <w:jc w:val="center"/>
              <w:rPr>
                <w:rFonts w:asciiTheme="minorBidi" w:hAnsiTheme="minorBidi" w:cstheme="minorBidi"/>
                <w:sz w:val="22"/>
                <w:szCs w:val="22"/>
                <w:lang w:bidi="he-IL"/>
              </w:rPr>
            </w:pPr>
            <w:r>
              <w:rPr>
                <w:rFonts w:asciiTheme="minorBidi" w:hAnsiTheme="minorBidi" w:cstheme="minorBidi"/>
                <w:sz w:val="22"/>
                <w:szCs w:val="22"/>
                <w:lang w:bidi="he-IL"/>
              </w:rPr>
              <w:t>Extremes</w:t>
            </w:r>
          </w:p>
        </w:tc>
        <w:tc>
          <w:tcPr>
            <w:tcW w:w="2268" w:type="dxa"/>
            <w:vAlign w:val="center"/>
          </w:tcPr>
          <w:p w14:paraId="3EABA5C6" w14:textId="4DEDD6DB" w:rsidR="00180FDB" w:rsidRPr="00953298" w:rsidRDefault="00180FDB" w:rsidP="007A67B0">
            <w:pPr>
              <w:bidi/>
              <w:spacing w:after="160" w:line="360" w:lineRule="auto"/>
              <w:jc w:val="center"/>
              <w:rPr>
                <w:rFonts w:asciiTheme="minorBidi" w:hAnsiTheme="minorBidi" w:cstheme="minorBidi"/>
                <w:sz w:val="22"/>
                <w:szCs w:val="22"/>
                <w:lang w:bidi="he-IL"/>
              </w:rPr>
            </w:pPr>
            <w:r>
              <w:rPr>
                <w:rFonts w:asciiTheme="minorBidi" w:hAnsiTheme="minorBidi" w:cstheme="minorBidi"/>
                <w:sz w:val="22"/>
                <w:szCs w:val="22"/>
                <w:lang w:bidi="he-IL"/>
              </w:rPr>
              <w:t xml:space="preserve">Query </w:t>
            </w:r>
            <w:r w:rsidR="0022194A" w:rsidRPr="007168EE">
              <w:rPr>
                <w:rFonts w:asciiTheme="minorBidi" w:hAnsiTheme="minorBidi" w:cstheme="minorBidi"/>
                <w:sz w:val="22"/>
                <w:szCs w:val="22"/>
                <w:lang w:bidi="he-IL"/>
              </w:rPr>
              <w:t>→</w:t>
            </w:r>
            <w:r>
              <w:rPr>
                <w:rFonts w:asciiTheme="minorBidi" w:hAnsiTheme="minorBidi" w:cstheme="minorBidi"/>
                <w:sz w:val="22"/>
                <w:szCs w:val="22"/>
                <w:lang w:bidi="he-IL"/>
              </w:rPr>
              <w:t xml:space="preserve"> Identify</w:t>
            </w:r>
          </w:p>
        </w:tc>
        <w:tc>
          <w:tcPr>
            <w:tcW w:w="4252" w:type="dxa"/>
            <w:vAlign w:val="center"/>
          </w:tcPr>
          <w:p w14:paraId="5A036037" w14:textId="26CBF307" w:rsidR="00180FDB" w:rsidRPr="00953298" w:rsidRDefault="00180FDB" w:rsidP="007A67B0">
            <w:pPr>
              <w:bidi/>
              <w:spacing w:after="160" w:line="360" w:lineRule="auto"/>
              <w:jc w:val="center"/>
              <w:rPr>
                <w:rFonts w:asciiTheme="minorBidi" w:hAnsiTheme="minorBidi" w:cs="Arial" w:hint="cs"/>
                <w:sz w:val="22"/>
                <w:szCs w:val="22"/>
                <w:rtl/>
                <w:lang w:bidi="he-IL"/>
              </w:rPr>
            </w:pPr>
            <w:r>
              <w:rPr>
                <w:rFonts w:asciiTheme="minorBidi" w:hAnsiTheme="minorBidi" w:cs="Arial" w:hint="cs"/>
                <w:sz w:val="22"/>
                <w:szCs w:val="22"/>
                <w:rtl/>
                <w:lang w:bidi="he-IL"/>
              </w:rPr>
              <w:t>זיהוי אזורים חריגים בישראל בהם יש ריכוז יוצא דופן של מתקפות טרור</w:t>
            </w:r>
            <w:r w:rsidR="00CF01EF">
              <w:rPr>
                <w:rFonts w:asciiTheme="minorBidi" w:hAnsiTheme="minorBidi" w:cs="Arial"/>
                <w:sz w:val="22"/>
                <w:szCs w:val="22"/>
                <w:lang w:bidi="he-IL"/>
              </w:rPr>
              <w:t>.</w:t>
            </w:r>
          </w:p>
        </w:tc>
      </w:tr>
    </w:tbl>
    <w:p w14:paraId="1A7FA1D2" w14:textId="536E36B8" w:rsidR="00186F60" w:rsidRPr="00186F60" w:rsidRDefault="00186F60" w:rsidP="0021315F">
      <w:pPr>
        <w:pStyle w:val="a8"/>
        <w:numPr>
          <w:ilvl w:val="0"/>
          <w:numId w:val="23"/>
        </w:numPr>
        <w:bidi/>
        <w:spacing w:after="160" w:line="360" w:lineRule="auto"/>
        <w:rPr>
          <w:rFonts w:asciiTheme="minorBidi" w:hAnsiTheme="minorBidi" w:cstheme="minorBidi"/>
          <w:sz w:val="22"/>
          <w:szCs w:val="22"/>
          <w:u w:val="single"/>
          <w:lang w:bidi="he-IL"/>
        </w:rPr>
      </w:pPr>
      <w:r>
        <w:rPr>
          <w:rFonts w:asciiTheme="minorBidi" w:hAnsiTheme="minorBidi" w:cs="Arial" w:hint="cs"/>
          <w:sz w:val="22"/>
          <w:szCs w:val="22"/>
          <w:u w:val="single"/>
          <w:rtl/>
          <w:lang w:bidi="he-IL"/>
        </w:rPr>
        <w:t xml:space="preserve">מונחי </w:t>
      </w:r>
      <w:r>
        <w:rPr>
          <w:rFonts w:asciiTheme="minorBidi" w:hAnsiTheme="minorBidi" w:cs="Arial"/>
          <w:sz w:val="22"/>
          <w:szCs w:val="22"/>
          <w:u w:val="single"/>
          <w:lang w:bidi="he-IL"/>
        </w:rPr>
        <w:t>:Munzner</w:t>
      </w:r>
    </w:p>
    <w:p w14:paraId="45D30C7E" w14:textId="77777777" w:rsidR="00186F60" w:rsidRDefault="00186F60" w:rsidP="00752F7B">
      <w:pPr>
        <w:bidi/>
        <w:spacing w:after="160" w:line="360" w:lineRule="auto"/>
        <w:ind w:left="708"/>
        <w:rPr>
          <w:rFonts w:asciiTheme="minorBidi" w:hAnsiTheme="minorBidi" w:cstheme="minorBidi"/>
          <w:sz w:val="22"/>
          <w:szCs w:val="22"/>
          <w:rtl/>
          <w:lang w:bidi="he-IL"/>
        </w:rPr>
      </w:pPr>
    </w:p>
    <w:p w14:paraId="00DB94FF" w14:textId="77777777" w:rsidR="00C649C3" w:rsidRDefault="00C649C3" w:rsidP="00C649C3">
      <w:pPr>
        <w:bidi/>
        <w:spacing w:after="160" w:line="360" w:lineRule="auto"/>
        <w:ind w:left="708"/>
        <w:rPr>
          <w:rFonts w:asciiTheme="minorBidi" w:hAnsiTheme="minorBidi" w:cstheme="minorBidi"/>
          <w:sz w:val="22"/>
          <w:szCs w:val="22"/>
          <w:rtl/>
          <w:lang w:bidi="he-IL"/>
        </w:rPr>
      </w:pPr>
    </w:p>
    <w:p w14:paraId="420E0827" w14:textId="77777777" w:rsidR="00C649C3" w:rsidRDefault="00C649C3" w:rsidP="00C649C3">
      <w:pPr>
        <w:bidi/>
        <w:spacing w:after="160" w:line="360" w:lineRule="auto"/>
        <w:ind w:left="708"/>
        <w:rPr>
          <w:rFonts w:asciiTheme="minorBidi" w:hAnsiTheme="minorBidi" w:cstheme="minorBidi"/>
          <w:sz w:val="22"/>
          <w:szCs w:val="22"/>
          <w:rtl/>
          <w:lang w:bidi="he-IL"/>
        </w:rPr>
      </w:pPr>
    </w:p>
    <w:p w14:paraId="44FA2FE5" w14:textId="77777777" w:rsidR="00C649C3" w:rsidRDefault="00C649C3" w:rsidP="00C649C3">
      <w:pPr>
        <w:bidi/>
        <w:spacing w:after="160" w:line="360" w:lineRule="auto"/>
        <w:ind w:left="708"/>
        <w:rPr>
          <w:rFonts w:asciiTheme="minorBidi" w:hAnsiTheme="minorBidi" w:cstheme="minorBidi"/>
          <w:sz w:val="22"/>
          <w:szCs w:val="22"/>
          <w:rtl/>
          <w:lang w:bidi="he-IL"/>
        </w:rPr>
      </w:pPr>
    </w:p>
    <w:p w14:paraId="45577D5C" w14:textId="77777777" w:rsidR="00AC390E" w:rsidRDefault="00AC390E" w:rsidP="00AC390E">
      <w:pPr>
        <w:bidi/>
        <w:spacing w:after="160" w:line="360" w:lineRule="auto"/>
        <w:rPr>
          <w:rFonts w:asciiTheme="minorBidi" w:hAnsiTheme="minorBidi" w:cstheme="minorBidi"/>
          <w:sz w:val="22"/>
          <w:szCs w:val="22"/>
          <w:rtl/>
          <w:lang w:bidi="he-IL"/>
        </w:rPr>
      </w:pPr>
    </w:p>
    <w:p w14:paraId="4F62B8FF" w14:textId="77777777" w:rsidR="00723AE8" w:rsidRDefault="00723AE8" w:rsidP="00723AE8">
      <w:pPr>
        <w:bidi/>
        <w:spacing w:after="160" w:line="360" w:lineRule="auto"/>
        <w:rPr>
          <w:rFonts w:asciiTheme="minorBidi" w:hAnsiTheme="minorBidi" w:cstheme="minorBidi"/>
          <w:sz w:val="22"/>
          <w:szCs w:val="22"/>
          <w:rtl/>
          <w:lang w:bidi="he-IL"/>
        </w:rPr>
      </w:pPr>
    </w:p>
    <w:p w14:paraId="0FEA9C0C" w14:textId="77777777" w:rsidR="00723AE8" w:rsidRDefault="00723AE8" w:rsidP="00723AE8">
      <w:pPr>
        <w:bidi/>
        <w:spacing w:after="160" w:line="360" w:lineRule="auto"/>
        <w:rPr>
          <w:rFonts w:asciiTheme="minorBidi" w:hAnsiTheme="minorBidi" w:cstheme="minorBidi"/>
          <w:sz w:val="22"/>
          <w:szCs w:val="22"/>
          <w:rtl/>
          <w:lang w:bidi="he-IL"/>
        </w:rPr>
      </w:pPr>
    </w:p>
    <w:p w14:paraId="4B5CF7E0" w14:textId="77777777" w:rsidR="00723AE8" w:rsidRDefault="00723AE8" w:rsidP="00723AE8">
      <w:pPr>
        <w:bidi/>
        <w:spacing w:after="160" w:line="360" w:lineRule="auto"/>
        <w:rPr>
          <w:rFonts w:asciiTheme="minorBidi" w:hAnsiTheme="minorBidi" w:cstheme="minorBidi"/>
          <w:sz w:val="22"/>
          <w:szCs w:val="22"/>
          <w:rtl/>
          <w:lang w:bidi="he-IL"/>
        </w:rPr>
      </w:pPr>
    </w:p>
    <w:p w14:paraId="1331B4CA" w14:textId="77777777" w:rsidR="00723AE8" w:rsidRDefault="00723AE8" w:rsidP="00723AE8">
      <w:pPr>
        <w:bidi/>
        <w:spacing w:after="160" w:line="360" w:lineRule="auto"/>
        <w:rPr>
          <w:rFonts w:asciiTheme="minorBidi" w:hAnsiTheme="minorBidi" w:cstheme="minorBidi"/>
          <w:sz w:val="22"/>
          <w:szCs w:val="22"/>
          <w:rtl/>
          <w:lang w:bidi="he-IL"/>
        </w:rPr>
      </w:pPr>
    </w:p>
    <w:p w14:paraId="647BEDEF" w14:textId="77777777" w:rsidR="00723AE8" w:rsidRDefault="00723AE8" w:rsidP="00723AE8">
      <w:pPr>
        <w:bidi/>
        <w:spacing w:after="160" w:line="360" w:lineRule="auto"/>
        <w:rPr>
          <w:rFonts w:asciiTheme="minorBidi" w:hAnsiTheme="minorBidi" w:cstheme="minorBidi"/>
          <w:sz w:val="22"/>
          <w:szCs w:val="22"/>
          <w:rtl/>
          <w:lang w:bidi="he-IL"/>
        </w:rPr>
      </w:pPr>
    </w:p>
    <w:p w14:paraId="657C7E97" w14:textId="77777777" w:rsidR="00723AE8" w:rsidRDefault="00723AE8" w:rsidP="00723AE8">
      <w:pPr>
        <w:bidi/>
        <w:spacing w:after="160" w:line="360" w:lineRule="auto"/>
        <w:rPr>
          <w:rFonts w:asciiTheme="minorBidi" w:hAnsiTheme="minorBidi" w:cstheme="minorBidi"/>
          <w:sz w:val="22"/>
          <w:szCs w:val="22"/>
          <w:rtl/>
          <w:lang w:bidi="he-IL"/>
        </w:rPr>
      </w:pPr>
    </w:p>
    <w:p w14:paraId="01A1524B" w14:textId="77777777" w:rsidR="00723AE8" w:rsidRPr="00752F7B" w:rsidRDefault="00723AE8" w:rsidP="00723AE8">
      <w:pPr>
        <w:bidi/>
        <w:spacing w:after="160" w:line="360" w:lineRule="auto"/>
        <w:rPr>
          <w:rFonts w:asciiTheme="minorBidi" w:hAnsiTheme="minorBidi" w:cstheme="minorBidi"/>
          <w:sz w:val="22"/>
          <w:szCs w:val="22"/>
          <w:lang w:bidi="he-IL"/>
        </w:rPr>
      </w:pPr>
    </w:p>
    <w:p w14:paraId="4C6200AD" w14:textId="31372A2C" w:rsidR="00186F60" w:rsidRPr="00B53FE7" w:rsidRDefault="00530363" w:rsidP="00122A1F">
      <w:pPr>
        <w:pStyle w:val="a8"/>
        <w:numPr>
          <w:ilvl w:val="0"/>
          <w:numId w:val="22"/>
        </w:numPr>
        <w:bidi/>
        <w:spacing w:line="360" w:lineRule="auto"/>
        <w:outlineLvl w:val="1"/>
        <w:rPr>
          <w:rFonts w:asciiTheme="minorBidi" w:hAnsiTheme="minorBidi" w:cstheme="minorBidi"/>
          <w:sz w:val="22"/>
          <w:szCs w:val="22"/>
          <w:u w:val="single"/>
          <w:lang w:bidi="he-IL"/>
        </w:rPr>
      </w:pPr>
      <w:bookmarkStart w:id="48" w:name="_Toc191843284"/>
      <w:r w:rsidRPr="00186F60">
        <w:rPr>
          <w:rFonts w:asciiTheme="minorBidi" w:hAnsiTheme="minorBidi" w:cstheme="minorBidi"/>
          <w:b/>
          <w:bCs/>
          <w:sz w:val="22"/>
          <w:szCs w:val="22"/>
          <w:u w:val="single"/>
          <w:rtl/>
          <w:lang w:bidi="he-IL"/>
        </w:rPr>
        <w:lastRenderedPageBreak/>
        <w:t>קורלציה בין מספר המחבלים למספר הנפגעים: האם קיים קשר בין כמות המחבלים באירוע לכמות הנפגעים?</w:t>
      </w:r>
      <w:bookmarkEnd w:id="48"/>
    </w:p>
    <w:p w14:paraId="22E74B64" w14:textId="5F469C47" w:rsidR="001B7205" w:rsidRPr="00723AE8" w:rsidRDefault="00B53FE7" w:rsidP="00723AE8">
      <w:pPr>
        <w:pStyle w:val="a8"/>
        <w:numPr>
          <w:ilvl w:val="0"/>
          <w:numId w:val="27"/>
        </w:numPr>
        <w:bidi/>
        <w:spacing w:line="360" w:lineRule="auto"/>
        <w:rPr>
          <w:rFonts w:asciiTheme="minorBidi" w:hAnsiTheme="minorBidi" w:cstheme="minorBidi"/>
          <w:sz w:val="22"/>
          <w:szCs w:val="22"/>
          <w:u w:val="single"/>
          <w:lang w:bidi="he-IL"/>
        </w:rPr>
      </w:pPr>
      <w:r w:rsidRPr="00186F60">
        <w:rPr>
          <w:rFonts w:asciiTheme="minorBidi" w:hAnsiTheme="minorBidi" w:cstheme="minorBidi" w:hint="cs"/>
          <w:sz w:val="22"/>
          <w:szCs w:val="22"/>
          <w:u w:val="single"/>
          <w:rtl/>
          <w:lang w:bidi="he-IL"/>
        </w:rPr>
        <w:t>מונחי התחום:</w:t>
      </w:r>
      <w:r>
        <w:rPr>
          <w:rFonts w:asciiTheme="minorBidi" w:hAnsiTheme="minorBidi" w:cstheme="minorBidi"/>
          <w:sz w:val="22"/>
          <w:szCs w:val="22"/>
          <w:rtl/>
          <w:lang w:bidi="he-IL"/>
        </w:rPr>
        <w:br/>
      </w:r>
      <w:r w:rsidRPr="00186F60">
        <w:rPr>
          <w:rFonts w:asciiTheme="minorBidi" w:hAnsiTheme="minorBidi" w:cstheme="minorBidi"/>
          <w:sz w:val="22"/>
          <w:szCs w:val="22"/>
          <w:rtl/>
          <w:lang w:bidi="he-IL"/>
        </w:rPr>
        <w:t>המטרה המרכזית של ניתוח הקורלציה היא לזהות קשרים בין המשתנים: מספר המחבלים (</w:t>
      </w:r>
      <w:r w:rsidRPr="00186F60">
        <w:rPr>
          <w:rFonts w:asciiTheme="minorBidi" w:hAnsiTheme="minorBidi" w:cstheme="minorBidi"/>
          <w:sz w:val="22"/>
          <w:szCs w:val="22"/>
        </w:rPr>
        <w:t>Terrorists</w:t>
      </w:r>
      <w:r w:rsidRPr="00186F60">
        <w:rPr>
          <w:rFonts w:asciiTheme="minorBidi" w:hAnsiTheme="minorBidi" w:cstheme="minorBidi"/>
          <w:sz w:val="22"/>
          <w:szCs w:val="22"/>
          <w:rtl/>
          <w:lang w:bidi="he-IL"/>
        </w:rPr>
        <w:t>), מספר ההרוגים (</w:t>
      </w:r>
      <w:r w:rsidRPr="00186F60">
        <w:rPr>
          <w:rFonts w:asciiTheme="minorBidi" w:hAnsiTheme="minorBidi" w:cstheme="minorBidi"/>
          <w:sz w:val="22"/>
          <w:szCs w:val="22"/>
        </w:rPr>
        <w:t>Deaths</w:t>
      </w:r>
      <w:r w:rsidRPr="00186F60">
        <w:rPr>
          <w:rFonts w:asciiTheme="minorBidi" w:hAnsiTheme="minorBidi" w:cstheme="minorBidi"/>
          <w:sz w:val="22"/>
          <w:szCs w:val="22"/>
          <w:rtl/>
          <w:lang w:bidi="he-IL"/>
        </w:rPr>
        <w:t>), ומספר הפצועים (</w:t>
      </w:r>
      <w:r w:rsidRPr="00186F60">
        <w:rPr>
          <w:rFonts w:asciiTheme="minorBidi" w:hAnsiTheme="minorBidi" w:cstheme="minorBidi"/>
          <w:sz w:val="22"/>
          <w:szCs w:val="22"/>
        </w:rPr>
        <w:t>Injuries</w:t>
      </w:r>
      <w:r w:rsidRPr="00186F60">
        <w:rPr>
          <w:rFonts w:asciiTheme="minorBidi" w:hAnsiTheme="minorBidi" w:cstheme="minorBidi"/>
          <w:sz w:val="22"/>
          <w:szCs w:val="22"/>
          <w:rtl/>
          <w:lang w:bidi="he-IL"/>
        </w:rPr>
        <w:t>). ניתוח זה מאפשר להבין האם קיים קשר ליניארי בין היקף האירוע (מספר המחבלים) לבין התוצאה האנושית (הרוגים ופצועים)</w:t>
      </w:r>
      <w:r w:rsidRPr="00186F60">
        <w:rPr>
          <w:rFonts w:asciiTheme="minorBidi" w:hAnsiTheme="minorBidi" w:cstheme="minorBidi" w:hint="cs"/>
          <w:sz w:val="22"/>
          <w:szCs w:val="22"/>
          <w:rtl/>
          <w:lang w:bidi="he-IL"/>
        </w:rPr>
        <w:t>.</w:t>
      </w:r>
    </w:p>
    <w:p w14:paraId="62EF65EB" w14:textId="7796DA7C" w:rsidR="00B53FE7" w:rsidRPr="00B53FE7" w:rsidRDefault="00B53FE7" w:rsidP="00B53FE7">
      <w:pPr>
        <w:pStyle w:val="a8"/>
        <w:numPr>
          <w:ilvl w:val="0"/>
          <w:numId w:val="27"/>
        </w:numPr>
        <w:bidi/>
        <w:spacing w:line="360" w:lineRule="auto"/>
        <w:rPr>
          <w:rFonts w:asciiTheme="minorBidi" w:hAnsiTheme="minorBidi" w:cstheme="minorBidi"/>
          <w:sz w:val="22"/>
          <w:szCs w:val="22"/>
          <w:u w:val="single"/>
          <w:lang w:bidi="he-IL"/>
        </w:rPr>
      </w:pPr>
      <w:r>
        <w:rPr>
          <w:rFonts w:asciiTheme="minorBidi" w:hAnsiTheme="minorBidi" w:cstheme="minorBidi" w:hint="cs"/>
          <w:sz w:val="22"/>
          <w:szCs w:val="22"/>
          <w:u w:val="single"/>
          <w:rtl/>
          <w:lang w:bidi="he-IL"/>
        </w:rPr>
        <w:t xml:space="preserve">מונחי </w:t>
      </w:r>
      <w:r>
        <w:rPr>
          <w:rFonts w:asciiTheme="minorBidi" w:hAnsiTheme="minorBidi" w:cstheme="minorBidi"/>
          <w:sz w:val="22"/>
          <w:szCs w:val="22"/>
          <w:u w:val="single"/>
          <w:lang w:bidi="he-IL"/>
        </w:rPr>
        <w:t>Munzner</w:t>
      </w:r>
      <w:r>
        <w:rPr>
          <w:rFonts w:asciiTheme="minorBidi" w:hAnsiTheme="minorBidi" w:cstheme="minorBidi" w:hint="cs"/>
          <w:sz w:val="22"/>
          <w:szCs w:val="22"/>
          <w:u w:val="single"/>
          <w:rtl/>
          <w:lang w:bidi="he-IL"/>
        </w:rPr>
        <w:t>:</w:t>
      </w:r>
    </w:p>
    <w:tbl>
      <w:tblPr>
        <w:tblStyle w:val="5-2"/>
        <w:tblpPr w:leftFromText="180" w:rightFromText="180" w:vertAnchor="text" w:horzAnchor="margin" w:tblpY="153"/>
        <w:bidiVisual/>
        <w:tblW w:w="8788" w:type="dxa"/>
        <w:tblLook w:val="0420" w:firstRow="1" w:lastRow="0" w:firstColumn="0" w:lastColumn="0" w:noHBand="0" w:noVBand="1"/>
      </w:tblPr>
      <w:tblGrid>
        <w:gridCol w:w="2268"/>
        <w:gridCol w:w="2268"/>
        <w:gridCol w:w="4252"/>
      </w:tblGrid>
      <w:tr w:rsidR="00B53FE7" w:rsidRPr="001B0F04" w14:paraId="5537A574" w14:textId="77777777" w:rsidTr="003B2E8A">
        <w:trPr>
          <w:cnfStyle w:val="100000000000" w:firstRow="1" w:lastRow="0" w:firstColumn="0" w:lastColumn="0" w:oddVBand="0" w:evenVBand="0" w:oddHBand="0" w:evenHBand="0" w:firstRowFirstColumn="0" w:firstRowLastColumn="0" w:lastRowFirstColumn="0" w:lastRowLastColumn="0"/>
          <w:trHeight w:val="567"/>
        </w:trPr>
        <w:tc>
          <w:tcPr>
            <w:tcW w:w="2268" w:type="dxa"/>
            <w:vAlign w:val="center"/>
          </w:tcPr>
          <w:p w14:paraId="21903912" w14:textId="77777777" w:rsidR="00B53FE7" w:rsidRPr="001B0F04" w:rsidRDefault="00B53FE7" w:rsidP="003B2E8A">
            <w:pPr>
              <w:bidi/>
              <w:spacing w:after="160" w:line="360" w:lineRule="auto"/>
              <w:jc w:val="center"/>
              <w:rPr>
                <w:rFonts w:asciiTheme="minorBidi" w:hAnsiTheme="minorBidi" w:cstheme="minorBidi"/>
                <w:rtl/>
                <w:lang w:bidi="he-IL"/>
              </w:rPr>
            </w:pPr>
            <w:r w:rsidRPr="001B0F04">
              <w:rPr>
                <w:rFonts w:asciiTheme="minorBidi" w:hAnsiTheme="minorBidi" w:cstheme="minorBidi"/>
              </w:rPr>
              <w:t>Target</w:t>
            </w:r>
          </w:p>
        </w:tc>
        <w:tc>
          <w:tcPr>
            <w:tcW w:w="2268" w:type="dxa"/>
            <w:vAlign w:val="center"/>
          </w:tcPr>
          <w:p w14:paraId="34EA3B9C" w14:textId="77777777" w:rsidR="00B53FE7" w:rsidRPr="001B0F04" w:rsidRDefault="00B53FE7" w:rsidP="003B2E8A">
            <w:pPr>
              <w:bidi/>
              <w:spacing w:after="160" w:line="360" w:lineRule="auto"/>
              <w:jc w:val="center"/>
              <w:rPr>
                <w:rFonts w:asciiTheme="minorBidi" w:hAnsiTheme="minorBidi" w:cstheme="minorBidi"/>
                <w:lang w:bidi="he-IL"/>
              </w:rPr>
            </w:pPr>
            <w:r w:rsidRPr="001B0F04">
              <w:rPr>
                <w:rFonts w:asciiTheme="minorBidi" w:hAnsiTheme="minorBidi" w:cstheme="minorBidi"/>
              </w:rPr>
              <w:t>Action</w:t>
            </w:r>
          </w:p>
        </w:tc>
        <w:tc>
          <w:tcPr>
            <w:tcW w:w="4252" w:type="dxa"/>
            <w:vAlign w:val="center"/>
          </w:tcPr>
          <w:p w14:paraId="18FDA1DF" w14:textId="77777777" w:rsidR="00B53FE7" w:rsidRPr="001B0F04" w:rsidRDefault="00B53FE7" w:rsidP="003B2E8A">
            <w:pPr>
              <w:spacing w:after="160" w:line="360" w:lineRule="auto"/>
              <w:jc w:val="center"/>
              <w:rPr>
                <w:rFonts w:asciiTheme="minorBidi" w:hAnsiTheme="minorBidi" w:cstheme="minorBidi"/>
                <w:rtl/>
                <w:lang w:bidi="he-IL"/>
              </w:rPr>
            </w:pPr>
            <w:r w:rsidRPr="001B0F04">
              <w:rPr>
                <w:rFonts w:asciiTheme="minorBidi" w:hAnsiTheme="minorBidi" w:cstheme="minorBidi"/>
              </w:rPr>
              <w:t>Real world task</w:t>
            </w:r>
          </w:p>
        </w:tc>
      </w:tr>
      <w:tr w:rsidR="00B53FE7" w:rsidRPr="00AC323D" w14:paraId="69F96ED3" w14:textId="77777777" w:rsidTr="003B2E8A">
        <w:trPr>
          <w:cnfStyle w:val="000000100000" w:firstRow="0" w:lastRow="0" w:firstColumn="0" w:lastColumn="0" w:oddVBand="0" w:evenVBand="0" w:oddHBand="1" w:evenHBand="0" w:firstRowFirstColumn="0" w:firstRowLastColumn="0" w:lastRowFirstColumn="0" w:lastRowLastColumn="0"/>
          <w:trHeight w:val="1134"/>
        </w:trPr>
        <w:tc>
          <w:tcPr>
            <w:tcW w:w="2268" w:type="dxa"/>
            <w:vAlign w:val="center"/>
          </w:tcPr>
          <w:p w14:paraId="52D32AE1" w14:textId="77777777" w:rsidR="00B53FE7" w:rsidRPr="00953298" w:rsidRDefault="00B53FE7" w:rsidP="003B2E8A">
            <w:pPr>
              <w:bidi/>
              <w:spacing w:after="160" w:line="360" w:lineRule="auto"/>
              <w:jc w:val="center"/>
              <w:rPr>
                <w:rFonts w:asciiTheme="minorBidi" w:hAnsiTheme="minorBidi" w:cstheme="minorBidi"/>
                <w:sz w:val="22"/>
                <w:szCs w:val="22"/>
                <w:lang w:bidi="he-IL"/>
              </w:rPr>
            </w:pPr>
            <w:r w:rsidRPr="007168EE">
              <w:rPr>
                <w:rFonts w:asciiTheme="minorBidi" w:hAnsiTheme="minorBidi" w:cstheme="minorBidi"/>
                <w:sz w:val="22"/>
                <w:szCs w:val="22"/>
                <w:lang w:bidi="he-IL"/>
              </w:rPr>
              <w:t>Features</w:t>
            </w:r>
          </w:p>
        </w:tc>
        <w:tc>
          <w:tcPr>
            <w:tcW w:w="2268" w:type="dxa"/>
            <w:vAlign w:val="center"/>
          </w:tcPr>
          <w:p w14:paraId="0A20EE7B" w14:textId="77777777" w:rsidR="00B53FE7" w:rsidRPr="00AC323D" w:rsidRDefault="00B53FE7" w:rsidP="003B2E8A">
            <w:pPr>
              <w:bidi/>
              <w:spacing w:after="160" w:line="360" w:lineRule="auto"/>
              <w:jc w:val="center"/>
              <w:rPr>
                <w:rFonts w:asciiTheme="minorBidi" w:hAnsiTheme="minorBidi" w:cstheme="minorBidi"/>
                <w:sz w:val="22"/>
                <w:szCs w:val="22"/>
                <w:rtl/>
                <w:lang w:bidi="he-IL"/>
              </w:rPr>
            </w:pPr>
            <w:r w:rsidRPr="007168EE">
              <w:rPr>
                <w:rFonts w:asciiTheme="minorBidi" w:hAnsiTheme="minorBidi" w:cstheme="minorBidi"/>
                <w:sz w:val="22"/>
                <w:szCs w:val="22"/>
                <w:lang w:bidi="he-IL"/>
              </w:rPr>
              <w:t>Analyze → Consume → Discover</w:t>
            </w:r>
          </w:p>
        </w:tc>
        <w:tc>
          <w:tcPr>
            <w:tcW w:w="4252" w:type="dxa"/>
            <w:vAlign w:val="center"/>
          </w:tcPr>
          <w:p w14:paraId="2C699803" w14:textId="77777777" w:rsidR="00B53FE7" w:rsidRPr="00AC323D" w:rsidRDefault="00B53FE7" w:rsidP="003B2E8A">
            <w:pPr>
              <w:spacing w:after="160" w:line="360" w:lineRule="auto"/>
              <w:jc w:val="center"/>
              <w:rPr>
                <w:rFonts w:asciiTheme="minorBidi" w:hAnsiTheme="minorBidi" w:cstheme="minorBidi"/>
                <w:sz w:val="22"/>
                <w:szCs w:val="22"/>
                <w:rtl/>
                <w:lang w:bidi="he-IL"/>
              </w:rPr>
            </w:pPr>
            <w:r w:rsidRPr="0021315F">
              <w:rPr>
                <w:rFonts w:asciiTheme="minorBidi" w:hAnsiTheme="minorBidi" w:cs="Arial"/>
                <w:sz w:val="22"/>
                <w:szCs w:val="22"/>
                <w:rtl/>
                <w:lang w:bidi="he-IL"/>
              </w:rPr>
              <w:t>ניתוח הקשרים בין מספר המחבלים, מספר ההרוגים ומספר הפצועים כדי לזהות מגמות כלליות.</w:t>
            </w:r>
          </w:p>
        </w:tc>
      </w:tr>
      <w:tr w:rsidR="00B53FE7" w:rsidRPr="00AC323D" w14:paraId="4AED6927" w14:textId="77777777" w:rsidTr="003B2E8A">
        <w:trPr>
          <w:trHeight w:val="1134"/>
        </w:trPr>
        <w:tc>
          <w:tcPr>
            <w:tcW w:w="2268" w:type="dxa"/>
            <w:vAlign w:val="center"/>
          </w:tcPr>
          <w:p w14:paraId="211D7649" w14:textId="77777777" w:rsidR="00B53FE7" w:rsidRPr="007168EE" w:rsidRDefault="00B53FE7" w:rsidP="003B2E8A">
            <w:pPr>
              <w:bidi/>
              <w:spacing w:after="160" w:line="360" w:lineRule="auto"/>
              <w:jc w:val="center"/>
              <w:rPr>
                <w:rFonts w:asciiTheme="minorBidi" w:hAnsiTheme="minorBidi" w:cstheme="minorBidi"/>
                <w:sz w:val="22"/>
                <w:szCs w:val="22"/>
                <w:lang w:bidi="he-IL"/>
              </w:rPr>
            </w:pPr>
            <w:r w:rsidRPr="00AC323D">
              <w:rPr>
                <w:rFonts w:asciiTheme="minorBidi" w:hAnsiTheme="minorBidi" w:cstheme="minorBidi"/>
                <w:sz w:val="22"/>
                <w:szCs w:val="22"/>
                <w:lang w:bidi="he-IL"/>
              </w:rPr>
              <w:t>Correlation</w:t>
            </w:r>
          </w:p>
        </w:tc>
        <w:tc>
          <w:tcPr>
            <w:tcW w:w="2268" w:type="dxa"/>
            <w:vAlign w:val="center"/>
          </w:tcPr>
          <w:p w14:paraId="024F9C00" w14:textId="77777777" w:rsidR="00B53FE7" w:rsidRPr="007168EE" w:rsidRDefault="00B53FE7" w:rsidP="003B2E8A">
            <w:pPr>
              <w:bidi/>
              <w:spacing w:after="160" w:line="360" w:lineRule="auto"/>
              <w:jc w:val="center"/>
              <w:rPr>
                <w:rFonts w:asciiTheme="minorBidi" w:hAnsiTheme="minorBidi" w:cstheme="minorBidi"/>
                <w:sz w:val="22"/>
                <w:szCs w:val="22"/>
                <w:lang w:bidi="he-IL"/>
              </w:rPr>
            </w:pPr>
            <w:r w:rsidRPr="00953298">
              <w:rPr>
                <w:rFonts w:asciiTheme="minorBidi" w:hAnsiTheme="minorBidi" w:cstheme="minorBidi"/>
                <w:sz w:val="22"/>
                <w:szCs w:val="22"/>
                <w:lang w:bidi="he-IL"/>
              </w:rPr>
              <w:t xml:space="preserve">Search </w:t>
            </w:r>
            <w:r w:rsidRPr="007168EE">
              <w:rPr>
                <w:rFonts w:asciiTheme="minorBidi" w:hAnsiTheme="minorBidi" w:cstheme="minorBidi"/>
                <w:sz w:val="22"/>
                <w:szCs w:val="22"/>
                <w:lang w:bidi="he-IL"/>
              </w:rPr>
              <w:t>→</w:t>
            </w:r>
            <w:r>
              <w:rPr>
                <w:rFonts w:asciiTheme="minorBidi" w:hAnsiTheme="minorBidi" w:cstheme="minorBidi"/>
                <w:sz w:val="22"/>
                <w:szCs w:val="22"/>
                <w:lang w:bidi="he-IL"/>
              </w:rPr>
              <w:t xml:space="preserve"> Browse</w:t>
            </w:r>
          </w:p>
        </w:tc>
        <w:tc>
          <w:tcPr>
            <w:tcW w:w="4252" w:type="dxa"/>
            <w:vAlign w:val="center"/>
          </w:tcPr>
          <w:p w14:paraId="4320586F" w14:textId="77777777" w:rsidR="00B53FE7" w:rsidRPr="00AC323D" w:rsidRDefault="00B53FE7" w:rsidP="003B2E8A">
            <w:pPr>
              <w:bidi/>
              <w:spacing w:after="160" w:line="360" w:lineRule="auto"/>
              <w:jc w:val="center"/>
              <w:rPr>
                <w:rFonts w:asciiTheme="minorBidi" w:hAnsiTheme="minorBidi" w:cstheme="minorBidi"/>
                <w:sz w:val="22"/>
                <w:szCs w:val="22"/>
                <w:rtl/>
                <w:lang w:bidi="he-IL"/>
              </w:rPr>
            </w:pPr>
            <w:r>
              <w:rPr>
                <w:rFonts w:asciiTheme="minorBidi" w:hAnsiTheme="minorBidi" w:cs="Arial" w:hint="cs"/>
                <w:sz w:val="22"/>
                <w:szCs w:val="22"/>
                <w:rtl/>
                <w:lang w:bidi="he-IL"/>
              </w:rPr>
              <w:t>ה</w:t>
            </w:r>
            <w:r w:rsidRPr="0021315F">
              <w:rPr>
                <w:rFonts w:asciiTheme="minorBidi" w:hAnsiTheme="minorBidi" w:cs="Arial"/>
                <w:sz w:val="22"/>
                <w:szCs w:val="22"/>
                <w:rtl/>
                <w:lang w:bidi="he-IL"/>
              </w:rPr>
              <w:t>אם קיים קשר חזק בין מספר המחבלים לבין כמות הנפגעים (הרוגים ופצועים).</w:t>
            </w:r>
          </w:p>
        </w:tc>
      </w:tr>
      <w:tr w:rsidR="00B53FE7" w:rsidRPr="00953298" w14:paraId="06558DFF" w14:textId="77777777" w:rsidTr="003B2E8A">
        <w:trPr>
          <w:cnfStyle w:val="000000100000" w:firstRow="0" w:lastRow="0" w:firstColumn="0" w:lastColumn="0" w:oddVBand="0" w:evenVBand="0" w:oddHBand="1" w:evenHBand="0" w:firstRowFirstColumn="0" w:firstRowLastColumn="0" w:lastRowFirstColumn="0" w:lastRowLastColumn="0"/>
          <w:trHeight w:val="1134"/>
        </w:trPr>
        <w:tc>
          <w:tcPr>
            <w:tcW w:w="2268" w:type="dxa"/>
            <w:vAlign w:val="center"/>
          </w:tcPr>
          <w:p w14:paraId="10E7CAF2" w14:textId="77777777" w:rsidR="00B53FE7" w:rsidRPr="00953298" w:rsidRDefault="00B53FE7" w:rsidP="003B2E8A">
            <w:pPr>
              <w:bidi/>
              <w:spacing w:after="160" w:line="360" w:lineRule="auto"/>
              <w:jc w:val="center"/>
              <w:rPr>
                <w:rFonts w:asciiTheme="minorBidi" w:hAnsiTheme="minorBidi" w:cstheme="minorBidi"/>
                <w:sz w:val="22"/>
                <w:szCs w:val="22"/>
                <w:lang w:bidi="he-IL"/>
              </w:rPr>
            </w:pPr>
            <w:r w:rsidRPr="00AC323D">
              <w:rPr>
                <w:rFonts w:asciiTheme="minorBidi" w:hAnsiTheme="minorBidi" w:cstheme="minorBidi"/>
                <w:sz w:val="22"/>
                <w:szCs w:val="22"/>
                <w:lang w:bidi="he-IL"/>
              </w:rPr>
              <w:t>Correlation</w:t>
            </w:r>
          </w:p>
        </w:tc>
        <w:tc>
          <w:tcPr>
            <w:tcW w:w="2268" w:type="dxa"/>
            <w:vAlign w:val="center"/>
          </w:tcPr>
          <w:p w14:paraId="27616E39" w14:textId="77777777" w:rsidR="00B53FE7" w:rsidRPr="00953298" w:rsidRDefault="00B53FE7" w:rsidP="003B2E8A">
            <w:pPr>
              <w:bidi/>
              <w:spacing w:after="160" w:line="360" w:lineRule="auto"/>
              <w:jc w:val="center"/>
              <w:rPr>
                <w:rFonts w:asciiTheme="minorBidi" w:hAnsiTheme="minorBidi" w:cstheme="minorBidi"/>
                <w:sz w:val="22"/>
                <w:szCs w:val="22"/>
                <w:lang w:bidi="he-IL"/>
              </w:rPr>
            </w:pPr>
            <w:r>
              <w:rPr>
                <w:rFonts w:asciiTheme="minorBidi" w:hAnsiTheme="minorBidi" w:cstheme="minorBidi"/>
                <w:sz w:val="22"/>
                <w:szCs w:val="22"/>
                <w:lang w:bidi="he-IL"/>
              </w:rPr>
              <w:t>Query</w:t>
            </w:r>
            <w:r w:rsidRPr="007168EE">
              <w:rPr>
                <w:rFonts w:asciiTheme="minorBidi" w:hAnsiTheme="minorBidi" w:cstheme="minorBidi"/>
                <w:sz w:val="22"/>
                <w:szCs w:val="22"/>
                <w:lang w:bidi="he-IL"/>
              </w:rPr>
              <w:t xml:space="preserve"> → </w:t>
            </w:r>
            <w:r w:rsidRPr="00AC323D">
              <w:rPr>
                <w:rFonts w:asciiTheme="minorBidi" w:hAnsiTheme="minorBidi" w:cstheme="minorBidi"/>
                <w:sz w:val="22"/>
                <w:szCs w:val="22"/>
                <w:lang w:bidi="he-IL"/>
              </w:rPr>
              <w:t>Compare</w:t>
            </w:r>
          </w:p>
        </w:tc>
        <w:tc>
          <w:tcPr>
            <w:tcW w:w="4252" w:type="dxa"/>
            <w:vAlign w:val="center"/>
          </w:tcPr>
          <w:p w14:paraId="5FCE3F0C" w14:textId="77777777" w:rsidR="00B53FE7" w:rsidRPr="00953298" w:rsidRDefault="00B53FE7" w:rsidP="003B2E8A">
            <w:pPr>
              <w:bidi/>
              <w:spacing w:after="160" w:line="360" w:lineRule="auto"/>
              <w:jc w:val="center"/>
              <w:rPr>
                <w:rFonts w:asciiTheme="minorBidi" w:hAnsiTheme="minorBidi" w:cs="Arial"/>
                <w:sz w:val="22"/>
                <w:szCs w:val="22"/>
                <w:rtl/>
                <w:lang w:bidi="he-IL"/>
              </w:rPr>
            </w:pPr>
            <w:r w:rsidRPr="0021315F">
              <w:rPr>
                <w:rFonts w:asciiTheme="minorBidi" w:hAnsiTheme="minorBidi" w:cs="Arial"/>
                <w:sz w:val="22"/>
                <w:szCs w:val="22"/>
                <w:rtl/>
                <w:lang w:bidi="he-IL"/>
              </w:rPr>
              <w:t>השוואת הקשרים בין משתנים שונים כדי לבדוק האם מספר המחבלים יכול לנבא את מספר הפצועים וההרוגים.</w:t>
            </w:r>
          </w:p>
        </w:tc>
      </w:tr>
    </w:tbl>
    <w:p w14:paraId="1A987E0C" w14:textId="77777777" w:rsidR="00BB6DA4" w:rsidRPr="00C649C3" w:rsidRDefault="00BB6DA4" w:rsidP="00BB6DA4">
      <w:pPr>
        <w:bidi/>
        <w:spacing w:line="360" w:lineRule="auto"/>
        <w:outlineLvl w:val="1"/>
        <w:rPr>
          <w:rFonts w:asciiTheme="minorBidi" w:hAnsiTheme="minorBidi" w:cstheme="minorBidi"/>
          <w:b/>
          <w:bCs/>
          <w:sz w:val="22"/>
          <w:szCs w:val="22"/>
          <w:u w:val="single"/>
          <w:lang w:bidi="he-IL"/>
        </w:rPr>
      </w:pPr>
      <w:bookmarkStart w:id="49" w:name="_Toc191843285"/>
    </w:p>
    <w:p w14:paraId="3B94D8D1" w14:textId="7BDC4242" w:rsidR="00186F60" w:rsidRPr="00186F60" w:rsidRDefault="00EF0C39" w:rsidP="00C649C3">
      <w:pPr>
        <w:pStyle w:val="a8"/>
        <w:numPr>
          <w:ilvl w:val="0"/>
          <w:numId w:val="22"/>
        </w:numPr>
        <w:bidi/>
        <w:spacing w:line="360" w:lineRule="auto"/>
        <w:outlineLvl w:val="1"/>
        <w:rPr>
          <w:rFonts w:asciiTheme="minorBidi" w:hAnsiTheme="minorBidi" w:cstheme="minorBidi"/>
          <w:b/>
          <w:bCs/>
          <w:sz w:val="22"/>
          <w:szCs w:val="22"/>
          <w:u w:val="single"/>
          <w:lang w:bidi="he-IL"/>
        </w:rPr>
      </w:pPr>
      <w:r w:rsidRPr="00186F60">
        <w:rPr>
          <w:rFonts w:asciiTheme="minorBidi" w:hAnsiTheme="minorBidi" w:cstheme="minorBidi"/>
          <w:b/>
          <w:bCs/>
          <w:sz w:val="22"/>
          <w:szCs w:val="22"/>
          <w:u w:val="single"/>
          <w:rtl/>
          <w:lang w:bidi="he-IL"/>
        </w:rPr>
        <w:t>מהם ההבדלים בין סוגי הנשק בתרומתם לחומרת האירועים</w:t>
      </w:r>
      <w:r w:rsidR="00C32207">
        <w:rPr>
          <w:rFonts w:asciiTheme="minorBidi" w:hAnsiTheme="minorBidi" w:cstheme="minorBidi" w:hint="cs"/>
          <w:b/>
          <w:bCs/>
          <w:sz w:val="22"/>
          <w:szCs w:val="22"/>
          <w:u w:val="single"/>
          <w:rtl/>
          <w:lang w:bidi="he-IL"/>
        </w:rPr>
        <w:t xml:space="preserve"> </w:t>
      </w:r>
      <w:r w:rsidRPr="00186F60">
        <w:rPr>
          <w:rFonts w:asciiTheme="minorBidi" w:hAnsiTheme="minorBidi" w:cstheme="minorBidi"/>
          <w:b/>
          <w:bCs/>
          <w:sz w:val="22"/>
          <w:szCs w:val="22"/>
          <w:u w:val="single"/>
          <w:rtl/>
          <w:lang w:bidi="he-IL"/>
        </w:rPr>
        <w:t>(מספר נפגעים והרוגים) ותדירות האירועים מכל סוג נשק?</w:t>
      </w:r>
      <w:bookmarkEnd w:id="49"/>
    </w:p>
    <w:p w14:paraId="7FCF3E0E" w14:textId="4BE6CB99" w:rsidR="007168EE" w:rsidRPr="00186F60" w:rsidRDefault="00186F60" w:rsidP="00186F60">
      <w:pPr>
        <w:pStyle w:val="a8"/>
        <w:numPr>
          <w:ilvl w:val="0"/>
          <w:numId w:val="25"/>
        </w:numPr>
        <w:bidi/>
        <w:spacing w:line="360" w:lineRule="auto"/>
        <w:rPr>
          <w:rFonts w:asciiTheme="minorBidi" w:hAnsiTheme="minorBidi" w:cstheme="minorBidi"/>
          <w:sz w:val="22"/>
          <w:szCs w:val="22"/>
          <w:u w:val="single"/>
          <w:lang w:bidi="he-IL"/>
        </w:rPr>
      </w:pPr>
      <w:r w:rsidRPr="00186F60">
        <w:rPr>
          <w:rFonts w:asciiTheme="minorBidi" w:hAnsiTheme="minorBidi" w:cstheme="minorBidi" w:hint="cs"/>
          <w:sz w:val="22"/>
          <w:szCs w:val="22"/>
          <w:u w:val="single"/>
          <w:rtl/>
          <w:lang w:bidi="he-IL"/>
        </w:rPr>
        <w:t>מונחי התחום:</w:t>
      </w:r>
      <w:r>
        <w:rPr>
          <w:rFonts w:asciiTheme="minorBidi" w:hAnsiTheme="minorBidi" w:cstheme="minorBidi"/>
          <w:sz w:val="22"/>
          <w:szCs w:val="22"/>
          <w:rtl/>
          <w:lang w:bidi="he-IL"/>
        </w:rPr>
        <w:br/>
      </w:r>
      <w:r w:rsidR="001578A3" w:rsidRPr="00186F60">
        <w:rPr>
          <w:rFonts w:asciiTheme="minorBidi" w:hAnsiTheme="minorBidi" w:cstheme="minorBidi"/>
          <w:sz w:val="22"/>
          <w:szCs w:val="22"/>
          <w:rtl/>
          <w:lang w:bidi="he-IL"/>
        </w:rPr>
        <w:t>נרצה להשוות בין סוגי נשק שונים שבהם המחבלים השתמשו בכל פיגוע</w:t>
      </w:r>
      <w:r w:rsidR="0003482B" w:rsidRPr="00186F60">
        <w:rPr>
          <w:rFonts w:asciiTheme="minorBidi" w:hAnsiTheme="minorBidi" w:cstheme="minorBidi" w:hint="cs"/>
          <w:sz w:val="22"/>
          <w:szCs w:val="22"/>
          <w:rtl/>
          <w:lang w:bidi="he-IL"/>
        </w:rPr>
        <w:t>,</w:t>
      </w:r>
      <w:r w:rsidR="001578A3" w:rsidRPr="00186F60">
        <w:rPr>
          <w:rFonts w:asciiTheme="minorBidi" w:hAnsiTheme="minorBidi" w:cstheme="minorBidi"/>
          <w:sz w:val="22"/>
          <w:szCs w:val="22"/>
          <w:rtl/>
          <w:lang w:bidi="he-IL"/>
        </w:rPr>
        <w:t xml:space="preserve"> בהתחשבות במספר הנפגעים וההרוגים וכמות הפיגועים שבוצעו </w:t>
      </w:r>
      <w:r w:rsidR="00CC10FB" w:rsidRPr="00186F60">
        <w:rPr>
          <w:rFonts w:asciiTheme="minorBidi" w:hAnsiTheme="minorBidi" w:cstheme="minorBidi"/>
          <w:sz w:val="22"/>
          <w:szCs w:val="22"/>
          <w:rtl/>
          <w:lang w:bidi="he-IL"/>
        </w:rPr>
        <w:t>ב</w:t>
      </w:r>
      <w:r w:rsidR="001578A3" w:rsidRPr="00186F60">
        <w:rPr>
          <w:rFonts w:asciiTheme="minorBidi" w:hAnsiTheme="minorBidi" w:cstheme="minorBidi"/>
          <w:sz w:val="22"/>
          <w:szCs w:val="22"/>
          <w:rtl/>
          <w:lang w:bidi="he-IL"/>
        </w:rPr>
        <w:t>כל סוג נשק</w:t>
      </w:r>
      <w:r w:rsidR="00974039" w:rsidRPr="00186F60">
        <w:rPr>
          <w:rFonts w:asciiTheme="minorBidi" w:hAnsiTheme="minorBidi" w:cstheme="minorBidi" w:hint="cs"/>
          <w:sz w:val="22"/>
          <w:szCs w:val="22"/>
          <w:rtl/>
          <w:lang w:bidi="he-IL"/>
        </w:rPr>
        <w:t xml:space="preserve">. נרצה </w:t>
      </w:r>
      <w:r w:rsidR="00953298" w:rsidRPr="00186F60">
        <w:rPr>
          <w:rFonts w:asciiTheme="minorBidi" w:hAnsiTheme="minorBidi" w:cstheme="minorBidi" w:hint="cs"/>
          <w:sz w:val="22"/>
          <w:szCs w:val="22"/>
          <w:rtl/>
          <w:lang w:bidi="he-IL"/>
        </w:rPr>
        <w:t xml:space="preserve">גם </w:t>
      </w:r>
      <w:r w:rsidR="00974039" w:rsidRPr="00186F60">
        <w:rPr>
          <w:rFonts w:asciiTheme="minorBidi" w:hAnsiTheme="minorBidi" w:cstheme="minorBidi" w:hint="cs"/>
          <w:sz w:val="22"/>
          <w:szCs w:val="22"/>
          <w:rtl/>
          <w:lang w:bidi="he-IL"/>
        </w:rPr>
        <w:t>להבחין בסוגי נשק קטלניים יותר</w:t>
      </w:r>
      <w:r w:rsidR="00C32207">
        <w:rPr>
          <w:rFonts w:asciiTheme="minorBidi" w:hAnsiTheme="minorBidi" w:cstheme="minorBidi" w:hint="cs"/>
          <w:sz w:val="22"/>
          <w:szCs w:val="22"/>
          <w:rtl/>
          <w:lang w:bidi="he-IL"/>
        </w:rPr>
        <w:t xml:space="preserve"> </w:t>
      </w:r>
      <w:r w:rsidR="00974039" w:rsidRPr="00186F60">
        <w:rPr>
          <w:rFonts w:asciiTheme="minorBidi" w:hAnsiTheme="minorBidi" w:cstheme="minorBidi" w:hint="cs"/>
          <w:sz w:val="22"/>
          <w:szCs w:val="22"/>
          <w:rtl/>
          <w:lang w:bidi="he-IL"/>
        </w:rPr>
        <w:t>(גורמי נזק).</w:t>
      </w:r>
    </w:p>
    <w:tbl>
      <w:tblPr>
        <w:tblStyle w:val="5-2"/>
        <w:tblpPr w:leftFromText="180" w:rightFromText="180" w:vertAnchor="text" w:horzAnchor="margin" w:tblpXSpec="center" w:tblpY="460"/>
        <w:bidiVisual/>
        <w:tblW w:w="8788" w:type="dxa"/>
        <w:tblLook w:val="0420" w:firstRow="1" w:lastRow="0" w:firstColumn="0" w:lastColumn="0" w:noHBand="0" w:noVBand="1"/>
      </w:tblPr>
      <w:tblGrid>
        <w:gridCol w:w="2268"/>
        <w:gridCol w:w="2268"/>
        <w:gridCol w:w="4252"/>
      </w:tblGrid>
      <w:tr w:rsidR="002C5725" w:rsidRPr="00AC323D" w14:paraId="33D94B44" w14:textId="77777777" w:rsidTr="002C5725">
        <w:trPr>
          <w:cnfStyle w:val="100000000000" w:firstRow="1" w:lastRow="0" w:firstColumn="0" w:lastColumn="0" w:oddVBand="0" w:evenVBand="0" w:oddHBand="0" w:evenHBand="0" w:firstRowFirstColumn="0" w:firstRowLastColumn="0" w:lastRowFirstColumn="0" w:lastRowLastColumn="0"/>
          <w:trHeight w:val="624"/>
        </w:trPr>
        <w:tc>
          <w:tcPr>
            <w:tcW w:w="2268" w:type="dxa"/>
            <w:vAlign w:val="center"/>
          </w:tcPr>
          <w:p w14:paraId="4EDED404" w14:textId="77777777" w:rsidR="002C5725" w:rsidRPr="001B0F04" w:rsidRDefault="002C5725" w:rsidP="002C5725">
            <w:pPr>
              <w:bidi/>
              <w:spacing w:after="160" w:line="360" w:lineRule="auto"/>
              <w:jc w:val="center"/>
              <w:rPr>
                <w:rFonts w:asciiTheme="minorBidi" w:hAnsiTheme="minorBidi" w:cstheme="minorBidi"/>
                <w:rtl/>
                <w:lang w:bidi="he-IL"/>
              </w:rPr>
            </w:pPr>
            <w:r w:rsidRPr="001B0F04">
              <w:rPr>
                <w:rFonts w:asciiTheme="minorBidi" w:hAnsiTheme="minorBidi" w:cstheme="minorBidi"/>
              </w:rPr>
              <w:t>Target</w:t>
            </w:r>
          </w:p>
        </w:tc>
        <w:tc>
          <w:tcPr>
            <w:tcW w:w="2268" w:type="dxa"/>
            <w:vAlign w:val="center"/>
          </w:tcPr>
          <w:p w14:paraId="55787E7C" w14:textId="77777777" w:rsidR="002C5725" w:rsidRPr="001B0F04" w:rsidRDefault="002C5725" w:rsidP="002C5725">
            <w:pPr>
              <w:bidi/>
              <w:spacing w:after="160" w:line="360" w:lineRule="auto"/>
              <w:jc w:val="center"/>
              <w:rPr>
                <w:rFonts w:asciiTheme="minorBidi" w:hAnsiTheme="minorBidi" w:cstheme="minorBidi"/>
                <w:lang w:bidi="he-IL"/>
              </w:rPr>
            </w:pPr>
            <w:r w:rsidRPr="001B0F04">
              <w:rPr>
                <w:rFonts w:asciiTheme="minorBidi" w:hAnsiTheme="minorBidi" w:cstheme="minorBidi"/>
              </w:rPr>
              <w:t>Action</w:t>
            </w:r>
          </w:p>
        </w:tc>
        <w:tc>
          <w:tcPr>
            <w:tcW w:w="4252" w:type="dxa"/>
            <w:vAlign w:val="center"/>
          </w:tcPr>
          <w:p w14:paraId="0A993D82" w14:textId="77777777" w:rsidR="002C5725" w:rsidRPr="001B0F04" w:rsidRDefault="002C5725" w:rsidP="002C5725">
            <w:pPr>
              <w:bidi/>
              <w:spacing w:after="160" w:line="360" w:lineRule="auto"/>
              <w:jc w:val="center"/>
              <w:rPr>
                <w:rFonts w:asciiTheme="minorBidi" w:hAnsiTheme="minorBidi" w:cstheme="minorBidi"/>
                <w:rtl/>
                <w:lang w:bidi="he-IL"/>
              </w:rPr>
            </w:pPr>
            <w:r w:rsidRPr="001B0F04">
              <w:rPr>
                <w:rFonts w:asciiTheme="minorBidi" w:hAnsiTheme="minorBidi" w:cstheme="minorBidi"/>
              </w:rPr>
              <w:t>Real world task</w:t>
            </w:r>
          </w:p>
        </w:tc>
      </w:tr>
      <w:tr w:rsidR="002C5725" w:rsidRPr="00AC323D" w14:paraId="4B42AD8C" w14:textId="77777777" w:rsidTr="002C5725">
        <w:trPr>
          <w:cnfStyle w:val="000000100000" w:firstRow="0" w:lastRow="0" w:firstColumn="0" w:lastColumn="0" w:oddVBand="0" w:evenVBand="0" w:oddHBand="1" w:evenHBand="0" w:firstRowFirstColumn="0" w:firstRowLastColumn="0" w:lastRowFirstColumn="0" w:lastRowLastColumn="0"/>
          <w:trHeight w:val="1134"/>
        </w:trPr>
        <w:tc>
          <w:tcPr>
            <w:tcW w:w="2268" w:type="dxa"/>
            <w:vAlign w:val="center"/>
          </w:tcPr>
          <w:p w14:paraId="32293B88" w14:textId="77777777" w:rsidR="002C5725" w:rsidRPr="00F85710" w:rsidRDefault="002C5725" w:rsidP="002C5725">
            <w:pPr>
              <w:spacing w:after="160" w:line="360" w:lineRule="auto"/>
              <w:jc w:val="center"/>
              <w:rPr>
                <w:rFonts w:asciiTheme="minorBidi" w:hAnsiTheme="minorBidi" w:cstheme="minorBidi"/>
                <w:sz w:val="22"/>
                <w:szCs w:val="22"/>
                <w:rtl/>
                <w:lang w:bidi="he-IL"/>
              </w:rPr>
            </w:pPr>
            <w:r w:rsidRPr="00876A38">
              <w:rPr>
                <w:rFonts w:asciiTheme="minorBidi" w:hAnsiTheme="minorBidi" w:cstheme="minorBidi"/>
                <w:sz w:val="22"/>
                <w:szCs w:val="22"/>
                <w:lang w:bidi="he-IL"/>
              </w:rPr>
              <w:t>Trends</w:t>
            </w:r>
          </w:p>
        </w:tc>
        <w:tc>
          <w:tcPr>
            <w:tcW w:w="2268" w:type="dxa"/>
            <w:vAlign w:val="center"/>
          </w:tcPr>
          <w:p w14:paraId="72DDA359" w14:textId="77777777" w:rsidR="002C5725" w:rsidRPr="00AC323D" w:rsidRDefault="002C5725" w:rsidP="002C5725">
            <w:pPr>
              <w:bidi/>
              <w:spacing w:after="160" w:line="360" w:lineRule="auto"/>
              <w:jc w:val="center"/>
              <w:rPr>
                <w:rFonts w:asciiTheme="minorBidi" w:hAnsiTheme="minorBidi" w:cstheme="minorBidi"/>
                <w:sz w:val="22"/>
                <w:szCs w:val="22"/>
                <w:rtl/>
                <w:lang w:bidi="he-IL"/>
              </w:rPr>
            </w:pPr>
            <w:r w:rsidRPr="007168EE">
              <w:rPr>
                <w:rFonts w:asciiTheme="minorBidi" w:hAnsiTheme="minorBidi" w:cstheme="minorBidi"/>
                <w:sz w:val="22"/>
                <w:szCs w:val="22"/>
                <w:lang w:bidi="he-IL"/>
              </w:rPr>
              <w:t xml:space="preserve">Analyze → </w:t>
            </w:r>
            <w:r w:rsidRPr="00BD1E6F">
              <w:rPr>
                <w:rFonts w:asciiTheme="minorBidi" w:hAnsiTheme="minorBidi" w:cstheme="minorBidi"/>
                <w:sz w:val="22"/>
                <w:szCs w:val="22"/>
                <w:lang w:bidi="he-IL"/>
              </w:rPr>
              <w:t>Consume → Discover</w:t>
            </w:r>
          </w:p>
        </w:tc>
        <w:tc>
          <w:tcPr>
            <w:tcW w:w="4252" w:type="dxa"/>
            <w:vAlign w:val="center"/>
          </w:tcPr>
          <w:p w14:paraId="3BD09075" w14:textId="77777777" w:rsidR="002C5725" w:rsidRPr="00AC323D" w:rsidRDefault="002C5725" w:rsidP="002C5725">
            <w:pPr>
              <w:bidi/>
              <w:spacing w:after="160" w:line="360" w:lineRule="auto"/>
              <w:jc w:val="center"/>
              <w:rPr>
                <w:rFonts w:asciiTheme="minorBidi" w:hAnsiTheme="minorBidi" w:cstheme="minorBidi"/>
                <w:sz w:val="22"/>
                <w:szCs w:val="22"/>
                <w:rtl/>
                <w:lang w:bidi="he-IL"/>
              </w:rPr>
            </w:pPr>
            <w:r w:rsidRPr="0089150A">
              <w:rPr>
                <w:rFonts w:asciiTheme="minorBidi" w:hAnsiTheme="minorBidi" w:cs="Arial"/>
                <w:sz w:val="22"/>
                <w:szCs w:val="22"/>
                <w:rtl/>
                <w:lang w:bidi="he-IL"/>
              </w:rPr>
              <w:t>ניתוח ההבדלים בין סוגי הנשק והשפעתם על מספר הנפגעים (הרוגים ופצועים), תוך זיהוי אילו סוגי נשק קטלניים יותר.</w:t>
            </w:r>
          </w:p>
        </w:tc>
      </w:tr>
      <w:tr w:rsidR="002C5725" w:rsidRPr="00AC323D" w14:paraId="765378EC" w14:textId="77777777" w:rsidTr="002C5725">
        <w:trPr>
          <w:trHeight w:val="1134"/>
        </w:trPr>
        <w:tc>
          <w:tcPr>
            <w:tcW w:w="2268" w:type="dxa"/>
            <w:vAlign w:val="center"/>
          </w:tcPr>
          <w:p w14:paraId="5808B3EB" w14:textId="77777777" w:rsidR="002C5725" w:rsidRPr="00617469" w:rsidRDefault="002C5725" w:rsidP="002C5725">
            <w:pPr>
              <w:spacing w:after="160" w:line="360" w:lineRule="auto"/>
              <w:jc w:val="center"/>
              <w:rPr>
                <w:rFonts w:asciiTheme="minorBidi" w:hAnsiTheme="minorBidi" w:cstheme="minorBidi"/>
                <w:sz w:val="22"/>
                <w:szCs w:val="22"/>
                <w:lang w:bidi="he-IL"/>
              </w:rPr>
            </w:pPr>
            <w:r w:rsidRPr="00AC323D">
              <w:rPr>
                <w:rFonts w:asciiTheme="minorBidi" w:hAnsiTheme="minorBidi" w:cstheme="minorBidi"/>
                <w:sz w:val="22"/>
                <w:szCs w:val="22"/>
                <w:lang w:bidi="he-IL"/>
              </w:rPr>
              <w:t>Correlation</w:t>
            </w:r>
          </w:p>
        </w:tc>
        <w:tc>
          <w:tcPr>
            <w:tcW w:w="2268" w:type="dxa"/>
            <w:vAlign w:val="center"/>
          </w:tcPr>
          <w:p w14:paraId="60EB12F7" w14:textId="77777777" w:rsidR="002C5725" w:rsidRPr="007168EE" w:rsidRDefault="002C5725" w:rsidP="002C5725">
            <w:pPr>
              <w:bidi/>
              <w:spacing w:after="160" w:line="360" w:lineRule="auto"/>
              <w:jc w:val="center"/>
              <w:rPr>
                <w:rFonts w:asciiTheme="minorBidi" w:hAnsiTheme="minorBidi" w:cstheme="minorBidi"/>
                <w:sz w:val="22"/>
                <w:szCs w:val="22"/>
                <w:lang w:bidi="he-IL"/>
              </w:rPr>
            </w:pPr>
            <w:r w:rsidRPr="00953298">
              <w:rPr>
                <w:rFonts w:asciiTheme="minorBidi" w:hAnsiTheme="minorBidi" w:cstheme="minorBidi"/>
                <w:sz w:val="22"/>
                <w:szCs w:val="22"/>
                <w:lang w:bidi="he-IL"/>
              </w:rPr>
              <w:t xml:space="preserve">Search </w:t>
            </w:r>
            <w:r w:rsidRPr="007168EE">
              <w:rPr>
                <w:rFonts w:asciiTheme="minorBidi" w:hAnsiTheme="minorBidi" w:cstheme="minorBidi"/>
                <w:sz w:val="22"/>
                <w:szCs w:val="22"/>
                <w:lang w:bidi="he-IL"/>
              </w:rPr>
              <w:t>→</w:t>
            </w:r>
            <w:r>
              <w:rPr>
                <w:rFonts w:asciiTheme="minorBidi" w:hAnsiTheme="minorBidi" w:cstheme="minorBidi"/>
                <w:sz w:val="22"/>
                <w:szCs w:val="22"/>
                <w:lang w:bidi="he-IL"/>
              </w:rPr>
              <w:t xml:space="preserve"> Browse</w:t>
            </w:r>
          </w:p>
        </w:tc>
        <w:tc>
          <w:tcPr>
            <w:tcW w:w="4252" w:type="dxa"/>
            <w:vAlign w:val="center"/>
          </w:tcPr>
          <w:p w14:paraId="35436A58" w14:textId="77777777" w:rsidR="002C5725" w:rsidRPr="00953298" w:rsidRDefault="002C5725" w:rsidP="002C5725">
            <w:pPr>
              <w:bidi/>
              <w:spacing w:after="160" w:line="360" w:lineRule="auto"/>
              <w:jc w:val="center"/>
              <w:rPr>
                <w:rFonts w:asciiTheme="minorBidi" w:hAnsiTheme="minorBidi" w:cs="Arial"/>
                <w:sz w:val="22"/>
                <w:szCs w:val="22"/>
                <w:rtl/>
                <w:lang w:bidi="he-IL"/>
              </w:rPr>
            </w:pPr>
            <w:r w:rsidRPr="0089150A">
              <w:rPr>
                <w:rFonts w:asciiTheme="minorBidi" w:hAnsiTheme="minorBidi" w:cs="Arial"/>
                <w:sz w:val="22"/>
                <w:szCs w:val="22"/>
                <w:rtl/>
                <w:lang w:bidi="he-IL"/>
              </w:rPr>
              <w:t>השוואת קטגוריות שונות של כלי נשק מבחינת מספר הפצועים וההרוגים כדי להבין אילו נשקים גורמים לנפגעים רבים יותר.</w:t>
            </w:r>
          </w:p>
        </w:tc>
      </w:tr>
      <w:tr w:rsidR="002C5725" w:rsidRPr="00AC323D" w14:paraId="77656E5B" w14:textId="77777777" w:rsidTr="002C5725">
        <w:trPr>
          <w:cnfStyle w:val="000000100000" w:firstRow="0" w:lastRow="0" w:firstColumn="0" w:lastColumn="0" w:oddVBand="0" w:evenVBand="0" w:oddHBand="1" w:evenHBand="0" w:firstRowFirstColumn="0" w:firstRowLastColumn="0" w:lastRowFirstColumn="0" w:lastRowLastColumn="0"/>
          <w:trHeight w:val="1134"/>
        </w:trPr>
        <w:tc>
          <w:tcPr>
            <w:tcW w:w="2268" w:type="dxa"/>
            <w:vAlign w:val="center"/>
          </w:tcPr>
          <w:p w14:paraId="7B52F675" w14:textId="77777777" w:rsidR="002C5725" w:rsidRPr="00AC323D" w:rsidRDefault="002C5725" w:rsidP="002C5725">
            <w:pPr>
              <w:bidi/>
              <w:spacing w:after="160" w:line="360" w:lineRule="auto"/>
              <w:jc w:val="center"/>
              <w:rPr>
                <w:rFonts w:asciiTheme="minorBidi" w:hAnsiTheme="minorBidi" w:cstheme="minorBidi"/>
                <w:sz w:val="22"/>
                <w:szCs w:val="22"/>
                <w:lang w:bidi="he-IL"/>
              </w:rPr>
            </w:pPr>
            <w:r w:rsidRPr="00953298">
              <w:rPr>
                <w:rFonts w:asciiTheme="minorBidi" w:hAnsiTheme="minorBidi" w:cstheme="minorBidi"/>
                <w:sz w:val="22"/>
                <w:szCs w:val="22"/>
                <w:lang w:bidi="he-IL"/>
              </w:rPr>
              <w:t>Distribution</w:t>
            </w:r>
          </w:p>
        </w:tc>
        <w:tc>
          <w:tcPr>
            <w:tcW w:w="2268" w:type="dxa"/>
            <w:vAlign w:val="center"/>
          </w:tcPr>
          <w:p w14:paraId="38C5E91B" w14:textId="77777777" w:rsidR="002C5725" w:rsidRPr="00BD1E6F" w:rsidRDefault="002C5725" w:rsidP="002C5725">
            <w:pPr>
              <w:bidi/>
              <w:spacing w:after="160" w:line="360" w:lineRule="auto"/>
              <w:jc w:val="center"/>
              <w:rPr>
                <w:rFonts w:asciiTheme="minorBidi" w:hAnsiTheme="minorBidi" w:cstheme="minorBidi"/>
                <w:sz w:val="22"/>
                <w:szCs w:val="22"/>
                <w:lang w:bidi="he-IL"/>
              </w:rPr>
            </w:pPr>
            <w:r>
              <w:rPr>
                <w:rFonts w:asciiTheme="minorBidi" w:hAnsiTheme="minorBidi" w:cstheme="minorBidi"/>
                <w:sz w:val="22"/>
                <w:szCs w:val="22"/>
                <w:lang w:bidi="he-IL"/>
              </w:rPr>
              <w:t>Query</w:t>
            </w:r>
            <w:r w:rsidRPr="007168EE">
              <w:rPr>
                <w:rFonts w:asciiTheme="minorBidi" w:hAnsiTheme="minorBidi" w:cstheme="minorBidi"/>
                <w:sz w:val="22"/>
                <w:szCs w:val="22"/>
                <w:lang w:bidi="he-IL"/>
              </w:rPr>
              <w:t xml:space="preserve"> → </w:t>
            </w:r>
            <w:r w:rsidRPr="00876A38">
              <w:rPr>
                <w:rFonts w:asciiTheme="minorBidi" w:hAnsiTheme="minorBidi" w:cstheme="minorBidi"/>
                <w:sz w:val="22"/>
                <w:szCs w:val="22"/>
                <w:lang w:bidi="he-IL"/>
              </w:rPr>
              <w:t>Compare</w:t>
            </w:r>
          </w:p>
        </w:tc>
        <w:tc>
          <w:tcPr>
            <w:tcW w:w="4252" w:type="dxa"/>
            <w:vAlign w:val="center"/>
          </w:tcPr>
          <w:p w14:paraId="1B8C7B5D" w14:textId="77777777" w:rsidR="002C5725" w:rsidRPr="001B0F04" w:rsidRDefault="002C5725" w:rsidP="002C5725">
            <w:pPr>
              <w:bidi/>
              <w:spacing w:after="160" w:line="360" w:lineRule="auto"/>
              <w:jc w:val="center"/>
              <w:rPr>
                <w:rFonts w:asciiTheme="minorBidi" w:hAnsiTheme="minorBidi" w:cs="Arial"/>
                <w:sz w:val="22"/>
                <w:szCs w:val="22"/>
                <w:rtl/>
                <w:lang w:bidi="he-IL"/>
              </w:rPr>
            </w:pPr>
            <w:r w:rsidRPr="0089150A">
              <w:rPr>
                <w:rFonts w:asciiTheme="minorBidi" w:hAnsiTheme="minorBidi" w:cs="Arial"/>
                <w:sz w:val="22"/>
                <w:szCs w:val="22"/>
                <w:rtl/>
                <w:lang w:bidi="he-IL"/>
              </w:rPr>
              <w:t>בחינת הקשרים בין סוגי הנשק לבין מספר הנפגעים (פצועים והרוגים) כדי לזהות האם יש קשר ברור בין סוג הנשק להיקף הפגיעות.</w:t>
            </w:r>
          </w:p>
        </w:tc>
      </w:tr>
    </w:tbl>
    <w:p w14:paraId="0C3E6395" w14:textId="49EBAE7A" w:rsidR="00AD7F54" w:rsidRPr="00B53FE7" w:rsidRDefault="00186F60" w:rsidP="00B53FE7">
      <w:pPr>
        <w:pStyle w:val="a8"/>
        <w:numPr>
          <w:ilvl w:val="0"/>
          <w:numId w:val="25"/>
        </w:numPr>
        <w:bidi/>
        <w:spacing w:after="160" w:line="360" w:lineRule="auto"/>
        <w:rPr>
          <w:rFonts w:asciiTheme="minorBidi" w:hAnsiTheme="minorBidi" w:cstheme="minorBidi"/>
          <w:sz w:val="22"/>
          <w:szCs w:val="22"/>
          <w:u w:val="single"/>
          <w:rtl/>
          <w:lang w:bidi="he-IL"/>
        </w:rPr>
      </w:pPr>
      <w:r>
        <w:rPr>
          <w:rFonts w:asciiTheme="minorBidi" w:hAnsiTheme="minorBidi" w:cs="Arial" w:hint="cs"/>
          <w:sz w:val="22"/>
          <w:szCs w:val="22"/>
          <w:u w:val="single"/>
          <w:rtl/>
          <w:lang w:bidi="he-IL"/>
        </w:rPr>
        <w:t xml:space="preserve">מונחי </w:t>
      </w:r>
      <w:r>
        <w:rPr>
          <w:rFonts w:asciiTheme="minorBidi" w:hAnsiTheme="minorBidi" w:cs="Arial"/>
          <w:sz w:val="22"/>
          <w:szCs w:val="22"/>
          <w:u w:val="single"/>
          <w:lang w:bidi="he-IL"/>
        </w:rPr>
        <w:t>:Munzner</w:t>
      </w:r>
    </w:p>
    <w:p w14:paraId="071D8B94" w14:textId="2716D32A" w:rsidR="007A2499" w:rsidRPr="00ED2862" w:rsidRDefault="007A2499" w:rsidP="0089150A">
      <w:pPr>
        <w:pStyle w:val="1"/>
        <w:spacing w:line="360" w:lineRule="auto"/>
        <w:rPr>
          <w:rtl/>
        </w:rPr>
      </w:pPr>
      <w:bookmarkStart w:id="50" w:name="_Toc191843286"/>
      <w:r w:rsidRPr="008F045D">
        <w:rPr>
          <w:rtl/>
        </w:rPr>
        <w:lastRenderedPageBreak/>
        <w:t>עיצובים חלופיים</w:t>
      </w:r>
      <w:bookmarkEnd w:id="50"/>
    </w:p>
    <w:p w14:paraId="1E4C7C40" w14:textId="6C88AA2F" w:rsidR="005F6DAD" w:rsidRPr="00EE226C" w:rsidRDefault="001C3A84" w:rsidP="00122A1F">
      <w:pPr>
        <w:pStyle w:val="a8"/>
        <w:numPr>
          <w:ilvl w:val="0"/>
          <w:numId w:val="7"/>
        </w:numPr>
        <w:bidi/>
        <w:spacing w:after="160" w:line="360" w:lineRule="auto"/>
        <w:outlineLvl w:val="1"/>
        <w:rPr>
          <w:rFonts w:asciiTheme="minorBidi" w:hAnsiTheme="minorBidi" w:cstheme="minorBidi"/>
          <w:sz w:val="22"/>
          <w:szCs w:val="22"/>
          <w:u w:val="single"/>
          <w:lang w:bidi="he-IL"/>
        </w:rPr>
      </w:pPr>
      <w:bookmarkStart w:id="51" w:name="_Toc191843287"/>
      <w:r>
        <w:rPr>
          <w:rFonts w:asciiTheme="minorBidi" w:hAnsiTheme="minorBidi" w:cstheme="minorBidi" w:hint="cs"/>
          <w:sz w:val="22"/>
          <w:szCs w:val="22"/>
          <w:u w:val="single"/>
          <w:rtl/>
          <w:lang w:bidi="he-IL"/>
        </w:rPr>
        <w:t>האם</w:t>
      </w:r>
      <w:r w:rsidR="007A2499" w:rsidRPr="002E2807">
        <w:rPr>
          <w:rFonts w:asciiTheme="minorBidi" w:hAnsiTheme="minorBidi" w:cstheme="minorBidi"/>
          <w:sz w:val="22"/>
          <w:szCs w:val="22"/>
          <w:u w:val="single"/>
          <w:rtl/>
          <w:lang w:bidi="he-IL"/>
        </w:rPr>
        <w:t xml:space="preserve"> </w:t>
      </w:r>
      <w:r w:rsidRPr="00851F9D">
        <w:rPr>
          <w:rFonts w:asciiTheme="minorBidi" w:hAnsiTheme="minorBidi" w:cs="Arial"/>
          <w:sz w:val="22"/>
          <w:szCs w:val="22"/>
          <w:u w:val="single"/>
          <w:rtl/>
          <w:lang w:bidi="he-IL"/>
        </w:rPr>
        <w:t>ישנם אזורים בישראל עם ריכוז יוצא דופן של מתקפות טרור בהשוואה לאחרים</w:t>
      </w:r>
      <w:r w:rsidRPr="00AC323D">
        <w:rPr>
          <w:rFonts w:asciiTheme="minorBidi" w:hAnsiTheme="minorBidi" w:cstheme="minorBidi"/>
          <w:sz w:val="22"/>
          <w:szCs w:val="22"/>
          <w:u w:val="single"/>
          <w:rtl/>
          <w:lang w:bidi="he-IL"/>
        </w:rPr>
        <w:t>?</w:t>
      </w:r>
      <w:r>
        <w:rPr>
          <w:rFonts w:asciiTheme="minorBidi" w:hAnsiTheme="minorBidi" w:cstheme="minorBidi"/>
          <w:sz w:val="22"/>
          <w:szCs w:val="22"/>
          <w:u w:val="single"/>
          <w:rtl/>
          <w:lang w:bidi="he-IL"/>
        </w:rPr>
        <w:br/>
      </w:r>
      <w:r w:rsidR="004A12B1" w:rsidRPr="004A12B1">
        <w:rPr>
          <w:rFonts w:asciiTheme="minorBidi" w:hAnsiTheme="minorBidi" w:cs="Arial"/>
          <w:sz w:val="22"/>
          <w:szCs w:val="22"/>
          <w:rtl/>
          <w:lang w:bidi="he-IL"/>
        </w:rPr>
        <w:t>במטלה זאת נרצה להשוות בין כמות מתקפות הטרור באזורים שונים בישראל ולהבחין במקומות בארץ בהם יש יותר פיגועים, בכך נוכל לזהות מיקומים הדורשים צורך בהיערכות ביטחונית מוגברת.</w:t>
      </w:r>
      <w:bookmarkEnd w:id="51"/>
    </w:p>
    <w:p w14:paraId="65685DCA" w14:textId="7F17D47E" w:rsidR="007A2499" w:rsidRPr="007A2499" w:rsidRDefault="00D210AF" w:rsidP="00D210AF">
      <w:pPr>
        <w:bidi/>
        <w:spacing w:after="160" w:line="360" w:lineRule="auto"/>
        <w:rPr>
          <w:b/>
          <w:bCs/>
          <w:sz w:val="32"/>
          <w:szCs w:val="32"/>
          <w:u w:val="single"/>
          <w:rtl/>
          <w:lang w:bidi="he-IL"/>
        </w:rPr>
      </w:pPr>
      <w:r w:rsidRPr="00FE1D71">
        <w:rPr>
          <w:rFonts w:asciiTheme="minorBidi" w:hAnsiTheme="minorBidi" w:cstheme="minorBidi"/>
          <w:noProof/>
        </w:rPr>
        <w:drawing>
          <wp:anchor distT="0" distB="0" distL="114300" distR="114300" simplePos="0" relativeHeight="251676672" behindDoc="1" locked="0" layoutInCell="1" allowOverlap="1" wp14:anchorId="61FA4FC1" wp14:editId="05418856">
            <wp:simplePos x="0" y="0"/>
            <wp:positionH relativeFrom="column">
              <wp:posOffset>116840</wp:posOffset>
            </wp:positionH>
            <wp:positionV relativeFrom="paragraph">
              <wp:posOffset>227965</wp:posOffset>
            </wp:positionV>
            <wp:extent cx="5216525" cy="3148330"/>
            <wp:effectExtent l="0" t="0" r="3175" b="0"/>
            <wp:wrapThrough wrapText="bothSides">
              <wp:wrapPolygon edited="0">
                <wp:start x="0" y="0"/>
                <wp:lineTo x="0" y="21434"/>
                <wp:lineTo x="21534" y="21434"/>
                <wp:lineTo x="21534" y="0"/>
                <wp:lineTo x="0" y="0"/>
              </wp:wrapPolygon>
            </wp:wrapThrough>
            <wp:docPr id="981615208" name="תמונה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615208" name="תמונה 6"/>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5216525" cy="31483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A2499" w:rsidRPr="00FE1D71">
        <w:rPr>
          <w:rFonts w:asciiTheme="minorBidi" w:hAnsiTheme="minorBidi" w:cstheme="minorBidi"/>
          <w:b/>
          <w:bCs/>
          <w:u w:val="single"/>
          <w:rtl/>
          <w:lang w:bidi="he-IL"/>
        </w:rPr>
        <w:t>חלופה 1</w:t>
      </w:r>
      <w:r w:rsidR="00356406" w:rsidRPr="00FE1D71">
        <w:rPr>
          <w:rFonts w:asciiTheme="minorBidi" w:hAnsiTheme="minorBidi" w:cstheme="minorBidi"/>
          <w:b/>
          <w:bCs/>
          <w:u w:val="single"/>
          <w:rtl/>
          <w:lang w:bidi="he-IL"/>
        </w:rPr>
        <w:t xml:space="preserve"> למטלה 1</w:t>
      </w:r>
      <w:r w:rsidR="007A2499" w:rsidRPr="007A2499">
        <w:rPr>
          <w:rFonts w:ascii="Segoe UI Semibold" w:hAnsi="Segoe UI Semibold" w:cs="Segoe UI Semibold" w:hint="cs"/>
          <w:b/>
          <w:bCs/>
          <w:u w:val="single"/>
          <w:rtl/>
          <w:lang w:bidi="he-IL"/>
        </w:rPr>
        <w:t>:</w:t>
      </w:r>
    </w:p>
    <w:p w14:paraId="72ED3698" w14:textId="0ED0D6AF" w:rsidR="007A2499" w:rsidRDefault="007A2499" w:rsidP="00D210AF">
      <w:pPr>
        <w:bidi/>
        <w:spacing w:after="160" w:line="360" w:lineRule="auto"/>
        <w:rPr>
          <w:u w:val="single"/>
          <w:lang w:bidi="he-IL"/>
        </w:rPr>
      </w:pPr>
    </w:p>
    <w:p w14:paraId="3E0E43C0" w14:textId="26F6F176" w:rsidR="007A2499" w:rsidRDefault="007A2499" w:rsidP="00D210AF">
      <w:pPr>
        <w:bidi/>
        <w:spacing w:after="160" w:line="360" w:lineRule="auto"/>
        <w:rPr>
          <w:u w:val="single"/>
          <w:lang w:bidi="he-IL"/>
        </w:rPr>
      </w:pPr>
    </w:p>
    <w:p w14:paraId="63E4D7C5" w14:textId="2350B9FF" w:rsidR="007A2499" w:rsidRDefault="007A2499" w:rsidP="00D210AF">
      <w:pPr>
        <w:bidi/>
        <w:spacing w:after="160" w:line="360" w:lineRule="auto"/>
        <w:rPr>
          <w:u w:val="single"/>
          <w:rtl/>
          <w:lang w:bidi="he-IL"/>
        </w:rPr>
      </w:pPr>
    </w:p>
    <w:p w14:paraId="4D7D7BA1" w14:textId="77777777" w:rsidR="007A2499" w:rsidRDefault="007A2499" w:rsidP="00D210AF">
      <w:pPr>
        <w:spacing w:line="360" w:lineRule="auto"/>
        <w:rPr>
          <w:u w:val="single"/>
          <w:rtl/>
          <w:lang w:bidi="he-IL"/>
        </w:rPr>
      </w:pPr>
    </w:p>
    <w:p w14:paraId="37F28AEB" w14:textId="09E40F9C" w:rsidR="007A2499" w:rsidRDefault="007A2499" w:rsidP="00D210AF">
      <w:pPr>
        <w:spacing w:line="360" w:lineRule="auto"/>
        <w:rPr>
          <w:rtl/>
          <w:lang w:bidi="he-IL"/>
        </w:rPr>
      </w:pPr>
    </w:p>
    <w:p w14:paraId="28D7F0FE" w14:textId="77777777" w:rsidR="007A2499" w:rsidRDefault="007A2499" w:rsidP="00D210AF">
      <w:pPr>
        <w:spacing w:line="360" w:lineRule="auto"/>
        <w:rPr>
          <w:rtl/>
          <w:lang w:bidi="he-IL"/>
        </w:rPr>
      </w:pPr>
    </w:p>
    <w:p w14:paraId="1621FD93" w14:textId="77777777" w:rsidR="007A2499" w:rsidRDefault="007A2499" w:rsidP="00D210AF">
      <w:pPr>
        <w:spacing w:line="360" w:lineRule="auto"/>
        <w:rPr>
          <w:rtl/>
          <w:lang w:bidi="he-IL"/>
        </w:rPr>
      </w:pPr>
    </w:p>
    <w:p w14:paraId="5DEB91DA" w14:textId="77777777" w:rsidR="007A2499" w:rsidRDefault="007A2499" w:rsidP="00D210AF">
      <w:pPr>
        <w:spacing w:line="360" w:lineRule="auto"/>
        <w:rPr>
          <w:rtl/>
          <w:lang w:bidi="he-IL"/>
        </w:rPr>
      </w:pPr>
    </w:p>
    <w:p w14:paraId="024BDDF6" w14:textId="77777777" w:rsidR="007A2499" w:rsidRDefault="007A2499" w:rsidP="00D210AF">
      <w:pPr>
        <w:spacing w:line="360" w:lineRule="auto"/>
        <w:rPr>
          <w:rtl/>
          <w:lang w:bidi="he-IL"/>
        </w:rPr>
      </w:pPr>
    </w:p>
    <w:p w14:paraId="0C646CD5" w14:textId="77777777" w:rsidR="007A2499" w:rsidRDefault="007A2499" w:rsidP="00D210AF">
      <w:pPr>
        <w:spacing w:line="360" w:lineRule="auto"/>
        <w:rPr>
          <w:rtl/>
          <w:lang w:bidi="he-IL"/>
        </w:rPr>
      </w:pPr>
    </w:p>
    <w:p w14:paraId="0EAD9B3D" w14:textId="4796A9D5" w:rsidR="007A2499" w:rsidRPr="00E67CAF" w:rsidRDefault="007A2499" w:rsidP="00D210AF">
      <w:pPr>
        <w:pStyle w:val="a8"/>
        <w:numPr>
          <w:ilvl w:val="0"/>
          <w:numId w:val="8"/>
        </w:numPr>
        <w:bidi/>
        <w:spacing w:line="360" w:lineRule="auto"/>
        <w:rPr>
          <w:rFonts w:asciiTheme="minorBidi" w:hAnsiTheme="minorBidi" w:cstheme="minorBidi"/>
          <w:sz w:val="22"/>
          <w:szCs w:val="22"/>
          <w:lang w:bidi="he-IL"/>
        </w:rPr>
      </w:pPr>
      <w:r w:rsidRPr="00E67CAF">
        <w:rPr>
          <w:rFonts w:asciiTheme="minorBidi" w:hAnsiTheme="minorBidi" w:cstheme="minorBidi"/>
          <w:b/>
          <w:bCs/>
          <w:lang w:bidi="he-IL"/>
        </w:rPr>
        <w:t>Marks</w:t>
      </w:r>
      <w:r w:rsidRPr="00E67CAF">
        <w:rPr>
          <w:rFonts w:asciiTheme="minorBidi" w:hAnsiTheme="minorBidi" w:cstheme="minorBidi"/>
          <w:b/>
          <w:bCs/>
          <w:rtl/>
          <w:lang w:bidi="he-IL"/>
        </w:rPr>
        <w:t>:</w:t>
      </w:r>
      <w:r w:rsidR="00162DEF">
        <w:rPr>
          <w:rFonts w:asciiTheme="minorBidi" w:hAnsiTheme="minorBidi" w:cstheme="minorBidi"/>
          <w:sz w:val="22"/>
          <w:szCs w:val="22"/>
          <w:rtl/>
          <w:lang w:bidi="he-IL"/>
        </w:rPr>
        <w:br/>
      </w:r>
      <w:r w:rsidR="00051B6D" w:rsidRPr="00672815">
        <w:rPr>
          <w:rFonts w:asciiTheme="minorBidi" w:hAnsiTheme="minorBidi" w:cstheme="minorBidi"/>
          <w:sz w:val="22"/>
          <w:szCs w:val="22"/>
          <w:u w:val="single"/>
          <w:rtl/>
          <w:lang w:bidi="he-IL"/>
        </w:rPr>
        <w:t>קווים</w:t>
      </w:r>
      <w:r w:rsidR="00672815" w:rsidRPr="00672815">
        <w:rPr>
          <w:rFonts w:asciiTheme="minorBidi" w:hAnsiTheme="minorBidi" w:cstheme="minorBidi" w:hint="cs"/>
          <w:sz w:val="22"/>
          <w:szCs w:val="22"/>
          <w:u w:val="single"/>
          <w:rtl/>
          <w:lang w:bidi="he-IL"/>
        </w:rPr>
        <w:t>:</w:t>
      </w:r>
      <w:r w:rsidR="00051B6D" w:rsidRPr="00E67CAF">
        <w:rPr>
          <w:rFonts w:asciiTheme="minorBidi" w:hAnsiTheme="minorBidi" w:cstheme="minorBidi"/>
          <w:sz w:val="22"/>
          <w:szCs w:val="22"/>
          <w:rtl/>
          <w:lang w:bidi="he-IL"/>
        </w:rPr>
        <w:t xml:space="preserve"> כל פס מייצג עיר</w:t>
      </w:r>
      <w:r w:rsidR="004B30B2">
        <w:rPr>
          <w:rFonts w:asciiTheme="minorBidi" w:hAnsiTheme="minorBidi" w:cstheme="minorBidi" w:hint="cs"/>
          <w:sz w:val="22"/>
          <w:szCs w:val="22"/>
          <w:rtl/>
          <w:lang w:bidi="he-IL"/>
        </w:rPr>
        <w:t>.</w:t>
      </w:r>
    </w:p>
    <w:p w14:paraId="3D8DF247" w14:textId="08AA02C8" w:rsidR="00051B6D" w:rsidRPr="00E67CAF" w:rsidRDefault="007A2499" w:rsidP="00D210AF">
      <w:pPr>
        <w:pStyle w:val="a8"/>
        <w:numPr>
          <w:ilvl w:val="0"/>
          <w:numId w:val="8"/>
        </w:numPr>
        <w:bidi/>
        <w:spacing w:line="360" w:lineRule="auto"/>
        <w:rPr>
          <w:rFonts w:asciiTheme="minorBidi" w:hAnsiTheme="minorBidi" w:cstheme="minorBidi"/>
          <w:sz w:val="22"/>
          <w:szCs w:val="22"/>
          <w:lang w:bidi="he-IL"/>
        </w:rPr>
      </w:pPr>
      <w:r w:rsidRPr="00E67CAF">
        <w:rPr>
          <w:rFonts w:asciiTheme="minorBidi" w:hAnsiTheme="minorBidi" w:cstheme="minorBidi"/>
          <w:b/>
          <w:bCs/>
          <w:lang w:bidi="he-IL"/>
        </w:rPr>
        <w:t>Channels</w:t>
      </w:r>
      <w:r w:rsidRPr="00E67CAF">
        <w:rPr>
          <w:rFonts w:asciiTheme="minorBidi" w:hAnsiTheme="minorBidi" w:cstheme="minorBidi"/>
          <w:b/>
          <w:bCs/>
          <w:rtl/>
          <w:lang w:bidi="he-IL"/>
        </w:rPr>
        <w:t>:</w:t>
      </w:r>
      <w:r w:rsidRPr="00E67CAF">
        <w:rPr>
          <w:rFonts w:asciiTheme="minorBidi" w:hAnsiTheme="minorBidi" w:cstheme="minorBidi"/>
          <w:sz w:val="22"/>
          <w:szCs w:val="22"/>
          <w:rtl/>
          <w:lang w:bidi="he-IL"/>
        </w:rPr>
        <w:br/>
      </w:r>
      <w:r w:rsidR="00051B6D" w:rsidRPr="00672815">
        <w:rPr>
          <w:rFonts w:asciiTheme="minorBidi" w:hAnsiTheme="minorBidi" w:cstheme="minorBidi"/>
          <w:sz w:val="22"/>
          <w:szCs w:val="22"/>
          <w:u w:val="single"/>
          <w:rtl/>
          <w:lang w:bidi="he-IL"/>
        </w:rPr>
        <w:t>מיקום בציר האופקי מנקודת התחלה שווה</w:t>
      </w:r>
      <w:r w:rsidR="00AF7877">
        <w:rPr>
          <w:rFonts w:asciiTheme="minorBidi" w:hAnsiTheme="minorBidi" w:cstheme="minorBidi"/>
          <w:sz w:val="22"/>
          <w:szCs w:val="22"/>
          <w:lang w:bidi="he-IL"/>
        </w:rPr>
        <w:t xml:space="preserve"> </w:t>
      </w:r>
      <w:r w:rsidR="006F20E4">
        <w:rPr>
          <w:rFonts w:asciiTheme="minorBidi" w:hAnsiTheme="minorBidi" w:cstheme="minorBidi" w:hint="cs"/>
          <w:sz w:val="22"/>
          <w:szCs w:val="22"/>
          <w:rtl/>
          <w:lang w:bidi="he-IL"/>
        </w:rPr>
        <w:t>(</w:t>
      </w:r>
      <w:r w:rsidR="006F20E4">
        <w:rPr>
          <w:rFonts w:asciiTheme="minorBidi" w:hAnsiTheme="minorBidi" w:cstheme="minorBidi"/>
          <w:sz w:val="22"/>
          <w:szCs w:val="22"/>
          <w:lang w:bidi="he-IL"/>
        </w:rPr>
        <w:t>Position on common scale</w:t>
      </w:r>
      <w:r w:rsidR="006F20E4">
        <w:rPr>
          <w:rFonts w:asciiTheme="minorBidi" w:hAnsiTheme="minorBidi" w:cstheme="minorBidi" w:hint="cs"/>
          <w:sz w:val="22"/>
          <w:szCs w:val="22"/>
          <w:rtl/>
          <w:lang w:bidi="he-IL"/>
        </w:rPr>
        <w:t>)</w:t>
      </w:r>
      <w:r w:rsidR="004B30B2">
        <w:rPr>
          <w:rFonts w:asciiTheme="minorBidi" w:hAnsiTheme="minorBidi" w:cstheme="minorBidi" w:hint="cs"/>
          <w:sz w:val="22"/>
          <w:szCs w:val="22"/>
          <w:rtl/>
          <w:lang w:bidi="he-IL"/>
        </w:rPr>
        <w:t>.</w:t>
      </w:r>
      <w:r w:rsidR="00051B6D" w:rsidRPr="00E67CAF">
        <w:rPr>
          <w:rFonts w:asciiTheme="minorBidi" w:hAnsiTheme="minorBidi" w:cstheme="minorBidi"/>
          <w:sz w:val="22"/>
          <w:szCs w:val="22"/>
          <w:rtl/>
          <w:lang w:bidi="he-IL"/>
        </w:rPr>
        <w:br/>
      </w:r>
      <w:r w:rsidR="00D210AF" w:rsidRPr="00672815">
        <w:rPr>
          <w:rFonts w:asciiTheme="minorBidi" w:hAnsiTheme="minorBidi" w:cstheme="minorBidi"/>
          <w:sz w:val="22"/>
          <w:szCs w:val="22"/>
          <w:u w:val="single"/>
          <w:rtl/>
          <w:lang w:bidi="he-IL"/>
        </w:rPr>
        <w:t>אורך הקו</w:t>
      </w:r>
      <w:r w:rsidR="00672815" w:rsidRPr="00672815">
        <w:rPr>
          <w:rFonts w:asciiTheme="minorBidi" w:hAnsiTheme="minorBidi" w:cstheme="minorBidi" w:hint="cs"/>
          <w:sz w:val="22"/>
          <w:szCs w:val="22"/>
          <w:u w:val="single"/>
          <w:rtl/>
          <w:lang w:bidi="he-IL"/>
        </w:rPr>
        <w:t>:</w:t>
      </w:r>
      <w:r w:rsidR="00D210AF" w:rsidRPr="00E67CAF">
        <w:rPr>
          <w:rFonts w:asciiTheme="minorBidi" w:hAnsiTheme="minorBidi" w:cstheme="minorBidi"/>
          <w:sz w:val="22"/>
          <w:szCs w:val="22"/>
          <w:rtl/>
          <w:lang w:bidi="he-IL"/>
        </w:rPr>
        <w:t xml:space="preserve"> מספר הפיגועים שהתרחשו באותו העיר</w:t>
      </w:r>
      <w:r w:rsidR="004B30B2">
        <w:rPr>
          <w:rFonts w:asciiTheme="minorBidi" w:hAnsiTheme="minorBidi" w:cstheme="minorBidi" w:hint="cs"/>
          <w:sz w:val="22"/>
          <w:szCs w:val="22"/>
          <w:rtl/>
          <w:lang w:bidi="he-IL"/>
        </w:rPr>
        <w:t>.</w:t>
      </w:r>
      <w:r w:rsidR="00D210AF" w:rsidRPr="00E67CAF">
        <w:rPr>
          <w:rFonts w:asciiTheme="minorBidi" w:hAnsiTheme="minorBidi" w:cstheme="minorBidi"/>
          <w:sz w:val="22"/>
          <w:szCs w:val="22"/>
          <w:rtl/>
          <w:lang w:bidi="he-IL"/>
        </w:rPr>
        <w:br/>
      </w:r>
      <w:r w:rsidR="00D210AF" w:rsidRPr="00672815">
        <w:rPr>
          <w:rFonts w:asciiTheme="minorBidi" w:hAnsiTheme="minorBidi" w:cstheme="minorBidi"/>
          <w:sz w:val="22"/>
          <w:szCs w:val="22"/>
          <w:u w:val="single"/>
          <w:rtl/>
          <w:lang w:bidi="he-IL"/>
        </w:rPr>
        <w:t>מיקום בציר האנכי</w:t>
      </w:r>
      <w:r w:rsidR="00EF67F9">
        <w:rPr>
          <w:rFonts w:asciiTheme="minorBidi" w:hAnsiTheme="minorBidi" w:cstheme="minorBidi" w:hint="cs"/>
          <w:sz w:val="22"/>
          <w:szCs w:val="22"/>
          <w:rtl/>
          <w:lang w:bidi="he-IL"/>
        </w:rPr>
        <w:t xml:space="preserve"> מייצג את הערים</w:t>
      </w:r>
      <w:r w:rsidR="00D210AF" w:rsidRPr="00E67CAF">
        <w:rPr>
          <w:rFonts w:asciiTheme="minorBidi" w:hAnsiTheme="minorBidi" w:cstheme="minorBidi"/>
          <w:sz w:val="22"/>
          <w:szCs w:val="22"/>
          <w:rtl/>
          <w:lang w:bidi="he-IL"/>
        </w:rPr>
        <w:t xml:space="preserve"> בסדר ממוין לפי כמות הפיגועים בסדר עולה</w:t>
      </w:r>
      <w:r w:rsidR="004B30B2">
        <w:rPr>
          <w:rFonts w:asciiTheme="minorBidi" w:hAnsiTheme="minorBidi" w:cstheme="minorBidi" w:hint="cs"/>
          <w:sz w:val="22"/>
          <w:szCs w:val="22"/>
          <w:rtl/>
          <w:lang w:bidi="he-IL"/>
        </w:rPr>
        <w:t>.</w:t>
      </w:r>
    </w:p>
    <w:p w14:paraId="3409E81F" w14:textId="66CA5999" w:rsidR="003A36FE" w:rsidRPr="00FC2971" w:rsidRDefault="007A2499" w:rsidP="00FC2971">
      <w:pPr>
        <w:pStyle w:val="a8"/>
        <w:numPr>
          <w:ilvl w:val="0"/>
          <w:numId w:val="8"/>
        </w:numPr>
        <w:bidi/>
        <w:spacing w:line="360" w:lineRule="auto"/>
        <w:rPr>
          <w:rFonts w:asciiTheme="minorBidi" w:hAnsiTheme="minorBidi" w:cstheme="minorBidi"/>
          <w:sz w:val="22"/>
          <w:szCs w:val="22"/>
          <w:lang w:bidi="he-IL"/>
        </w:rPr>
      </w:pPr>
      <w:r w:rsidRPr="00E67CAF">
        <w:rPr>
          <w:rFonts w:asciiTheme="minorBidi" w:hAnsiTheme="minorBidi" w:cstheme="minorBidi"/>
          <w:b/>
          <w:bCs/>
          <w:rtl/>
          <w:lang w:bidi="he-IL"/>
        </w:rPr>
        <w:t>אקספרסיביות:</w:t>
      </w:r>
      <w:r w:rsidRPr="00E67CAF">
        <w:rPr>
          <w:rFonts w:asciiTheme="minorBidi" w:hAnsiTheme="minorBidi" w:cstheme="minorBidi"/>
          <w:sz w:val="22"/>
          <w:szCs w:val="22"/>
          <w:rtl/>
          <w:lang w:bidi="he-IL"/>
        </w:rPr>
        <w:br/>
      </w:r>
      <w:r w:rsidR="001740C3" w:rsidRPr="00E67CAF">
        <w:rPr>
          <w:rFonts w:asciiTheme="minorBidi" w:hAnsiTheme="minorBidi" w:cstheme="minorBidi"/>
          <w:sz w:val="22"/>
          <w:szCs w:val="22"/>
          <w:rtl/>
          <w:lang w:bidi="he-IL"/>
        </w:rPr>
        <w:t xml:space="preserve">השימוש </w:t>
      </w:r>
      <w:r w:rsidR="00172BE6" w:rsidRPr="00E67CAF">
        <w:rPr>
          <w:rFonts w:asciiTheme="minorBidi" w:hAnsiTheme="minorBidi" w:cstheme="minorBidi"/>
          <w:sz w:val="22"/>
          <w:szCs w:val="22"/>
          <w:rtl/>
          <w:lang w:bidi="he-IL"/>
        </w:rPr>
        <w:t>בגרף עמודות</w:t>
      </w:r>
      <w:r w:rsidR="001740C3" w:rsidRPr="00E67CAF">
        <w:rPr>
          <w:rFonts w:asciiTheme="minorBidi" w:hAnsiTheme="minorBidi" w:cstheme="minorBidi"/>
          <w:sz w:val="22"/>
          <w:szCs w:val="22"/>
          <w:rtl/>
          <w:lang w:bidi="he-IL"/>
        </w:rPr>
        <w:t xml:space="preserve"> מתאים לסוג הנתונים</w:t>
      </w:r>
      <w:r w:rsidR="00172BE6" w:rsidRPr="00E67CAF">
        <w:rPr>
          <w:rFonts w:asciiTheme="minorBidi" w:hAnsiTheme="minorBidi" w:cstheme="minorBidi"/>
          <w:sz w:val="22"/>
          <w:szCs w:val="22"/>
          <w:rtl/>
          <w:lang w:bidi="he-IL"/>
        </w:rPr>
        <w:t xml:space="preserve">, </w:t>
      </w:r>
      <w:r w:rsidR="001740C3" w:rsidRPr="00E67CAF">
        <w:rPr>
          <w:rFonts w:asciiTheme="minorBidi" w:hAnsiTheme="minorBidi" w:cstheme="minorBidi"/>
          <w:sz w:val="22"/>
          <w:szCs w:val="22"/>
          <w:rtl/>
          <w:lang w:bidi="he-IL"/>
        </w:rPr>
        <w:t>תכונה קטגוריאלית</w:t>
      </w:r>
      <w:r w:rsidR="00C32207">
        <w:rPr>
          <w:rFonts w:asciiTheme="minorBidi" w:hAnsiTheme="minorBidi" w:cstheme="minorBidi" w:hint="cs"/>
          <w:sz w:val="22"/>
          <w:szCs w:val="22"/>
          <w:rtl/>
          <w:lang w:bidi="he-IL"/>
        </w:rPr>
        <w:t xml:space="preserve"> </w:t>
      </w:r>
      <w:r w:rsidR="00172BE6" w:rsidRPr="00E67CAF">
        <w:rPr>
          <w:rFonts w:asciiTheme="minorBidi" w:hAnsiTheme="minorBidi" w:cstheme="minorBidi"/>
          <w:sz w:val="22"/>
          <w:szCs w:val="22"/>
          <w:rtl/>
          <w:lang w:bidi="he-IL"/>
        </w:rPr>
        <w:t xml:space="preserve">(עיר) </w:t>
      </w:r>
      <w:r w:rsidR="001740C3" w:rsidRPr="00E67CAF">
        <w:rPr>
          <w:rFonts w:asciiTheme="minorBidi" w:hAnsiTheme="minorBidi" w:cstheme="minorBidi"/>
          <w:sz w:val="22"/>
          <w:szCs w:val="22"/>
          <w:rtl/>
          <w:lang w:bidi="he-IL"/>
        </w:rPr>
        <w:t>ותכונה כמותית</w:t>
      </w:r>
      <w:r w:rsidR="00C32207">
        <w:rPr>
          <w:rFonts w:asciiTheme="minorBidi" w:hAnsiTheme="minorBidi" w:cstheme="minorBidi" w:hint="cs"/>
          <w:sz w:val="22"/>
          <w:szCs w:val="22"/>
          <w:rtl/>
          <w:lang w:bidi="he-IL"/>
        </w:rPr>
        <w:t xml:space="preserve"> </w:t>
      </w:r>
      <w:r w:rsidR="00172BE6" w:rsidRPr="00E67CAF">
        <w:rPr>
          <w:rFonts w:asciiTheme="minorBidi" w:hAnsiTheme="minorBidi" w:cstheme="minorBidi"/>
          <w:sz w:val="22"/>
          <w:szCs w:val="22"/>
          <w:rtl/>
          <w:lang w:bidi="he-IL"/>
        </w:rPr>
        <w:t>(תדירות התקיפות)</w:t>
      </w:r>
      <w:r w:rsidR="00F95556">
        <w:rPr>
          <w:rFonts w:asciiTheme="minorBidi" w:hAnsiTheme="minorBidi" w:cstheme="minorBidi" w:hint="cs"/>
          <w:sz w:val="22"/>
          <w:szCs w:val="22"/>
          <w:rtl/>
          <w:lang w:bidi="he-IL"/>
        </w:rPr>
        <w:t>.</w:t>
      </w:r>
      <w:r w:rsidR="00F44C0A" w:rsidRPr="00E67CAF">
        <w:rPr>
          <w:rFonts w:asciiTheme="minorBidi" w:hAnsiTheme="minorBidi" w:cstheme="minorBidi"/>
          <w:sz w:val="22"/>
          <w:szCs w:val="22"/>
          <w:rtl/>
          <w:lang w:bidi="he-IL"/>
        </w:rPr>
        <w:br/>
      </w:r>
      <w:r w:rsidR="00F95556" w:rsidRPr="00F95556">
        <w:rPr>
          <w:rFonts w:asciiTheme="minorBidi" w:hAnsiTheme="minorBidi" w:cs="Arial"/>
          <w:sz w:val="22"/>
          <w:szCs w:val="22"/>
          <w:rtl/>
          <w:lang w:bidi="he-IL"/>
        </w:rPr>
        <w:t>הערוץ הוויזואלי של אורך העמודות מייצג את התדירות של האירועים, נתון כמותי,</w:t>
      </w:r>
      <w:r w:rsidR="00F95556">
        <w:rPr>
          <w:rFonts w:asciiTheme="minorBidi" w:hAnsiTheme="minorBidi" w:cs="Arial" w:hint="cs"/>
          <w:sz w:val="22"/>
          <w:szCs w:val="22"/>
          <w:rtl/>
          <w:lang w:bidi="he-IL"/>
        </w:rPr>
        <w:t xml:space="preserve"> וממוין לפי הכמות.</w:t>
      </w:r>
    </w:p>
    <w:p w14:paraId="05AAF857" w14:textId="11934DA4" w:rsidR="00EF67F9" w:rsidRPr="009C2D12" w:rsidRDefault="007A2499" w:rsidP="00E864DF">
      <w:pPr>
        <w:pStyle w:val="a8"/>
        <w:numPr>
          <w:ilvl w:val="0"/>
          <w:numId w:val="8"/>
        </w:numPr>
        <w:bidi/>
        <w:spacing w:line="360" w:lineRule="auto"/>
        <w:rPr>
          <w:rFonts w:asciiTheme="minorBidi" w:hAnsiTheme="minorBidi" w:cstheme="minorBidi"/>
          <w:sz w:val="22"/>
          <w:szCs w:val="22"/>
          <w:rtl/>
          <w:lang w:bidi="he-IL"/>
        </w:rPr>
      </w:pPr>
      <w:r w:rsidRPr="009C2D12">
        <w:rPr>
          <w:rFonts w:asciiTheme="minorBidi" w:hAnsiTheme="minorBidi" w:cstheme="minorBidi"/>
          <w:b/>
          <w:bCs/>
          <w:rtl/>
          <w:lang w:bidi="he-IL"/>
        </w:rPr>
        <w:t>אפקטיביות:</w:t>
      </w:r>
      <w:r w:rsidRPr="009C2D12">
        <w:rPr>
          <w:rFonts w:asciiTheme="minorBidi" w:hAnsiTheme="minorBidi" w:cstheme="minorBidi"/>
          <w:sz w:val="22"/>
          <w:szCs w:val="22"/>
          <w:rtl/>
          <w:lang w:bidi="he-IL"/>
        </w:rPr>
        <w:br/>
      </w:r>
      <w:r w:rsidR="009C2D12" w:rsidRPr="007A5483">
        <w:rPr>
          <w:rFonts w:asciiTheme="minorBidi" w:hAnsiTheme="minorBidi" w:cstheme="minorBidi"/>
          <w:sz w:val="22"/>
          <w:szCs w:val="22"/>
          <w:u w:val="single"/>
          <w:lang w:bidi="he-IL"/>
        </w:rPr>
        <w:t>Accuracy</w:t>
      </w:r>
      <w:r w:rsidR="009C2D12" w:rsidRPr="007A5483">
        <w:rPr>
          <w:rFonts w:asciiTheme="minorBidi" w:hAnsiTheme="minorBidi" w:cs="Arial"/>
          <w:sz w:val="22"/>
          <w:szCs w:val="22"/>
          <w:u w:val="single"/>
          <w:rtl/>
          <w:lang w:bidi="he-IL"/>
        </w:rPr>
        <w:t>:</w:t>
      </w:r>
      <w:r w:rsidR="009C2D12" w:rsidRPr="009C2D12">
        <w:rPr>
          <w:rFonts w:asciiTheme="minorBidi" w:hAnsiTheme="minorBidi" w:cs="Arial"/>
          <w:sz w:val="22"/>
          <w:szCs w:val="22"/>
          <w:rtl/>
          <w:lang w:bidi="he-IL"/>
        </w:rPr>
        <w:t xml:space="preserve"> קווי העזר האופקיים משפרים את הדיוק בהערכת מספר האירועים בכל עיר ומסייעים בהשוואה בין הערים.</w:t>
      </w:r>
      <w:r w:rsidR="009C2D12" w:rsidRPr="009C2D12">
        <w:rPr>
          <w:rFonts w:asciiTheme="minorBidi" w:hAnsiTheme="minorBidi" w:cs="Arial"/>
          <w:sz w:val="22"/>
          <w:szCs w:val="22"/>
          <w:rtl/>
          <w:lang w:bidi="he-IL"/>
        </w:rPr>
        <w:br/>
      </w:r>
      <w:r w:rsidR="009C2D12" w:rsidRPr="007A5483">
        <w:rPr>
          <w:rFonts w:asciiTheme="minorBidi" w:hAnsiTheme="minorBidi" w:cstheme="minorBidi"/>
          <w:sz w:val="22"/>
          <w:szCs w:val="22"/>
          <w:u w:val="single"/>
          <w:lang w:bidi="he-IL"/>
        </w:rPr>
        <w:t>Discriminability</w:t>
      </w:r>
      <w:r w:rsidR="009C2D12" w:rsidRPr="007A5483">
        <w:rPr>
          <w:rFonts w:asciiTheme="minorBidi" w:hAnsiTheme="minorBidi" w:cs="Arial"/>
          <w:sz w:val="22"/>
          <w:szCs w:val="22"/>
          <w:u w:val="single"/>
          <w:rtl/>
          <w:lang w:bidi="he-IL"/>
        </w:rPr>
        <w:t>:</w:t>
      </w:r>
      <w:r w:rsidR="009C2D12" w:rsidRPr="009C2D12">
        <w:rPr>
          <w:rFonts w:asciiTheme="minorBidi" w:hAnsiTheme="minorBidi" w:cs="Arial"/>
          <w:sz w:val="22"/>
          <w:szCs w:val="22"/>
          <w:rtl/>
          <w:lang w:bidi="he-IL"/>
        </w:rPr>
        <w:t xml:space="preserve"> השימוש באורך עמודות כמדד </w:t>
      </w:r>
      <w:r w:rsidR="00453CC5">
        <w:rPr>
          <w:rFonts w:asciiTheme="minorBidi" w:hAnsiTheme="minorBidi" w:cs="Arial" w:hint="cs"/>
          <w:sz w:val="22"/>
          <w:szCs w:val="22"/>
          <w:rtl/>
          <w:lang w:bidi="he-IL"/>
        </w:rPr>
        <w:t>לכמות האירועים</w:t>
      </w:r>
      <w:r w:rsidR="009C2D12" w:rsidRPr="009C2D12">
        <w:rPr>
          <w:rFonts w:asciiTheme="minorBidi" w:hAnsiTheme="minorBidi" w:cs="Arial"/>
          <w:sz w:val="22"/>
          <w:szCs w:val="22"/>
          <w:rtl/>
          <w:lang w:bidi="he-IL"/>
        </w:rPr>
        <w:t xml:space="preserve"> מאפשר הבחנה ברורה בין ערים עם מספר שונה של פיגועים.</w:t>
      </w:r>
      <w:r w:rsidR="009C2D12" w:rsidRPr="009C2D12">
        <w:rPr>
          <w:rFonts w:asciiTheme="minorBidi" w:hAnsiTheme="minorBidi" w:cs="Arial"/>
          <w:sz w:val="22"/>
          <w:szCs w:val="22"/>
          <w:rtl/>
          <w:lang w:bidi="he-IL"/>
        </w:rPr>
        <w:br/>
      </w:r>
      <w:r w:rsidR="009C2D12" w:rsidRPr="007A5483">
        <w:rPr>
          <w:rFonts w:asciiTheme="minorBidi" w:hAnsiTheme="minorBidi" w:cstheme="minorBidi"/>
          <w:sz w:val="22"/>
          <w:szCs w:val="22"/>
          <w:u w:val="single"/>
          <w:lang w:bidi="he-IL"/>
        </w:rPr>
        <w:t>Separability</w:t>
      </w:r>
      <w:r w:rsidR="009C2D12" w:rsidRPr="007A5483">
        <w:rPr>
          <w:rFonts w:asciiTheme="minorBidi" w:hAnsiTheme="minorBidi" w:cs="Arial"/>
          <w:sz w:val="22"/>
          <w:szCs w:val="22"/>
          <w:u w:val="single"/>
          <w:rtl/>
          <w:lang w:bidi="he-IL"/>
        </w:rPr>
        <w:t>:</w:t>
      </w:r>
      <w:r w:rsidR="009C2D12" w:rsidRPr="009C2D12">
        <w:rPr>
          <w:rFonts w:asciiTheme="minorBidi" w:hAnsiTheme="minorBidi" w:cs="Arial"/>
          <w:sz w:val="22"/>
          <w:szCs w:val="22"/>
          <w:rtl/>
          <w:lang w:bidi="he-IL"/>
        </w:rPr>
        <w:t xml:space="preserve"> מיקום העיר בציר ה-</w:t>
      </w:r>
      <w:r w:rsidR="009C2D12" w:rsidRPr="009C2D12">
        <w:rPr>
          <w:rFonts w:asciiTheme="minorBidi" w:hAnsiTheme="minorBidi" w:cstheme="minorBidi"/>
          <w:sz w:val="22"/>
          <w:szCs w:val="22"/>
          <w:lang w:bidi="he-IL"/>
        </w:rPr>
        <w:t>Y</w:t>
      </w:r>
      <w:r w:rsidR="009C2D12" w:rsidRPr="009C2D12">
        <w:rPr>
          <w:rFonts w:asciiTheme="minorBidi" w:hAnsiTheme="minorBidi" w:cs="Arial"/>
          <w:sz w:val="22"/>
          <w:szCs w:val="22"/>
          <w:rtl/>
          <w:lang w:bidi="he-IL"/>
        </w:rPr>
        <w:t xml:space="preserve"> ואורך העמודות בציר ה-</w:t>
      </w:r>
      <w:r w:rsidR="009C2D12" w:rsidRPr="009C2D12">
        <w:rPr>
          <w:rFonts w:asciiTheme="minorBidi" w:hAnsiTheme="minorBidi" w:cstheme="minorBidi"/>
          <w:sz w:val="22"/>
          <w:szCs w:val="22"/>
          <w:lang w:bidi="he-IL"/>
        </w:rPr>
        <w:t>X</w:t>
      </w:r>
      <w:r w:rsidR="009C2D12" w:rsidRPr="009C2D12">
        <w:rPr>
          <w:rFonts w:asciiTheme="minorBidi" w:hAnsiTheme="minorBidi" w:cs="Arial"/>
          <w:sz w:val="22"/>
          <w:szCs w:val="22"/>
          <w:rtl/>
          <w:lang w:bidi="he-IL"/>
        </w:rPr>
        <w:t xml:space="preserve"> מופרדים זה מזה, כך </w:t>
      </w:r>
      <w:r w:rsidR="007A5483">
        <w:rPr>
          <w:rFonts w:asciiTheme="minorBidi" w:hAnsiTheme="minorBidi" w:cs="Arial" w:hint="cs"/>
          <w:sz w:val="22"/>
          <w:szCs w:val="22"/>
          <w:rtl/>
          <w:lang w:bidi="he-IL"/>
        </w:rPr>
        <w:t>שיש הפרדה בין הערוצים</w:t>
      </w:r>
      <w:r w:rsidR="009C2D12" w:rsidRPr="009C2D12">
        <w:rPr>
          <w:rFonts w:asciiTheme="minorBidi" w:hAnsiTheme="minorBidi" w:cs="Arial"/>
          <w:sz w:val="22"/>
          <w:szCs w:val="22"/>
          <w:rtl/>
          <w:lang w:bidi="he-IL"/>
        </w:rPr>
        <w:t>.</w:t>
      </w:r>
      <w:r w:rsidR="005E6B10">
        <w:rPr>
          <w:rFonts w:asciiTheme="minorBidi" w:hAnsiTheme="minorBidi" w:cs="Arial"/>
          <w:sz w:val="22"/>
          <w:szCs w:val="22"/>
          <w:rtl/>
          <w:lang w:bidi="he-IL"/>
        </w:rPr>
        <w:br/>
      </w:r>
      <w:r w:rsidR="005E6B10">
        <w:rPr>
          <w:rFonts w:asciiTheme="minorBidi" w:hAnsiTheme="minorBidi" w:cs="Arial"/>
          <w:sz w:val="22"/>
          <w:szCs w:val="22"/>
          <w:rtl/>
          <w:lang w:bidi="he-IL"/>
        </w:rPr>
        <w:br/>
      </w:r>
      <w:r w:rsidR="009C2D12" w:rsidRPr="009C2D12">
        <w:rPr>
          <w:rFonts w:asciiTheme="minorBidi" w:hAnsiTheme="minorBidi" w:cs="Arial"/>
          <w:sz w:val="22"/>
          <w:szCs w:val="22"/>
          <w:rtl/>
          <w:lang w:bidi="he-IL"/>
        </w:rPr>
        <w:br/>
      </w:r>
      <w:r w:rsidR="009C2D12" w:rsidRPr="007A5483">
        <w:rPr>
          <w:rFonts w:asciiTheme="minorBidi" w:hAnsiTheme="minorBidi" w:cstheme="minorBidi"/>
          <w:sz w:val="22"/>
          <w:szCs w:val="22"/>
          <w:u w:val="single"/>
          <w:lang w:bidi="he-IL"/>
        </w:rPr>
        <w:lastRenderedPageBreak/>
        <w:t>Popout</w:t>
      </w:r>
      <w:r w:rsidR="009C2D12" w:rsidRPr="007A5483">
        <w:rPr>
          <w:rFonts w:asciiTheme="minorBidi" w:hAnsiTheme="minorBidi" w:cs="Arial"/>
          <w:sz w:val="22"/>
          <w:szCs w:val="22"/>
          <w:u w:val="single"/>
          <w:rtl/>
          <w:lang w:bidi="he-IL"/>
        </w:rPr>
        <w:t>:</w:t>
      </w:r>
      <w:r w:rsidR="009C2D12" w:rsidRPr="009C2D12">
        <w:rPr>
          <w:rFonts w:asciiTheme="minorBidi" w:hAnsiTheme="minorBidi" w:cs="Arial"/>
          <w:sz w:val="22"/>
          <w:szCs w:val="22"/>
          <w:rtl/>
          <w:lang w:bidi="he-IL"/>
        </w:rPr>
        <w:t xml:space="preserve"> הערים עם מספר הפיגועים הגבוה ביותר ממוקמות בראש הדירוג, מה שמקל על זיהוי מידי של הערים המובילות במספר האירועים.</w:t>
      </w:r>
      <w:r w:rsidR="009C2D12">
        <w:rPr>
          <w:rFonts w:asciiTheme="minorBidi" w:hAnsiTheme="minorBidi" w:cs="Arial"/>
          <w:sz w:val="22"/>
          <w:szCs w:val="22"/>
          <w:rtl/>
          <w:lang w:bidi="he-IL"/>
        </w:rPr>
        <w:br/>
      </w:r>
      <w:r w:rsidR="009C2D12" w:rsidRPr="007A5483">
        <w:rPr>
          <w:rFonts w:asciiTheme="minorBidi" w:hAnsiTheme="minorBidi" w:cstheme="minorBidi"/>
          <w:sz w:val="22"/>
          <w:szCs w:val="22"/>
          <w:u w:val="single"/>
          <w:lang w:bidi="he-IL"/>
        </w:rPr>
        <w:t>Grouping</w:t>
      </w:r>
      <w:r w:rsidR="009C2D12" w:rsidRPr="007A5483">
        <w:rPr>
          <w:rFonts w:asciiTheme="minorBidi" w:hAnsiTheme="minorBidi" w:cs="Arial"/>
          <w:sz w:val="22"/>
          <w:szCs w:val="22"/>
          <w:u w:val="single"/>
          <w:rtl/>
          <w:lang w:bidi="he-IL"/>
        </w:rPr>
        <w:t>:</w:t>
      </w:r>
      <w:r w:rsidR="009C2D12" w:rsidRPr="009C2D12">
        <w:rPr>
          <w:rFonts w:asciiTheme="minorBidi" w:hAnsiTheme="minorBidi" w:cs="Arial"/>
          <w:sz w:val="22"/>
          <w:szCs w:val="22"/>
          <w:rtl/>
          <w:lang w:bidi="he-IL"/>
        </w:rPr>
        <w:t xml:space="preserve"> </w:t>
      </w:r>
      <w:r w:rsidR="005E6B10">
        <w:rPr>
          <w:rFonts w:asciiTheme="minorBidi" w:hAnsiTheme="minorBidi" w:cs="Arial" w:hint="cs"/>
          <w:sz w:val="22"/>
          <w:szCs w:val="22"/>
          <w:rtl/>
          <w:lang w:bidi="he-IL"/>
        </w:rPr>
        <w:t>מיון</w:t>
      </w:r>
      <w:r w:rsidR="009C2D12" w:rsidRPr="009C2D12">
        <w:rPr>
          <w:rFonts w:asciiTheme="minorBidi" w:hAnsiTheme="minorBidi" w:cs="Arial"/>
          <w:sz w:val="22"/>
          <w:szCs w:val="22"/>
          <w:rtl/>
          <w:lang w:bidi="he-IL"/>
        </w:rPr>
        <w:t xml:space="preserve"> הערים לפי סדר יורד מסייע בזיהוי קבוצות של ערים עם תדירות אירועים דומה.</w:t>
      </w:r>
    </w:p>
    <w:p w14:paraId="38F766F2" w14:textId="7B95E570" w:rsidR="004C5DC3" w:rsidRDefault="00453CC5" w:rsidP="00FC2971">
      <w:pPr>
        <w:bidi/>
        <w:spacing w:after="160" w:line="259" w:lineRule="auto"/>
        <w:rPr>
          <w:rFonts w:asciiTheme="minorBidi" w:hAnsiTheme="minorBidi" w:cstheme="minorBidi"/>
          <w:b/>
          <w:bCs/>
          <w:u w:val="single"/>
          <w:lang w:bidi="he-IL"/>
        </w:rPr>
      </w:pPr>
      <w:r w:rsidRPr="00616CAE">
        <w:rPr>
          <w:rFonts w:asciiTheme="minorBidi" w:hAnsiTheme="minorBidi" w:cs="Arial"/>
          <w:noProof/>
          <w:u w:val="single"/>
          <w:rtl/>
          <w:lang w:bidi="he-IL"/>
        </w:rPr>
        <w:drawing>
          <wp:anchor distT="0" distB="0" distL="114300" distR="114300" simplePos="0" relativeHeight="251693056" behindDoc="0" locked="0" layoutInCell="1" allowOverlap="1" wp14:anchorId="69FE52BC" wp14:editId="45D6B13D">
            <wp:simplePos x="0" y="0"/>
            <wp:positionH relativeFrom="column">
              <wp:posOffset>832485</wp:posOffset>
            </wp:positionH>
            <wp:positionV relativeFrom="paragraph">
              <wp:posOffset>500683</wp:posOffset>
            </wp:positionV>
            <wp:extent cx="4359910" cy="8115935"/>
            <wp:effectExtent l="0" t="0" r="2540" b="0"/>
            <wp:wrapThrough wrapText="bothSides">
              <wp:wrapPolygon edited="0">
                <wp:start x="0" y="0"/>
                <wp:lineTo x="0" y="21548"/>
                <wp:lineTo x="21518" y="21548"/>
                <wp:lineTo x="21518" y="0"/>
                <wp:lineTo x="0" y="0"/>
              </wp:wrapPolygon>
            </wp:wrapThrough>
            <wp:docPr id="1794180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180117" name="Picture 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359910" cy="8115935"/>
                    </a:xfrm>
                    <a:prstGeom prst="rect">
                      <a:avLst/>
                    </a:prstGeom>
                  </pic:spPr>
                </pic:pic>
              </a:graphicData>
            </a:graphic>
            <wp14:sizeRelH relativeFrom="page">
              <wp14:pctWidth>0</wp14:pctWidth>
            </wp14:sizeRelH>
            <wp14:sizeRelV relativeFrom="page">
              <wp14:pctHeight>0</wp14:pctHeight>
            </wp14:sizeRelV>
          </wp:anchor>
        </w:drawing>
      </w:r>
      <w:r>
        <w:rPr>
          <w:rFonts w:asciiTheme="minorBidi" w:hAnsiTheme="minorBidi" w:cstheme="minorBidi"/>
          <w:b/>
          <w:bCs/>
          <w:u w:val="single"/>
          <w:rtl/>
          <w:lang w:bidi="he-IL"/>
        </w:rPr>
        <w:br/>
      </w:r>
      <w:r w:rsidR="003D428A" w:rsidRPr="00C71608">
        <w:rPr>
          <w:rFonts w:asciiTheme="minorBidi" w:hAnsiTheme="minorBidi" w:cstheme="minorBidi"/>
          <w:b/>
          <w:bCs/>
          <w:u w:val="single"/>
          <w:rtl/>
          <w:lang w:bidi="he-IL"/>
        </w:rPr>
        <w:t xml:space="preserve">חלופה </w:t>
      </w:r>
      <w:r w:rsidR="008F5978" w:rsidRPr="00C71608">
        <w:rPr>
          <w:rFonts w:asciiTheme="minorBidi" w:hAnsiTheme="minorBidi" w:cstheme="minorBidi"/>
          <w:b/>
          <w:bCs/>
          <w:u w:val="single"/>
          <w:lang w:bidi="he-IL"/>
        </w:rPr>
        <w:t>2</w:t>
      </w:r>
      <w:r w:rsidR="0052533E" w:rsidRPr="00C71608">
        <w:rPr>
          <w:rFonts w:asciiTheme="minorBidi" w:hAnsiTheme="minorBidi" w:cstheme="minorBidi"/>
          <w:b/>
          <w:bCs/>
          <w:u w:val="single"/>
          <w:rtl/>
          <w:lang w:bidi="he-IL"/>
        </w:rPr>
        <w:t xml:space="preserve"> למטלה 1</w:t>
      </w:r>
      <w:r w:rsidR="003D428A" w:rsidRPr="00C71608">
        <w:rPr>
          <w:rFonts w:asciiTheme="minorBidi" w:hAnsiTheme="minorBidi" w:cstheme="minorBidi"/>
          <w:b/>
          <w:bCs/>
          <w:u w:val="single"/>
          <w:rtl/>
          <w:lang w:bidi="he-IL"/>
        </w:rPr>
        <w:t>:</w:t>
      </w:r>
    </w:p>
    <w:p w14:paraId="5F57ECAA" w14:textId="585A5D6E" w:rsidR="004C5DC3" w:rsidRPr="00453CC5" w:rsidRDefault="00EA13F1" w:rsidP="00453CC5">
      <w:pPr>
        <w:pStyle w:val="a8"/>
        <w:numPr>
          <w:ilvl w:val="0"/>
          <w:numId w:val="47"/>
        </w:numPr>
        <w:bidi/>
        <w:spacing w:line="360" w:lineRule="auto"/>
        <w:ind w:left="357" w:hanging="357"/>
        <w:rPr>
          <w:rFonts w:ascii="Segoe UI Semibold" w:hAnsi="Segoe UI Semibold" w:cs="Segoe UI Semibold"/>
          <w:sz w:val="20"/>
          <w:szCs w:val="20"/>
          <w:lang w:bidi="he-IL"/>
        </w:rPr>
      </w:pPr>
      <w:r w:rsidRPr="00453CC5">
        <w:rPr>
          <w:rFonts w:asciiTheme="minorBidi" w:hAnsiTheme="minorBidi" w:cstheme="minorBidi"/>
          <w:rtl/>
          <w:lang w:bidi="he-IL"/>
        </w:rPr>
        <w:br w:type="page"/>
      </w:r>
      <w:r w:rsidR="004C5DC3" w:rsidRPr="00453CC5">
        <w:rPr>
          <w:rFonts w:asciiTheme="minorBidi" w:hAnsiTheme="minorBidi" w:cstheme="minorBidi"/>
          <w:b/>
          <w:bCs/>
          <w:lang w:bidi="he-IL"/>
        </w:rPr>
        <w:lastRenderedPageBreak/>
        <w:t>Marks</w:t>
      </w:r>
      <w:r w:rsidR="004C5DC3" w:rsidRPr="00453CC5">
        <w:rPr>
          <w:rFonts w:asciiTheme="minorBidi" w:hAnsiTheme="minorBidi" w:cstheme="minorBidi"/>
          <w:b/>
          <w:bCs/>
          <w:rtl/>
          <w:lang w:bidi="he-IL"/>
        </w:rPr>
        <w:t>:</w:t>
      </w:r>
      <w:r w:rsidR="004C5DC3" w:rsidRPr="00453CC5">
        <w:rPr>
          <w:rFonts w:ascii="Segoe UI Semibold" w:hAnsi="Segoe UI Semibold" w:cs="Segoe UI Semibold"/>
          <w:sz w:val="20"/>
          <w:szCs w:val="20"/>
          <w:rtl/>
          <w:lang w:bidi="he-IL"/>
        </w:rPr>
        <w:br/>
      </w:r>
      <w:r w:rsidR="004C5DC3" w:rsidRPr="00453CC5">
        <w:rPr>
          <w:rFonts w:asciiTheme="minorBidi" w:hAnsiTheme="minorBidi" w:cstheme="minorBidi"/>
          <w:sz w:val="22"/>
          <w:szCs w:val="22"/>
          <w:u w:val="single"/>
          <w:rtl/>
          <w:lang w:bidi="he-IL"/>
        </w:rPr>
        <w:t>נקודות</w:t>
      </w:r>
      <w:r w:rsidR="00A97714" w:rsidRPr="00453CC5">
        <w:rPr>
          <w:rFonts w:asciiTheme="minorBidi" w:hAnsiTheme="minorBidi" w:cstheme="minorBidi" w:hint="cs"/>
          <w:sz w:val="22"/>
          <w:szCs w:val="22"/>
          <w:u w:val="single"/>
          <w:rtl/>
          <w:lang w:bidi="he-IL"/>
        </w:rPr>
        <w:t>:</w:t>
      </w:r>
      <w:r w:rsidR="004C5DC3" w:rsidRPr="00453CC5">
        <w:rPr>
          <w:rFonts w:asciiTheme="minorBidi" w:hAnsiTheme="minorBidi" w:cstheme="minorBidi"/>
          <w:sz w:val="22"/>
          <w:szCs w:val="22"/>
          <w:rtl/>
          <w:lang w:bidi="he-IL"/>
        </w:rPr>
        <w:t xml:space="preserve"> כל נקודה מייצגת פיגוע</w:t>
      </w:r>
      <w:r w:rsidR="004B30B2" w:rsidRPr="00453CC5">
        <w:rPr>
          <w:rFonts w:asciiTheme="minorBidi" w:hAnsiTheme="minorBidi" w:cstheme="minorBidi" w:hint="cs"/>
          <w:sz w:val="22"/>
          <w:szCs w:val="22"/>
          <w:rtl/>
          <w:lang w:bidi="he-IL"/>
        </w:rPr>
        <w:t>.</w:t>
      </w:r>
    </w:p>
    <w:p w14:paraId="709C3344" w14:textId="4B55DCB3" w:rsidR="00AE2C5C" w:rsidRPr="00C6300E" w:rsidRDefault="004C5DC3" w:rsidP="00C6300E">
      <w:pPr>
        <w:pStyle w:val="a8"/>
        <w:numPr>
          <w:ilvl w:val="0"/>
          <w:numId w:val="8"/>
        </w:numPr>
        <w:bidi/>
        <w:spacing w:line="360" w:lineRule="auto"/>
        <w:rPr>
          <w:rFonts w:ascii="Segoe UI Semibold" w:hAnsi="Segoe UI Semibold" w:cs="Segoe UI Semibold"/>
          <w:sz w:val="20"/>
          <w:szCs w:val="20"/>
          <w:lang w:bidi="he-IL"/>
        </w:rPr>
      </w:pPr>
      <w:r w:rsidRPr="002E2807">
        <w:rPr>
          <w:rFonts w:asciiTheme="minorBidi" w:hAnsiTheme="minorBidi" w:cstheme="minorBidi"/>
          <w:b/>
          <w:bCs/>
          <w:lang w:bidi="he-IL"/>
        </w:rPr>
        <w:t>Channels</w:t>
      </w:r>
      <w:r w:rsidRPr="002E2807">
        <w:rPr>
          <w:rFonts w:asciiTheme="minorBidi" w:hAnsiTheme="minorBidi" w:cstheme="minorBidi"/>
          <w:b/>
          <w:bCs/>
          <w:rtl/>
          <w:lang w:bidi="he-IL"/>
        </w:rPr>
        <w:t>:</w:t>
      </w:r>
      <w:r>
        <w:rPr>
          <w:rFonts w:ascii="Segoe UI Semibold" w:hAnsi="Segoe UI Semibold" w:cs="Segoe UI Semibold"/>
          <w:sz w:val="20"/>
          <w:szCs w:val="20"/>
          <w:rtl/>
          <w:lang w:bidi="he-IL"/>
        </w:rPr>
        <w:br/>
      </w:r>
      <w:r w:rsidRPr="00A97714">
        <w:rPr>
          <w:rFonts w:asciiTheme="minorBidi" w:hAnsiTheme="minorBidi" w:cstheme="minorBidi"/>
          <w:sz w:val="22"/>
          <w:szCs w:val="22"/>
          <w:u w:val="single"/>
          <w:lang w:bidi="he-IL"/>
        </w:rPr>
        <w:t>Spatial Region</w:t>
      </w:r>
      <w:r w:rsidR="00A97714" w:rsidRPr="00A97714">
        <w:rPr>
          <w:rFonts w:asciiTheme="minorBidi" w:hAnsiTheme="minorBidi" w:cstheme="minorBidi" w:hint="cs"/>
          <w:sz w:val="22"/>
          <w:szCs w:val="22"/>
          <w:u w:val="single"/>
          <w:rtl/>
          <w:lang w:bidi="he-IL"/>
        </w:rPr>
        <w:t>:</w:t>
      </w:r>
      <w:r w:rsidRPr="002E2807">
        <w:rPr>
          <w:rFonts w:asciiTheme="minorBidi" w:hAnsiTheme="minorBidi" w:cstheme="minorBidi"/>
          <w:sz w:val="22"/>
          <w:szCs w:val="22"/>
          <w:rtl/>
          <w:lang w:bidi="he-IL"/>
        </w:rPr>
        <w:t xml:space="preserve"> מיקום בציר האופקי והאנכי לפי נ"צ</w:t>
      </w:r>
      <w:r w:rsidR="004B30B2">
        <w:rPr>
          <w:rFonts w:asciiTheme="minorBidi" w:hAnsiTheme="minorBidi" w:cstheme="minorBidi" w:hint="cs"/>
          <w:sz w:val="22"/>
          <w:szCs w:val="22"/>
          <w:rtl/>
          <w:lang w:bidi="he-IL"/>
        </w:rPr>
        <w:t>.</w:t>
      </w:r>
      <w:r w:rsidRPr="002E2807">
        <w:rPr>
          <w:rFonts w:asciiTheme="minorBidi" w:hAnsiTheme="minorBidi" w:cstheme="minorBidi"/>
          <w:sz w:val="22"/>
          <w:szCs w:val="22"/>
          <w:rtl/>
          <w:lang w:bidi="he-IL"/>
        </w:rPr>
        <w:br/>
      </w:r>
      <w:r w:rsidRPr="00A97714">
        <w:rPr>
          <w:rFonts w:asciiTheme="minorBidi" w:hAnsiTheme="minorBidi" w:cstheme="minorBidi"/>
          <w:sz w:val="22"/>
          <w:szCs w:val="22"/>
          <w:u w:val="single"/>
          <w:lang w:bidi="he-IL"/>
        </w:rPr>
        <w:t>Color Saturation</w:t>
      </w:r>
      <w:r w:rsidR="00A97714" w:rsidRPr="00A97714">
        <w:rPr>
          <w:rFonts w:asciiTheme="minorBidi" w:hAnsiTheme="minorBidi" w:cstheme="minorBidi" w:hint="cs"/>
          <w:sz w:val="22"/>
          <w:szCs w:val="22"/>
          <w:u w:val="single"/>
          <w:rtl/>
          <w:lang w:bidi="he-IL"/>
        </w:rPr>
        <w:t>:</w:t>
      </w:r>
      <w:r w:rsidRPr="002E2807">
        <w:rPr>
          <w:rFonts w:asciiTheme="minorBidi" w:hAnsiTheme="minorBidi" w:cstheme="minorBidi"/>
          <w:sz w:val="22"/>
          <w:szCs w:val="22"/>
          <w:rtl/>
          <w:lang w:bidi="he-IL"/>
        </w:rPr>
        <w:t xml:space="preserve"> </w:t>
      </w:r>
      <w:r w:rsidR="00C161C1">
        <w:rPr>
          <w:rFonts w:asciiTheme="minorBidi" w:hAnsiTheme="minorBidi" w:cstheme="minorBidi" w:hint="cs"/>
          <w:sz w:val="22"/>
          <w:szCs w:val="22"/>
          <w:rtl/>
          <w:lang w:bidi="he-IL"/>
        </w:rPr>
        <w:t>הרוויה</w:t>
      </w:r>
      <w:r w:rsidRPr="002E2807">
        <w:rPr>
          <w:rFonts w:asciiTheme="minorBidi" w:hAnsiTheme="minorBidi" w:cstheme="minorBidi"/>
          <w:sz w:val="22"/>
          <w:szCs w:val="22"/>
          <w:rtl/>
          <w:lang w:bidi="he-IL"/>
        </w:rPr>
        <w:t xml:space="preserve"> מייצג את כמות הפיגועים שהיו באותו אזור, ככל שכהה יותר ככה יש יותר פיגועים</w:t>
      </w:r>
      <w:r w:rsidR="004B30B2">
        <w:rPr>
          <w:rFonts w:asciiTheme="minorBidi" w:hAnsiTheme="minorBidi" w:cstheme="minorBidi" w:hint="cs"/>
          <w:sz w:val="22"/>
          <w:szCs w:val="22"/>
          <w:rtl/>
          <w:lang w:bidi="he-IL"/>
        </w:rPr>
        <w:t>.</w:t>
      </w:r>
      <w:r w:rsidRPr="002E2807">
        <w:rPr>
          <w:rFonts w:asciiTheme="minorBidi" w:hAnsiTheme="minorBidi" w:cstheme="minorBidi"/>
          <w:sz w:val="22"/>
          <w:szCs w:val="22"/>
          <w:rtl/>
          <w:lang w:bidi="he-IL"/>
        </w:rPr>
        <w:br/>
      </w:r>
      <w:r w:rsidR="004B3C6A" w:rsidRPr="00A97714">
        <w:rPr>
          <w:rFonts w:asciiTheme="minorBidi" w:hAnsiTheme="minorBidi" w:cstheme="minorBidi"/>
          <w:sz w:val="22"/>
          <w:szCs w:val="22"/>
          <w:u w:val="single"/>
          <w:lang w:bidi="he-IL"/>
        </w:rPr>
        <w:t>Area</w:t>
      </w:r>
      <w:r w:rsidR="00A97714" w:rsidRPr="00A97714">
        <w:rPr>
          <w:rFonts w:asciiTheme="minorBidi" w:hAnsiTheme="minorBidi" w:cstheme="minorBidi" w:hint="cs"/>
          <w:sz w:val="22"/>
          <w:szCs w:val="22"/>
          <w:u w:val="single"/>
          <w:rtl/>
          <w:lang w:bidi="he-IL"/>
        </w:rPr>
        <w:t>:</w:t>
      </w:r>
      <w:r w:rsidR="004B3C6A" w:rsidRPr="002E2807">
        <w:rPr>
          <w:rFonts w:asciiTheme="minorBidi" w:hAnsiTheme="minorBidi" w:cstheme="minorBidi"/>
          <w:sz w:val="22"/>
          <w:szCs w:val="22"/>
          <w:rtl/>
          <w:lang w:bidi="he-IL"/>
        </w:rPr>
        <w:t xml:space="preserve"> </w:t>
      </w:r>
      <w:r w:rsidR="00162DEF" w:rsidRPr="00162DEF">
        <w:rPr>
          <w:rFonts w:asciiTheme="minorBidi" w:hAnsiTheme="minorBidi" w:cs="Arial"/>
          <w:sz w:val="22"/>
          <w:szCs w:val="22"/>
          <w:rtl/>
          <w:lang w:bidi="he-IL"/>
        </w:rPr>
        <w:t>משמש לייצוג רוחב אזורי החום, כאשר אזורים גדולים יותר מצביעים על אזורי התפשטות רחבים של אירועים.</w:t>
      </w:r>
    </w:p>
    <w:p w14:paraId="03AB9AFB" w14:textId="74311355" w:rsidR="004C5DC3" w:rsidRDefault="004C5DC3" w:rsidP="00C161C1">
      <w:pPr>
        <w:pStyle w:val="a8"/>
        <w:numPr>
          <w:ilvl w:val="0"/>
          <w:numId w:val="8"/>
        </w:numPr>
        <w:bidi/>
        <w:spacing w:line="360" w:lineRule="auto"/>
        <w:rPr>
          <w:rFonts w:asciiTheme="minorBidi" w:hAnsiTheme="minorBidi" w:cstheme="minorBidi"/>
          <w:b/>
          <w:bCs/>
          <w:sz w:val="22"/>
          <w:szCs w:val="22"/>
          <w:lang w:bidi="he-IL"/>
        </w:rPr>
      </w:pPr>
      <w:r w:rsidRPr="002E2807">
        <w:rPr>
          <w:rFonts w:asciiTheme="minorBidi" w:hAnsiTheme="minorBidi" w:cstheme="minorBidi"/>
          <w:b/>
          <w:bCs/>
          <w:rtl/>
          <w:lang w:bidi="he-IL"/>
        </w:rPr>
        <w:t>אקספרסיביות:</w:t>
      </w:r>
      <w:r w:rsidRPr="007F626A">
        <w:rPr>
          <w:rFonts w:ascii="Segoe UI Semibold" w:hAnsi="Segoe UI Semibold" w:cs="Segoe UI Semibold"/>
          <w:b/>
          <w:bCs/>
          <w:sz w:val="20"/>
          <w:szCs w:val="20"/>
          <w:rtl/>
          <w:lang w:bidi="he-IL"/>
        </w:rPr>
        <w:br/>
      </w:r>
      <w:r w:rsidR="00172BE6" w:rsidRPr="002E2807">
        <w:rPr>
          <w:rFonts w:asciiTheme="minorBidi" w:hAnsiTheme="minorBidi" w:cstheme="minorBidi"/>
          <w:sz w:val="22"/>
          <w:szCs w:val="22"/>
          <w:rtl/>
          <w:lang w:bidi="he-IL"/>
        </w:rPr>
        <w:t>הגרף מתאים לנתונים, שני תכונות כמותיות</w:t>
      </w:r>
      <w:r w:rsidR="00C32207">
        <w:rPr>
          <w:rFonts w:asciiTheme="minorBidi" w:hAnsiTheme="minorBidi" w:cstheme="minorBidi" w:hint="cs"/>
          <w:sz w:val="22"/>
          <w:szCs w:val="22"/>
          <w:rtl/>
          <w:lang w:bidi="he-IL"/>
        </w:rPr>
        <w:t xml:space="preserve"> </w:t>
      </w:r>
      <w:r w:rsidR="00172BE6" w:rsidRPr="002E2807">
        <w:rPr>
          <w:rFonts w:asciiTheme="minorBidi" w:hAnsiTheme="minorBidi" w:cstheme="minorBidi"/>
          <w:sz w:val="22"/>
          <w:szCs w:val="22"/>
          <w:rtl/>
          <w:lang w:bidi="he-IL"/>
        </w:rPr>
        <w:t>(קו אורך ורוחב) שמייצגות את הצירים ותכונה כמותית</w:t>
      </w:r>
      <w:r w:rsidR="00C32207">
        <w:rPr>
          <w:rFonts w:asciiTheme="minorBidi" w:hAnsiTheme="minorBidi" w:cstheme="minorBidi" w:hint="cs"/>
          <w:sz w:val="22"/>
          <w:szCs w:val="22"/>
          <w:rtl/>
          <w:lang w:bidi="he-IL"/>
        </w:rPr>
        <w:t xml:space="preserve"> </w:t>
      </w:r>
      <w:r w:rsidR="00172BE6" w:rsidRPr="002E2807">
        <w:rPr>
          <w:rFonts w:asciiTheme="minorBidi" w:hAnsiTheme="minorBidi" w:cstheme="minorBidi"/>
          <w:sz w:val="22"/>
          <w:szCs w:val="22"/>
          <w:rtl/>
          <w:lang w:bidi="he-IL"/>
        </w:rPr>
        <w:t xml:space="preserve">(תדירות התקיפות) שמייצגת את </w:t>
      </w:r>
      <w:r w:rsidR="00C161C1">
        <w:rPr>
          <w:rFonts w:asciiTheme="minorBidi" w:hAnsiTheme="minorBidi" w:cstheme="minorBidi" w:hint="cs"/>
          <w:sz w:val="22"/>
          <w:szCs w:val="22"/>
          <w:rtl/>
          <w:lang w:bidi="he-IL"/>
        </w:rPr>
        <w:t>הרוויה</w:t>
      </w:r>
      <w:r w:rsidR="004B30B2">
        <w:rPr>
          <w:rFonts w:asciiTheme="minorBidi" w:hAnsiTheme="minorBidi" w:cstheme="minorBidi" w:hint="cs"/>
          <w:sz w:val="22"/>
          <w:szCs w:val="22"/>
          <w:rtl/>
          <w:lang w:bidi="he-IL"/>
        </w:rPr>
        <w:t>.</w:t>
      </w:r>
      <w:r w:rsidR="00172BE6" w:rsidRPr="002E2807">
        <w:rPr>
          <w:rFonts w:asciiTheme="minorBidi" w:hAnsiTheme="minorBidi" w:cstheme="minorBidi"/>
          <w:sz w:val="22"/>
          <w:szCs w:val="22"/>
          <w:rtl/>
          <w:lang w:bidi="he-IL"/>
        </w:rPr>
        <w:br/>
      </w:r>
      <w:r w:rsidR="00645069" w:rsidRPr="002E2807">
        <w:rPr>
          <w:rFonts w:asciiTheme="minorBidi" w:hAnsiTheme="minorBidi" w:cstheme="minorBidi"/>
          <w:sz w:val="22"/>
          <w:szCs w:val="22"/>
          <w:rtl/>
          <w:lang w:bidi="he-IL"/>
        </w:rPr>
        <w:t>הערוץ הו</w:t>
      </w:r>
      <w:r w:rsidR="00E31145" w:rsidRPr="002E2807">
        <w:rPr>
          <w:rFonts w:asciiTheme="minorBidi" w:hAnsiTheme="minorBidi" w:cstheme="minorBidi"/>
          <w:sz w:val="22"/>
          <w:szCs w:val="22"/>
          <w:rtl/>
          <w:lang w:bidi="he-IL"/>
        </w:rPr>
        <w:t>ו</w:t>
      </w:r>
      <w:r w:rsidR="00645069" w:rsidRPr="002E2807">
        <w:rPr>
          <w:rFonts w:asciiTheme="minorBidi" w:hAnsiTheme="minorBidi" w:cstheme="minorBidi"/>
          <w:sz w:val="22"/>
          <w:szCs w:val="22"/>
          <w:rtl/>
          <w:lang w:bidi="he-IL"/>
        </w:rPr>
        <w:t xml:space="preserve">יזואלי של </w:t>
      </w:r>
      <w:r w:rsidR="00C161C1">
        <w:rPr>
          <w:rFonts w:asciiTheme="minorBidi" w:hAnsiTheme="minorBidi" w:cstheme="minorBidi" w:hint="cs"/>
          <w:sz w:val="22"/>
          <w:szCs w:val="22"/>
          <w:rtl/>
          <w:lang w:bidi="he-IL"/>
        </w:rPr>
        <w:t>הרוויה</w:t>
      </w:r>
      <w:r w:rsidR="00C161C1" w:rsidRPr="002E2807">
        <w:rPr>
          <w:rFonts w:asciiTheme="minorBidi" w:hAnsiTheme="minorBidi" w:cstheme="minorBidi"/>
          <w:sz w:val="22"/>
          <w:szCs w:val="22"/>
          <w:rtl/>
          <w:lang w:bidi="he-IL"/>
        </w:rPr>
        <w:t xml:space="preserve"> </w:t>
      </w:r>
      <w:r w:rsidR="00645069" w:rsidRPr="002E2807">
        <w:rPr>
          <w:rFonts w:asciiTheme="minorBidi" w:hAnsiTheme="minorBidi" w:cstheme="minorBidi"/>
          <w:sz w:val="22"/>
          <w:szCs w:val="22"/>
          <w:rtl/>
          <w:lang w:bidi="he-IL"/>
        </w:rPr>
        <w:t>מתאים והוא מייצג את תדירות התקיפות לפי הרוויה</w:t>
      </w:r>
      <w:r w:rsidR="004B30B2">
        <w:rPr>
          <w:rFonts w:asciiTheme="minorBidi" w:hAnsiTheme="minorBidi" w:cstheme="minorBidi" w:hint="cs"/>
          <w:sz w:val="22"/>
          <w:szCs w:val="22"/>
          <w:rtl/>
          <w:lang w:bidi="he-IL"/>
        </w:rPr>
        <w:t>.</w:t>
      </w:r>
    </w:p>
    <w:p w14:paraId="5B1FAB0B" w14:textId="10D00C32" w:rsidR="00DE0ED6" w:rsidRPr="00F64F95" w:rsidRDefault="004C5DC3" w:rsidP="00F64F95">
      <w:pPr>
        <w:pStyle w:val="a8"/>
        <w:numPr>
          <w:ilvl w:val="0"/>
          <w:numId w:val="8"/>
        </w:numPr>
        <w:bidi/>
        <w:spacing w:line="360" w:lineRule="auto"/>
        <w:rPr>
          <w:sz w:val="22"/>
          <w:szCs w:val="22"/>
          <w:u w:val="single"/>
          <w:rtl/>
          <w:lang w:bidi="he-IL"/>
        </w:rPr>
      </w:pPr>
      <w:r w:rsidRPr="00E2278D">
        <w:rPr>
          <w:rFonts w:asciiTheme="minorBidi" w:hAnsiTheme="minorBidi" w:cstheme="minorBidi"/>
          <w:b/>
          <w:bCs/>
          <w:rtl/>
          <w:lang w:bidi="he-IL"/>
        </w:rPr>
        <w:t>אפקטיביות:</w:t>
      </w:r>
      <w:r w:rsidRPr="00E2278D">
        <w:rPr>
          <w:rFonts w:ascii="Segoe UI Semibold" w:hAnsi="Segoe UI Semibold" w:cs="Segoe UI Semibold"/>
          <w:b/>
          <w:bCs/>
          <w:sz w:val="20"/>
          <w:szCs w:val="20"/>
          <w:rtl/>
          <w:lang w:bidi="he-IL"/>
        </w:rPr>
        <w:br/>
      </w:r>
      <w:r w:rsidR="00E2278D" w:rsidRPr="00E2278D">
        <w:rPr>
          <w:rFonts w:asciiTheme="minorBidi" w:hAnsiTheme="minorBidi" w:cstheme="minorBidi"/>
          <w:sz w:val="22"/>
          <w:szCs w:val="22"/>
          <w:u w:val="single"/>
          <w:lang w:bidi="he-IL"/>
        </w:rPr>
        <w:t>Accuracy</w:t>
      </w:r>
      <w:r w:rsidR="00E2278D" w:rsidRPr="00E2278D">
        <w:rPr>
          <w:rFonts w:asciiTheme="minorBidi" w:hAnsiTheme="minorBidi" w:cs="Arial"/>
          <w:sz w:val="22"/>
          <w:szCs w:val="22"/>
          <w:u w:val="single"/>
          <w:rtl/>
          <w:lang w:bidi="he-IL"/>
        </w:rPr>
        <w:t>:</w:t>
      </w:r>
      <w:r w:rsidR="00E2278D" w:rsidRPr="00E2278D">
        <w:rPr>
          <w:rFonts w:asciiTheme="minorBidi" w:hAnsiTheme="minorBidi" w:cs="Arial"/>
          <w:sz w:val="22"/>
          <w:szCs w:val="22"/>
          <w:rtl/>
          <w:lang w:bidi="he-IL"/>
        </w:rPr>
        <w:t xml:space="preserve"> המיקום המרחבי מאפשר הצגה</w:t>
      </w:r>
      <w:r w:rsidR="00AE0D5A">
        <w:rPr>
          <w:rFonts w:asciiTheme="minorBidi" w:hAnsiTheme="minorBidi" w:cs="Arial" w:hint="cs"/>
          <w:sz w:val="22"/>
          <w:szCs w:val="22"/>
          <w:rtl/>
          <w:lang w:bidi="he-IL"/>
        </w:rPr>
        <w:t xml:space="preserve"> גיאוגרפית</w:t>
      </w:r>
      <w:r w:rsidR="00E2278D" w:rsidRPr="00E2278D">
        <w:rPr>
          <w:rFonts w:asciiTheme="minorBidi" w:hAnsiTheme="minorBidi" w:cs="Arial"/>
          <w:sz w:val="22"/>
          <w:szCs w:val="22"/>
          <w:rtl/>
          <w:lang w:bidi="he-IL"/>
        </w:rPr>
        <w:t xml:space="preserve"> מדויקת של אזורים עם ריכוז גבוה של פיגועים.</w:t>
      </w:r>
      <w:r w:rsidR="00E2278D" w:rsidRPr="00E2278D">
        <w:rPr>
          <w:rFonts w:asciiTheme="minorBidi" w:hAnsiTheme="minorBidi" w:cs="Arial"/>
          <w:sz w:val="22"/>
          <w:szCs w:val="22"/>
          <w:lang w:bidi="he-IL"/>
        </w:rPr>
        <w:br/>
      </w:r>
      <w:r w:rsidR="00E2278D" w:rsidRPr="00E2278D">
        <w:rPr>
          <w:rFonts w:asciiTheme="minorBidi" w:hAnsiTheme="minorBidi" w:cstheme="minorBidi"/>
          <w:sz w:val="22"/>
          <w:szCs w:val="22"/>
          <w:u w:val="single"/>
          <w:lang w:bidi="he-IL"/>
        </w:rPr>
        <w:t>Discriminability</w:t>
      </w:r>
      <w:r w:rsidR="00E2278D" w:rsidRPr="00E2278D">
        <w:rPr>
          <w:rFonts w:asciiTheme="minorBidi" w:hAnsiTheme="minorBidi" w:cs="Arial"/>
          <w:sz w:val="22"/>
          <w:szCs w:val="22"/>
          <w:u w:val="single"/>
          <w:rtl/>
          <w:lang w:bidi="he-IL"/>
        </w:rPr>
        <w:t>:</w:t>
      </w:r>
      <w:r w:rsidR="00E2278D" w:rsidRPr="00E2278D">
        <w:rPr>
          <w:rFonts w:asciiTheme="minorBidi" w:hAnsiTheme="minorBidi" w:cs="Arial"/>
          <w:sz w:val="22"/>
          <w:szCs w:val="22"/>
          <w:rtl/>
          <w:lang w:bidi="he-IL"/>
        </w:rPr>
        <w:t xml:space="preserve"> שימוש בגווני צבע מדורגים מאפשר הבחנה בין אזורים בעלי צפיפות שונה של פיגועים, כאשר גוונים כהים מייצגים אזורי פעילות גבוהה וגוונים בהירים מייצגים אזורים שקטים יותר.</w:t>
      </w:r>
      <w:r w:rsidR="00E2278D" w:rsidRPr="00E2278D">
        <w:rPr>
          <w:rFonts w:asciiTheme="minorBidi" w:hAnsiTheme="minorBidi" w:cs="Arial"/>
          <w:sz w:val="22"/>
          <w:szCs w:val="22"/>
          <w:lang w:bidi="he-IL"/>
        </w:rPr>
        <w:br/>
      </w:r>
      <w:r w:rsidR="00E2278D" w:rsidRPr="00E2278D">
        <w:rPr>
          <w:rFonts w:asciiTheme="minorBidi" w:hAnsiTheme="minorBidi" w:cstheme="minorBidi"/>
          <w:sz w:val="22"/>
          <w:szCs w:val="22"/>
          <w:u w:val="single"/>
          <w:lang w:bidi="he-IL"/>
        </w:rPr>
        <w:t>Separability</w:t>
      </w:r>
      <w:r w:rsidR="00E2278D" w:rsidRPr="00E2278D">
        <w:rPr>
          <w:rFonts w:asciiTheme="minorBidi" w:hAnsiTheme="minorBidi" w:cs="Arial"/>
          <w:sz w:val="22"/>
          <w:szCs w:val="22"/>
          <w:u w:val="single"/>
          <w:rtl/>
          <w:lang w:bidi="he-IL"/>
        </w:rPr>
        <w:t>:</w:t>
      </w:r>
      <w:r w:rsidR="00E2278D" w:rsidRPr="00E2278D">
        <w:rPr>
          <w:rFonts w:asciiTheme="minorBidi" w:hAnsiTheme="minorBidi" w:cs="Arial"/>
          <w:sz w:val="22"/>
          <w:szCs w:val="22"/>
          <w:rtl/>
          <w:lang w:bidi="he-IL"/>
        </w:rPr>
        <w:t xml:space="preserve"> ערוץ המיקום משמש להצגת הפריסה הגיאוגרפית, בעוד שהרוויה משמשת להבלטת הצפיפות, כך שאין תלות בין שני הערוצים.</w:t>
      </w:r>
      <w:r w:rsidR="00E2278D" w:rsidRPr="00E2278D">
        <w:rPr>
          <w:rFonts w:asciiTheme="minorBidi" w:hAnsiTheme="minorBidi" w:cs="Arial"/>
          <w:sz w:val="22"/>
          <w:szCs w:val="22"/>
          <w:lang w:bidi="he-IL"/>
        </w:rPr>
        <w:br/>
      </w:r>
      <w:r w:rsidR="00E2278D" w:rsidRPr="00E2278D">
        <w:rPr>
          <w:rFonts w:asciiTheme="minorBidi" w:hAnsiTheme="minorBidi" w:cstheme="minorBidi"/>
          <w:sz w:val="22"/>
          <w:szCs w:val="22"/>
          <w:u w:val="single"/>
          <w:lang w:bidi="he-IL"/>
        </w:rPr>
        <w:t>Popout</w:t>
      </w:r>
      <w:r w:rsidR="00E2278D" w:rsidRPr="00E2278D">
        <w:rPr>
          <w:rFonts w:asciiTheme="minorBidi" w:hAnsiTheme="minorBidi" w:cs="Arial"/>
          <w:sz w:val="22"/>
          <w:szCs w:val="22"/>
          <w:u w:val="single"/>
          <w:rtl/>
          <w:lang w:bidi="he-IL"/>
        </w:rPr>
        <w:t>:</w:t>
      </w:r>
      <w:r w:rsidR="00E2278D" w:rsidRPr="00E2278D">
        <w:rPr>
          <w:rFonts w:asciiTheme="minorBidi" w:hAnsiTheme="minorBidi" w:cs="Arial"/>
          <w:sz w:val="22"/>
          <w:szCs w:val="22"/>
          <w:rtl/>
          <w:lang w:bidi="he-IL"/>
        </w:rPr>
        <w:t xml:space="preserve"> האזורים הכהים ביותר במפת החום בולטים מיד לעין, מה שמקל על זיהוי מהיר של מוקדי הפיגועים המרכזיים.</w:t>
      </w:r>
      <w:r w:rsidR="00E2278D">
        <w:rPr>
          <w:rFonts w:asciiTheme="minorBidi" w:hAnsiTheme="minorBidi" w:cs="Arial"/>
          <w:sz w:val="22"/>
          <w:szCs w:val="22"/>
          <w:lang w:bidi="he-IL"/>
        </w:rPr>
        <w:br/>
      </w:r>
      <w:r w:rsidR="00E2278D" w:rsidRPr="00E2278D">
        <w:rPr>
          <w:rFonts w:asciiTheme="minorBidi" w:hAnsiTheme="minorBidi" w:cstheme="minorBidi"/>
          <w:sz w:val="22"/>
          <w:szCs w:val="22"/>
          <w:u w:val="single"/>
          <w:lang w:bidi="he-IL"/>
        </w:rPr>
        <w:t>Grouping</w:t>
      </w:r>
      <w:r w:rsidR="00E2278D" w:rsidRPr="00E2278D">
        <w:rPr>
          <w:rFonts w:asciiTheme="minorBidi" w:hAnsiTheme="minorBidi" w:cs="Arial"/>
          <w:sz w:val="22"/>
          <w:szCs w:val="22"/>
          <w:u w:val="single"/>
          <w:rtl/>
          <w:lang w:bidi="he-IL"/>
        </w:rPr>
        <w:t>:</w:t>
      </w:r>
      <w:r w:rsidR="00E2278D" w:rsidRPr="00E2278D">
        <w:rPr>
          <w:rFonts w:asciiTheme="minorBidi" w:hAnsiTheme="minorBidi" w:cs="Arial"/>
          <w:sz w:val="22"/>
          <w:szCs w:val="22"/>
          <w:rtl/>
          <w:lang w:bidi="he-IL"/>
        </w:rPr>
        <w:t xml:space="preserve"> תוויות הערים מסייעות ביצירת קבוצות מרחביות ומאפשרות להבין היכן ממוקדים האירועים ביחס לערים הגדולות.</w:t>
      </w:r>
    </w:p>
    <w:p w14:paraId="1AF75FE8" w14:textId="77777777" w:rsidR="00DE0ED6" w:rsidRDefault="00DE0ED6" w:rsidP="00DE0ED6">
      <w:pPr>
        <w:bidi/>
        <w:spacing w:line="360" w:lineRule="auto"/>
        <w:rPr>
          <w:u w:val="single"/>
          <w:rtl/>
          <w:lang w:bidi="he-IL"/>
        </w:rPr>
      </w:pPr>
    </w:p>
    <w:p w14:paraId="384E950B" w14:textId="77777777" w:rsidR="00DE0ED6" w:rsidRDefault="00DE0ED6" w:rsidP="00DE0ED6">
      <w:pPr>
        <w:bidi/>
        <w:spacing w:line="360" w:lineRule="auto"/>
        <w:rPr>
          <w:u w:val="single"/>
          <w:rtl/>
          <w:lang w:bidi="he-IL"/>
        </w:rPr>
      </w:pPr>
    </w:p>
    <w:p w14:paraId="780DE54B" w14:textId="77777777" w:rsidR="00DE0ED6" w:rsidRDefault="00DE0ED6" w:rsidP="00DE0ED6">
      <w:pPr>
        <w:bidi/>
        <w:spacing w:line="360" w:lineRule="auto"/>
        <w:rPr>
          <w:u w:val="single"/>
          <w:rtl/>
          <w:lang w:bidi="he-IL"/>
        </w:rPr>
      </w:pPr>
    </w:p>
    <w:p w14:paraId="6CB77ABA" w14:textId="77777777" w:rsidR="00DE0ED6" w:rsidRDefault="00DE0ED6" w:rsidP="00DE0ED6">
      <w:pPr>
        <w:bidi/>
        <w:spacing w:line="360" w:lineRule="auto"/>
        <w:rPr>
          <w:u w:val="single"/>
          <w:rtl/>
          <w:lang w:bidi="he-IL"/>
        </w:rPr>
      </w:pPr>
    </w:p>
    <w:p w14:paraId="6077F3AC" w14:textId="77777777" w:rsidR="00DE0ED6" w:rsidRDefault="00DE0ED6" w:rsidP="00DE0ED6">
      <w:pPr>
        <w:bidi/>
        <w:spacing w:line="360" w:lineRule="auto"/>
        <w:rPr>
          <w:u w:val="single"/>
          <w:rtl/>
          <w:lang w:bidi="he-IL"/>
        </w:rPr>
      </w:pPr>
    </w:p>
    <w:p w14:paraId="51DA1A42" w14:textId="77777777" w:rsidR="00DE0ED6" w:rsidRDefault="00DE0ED6" w:rsidP="00DE0ED6">
      <w:pPr>
        <w:bidi/>
        <w:spacing w:line="360" w:lineRule="auto"/>
        <w:rPr>
          <w:u w:val="single"/>
          <w:rtl/>
          <w:lang w:bidi="he-IL"/>
        </w:rPr>
      </w:pPr>
    </w:p>
    <w:p w14:paraId="4B9BE8B8" w14:textId="77777777" w:rsidR="00DE0ED6" w:rsidRDefault="00DE0ED6" w:rsidP="00DE0ED6">
      <w:pPr>
        <w:bidi/>
        <w:spacing w:line="360" w:lineRule="auto"/>
        <w:rPr>
          <w:u w:val="single"/>
          <w:rtl/>
          <w:lang w:bidi="he-IL"/>
        </w:rPr>
      </w:pPr>
    </w:p>
    <w:p w14:paraId="066D47D2" w14:textId="77777777" w:rsidR="00DE0ED6" w:rsidRDefault="00DE0ED6" w:rsidP="00DE0ED6">
      <w:pPr>
        <w:bidi/>
        <w:spacing w:line="360" w:lineRule="auto"/>
        <w:rPr>
          <w:u w:val="single"/>
          <w:rtl/>
          <w:lang w:bidi="he-IL"/>
        </w:rPr>
      </w:pPr>
    </w:p>
    <w:p w14:paraId="3D19F47E" w14:textId="77777777" w:rsidR="00DE0ED6" w:rsidRDefault="00DE0ED6" w:rsidP="00DE0ED6">
      <w:pPr>
        <w:bidi/>
        <w:spacing w:line="360" w:lineRule="auto"/>
        <w:rPr>
          <w:u w:val="single"/>
          <w:rtl/>
          <w:lang w:bidi="he-IL"/>
        </w:rPr>
      </w:pPr>
    </w:p>
    <w:p w14:paraId="5A5F16CB" w14:textId="77777777" w:rsidR="00DE0ED6" w:rsidRDefault="00DE0ED6" w:rsidP="00DE0ED6">
      <w:pPr>
        <w:bidi/>
        <w:spacing w:line="360" w:lineRule="auto"/>
        <w:rPr>
          <w:u w:val="single"/>
          <w:rtl/>
          <w:lang w:bidi="he-IL"/>
        </w:rPr>
      </w:pPr>
    </w:p>
    <w:p w14:paraId="7775A95E" w14:textId="77777777" w:rsidR="00DE0ED6" w:rsidRDefault="00DE0ED6" w:rsidP="00DE0ED6">
      <w:pPr>
        <w:bidi/>
        <w:spacing w:line="360" w:lineRule="auto"/>
        <w:rPr>
          <w:u w:val="single"/>
          <w:rtl/>
          <w:lang w:bidi="he-IL"/>
        </w:rPr>
      </w:pPr>
    </w:p>
    <w:p w14:paraId="3A30B3DF" w14:textId="77777777" w:rsidR="00DE0ED6" w:rsidRDefault="00DE0ED6" w:rsidP="00DE0ED6">
      <w:pPr>
        <w:bidi/>
        <w:spacing w:line="360" w:lineRule="auto"/>
        <w:rPr>
          <w:u w:val="single"/>
          <w:rtl/>
          <w:lang w:bidi="he-IL"/>
        </w:rPr>
      </w:pPr>
    </w:p>
    <w:p w14:paraId="0BBF6D21" w14:textId="77777777" w:rsidR="00DE0ED6" w:rsidRDefault="00DE0ED6" w:rsidP="00DE0ED6">
      <w:pPr>
        <w:bidi/>
        <w:spacing w:line="360" w:lineRule="auto"/>
        <w:rPr>
          <w:u w:val="single"/>
          <w:rtl/>
          <w:lang w:bidi="he-IL"/>
        </w:rPr>
      </w:pPr>
    </w:p>
    <w:p w14:paraId="6D4FBDF9" w14:textId="77777777" w:rsidR="00DE0ED6" w:rsidRDefault="00DE0ED6" w:rsidP="00DE0ED6">
      <w:pPr>
        <w:bidi/>
        <w:spacing w:line="360" w:lineRule="auto"/>
        <w:rPr>
          <w:u w:val="single"/>
          <w:rtl/>
          <w:lang w:bidi="he-IL"/>
        </w:rPr>
      </w:pPr>
    </w:p>
    <w:p w14:paraId="24A9113C" w14:textId="77777777" w:rsidR="00DE0ED6" w:rsidRDefault="00DE0ED6" w:rsidP="00DE0ED6">
      <w:pPr>
        <w:bidi/>
        <w:spacing w:line="360" w:lineRule="auto"/>
        <w:rPr>
          <w:u w:val="single"/>
          <w:rtl/>
          <w:lang w:bidi="he-IL"/>
        </w:rPr>
      </w:pPr>
    </w:p>
    <w:p w14:paraId="2C9EA21D" w14:textId="77777777" w:rsidR="00DE0ED6" w:rsidRPr="00DE0ED6" w:rsidRDefault="00DE0ED6" w:rsidP="00DE0ED6">
      <w:pPr>
        <w:bidi/>
        <w:spacing w:line="360" w:lineRule="auto"/>
        <w:rPr>
          <w:u w:val="single"/>
          <w:rtl/>
          <w:lang w:bidi="he-IL"/>
        </w:rPr>
      </w:pPr>
    </w:p>
    <w:p w14:paraId="63F1F3E7" w14:textId="27F8B568" w:rsidR="005F3EBF" w:rsidRDefault="005F3EBF">
      <w:pPr>
        <w:rPr>
          <w:lang w:bidi="he-IL"/>
        </w:rPr>
      </w:pPr>
    </w:p>
    <w:tbl>
      <w:tblPr>
        <w:tblStyle w:val="5-2"/>
        <w:bidiVisual/>
        <w:tblW w:w="10091" w:type="dxa"/>
        <w:tblInd w:w="-426" w:type="dxa"/>
        <w:tblLook w:val="04A0" w:firstRow="1" w:lastRow="0" w:firstColumn="1" w:lastColumn="0" w:noHBand="0" w:noVBand="1"/>
      </w:tblPr>
      <w:tblGrid>
        <w:gridCol w:w="1701"/>
        <w:gridCol w:w="4195"/>
        <w:gridCol w:w="4195"/>
      </w:tblGrid>
      <w:tr w:rsidR="00937D5B" w:rsidRPr="0088797A" w14:paraId="3A359A5E" w14:textId="77777777" w:rsidTr="00116077">
        <w:trPr>
          <w:cnfStyle w:val="100000000000" w:firstRow="1" w:lastRow="0" w:firstColumn="0" w:lastColumn="0" w:oddVBand="0" w:evenVBand="0" w:oddHBand="0" w:evenHBand="0" w:firstRowFirstColumn="0" w:firstRowLastColumn="0" w:lastRowFirstColumn="0" w:lastRowLastColumn="0"/>
          <w:trHeight w:val="794"/>
        </w:trPr>
        <w:tc>
          <w:tcPr>
            <w:cnfStyle w:val="001000000000" w:firstRow="0" w:lastRow="0" w:firstColumn="1" w:lastColumn="0" w:oddVBand="0" w:evenVBand="0" w:oddHBand="0" w:evenHBand="0" w:firstRowFirstColumn="0" w:firstRowLastColumn="0" w:lastRowFirstColumn="0" w:lastRowLastColumn="0"/>
            <w:tcW w:w="1701" w:type="dxa"/>
          </w:tcPr>
          <w:p w14:paraId="16147C45" w14:textId="77777777" w:rsidR="007A1E0D" w:rsidRPr="0088797A" w:rsidRDefault="007A1E0D" w:rsidP="00116077">
            <w:pPr>
              <w:pStyle w:val="a8"/>
              <w:bidi/>
              <w:spacing w:line="360" w:lineRule="auto"/>
              <w:ind w:left="714"/>
              <w:jc w:val="center"/>
              <w:rPr>
                <w:rFonts w:asciiTheme="minorBidi" w:hAnsiTheme="minorBidi" w:cstheme="minorBidi"/>
                <w:sz w:val="22"/>
                <w:szCs w:val="22"/>
                <w:rtl/>
              </w:rPr>
            </w:pPr>
          </w:p>
        </w:tc>
        <w:tc>
          <w:tcPr>
            <w:tcW w:w="4195" w:type="dxa"/>
            <w:vAlign w:val="center"/>
          </w:tcPr>
          <w:p w14:paraId="2AF012DF" w14:textId="69F62BD2" w:rsidR="007A1E0D" w:rsidRPr="0088797A" w:rsidRDefault="007A1E0D" w:rsidP="00116077">
            <w:pPr>
              <w:pStyle w:val="a8"/>
              <w:bidi/>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heme="minorBidi" w:hAnsiTheme="minorBidi" w:cstheme="minorBidi"/>
                <w:sz w:val="22"/>
                <w:szCs w:val="22"/>
                <w:rtl/>
                <w:lang w:bidi="he-IL"/>
              </w:rPr>
            </w:pPr>
            <w:proofErr w:type="spellStart"/>
            <w:r w:rsidRPr="0088797A">
              <w:rPr>
                <w:rFonts w:asciiTheme="minorBidi" w:hAnsiTheme="minorBidi" w:cstheme="minorBidi"/>
                <w:sz w:val="22"/>
                <w:szCs w:val="22"/>
                <w:rtl/>
              </w:rPr>
              <w:t>חלופה</w:t>
            </w:r>
            <w:proofErr w:type="spellEnd"/>
            <w:r w:rsidRPr="0088797A">
              <w:rPr>
                <w:rFonts w:asciiTheme="minorBidi" w:hAnsiTheme="minorBidi" w:cstheme="minorBidi"/>
                <w:sz w:val="22"/>
                <w:szCs w:val="22"/>
                <w:rtl/>
              </w:rPr>
              <w:t xml:space="preserve"> 1 </w:t>
            </w:r>
            <w:r w:rsidRPr="0088797A">
              <w:rPr>
                <w:rFonts w:asciiTheme="minorBidi" w:hAnsiTheme="minorBidi" w:cstheme="minorBidi"/>
                <w:sz w:val="22"/>
                <w:szCs w:val="22"/>
                <w:rtl/>
                <w:lang w:bidi="he-IL"/>
              </w:rPr>
              <w:t>–</w:t>
            </w:r>
            <w:r w:rsidR="00116077">
              <w:rPr>
                <w:rFonts w:asciiTheme="minorBidi" w:hAnsiTheme="minorBidi" w:cstheme="minorBidi" w:hint="cs"/>
                <w:sz w:val="22"/>
                <w:szCs w:val="22"/>
                <w:rtl/>
                <w:lang w:bidi="he-IL"/>
              </w:rPr>
              <w:t xml:space="preserve"> </w:t>
            </w:r>
            <w:r w:rsidRPr="0088797A">
              <w:rPr>
                <w:rFonts w:asciiTheme="minorBidi" w:hAnsiTheme="minorBidi" w:cstheme="minorBidi"/>
                <w:sz w:val="22"/>
                <w:szCs w:val="22"/>
                <w:rtl/>
                <w:lang w:bidi="he-IL"/>
              </w:rPr>
              <w:t xml:space="preserve">גרף עמודות </w:t>
            </w:r>
            <w:proofErr w:type="spellStart"/>
            <w:r w:rsidRPr="0088797A">
              <w:rPr>
                <w:rFonts w:asciiTheme="minorBidi" w:hAnsiTheme="minorBidi" w:cstheme="minorBidi"/>
                <w:sz w:val="22"/>
                <w:szCs w:val="22"/>
                <w:rtl/>
                <w:lang w:bidi="he-IL"/>
              </w:rPr>
              <w:t>היסטוגרמה</w:t>
            </w:r>
            <w:proofErr w:type="spellEnd"/>
          </w:p>
        </w:tc>
        <w:tc>
          <w:tcPr>
            <w:tcW w:w="4195" w:type="dxa"/>
            <w:vAlign w:val="center"/>
          </w:tcPr>
          <w:p w14:paraId="5710CA81" w14:textId="17D93D10" w:rsidR="007A1E0D" w:rsidRPr="0088797A" w:rsidRDefault="007A1E0D" w:rsidP="00116077">
            <w:pPr>
              <w:pStyle w:val="a8"/>
              <w:bidi/>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heme="minorBidi" w:hAnsiTheme="minorBidi" w:cstheme="minorBidi"/>
                <w:sz w:val="22"/>
                <w:szCs w:val="22"/>
                <w:rtl/>
                <w:lang w:bidi="he-IL"/>
              </w:rPr>
            </w:pPr>
            <w:r w:rsidRPr="0088797A">
              <w:rPr>
                <w:rFonts w:asciiTheme="minorBidi" w:hAnsiTheme="minorBidi" w:cstheme="minorBidi"/>
                <w:sz w:val="22"/>
                <w:szCs w:val="22"/>
                <w:rtl/>
                <w:lang w:bidi="he-IL"/>
              </w:rPr>
              <w:t>חלופה</w:t>
            </w:r>
            <w:r w:rsidRPr="0088797A">
              <w:rPr>
                <w:rFonts w:asciiTheme="minorBidi" w:hAnsiTheme="minorBidi" w:cstheme="minorBidi"/>
                <w:sz w:val="22"/>
                <w:szCs w:val="22"/>
                <w:rtl/>
              </w:rPr>
              <w:t xml:space="preserve"> 2 </w:t>
            </w:r>
            <w:r w:rsidRPr="0088797A">
              <w:rPr>
                <w:rFonts w:asciiTheme="minorBidi" w:hAnsiTheme="minorBidi" w:cstheme="minorBidi"/>
                <w:sz w:val="22"/>
                <w:szCs w:val="22"/>
                <w:rtl/>
                <w:lang w:bidi="he-IL"/>
              </w:rPr>
              <w:t>–</w:t>
            </w:r>
            <w:r w:rsidR="00116077">
              <w:rPr>
                <w:rFonts w:asciiTheme="minorBidi" w:hAnsiTheme="minorBidi" w:cstheme="minorBidi" w:hint="cs"/>
                <w:sz w:val="22"/>
                <w:szCs w:val="22"/>
                <w:rtl/>
                <w:lang w:bidi="he-IL"/>
              </w:rPr>
              <w:t xml:space="preserve"> </w:t>
            </w:r>
            <w:r w:rsidRPr="0088797A">
              <w:rPr>
                <w:rFonts w:asciiTheme="minorBidi" w:hAnsiTheme="minorBidi" w:cstheme="minorBidi"/>
                <w:sz w:val="22"/>
                <w:szCs w:val="22"/>
                <w:rtl/>
                <w:lang w:bidi="he-IL"/>
              </w:rPr>
              <w:t>גרף מפה של צפיפות</w:t>
            </w:r>
          </w:p>
        </w:tc>
      </w:tr>
      <w:tr w:rsidR="004B30B2" w:rsidRPr="0088797A" w14:paraId="5AD46440" w14:textId="77777777" w:rsidTr="005124B6">
        <w:trPr>
          <w:cnfStyle w:val="000000100000" w:firstRow="0" w:lastRow="0" w:firstColumn="0" w:lastColumn="0" w:oddVBand="0" w:evenVBand="0" w:oddHBand="1" w:evenHBand="0" w:firstRowFirstColumn="0" w:firstRowLastColumn="0" w:lastRowFirstColumn="0" w:lastRowLastColumn="0"/>
          <w:trHeight w:val="4269"/>
        </w:trPr>
        <w:tc>
          <w:tcPr>
            <w:cnfStyle w:val="001000000000" w:firstRow="0" w:lastRow="0" w:firstColumn="1" w:lastColumn="0" w:oddVBand="0" w:evenVBand="0" w:oddHBand="0" w:evenHBand="0" w:firstRowFirstColumn="0" w:firstRowLastColumn="0" w:lastRowFirstColumn="0" w:lastRowLastColumn="0"/>
            <w:tcW w:w="1701" w:type="dxa"/>
            <w:vAlign w:val="center"/>
            <w:hideMark/>
          </w:tcPr>
          <w:p w14:paraId="356FEA61" w14:textId="14166B90" w:rsidR="004B30B2" w:rsidRPr="0088797A" w:rsidRDefault="004B30B2" w:rsidP="005124B6">
            <w:pPr>
              <w:pStyle w:val="a8"/>
              <w:spacing w:after="160" w:line="360" w:lineRule="auto"/>
              <w:ind w:left="714"/>
              <w:rPr>
                <w:rFonts w:asciiTheme="minorBidi" w:hAnsiTheme="minorBidi" w:cstheme="minorBidi"/>
                <w:sz w:val="22"/>
                <w:szCs w:val="22"/>
                <w:lang w:bidi="he-IL"/>
              </w:rPr>
            </w:pPr>
            <w:r w:rsidRPr="0088797A">
              <w:rPr>
                <w:rFonts w:asciiTheme="minorBidi" w:hAnsiTheme="minorBidi" w:cstheme="minorBidi"/>
                <w:sz w:val="22"/>
                <w:szCs w:val="22"/>
                <w:rtl/>
                <w:lang w:bidi="he-IL"/>
              </w:rPr>
              <w:t>יתרונות</w:t>
            </w:r>
          </w:p>
        </w:tc>
        <w:tc>
          <w:tcPr>
            <w:tcW w:w="4195" w:type="dxa"/>
            <w:vAlign w:val="center"/>
          </w:tcPr>
          <w:p w14:paraId="74E44D03" w14:textId="7725B4C4" w:rsidR="00082F65" w:rsidRDefault="00082F65" w:rsidP="00082F65">
            <w:pPr>
              <w:pStyle w:val="a8"/>
              <w:numPr>
                <w:ilvl w:val="0"/>
                <w:numId w:val="32"/>
              </w:numPr>
              <w:bidi/>
              <w:spacing w:after="160" w:line="360" w:lineRule="auto"/>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 w:val="22"/>
                <w:szCs w:val="22"/>
                <w:rtl/>
                <w:lang w:bidi="he-IL"/>
              </w:rPr>
            </w:pPr>
            <w:r w:rsidRPr="00082F65">
              <w:rPr>
                <w:rFonts w:asciiTheme="minorBidi" w:hAnsiTheme="minorBidi" w:cstheme="minorBidi"/>
                <w:sz w:val="22"/>
                <w:szCs w:val="22"/>
                <w:rtl/>
                <w:lang w:bidi="he-IL"/>
              </w:rPr>
              <w:t>קל לקריאה והבנה</w:t>
            </w:r>
            <w:r>
              <w:rPr>
                <w:rFonts w:asciiTheme="minorBidi" w:hAnsiTheme="minorBidi" w:cstheme="minorBidi" w:hint="cs"/>
                <w:sz w:val="22"/>
                <w:szCs w:val="22"/>
                <w:rtl/>
                <w:lang w:bidi="he-IL"/>
              </w:rPr>
              <w:t>:</w:t>
            </w:r>
            <w:r w:rsidRPr="00082F65">
              <w:rPr>
                <w:rFonts w:asciiTheme="minorBidi" w:hAnsiTheme="minorBidi" w:cstheme="minorBidi"/>
                <w:sz w:val="22"/>
                <w:szCs w:val="22"/>
                <w:rtl/>
                <w:lang w:bidi="he-IL"/>
              </w:rPr>
              <w:t xml:space="preserve"> משתמשים יכולים להשוות את מספר האירועים בין הערים השונות</w:t>
            </w:r>
            <w:r w:rsidRPr="00082F65">
              <w:rPr>
                <w:rFonts w:asciiTheme="minorBidi" w:hAnsiTheme="minorBidi" w:cstheme="minorBidi"/>
                <w:sz w:val="22"/>
                <w:szCs w:val="22"/>
                <w:lang w:bidi="he-IL"/>
              </w:rPr>
              <w:t>.</w:t>
            </w:r>
          </w:p>
          <w:p w14:paraId="331E027A" w14:textId="1537A65A" w:rsidR="00082F65" w:rsidRDefault="00082F65" w:rsidP="00082F65">
            <w:pPr>
              <w:pStyle w:val="a8"/>
              <w:numPr>
                <w:ilvl w:val="0"/>
                <w:numId w:val="32"/>
              </w:numPr>
              <w:bidi/>
              <w:spacing w:after="160" w:line="360" w:lineRule="auto"/>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 w:val="22"/>
                <w:szCs w:val="22"/>
                <w:rtl/>
                <w:lang w:bidi="he-IL"/>
              </w:rPr>
            </w:pPr>
            <w:r w:rsidRPr="00082F65">
              <w:rPr>
                <w:rFonts w:asciiTheme="minorBidi" w:hAnsiTheme="minorBidi" w:cstheme="minorBidi"/>
                <w:sz w:val="22"/>
                <w:szCs w:val="22"/>
                <w:rtl/>
                <w:lang w:bidi="he-IL"/>
              </w:rPr>
              <w:t>דיוק</w:t>
            </w:r>
            <w:r>
              <w:rPr>
                <w:rFonts w:asciiTheme="minorBidi" w:hAnsiTheme="minorBidi" w:cstheme="minorBidi" w:hint="cs"/>
                <w:sz w:val="22"/>
                <w:szCs w:val="22"/>
                <w:rtl/>
                <w:lang w:bidi="he-IL"/>
              </w:rPr>
              <w:t>:</w:t>
            </w:r>
            <w:r w:rsidRPr="00082F65">
              <w:rPr>
                <w:rFonts w:asciiTheme="minorBidi" w:hAnsiTheme="minorBidi" w:cstheme="minorBidi"/>
                <w:sz w:val="22"/>
                <w:szCs w:val="22"/>
                <w:rtl/>
                <w:lang w:bidi="he-IL"/>
              </w:rPr>
              <w:t xml:space="preserve"> ניתן לראות ערכים מספריים מדויקים יותר מאשר בתרשים חום</w:t>
            </w:r>
            <w:r w:rsidRPr="00082F65">
              <w:rPr>
                <w:rFonts w:asciiTheme="minorBidi" w:hAnsiTheme="minorBidi" w:cstheme="minorBidi"/>
                <w:sz w:val="22"/>
                <w:szCs w:val="22"/>
                <w:lang w:bidi="he-IL"/>
              </w:rPr>
              <w:t>.</w:t>
            </w:r>
          </w:p>
          <w:p w14:paraId="5B4CF004" w14:textId="704C4044" w:rsidR="00082F65" w:rsidRDefault="00082F65" w:rsidP="00082F65">
            <w:pPr>
              <w:pStyle w:val="a8"/>
              <w:numPr>
                <w:ilvl w:val="0"/>
                <w:numId w:val="32"/>
              </w:numPr>
              <w:bidi/>
              <w:spacing w:after="160" w:line="360" w:lineRule="auto"/>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 w:val="22"/>
                <w:szCs w:val="22"/>
                <w:rtl/>
                <w:lang w:bidi="he-IL"/>
              </w:rPr>
            </w:pPr>
            <w:r w:rsidRPr="00082F65">
              <w:rPr>
                <w:rFonts w:asciiTheme="minorBidi" w:hAnsiTheme="minorBidi" w:cstheme="minorBidi"/>
                <w:sz w:val="22"/>
                <w:szCs w:val="22"/>
                <w:rtl/>
                <w:lang w:bidi="he-IL"/>
              </w:rPr>
              <w:t>מתאים לנתונים סדרתיים</w:t>
            </w:r>
            <w:r>
              <w:rPr>
                <w:rFonts w:asciiTheme="minorBidi" w:hAnsiTheme="minorBidi" w:cstheme="minorBidi" w:hint="cs"/>
                <w:sz w:val="22"/>
                <w:szCs w:val="22"/>
                <w:rtl/>
                <w:lang w:bidi="he-IL"/>
              </w:rPr>
              <w:t>:</w:t>
            </w:r>
            <w:r w:rsidRPr="00082F65">
              <w:rPr>
                <w:rFonts w:asciiTheme="minorBidi" w:hAnsiTheme="minorBidi" w:cstheme="minorBidi"/>
                <w:sz w:val="22"/>
                <w:szCs w:val="22"/>
                <w:rtl/>
                <w:lang w:bidi="he-IL"/>
              </w:rPr>
              <w:t xml:space="preserve"> מאפשר השוואה ישירה בין ערים מבחינת כמות האירועים</w:t>
            </w:r>
            <w:r w:rsidRPr="00082F65">
              <w:rPr>
                <w:rFonts w:asciiTheme="minorBidi" w:hAnsiTheme="minorBidi" w:cstheme="minorBidi"/>
                <w:sz w:val="22"/>
                <w:szCs w:val="22"/>
                <w:lang w:bidi="he-IL"/>
              </w:rPr>
              <w:t>.</w:t>
            </w:r>
          </w:p>
          <w:p w14:paraId="217F6A1A" w14:textId="592A5796" w:rsidR="004B30B2" w:rsidRPr="00082F65" w:rsidRDefault="00082F65" w:rsidP="00082F65">
            <w:pPr>
              <w:pStyle w:val="a8"/>
              <w:numPr>
                <w:ilvl w:val="0"/>
                <w:numId w:val="32"/>
              </w:numPr>
              <w:bidi/>
              <w:spacing w:after="160" w:line="360" w:lineRule="auto"/>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 w:val="22"/>
                <w:szCs w:val="22"/>
                <w:rtl/>
                <w:lang w:bidi="he-IL"/>
              </w:rPr>
            </w:pPr>
            <w:r>
              <w:rPr>
                <w:rFonts w:asciiTheme="minorBidi" w:hAnsiTheme="minorBidi" w:cstheme="minorBidi" w:hint="cs"/>
                <w:sz w:val="22"/>
                <w:szCs w:val="22"/>
                <w:rtl/>
                <w:lang w:bidi="he-IL"/>
              </w:rPr>
              <w:t>עוזר בזיהוי</w:t>
            </w:r>
            <w:r w:rsidRPr="00082F65">
              <w:rPr>
                <w:rFonts w:asciiTheme="minorBidi" w:hAnsiTheme="minorBidi" w:cstheme="minorBidi"/>
                <w:sz w:val="22"/>
                <w:szCs w:val="22"/>
                <w:rtl/>
                <w:lang w:bidi="he-IL"/>
              </w:rPr>
              <w:t xml:space="preserve"> הערים עם הכי הרבה אירועים</w:t>
            </w:r>
            <w:r>
              <w:rPr>
                <w:rFonts w:asciiTheme="minorBidi" w:hAnsiTheme="minorBidi" w:cstheme="minorBidi" w:hint="cs"/>
                <w:sz w:val="22"/>
                <w:szCs w:val="22"/>
                <w:rtl/>
                <w:lang w:bidi="he-IL"/>
              </w:rPr>
              <w:t>:</w:t>
            </w:r>
            <w:r w:rsidRPr="00082F65">
              <w:rPr>
                <w:rFonts w:asciiTheme="minorBidi" w:hAnsiTheme="minorBidi" w:cstheme="minorBidi"/>
                <w:sz w:val="22"/>
                <w:szCs w:val="22"/>
                <w:rtl/>
                <w:lang w:bidi="he-IL"/>
              </w:rPr>
              <w:t xml:space="preserve"> הסדר המסודר לפי </w:t>
            </w:r>
            <w:r>
              <w:rPr>
                <w:rFonts w:asciiTheme="minorBidi" w:hAnsiTheme="minorBidi" w:cstheme="minorBidi" w:hint="cs"/>
                <w:sz w:val="22"/>
                <w:szCs w:val="22"/>
                <w:rtl/>
                <w:lang w:bidi="he-IL"/>
              </w:rPr>
              <w:t>אורך</w:t>
            </w:r>
            <w:r w:rsidRPr="00082F65">
              <w:rPr>
                <w:rFonts w:asciiTheme="minorBidi" w:hAnsiTheme="minorBidi" w:cstheme="minorBidi"/>
                <w:sz w:val="22"/>
                <w:szCs w:val="22"/>
                <w:rtl/>
                <w:lang w:bidi="he-IL"/>
              </w:rPr>
              <w:t xml:space="preserve"> העמודות </w:t>
            </w:r>
            <w:r>
              <w:rPr>
                <w:rFonts w:asciiTheme="minorBidi" w:hAnsiTheme="minorBidi" w:cstheme="minorBidi" w:hint="cs"/>
                <w:sz w:val="22"/>
                <w:szCs w:val="22"/>
                <w:rtl/>
                <w:lang w:bidi="he-IL"/>
              </w:rPr>
              <w:t>עוזר</w:t>
            </w:r>
            <w:r w:rsidRPr="00082F65">
              <w:rPr>
                <w:rFonts w:asciiTheme="minorBidi" w:hAnsiTheme="minorBidi" w:cstheme="minorBidi"/>
                <w:sz w:val="22"/>
                <w:szCs w:val="22"/>
                <w:rtl/>
                <w:lang w:bidi="he-IL"/>
              </w:rPr>
              <w:t xml:space="preserve"> </w:t>
            </w:r>
            <w:r>
              <w:rPr>
                <w:rFonts w:asciiTheme="minorBidi" w:hAnsiTheme="minorBidi" w:cstheme="minorBidi" w:hint="cs"/>
                <w:sz w:val="22"/>
                <w:szCs w:val="22"/>
                <w:rtl/>
                <w:lang w:bidi="he-IL"/>
              </w:rPr>
              <w:t>ל</w:t>
            </w:r>
            <w:r w:rsidRPr="00082F65">
              <w:rPr>
                <w:rFonts w:asciiTheme="minorBidi" w:hAnsiTheme="minorBidi" w:cstheme="minorBidi"/>
                <w:sz w:val="22"/>
                <w:szCs w:val="22"/>
                <w:rtl/>
                <w:lang w:bidi="he-IL"/>
              </w:rPr>
              <w:t>השוואה</w:t>
            </w:r>
            <w:r w:rsidRPr="00082F65">
              <w:rPr>
                <w:rFonts w:asciiTheme="minorBidi" w:hAnsiTheme="minorBidi" w:cstheme="minorBidi"/>
                <w:sz w:val="22"/>
                <w:szCs w:val="22"/>
                <w:lang w:bidi="he-IL"/>
              </w:rPr>
              <w:t>.</w:t>
            </w:r>
          </w:p>
        </w:tc>
        <w:tc>
          <w:tcPr>
            <w:tcW w:w="4195" w:type="dxa"/>
            <w:vAlign w:val="center"/>
            <w:hideMark/>
          </w:tcPr>
          <w:p w14:paraId="73900D5F" w14:textId="77777777" w:rsidR="009D774A" w:rsidRDefault="00A7243D" w:rsidP="00082F65">
            <w:pPr>
              <w:pStyle w:val="a8"/>
              <w:numPr>
                <w:ilvl w:val="0"/>
                <w:numId w:val="31"/>
              </w:numPr>
              <w:bidi/>
              <w:spacing w:after="160" w:line="360" w:lineRule="auto"/>
              <w:jc w:val="center"/>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 w:val="22"/>
                <w:szCs w:val="22"/>
                <w:rtl/>
                <w:lang w:bidi="he-IL"/>
              </w:rPr>
            </w:pPr>
            <w:r w:rsidRPr="00A7243D">
              <w:rPr>
                <w:rFonts w:asciiTheme="minorBidi" w:hAnsiTheme="minorBidi" w:cstheme="minorBidi"/>
                <w:sz w:val="22"/>
                <w:szCs w:val="22"/>
                <w:rtl/>
                <w:lang w:bidi="he-IL"/>
              </w:rPr>
              <w:t>הקשר גיאוגרפי</w:t>
            </w:r>
            <w:r w:rsidR="009D774A">
              <w:rPr>
                <w:rFonts w:asciiTheme="minorBidi" w:hAnsiTheme="minorBidi" w:cstheme="minorBidi" w:hint="cs"/>
                <w:sz w:val="22"/>
                <w:szCs w:val="22"/>
                <w:rtl/>
                <w:lang w:bidi="he-IL"/>
              </w:rPr>
              <w:t>:</w:t>
            </w:r>
            <w:r w:rsidRPr="00A7243D">
              <w:rPr>
                <w:rFonts w:asciiTheme="minorBidi" w:hAnsiTheme="minorBidi" w:cstheme="minorBidi"/>
                <w:sz w:val="22"/>
                <w:szCs w:val="22"/>
                <w:rtl/>
                <w:lang w:bidi="he-IL"/>
              </w:rPr>
              <w:t xml:space="preserve"> שילוב של מפה עם נתוני אירועים מאפשר למשתמשים לזהות היכן בדיוק מתרחשים האירועים</w:t>
            </w:r>
            <w:r>
              <w:rPr>
                <w:rFonts w:asciiTheme="minorBidi" w:hAnsiTheme="minorBidi" w:cstheme="minorBidi" w:hint="cs"/>
                <w:sz w:val="22"/>
                <w:szCs w:val="22"/>
                <w:rtl/>
                <w:lang w:bidi="he-IL"/>
              </w:rPr>
              <w:t>.</w:t>
            </w:r>
          </w:p>
          <w:p w14:paraId="00FE45DF" w14:textId="46B310BF" w:rsidR="009D774A" w:rsidRDefault="00A7243D" w:rsidP="00082F65">
            <w:pPr>
              <w:pStyle w:val="a8"/>
              <w:numPr>
                <w:ilvl w:val="0"/>
                <w:numId w:val="31"/>
              </w:numPr>
              <w:bidi/>
              <w:spacing w:after="160" w:line="360" w:lineRule="auto"/>
              <w:jc w:val="center"/>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 w:val="22"/>
                <w:szCs w:val="22"/>
                <w:rtl/>
                <w:lang w:bidi="he-IL"/>
              </w:rPr>
            </w:pPr>
            <w:r w:rsidRPr="00A7243D">
              <w:rPr>
                <w:rFonts w:asciiTheme="minorBidi" w:hAnsiTheme="minorBidi" w:cstheme="minorBidi"/>
                <w:sz w:val="22"/>
                <w:szCs w:val="22"/>
                <w:rtl/>
                <w:lang w:bidi="he-IL"/>
              </w:rPr>
              <w:t xml:space="preserve">שימוש </w:t>
            </w:r>
            <w:r w:rsidR="009D774A">
              <w:rPr>
                <w:rFonts w:asciiTheme="minorBidi" w:hAnsiTheme="minorBidi" w:cstheme="minorBidi" w:hint="cs"/>
                <w:sz w:val="22"/>
                <w:szCs w:val="22"/>
                <w:rtl/>
                <w:lang w:bidi="he-IL"/>
              </w:rPr>
              <w:t>ברוויה:</w:t>
            </w:r>
            <w:r w:rsidRPr="00A7243D">
              <w:rPr>
                <w:rFonts w:asciiTheme="minorBidi" w:hAnsiTheme="minorBidi" w:cstheme="minorBidi"/>
                <w:sz w:val="22"/>
                <w:szCs w:val="22"/>
                <w:rtl/>
                <w:lang w:bidi="he-IL"/>
              </w:rPr>
              <w:t xml:space="preserve"> </w:t>
            </w:r>
            <w:r w:rsidR="009D774A">
              <w:rPr>
                <w:rFonts w:asciiTheme="minorBidi" w:hAnsiTheme="minorBidi" w:cstheme="minorBidi" w:hint="cs"/>
                <w:sz w:val="22"/>
                <w:szCs w:val="22"/>
                <w:rtl/>
                <w:lang w:bidi="he-IL"/>
              </w:rPr>
              <w:t>הרוויה יוצרת</w:t>
            </w:r>
            <w:r w:rsidRPr="00A7243D">
              <w:rPr>
                <w:rFonts w:asciiTheme="minorBidi" w:hAnsiTheme="minorBidi" w:cstheme="minorBidi"/>
                <w:sz w:val="22"/>
                <w:szCs w:val="22"/>
                <w:rtl/>
                <w:lang w:bidi="he-IL"/>
              </w:rPr>
              <w:t xml:space="preserve"> הבחנה ברורה בין </w:t>
            </w:r>
            <w:r w:rsidR="009D774A">
              <w:rPr>
                <w:rFonts w:asciiTheme="minorBidi" w:hAnsiTheme="minorBidi" w:cstheme="minorBidi" w:hint="cs"/>
                <w:sz w:val="22"/>
                <w:szCs w:val="22"/>
                <w:rtl/>
                <w:lang w:bidi="he-IL"/>
              </w:rPr>
              <w:t>אזורים עם כמות פיגועים שונה.</w:t>
            </w:r>
          </w:p>
          <w:p w14:paraId="30161946" w14:textId="038C374E" w:rsidR="004B30B2" w:rsidRPr="0088797A" w:rsidRDefault="00A7243D" w:rsidP="00082F65">
            <w:pPr>
              <w:pStyle w:val="a8"/>
              <w:numPr>
                <w:ilvl w:val="0"/>
                <w:numId w:val="31"/>
              </w:numPr>
              <w:bidi/>
              <w:spacing w:after="160" w:line="360" w:lineRule="auto"/>
              <w:jc w:val="center"/>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 w:val="22"/>
                <w:szCs w:val="22"/>
                <w:rtl/>
                <w:lang w:bidi="he-IL"/>
              </w:rPr>
            </w:pPr>
            <w:r w:rsidRPr="00A7243D">
              <w:rPr>
                <w:rFonts w:asciiTheme="minorBidi" w:hAnsiTheme="minorBidi" w:cstheme="minorBidi"/>
                <w:sz w:val="22"/>
                <w:szCs w:val="22"/>
                <w:rtl/>
                <w:lang w:bidi="he-IL"/>
              </w:rPr>
              <w:t>תוויות ערים</w:t>
            </w:r>
            <w:r w:rsidR="009D774A">
              <w:rPr>
                <w:rFonts w:asciiTheme="minorBidi" w:hAnsiTheme="minorBidi" w:cstheme="minorBidi" w:hint="cs"/>
                <w:sz w:val="22"/>
                <w:szCs w:val="22"/>
                <w:rtl/>
                <w:lang w:bidi="he-IL"/>
              </w:rPr>
              <w:t xml:space="preserve">: </w:t>
            </w:r>
            <w:r w:rsidRPr="00A7243D">
              <w:rPr>
                <w:rFonts w:asciiTheme="minorBidi" w:hAnsiTheme="minorBidi" w:cstheme="minorBidi"/>
                <w:sz w:val="22"/>
                <w:szCs w:val="22"/>
                <w:rtl/>
                <w:lang w:bidi="he-IL"/>
              </w:rPr>
              <w:t>מקלות על המשתמשים להבין את הנתונים בהקשר גיאוגרפי</w:t>
            </w:r>
            <w:r w:rsidRPr="00A7243D">
              <w:rPr>
                <w:rFonts w:asciiTheme="minorBidi" w:hAnsiTheme="minorBidi" w:cstheme="minorBidi"/>
                <w:sz w:val="22"/>
                <w:szCs w:val="22"/>
                <w:lang w:bidi="he-IL"/>
              </w:rPr>
              <w:t>.</w:t>
            </w:r>
          </w:p>
        </w:tc>
      </w:tr>
      <w:tr w:rsidR="004B30B2" w:rsidRPr="0088797A" w14:paraId="1D36718D" w14:textId="77777777" w:rsidTr="005124B6">
        <w:trPr>
          <w:trHeight w:val="3767"/>
        </w:trPr>
        <w:tc>
          <w:tcPr>
            <w:cnfStyle w:val="001000000000" w:firstRow="0" w:lastRow="0" w:firstColumn="1" w:lastColumn="0" w:oddVBand="0" w:evenVBand="0" w:oddHBand="0" w:evenHBand="0" w:firstRowFirstColumn="0" w:firstRowLastColumn="0" w:lastRowFirstColumn="0" w:lastRowLastColumn="0"/>
            <w:tcW w:w="1701" w:type="dxa"/>
            <w:vAlign w:val="center"/>
            <w:hideMark/>
          </w:tcPr>
          <w:p w14:paraId="2116D294" w14:textId="32DB3E85" w:rsidR="004B30B2" w:rsidRPr="00082F65" w:rsidRDefault="004B30B2" w:rsidP="005124B6">
            <w:pPr>
              <w:pStyle w:val="a8"/>
              <w:spacing w:after="160" w:line="360" w:lineRule="auto"/>
              <w:ind w:left="714"/>
              <w:rPr>
                <w:rFonts w:asciiTheme="minorBidi" w:hAnsiTheme="minorBidi" w:cstheme="minorBidi"/>
                <w:b w:val="0"/>
                <w:bCs w:val="0"/>
                <w:sz w:val="22"/>
                <w:szCs w:val="22"/>
                <w:rtl/>
                <w:lang w:bidi="he-IL"/>
              </w:rPr>
            </w:pPr>
            <w:r w:rsidRPr="0088797A">
              <w:rPr>
                <w:rFonts w:asciiTheme="minorBidi" w:hAnsiTheme="minorBidi" w:cstheme="minorBidi"/>
                <w:sz w:val="22"/>
                <w:szCs w:val="22"/>
                <w:rtl/>
                <w:lang w:bidi="he-IL"/>
              </w:rPr>
              <w:t>חסרונות</w:t>
            </w:r>
          </w:p>
        </w:tc>
        <w:tc>
          <w:tcPr>
            <w:tcW w:w="4195" w:type="dxa"/>
            <w:vAlign w:val="center"/>
          </w:tcPr>
          <w:p w14:paraId="4746B95B" w14:textId="334AABA3" w:rsidR="004B30B2" w:rsidRDefault="00B82B68" w:rsidP="00B82B68">
            <w:pPr>
              <w:pStyle w:val="a8"/>
              <w:numPr>
                <w:ilvl w:val="0"/>
                <w:numId w:val="33"/>
              </w:numPr>
              <w:bidi/>
              <w:spacing w:after="160" w:line="360" w:lineRule="auto"/>
              <w:jc w:val="center"/>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sz w:val="22"/>
                <w:szCs w:val="22"/>
                <w:lang w:bidi="he-IL"/>
              </w:rPr>
            </w:pPr>
            <w:r w:rsidRPr="00B82B68">
              <w:rPr>
                <w:rFonts w:asciiTheme="minorBidi" w:hAnsiTheme="minorBidi" w:cstheme="minorBidi"/>
                <w:sz w:val="22"/>
                <w:szCs w:val="22"/>
                <w:rtl/>
                <w:lang w:bidi="he-IL"/>
              </w:rPr>
              <w:t>מגבלות שטח מסך</w:t>
            </w:r>
            <w:r>
              <w:rPr>
                <w:rFonts w:asciiTheme="minorBidi" w:hAnsiTheme="minorBidi" w:cstheme="minorBidi" w:hint="cs"/>
                <w:sz w:val="22"/>
                <w:szCs w:val="22"/>
                <w:rtl/>
                <w:lang w:bidi="he-IL"/>
              </w:rPr>
              <w:t xml:space="preserve">: </w:t>
            </w:r>
            <w:r w:rsidR="004B30B2" w:rsidRPr="0088797A">
              <w:rPr>
                <w:rFonts w:asciiTheme="minorBidi" w:hAnsiTheme="minorBidi" w:cstheme="minorBidi"/>
                <w:sz w:val="22"/>
                <w:szCs w:val="22"/>
                <w:rtl/>
                <w:lang w:bidi="he-IL"/>
              </w:rPr>
              <w:t xml:space="preserve">יש הגבלה של מספר הערים שאפשר להציג, יותר מידי ערים </w:t>
            </w:r>
            <w:r>
              <w:rPr>
                <w:rFonts w:asciiTheme="minorBidi" w:hAnsiTheme="minorBidi" w:cstheme="minorBidi" w:hint="cs"/>
                <w:sz w:val="22"/>
                <w:szCs w:val="22"/>
                <w:rtl/>
                <w:lang w:bidi="he-IL"/>
              </w:rPr>
              <w:t>יצרו</w:t>
            </w:r>
            <w:r w:rsidR="004B30B2" w:rsidRPr="0088797A">
              <w:rPr>
                <w:rFonts w:asciiTheme="minorBidi" w:hAnsiTheme="minorBidi" w:cstheme="minorBidi"/>
                <w:sz w:val="22"/>
                <w:szCs w:val="22"/>
                <w:rtl/>
                <w:lang w:bidi="he-IL"/>
              </w:rPr>
              <w:t xml:space="preserve"> </w:t>
            </w:r>
            <w:r w:rsidR="00084808">
              <w:rPr>
                <w:rFonts w:asciiTheme="minorBidi" w:hAnsiTheme="minorBidi" w:cstheme="minorBidi" w:hint="cs"/>
                <w:sz w:val="22"/>
                <w:szCs w:val="22"/>
                <w:rtl/>
                <w:lang w:bidi="he-IL"/>
              </w:rPr>
              <w:t xml:space="preserve">עומס </w:t>
            </w:r>
            <w:r w:rsidR="004B30B2" w:rsidRPr="0088797A">
              <w:rPr>
                <w:rFonts w:asciiTheme="minorBidi" w:hAnsiTheme="minorBidi" w:cstheme="minorBidi"/>
                <w:sz w:val="22"/>
                <w:szCs w:val="22"/>
                <w:rtl/>
                <w:lang w:bidi="he-IL"/>
              </w:rPr>
              <w:t>על הגרף.</w:t>
            </w:r>
          </w:p>
          <w:p w14:paraId="03993DC1" w14:textId="7D5B6B48" w:rsidR="00B82B68" w:rsidRPr="00B77C4C" w:rsidRDefault="00B82B68" w:rsidP="00B77C4C">
            <w:pPr>
              <w:pStyle w:val="a8"/>
              <w:numPr>
                <w:ilvl w:val="0"/>
                <w:numId w:val="33"/>
              </w:numPr>
              <w:bidi/>
              <w:spacing w:after="160" w:line="360" w:lineRule="auto"/>
              <w:jc w:val="center"/>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sz w:val="22"/>
                <w:szCs w:val="22"/>
                <w:rtl/>
                <w:lang w:bidi="he-IL"/>
              </w:rPr>
            </w:pPr>
            <w:r>
              <w:rPr>
                <w:rFonts w:asciiTheme="minorBidi" w:hAnsiTheme="minorBidi" w:cstheme="minorBidi" w:hint="cs"/>
                <w:sz w:val="22"/>
                <w:szCs w:val="22"/>
                <w:rtl/>
                <w:lang w:bidi="he-IL"/>
              </w:rPr>
              <w:t xml:space="preserve">חוסר הקשר גיאוגרפי: הגרף </w:t>
            </w:r>
            <w:r w:rsidR="00B77C4C">
              <w:rPr>
                <w:rFonts w:asciiTheme="minorBidi" w:hAnsiTheme="minorBidi" w:cstheme="minorBidi" w:hint="cs"/>
                <w:sz w:val="22"/>
                <w:szCs w:val="22"/>
                <w:rtl/>
                <w:lang w:bidi="he-IL"/>
              </w:rPr>
              <w:t>לא מראה פיזור אירועים על פני אזור מסוים, לדוגמה שדרות והסביבה, אלא מציג כל עיר בנפרד.</w:t>
            </w:r>
          </w:p>
        </w:tc>
        <w:tc>
          <w:tcPr>
            <w:tcW w:w="4195" w:type="dxa"/>
            <w:vAlign w:val="center"/>
            <w:hideMark/>
          </w:tcPr>
          <w:p w14:paraId="3FE6F5A7" w14:textId="77777777" w:rsidR="004B30B2" w:rsidRPr="0088797A" w:rsidRDefault="004B30B2" w:rsidP="00082F65">
            <w:pPr>
              <w:pStyle w:val="a8"/>
              <w:bidi/>
              <w:spacing w:after="160" w:line="360" w:lineRule="auto"/>
              <w:ind w:left="0"/>
              <w:jc w:val="center"/>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sz w:val="22"/>
                <w:szCs w:val="22"/>
                <w:rtl/>
                <w:lang w:bidi="he-IL"/>
              </w:rPr>
            </w:pPr>
          </w:p>
          <w:p w14:paraId="3E49B1EF" w14:textId="372C35CD" w:rsidR="009D774A" w:rsidRDefault="009D774A" w:rsidP="00082F65">
            <w:pPr>
              <w:pStyle w:val="a8"/>
              <w:numPr>
                <w:ilvl w:val="0"/>
                <w:numId w:val="30"/>
              </w:numPr>
              <w:bidi/>
              <w:spacing w:after="160" w:line="360" w:lineRule="auto"/>
              <w:jc w:val="center"/>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sz w:val="22"/>
                <w:szCs w:val="22"/>
                <w:rtl/>
                <w:lang w:bidi="he-IL"/>
              </w:rPr>
            </w:pPr>
            <w:r w:rsidRPr="009D774A">
              <w:rPr>
                <w:rFonts w:asciiTheme="minorBidi" w:hAnsiTheme="minorBidi" w:cstheme="minorBidi"/>
                <w:sz w:val="22"/>
                <w:szCs w:val="22"/>
                <w:rtl/>
                <w:lang w:bidi="he-IL"/>
              </w:rPr>
              <w:t xml:space="preserve">קושי </w:t>
            </w:r>
            <w:r>
              <w:rPr>
                <w:rFonts w:asciiTheme="minorBidi" w:hAnsiTheme="minorBidi" w:cstheme="minorBidi" w:hint="cs"/>
                <w:sz w:val="22"/>
                <w:szCs w:val="22"/>
                <w:rtl/>
                <w:lang w:bidi="he-IL"/>
              </w:rPr>
              <w:t>בדיוק: מקשה</w:t>
            </w:r>
            <w:r w:rsidRPr="009D774A">
              <w:rPr>
                <w:rFonts w:asciiTheme="minorBidi" w:hAnsiTheme="minorBidi" w:cstheme="minorBidi"/>
                <w:sz w:val="22"/>
                <w:szCs w:val="22"/>
                <w:rtl/>
                <w:lang w:bidi="he-IL"/>
              </w:rPr>
              <w:t xml:space="preserve"> </w:t>
            </w:r>
            <w:r>
              <w:rPr>
                <w:rFonts w:asciiTheme="minorBidi" w:hAnsiTheme="minorBidi" w:cstheme="minorBidi" w:hint="cs"/>
                <w:sz w:val="22"/>
                <w:szCs w:val="22"/>
                <w:rtl/>
                <w:lang w:bidi="he-IL"/>
              </w:rPr>
              <w:t>על הוצאת</w:t>
            </w:r>
            <w:r w:rsidRPr="009D774A">
              <w:rPr>
                <w:rFonts w:asciiTheme="minorBidi" w:hAnsiTheme="minorBidi" w:cstheme="minorBidi"/>
                <w:sz w:val="22"/>
                <w:szCs w:val="22"/>
                <w:rtl/>
                <w:lang w:bidi="he-IL"/>
              </w:rPr>
              <w:t xml:space="preserve"> מספרים מדויקים מהתצוגה החזותית (לעומת תרשים עמודות)</w:t>
            </w:r>
            <w:r w:rsidRPr="009D774A">
              <w:rPr>
                <w:rFonts w:asciiTheme="minorBidi" w:hAnsiTheme="minorBidi" w:cstheme="minorBidi"/>
                <w:sz w:val="22"/>
                <w:szCs w:val="22"/>
                <w:lang w:bidi="he-IL"/>
              </w:rPr>
              <w:t>.</w:t>
            </w:r>
          </w:p>
          <w:p w14:paraId="28E2BB41" w14:textId="7AE250CA" w:rsidR="004B30B2" w:rsidRPr="0088797A" w:rsidRDefault="009D774A" w:rsidP="00082F65">
            <w:pPr>
              <w:pStyle w:val="a8"/>
              <w:numPr>
                <w:ilvl w:val="0"/>
                <w:numId w:val="30"/>
              </w:numPr>
              <w:bidi/>
              <w:spacing w:after="160" w:line="360" w:lineRule="auto"/>
              <w:jc w:val="center"/>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sz w:val="22"/>
                <w:szCs w:val="22"/>
                <w:rtl/>
                <w:lang w:bidi="he-IL"/>
              </w:rPr>
            </w:pPr>
            <w:r w:rsidRPr="009D774A">
              <w:rPr>
                <w:rFonts w:asciiTheme="minorBidi" w:hAnsiTheme="minorBidi" w:cstheme="minorBidi"/>
                <w:sz w:val="22"/>
                <w:szCs w:val="22"/>
                <w:rtl/>
                <w:lang w:bidi="he-IL"/>
              </w:rPr>
              <w:t xml:space="preserve">תוויות עשויות </w:t>
            </w:r>
            <w:r>
              <w:rPr>
                <w:rFonts w:asciiTheme="minorBidi" w:hAnsiTheme="minorBidi" w:cstheme="minorBidi" w:hint="cs"/>
                <w:sz w:val="22"/>
                <w:szCs w:val="22"/>
                <w:rtl/>
                <w:lang w:bidi="he-IL"/>
              </w:rPr>
              <w:t>להעמיס:</w:t>
            </w:r>
            <w:r w:rsidRPr="009D774A">
              <w:rPr>
                <w:rFonts w:asciiTheme="minorBidi" w:hAnsiTheme="minorBidi" w:cstheme="minorBidi"/>
                <w:sz w:val="22"/>
                <w:szCs w:val="22"/>
                <w:rtl/>
                <w:lang w:bidi="he-IL"/>
              </w:rPr>
              <w:t xml:space="preserve"> כאשר יש אזורים עם המון ערים קרובות, התוויות יכולות להיות קשות לקריאה</w:t>
            </w:r>
            <w:r w:rsidRPr="009D774A">
              <w:rPr>
                <w:rFonts w:asciiTheme="minorBidi" w:hAnsiTheme="minorBidi" w:cstheme="minorBidi"/>
                <w:sz w:val="22"/>
                <w:szCs w:val="22"/>
                <w:lang w:bidi="he-IL"/>
              </w:rPr>
              <w:t>.</w:t>
            </w:r>
            <w:r w:rsidR="004B30B2" w:rsidRPr="0088797A">
              <w:rPr>
                <w:rFonts w:asciiTheme="minorBidi" w:hAnsiTheme="minorBidi" w:cstheme="minorBidi"/>
                <w:sz w:val="22"/>
                <w:szCs w:val="22"/>
                <w:rtl/>
                <w:lang w:bidi="he-IL"/>
              </w:rPr>
              <w:br/>
            </w:r>
          </w:p>
        </w:tc>
      </w:tr>
    </w:tbl>
    <w:p w14:paraId="4CAEE5E5" w14:textId="77777777" w:rsidR="007A1E0D" w:rsidRPr="005F3EBF" w:rsidRDefault="007A1E0D" w:rsidP="007A1E0D">
      <w:pPr>
        <w:pStyle w:val="a8"/>
        <w:bidi/>
        <w:spacing w:after="160" w:line="360" w:lineRule="auto"/>
        <w:ind w:left="714"/>
        <w:rPr>
          <w:rFonts w:ascii="Segoe UI Semibold" w:hAnsi="Segoe UI Semibold" w:cs="Segoe UI Semibold"/>
          <w:sz w:val="20"/>
          <w:szCs w:val="20"/>
          <w:rtl/>
          <w:lang w:bidi="he-IL"/>
        </w:rPr>
      </w:pPr>
    </w:p>
    <w:p w14:paraId="6CB65A74" w14:textId="77777777" w:rsidR="007A1E0D" w:rsidRDefault="007A1E0D" w:rsidP="007A1E0D">
      <w:pPr>
        <w:pStyle w:val="a8"/>
        <w:bidi/>
        <w:spacing w:after="160" w:line="360" w:lineRule="auto"/>
        <w:ind w:left="714"/>
        <w:rPr>
          <w:u w:val="single"/>
          <w:rtl/>
          <w:lang w:bidi="he-IL"/>
        </w:rPr>
      </w:pPr>
    </w:p>
    <w:p w14:paraId="2AB9134C" w14:textId="67943DBA" w:rsidR="007A1E0D" w:rsidRPr="004873BB" w:rsidRDefault="007A1E0D" w:rsidP="004873BB">
      <w:pPr>
        <w:bidi/>
        <w:spacing w:after="160" w:line="360" w:lineRule="auto"/>
        <w:rPr>
          <w:rFonts w:asciiTheme="minorBidi" w:hAnsiTheme="minorBidi" w:cstheme="minorBidi"/>
          <w:sz w:val="22"/>
          <w:szCs w:val="22"/>
          <w:rtl/>
          <w:lang w:bidi="he-IL"/>
        </w:rPr>
      </w:pPr>
      <w:r w:rsidRPr="004873BB">
        <w:rPr>
          <w:rFonts w:asciiTheme="minorBidi" w:hAnsiTheme="minorBidi" w:cstheme="minorBidi"/>
          <w:b/>
          <w:bCs/>
          <w:sz w:val="22"/>
          <w:szCs w:val="22"/>
          <w:rtl/>
          <w:lang w:bidi="he-IL"/>
        </w:rPr>
        <w:t>הוויזואליזציה שנבחרה היא:</w:t>
      </w:r>
      <w:r w:rsidRPr="004873BB">
        <w:rPr>
          <w:rFonts w:asciiTheme="minorBidi" w:hAnsiTheme="minorBidi" w:cstheme="minorBidi"/>
          <w:sz w:val="22"/>
          <w:szCs w:val="22"/>
          <w:rtl/>
          <w:lang w:bidi="he-IL"/>
        </w:rPr>
        <w:t xml:space="preserve"> </w:t>
      </w:r>
      <w:r w:rsidR="00C676C5" w:rsidRPr="004873BB">
        <w:rPr>
          <w:rFonts w:asciiTheme="minorBidi" w:hAnsiTheme="minorBidi" w:cstheme="minorBidi" w:hint="cs"/>
          <w:sz w:val="22"/>
          <w:szCs w:val="22"/>
          <w:rtl/>
          <w:lang w:bidi="he-IL"/>
        </w:rPr>
        <w:t xml:space="preserve">2 </w:t>
      </w:r>
      <w:r w:rsidR="00C676C5" w:rsidRPr="004873BB">
        <w:rPr>
          <w:rFonts w:asciiTheme="minorBidi" w:hAnsiTheme="minorBidi" w:cstheme="minorBidi"/>
          <w:sz w:val="22"/>
          <w:szCs w:val="22"/>
          <w:rtl/>
          <w:lang w:bidi="he-IL"/>
        </w:rPr>
        <w:t>–</w:t>
      </w:r>
      <w:r w:rsidR="00C676C5" w:rsidRPr="004873BB">
        <w:rPr>
          <w:rFonts w:asciiTheme="minorBidi" w:hAnsiTheme="minorBidi" w:cstheme="minorBidi" w:hint="cs"/>
          <w:sz w:val="22"/>
          <w:szCs w:val="22"/>
          <w:rtl/>
          <w:lang w:bidi="he-IL"/>
        </w:rPr>
        <w:t xml:space="preserve"> גרף מפה, הסיבה היא שבעזרת גרף זה ניתן לזהות אזורים </w:t>
      </w:r>
      <w:r w:rsidR="00653342" w:rsidRPr="004873BB">
        <w:rPr>
          <w:rFonts w:asciiTheme="minorBidi" w:hAnsiTheme="minorBidi" w:cstheme="minorBidi" w:hint="cs"/>
          <w:sz w:val="22"/>
          <w:szCs w:val="22"/>
          <w:rtl/>
          <w:lang w:bidi="he-IL"/>
        </w:rPr>
        <w:t>רחבים שבהם יש כמות גבוהה של פיגועים</w:t>
      </w:r>
      <w:r w:rsidR="00C32207">
        <w:rPr>
          <w:rFonts w:asciiTheme="minorBidi" w:hAnsiTheme="minorBidi" w:cstheme="minorBidi" w:hint="cs"/>
          <w:sz w:val="22"/>
          <w:szCs w:val="22"/>
          <w:rtl/>
          <w:lang w:bidi="he-IL"/>
        </w:rPr>
        <w:t xml:space="preserve"> </w:t>
      </w:r>
      <w:r w:rsidR="00653342" w:rsidRPr="004873BB">
        <w:rPr>
          <w:rFonts w:asciiTheme="minorBidi" w:hAnsiTheme="minorBidi" w:cstheme="minorBidi" w:hint="cs"/>
          <w:sz w:val="22"/>
          <w:szCs w:val="22"/>
          <w:rtl/>
          <w:lang w:bidi="he-IL"/>
        </w:rPr>
        <w:t>(כמו נגב, שפלה וכו') או ערים</w:t>
      </w:r>
      <w:r w:rsidR="004873BB" w:rsidRPr="004873BB">
        <w:rPr>
          <w:rFonts w:asciiTheme="minorBidi" w:hAnsiTheme="minorBidi" w:cstheme="minorBidi" w:hint="cs"/>
          <w:sz w:val="22"/>
          <w:szCs w:val="22"/>
          <w:rtl/>
          <w:lang w:bidi="he-IL"/>
        </w:rPr>
        <w:t xml:space="preserve"> ספציפיות</w:t>
      </w:r>
      <w:r w:rsidR="00653342" w:rsidRPr="004873BB">
        <w:rPr>
          <w:rFonts w:asciiTheme="minorBidi" w:hAnsiTheme="minorBidi" w:cstheme="minorBidi" w:hint="cs"/>
          <w:sz w:val="22"/>
          <w:szCs w:val="22"/>
          <w:rtl/>
          <w:lang w:bidi="he-IL"/>
        </w:rPr>
        <w:t xml:space="preserve"> שמסביב</w:t>
      </w:r>
      <w:r w:rsidR="004873BB" w:rsidRPr="004873BB">
        <w:rPr>
          <w:rFonts w:asciiTheme="minorBidi" w:hAnsiTheme="minorBidi" w:cstheme="minorBidi" w:hint="cs"/>
          <w:sz w:val="22"/>
          <w:szCs w:val="22"/>
          <w:rtl/>
          <w:lang w:bidi="he-IL"/>
        </w:rPr>
        <w:t>ן</w:t>
      </w:r>
      <w:r w:rsidR="00653342" w:rsidRPr="004873BB">
        <w:rPr>
          <w:rFonts w:asciiTheme="minorBidi" w:hAnsiTheme="minorBidi" w:cstheme="minorBidi" w:hint="cs"/>
          <w:sz w:val="22"/>
          <w:szCs w:val="22"/>
          <w:rtl/>
          <w:lang w:bidi="he-IL"/>
        </w:rPr>
        <w:t xml:space="preserve"> יש כמות גדולה של פיגועים</w:t>
      </w:r>
      <w:r w:rsidR="00C32207">
        <w:rPr>
          <w:rFonts w:asciiTheme="minorBidi" w:hAnsiTheme="minorBidi" w:cstheme="minorBidi" w:hint="cs"/>
          <w:sz w:val="22"/>
          <w:szCs w:val="22"/>
          <w:rtl/>
          <w:lang w:bidi="he-IL"/>
        </w:rPr>
        <w:t xml:space="preserve"> </w:t>
      </w:r>
      <w:r w:rsidR="00653342" w:rsidRPr="004873BB">
        <w:rPr>
          <w:rFonts w:asciiTheme="minorBidi" w:hAnsiTheme="minorBidi" w:cstheme="minorBidi" w:hint="cs"/>
          <w:sz w:val="22"/>
          <w:szCs w:val="22"/>
          <w:rtl/>
          <w:lang w:bidi="he-IL"/>
        </w:rPr>
        <w:t>(כמו שדרות וירושלים)</w:t>
      </w:r>
      <w:r w:rsidR="00861629">
        <w:rPr>
          <w:rFonts w:asciiTheme="minorBidi" w:hAnsiTheme="minorBidi" w:cstheme="minorBidi"/>
          <w:sz w:val="22"/>
          <w:szCs w:val="22"/>
          <w:lang w:bidi="he-IL"/>
        </w:rPr>
        <w:t xml:space="preserve"> </w:t>
      </w:r>
      <w:r w:rsidR="00861629">
        <w:rPr>
          <w:rFonts w:asciiTheme="minorBidi" w:hAnsiTheme="minorBidi" w:cstheme="minorBidi" w:hint="cs"/>
          <w:sz w:val="22"/>
          <w:szCs w:val="22"/>
          <w:rtl/>
          <w:lang w:bidi="he-IL"/>
        </w:rPr>
        <w:t>ובכך נותן מענה מדויק יותר לשאלה</w:t>
      </w:r>
      <w:r w:rsidR="00653342" w:rsidRPr="004873BB">
        <w:rPr>
          <w:rFonts w:asciiTheme="minorBidi" w:hAnsiTheme="minorBidi" w:cstheme="minorBidi" w:hint="cs"/>
          <w:sz w:val="22"/>
          <w:szCs w:val="22"/>
          <w:rtl/>
          <w:lang w:bidi="he-IL"/>
        </w:rPr>
        <w:t xml:space="preserve">. בנוסף בגרף זה ניתן לראות את כל הארץ </w:t>
      </w:r>
      <w:r w:rsidR="004873BB" w:rsidRPr="004873BB">
        <w:rPr>
          <w:rFonts w:asciiTheme="minorBidi" w:hAnsiTheme="minorBidi" w:cstheme="minorBidi" w:hint="cs"/>
          <w:sz w:val="22"/>
          <w:szCs w:val="22"/>
          <w:rtl/>
          <w:lang w:bidi="he-IL"/>
        </w:rPr>
        <w:t xml:space="preserve">בבת אחת </w:t>
      </w:r>
      <w:r w:rsidR="00653342" w:rsidRPr="004873BB">
        <w:rPr>
          <w:rFonts w:asciiTheme="minorBidi" w:hAnsiTheme="minorBidi" w:cstheme="minorBidi" w:hint="cs"/>
          <w:sz w:val="22"/>
          <w:szCs w:val="22"/>
          <w:rtl/>
          <w:lang w:bidi="he-IL"/>
        </w:rPr>
        <w:t>ואין הגבלה על מספר המקומות שאפשר להציג</w:t>
      </w:r>
      <w:r w:rsidR="004873BB">
        <w:rPr>
          <w:rFonts w:asciiTheme="minorBidi" w:hAnsiTheme="minorBidi" w:cstheme="minorBidi" w:hint="cs"/>
          <w:sz w:val="22"/>
          <w:szCs w:val="22"/>
          <w:rtl/>
          <w:lang w:bidi="he-IL"/>
        </w:rPr>
        <w:t>, בניגוד לחלופה השנייה שאי אפשר לראות נתונים על הרבה מקומות.</w:t>
      </w:r>
    </w:p>
    <w:p w14:paraId="2A8924F6" w14:textId="0A997B1D" w:rsidR="00B55F38" w:rsidRPr="00B55F38" w:rsidRDefault="005F3EBF" w:rsidP="007A1E0D">
      <w:pPr>
        <w:rPr>
          <w:rtl/>
          <w:lang w:bidi="he-IL"/>
        </w:rPr>
      </w:pPr>
      <w:r>
        <w:rPr>
          <w:rtl/>
          <w:lang w:bidi="he-IL"/>
        </w:rPr>
        <w:br w:type="page"/>
      </w:r>
    </w:p>
    <w:p w14:paraId="13B120B3" w14:textId="77777777" w:rsidR="004A12B1" w:rsidRDefault="00B55F38" w:rsidP="00122A1F">
      <w:pPr>
        <w:pStyle w:val="a8"/>
        <w:numPr>
          <w:ilvl w:val="0"/>
          <w:numId w:val="7"/>
        </w:numPr>
        <w:bidi/>
        <w:spacing w:line="360" w:lineRule="auto"/>
        <w:outlineLvl w:val="1"/>
        <w:rPr>
          <w:rFonts w:asciiTheme="minorBidi" w:hAnsiTheme="minorBidi" w:cstheme="minorBidi"/>
          <w:u w:val="single"/>
          <w:lang w:bidi="he-IL"/>
        </w:rPr>
      </w:pPr>
      <w:bookmarkStart w:id="52" w:name="_Toc191843288"/>
      <w:r w:rsidRPr="006C64EB">
        <w:rPr>
          <w:rFonts w:asciiTheme="minorBidi" w:hAnsiTheme="minorBidi" w:cstheme="minorBidi"/>
          <w:u w:val="single"/>
          <w:rtl/>
          <w:lang w:bidi="he-IL"/>
        </w:rPr>
        <w:lastRenderedPageBreak/>
        <w:t>קורלציה בין מספר המחבלים למספר הנפגעים: האם קיים קשר בין כמות המחבלים באירוע לכמות הנפגעים?</w:t>
      </w:r>
      <w:bookmarkEnd w:id="52"/>
    </w:p>
    <w:p w14:paraId="7678BD8B" w14:textId="3DCDB83E" w:rsidR="00B55F38" w:rsidRPr="004A12B1" w:rsidRDefault="004A12B1" w:rsidP="00BA6DD2">
      <w:pPr>
        <w:pStyle w:val="a8"/>
        <w:bidi/>
        <w:spacing w:line="360" w:lineRule="auto"/>
        <w:ind w:left="360"/>
        <w:rPr>
          <w:rFonts w:asciiTheme="minorBidi" w:hAnsiTheme="minorBidi" w:cstheme="minorBidi"/>
          <w:u w:val="single"/>
          <w:lang w:bidi="he-IL"/>
        </w:rPr>
      </w:pPr>
      <w:r w:rsidRPr="004A12B1">
        <w:rPr>
          <w:rFonts w:asciiTheme="minorBidi" w:hAnsiTheme="minorBidi" w:cs="Arial"/>
          <w:sz w:val="22"/>
          <w:szCs w:val="22"/>
          <w:rtl/>
          <w:lang w:bidi="he-IL"/>
        </w:rPr>
        <w:t>המטרה המרכזית של ניתוח הקורלציה היא לזהות קשרים בין המשתנים: מספר המחבלים (</w:t>
      </w:r>
      <w:r w:rsidRPr="004A12B1">
        <w:rPr>
          <w:rFonts w:asciiTheme="minorBidi" w:hAnsiTheme="minorBidi" w:cstheme="minorBidi"/>
          <w:sz w:val="22"/>
          <w:szCs w:val="22"/>
        </w:rPr>
        <w:t>Terrorists</w:t>
      </w:r>
      <w:r w:rsidRPr="004A12B1">
        <w:rPr>
          <w:rFonts w:asciiTheme="minorBidi" w:hAnsiTheme="minorBidi" w:cs="Arial"/>
          <w:sz w:val="22"/>
          <w:szCs w:val="22"/>
          <w:rtl/>
          <w:lang w:bidi="he-IL"/>
        </w:rPr>
        <w:t>), מספר ההרוגים (</w:t>
      </w:r>
      <w:r w:rsidRPr="004A12B1">
        <w:rPr>
          <w:rFonts w:asciiTheme="minorBidi" w:hAnsiTheme="minorBidi" w:cstheme="minorBidi"/>
          <w:sz w:val="22"/>
          <w:szCs w:val="22"/>
        </w:rPr>
        <w:t>Deaths</w:t>
      </w:r>
      <w:r w:rsidRPr="004A12B1">
        <w:rPr>
          <w:rFonts w:asciiTheme="minorBidi" w:hAnsiTheme="minorBidi" w:cs="Arial"/>
          <w:sz w:val="22"/>
          <w:szCs w:val="22"/>
          <w:rtl/>
          <w:lang w:bidi="he-IL"/>
        </w:rPr>
        <w:t>), ומספר הפצועים (</w:t>
      </w:r>
      <w:r w:rsidRPr="004A12B1">
        <w:rPr>
          <w:rFonts w:asciiTheme="minorBidi" w:hAnsiTheme="minorBidi" w:cstheme="minorBidi"/>
          <w:sz w:val="22"/>
          <w:szCs w:val="22"/>
        </w:rPr>
        <w:t>Injuries</w:t>
      </w:r>
      <w:r w:rsidRPr="004A12B1">
        <w:rPr>
          <w:rFonts w:asciiTheme="minorBidi" w:hAnsiTheme="minorBidi" w:cs="Arial"/>
          <w:sz w:val="22"/>
          <w:szCs w:val="22"/>
          <w:rtl/>
          <w:lang w:bidi="he-IL"/>
        </w:rPr>
        <w:t>). ניתוח זה מאפשר להבין האם קיים קשר ליניארי בין היקף האירוע (מספר המחבלים) לבין התוצאה האנושית (הרוגים ופצועים).</w:t>
      </w:r>
    </w:p>
    <w:p w14:paraId="222457D2" w14:textId="23AB9108" w:rsidR="005C162B" w:rsidRPr="004B1410" w:rsidRDefault="00DE0ED6" w:rsidP="004B1410">
      <w:pPr>
        <w:bidi/>
        <w:spacing w:after="160" w:line="360" w:lineRule="auto"/>
        <w:rPr>
          <w:b/>
          <w:bCs/>
          <w:sz w:val="32"/>
          <w:szCs w:val="32"/>
          <w:u w:val="single"/>
          <w:rtl/>
          <w:lang w:bidi="he-IL"/>
        </w:rPr>
      </w:pPr>
      <w:r w:rsidRPr="00052A59">
        <w:rPr>
          <w:rFonts w:asciiTheme="minorBidi" w:hAnsiTheme="minorBidi" w:cstheme="minorBidi"/>
          <w:noProof/>
        </w:rPr>
        <w:drawing>
          <wp:anchor distT="0" distB="0" distL="114300" distR="114300" simplePos="0" relativeHeight="251679744" behindDoc="1" locked="0" layoutInCell="1" allowOverlap="1" wp14:anchorId="01D1A9CC" wp14:editId="1D235856">
            <wp:simplePos x="0" y="0"/>
            <wp:positionH relativeFrom="column">
              <wp:posOffset>547370</wp:posOffset>
            </wp:positionH>
            <wp:positionV relativeFrom="paragraph">
              <wp:posOffset>357505</wp:posOffset>
            </wp:positionV>
            <wp:extent cx="4877435" cy="3920490"/>
            <wp:effectExtent l="0" t="0" r="0" b="3810"/>
            <wp:wrapThrough wrapText="bothSides">
              <wp:wrapPolygon edited="0">
                <wp:start x="0" y="0"/>
                <wp:lineTo x="0" y="21516"/>
                <wp:lineTo x="21513" y="21516"/>
                <wp:lineTo x="21513" y="0"/>
                <wp:lineTo x="0" y="0"/>
              </wp:wrapPolygon>
            </wp:wrapThrough>
            <wp:docPr id="1301263510" name="תמונה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263510" name="תמונה 6"/>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4877435" cy="39204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C162B" w:rsidRPr="00052A59">
        <w:rPr>
          <w:rFonts w:asciiTheme="minorBidi" w:hAnsiTheme="minorBidi" w:cstheme="minorBidi"/>
          <w:b/>
          <w:bCs/>
          <w:u w:val="single"/>
          <w:rtl/>
          <w:lang w:bidi="he-IL"/>
        </w:rPr>
        <w:t>חלופה 1 למטלה 2</w:t>
      </w:r>
      <w:r w:rsidR="005C162B" w:rsidRPr="007A2499">
        <w:rPr>
          <w:rFonts w:ascii="Segoe UI Semibold" w:hAnsi="Segoe UI Semibold" w:cs="Segoe UI Semibold" w:hint="cs"/>
          <w:b/>
          <w:bCs/>
          <w:u w:val="single"/>
          <w:rtl/>
          <w:lang w:bidi="he-IL"/>
        </w:rPr>
        <w:t>:</w:t>
      </w:r>
    </w:p>
    <w:p w14:paraId="6749CA6F" w14:textId="3D6A7C67" w:rsidR="005C162B" w:rsidRDefault="005C162B" w:rsidP="005C162B">
      <w:pPr>
        <w:pStyle w:val="a8"/>
        <w:numPr>
          <w:ilvl w:val="0"/>
          <w:numId w:val="8"/>
        </w:numPr>
        <w:bidi/>
        <w:spacing w:line="360" w:lineRule="auto"/>
        <w:rPr>
          <w:rFonts w:asciiTheme="minorBidi" w:hAnsiTheme="minorBidi" w:cstheme="minorBidi"/>
          <w:sz w:val="22"/>
          <w:szCs w:val="22"/>
          <w:lang w:bidi="he-IL"/>
        </w:rPr>
      </w:pPr>
      <w:r w:rsidRPr="00962D18">
        <w:rPr>
          <w:rFonts w:asciiTheme="minorBidi" w:hAnsiTheme="minorBidi" w:cstheme="minorBidi"/>
          <w:b/>
          <w:bCs/>
          <w:lang w:bidi="he-IL"/>
        </w:rPr>
        <w:t>Marks</w:t>
      </w:r>
      <w:r w:rsidRPr="00962D18">
        <w:rPr>
          <w:rFonts w:asciiTheme="minorBidi" w:hAnsiTheme="minorBidi" w:cstheme="minorBidi"/>
          <w:b/>
          <w:bCs/>
          <w:sz w:val="22"/>
          <w:szCs w:val="22"/>
          <w:rtl/>
          <w:lang w:bidi="he-IL"/>
        </w:rPr>
        <w:t>:</w:t>
      </w:r>
      <w:r w:rsidRPr="00962D18">
        <w:rPr>
          <w:rFonts w:asciiTheme="minorBidi" w:hAnsiTheme="minorBidi" w:cstheme="minorBidi"/>
          <w:sz w:val="22"/>
          <w:szCs w:val="22"/>
          <w:rtl/>
          <w:lang w:bidi="he-IL"/>
        </w:rPr>
        <w:br/>
        <w:t xml:space="preserve">כל </w:t>
      </w:r>
      <w:r w:rsidRPr="005C4C81">
        <w:rPr>
          <w:rFonts w:asciiTheme="minorBidi" w:hAnsiTheme="minorBidi" w:cstheme="minorBidi"/>
          <w:sz w:val="22"/>
          <w:szCs w:val="22"/>
          <w:u w:val="single"/>
          <w:rtl/>
          <w:lang w:bidi="he-IL"/>
        </w:rPr>
        <w:t>תא</w:t>
      </w:r>
      <w:r w:rsidRPr="00962D18">
        <w:rPr>
          <w:rFonts w:asciiTheme="minorBidi" w:hAnsiTheme="minorBidi" w:cstheme="minorBidi"/>
          <w:sz w:val="22"/>
          <w:szCs w:val="22"/>
          <w:rtl/>
          <w:lang w:bidi="he-IL"/>
        </w:rPr>
        <w:t xml:space="preserve"> במפת החום הוא סימון (</w:t>
      </w:r>
      <w:r w:rsidRPr="00962D18">
        <w:rPr>
          <w:rFonts w:asciiTheme="minorBidi" w:hAnsiTheme="minorBidi" w:cstheme="minorBidi"/>
          <w:sz w:val="22"/>
          <w:szCs w:val="22"/>
        </w:rPr>
        <w:t>Mark</w:t>
      </w:r>
      <w:r w:rsidRPr="00962D18">
        <w:rPr>
          <w:rFonts w:asciiTheme="minorBidi" w:hAnsiTheme="minorBidi" w:cstheme="minorBidi"/>
          <w:sz w:val="22"/>
          <w:szCs w:val="22"/>
          <w:rtl/>
          <w:lang w:bidi="he-IL"/>
        </w:rPr>
        <w:t>) שמציג את הקורלציה בין שני משתנים: מספר מחבלים, מספר הרוגים, ומספר פצועים</w:t>
      </w:r>
      <w:r w:rsidR="00136087">
        <w:rPr>
          <w:rFonts w:asciiTheme="minorBidi" w:hAnsiTheme="minorBidi" w:cstheme="minorBidi" w:hint="cs"/>
          <w:sz w:val="22"/>
          <w:szCs w:val="22"/>
          <w:rtl/>
          <w:lang w:bidi="he-IL"/>
        </w:rPr>
        <w:t>.</w:t>
      </w:r>
      <w:r w:rsidR="000C3293">
        <w:rPr>
          <w:rFonts w:asciiTheme="minorBidi" w:hAnsiTheme="minorBidi" w:cstheme="minorBidi"/>
          <w:sz w:val="22"/>
          <w:szCs w:val="22"/>
          <w:rtl/>
          <w:lang w:bidi="he-IL"/>
        </w:rPr>
        <w:br/>
      </w:r>
      <w:r w:rsidR="000C3293" w:rsidRPr="005C4C81">
        <w:rPr>
          <w:rFonts w:asciiTheme="minorBidi" w:hAnsiTheme="minorBidi" w:cstheme="minorBidi" w:hint="cs"/>
          <w:sz w:val="22"/>
          <w:szCs w:val="22"/>
          <w:u w:val="single"/>
          <w:rtl/>
          <w:lang w:bidi="he-IL"/>
        </w:rPr>
        <w:t>הטקסט</w:t>
      </w:r>
      <w:r w:rsidR="000C3293">
        <w:rPr>
          <w:rFonts w:asciiTheme="minorBidi" w:hAnsiTheme="minorBidi" w:cstheme="minorBidi" w:hint="cs"/>
          <w:sz w:val="22"/>
          <w:szCs w:val="22"/>
          <w:rtl/>
          <w:lang w:bidi="he-IL"/>
        </w:rPr>
        <w:t xml:space="preserve"> בתוך הריבוע מייצג את ערכי הקורלציה בין כל 2 משתנים.</w:t>
      </w:r>
    </w:p>
    <w:p w14:paraId="67E01208" w14:textId="201B315D" w:rsidR="00DE0ED6" w:rsidRPr="00F64F95" w:rsidRDefault="005C162B" w:rsidP="00F64F95">
      <w:pPr>
        <w:pStyle w:val="a8"/>
        <w:numPr>
          <w:ilvl w:val="0"/>
          <w:numId w:val="8"/>
        </w:numPr>
        <w:bidi/>
        <w:spacing w:line="360" w:lineRule="auto"/>
        <w:rPr>
          <w:rFonts w:asciiTheme="minorBidi" w:hAnsiTheme="minorBidi" w:cstheme="minorBidi"/>
          <w:sz w:val="22"/>
          <w:szCs w:val="22"/>
          <w:lang w:bidi="he-IL"/>
        </w:rPr>
      </w:pPr>
      <w:r w:rsidRPr="004B1410">
        <w:rPr>
          <w:rFonts w:asciiTheme="minorBidi" w:hAnsiTheme="minorBidi" w:cstheme="minorBidi"/>
          <w:b/>
          <w:bCs/>
          <w:lang w:bidi="he-IL"/>
        </w:rPr>
        <w:t>Channels</w:t>
      </w:r>
      <w:r w:rsidRPr="004B1410">
        <w:rPr>
          <w:rFonts w:asciiTheme="minorBidi" w:hAnsiTheme="minorBidi" w:cstheme="minorBidi"/>
          <w:b/>
          <w:bCs/>
          <w:sz w:val="22"/>
          <w:szCs w:val="22"/>
          <w:rtl/>
          <w:lang w:bidi="he-IL"/>
        </w:rPr>
        <w:t>:</w:t>
      </w:r>
      <w:r w:rsidRPr="004B1410">
        <w:rPr>
          <w:rFonts w:asciiTheme="minorBidi" w:hAnsiTheme="minorBidi" w:cstheme="minorBidi"/>
          <w:sz w:val="22"/>
          <w:szCs w:val="22"/>
          <w:rtl/>
          <w:lang w:bidi="he-IL"/>
        </w:rPr>
        <w:br/>
      </w:r>
      <w:r w:rsidR="00E23E0E" w:rsidRPr="00E23E0E">
        <w:rPr>
          <w:rFonts w:asciiTheme="minorBidi" w:hAnsiTheme="minorBidi" w:cstheme="minorBidi" w:hint="cs"/>
          <w:sz w:val="22"/>
          <w:szCs w:val="22"/>
          <w:u w:val="single"/>
          <w:rtl/>
          <w:lang w:bidi="he-IL"/>
        </w:rPr>
        <w:t>גוון</w:t>
      </w:r>
      <w:r w:rsidR="00E23E0E" w:rsidRPr="00E23E0E">
        <w:rPr>
          <w:rFonts w:asciiTheme="minorBidi" w:hAnsiTheme="minorBidi" w:cstheme="minorBidi"/>
          <w:sz w:val="22"/>
          <w:szCs w:val="22"/>
          <w:u w:val="single"/>
          <w:rtl/>
          <w:lang w:bidi="he-IL"/>
        </w:rPr>
        <w:t xml:space="preserve"> התא</w:t>
      </w:r>
      <w:r w:rsidR="00E23E0E" w:rsidRPr="00E23E0E">
        <w:rPr>
          <w:rFonts w:asciiTheme="minorBidi" w:hAnsiTheme="minorBidi" w:cstheme="minorBidi" w:hint="cs"/>
          <w:sz w:val="22"/>
          <w:szCs w:val="22"/>
          <w:u w:val="single"/>
          <w:rtl/>
          <w:lang w:bidi="he-IL"/>
        </w:rPr>
        <w:t xml:space="preserve"> (</w:t>
      </w:r>
      <w:r w:rsidR="00E23E0E" w:rsidRPr="00E23E0E">
        <w:rPr>
          <w:rFonts w:asciiTheme="minorBidi" w:hAnsiTheme="minorBidi" w:cstheme="minorBidi"/>
          <w:sz w:val="22"/>
          <w:szCs w:val="22"/>
          <w:u w:val="single"/>
          <w:lang w:bidi="he-IL"/>
        </w:rPr>
        <w:t>Hue</w:t>
      </w:r>
      <w:r w:rsidR="00E23E0E" w:rsidRPr="00E23E0E">
        <w:rPr>
          <w:rFonts w:asciiTheme="minorBidi" w:hAnsiTheme="minorBidi" w:cstheme="minorBidi" w:hint="cs"/>
          <w:sz w:val="22"/>
          <w:szCs w:val="22"/>
          <w:u w:val="single"/>
          <w:rtl/>
          <w:lang w:bidi="he-IL"/>
        </w:rPr>
        <w:t>)</w:t>
      </w:r>
      <w:r w:rsidR="00E23E0E" w:rsidRPr="00E23E0E">
        <w:rPr>
          <w:rFonts w:asciiTheme="minorBidi" w:hAnsiTheme="minorBidi" w:cstheme="minorBidi" w:hint="cs"/>
          <w:sz w:val="22"/>
          <w:szCs w:val="22"/>
          <w:u w:val="single"/>
          <w:rtl/>
          <w:lang w:bidi="he-IL"/>
        </w:rPr>
        <w:t>:</w:t>
      </w:r>
      <w:r w:rsidR="00E14898" w:rsidRPr="004B1410">
        <w:rPr>
          <w:rFonts w:asciiTheme="minorBidi" w:hAnsiTheme="minorBidi" w:cstheme="minorBidi"/>
          <w:sz w:val="22"/>
          <w:szCs w:val="22"/>
          <w:rtl/>
          <w:lang w:bidi="he-IL"/>
        </w:rPr>
        <w:t xml:space="preserve"> מייצג את </w:t>
      </w:r>
      <w:r w:rsidR="005B36EF" w:rsidRPr="004B1410">
        <w:rPr>
          <w:rFonts w:asciiTheme="minorBidi" w:hAnsiTheme="minorBidi" w:cstheme="minorBidi" w:hint="cs"/>
          <w:sz w:val="22"/>
          <w:szCs w:val="22"/>
          <w:rtl/>
          <w:lang w:bidi="he-IL"/>
        </w:rPr>
        <w:t>סוג הקורלציה</w:t>
      </w:r>
      <w:r w:rsidR="001C6E60">
        <w:rPr>
          <w:rFonts w:asciiTheme="minorBidi" w:hAnsiTheme="minorBidi" w:cstheme="minorBidi" w:hint="cs"/>
          <w:sz w:val="22"/>
          <w:szCs w:val="22"/>
          <w:rtl/>
          <w:lang w:bidi="he-IL"/>
        </w:rPr>
        <w:t xml:space="preserve"> </w:t>
      </w:r>
      <w:r w:rsidR="005B36EF" w:rsidRPr="004B1410">
        <w:rPr>
          <w:rFonts w:asciiTheme="minorBidi" w:hAnsiTheme="minorBidi" w:cstheme="minorBidi" w:hint="cs"/>
          <w:sz w:val="22"/>
          <w:szCs w:val="22"/>
          <w:rtl/>
          <w:lang w:bidi="he-IL"/>
        </w:rPr>
        <w:t>(חיובית/שלילית), אדום מייצג קורלציה חיובית וכחול מייצג קורלציה שלילית.</w:t>
      </w:r>
      <w:r w:rsidR="005B36EF" w:rsidRPr="004B1410">
        <w:rPr>
          <w:rFonts w:asciiTheme="minorBidi" w:hAnsiTheme="minorBidi" w:cstheme="minorBidi"/>
          <w:sz w:val="22"/>
          <w:szCs w:val="22"/>
          <w:rtl/>
          <w:lang w:bidi="he-IL"/>
        </w:rPr>
        <w:br/>
      </w:r>
      <w:r w:rsidR="005B36EF" w:rsidRPr="00E23E0E">
        <w:rPr>
          <w:rFonts w:asciiTheme="minorBidi" w:hAnsiTheme="minorBidi" w:cstheme="minorBidi"/>
          <w:sz w:val="22"/>
          <w:szCs w:val="22"/>
          <w:u w:val="single"/>
          <w:lang w:bidi="he-IL"/>
        </w:rPr>
        <w:t>Color Saturation</w:t>
      </w:r>
      <w:r w:rsidR="00E23E0E" w:rsidRPr="00E23E0E">
        <w:rPr>
          <w:rFonts w:asciiTheme="minorBidi" w:hAnsiTheme="minorBidi" w:cstheme="minorBidi" w:hint="cs"/>
          <w:sz w:val="22"/>
          <w:szCs w:val="22"/>
          <w:u w:val="single"/>
          <w:rtl/>
          <w:lang w:bidi="he-IL"/>
        </w:rPr>
        <w:t>:</w:t>
      </w:r>
      <w:r w:rsidR="005B36EF" w:rsidRPr="004B1410">
        <w:rPr>
          <w:rFonts w:asciiTheme="minorBidi" w:hAnsiTheme="minorBidi" w:cstheme="minorBidi" w:hint="cs"/>
          <w:sz w:val="22"/>
          <w:szCs w:val="22"/>
          <w:rtl/>
          <w:lang w:bidi="he-IL"/>
        </w:rPr>
        <w:t xml:space="preserve"> הרוויה מייצגת את ערך הקורלציה, ככל שהצבע יותר רווי ככה הקורלציה יותר חזקה.</w:t>
      </w:r>
      <w:r w:rsidR="00E14898" w:rsidRPr="004B1410">
        <w:rPr>
          <w:rFonts w:asciiTheme="minorBidi" w:hAnsiTheme="minorBidi" w:cstheme="minorBidi"/>
          <w:sz w:val="22"/>
          <w:szCs w:val="22"/>
          <w:rtl/>
          <w:lang w:bidi="he-IL"/>
        </w:rPr>
        <w:br/>
      </w:r>
      <w:r w:rsidR="005B36EF" w:rsidRPr="00E23E0E">
        <w:rPr>
          <w:rFonts w:asciiTheme="minorBidi" w:hAnsiTheme="minorBidi" w:cstheme="minorBidi" w:hint="cs"/>
          <w:sz w:val="22"/>
          <w:szCs w:val="22"/>
          <w:u w:val="single"/>
          <w:rtl/>
          <w:lang w:bidi="he-IL"/>
        </w:rPr>
        <w:t>מיקום ב</w:t>
      </w:r>
      <w:r w:rsidR="00E14898" w:rsidRPr="00E23E0E">
        <w:rPr>
          <w:rFonts w:asciiTheme="minorBidi" w:hAnsiTheme="minorBidi" w:cstheme="minorBidi"/>
          <w:sz w:val="22"/>
          <w:szCs w:val="22"/>
          <w:u w:val="single"/>
          <w:rtl/>
          <w:lang w:bidi="he-IL"/>
        </w:rPr>
        <w:t xml:space="preserve">ציר </w:t>
      </w:r>
      <w:r w:rsidR="00E14898" w:rsidRPr="00E23E0E">
        <w:rPr>
          <w:rFonts w:asciiTheme="minorBidi" w:hAnsiTheme="minorBidi" w:cstheme="minorBidi"/>
          <w:sz w:val="22"/>
          <w:szCs w:val="22"/>
          <w:u w:val="single"/>
        </w:rPr>
        <w:t>X</w:t>
      </w:r>
      <w:r w:rsidR="00E14898" w:rsidRPr="00E23E0E">
        <w:rPr>
          <w:rFonts w:asciiTheme="minorBidi" w:hAnsiTheme="minorBidi" w:cstheme="minorBidi"/>
          <w:sz w:val="22"/>
          <w:szCs w:val="22"/>
          <w:u w:val="single"/>
          <w:rtl/>
          <w:lang w:bidi="he-IL"/>
        </w:rPr>
        <w:t xml:space="preserve"> ו-</w:t>
      </w:r>
      <w:r w:rsidR="00E14898" w:rsidRPr="00E23E0E">
        <w:rPr>
          <w:rFonts w:asciiTheme="minorBidi" w:hAnsiTheme="minorBidi" w:cstheme="minorBidi"/>
          <w:sz w:val="22"/>
          <w:szCs w:val="22"/>
          <w:u w:val="single"/>
        </w:rPr>
        <w:t>Y</w:t>
      </w:r>
      <w:r w:rsidR="00E23E0E" w:rsidRPr="00E23E0E">
        <w:rPr>
          <w:rFonts w:asciiTheme="minorBidi" w:hAnsiTheme="minorBidi" w:cstheme="minorBidi" w:hint="cs"/>
          <w:sz w:val="22"/>
          <w:szCs w:val="22"/>
          <w:u w:val="single"/>
          <w:rtl/>
          <w:lang w:bidi="he-IL"/>
        </w:rPr>
        <w:t>:</w:t>
      </w:r>
      <w:r w:rsidR="00E14898" w:rsidRPr="004B1410">
        <w:rPr>
          <w:rFonts w:asciiTheme="minorBidi" w:hAnsiTheme="minorBidi" w:cstheme="minorBidi"/>
          <w:sz w:val="22"/>
          <w:szCs w:val="22"/>
          <w:rtl/>
          <w:lang w:bidi="he-IL"/>
        </w:rPr>
        <w:t xml:space="preserve"> מייצגים את המשתנים עצמם (</w:t>
      </w:r>
      <w:r w:rsidR="005B36EF" w:rsidRPr="004B1410">
        <w:rPr>
          <w:rFonts w:asciiTheme="minorBidi" w:hAnsiTheme="minorBidi" w:cstheme="minorBidi"/>
          <w:sz w:val="22"/>
          <w:szCs w:val="22"/>
        </w:rPr>
        <w:t>T</w:t>
      </w:r>
      <w:r w:rsidR="005B36EF" w:rsidRPr="004B1410">
        <w:rPr>
          <w:rFonts w:asciiTheme="minorBidi" w:hAnsiTheme="minorBidi" w:cstheme="minorBidi"/>
          <w:sz w:val="22"/>
          <w:szCs w:val="22"/>
          <w:lang w:bidi="he-IL"/>
        </w:rPr>
        <w:t>errorists</w:t>
      </w:r>
      <w:r w:rsidR="00E14898" w:rsidRPr="004B1410">
        <w:rPr>
          <w:rFonts w:asciiTheme="minorBidi" w:hAnsiTheme="minorBidi" w:cstheme="minorBidi"/>
          <w:sz w:val="22"/>
          <w:szCs w:val="22"/>
        </w:rPr>
        <w:t xml:space="preserve">, </w:t>
      </w:r>
      <w:r w:rsidR="005B36EF" w:rsidRPr="004B1410">
        <w:rPr>
          <w:rFonts w:asciiTheme="minorBidi" w:hAnsiTheme="minorBidi" w:cstheme="minorBidi"/>
          <w:sz w:val="22"/>
          <w:szCs w:val="22"/>
        </w:rPr>
        <w:t>Deaths</w:t>
      </w:r>
      <w:r w:rsidR="00E14898" w:rsidRPr="004B1410">
        <w:rPr>
          <w:rFonts w:asciiTheme="minorBidi" w:hAnsiTheme="minorBidi" w:cstheme="minorBidi"/>
          <w:sz w:val="22"/>
          <w:szCs w:val="22"/>
        </w:rPr>
        <w:t xml:space="preserve">, </w:t>
      </w:r>
      <w:r w:rsidR="005B36EF" w:rsidRPr="004B1410">
        <w:rPr>
          <w:rFonts w:asciiTheme="minorBidi" w:hAnsiTheme="minorBidi" w:cstheme="minorBidi"/>
          <w:sz w:val="22"/>
          <w:szCs w:val="22"/>
        </w:rPr>
        <w:t>Injuries</w:t>
      </w:r>
      <w:r w:rsidR="00E14898" w:rsidRPr="004B1410">
        <w:rPr>
          <w:rFonts w:asciiTheme="minorBidi" w:hAnsiTheme="minorBidi" w:cstheme="minorBidi"/>
          <w:sz w:val="22"/>
          <w:szCs w:val="22"/>
          <w:rtl/>
          <w:lang w:bidi="he-IL"/>
        </w:rPr>
        <w:t>)</w:t>
      </w:r>
      <w:r w:rsidR="005B36EF" w:rsidRPr="004B1410">
        <w:rPr>
          <w:rFonts w:asciiTheme="minorBidi" w:hAnsiTheme="minorBidi" w:cstheme="minorBidi" w:hint="cs"/>
          <w:sz w:val="22"/>
          <w:szCs w:val="22"/>
          <w:rtl/>
          <w:lang w:bidi="he-IL"/>
        </w:rPr>
        <w:t xml:space="preserve">, </w:t>
      </w:r>
      <w:r w:rsidR="00136087" w:rsidRPr="004B1410">
        <w:rPr>
          <w:rFonts w:asciiTheme="minorBidi" w:hAnsiTheme="minorBidi" w:cstheme="minorBidi"/>
          <w:sz w:val="22"/>
          <w:szCs w:val="22"/>
          <w:rtl/>
          <w:lang w:bidi="he-IL"/>
        </w:rPr>
        <w:t>המיקום של כל ריבוע במטריצה תואם את המשתנים שאותם הוא משווה</w:t>
      </w:r>
      <w:r w:rsidR="005B36EF" w:rsidRPr="004B1410">
        <w:rPr>
          <w:rFonts w:asciiTheme="minorBidi" w:hAnsiTheme="minorBidi" w:cstheme="minorBidi" w:hint="cs"/>
          <w:sz w:val="22"/>
          <w:szCs w:val="22"/>
          <w:rtl/>
          <w:lang w:bidi="he-IL"/>
        </w:rPr>
        <w:t xml:space="preserve">, </w:t>
      </w:r>
      <w:r w:rsidR="00136087" w:rsidRPr="004B1410">
        <w:rPr>
          <w:rFonts w:asciiTheme="minorBidi" w:hAnsiTheme="minorBidi" w:cstheme="minorBidi"/>
          <w:sz w:val="22"/>
          <w:szCs w:val="22"/>
          <w:rtl/>
          <w:lang w:bidi="he-IL"/>
        </w:rPr>
        <w:t>לדוגמה</w:t>
      </w:r>
      <w:r w:rsidR="00136087" w:rsidRPr="004B1410">
        <w:rPr>
          <w:rFonts w:asciiTheme="minorBidi" w:hAnsiTheme="minorBidi" w:cstheme="minorBidi"/>
          <w:sz w:val="22"/>
          <w:szCs w:val="22"/>
          <w:lang w:bidi="he-IL"/>
        </w:rPr>
        <w:t xml:space="preserve"> "</w:t>
      </w:r>
      <w:r w:rsidR="00701547" w:rsidRPr="004B1410">
        <w:rPr>
          <w:rFonts w:asciiTheme="minorBidi" w:hAnsiTheme="minorBidi" w:cstheme="minorBidi"/>
          <w:sz w:val="22"/>
          <w:szCs w:val="22"/>
          <w:lang w:bidi="he-IL"/>
        </w:rPr>
        <w:t>Deaths</w:t>
      </w:r>
      <w:r w:rsidR="00136087" w:rsidRPr="004B1410">
        <w:rPr>
          <w:rFonts w:asciiTheme="minorBidi" w:hAnsiTheme="minorBidi" w:cstheme="minorBidi"/>
          <w:sz w:val="22"/>
          <w:szCs w:val="22"/>
          <w:lang w:bidi="he-IL"/>
        </w:rPr>
        <w:t xml:space="preserve">" </w:t>
      </w:r>
      <w:r w:rsidR="00136087" w:rsidRPr="004B1410">
        <w:rPr>
          <w:rFonts w:asciiTheme="minorBidi" w:hAnsiTheme="minorBidi" w:cstheme="minorBidi"/>
          <w:sz w:val="22"/>
          <w:szCs w:val="22"/>
          <w:rtl/>
          <w:lang w:bidi="he-IL"/>
        </w:rPr>
        <w:t>מו</w:t>
      </w:r>
      <w:r w:rsidR="005B36EF" w:rsidRPr="004B1410">
        <w:rPr>
          <w:rFonts w:asciiTheme="minorBidi" w:hAnsiTheme="minorBidi" w:cstheme="minorBidi" w:hint="cs"/>
          <w:sz w:val="22"/>
          <w:szCs w:val="22"/>
          <w:rtl/>
          <w:lang w:bidi="he-IL"/>
        </w:rPr>
        <w:t xml:space="preserve">ל </w:t>
      </w:r>
      <w:r w:rsidR="005B36EF" w:rsidRPr="004B1410">
        <w:rPr>
          <w:rFonts w:asciiTheme="minorBidi" w:hAnsiTheme="minorBidi" w:cstheme="minorBidi"/>
          <w:sz w:val="22"/>
          <w:szCs w:val="22"/>
          <w:lang w:bidi="he-IL"/>
        </w:rPr>
        <w:t>.</w:t>
      </w:r>
      <w:r w:rsidR="00136087" w:rsidRPr="004B1410">
        <w:rPr>
          <w:rFonts w:asciiTheme="minorBidi" w:hAnsiTheme="minorBidi" w:cstheme="minorBidi"/>
          <w:sz w:val="22"/>
          <w:szCs w:val="22"/>
          <w:lang w:bidi="he-IL"/>
        </w:rPr>
        <w:t>"Injuries"</w:t>
      </w:r>
      <w:r w:rsidR="00E14898" w:rsidRPr="004B1410">
        <w:rPr>
          <w:rFonts w:asciiTheme="minorBidi" w:hAnsiTheme="minorBidi" w:cstheme="minorBidi"/>
          <w:sz w:val="22"/>
          <w:szCs w:val="22"/>
          <w:rtl/>
          <w:lang w:bidi="he-IL"/>
        </w:rPr>
        <w:br/>
      </w:r>
      <w:r w:rsidR="00E14898" w:rsidRPr="005B5A2D">
        <w:rPr>
          <w:rFonts w:asciiTheme="minorBidi" w:hAnsiTheme="minorBidi" w:cstheme="minorBidi"/>
          <w:sz w:val="22"/>
          <w:szCs w:val="22"/>
          <w:u w:val="single"/>
          <w:rtl/>
          <w:lang w:bidi="he-IL"/>
        </w:rPr>
        <w:t>מספרים על התאים</w:t>
      </w:r>
      <w:r w:rsidR="005B5A2D" w:rsidRPr="005B5A2D">
        <w:rPr>
          <w:rFonts w:asciiTheme="minorBidi" w:hAnsiTheme="minorBidi" w:cstheme="minorBidi" w:hint="cs"/>
          <w:sz w:val="22"/>
          <w:szCs w:val="22"/>
          <w:u w:val="single"/>
          <w:rtl/>
          <w:lang w:bidi="he-IL"/>
        </w:rPr>
        <w:t>:</w:t>
      </w:r>
      <w:r w:rsidR="00E14898" w:rsidRPr="004B1410">
        <w:rPr>
          <w:rFonts w:asciiTheme="minorBidi" w:hAnsiTheme="minorBidi" w:cstheme="minorBidi"/>
          <w:sz w:val="22"/>
          <w:szCs w:val="22"/>
          <w:rtl/>
          <w:lang w:bidi="he-IL"/>
        </w:rPr>
        <w:t xml:space="preserve"> </w:t>
      </w:r>
      <w:r w:rsidR="00D0666E" w:rsidRPr="004B1410">
        <w:rPr>
          <w:rFonts w:asciiTheme="minorBidi" w:hAnsiTheme="minorBidi" w:cstheme="minorBidi" w:hint="cs"/>
          <w:sz w:val="22"/>
          <w:szCs w:val="22"/>
          <w:rtl/>
          <w:lang w:bidi="he-IL"/>
        </w:rPr>
        <w:t xml:space="preserve">ניתן לדעת את </w:t>
      </w:r>
      <w:r w:rsidR="00E14898" w:rsidRPr="004B1410">
        <w:rPr>
          <w:rFonts w:asciiTheme="minorBidi" w:hAnsiTheme="minorBidi" w:cstheme="minorBidi"/>
          <w:sz w:val="22"/>
          <w:szCs w:val="22"/>
          <w:rtl/>
          <w:lang w:bidi="he-IL"/>
        </w:rPr>
        <w:t>ערך הקורלציה המספרי המדויק בין המשתנים</w:t>
      </w:r>
      <w:r w:rsidR="00164B4E" w:rsidRPr="004B1410">
        <w:rPr>
          <w:rFonts w:asciiTheme="minorBidi" w:hAnsiTheme="minorBidi" w:cstheme="minorBidi"/>
          <w:sz w:val="22"/>
          <w:szCs w:val="22"/>
          <w:lang w:bidi="he-IL"/>
        </w:rPr>
        <w:t xml:space="preserve">) </w:t>
      </w:r>
      <w:r w:rsidR="00136087" w:rsidRPr="004B1410">
        <w:rPr>
          <w:rFonts w:asciiTheme="minorBidi" w:hAnsiTheme="minorBidi" w:cstheme="minorBidi"/>
          <w:sz w:val="22"/>
          <w:szCs w:val="22"/>
          <w:rtl/>
          <w:lang w:bidi="he-IL"/>
        </w:rPr>
        <w:t xml:space="preserve">המספרים בריבועים מספקים ערך מספרי מדויק של הקורלציה, משלים את ערוץ </w:t>
      </w:r>
      <w:r w:rsidR="00D0666E" w:rsidRPr="004B1410">
        <w:rPr>
          <w:rFonts w:asciiTheme="minorBidi" w:hAnsiTheme="minorBidi" w:cstheme="minorBidi" w:hint="cs"/>
          <w:sz w:val="22"/>
          <w:szCs w:val="22"/>
          <w:rtl/>
          <w:lang w:bidi="he-IL"/>
        </w:rPr>
        <w:t>הרוויה</w:t>
      </w:r>
      <w:r w:rsidR="00164B4E" w:rsidRPr="004B1410">
        <w:rPr>
          <w:rFonts w:asciiTheme="minorBidi" w:hAnsiTheme="minorBidi" w:cstheme="minorBidi"/>
          <w:sz w:val="22"/>
          <w:szCs w:val="22"/>
          <w:lang w:bidi="he-IL"/>
        </w:rPr>
        <w:t>(</w:t>
      </w:r>
      <w:r w:rsidR="00164B4E" w:rsidRPr="004B1410">
        <w:rPr>
          <w:rFonts w:asciiTheme="minorBidi" w:hAnsiTheme="minorBidi" w:cstheme="minorBidi" w:hint="cs"/>
          <w:sz w:val="22"/>
          <w:szCs w:val="22"/>
          <w:rtl/>
          <w:lang w:bidi="he-IL"/>
        </w:rPr>
        <w:t>.</w:t>
      </w:r>
      <w:r w:rsidR="00005C9A">
        <w:rPr>
          <w:rFonts w:asciiTheme="minorBidi" w:hAnsiTheme="minorBidi" w:cstheme="minorBidi"/>
          <w:sz w:val="22"/>
          <w:szCs w:val="22"/>
          <w:rtl/>
          <w:lang w:bidi="he-IL"/>
        </w:rPr>
        <w:br/>
      </w:r>
      <w:r w:rsidR="00005C9A">
        <w:rPr>
          <w:rFonts w:asciiTheme="minorBidi" w:hAnsiTheme="minorBidi" w:cstheme="minorBidi"/>
          <w:sz w:val="22"/>
          <w:szCs w:val="22"/>
          <w:rtl/>
          <w:lang w:bidi="he-IL"/>
        </w:rPr>
        <w:br/>
      </w:r>
      <w:r w:rsidR="00005C9A">
        <w:rPr>
          <w:rFonts w:asciiTheme="minorBidi" w:hAnsiTheme="minorBidi" w:cstheme="minorBidi"/>
          <w:sz w:val="22"/>
          <w:szCs w:val="22"/>
          <w:rtl/>
          <w:lang w:bidi="he-IL"/>
        </w:rPr>
        <w:br/>
      </w:r>
    </w:p>
    <w:p w14:paraId="7CC6A233" w14:textId="23344852" w:rsidR="007033BF" w:rsidRPr="00906C1F" w:rsidRDefault="005C162B" w:rsidP="00906C1F">
      <w:pPr>
        <w:pStyle w:val="a8"/>
        <w:numPr>
          <w:ilvl w:val="0"/>
          <w:numId w:val="8"/>
        </w:numPr>
        <w:bidi/>
        <w:spacing w:line="360" w:lineRule="auto"/>
        <w:rPr>
          <w:rFonts w:asciiTheme="minorBidi" w:hAnsiTheme="minorBidi" w:cstheme="minorBidi"/>
          <w:sz w:val="22"/>
          <w:szCs w:val="22"/>
          <w:lang w:bidi="he-IL"/>
        </w:rPr>
      </w:pPr>
      <w:r w:rsidRPr="00962D18">
        <w:rPr>
          <w:rFonts w:asciiTheme="minorBidi" w:hAnsiTheme="minorBidi" w:cstheme="minorBidi"/>
          <w:b/>
          <w:bCs/>
          <w:rtl/>
          <w:lang w:bidi="he-IL"/>
        </w:rPr>
        <w:lastRenderedPageBreak/>
        <w:t>אקספרסיביות</w:t>
      </w:r>
      <w:r w:rsidRPr="00962D18">
        <w:rPr>
          <w:rFonts w:asciiTheme="minorBidi" w:hAnsiTheme="minorBidi" w:cstheme="minorBidi"/>
          <w:b/>
          <w:bCs/>
          <w:sz w:val="22"/>
          <w:szCs w:val="22"/>
          <w:rtl/>
          <w:lang w:bidi="he-IL"/>
        </w:rPr>
        <w:t>:</w:t>
      </w:r>
      <w:r w:rsidR="00906C1F">
        <w:rPr>
          <w:rFonts w:asciiTheme="minorBidi" w:hAnsiTheme="minorBidi" w:cstheme="minorBidi"/>
          <w:b/>
          <w:bCs/>
          <w:sz w:val="22"/>
          <w:szCs w:val="22"/>
          <w:rtl/>
          <w:lang w:bidi="he-IL"/>
        </w:rPr>
        <w:br/>
      </w:r>
      <w:r w:rsidR="007033BF" w:rsidRPr="00906C1F">
        <w:rPr>
          <w:rFonts w:asciiTheme="minorBidi" w:hAnsiTheme="minorBidi" w:cstheme="minorBidi"/>
          <w:sz w:val="22"/>
          <w:szCs w:val="22"/>
          <w:rtl/>
          <w:lang w:bidi="he-IL"/>
        </w:rPr>
        <w:t>הנתונים הרציפים</w:t>
      </w:r>
      <w:r w:rsidR="007033BF" w:rsidRPr="00906C1F">
        <w:rPr>
          <w:rFonts w:asciiTheme="minorBidi" w:hAnsiTheme="minorBidi" w:cstheme="minorBidi"/>
          <w:sz w:val="22"/>
          <w:szCs w:val="22"/>
          <w:lang w:bidi="he-IL"/>
        </w:rPr>
        <w:t xml:space="preserve"> (Ordered Data) </w:t>
      </w:r>
      <w:r w:rsidR="007033BF" w:rsidRPr="00906C1F">
        <w:rPr>
          <w:rFonts w:asciiTheme="minorBidi" w:hAnsiTheme="minorBidi" w:cstheme="minorBidi"/>
          <w:sz w:val="22"/>
          <w:szCs w:val="22"/>
          <w:rtl/>
          <w:lang w:bidi="he-IL"/>
        </w:rPr>
        <w:t>מוצגים בסולם צבע רציף</w:t>
      </w:r>
      <w:r w:rsidR="007033BF" w:rsidRPr="00906C1F">
        <w:rPr>
          <w:rFonts w:asciiTheme="minorBidi" w:hAnsiTheme="minorBidi" w:cstheme="minorBidi"/>
          <w:sz w:val="22"/>
          <w:szCs w:val="22"/>
          <w:lang w:bidi="he-IL"/>
        </w:rPr>
        <w:t xml:space="preserve"> </w:t>
      </w:r>
      <w:r w:rsidR="00906C1F" w:rsidRPr="00906C1F">
        <w:rPr>
          <w:rFonts w:asciiTheme="minorBidi" w:hAnsiTheme="minorBidi" w:cstheme="minorBidi"/>
          <w:sz w:val="22"/>
          <w:szCs w:val="22"/>
          <w:lang w:bidi="he-IL"/>
        </w:rPr>
        <w:t>,</w:t>
      </w:r>
      <w:r w:rsidR="007033BF" w:rsidRPr="00906C1F">
        <w:rPr>
          <w:rFonts w:asciiTheme="minorBidi" w:hAnsiTheme="minorBidi" w:cstheme="minorBidi"/>
          <w:sz w:val="22"/>
          <w:szCs w:val="22"/>
          <w:lang w:bidi="he-IL"/>
        </w:rPr>
        <w:t xml:space="preserve">(Magnitude Channel) </w:t>
      </w:r>
      <w:r w:rsidR="007033BF" w:rsidRPr="00906C1F">
        <w:rPr>
          <w:rFonts w:asciiTheme="minorBidi" w:hAnsiTheme="minorBidi" w:cstheme="minorBidi"/>
          <w:sz w:val="22"/>
          <w:szCs w:val="22"/>
          <w:rtl/>
          <w:lang w:bidi="he-IL"/>
        </w:rPr>
        <w:t xml:space="preserve">שמתאים להבעת ערכים כמותיים בצורה ברורה. המיקום המרחבי של המשתנים </w:t>
      </w:r>
      <w:r w:rsidR="00F7697A">
        <w:rPr>
          <w:rFonts w:asciiTheme="minorBidi" w:hAnsiTheme="minorBidi" w:cstheme="minorBidi" w:hint="cs"/>
          <w:sz w:val="22"/>
          <w:szCs w:val="22"/>
          <w:rtl/>
          <w:lang w:bidi="he-IL"/>
        </w:rPr>
        <w:t>ב</w:t>
      </w:r>
      <w:r w:rsidR="00F7697A" w:rsidRPr="00962D18">
        <w:rPr>
          <w:rFonts w:asciiTheme="minorBidi" w:hAnsiTheme="minorBidi" w:cstheme="minorBidi"/>
          <w:sz w:val="22"/>
          <w:szCs w:val="22"/>
          <w:rtl/>
          <w:lang w:bidi="he-IL"/>
        </w:rPr>
        <w:t xml:space="preserve">ציר </w:t>
      </w:r>
      <w:r w:rsidR="00F7697A" w:rsidRPr="00962D18">
        <w:rPr>
          <w:rFonts w:asciiTheme="minorBidi" w:hAnsiTheme="minorBidi" w:cstheme="minorBidi"/>
          <w:sz w:val="22"/>
          <w:szCs w:val="22"/>
        </w:rPr>
        <w:t>X</w:t>
      </w:r>
      <w:r w:rsidR="00F7697A" w:rsidRPr="00962D18">
        <w:rPr>
          <w:rFonts w:asciiTheme="minorBidi" w:hAnsiTheme="minorBidi" w:cstheme="minorBidi"/>
          <w:sz w:val="22"/>
          <w:szCs w:val="22"/>
          <w:rtl/>
          <w:lang w:bidi="he-IL"/>
        </w:rPr>
        <w:t xml:space="preserve"> ו-</w:t>
      </w:r>
      <w:r w:rsidR="00F7697A" w:rsidRPr="00962D18">
        <w:rPr>
          <w:rFonts w:asciiTheme="minorBidi" w:hAnsiTheme="minorBidi" w:cstheme="minorBidi"/>
          <w:sz w:val="22"/>
          <w:szCs w:val="22"/>
        </w:rPr>
        <w:t>Y</w:t>
      </w:r>
      <w:r w:rsidR="00F7697A" w:rsidRPr="00962D18">
        <w:rPr>
          <w:rFonts w:asciiTheme="minorBidi" w:hAnsiTheme="minorBidi" w:cstheme="minorBidi"/>
          <w:sz w:val="22"/>
          <w:szCs w:val="22"/>
          <w:rtl/>
          <w:lang w:bidi="he-IL"/>
        </w:rPr>
        <w:t xml:space="preserve"> </w:t>
      </w:r>
      <w:r w:rsidR="007033BF" w:rsidRPr="00906C1F">
        <w:rPr>
          <w:rFonts w:asciiTheme="minorBidi" w:hAnsiTheme="minorBidi" w:cstheme="minorBidi"/>
          <w:sz w:val="22"/>
          <w:szCs w:val="22"/>
          <w:rtl/>
          <w:lang w:bidi="he-IL"/>
        </w:rPr>
        <w:t xml:space="preserve">מבטיח ייצוג עקבי </w:t>
      </w:r>
      <w:r w:rsidR="00F7697A">
        <w:rPr>
          <w:rFonts w:asciiTheme="minorBidi" w:hAnsiTheme="minorBidi" w:cstheme="minorBidi" w:hint="cs"/>
          <w:sz w:val="22"/>
          <w:szCs w:val="22"/>
          <w:rtl/>
          <w:lang w:bidi="he-IL"/>
        </w:rPr>
        <w:t>של הקטגוריות</w:t>
      </w:r>
      <w:r w:rsidR="007033BF" w:rsidRPr="00906C1F">
        <w:rPr>
          <w:rFonts w:asciiTheme="minorBidi" w:hAnsiTheme="minorBidi" w:cstheme="minorBidi"/>
          <w:sz w:val="22"/>
          <w:szCs w:val="22"/>
          <w:rtl/>
          <w:lang w:bidi="he-IL"/>
        </w:rPr>
        <w:t>, והמספרים המוצגים בתוך הריבועים מוסיפים רמת דיוק המאפשרת קריאה ישירה של ערכי הקורלציה.</w:t>
      </w:r>
    </w:p>
    <w:p w14:paraId="4773C629" w14:textId="62FC7D28" w:rsidR="001B0AE7" w:rsidRPr="001B0AE7" w:rsidRDefault="005C162B" w:rsidP="001B0AE7">
      <w:pPr>
        <w:pStyle w:val="a8"/>
        <w:numPr>
          <w:ilvl w:val="0"/>
          <w:numId w:val="8"/>
        </w:numPr>
        <w:bidi/>
        <w:spacing w:after="160" w:line="360" w:lineRule="auto"/>
        <w:rPr>
          <w:rFonts w:ascii="Segoe UI Semibold" w:hAnsi="Segoe UI Semibold" w:cs="Segoe UI Semibold"/>
          <w:sz w:val="20"/>
          <w:szCs w:val="20"/>
          <w:lang w:bidi="he-IL"/>
        </w:rPr>
      </w:pPr>
      <w:r w:rsidRPr="00F64F95">
        <w:rPr>
          <w:rFonts w:asciiTheme="minorBidi" w:hAnsiTheme="minorBidi" w:cstheme="minorBidi"/>
          <w:b/>
          <w:bCs/>
          <w:rtl/>
          <w:lang w:bidi="he-IL"/>
        </w:rPr>
        <w:t>אפקטיביות:</w:t>
      </w:r>
      <w:r w:rsidR="00E14898" w:rsidRPr="00F64F95">
        <w:rPr>
          <w:rFonts w:asciiTheme="minorBidi" w:hAnsiTheme="minorBidi" w:cstheme="minorBidi"/>
          <w:b/>
          <w:bCs/>
          <w:sz w:val="22"/>
          <w:szCs w:val="22"/>
          <w:rtl/>
          <w:lang w:bidi="he-IL"/>
        </w:rPr>
        <w:br/>
      </w:r>
      <w:r w:rsidR="00F64F95" w:rsidRPr="00F64F95">
        <w:rPr>
          <w:rFonts w:asciiTheme="minorBidi" w:hAnsiTheme="minorBidi" w:cstheme="minorBidi"/>
          <w:sz w:val="22"/>
          <w:szCs w:val="22"/>
          <w:u w:val="single"/>
          <w:lang w:bidi="he-IL"/>
        </w:rPr>
        <w:t>Accuracy</w:t>
      </w:r>
      <w:r w:rsidR="00F64F95" w:rsidRPr="00F64F95">
        <w:rPr>
          <w:rFonts w:asciiTheme="minorBidi" w:hAnsiTheme="minorBidi" w:cs="Arial"/>
          <w:sz w:val="22"/>
          <w:szCs w:val="22"/>
          <w:u w:val="single"/>
          <w:rtl/>
          <w:lang w:bidi="he-IL"/>
        </w:rPr>
        <w:t>:</w:t>
      </w:r>
      <w:r w:rsidR="00F64F95" w:rsidRPr="00F64F95">
        <w:rPr>
          <w:rFonts w:asciiTheme="minorBidi" w:hAnsiTheme="minorBidi" w:cs="Arial"/>
          <w:sz w:val="22"/>
          <w:szCs w:val="22"/>
          <w:rtl/>
          <w:lang w:bidi="he-IL"/>
        </w:rPr>
        <w:t xml:space="preserve"> הצגת ערכי הקורלציה בתוך כל ריבוע מאפשרת קריאה מדויקת של הנתונים, ומונעת חוסר ודאות לגבי עוצמת הקשר בין המשתנים.</w:t>
      </w:r>
      <w:r w:rsidR="00F64F95" w:rsidRPr="00F64F95">
        <w:rPr>
          <w:rFonts w:asciiTheme="minorBidi" w:hAnsiTheme="minorBidi" w:cs="Arial"/>
          <w:sz w:val="22"/>
          <w:szCs w:val="22"/>
          <w:rtl/>
          <w:lang w:bidi="he-IL"/>
        </w:rPr>
        <w:br/>
      </w:r>
      <w:r w:rsidR="00F64F95" w:rsidRPr="00F64F95">
        <w:rPr>
          <w:rFonts w:asciiTheme="minorBidi" w:hAnsiTheme="minorBidi" w:cstheme="minorBidi"/>
          <w:sz w:val="22"/>
          <w:szCs w:val="22"/>
          <w:u w:val="single"/>
          <w:lang w:bidi="he-IL"/>
        </w:rPr>
        <w:t>Discriminability</w:t>
      </w:r>
      <w:r w:rsidR="00F64F95" w:rsidRPr="00F64F95">
        <w:rPr>
          <w:rFonts w:asciiTheme="minorBidi" w:hAnsiTheme="minorBidi" w:cs="Arial"/>
          <w:sz w:val="22"/>
          <w:szCs w:val="22"/>
          <w:u w:val="single"/>
          <w:rtl/>
          <w:lang w:bidi="he-IL"/>
        </w:rPr>
        <w:t>:</w:t>
      </w:r>
      <w:r w:rsidR="00F64F95" w:rsidRPr="00F64F95">
        <w:rPr>
          <w:rFonts w:asciiTheme="minorBidi" w:hAnsiTheme="minorBidi" w:cs="Arial"/>
          <w:sz w:val="22"/>
          <w:szCs w:val="22"/>
          <w:rtl/>
          <w:lang w:bidi="he-IL"/>
        </w:rPr>
        <w:t xml:space="preserve"> שימוש בגוונים שונים מאפשר להבחין בין קורלציות חיוביות, שליליות וניטרליות, מה שמקל על זיהוי קשרים חזקים או חלשים.</w:t>
      </w:r>
      <w:r w:rsidR="00F64F95" w:rsidRPr="00F64F95">
        <w:rPr>
          <w:rFonts w:asciiTheme="minorBidi" w:hAnsiTheme="minorBidi" w:cs="Arial"/>
          <w:sz w:val="22"/>
          <w:szCs w:val="22"/>
          <w:rtl/>
          <w:lang w:bidi="he-IL"/>
        </w:rPr>
        <w:br/>
      </w:r>
      <w:r w:rsidR="00F64F95" w:rsidRPr="00F64F95">
        <w:rPr>
          <w:rFonts w:asciiTheme="minorBidi" w:hAnsiTheme="minorBidi" w:cstheme="minorBidi"/>
          <w:sz w:val="22"/>
          <w:szCs w:val="22"/>
          <w:u w:val="single"/>
          <w:lang w:bidi="he-IL"/>
        </w:rPr>
        <w:t>Popout</w:t>
      </w:r>
      <w:r w:rsidR="00F64F95" w:rsidRPr="00F64F95">
        <w:rPr>
          <w:rFonts w:asciiTheme="minorBidi" w:hAnsiTheme="minorBidi" w:cs="Arial"/>
          <w:sz w:val="22"/>
          <w:szCs w:val="22"/>
          <w:u w:val="single"/>
          <w:rtl/>
          <w:lang w:bidi="he-IL"/>
        </w:rPr>
        <w:t>:</w:t>
      </w:r>
      <w:r w:rsidR="00F64F95" w:rsidRPr="00F64F95">
        <w:rPr>
          <w:rFonts w:asciiTheme="minorBidi" w:hAnsiTheme="minorBidi" w:cs="Arial"/>
          <w:sz w:val="22"/>
          <w:szCs w:val="22"/>
          <w:rtl/>
          <w:lang w:bidi="he-IL"/>
        </w:rPr>
        <w:t xml:space="preserve"> צבעים רוויים, כמו אדום וכחול כהה, בולטים יותר ומשתמשים בהם כדי למשוך את העין לקשרים החזקים ביותר.</w:t>
      </w:r>
      <w:r w:rsidR="00F64F95">
        <w:rPr>
          <w:rFonts w:asciiTheme="minorBidi" w:hAnsiTheme="minorBidi" w:cs="Arial"/>
          <w:sz w:val="22"/>
          <w:szCs w:val="22"/>
          <w:rtl/>
          <w:lang w:bidi="he-IL"/>
        </w:rPr>
        <w:br/>
      </w:r>
      <w:r w:rsidR="00F64F95" w:rsidRPr="00F64F95">
        <w:rPr>
          <w:rFonts w:asciiTheme="minorBidi" w:hAnsiTheme="minorBidi" w:cstheme="minorBidi"/>
          <w:sz w:val="22"/>
          <w:szCs w:val="22"/>
          <w:u w:val="single"/>
          <w:lang w:bidi="he-IL"/>
        </w:rPr>
        <w:t>Grouping</w:t>
      </w:r>
      <w:r w:rsidR="00F64F95" w:rsidRPr="00F64F95">
        <w:rPr>
          <w:rFonts w:asciiTheme="minorBidi" w:hAnsiTheme="minorBidi" w:cs="Arial"/>
          <w:sz w:val="22"/>
          <w:szCs w:val="22"/>
          <w:u w:val="single"/>
          <w:rtl/>
          <w:lang w:bidi="he-IL"/>
        </w:rPr>
        <w:t>:</w:t>
      </w:r>
      <w:r w:rsidR="00F64F95" w:rsidRPr="00F64F95">
        <w:rPr>
          <w:rFonts w:asciiTheme="minorBidi" w:hAnsiTheme="minorBidi" w:cs="Arial"/>
          <w:sz w:val="22"/>
          <w:szCs w:val="22"/>
          <w:rtl/>
          <w:lang w:bidi="he-IL"/>
        </w:rPr>
        <w:t xml:space="preserve"> המבנה המסודר של מטריצת הקורלציה מקל על ארגון הנתונים, ומאפשר לזהות קבוצות של משתנים עם קשרים דומים.</w:t>
      </w:r>
    </w:p>
    <w:p w14:paraId="35E631FF" w14:textId="24E89CEE" w:rsidR="00EE226C" w:rsidRPr="00EE226C" w:rsidRDefault="00E14898" w:rsidP="00EE226C">
      <w:pPr>
        <w:bidi/>
        <w:spacing w:after="160" w:line="360" w:lineRule="auto"/>
        <w:rPr>
          <w:rFonts w:asciiTheme="minorBidi" w:hAnsiTheme="minorBidi" w:cstheme="minorBidi"/>
          <w:b/>
          <w:bCs/>
          <w:u w:val="single"/>
          <w:rtl/>
          <w:lang w:bidi="he-IL"/>
        </w:rPr>
      </w:pPr>
      <w:r w:rsidRPr="00C26F7F">
        <w:rPr>
          <w:rFonts w:asciiTheme="minorBidi" w:hAnsiTheme="minorBidi" w:cstheme="minorBidi"/>
          <w:b/>
          <w:bCs/>
          <w:u w:val="single"/>
          <w:rtl/>
          <w:lang w:bidi="he-IL"/>
        </w:rPr>
        <w:t>חלופה 2 למטלה 2:</w:t>
      </w:r>
    </w:p>
    <w:p w14:paraId="052449A8" w14:textId="0AD92417" w:rsidR="00DE0ED6" w:rsidRPr="00DE0ED6" w:rsidRDefault="00BA0F9E" w:rsidP="00DE0ED6">
      <w:pPr>
        <w:bidi/>
        <w:spacing w:line="360" w:lineRule="auto"/>
        <w:rPr>
          <w:rFonts w:ascii="Segoe UI Semibold" w:hAnsi="Segoe UI Semibold" w:cs="Segoe UI Semibold"/>
          <w:sz w:val="20"/>
          <w:szCs w:val="20"/>
          <w:lang w:bidi="he-IL"/>
        </w:rPr>
      </w:pPr>
      <w:r w:rsidRPr="00C26F7F">
        <w:rPr>
          <w:rFonts w:asciiTheme="minorBidi" w:hAnsiTheme="minorBidi" w:cstheme="minorBidi"/>
          <w:noProof/>
        </w:rPr>
        <w:drawing>
          <wp:anchor distT="0" distB="0" distL="114300" distR="114300" simplePos="0" relativeHeight="251681792" behindDoc="1" locked="0" layoutInCell="1" allowOverlap="1" wp14:anchorId="2306F19B" wp14:editId="1B3609AE">
            <wp:simplePos x="0" y="0"/>
            <wp:positionH relativeFrom="column">
              <wp:posOffset>357708</wp:posOffset>
            </wp:positionH>
            <wp:positionV relativeFrom="paragraph">
              <wp:posOffset>27204</wp:posOffset>
            </wp:positionV>
            <wp:extent cx="5060315" cy="5281295"/>
            <wp:effectExtent l="0" t="0" r="6985" b="0"/>
            <wp:wrapThrough wrapText="bothSides">
              <wp:wrapPolygon edited="0">
                <wp:start x="0" y="0"/>
                <wp:lineTo x="0" y="21504"/>
                <wp:lineTo x="21549" y="21504"/>
                <wp:lineTo x="21549" y="0"/>
                <wp:lineTo x="0" y="0"/>
              </wp:wrapPolygon>
            </wp:wrapThrough>
            <wp:docPr id="910930935" name="תמונה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930935" name="תמונה 6"/>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5060315" cy="52812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095EC4D" w14:textId="77777777" w:rsidR="00DE0ED6" w:rsidRPr="00DE0ED6" w:rsidRDefault="00DE0ED6" w:rsidP="00DE0ED6">
      <w:pPr>
        <w:bidi/>
        <w:spacing w:line="360" w:lineRule="auto"/>
        <w:ind w:left="360"/>
        <w:rPr>
          <w:rFonts w:ascii="Segoe UI Semibold" w:hAnsi="Segoe UI Semibold" w:cs="Segoe UI Semibold"/>
          <w:sz w:val="20"/>
          <w:szCs w:val="20"/>
          <w:lang w:bidi="he-IL"/>
        </w:rPr>
      </w:pPr>
    </w:p>
    <w:p w14:paraId="076AA5BE" w14:textId="77777777" w:rsidR="00DE0ED6" w:rsidRDefault="00DE0ED6" w:rsidP="00DE0ED6">
      <w:pPr>
        <w:bidi/>
        <w:spacing w:line="360" w:lineRule="auto"/>
        <w:ind w:left="360"/>
        <w:rPr>
          <w:rFonts w:ascii="Segoe UI Semibold" w:hAnsi="Segoe UI Semibold" w:cs="Segoe UI Semibold"/>
          <w:sz w:val="20"/>
          <w:szCs w:val="20"/>
          <w:rtl/>
          <w:lang w:bidi="he-IL"/>
        </w:rPr>
      </w:pPr>
    </w:p>
    <w:p w14:paraId="62C83C2A" w14:textId="77777777" w:rsidR="00DE0ED6" w:rsidRDefault="00DE0ED6" w:rsidP="00DE0ED6">
      <w:pPr>
        <w:bidi/>
        <w:spacing w:line="360" w:lineRule="auto"/>
        <w:ind w:left="360"/>
        <w:rPr>
          <w:rFonts w:ascii="Segoe UI Semibold" w:hAnsi="Segoe UI Semibold" w:cs="Segoe UI Semibold"/>
          <w:sz w:val="20"/>
          <w:szCs w:val="20"/>
          <w:rtl/>
          <w:lang w:bidi="he-IL"/>
        </w:rPr>
      </w:pPr>
    </w:p>
    <w:p w14:paraId="74056FB6" w14:textId="77777777" w:rsidR="00DE0ED6" w:rsidRDefault="00DE0ED6" w:rsidP="00DE0ED6">
      <w:pPr>
        <w:bidi/>
        <w:spacing w:line="360" w:lineRule="auto"/>
        <w:ind w:left="360"/>
        <w:rPr>
          <w:rFonts w:ascii="Segoe UI Semibold" w:hAnsi="Segoe UI Semibold" w:cs="Segoe UI Semibold"/>
          <w:sz w:val="20"/>
          <w:szCs w:val="20"/>
          <w:rtl/>
          <w:lang w:bidi="he-IL"/>
        </w:rPr>
      </w:pPr>
    </w:p>
    <w:p w14:paraId="5DE00159" w14:textId="77777777" w:rsidR="00DE0ED6" w:rsidRDefault="00DE0ED6" w:rsidP="00DE0ED6">
      <w:pPr>
        <w:bidi/>
        <w:spacing w:line="360" w:lineRule="auto"/>
        <w:ind w:left="360"/>
        <w:rPr>
          <w:rFonts w:ascii="Segoe UI Semibold" w:hAnsi="Segoe UI Semibold" w:cs="Segoe UI Semibold"/>
          <w:sz w:val="20"/>
          <w:szCs w:val="20"/>
          <w:rtl/>
          <w:lang w:bidi="he-IL"/>
        </w:rPr>
      </w:pPr>
    </w:p>
    <w:p w14:paraId="2C1AF9BC" w14:textId="77777777" w:rsidR="00DE0ED6" w:rsidRDefault="00DE0ED6" w:rsidP="00DE0ED6">
      <w:pPr>
        <w:bidi/>
        <w:spacing w:line="360" w:lineRule="auto"/>
        <w:ind w:left="360"/>
        <w:rPr>
          <w:rFonts w:ascii="Segoe UI Semibold" w:hAnsi="Segoe UI Semibold" w:cs="Segoe UI Semibold"/>
          <w:sz w:val="20"/>
          <w:szCs w:val="20"/>
          <w:rtl/>
          <w:lang w:bidi="he-IL"/>
        </w:rPr>
      </w:pPr>
    </w:p>
    <w:p w14:paraId="5F72DB52" w14:textId="77777777" w:rsidR="00DE0ED6" w:rsidRDefault="00DE0ED6" w:rsidP="00DE0ED6">
      <w:pPr>
        <w:bidi/>
        <w:spacing w:line="360" w:lineRule="auto"/>
        <w:ind w:left="360"/>
        <w:rPr>
          <w:rFonts w:ascii="Segoe UI Semibold" w:hAnsi="Segoe UI Semibold" w:cs="Segoe UI Semibold"/>
          <w:sz w:val="20"/>
          <w:szCs w:val="20"/>
          <w:rtl/>
          <w:lang w:bidi="he-IL"/>
        </w:rPr>
      </w:pPr>
    </w:p>
    <w:p w14:paraId="516F4F7C" w14:textId="77777777" w:rsidR="00DE0ED6" w:rsidRDefault="00DE0ED6" w:rsidP="00DE0ED6">
      <w:pPr>
        <w:bidi/>
        <w:spacing w:line="360" w:lineRule="auto"/>
        <w:ind w:left="360"/>
        <w:rPr>
          <w:rFonts w:ascii="Segoe UI Semibold" w:hAnsi="Segoe UI Semibold" w:cs="Segoe UI Semibold"/>
          <w:sz w:val="20"/>
          <w:szCs w:val="20"/>
          <w:rtl/>
          <w:lang w:bidi="he-IL"/>
        </w:rPr>
      </w:pPr>
    </w:p>
    <w:p w14:paraId="314C349E" w14:textId="77777777" w:rsidR="00DE0ED6" w:rsidRDefault="00DE0ED6" w:rsidP="00DE0ED6">
      <w:pPr>
        <w:bidi/>
        <w:spacing w:line="360" w:lineRule="auto"/>
        <w:ind w:left="360"/>
        <w:rPr>
          <w:rFonts w:ascii="Segoe UI Semibold" w:hAnsi="Segoe UI Semibold" w:cs="Segoe UI Semibold"/>
          <w:sz w:val="20"/>
          <w:szCs w:val="20"/>
          <w:rtl/>
          <w:lang w:bidi="he-IL"/>
        </w:rPr>
      </w:pPr>
    </w:p>
    <w:p w14:paraId="24872CE3" w14:textId="77777777" w:rsidR="00DE0ED6" w:rsidRDefault="00DE0ED6" w:rsidP="00DE0ED6">
      <w:pPr>
        <w:bidi/>
        <w:spacing w:line="360" w:lineRule="auto"/>
        <w:ind w:left="360"/>
        <w:rPr>
          <w:rFonts w:ascii="Segoe UI Semibold" w:hAnsi="Segoe UI Semibold" w:cs="Segoe UI Semibold"/>
          <w:sz w:val="20"/>
          <w:szCs w:val="20"/>
          <w:rtl/>
          <w:lang w:bidi="he-IL"/>
        </w:rPr>
      </w:pPr>
    </w:p>
    <w:p w14:paraId="3D82B614" w14:textId="77777777" w:rsidR="00DE0ED6" w:rsidRDefault="00DE0ED6" w:rsidP="00DE0ED6">
      <w:pPr>
        <w:bidi/>
        <w:spacing w:line="360" w:lineRule="auto"/>
        <w:ind w:left="360"/>
        <w:rPr>
          <w:rFonts w:ascii="Segoe UI Semibold" w:hAnsi="Segoe UI Semibold" w:cs="Segoe UI Semibold"/>
          <w:sz w:val="20"/>
          <w:szCs w:val="20"/>
          <w:rtl/>
          <w:lang w:bidi="he-IL"/>
        </w:rPr>
      </w:pPr>
    </w:p>
    <w:p w14:paraId="5E5E2B9E" w14:textId="77777777" w:rsidR="00DE0ED6" w:rsidRDefault="00DE0ED6" w:rsidP="00DE0ED6">
      <w:pPr>
        <w:bidi/>
        <w:spacing w:line="360" w:lineRule="auto"/>
        <w:ind w:left="360"/>
        <w:rPr>
          <w:rFonts w:ascii="Segoe UI Semibold" w:hAnsi="Segoe UI Semibold" w:cs="Segoe UI Semibold"/>
          <w:sz w:val="20"/>
          <w:szCs w:val="20"/>
          <w:rtl/>
          <w:lang w:bidi="he-IL"/>
        </w:rPr>
      </w:pPr>
    </w:p>
    <w:p w14:paraId="1B2CC91F" w14:textId="77777777" w:rsidR="00DE0ED6" w:rsidRDefault="00DE0ED6" w:rsidP="00DE0ED6">
      <w:pPr>
        <w:bidi/>
        <w:spacing w:line="360" w:lineRule="auto"/>
        <w:ind w:left="360"/>
        <w:rPr>
          <w:rFonts w:ascii="Segoe UI Semibold" w:hAnsi="Segoe UI Semibold" w:cs="Segoe UI Semibold"/>
          <w:sz w:val="20"/>
          <w:szCs w:val="20"/>
          <w:rtl/>
          <w:lang w:bidi="he-IL"/>
        </w:rPr>
      </w:pPr>
    </w:p>
    <w:p w14:paraId="6256DED9" w14:textId="77777777" w:rsidR="00DE0ED6" w:rsidRDefault="00DE0ED6" w:rsidP="00DE0ED6">
      <w:pPr>
        <w:bidi/>
        <w:spacing w:line="360" w:lineRule="auto"/>
        <w:ind w:left="360"/>
        <w:rPr>
          <w:rFonts w:ascii="Segoe UI Semibold" w:hAnsi="Segoe UI Semibold" w:cs="Segoe UI Semibold"/>
          <w:sz w:val="20"/>
          <w:szCs w:val="20"/>
          <w:rtl/>
          <w:lang w:bidi="he-IL"/>
        </w:rPr>
      </w:pPr>
    </w:p>
    <w:p w14:paraId="3070CF01" w14:textId="77777777" w:rsidR="00DE0ED6" w:rsidRDefault="00DE0ED6" w:rsidP="00DE0ED6">
      <w:pPr>
        <w:bidi/>
        <w:spacing w:line="360" w:lineRule="auto"/>
        <w:ind w:left="360"/>
        <w:rPr>
          <w:rFonts w:ascii="Segoe UI Semibold" w:hAnsi="Segoe UI Semibold" w:cs="Segoe UI Semibold"/>
          <w:sz w:val="20"/>
          <w:szCs w:val="20"/>
          <w:rtl/>
          <w:lang w:bidi="he-IL"/>
        </w:rPr>
      </w:pPr>
    </w:p>
    <w:p w14:paraId="1B78CE80" w14:textId="77777777" w:rsidR="00DE0ED6" w:rsidRDefault="00DE0ED6" w:rsidP="00DE0ED6">
      <w:pPr>
        <w:bidi/>
        <w:spacing w:line="360" w:lineRule="auto"/>
        <w:ind w:left="360"/>
        <w:rPr>
          <w:rFonts w:ascii="Segoe UI Semibold" w:hAnsi="Segoe UI Semibold" w:cs="Segoe UI Semibold"/>
          <w:sz w:val="20"/>
          <w:szCs w:val="20"/>
          <w:rtl/>
          <w:lang w:bidi="he-IL"/>
        </w:rPr>
      </w:pPr>
    </w:p>
    <w:p w14:paraId="28E2980A" w14:textId="77777777" w:rsidR="00DE0ED6" w:rsidRDefault="00DE0ED6" w:rsidP="00DE0ED6">
      <w:pPr>
        <w:bidi/>
        <w:spacing w:line="360" w:lineRule="auto"/>
        <w:ind w:left="360"/>
        <w:rPr>
          <w:rFonts w:ascii="Segoe UI Semibold" w:hAnsi="Segoe UI Semibold" w:cs="Segoe UI Semibold"/>
          <w:sz w:val="20"/>
          <w:szCs w:val="20"/>
          <w:rtl/>
          <w:lang w:bidi="he-IL"/>
        </w:rPr>
      </w:pPr>
    </w:p>
    <w:p w14:paraId="5C11679C" w14:textId="77777777" w:rsidR="00DE0ED6" w:rsidRDefault="00DE0ED6" w:rsidP="00DE0ED6">
      <w:pPr>
        <w:bidi/>
        <w:spacing w:line="360" w:lineRule="auto"/>
        <w:ind w:left="360"/>
        <w:rPr>
          <w:rFonts w:ascii="Segoe UI Semibold" w:hAnsi="Segoe UI Semibold" w:cs="Segoe UI Semibold"/>
          <w:sz w:val="20"/>
          <w:szCs w:val="20"/>
          <w:rtl/>
          <w:lang w:bidi="he-IL"/>
        </w:rPr>
      </w:pPr>
    </w:p>
    <w:p w14:paraId="5823B003" w14:textId="77777777" w:rsidR="00DE0ED6" w:rsidRDefault="00DE0ED6" w:rsidP="00DE0ED6">
      <w:pPr>
        <w:bidi/>
        <w:spacing w:line="360" w:lineRule="auto"/>
        <w:ind w:left="360"/>
        <w:rPr>
          <w:rFonts w:ascii="Segoe UI Semibold" w:hAnsi="Segoe UI Semibold" w:cs="Segoe UI Semibold"/>
          <w:sz w:val="20"/>
          <w:szCs w:val="20"/>
          <w:rtl/>
          <w:lang w:bidi="he-IL"/>
        </w:rPr>
      </w:pPr>
    </w:p>
    <w:p w14:paraId="48A66113" w14:textId="77777777" w:rsidR="00DE0ED6" w:rsidRDefault="00DE0ED6" w:rsidP="00DE0ED6">
      <w:pPr>
        <w:bidi/>
        <w:spacing w:line="360" w:lineRule="auto"/>
        <w:ind w:left="360"/>
        <w:rPr>
          <w:rFonts w:ascii="Segoe UI Semibold" w:hAnsi="Segoe UI Semibold" w:cs="Segoe UI Semibold"/>
          <w:sz w:val="20"/>
          <w:szCs w:val="20"/>
          <w:rtl/>
          <w:lang w:bidi="he-IL"/>
        </w:rPr>
      </w:pPr>
    </w:p>
    <w:p w14:paraId="09349DB6" w14:textId="77777777" w:rsidR="00DE0ED6" w:rsidRPr="00DE0ED6" w:rsidRDefault="00DE0ED6" w:rsidP="00005C9A">
      <w:pPr>
        <w:bidi/>
        <w:spacing w:line="360" w:lineRule="auto"/>
        <w:rPr>
          <w:rFonts w:ascii="Segoe UI Semibold" w:hAnsi="Segoe UI Semibold" w:cs="Segoe UI Semibold"/>
          <w:sz w:val="20"/>
          <w:szCs w:val="20"/>
          <w:lang w:bidi="he-IL"/>
        </w:rPr>
      </w:pPr>
    </w:p>
    <w:p w14:paraId="78DB3895" w14:textId="78A87ABA" w:rsidR="00E14898" w:rsidRPr="007C64ED" w:rsidRDefault="00E14898" w:rsidP="007C64ED">
      <w:pPr>
        <w:pStyle w:val="a8"/>
        <w:numPr>
          <w:ilvl w:val="0"/>
          <w:numId w:val="8"/>
        </w:numPr>
        <w:bidi/>
        <w:spacing w:line="360" w:lineRule="auto"/>
        <w:rPr>
          <w:rFonts w:ascii="Segoe UI Semibold" w:hAnsi="Segoe UI Semibold" w:cs="Segoe UI Semibold"/>
          <w:sz w:val="20"/>
          <w:szCs w:val="20"/>
          <w:lang w:bidi="he-IL"/>
        </w:rPr>
      </w:pPr>
      <w:r w:rsidRPr="00C26F7F">
        <w:rPr>
          <w:rFonts w:asciiTheme="minorBidi" w:hAnsiTheme="minorBidi" w:cstheme="minorBidi"/>
          <w:b/>
          <w:bCs/>
          <w:lang w:bidi="he-IL"/>
        </w:rPr>
        <w:lastRenderedPageBreak/>
        <w:t>Marks</w:t>
      </w:r>
      <w:r w:rsidRPr="00C26F7F">
        <w:rPr>
          <w:rFonts w:asciiTheme="minorBidi" w:hAnsiTheme="minorBidi" w:cstheme="minorBidi"/>
          <w:b/>
          <w:bCs/>
          <w:rtl/>
          <w:lang w:bidi="he-IL"/>
        </w:rPr>
        <w:t>:</w:t>
      </w:r>
      <w:r w:rsidR="007C64ED">
        <w:rPr>
          <w:rFonts w:asciiTheme="minorBidi" w:hAnsiTheme="minorBidi" w:cstheme="minorBidi"/>
          <w:b/>
          <w:bCs/>
          <w:rtl/>
          <w:lang w:bidi="he-IL"/>
        </w:rPr>
        <w:br/>
      </w:r>
      <w:r w:rsidR="007C64ED" w:rsidRPr="00CE493D">
        <w:rPr>
          <w:rFonts w:asciiTheme="minorBidi" w:hAnsiTheme="minorBidi" w:cstheme="minorBidi"/>
          <w:b/>
          <w:bCs/>
          <w:sz w:val="22"/>
          <w:szCs w:val="22"/>
          <w:lang w:bidi="he-IL"/>
        </w:rPr>
        <w:t>Scatter Plot</w:t>
      </w:r>
      <w:r w:rsidR="007A2FAF" w:rsidRPr="00CE493D">
        <w:rPr>
          <w:rFonts w:asciiTheme="minorBidi" w:hAnsiTheme="minorBidi" w:cstheme="minorBidi" w:hint="cs"/>
          <w:b/>
          <w:bCs/>
          <w:sz w:val="22"/>
          <w:szCs w:val="22"/>
          <w:rtl/>
          <w:lang w:bidi="he-IL"/>
        </w:rPr>
        <w:t xml:space="preserve"> (לא באלכסון)</w:t>
      </w:r>
      <w:r w:rsidR="007C64ED" w:rsidRPr="00CE493D">
        <w:rPr>
          <w:rFonts w:asciiTheme="minorBidi" w:hAnsiTheme="minorBidi" w:cstheme="minorBidi" w:hint="cs"/>
          <w:b/>
          <w:bCs/>
          <w:sz w:val="22"/>
          <w:szCs w:val="22"/>
          <w:rtl/>
          <w:lang w:bidi="he-IL"/>
        </w:rPr>
        <w:t>:</w:t>
      </w:r>
      <w:r>
        <w:rPr>
          <w:rFonts w:ascii="Segoe UI Semibold" w:hAnsi="Segoe UI Semibold" w:cs="Segoe UI Semibold"/>
          <w:sz w:val="20"/>
          <w:szCs w:val="20"/>
          <w:rtl/>
          <w:lang w:bidi="he-IL"/>
        </w:rPr>
        <w:br/>
      </w:r>
      <w:r w:rsidRPr="00BE39EF">
        <w:rPr>
          <w:rFonts w:asciiTheme="minorBidi" w:hAnsiTheme="minorBidi" w:cstheme="minorBidi"/>
          <w:sz w:val="22"/>
          <w:szCs w:val="22"/>
          <w:u w:val="single"/>
          <w:rtl/>
          <w:lang w:bidi="he-IL"/>
        </w:rPr>
        <w:t>נקודות (</w:t>
      </w:r>
      <w:r w:rsidRPr="00BE39EF">
        <w:rPr>
          <w:rFonts w:asciiTheme="minorBidi" w:hAnsiTheme="minorBidi" w:cstheme="minorBidi"/>
          <w:sz w:val="22"/>
          <w:szCs w:val="22"/>
          <w:u w:val="single"/>
        </w:rPr>
        <w:t>Points</w:t>
      </w:r>
      <w:r w:rsidRPr="00BE39EF">
        <w:rPr>
          <w:rFonts w:asciiTheme="minorBidi" w:hAnsiTheme="minorBidi" w:cstheme="minorBidi"/>
          <w:sz w:val="22"/>
          <w:szCs w:val="22"/>
          <w:u w:val="single"/>
          <w:rtl/>
          <w:lang w:bidi="he-IL"/>
        </w:rPr>
        <w:t>)</w:t>
      </w:r>
      <w:r w:rsidR="00BE39EF" w:rsidRPr="00BE39EF">
        <w:rPr>
          <w:rFonts w:asciiTheme="minorBidi" w:hAnsiTheme="minorBidi" w:cstheme="minorBidi" w:hint="cs"/>
          <w:sz w:val="22"/>
          <w:szCs w:val="22"/>
          <w:u w:val="single"/>
          <w:rtl/>
          <w:lang w:bidi="he-IL"/>
        </w:rPr>
        <w:t>:</w:t>
      </w:r>
      <w:r w:rsidRPr="00C26F7F">
        <w:rPr>
          <w:rFonts w:asciiTheme="minorBidi" w:hAnsiTheme="minorBidi" w:cstheme="minorBidi"/>
          <w:sz w:val="22"/>
          <w:szCs w:val="22"/>
          <w:rtl/>
          <w:lang w:bidi="he-IL"/>
        </w:rPr>
        <w:t xml:space="preserve"> כל נקודה בגרף מייצגת זוג ערכים מתצפית אחת (למשל, מספר מחבלים מול מספר הרוגים או מספר פצועים).</w:t>
      </w:r>
      <w:r w:rsidRPr="00C26F7F">
        <w:rPr>
          <w:rFonts w:asciiTheme="minorBidi" w:hAnsiTheme="minorBidi" w:cstheme="minorBidi"/>
          <w:sz w:val="22"/>
          <w:szCs w:val="22"/>
          <w:rtl/>
          <w:lang w:bidi="he-IL"/>
        </w:rPr>
        <w:br/>
      </w:r>
      <w:r w:rsidRPr="00BE39EF">
        <w:rPr>
          <w:rFonts w:asciiTheme="minorBidi" w:hAnsiTheme="minorBidi" w:cstheme="minorBidi"/>
          <w:sz w:val="22"/>
          <w:szCs w:val="22"/>
          <w:u w:val="single"/>
          <w:rtl/>
          <w:lang w:bidi="he-IL"/>
        </w:rPr>
        <w:t>קווים אדומים (</w:t>
      </w:r>
      <w:r w:rsidRPr="00BE39EF">
        <w:rPr>
          <w:rFonts w:asciiTheme="minorBidi" w:hAnsiTheme="minorBidi" w:cstheme="minorBidi"/>
          <w:sz w:val="22"/>
          <w:szCs w:val="22"/>
          <w:u w:val="single"/>
        </w:rPr>
        <w:t>Red Lines</w:t>
      </w:r>
      <w:r w:rsidRPr="00BE39EF">
        <w:rPr>
          <w:rFonts w:asciiTheme="minorBidi" w:hAnsiTheme="minorBidi" w:cstheme="minorBidi"/>
          <w:sz w:val="22"/>
          <w:szCs w:val="22"/>
          <w:u w:val="single"/>
          <w:rtl/>
          <w:lang w:bidi="he-IL"/>
        </w:rPr>
        <w:t>)</w:t>
      </w:r>
      <w:r w:rsidR="00BE39EF" w:rsidRPr="00BE39EF">
        <w:rPr>
          <w:rFonts w:asciiTheme="minorBidi" w:hAnsiTheme="minorBidi" w:cstheme="minorBidi" w:hint="cs"/>
          <w:sz w:val="22"/>
          <w:szCs w:val="22"/>
          <w:u w:val="single"/>
          <w:rtl/>
          <w:lang w:bidi="he-IL"/>
        </w:rPr>
        <w:t>:</w:t>
      </w:r>
      <w:r w:rsidRPr="00C26F7F">
        <w:rPr>
          <w:rFonts w:asciiTheme="minorBidi" w:hAnsiTheme="minorBidi" w:cstheme="minorBidi"/>
          <w:sz w:val="22"/>
          <w:szCs w:val="22"/>
          <w:rtl/>
          <w:lang w:bidi="he-IL"/>
        </w:rPr>
        <w:t xml:space="preserve"> הקווים האדומים מייצגים את המגמה הכללית בין שני המשתנים באמצעות קו רגרסיה ליניארי, שמראה את </w:t>
      </w:r>
      <w:r w:rsidR="00E54FAD">
        <w:rPr>
          <w:rFonts w:asciiTheme="minorBidi" w:hAnsiTheme="minorBidi" w:cstheme="minorBidi" w:hint="cs"/>
          <w:sz w:val="22"/>
          <w:szCs w:val="22"/>
          <w:rtl/>
          <w:lang w:bidi="he-IL"/>
        </w:rPr>
        <w:t>סוג</w:t>
      </w:r>
      <w:r w:rsidRPr="00C26F7F">
        <w:rPr>
          <w:rFonts w:asciiTheme="minorBidi" w:hAnsiTheme="minorBidi" w:cstheme="minorBidi"/>
          <w:sz w:val="22"/>
          <w:szCs w:val="22"/>
          <w:rtl/>
          <w:lang w:bidi="he-IL"/>
        </w:rPr>
        <w:t xml:space="preserve"> הקשר (חיובי, שלילי או אפסי).</w:t>
      </w:r>
      <w:r w:rsidR="007C64ED">
        <w:rPr>
          <w:rFonts w:asciiTheme="minorBidi" w:hAnsiTheme="minorBidi" w:cstheme="minorBidi"/>
          <w:sz w:val="22"/>
          <w:szCs w:val="22"/>
          <w:rtl/>
          <w:lang w:bidi="he-IL"/>
        </w:rPr>
        <w:br/>
      </w:r>
      <w:r w:rsidR="007C64ED">
        <w:rPr>
          <w:rFonts w:asciiTheme="minorBidi" w:hAnsiTheme="minorBidi" w:cstheme="minorBidi"/>
          <w:b/>
          <w:bCs/>
          <w:sz w:val="22"/>
          <w:szCs w:val="22"/>
          <w:lang w:bidi="he-IL"/>
        </w:rPr>
        <w:t>Histogram</w:t>
      </w:r>
      <w:r w:rsidR="007A2FAF">
        <w:rPr>
          <w:rFonts w:asciiTheme="minorBidi" w:hAnsiTheme="minorBidi" w:cstheme="minorBidi" w:hint="cs"/>
          <w:b/>
          <w:bCs/>
          <w:sz w:val="22"/>
          <w:szCs w:val="22"/>
          <w:rtl/>
          <w:lang w:bidi="he-IL"/>
        </w:rPr>
        <w:t xml:space="preserve"> (אלכסון ראשי)</w:t>
      </w:r>
      <w:r w:rsidR="007C64ED">
        <w:rPr>
          <w:rFonts w:asciiTheme="minorBidi" w:hAnsiTheme="minorBidi" w:cstheme="minorBidi" w:hint="cs"/>
          <w:b/>
          <w:bCs/>
          <w:sz w:val="22"/>
          <w:szCs w:val="22"/>
          <w:rtl/>
          <w:lang w:bidi="he-IL"/>
        </w:rPr>
        <w:t>:</w:t>
      </w:r>
      <w:r w:rsidR="007C64ED">
        <w:rPr>
          <w:rFonts w:asciiTheme="minorBidi" w:hAnsiTheme="minorBidi" w:cstheme="minorBidi"/>
          <w:b/>
          <w:bCs/>
          <w:sz w:val="22"/>
          <w:szCs w:val="22"/>
          <w:rtl/>
          <w:lang w:bidi="he-IL"/>
        </w:rPr>
        <w:br/>
      </w:r>
      <w:r w:rsidR="007C64ED" w:rsidRPr="00C86C95">
        <w:rPr>
          <w:rFonts w:asciiTheme="minorBidi" w:hAnsiTheme="minorBidi" w:cstheme="minorBidi" w:hint="cs"/>
          <w:sz w:val="22"/>
          <w:szCs w:val="22"/>
          <w:u w:val="single"/>
          <w:rtl/>
          <w:lang w:bidi="he-IL"/>
        </w:rPr>
        <w:t>קווים</w:t>
      </w:r>
      <w:r w:rsidR="00C86C95" w:rsidRPr="00C86C95">
        <w:rPr>
          <w:rFonts w:asciiTheme="minorBidi" w:hAnsiTheme="minorBidi" w:cstheme="minorBidi" w:hint="cs"/>
          <w:sz w:val="22"/>
          <w:szCs w:val="22"/>
          <w:u w:val="single"/>
          <w:rtl/>
          <w:lang w:bidi="he-IL"/>
        </w:rPr>
        <w:t>:</w:t>
      </w:r>
      <w:r w:rsidR="007C64ED">
        <w:rPr>
          <w:rFonts w:asciiTheme="minorBidi" w:hAnsiTheme="minorBidi" w:cstheme="minorBidi" w:hint="cs"/>
          <w:sz w:val="22"/>
          <w:szCs w:val="22"/>
          <w:rtl/>
          <w:lang w:bidi="he-IL"/>
        </w:rPr>
        <w:t xml:space="preserve"> כל עמודה </w:t>
      </w:r>
      <w:proofErr w:type="spellStart"/>
      <w:r w:rsidR="007C64ED">
        <w:rPr>
          <w:rFonts w:asciiTheme="minorBidi" w:hAnsiTheme="minorBidi" w:cstheme="minorBidi" w:hint="cs"/>
          <w:sz w:val="22"/>
          <w:szCs w:val="22"/>
          <w:rtl/>
          <w:lang w:bidi="he-IL"/>
        </w:rPr>
        <w:t>בהיסטוגרמה</w:t>
      </w:r>
      <w:proofErr w:type="spellEnd"/>
      <w:r w:rsidR="007C64ED">
        <w:rPr>
          <w:rFonts w:asciiTheme="minorBidi" w:hAnsiTheme="minorBidi" w:cstheme="minorBidi" w:hint="cs"/>
          <w:sz w:val="22"/>
          <w:szCs w:val="22"/>
          <w:rtl/>
          <w:lang w:bidi="he-IL"/>
        </w:rPr>
        <w:t xml:space="preserve"> מיוצגת על ידי קו אנכי</w:t>
      </w:r>
      <w:r w:rsidR="00667933">
        <w:rPr>
          <w:rFonts w:asciiTheme="minorBidi" w:hAnsiTheme="minorBidi" w:cstheme="minorBidi" w:hint="cs"/>
          <w:sz w:val="22"/>
          <w:szCs w:val="22"/>
          <w:rtl/>
          <w:lang w:bidi="he-IL"/>
        </w:rPr>
        <w:t>, הכמות מאותו הערך</w:t>
      </w:r>
      <w:r w:rsidR="007C64ED">
        <w:rPr>
          <w:rFonts w:asciiTheme="minorBidi" w:hAnsiTheme="minorBidi" w:cstheme="minorBidi" w:hint="cs"/>
          <w:sz w:val="22"/>
          <w:szCs w:val="22"/>
          <w:rtl/>
          <w:lang w:bidi="he-IL"/>
        </w:rPr>
        <w:t>.</w:t>
      </w:r>
    </w:p>
    <w:p w14:paraId="191C0438" w14:textId="00C0AD55" w:rsidR="00777959" w:rsidRPr="00E04E79" w:rsidRDefault="00E14898" w:rsidP="00E04E79">
      <w:pPr>
        <w:pStyle w:val="a8"/>
        <w:numPr>
          <w:ilvl w:val="0"/>
          <w:numId w:val="8"/>
        </w:numPr>
        <w:bidi/>
        <w:spacing w:line="360" w:lineRule="auto"/>
        <w:rPr>
          <w:rFonts w:asciiTheme="minorBidi" w:hAnsiTheme="minorBidi" w:cstheme="minorBidi"/>
          <w:sz w:val="22"/>
          <w:szCs w:val="22"/>
        </w:rPr>
      </w:pPr>
      <w:r w:rsidRPr="00C26F7F">
        <w:rPr>
          <w:rFonts w:asciiTheme="minorBidi" w:hAnsiTheme="minorBidi" w:cstheme="minorBidi"/>
          <w:b/>
          <w:bCs/>
          <w:lang w:bidi="he-IL"/>
        </w:rPr>
        <w:t>Channels</w:t>
      </w:r>
      <w:r w:rsidRPr="00C26F7F">
        <w:rPr>
          <w:rFonts w:asciiTheme="minorBidi" w:hAnsiTheme="minorBidi" w:cstheme="minorBidi"/>
          <w:b/>
          <w:bCs/>
          <w:sz w:val="22"/>
          <w:szCs w:val="22"/>
          <w:rtl/>
          <w:lang w:bidi="he-IL"/>
        </w:rPr>
        <w:t>:</w:t>
      </w:r>
      <w:r w:rsidR="00303DCF">
        <w:rPr>
          <w:rFonts w:asciiTheme="minorBidi" w:hAnsiTheme="minorBidi" w:cstheme="minorBidi"/>
          <w:b/>
          <w:bCs/>
          <w:sz w:val="22"/>
          <w:szCs w:val="22"/>
          <w:rtl/>
          <w:lang w:bidi="he-IL"/>
        </w:rPr>
        <w:br/>
      </w:r>
      <w:r w:rsidR="00303DCF" w:rsidRPr="001F5066">
        <w:rPr>
          <w:rFonts w:asciiTheme="minorBidi" w:hAnsiTheme="minorBidi" w:cstheme="minorBidi" w:hint="cs"/>
          <w:sz w:val="22"/>
          <w:szCs w:val="22"/>
          <w:u w:val="single"/>
          <w:rtl/>
          <w:lang w:bidi="he-IL"/>
        </w:rPr>
        <w:t>מיקום ב</w:t>
      </w:r>
      <w:r w:rsidR="00303DCF" w:rsidRPr="001F5066">
        <w:rPr>
          <w:rFonts w:asciiTheme="minorBidi" w:hAnsiTheme="minorBidi" w:cstheme="minorBidi"/>
          <w:sz w:val="22"/>
          <w:szCs w:val="22"/>
          <w:u w:val="single"/>
          <w:rtl/>
          <w:lang w:bidi="he-IL"/>
        </w:rPr>
        <w:t xml:space="preserve">ציר </w:t>
      </w:r>
      <w:r w:rsidR="00303DCF" w:rsidRPr="001F5066">
        <w:rPr>
          <w:rFonts w:asciiTheme="minorBidi" w:hAnsiTheme="minorBidi" w:cstheme="minorBidi"/>
          <w:sz w:val="22"/>
          <w:szCs w:val="22"/>
          <w:u w:val="single"/>
        </w:rPr>
        <w:t>X</w:t>
      </w:r>
      <w:r w:rsidR="00303DCF" w:rsidRPr="001F5066">
        <w:rPr>
          <w:rFonts w:asciiTheme="minorBidi" w:hAnsiTheme="minorBidi" w:cstheme="minorBidi"/>
          <w:sz w:val="22"/>
          <w:szCs w:val="22"/>
          <w:u w:val="single"/>
          <w:rtl/>
          <w:lang w:bidi="he-IL"/>
        </w:rPr>
        <w:t xml:space="preserve"> ו-</w:t>
      </w:r>
      <w:r w:rsidR="00303DCF" w:rsidRPr="001F5066">
        <w:rPr>
          <w:rFonts w:asciiTheme="minorBidi" w:hAnsiTheme="minorBidi" w:cstheme="minorBidi"/>
          <w:sz w:val="22"/>
          <w:szCs w:val="22"/>
          <w:u w:val="single"/>
        </w:rPr>
        <w:t>Y</w:t>
      </w:r>
      <w:r w:rsidR="001F5066">
        <w:rPr>
          <w:rFonts w:asciiTheme="minorBidi" w:hAnsiTheme="minorBidi" w:cstheme="minorBidi" w:hint="cs"/>
          <w:sz w:val="22"/>
          <w:szCs w:val="22"/>
          <w:u w:val="single"/>
          <w:rtl/>
          <w:lang w:bidi="he-IL"/>
        </w:rPr>
        <w:t>:</w:t>
      </w:r>
      <w:r w:rsidR="00303DCF" w:rsidRPr="004B1410">
        <w:rPr>
          <w:rFonts w:asciiTheme="minorBidi" w:hAnsiTheme="minorBidi" w:cstheme="minorBidi"/>
          <w:sz w:val="22"/>
          <w:szCs w:val="22"/>
          <w:rtl/>
          <w:lang w:bidi="he-IL"/>
        </w:rPr>
        <w:t xml:space="preserve"> מייצגים את </w:t>
      </w:r>
      <w:r w:rsidR="00EE7C9A">
        <w:rPr>
          <w:rFonts w:asciiTheme="minorBidi" w:hAnsiTheme="minorBidi" w:cstheme="minorBidi" w:hint="cs"/>
          <w:sz w:val="22"/>
          <w:szCs w:val="22"/>
          <w:rtl/>
          <w:lang w:bidi="he-IL"/>
        </w:rPr>
        <w:t>הקטגוריות</w:t>
      </w:r>
      <w:r w:rsidR="00303DCF" w:rsidRPr="004B1410">
        <w:rPr>
          <w:rFonts w:asciiTheme="minorBidi" w:hAnsiTheme="minorBidi" w:cstheme="minorBidi"/>
          <w:sz w:val="22"/>
          <w:szCs w:val="22"/>
          <w:rtl/>
          <w:lang w:bidi="he-IL"/>
        </w:rPr>
        <w:t xml:space="preserve"> עצמ</w:t>
      </w:r>
      <w:r w:rsidR="00CC27A8">
        <w:rPr>
          <w:rFonts w:asciiTheme="minorBidi" w:hAnsiTheme="minorBidi" w:cstheme="minorBidi" w:hint="cs"/>
          <w:sz w:val="22"/>
          <w:szCs w:val="22"/>
          <w:rtl/>
          <w:lang w:bidi="he-IL"/>
        </w:rPr>
        <w:t xml:space="preserve">ן </w:t>
      </w:r>
      <w:r w:rsidR="00303DCF" w:rsidRPr="004B1410">
        <w:rPr>
          <w:rFonts w:asciiTheme="minorBidi" w:hAnsiTheme="minorBidi" w:cstheme="minorBidi"/>
          <w:sz w:val="22"/>
          <w:szCs w:val="22"/>
          <w:rtl/>
          <w:lang w:bidi="he-IL"/>
        </w:rPr>
        <w:t>(</w:t>
      </w:r>
      <w:r w:rsidR="00303DCF" w:rsidRPr="004B1410">
        <w:rPr>
          <w:rFonts w:asciiTheme="minorBidi" w:hAnsiTheme="minorBidi" w:cstheme="minorBidi"/>
          <w:sz w:val="22"/>
          <w:szCs w:val="22"/>
        </w:rPr>
        <w:t>T</w:t>
      </w:r>
      <w:r w:rsidR="00303DCF" w:rsidRPr="004B1410">
        <w:rPr>
          <w:rFonts w:asciiTheme="minorBidi" w:hAnsiTheme="minorBidi" w:cstheme="minorBidi"/>
          <w:sz w:val="22"/>
          <w:szCs w:val="22"/>
          <w:lang w:bidi="he-IL"/>
        </w:rPr>
        <w:t>errorists</w:t>
      </w:r>
      <w:r w:rsidR="00303DCF" w:rsidRPr="004B1410">
        <w:rPr>
          <w:rFonts w:asciiTheme="minorBidi" w:hAnsiTheme="minorBidi" w:cstheme="minorBidi"/>
          <w:sz w:val="22"/>
          <w:szCs w:val="22"/>
        </w:rPr>
        <w:t>, Deaths, Injuries</w:t>
      </w:r>
      <w:r w:rsidR="00303DCF" w:rsidRPr="004B1410">
        <w:rPr>
          <w:rFonts w:asciiTheme="minorBidi" w:hAnsiTheme="minorBidi" w:cstheme="minorBidi"/>
          <w:sz w:val="22"/>
          <w:szCs w:val="22"/>
          <w:rtl/>
          <w:lang w:bidi="he-IL"/>
        </w:rPr>
        <w:t>)</w:t>
      </w:r>
      <w:r w:rsidR="00303DCF">
        <w:rPr>
          <w:rFonts w:asciiTheme="minorBidi" w:hAnsiTheme="minorBidi" w:cstheme="minorBidi" w:hint="cs"/>
          <w:sz w:val="22"/>
          <w:szCs w:val="22"/>
          <w:rtl/>
          <w:lang w:bidi="he-IL"/>
        </w:rPr>
        <w:t>.</w:t>
      </w:r>
      <w:r w:rsidR="00303DCF" w:rsidRPr="00E04E79">
        <w:rPr>
          <w:rFonts w:asciiTheme="minorBidi" w:hAnsiTheme="minorBidi" w:cstheme="minorBidi"/>
          <w:b/>
          <w:bCs/>
          <w:sz w:val="22"/>
          <w:szCs w:val="22"/>
          <w:rtl/>
          <w:lang w:bidi="he-IL"/>
        </w:rPr>
        <w:br/>
      </w:r>
      <w:r w:rsidR="00303DCF" w:rsidRPr="00BA6DD2">
        <w:rPr>
          <w:rFonts w:asciiTheme="minorBidi" w:hAnsiTheme="minorBidi" w:cstheme="minorBidi"/>
          <w:b/>
          <w:bCs/>
          <w:sz w:val="22"/>
          <w:szCs w:val="22"/>
          <w:lang w:bidi="he-IL"/>
        </w:rPr>
        <w:t>Scatter Plot</w:t>
      </w:r>
      <w:r w:rsidR="00303DCF" w:rsidRPr="00BA6DD2">
        <w:rPr>
          <w:rFonts w:asciiTheme="minorBidi" w:hAnsiTheme="minorBidi" w:cstheme="minorBidi" w:hint="cs"/>
          <w:b/>
          <w:bCs/>
          <w:sz w:val="22"/>
          <w:szCs w:val="22"/>
          <w:rtl/>
          <w:lang w:bidi="he-IL"/>
        </w:rPr>
        <w:t xml:space="preserve"> (לא באלכסון):</w:t>
      </w:r>
      <w:r w:rsidRPr="00E04E79">
        <w:rPr>
          <w:rFonts w:asciiTheme="minorBidi" w:hAnsiTheme="minorBidi" w:cstheme="minorBidi"/>
          <w:sz w:val="22"/>
          <w:szCs w:val="22"/>
          <w:rtl/>
          <w:lang w:bidi="he-IL"/>
        </w:rPr>
        <w:br/>
      </w:r>
      <w:r w:rsidRPr="001A17DB">
        <w:rPr>
          <w:rFonts w:asciiTheme="minorBidi" w:hAnsiTheme="minorBidi" w:cstheme="minorBidi"/>
          <w:sz w:val="22"/>
          <w:szCs w:val="22"/>
          <w:u w:val="single"/>
          <w:rtl/>
          <w:lang w:bidi="he-IL"/>
        </w:rPr>
        <w:t>מיקום הנקודות (</w:t>
      </w:r>
      <w:r w:rsidRPr="001A17DB">
        <w:rPr>
          <w:rFonts w:asciiTheme="minorBidi" w:hAnsiTheme="minorBidi" w:cstheme="minorBidi"/>
          <w:sz w:val="22"/>
          <w:szCs w:val="22"/>
          <w:u w:val="single"/>
        </w:rPr>
        <w:t>Position</w:t>
      </w:r>
      <w:r w:rsidRPr="001A17DB">
        <w:rPr>
          <w:rFonts w:asciiTheme="minorBidi" w:hAnsiTheme="minorBidi" w:cstheme="minorBidi"/>
          <w:sz w:val="22"/>
          <w:szCs w:val="22"/>
          <w:u w:val="single"/>
          <w:rtl/>
          <w:lang w:bidi="he-IL"/>
        </w:rPr>
        <w:t>):</w:t>
      </w:r>
      <w:r w:rsidRPr="00E04E79">
        <w:rPr>
          <w:rFonts w:asciiTheme="minorBidi" w:hAnsiTheme="minorBidi" w:cstheme="minorBidi"/>
          <w:sz w:val="22"/>
          <w:szCs w:val="22"/>
          <w:rtl/>
          <w:lang w:bidi="he-IL"/>
        </w:rPr>
        <w:t xml:space="preserve"> </w:t>
      </w:r>
      <w:r w:rsidRPr="00E04E79">
        <w:rPr>
          <w:rFonts w:asciiTheme="minorBidi" w:hAnsiTheme="minorBidi" w:cstheme="minorBidi"/>
          <w:sz w:val="22"/>
          <w:szCs w:val="22"/>
          <w:rtl/>
          <w:lang w:bidi="he-IL"/>
        </w:rPr>
        <w:br/>
        <w:t xml:space="preserve">     </w:t>
      </w:r>
      <w:r w:rsidRPr="001A17DB">
        <w:rPr>
          <w:rFonts w:asciiTheme="minorBidi" w:hAnsiTheme="minorBidi" w:cstheme="minorBidi"/>
          <w:sz w:val="22"/>
          <w:szCs w:val="22"/>
          <w:u w:val="single"/>
          <w:rtl/>
          <w:lang w:bidi="he-IL"/>
        </w:rPr>
        <w:t xml:space="preserve">ציר </w:t>
      </w:r>
      <w:r w:rsidRPr="001A17DB">
        <w:rPr>
          <w:rFonts w:asciiTheme="minorBidi" w:hAnsiTheme="minorBidi" w:cstheme="minorBidi"/>
          <w:sz w:val="22"/>
          <w:szCs w:val="22"/>
          <w:u w:val="single"/>
        </w:rPr>
        <w:t>X</w:t>
      </w:r>
      <w:r w:rsidRPr="001A17DB">
        <w:rPr>
          <w:rFonts w:asciiTheme="minorBidi" w:hAnsiTheme="minorBidi" w:cstheme="minorBidi"/>
          <w:sz w:val="22"/>
          <w:szCs w:val="22"/>
          <w:u w:val="single"/>
          <w:rtl/>
          <w:lang w:bidi="he-IL"/>
        </w:rPr>
        <w:t>:</w:t>
      </w:r>
      <w:r w:rsidRPr="00E04E79">
        <w:rPr>
          <w:rFonts w:asciiTheme="minorBidi" w:hAnsiTheme="minorBidi" w:cstheme="minorBidi"/>
          <w:sz w:val="22"/>
          <w:szCs w:val="22"/>
          <w:rtl/>
          <w:lang w:bidi="he-IL"/>
        </w:rPr>
        <w:t xml:space="preserve"> מציג את הערכים של המשתנה הראשון בכל זוג (לדוגמה, מספר המחבלים - </w:t>
      </w:r>
      <w:r w:rsidR="00303DCF" w:rsidRPr="00E04E79">
        <w:rPr>
          <w:rFonts w:asciiTheme="minorBidi" w:hAnsiTheme="minorBidi" w:cstheme="minorBidi"/>
          <w:sz w:val="22"/>
          <w:szCs w:val="22"/>
        </w:rPr>
        <w:t>T</w:t>
      </w:r>
      <w:r w:rsidR="00303DCF" w:rsidRPr="00E04E79">
        <w:rPr>
          <w:rFonts w:asciiTheme="minorBidi" w:hAnsiTheme="minorBidi" w:cstheme="minorBidi"/>
          <w:sz w:val="22"/>
          <w:szCs w:val="22"/>
          <w:lang w:bidi="he-IL"/>
        </w:rPr>
        <w:t>errorists</w:t>
      </w:r>
      <w:r w:rsidRPr="00E04E79">
        <w:rPr>
          <w:rFonts w:asciiTheme="minorBidi" w:hAnsiTheme="minorBidi" w:cstheme="minorBidi"/>
          <w:sz w:val="22"/>
          <w:szCs w:val="22"/>
          <w:rtl/>
          <w:lang w:bidi="he-IL"/>
        </w:rPr>
        <w:t>).</w:t>
      </w:r>
      <w:r w:rsidRPr="00E04E79">
        <w:rPr>
          <w:rFonts w:asciiTheme="minorBidi" w:hAnsiTheme="minorBidi" w:cstheme="minorBidi"/>
          <w:sz w:val="22"/>
          <w:szCs w:val="22"/>
          <w:rtl/>
          <w:lang w:bidi="he-IL"/>
        </w:rPr>
        <w:br/>
        <w:t xml:space="preserve">     </w:t>
      </w:r>
      <w:r w:rsidRPr="001A17DB">
        <w:rPr>
          <w:rFonts w:asciiTheme="minorBidi" w:hAnsiTheme="minorBidi" w:cstheme="minorBidi"/>
          <w:sz w:val="22"/>
          <w:szCs w:val="22"/>
          <w:u w:val="single"/>
          <w:rtl/>
          <w:lang w:bidi="he-IL"/>
        </w:rPr>
        <w:t xml:space="preserve">ציר </w:t>
      </w:r>
      <w:r w:rsidRPr="001A17DB">
        <w:rPr>
          <w:rFonts w:asciiTheme="minorBidi" w:hAnsiTheme="minorBidi" w:cstheme="minorBidi"/>
          <w:sz w:val="22"/>
          <w:szCs w:val="22"/>
          <w:u w:val="single"/>
        </w:rPr>
        <w:t>Y</w:t>
      </w:r>
      <w:r w:rsidRPr="001A17DB">
        <w:rPr>
          <w:rFonts w:asciiTheme="minorBidi" w:hAnsiTheme="minorBidi" w:cstheme="minorBidi"/>
          <w:sz w:val="22"/>
          <w:szCs w:val="22"/>
          <w:u w:val="single"/>
          <w:rtl/>
          <w:lang w:bidi="he-IL"/>
        </w:rPr>
        <w:t>:</w:t>
      </w:r>
      <w:r w:rsidRPr="00E04E79">
        <w:rPr>
          <w:rFonts w:asciiTheme="minorBidi" w:hAnsiTheme="minorBidi" w:cstheme="minorBidi"/>
          <w:sz w:val="22"/>
          <w:szCs w:val="22"/>
          <w:rtl/>
          <w:lang w:bidi="he-IL"/>
        </w:rPr>
        <w:t xml:space="preserve"> מציג את הערכים של המשתנה השני בכל זוג</w:t>
      </w:r>
      <w:r w:rsidR="00303DCF" w:rsidRPr="00E04E79">
        <w:rPr>
          <w:rFonts w:asciiTheme="minorBidi" w:hAnsiTheme="minorBidi" w:cstheme="minorBidi" w:hint="cs"/>
          <w:sz w:val="22"/>
          <w:szCs w:val="22"/>
          <w:rtl/>
          <w:lang w:bidi="he-IL"/>
        </w:rPr>
        <w:t>.</w:t>
      </w:r>
      <w:r w:rsidRPr="00E04E79">
        <w:rPr>
          <w:rFonts w:asciiTheme="minorBidi" w:hAnsiTheme="minorBidi" w:cstheme="minorBidi"/>
          <w:sz w:val="22"/>
          <w:szCs w:val="22"/>
          <w:rtl/>
          <w:lang w:bidi="he-IL"/>
        </w:rPr>
        <w:br/>
      </w:r>
      <w:r w:rsidRPr="001A17DB">
        <w:rPr>
          <w:rFonts w:asciiTheme="minorBidi" w:hAnsiTheme="minorBidi" w:cstheme="minorBidi"/>
          <w:sz w:val="22"/>
          <w:szCs w:val="22"/>
          <w:u w:val="single"/>
          <w:rtl/>
          <w:lang w:bidi="he-IL"/>
        </w:rPr>
        <w:t>שיפוע הקו האדום (</w:t>
      </w:r>
      <w:r w:rsidRPr="001A17DB">
        <w:rPr>
          <w:rFonts w:asciiTheme="minorBidi" w:hAnsiTheme="minorBidi" w:cstheme="minorBidi"/>
          <w:sz w:val="22"/>
          <w:szCs w:val="22"/>
          <w:u w:val="single"/>
        </w:rPr>
        <w:t>Slope of the Red Line</w:t>
      </w:r>
      <w:r w:rsidRPr="001A17DB">
        <w:rPr>
          <w:rFonts w:asciiTheme="minorBidi" w:hAnsiTheme="minorBidi" w:cstheme="minorBidi"/>
          <w:sz w:val="22"/>
          <w:szCs w:val="22"/>
          <w:u w:val="single"/>
          <w:rtl/>
          <w:lang w:bidi="he-IL"/>
        </w:rPr>
        <w:t>):</w:t>
      </w:r>
      <w:r w:rsidRPr="00E04E79">
        <w:rPr>
          <w:rFonts w:asciiTheme="minorBidi" w:hAnsiTheme="minorBidi" w:cstheme="minorBidi"/>
          <w:sz w:val="22"/>
          <w:szCs w:val="22"/>
          <w:rtl/>
          <w:lang w:bidi="he-IL"/>
        </w:rPr>
        <w:br/>
        <w:t>קו בעל שיפוע חיובי מצביע על קשר חיובי (כשערך משתנה אחד עולה, גם השני עולה), קו בעל שיפוע אפסי או כמעט אפסי מעיד על קשר חלש או היעדר קשר.</w:t>
      </w:r>
      <w:r w:rsidRPr="00E04E79">
        <w:rPr>
          <w:rFonts w:asciiTheme="minorBidi" w:hAnsiTheme="minorBidi" w:cstheme="minorBidi"/>
          <w:sz w:val="22"/>
          <w:szCs w:val="22"/>
          <w:rtl/>
          <w:lang w:bidi="he-IL"/>
        </w:rPr>
        <w:br/>
      </w:r>
      <w:r w:rsidR="00303DCF" w:rsidRPr="00E04E79">
        <w:rPr>
          <w:rFonts w:asciiTheme="minorBidi" w:hAnsiTheme="minorBidi" w:cstheme="minorBidi"/>
          <w:b/>
          <w:bCs/>
          <w:sz w:val="22"/>
          <w:szCs w:val="22"/>
          <w:lang w:bidi="he-IL"/>
        </w:rPr>
        <w:t>Histogram</w:t>
      </w:r>
      <w:r w:rsidR="00303DCF" w:rsidRPr="00E04E79">
        <w:rPr>
          <w:rFonts w:asciiTheme="minorBidi" w:hAnsiTheme="minorBidi" w:cstheme="minorBidi" w:hint="cs"/>
          <w:b/>
          <w:bCs/>
          <w:sz w:val="22"/>
          <w:szCs w:val="22"/>
          <w:rtl/>
          <w:lang w:bidi="he-IL"/>
        </w:rPr>
        <w:t xml:space="preserve"> (אלכסון ראשי):</w:t>
      </w:r>
      <w:r w:rsidR="00777959" w:rsidRPr="00E04E79">
        <w:rPr>
          <w:rFonts w:asciiTheme="minorBidi" w:hAnsiTheme="minorBidi" w:cstheme="minorBidi"/>
          <w:b/>
          <w:bCs/>
          <w:sz w:val="22"/>
          <w:szCs w:val="22"/>
          <w:rtl/>
          <w:lang w:bidi="he-IL"/>
        </w:rPr>
        <w:br/>
      </w:r>
      <w:r w:rsidR="00777959" w:rsidRPr="001F5066">
        <w:rPr>
          <w:rFonts w:asciiTheme="minorBidi" w:hAnsiTheme="minorBidi" w:cstheme="minorBidi" w:hint="cs"/>
          <w:sz w:val="22"/>
          <w:szCs w:val="22"/>
          <w:u w:val="single"/>
          <w:rtl/>
          <w:lang w:bidi="he-IL"/>
        </w:rPr>
        <w:t>אורך הקו:</w:t>
      </w:r>
      <w:r w:rsidR="00777959" w:rsidRPr="00E04E79">
        <w:rPr>
          <w:rFonts w:asciiTheme="minorBidi" w:hAnsiTheme="minorBidi" w:cstheme="minorBidi" w:hint="cs"/>
          <w:sz w:val="22"/>
          <w:szCs w:val="22"/>
          <w:rtl/>
          <w:lang w:bidi="he-IL"/>
        </w:rPr>
        <w:t xml:space="preserve"> מייצג את הכמות של האירועים מאותו הערך</w:t>
      </w:r>
      <w:r w:rsidR="00611B86">
        <w:rPr>
          <w:rFonts w:asciiTheme="minorBidi" w:hAnsiTheme="minorBidi" w:cstheme="minorBidi" w:hint="cs"/>
          <w:sz w:val="22"/>
          <w:szCs w:val="22"/>
          <w:rtl/>
          <w:lang w:bidi="he-IL"/>
        </w:rPr>
        <w:t xml:space="preserve"> </w:t>
      </w:r>
      <w:r w:rsidR="00777959" w:rsidRPr="00E04E79">
        <w:rPr>
          <w:rFonts w:asciiTheme="minorBidi" w:hAnsiTheme="minorBidi" w:cstheme="minorBidi" w:hint="cs"/>
          <w:sz w:val="22"/>
          <w:szCs w:val="22"/>
          <w:rtl/>
          <w:lang w:bidi="he-IL"/>
        </w:rPr>
        <w:t>(לדוגמה 10 פיגועים).</w:t>
      </w:r>
      <w:r w:rsidR="00777959" w:rsidRPr="00E04E79">
        <w:rPr>
          <w:rFonts w:asciiTheme="minorBidi" w:hAnsiTheme="minorBidi" w:cstheme="minorBidi"/>
          <w:sz w:val="22"/>
          <w:szCs w:val="22"/>
          <w:rtl/>
          <w:lang w:bidi="he-IL"/>
        </w:rPr>
        <w:br/>
      </w:r>
      <w:r w:rsidR="00777959" w:rsidRPr="001F5066">
        <w:rPr>
          <w:rFonts w:asciiTheme="minorBidi" w:hAnsiTheme="minorBidi" w:cstheme="minorBidi" w:hint="cs"/>
          <w:sz w:val="22"/>
          <w:szCs w:val="22"/>
          <w:u w:val="single"/>
          <w:rtl/>
          <w:lang w:bidi="he-IL"/>
        </w:rPr>
        <w:t xml:space="preserve">מיקום בציר </w:t>
      </w:r>
      <w:r w:rsidR="00777959" w:rsidRPr="001F5066">
        <w:rPr>
          <w:rFonts w:asciiTheme="minorBidi" w:hAnsiTheme="minorBidi" w:cstheme="minorBidi"/>
          <w:sz w:val="22"/>
          <w:szCs w:val="22"/>
          <w:u w:val="single"/>
          <w:lang w:bidi="he-IL"/>
        </w:rPr>
        <w:t>X</w:t>
      </w:r>
      <w:r w:rsidR="00777959" w:rsidRPr="001F5066">
        <w:rPr>
          <w:rFonts w:asciiTheme="minorBidi" w:hAnsiTheme="minorBidi" w:cstheme="minorBidi" w:hint="cs"/>
          <w:sz w:val="22"/>
          <w:szCs w:val="22"/>
          <w:u w:val="single"/>
          <w:rtl/>
          <w:lang w:bidi="he-IL"/>
        </w:rPr>
        <w:t>:</w:t>
      </w:r>
      <w:r w:rsidR="00777959" w:rsidRPr="00E04E79">
        <w:rPr>
          <w:rFonts w:asciiTheme="minorBidi" w:hAnsiTheme="minorBidi" w:cstheme="minorBidi" w:hint="cs"/>
          <w:sz w:val="22"/>
          <w:szCs w:val="22"/>
          <w:rtl/>
          <w:lang w:bidi="he-IL"/>
        </w:rPr>
        <w:t xml:space="preserve"> מייצג את הערך של האירועים</w:t>
      </w:r>
      <w:r w:rsidR="00611B86">
        <w:rPr>
          <w:rFonts w:asciiTheme="minorBidi" w:hAnsiTheme="minorBidi" w:cstheme="minorBidi" w:hint="cs"/>
          <w:sz w:val="22"/>
          <w:szCs w:val="22"/>
          <w:rtl/>
          <w:lang w:bidi="he-IL"/>
        </w:rPr>
        <w:t xml:space="preserve"> </w:t>
      </w:r>
      <w:r w:rsidR="00777959" w:rsidRPr="00E04E79">
        <w:rPr>
          <w:rFonts w:asciiTheme="minorBidi" w:hAnsiTheme="minorBidi" w:cstheme="minorBidi" w:hint="cs"/>
          <w:sz w:val="22"/>
          <w:szCs w:val="22"/>
          <w:rtl/>
          <w:lang w:bidi="he-IL"/>
        </w:rPr>
        <w:t>(לדוגמה 10 מחבלים).</w:t>
      </w:r>
    </w:p>
    <w:p w14:paraId="40AC2484" w14:textId="77777777" w:rsidR="00F46F0A" w:rsidRPr="00F46F0A" w:rsidRDefault="00E14898" w:rsidP="00F46F0A">
      <w:pPr>
        <w:pStyle w:val="a8"/>
        <w:numPr>
          <w:ilvl w:val="0"/>
          <w:numId w:val="8"/>
        </w:numPr>
        <w:bidi/>
        <w:spacing w:line="360" w:lineRule="auto"/>
        <w:rPr>
          <w:rFonts w:asciiTheme="minorBidi" w:hAnsiTheme="minorBidi" w:cstheme="minorBidi"/>
          <w:sz w:val="22"/>
          <w:szCs w:val="22"/>
          <w:u w:val="single"/>
          <w:lang w:bidi="he-IL"/>
        </w:rPr>
      </w:pPr>
      <w:r w:rsidRPr="00C26F7F">
        <w:rPr>
          <w:rFonts w:asciiTheme="minorBidi" w:hAnsiTheme="minorBidi" w:cstheme="minorBidi"/>
          <w:b/>
          <w:bCs/>
          <w:rtl/>
          <w:lang w:bidi="he-IL"/>
        </w:rPr>
        <w:t>אקספרסיביות</w:t>
      </w:r>
      <w:r w:rsidRPr="00C26F7F">
        <w:rPr>
          <w:rFonts w:asciiTheme="minorBidi" w:hAnsiTheme="minorBidi" w:cstheme="minorBidi"/>
          <w:b/>
          <w:bCs/>
          <w:sz w:val="22"/>
          <w:szCs w:val="22"/>
          <w:rtl/>
          <w:lang w:bidi="he-IL"/>
        </w:rPr>
        <w:t>:</w:t>
      </w:r>
      <w:r w:rsidRPr="00C26F7F">
        <w:rPr>
          <w:rFonts w:asciiTheme="minorBidi" w:hAnsiTheme="minorBidi" w:cstheme="minorBidi"/>
          <w:sz w:val="22"/>
          <w:szCs w:val="22"/>
          <w:rtl/>
          <w:lang w:bidi="he-IL"/>
        </w:rPr>
        <w:br/>
      </w:r>
      <w:r w:rsidR="00E04E79">
        <w:rPr>
          <w:rFonts w:asciiTheme="minorBidi" w:hAnsiTheme="minorBidi" w:cstheme="minorBidi" w:hint="cs"/>
          <w:sz w:val="22"/>
          <w:szCs w:val="22"/>
          <w:rtl/>
          <w:lang w:bidi="he-IL"/>
        </w:rPr>
        <w:t>גרף הפיזור מציג 2 תכונות כמותיות</w:t>
      </w:r>
      <w:r w:rsidR="00CB470F">
        <w:rPr>
          <w:rFonts w:asciiTheme="minorBidi" w:hAnsiTheme="minorBidi" w:cstheme="minorBidi" w:hint="cs"/>
          <w:sz w:val="22"/>
          <w:szCs w:val="22"/>
          <w:rtl/>
          <w:lang w:bidi="he-IL"/>
        </w:rPr>
        <w:t xml:space="preserve"> בצורה נכונה בכך</w:t>
      </w:r>
      <w:r w:rsidR="00E04E79">
        <w:rPr>
          <w:rFonts w:asciiTheme="minorBidi" w:hAnsiTheme="minorBidi" w:cstheme="minorBidi" w:hint="cs"/>
          <w:sz w:val="22"/>
          <w:szCs w:val="22"/>
          <w:rtl/>
          <w:lang w:bidi="he-IL"/>
        </w:rPr>
        <w:t xml:space="preserve"> שהמיקום שלהם </w:t>
      </w:r>
      <w:r w:rsidR="00CB470F">
        <w:rPr>
          <w:rFonts w:asciiTheme="minorBidi" w:hAnsiTheme="minorBidi" w:cstheme="minorBidi" w:hint="cs"/>
          <w:sz w:val="22"/>
          <w:szCs w:val="22"/>
          <w:rtl/>
          <w:lang w:bidi="he-IL"/>
        </w:rPr>
        <w:t>בצירים מייצג</w:t>
      </w:r>
      <w:r w:rsidR="00E04E79">
        <w:rPr>
          <w:rFonts w:asciiTheme="minorBidi" w:hAnsiTheme="minorBidi" w:cstheme="minorBidi" w:hint="cs"/>
          <w:sz w:val="22"/>
          <w:szCs w:val="22"/>
          <w:rtl/>
          <w:lang w:bidi="he-IL"/>
        </w:rPr>
        <w:t xml:space="preserve"> את הערך</w:t>
      </w:r>
      <w:r w:rsidR="00CB470F">
        <w:rPr>
          <w:rFonts w:asciiTheme="minorBidi" w:hAnsiTheme="minorBidi" w:cstheme="minorBidi" w:hint="cs"/>
          <w:sz w:val="22"/>
          <w:szCs w:val="22"/>
          <w:rtl/>
          <w:lang w:bidi="he-IL"/>
        </w:rPr>
        <w:t xml:space="preserve"> והשיפוע של הקו האדום מייצג את ערך הקורלציה בין המשתנים. </w:t>
      </w:r>
      <w:proofErr w:type="spellStart"/>
      <w:r w:rsidR="00E04E79">
        <w:rPr>
          <w:rFonts w:asciiTheme="minorBidi" w:hAnsiTheme="minorBidi" w:cstheme="minorBidi" w:hint="cs"/>
          <w:sz w:val="22"/>
          <w:szCs w:val="22"/>
          <w:rtl/>
          <w:lang w:bidi="he-IL"/>
        </w:rPr>
        <w:t>ההיסטוגרמה</w:t>
      </w:r>
      <w:proofErr w:type="spellEnd"/>
      <w:r w:rsidR="00E04E79">
        <w:rPr>
          <w:rFonts w:asciiTheme="minorBidi" w:hAnsiTheme="minorBidi" w:cstheme="minorBidi" w:hint="cs"/>
          <w:sz w:val="22"/>
          <w:szCs w:val="22"/>
          <w:rtl/>
          <w:lang w:bidi="he-IL"/>
        </w:rPr>
        <w:t xml:space="preserve"> מייצגת תכונה כמותית אחת </w:t>
      </w:r>
      <w:r w:rsidR="00CB470F">
        <w:rPr>
          <w:rFonts w:asciiTheme="minorBidi" w:hAnsiTheme="minorBidi" w:cstheme="minorBidi" w:hint="cs"/>
          <w:sz w:val="22"/>
          <w:szCs w:val="22"/>
          <w:rtl/>
          <w:lang w:bidi="he-IL"/>
        </w:rPr>
        <w:t>בעזרת העמודות</w:t>
      </w:r>
      <w:r w:rsidR="00CB470F">
        <w:rPr>
          <w:rFonts w:asciiTheme="minorBidi" w:hAnsiTheme="minorBidi" w:cstheme="minorBidi"/>
          <w:sz w:val="22"/>
          <w:szCs w:val="22"/>
          <w:lang w:bidi="he-IL"/>
        </w:rPr>
        <w:t xml:space="preserve"> </w:t>
      </w:r>
      <w:r w:rsidR="00CB470F">
        <w:rPr>
          <w:rFonts w:asciiTheme="minorBidi" w:hAnsiTheme="minorBidi" w:cstheme="minorBidi" w:hint="cs"/>
          <w:sz w:val="22"/>
          <w:szCs w:val="22"/>
          <w:rtl/>
          <w:lang w:bidi="he-IL"/>
        </w:rPr>
        <w:t>שמתחילות מנקודת התחלה שווה.</w:t>
      </w:r>
    </w:p>
    <w:p w14:paraId="1D01CEF5" w14:textId="5C94FA78" w:rsidR="002842D7" w:rsidRPr="00861629" w:rsidRDefault="00E14898" w:rsidP="00AE7D21">
      <w:pPr>
        <w:pStyle w:val="a8"/>
        <w:numPr>
          <w:ilvl w:val="0"/>
          <w:numId w:val="8"/>
        </w:numPr>
        <w:bidi/>
        <w:spacing w:line="360" w:lineRule="auto"/>
        <w:rPr>
          <w:rFonts w:asciiTheme="minorBidi" w:hAnsiTheme="minorBidi" w:cstheme="minorBidi"/>
          <w:sz w:val="22"/>
          <w:szCs w:val="22"/>
          <w:u w:val="single"/>
          <w:lang w:bidi="he-IL"/>
        </w:rPr>
      </w:pPr>
      <w:r w:rsidRPr="00C54AE1">
        <w:rPr>
          <w:rFonts w:asciiTheme="minorBidi" w:hAnsiTheme="minorBidi" w:cstheme="minorBidi"/>
          <w:b/>
          <w:bCs/>
          <w:rtl/>
          <w:lang w:bidi="he-IL"/>
        </w:rPr>
        <w:t>אפקטיביות</w:t>
      </w:r>
      <w:r w:rsidRPr="00C54AE1">
        <w:rPr>
          <w:rFonts w:asciiTheme="minorBidi" w:hAnsiTheme="minorBidi" w:cstheme="minorBidi"/>
          <w:b/>
          <w:bCs/>
          <w:sz w:val="22"/>
          <w:szCs w:val="22"/>
          <w:rtl/>
          <w:lang w:bidi="he-IL"/>
        </w:rPr>
        <w:t>:</w:t>
      </w:r>
      <w:r w:rsidRPr="00C54AE1">
        <w:rPr>
          <w:rFonts w:asciiTheme="minorBidi" w:hAnsiTheme="minorBidi" w:cstheme="minorBidi"/>
          <w:b/>
          <w:bCs/>
          <w:sz w:val="22"/>
          <w:szCs w:val="22"/>
          <w:rtl/>
          <w:lang w:bidi="he-IL"/>
        </w:rPr>
        <w:br/>
      </w:r>
      <w:r w:rsidR="00C54AE1" w:rsidRPr="00C54AE1">
        <w:rPr>
          <w:rFonts w:asciiTheme="minorBidi" w:hAnsiTheme="minorBidi" w:cs="Arial"/>
          <w:sz w:val="22"/>
          <w:szCs w:val="22"/>
          <w:u w:val="single"/>
          <w:lang w:bidi="he-IL"/>
        </w:rPr>
        <w:t>Discriminability</w:t>
      </w:r>
      <w:r w:rsidR="00C54AE1" w:rsidRPr="00C54AE1">
        <w:rPr>
          <w:rFonts w:asciiTheme="minorBidi" w:hAnsiTheme="minorBidi" w:cs="Arial"/>
          <w:sz w:val="22"/>
          <w:szCs w:val="22"/>
          <w:u w:val="single"/>
          <w:rtl/>
          <w:lang w:bidi="he-IL"/>
        </w:rPr>
        <w:t>:</w:t>
      </w:r>
      <w:r w:rsidR="00C54AE1" w:rsidRPr="00C54AE1">
        <w:rPr>
          <w:rFonts w:asciiTheme="minorBidi" w:hAnsiTheme="minorBidi" w:cs="Arial"/>
          <w:sz w:val="22"/>
          <w:szCs w:val="22"/>
          <w:rtl/>
          <w:lang w:bidi="he-IL"/>
        </w:rPr>
        <w:t xml:space="preserve"> </w:t>
      </w:r>
      <w:r w:rsidR="00AB700E">
        <w:rPr>
          <w:rFonts w:asciiTheme="minorBidi" w:hAnsiTheme="minorBidi" w:cs="Arial" w:hint="cs"/>
          <w:sz w:val="22"/>
          <w:szCs w:val="22"/>
          <w:rtl/>
          <w:lang w:bidi="he-IL"/>
        </w:rPr>
        <w:t>כל גרף פיזור מבחין בין התפלגות של כל זוג משתנים שונה ו</w:t>
      </w:r>
      <w:r w:rsidR="00C54AE1" w:rsidRPr="00C54AE1">
        <w:rPr>
          <w:rFonts w:asciiTheme="minorBidi" w:hAnsiTheme="minorBidi" w:cs="Arial"/>
          <w:sz w:val="22"/>
          <w:szCs w:val="22"/>
          <w:rtl/>
          <w:lang w:bidi="he-IL"/>
        </w:rPr>
        <w:t xml:space="preserve">גרף </w:t>
      </w:r>
      <w:proofErr w:type="spellStart"/>
      <w:r w:rsidR="00C54AE1" w:rsidRPr="00C54AE1">
        <w:rPr>
          <w:rFonts w:asciiTheme="minorBidi" w:hAnsiTheme="minorBidi" w:cs="Arial"/>
          <w:sz w:val="22"/>
          <w:szCs w:val="22"/>
          <w:rtl/>
          <w:lang w:bidi="he-IL"/>
        </w:rPr>
        <w:t>ההיסטוגרמה</w:t>
      </w:r>
      <w:proofErr w:type="spellEnd"/>
      <w:r w:rsidR="00C54AE1" w:rsidRPr="00C54AE1">
        <w:rPr>
          <w:rFonts w:asciiTheme="minorBidi" w:hAnsiTheme="minorBidi" w:cs="Arial"/>
          <w:sz w:val="22"/>
          <w:szCs w:val="22"/>
          <w:rtl/>
          <w:lang w:bidi="he-IL"/>
        </w:rPr>
        <w:t xml:space="preserve"> מציג את ההתפלגות של כל משתנה</w:t>
      </w:r>
      <w:r w:rsidR="00AB700E">
        <w:rPr>
          <w:rFonts w:asciiTheme="minorBidi" w:hAnsiTheme="minorBidi" w:cs="Arial" w:hint="cs"/>
          <w:sz w:val="22"/>
          <w:szCs w:val="22"/>
          <w:rtl/>
          <w:lang w:bidi="he-IL"/>
        </w:rPr>
        <w:t xml:space="preserve"> אחר</w:t>
      </w:r>
      <w:r w:rsidR="00C54AE1" w:rsidRPr="00C54AE1">
        <w:rPr>
          <w:rFonts w:asciiTheme="minorBidi" w:hAnsiTheme="minorBidi" w:cs="Arial"/>
          <w:sz w:val="22"/>
          <w:szCs w:val="22"/>
          <w:rtl/>
          <w:lang w:bidi="he-IL"/>
        </w:rPr>
        <w:t xml:space="preserve"> בנפרד, ומקל על הבחנה בין ערכים שונים של כל תכונה</w:t>
      </w:r>
      <w:r w:rsidR="00AB700E">
        <w:rPr>
          <w:rFonts w:asciiTheme="minorBidi" w:hAnsiTheme="minorBidi" w:cs="Arial" w:hint="cs"/>
          <w:sz w:val="22"/>
          <w:szCs w:val="22"/>
          <w:rtl/>
          <w:lang w:bidi="he-IL"/>
        </w:rPr>
        <w:t>.</w:t>
      </w:r>
      <w:r w:rsidR="00C54AE1" w:rsidRPr="00C54AE1">
        <w:rPr>
          <w:rFonts w:asciiTheme="minorBidi" w:hAnsiTheme="minorBidi" w:cs="Arial"/>
          <w:sz w:val="22"/>
          <w:szCs w:val="22"/>
          <w:rtl/>
          <w:lang w:bidi="he-IL"/>
        </w:rPr>
        <w:br/>
      </w:r>
      <w:r w:rsidR="00C54AE1" w:rsidRPr="00C54AE1">
        <w:rPr>
          <w:rFonts w:asciiTheme="minorBidi" w:hAnsiTheme="minorBidi" w:cs="Arial"/>
          <w:sz w:val="22"/>
          <w:szCs w:val="22"/>
          <w:u w:val="single"/>
          <w:lang w:bidi="he-IL"/>
        </w:rPr>
        <w:t>Popout</w:t>
      </w:r>
      <w:r w:rsidR="00C54AE1" w:rsidRPr="00C54AE1">
        <w:rPr>
          <w:rFonts w:asciiTheme="minorBidi" w:hAnsiTheme="minorBidi" w:cs="Arial"/>
          <w:sz w:val="22"/>
          <w:szCs w:val="22"/>
          <w:u w:val="single"/>
          <w:rtl/>
          <w:lang w:bidi="he-IL"/>
        </w:rPr>
        <w:t>:</w:t>
      </w:r>
      <w:r w:rsidR="00C54AE1" w:rsidRPr="00C54AE1">
        <w:rPr>
          <w:rFonts w:asciiTheme="minorBidi" w:hAnsiTheme="minorBidi" w:cs="Arial"/>
          <w:sz w:val="22"/>
          <w:szCs w:val="22"/>
          <w:rtl/>
          <w:lang w:bidi="he-IL"/>
        </w:rPr>
        <w:t xml:space="preserve"> קווי הרגרסיה האדומים בולטים ויוצרים אפקט </w:t>
      </w:r>
      <w:r w:rsidR="00C54AE1" w:rsidRPr="00C54AE1">
        <w:rPr>
          <w:rFonts w:asciiTheme="minorBidi" w:hAnsiTheme="minorBidi" w:cs="Arial"/>
          <w:sz w:val="22"/>
          <w:szCs w:val="22"/>
          <w:lang w:bidi="he-IL"/>
        </w:rPr>
        <w:t>popout</w:t>
      </w:r>
      <w:r w:rsidR="00C54AE1" w:rsidRPr="00C54AE1">
        <w:rPr>
          <w:rFonts w:asciiTheme="minorBidi" w:hAnsiTheme="minorBidi" w:cs="Arial"/>
          <w:sz w:val="22"/>
          <w:szCs w:val="22"/>
          <w:rtl/>
          <w:lang w:bidi="he-IL"/>
        </w:rPr>
        <w:t>, שמקל על זיהוי הקשר בין המשתנים ויוצר ניגוד ברור עם הנקודות.</w:t>
      </w:r>
      <w:r w:rsidR="00C54AE1">
        <w:rPr>
          <w:rFonts w:asciiTheme="minorBidi" w:hAnsiTheme="minorBidi" w:cs="Arial"/>
          <w:sz w:val="22"/>
          <w:szCs w:val="22"/>
          <w:rtl/>
          <w:lang w:bidi="he-IL"/>
        </w:rPr>
        <w:br/>
      </w:r>
      <w:r w:rsidR="00C54AE1" w:rsidRPr="00C54AE1">
        <w:rPr>
          <w:rFonts w:asciiTheme="minorBidi" w:hAnsiTheme="minorBidi" w:cs="Arial"/>
          <w:sz w:val="22"/>
          <w:szCs w:val="22"/>
          <w:u w:val="single"/>
          <w:lang w:bidi="he-IL"/>
        </w:rPr>
        <w:t>Grouping</w:t>
      </w:r>
      <w:r w:rsidR="00C54AE1" w:rsidRPr="00C54AE1">
        <w:rPr>
          <w:rFonts w:asciiTheme="minorBidi" w:hAnsiTheme="minorBidi" w:cs="Arial"/>
          <w:sz w:val="22"/>
          <w:szCs w:val="22"/>
          <w:u w:val="single"/>
          <w:rtl/>
          <w:lang w:bidi="he-IL"/>
        </w:rPr>
        <w:t>:</w:t>
      </w:r>
      <w:r w:rsidR="00C54AE1" w:rsidRPr="00C54AE1">
        <w:rPr>
          <w:rFonts w:asciiTheme="minorBidi" w:hAnsiTheme="minorBidi" w:cs="Arial"/>
          <w:sz w:val="22"/>
          <w:szCs w:val="22"/>
          <w:rtl/>
          <w:lang w:bidi="he-IL"/>
        </w:rPr>
        <w:t xml:space="preserve"> הגרפים מאורגנים בצורה שמציגה את הקשרים בין תכונות שונות ומסייעת בהבנת הדינמיקה בין המשתנים באמצעות היפרדות ברורה בין סוגי גרפים שונים (</w:t>
      </w:r>
      <w:proofErr w:type="spellStart"/>
      <w:r w:rsidR="00C54AE1" w:rsidRPr="00C54AE1">
        <w:rPr>
          <w:rFonts w:asciiTheme="minorBidi" w:hAnsiTheme="minorBidi" w:cs="Arial"/>
          <w:sz w:val="22"/>
          <w:szCs w:val="22"/>
          <w:rtl/>
          <w:lang w:bidi="he-IL"/>
        </w:rPr>
        <w:t>היסטוגרמה</w:t>
      </w:r>
      <w:proofErr w:type="spellEnd"/>
      <w:r w:rsidR="00C54AE1" w:rsidRPr="00C54AE1">
        <w:rPr>
          <w:rFonts w:asciiTheme="minorBidi" w:hAnsiTheme="minorBidi" w:cs="Arial"/>
          <w:sz w:val="22"/>
          <w:szCs w:val="22"/>
          <w:rtl/>
          <w:lang w:bidi="he-IL"/>
        </w:rPr>
        <w:t xml:space="preserve"> מול גרף פיזור).</w:t>
      </w:r>
      <w:r w:rsidR="00C54AE1" w:rsidRPr="00C54AE1">
        <w:rPr>
          <w:rFonts w:asciiTheme="minorBidi" w:hAnsiTheme="minorBidi" w:cs="Arial"/>
          <w:sz w:val="22"/>
          <w:szCs w:val="22"/>
          <w:rtl/>
          <w:lang w:bidi="he-IL"/>
        </w:rPr>
        <w:br/>
      </w:r>
    </w:p>
    <w:p w14:paraId="3D0BB867" w14:textId="77777777" w:rsidR="00861629" w:rsidRPr="00861629" w:rsidRDefault="00861629" w:rsidP="00861629">
      <w:pPr>
        <w:bidi/>
        <w:spacing w:line="360" w:lineRule="auto"/>
        <w:rPr>
          <w:rFonts w:asciiTheme="minorBidi" w:hAnsiTheme="minorBidi" w:cstheme="minorBidi"/>
          <w:sz w:val="22"/>
          <w:szCs w:val="22"/>
          <w:u w:val="single"/>
          <w:lang w:bidi="he-IL"/>
        </w:rPr>
      </w:pPr>
    </w:p>
    <w:p w14:paraId="213A8168" w14:textId="77777777" w:rsidR="002842D7" w:rsidRPr="002842D7" w:rsidRDefault="002842D7" w:rsidP="002842D7">
      <w:pPr>
        <w:pStyle w:val="a8"/>
        <w:rPr>
          <w:rFonts w:asciiTheme="minorBidi" w:hAnsiTheme="minorBidi" w:cstheme="minorBidi"/>
          <w:sz w:val="22"/>
          <w:szCs w:val="22"/>
          <w:rtl/>
          <w:lang w:bidi="he-IL"/>
        </w:rPr>
      </w:pPr>
    </w:p>
    <w:p w14:paraId="5BF192A5" w14:textId="77777777" w:rsidR="00CB470F" w:rsidRDefault="00CB470F" w:rsidP="00CB470F">
      <w:pPr>
        <w:bidi/>
        <w:spacing w:after="160" w:line="360" w:lineRule="auto"/>
        <w:rPr>
          <w:rFonts w:asciiTheme="minorBidi" w:hAnsiTheme="minorBidi" w:cstheme="minorBidi"/>
          <w:sz w:val="22"/>
          <w:szCs w:val="22"/>
          <w:rtl/>
          <w:lang w:bidi="he-IL"/>
        </w:rPr>
      </w:pPr>
    </w:p>
    <w:p w14:paraId="2E5DE574" w14:textId="77777777" w:rsidR="002842D7" w:rsidRPr="00CB470F" w:rsidRDefault="002842D7" w:rsidP="002842D7">
      <w:pPr>
        <w:bidi/>
        <w:spacing w:after="160" w:line="360" w:lineRule="auto"/>
        <w:rPr>
          <w:rFonts w:asciiTheme="minorBidi" w:hAnsiTheme="minorBidi" w:cstheme="minorBidi"/>
          <w:sz w:val="22"/>
          <w:szCs w:val="22"/>
          <w:rtl/>
          <w:lang w:bidi="he-IL"/>
        </w:rPr>
      </w:pPr>
    </w:p>
    <w:p w14:paraId="403F9B85" w14:textId="3F8B75F5" w:rsidR="005F3EBF" w:rsidRDefault="005F3EBF">
      <w:pPr>
        <w:rPr>
          <w:rFonts w:ascii="Segoe UI Semibold" w:hAnsi="Segoe UI Semibold" w:cs="Segoe UI Semibold"/>
          <w:sz w:val="20"/>
          <w:szCs w:val="20"/>
          <w:lang w:bidi="he-IL"/>
        </w:rPr>
      </w:pPr>
    </w:p>
    <w:tbl>
      <w:tblPr>
        <w:tblStyle w:val="5-2"/>
        <w:bidiVisual/>
        <w:tblW w:w="10091" w:type="dxa"/>
        <w:tblInd w:w="-472" w:type="dxa"/>
        <w:tblLook w:val="04A0" w:firstRow="1" w:lastRow="0" w:firstColumn="1" w:lastColumn="0" w:noHBand="0" w:noVBand="1"/>
      </w:tblPr>
      <w:tblGrid>
        <w:gridCol w:w="1701"/>
        <w:gridCol w:w="4195"/>
        <w:gridCol w:w="4195"/>
      </w:tblGrid>
      <w:tr w:rsidR="00937D5B" w:rsidRPr="0064048A" w14:paraId="6899558D" w14:textId="77777777" w:rsidTr="00116077">
        <w:trPr>
          <w:cnfStyle w:val="100000000000" w:firstRow="1" w:lastRow="0" w:firstColumn="0" w:lastColumn="0" w:oddVBand="0" w:evenVBand="0" w:oddHBand="0" w:evenHBand="0" w:firstRowFirstColumn="0" w:firstRowLastColumn="0" w:lastRowFirstColumn="0" w:lastRowLastColumn="0"/>
          <w:trHeight w:val="794"/>
        </w:trPr>
        <w:tc>
          <w:tcPr>
            <w:cnfStyle w:val="001000000000" w:firstRow="0" w:lastRow="0" w:firstColumn="1" w:lastColumn="0" w:oddVBand="0" w:evenVBand="0" w:oddHBand="0" w:evenHBand="0" w:firstRowFirstColumn="0" w:firstRowLastColumn="0" w:lastRowFirstColumn="0" w:lastRowLastColumn="0"/>
            <w:tcW w:w="1701" w:type="dxa"/>
          </w:tcPr>
          <w:p w14:paraId="15FCA7FA" w14:textId="77777777" w:rsidR="005F3EBF" w:rsidRPr="0064048A" w:rsidRDefault="005F3EBF" w:rsidP="00116077">
            <w:pPr>
              <w:pStyle w:val="a8"/>
              <w:spacing w:line="360" w:lineRule="auto"/>
              <w:ind w:left="714"/>
              <w:jc w:val="center"/>
              <w:rPr>
                <w:rFonts w:asciiTheme="minorBidi" w:hAnsiTheme="minorBidi" w:cstheme="minorBidi"/>
                <w:sz w:val="22"/>
                <w:szCs w:val="22"/>
                <w:rtl/>
              </w:rPr>
            </w:pPr>
          </w:p>
        </w:tc>
        <w:tc>
          <w:tcPr>
            <w:tcW w:w="4195" w:type="dxa"/>
            <w:vAlign w:val="center"/>
          </w:tcPr>
          <w:p w14:paraId="18C4D407" w14:textId="7C3B4D2F" w:rsidR="005F3EBF" w:rsidRPr="00116077" w:rsidRDefault="005F3EBF" w:rsidP="00116077">
            <w:pPr>
              <w:pStyle w:val="a8"/>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heme="minorBidi" w:hAnsiTheme="minorBidi" w:cstheme="minorBidi"/>
                <w:sz w:val="22"/>
                <w:szCs w:val="22"/>
                <w:rtl/>
                <w:lang w:bidi="he-IL"/>
              </w:rPr>
            </w:pPr>
            <w:r w:rsidRPr="00116077">
              <w:rPr>
                <w:rFonts w:asciiTheme="minorBidi" w:hAnsiTheme="minorBidi" w:cstheme="minorBidi"/>
                <w:sz w:val="22"/>
                <w:szCs w:val="22"/>
                <w:rtl/>
                <w:lang w:bidi="he-IL"/>
              </w:rPr>
              <w:t>חלופה</w:t>
            </w:r>
            <w:r w:rsidRPr="00116077">
              <w:rPr>
                <w:rFonts w:asciiTheme="minorBidi" w:hAnsiTheme="minorBidi" w:cstheme="minorBidi"/>
                <w:sz w:val="22"/>
                <w:szCs w:val="22"/>
                <w:rtl/>
              </w:rPr>
              <w:t xml:space="preserve"> 1 </w:t>
            </w:r>
            <w:r w:rsidRPr="00116077">
              <w:rPr>
                <w:rFonts w:asciiTheme="minorBidi" w:hAnsiTheme="minorBidi" w:cstheme="minorBidi"/>
                <w:sz w:val="22"/>
                <w:szCs w:val="22"/>
                <w:rtl/>
                <w:lang w:bidi="he-IL"/>
              </w:rPr>
              <w:t>–</w:t>
            </w:r>
            <w:r w:rsidR="00116077" w:rsidRPr="00116077">
              <w:rPr>
                <w:rFonts w:asciiTheme="minorBidi" w:hAnsiTheme="minorBidi" w:cstheme="minorBidi" w:hint="cs"/>
                <w:sz w:val="22"/>
                <w:szCs w:val="22"/>
                <w:rtl/>
                <w:lang w:bidi="he-IL"/>
              </w:rPr>
              <w:t xml:space="preserve"> </w:t>
            </w:r>
            <w:r w:rsidRPr="00116077">
              <w:rPr>
                <w:rFonts w:asciiTheme="minorBidi" w:hAnsiTheme="minorBidi" w:cstheme="minorBidi"/>
                <w:sz w:val="22"/>
                <w:szCs w:val="22"/>
                <w:rtl/>
                <w:lang w:bidi="he-IL"/>
              </w:rPr>
              <w:t>מפת</w:t>
            </w:r>
            <w:r w:rsidRPr="00116077">
              <w:rPr>
                <w:rFonts w:asciiTheme="minorBidi" w:hAnsiTheme="minorBidi" w:cstheme="minorBidi"/>
                <w:sz w:val="22"/>
                <w:szCs w:val="22"/>
                <w:rtl/>
              </w:rPr>
              <w:t xml:space="preserve"> </w:t>
            </w:r>
            <w:r w:rsidRPr="00116077">
              <w:rPr>
                <w:rFonts w:asciiTheme="minorBidi" w:hAnsiTheme="minorBidi" w:cstheme="minorBidi"/>
                <w:sz w:val="22"/>
                <w:szCs w:val="22"/>
                <w:rtl/>
                <w:lang w:bidi="he-IL"/>
              </w:rPr>
              <w:t>חום</w:t>
            </w:r>
            <w:r w:rsidRPr="00116077">
              <w:rPr>
                <w:rFonts w:asciiTheme="minorBidi" w:hAnsiTheme="minorBidi" w:cstheme="minorBidi"/>
                <w:sz w:val="22"/>
                <w:szCs w:val="22"/>
                <w:rtl/>
              </w:rPr>
              <w:t xml:space="preserve"> </w:t>
            </w:r>
            <w:r w:rsidRPr="00116077">
              <w:rPr>
                <w:rFonts w:asciiTheme="minorBidi" w:hAnsiTheme="minorBidi" w:cstheme="minorBidi"/>
                <w:sz w:val="22"/>
                <w:szCs w:val="22"/>
                <w:rtl/>
                <w:lang w:bidi="he-IL"/>
              </w:rPr>
              <w:t>של</w:t>
            </w:r>
            <w:r w:rsidRPr="00116077">
              <w:rPr>
                <w:rFonts w:asciiTheme="minorBidi" w:hAnsiTheme="minorBidi" w:cstheme="minorBidi"/>
                <w:sz w:val="22"/>
                <w:szCs w:val="22"/>
                <w:rtl/>
              </w:rPr>
              <w:t xml:space="preserve"> </w:t>
            </w:r>
            <w:r w:rsidRPr="00116077">
              <w:rPr>
                <w:rFonts w:asciiTheme="minorBidi" w:hAnsiTheme="minorBidi" w:cstheme="minorBidi"/>
                <w:sz w:val="22"/>
                <w:szCs w:val="22"/>
                <w:rtl/>
                <w:lang w:bidi="he-IL"/>
              </w:rPr>
              <w:t>קורלציה</w:t>
            </w:r>
          </w:p>
        </w:tc>
        <w:tc>
          <w:tcPr>
            <w:tcW w:w="4195" w:type="dxa"/>
            <w:vAlign w:val="center"/>
          </w:tcPr>
          <w:p w14:paraId="5206C3FB" w14:textId="3B0704F7" w:rsidR="005F3EBF" w:rsidRPr="00116077" w:rsidRDefault="00116077" w:rsidP="00116077">
            <w:pPr>
              <w:pStyle w:val="a8"/>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heme="minorBidi" w:hAnsiTheme="minorBidi" w:cstheme="minorBidi"/>
                <w:sz w:val="22"/>
                <w:szCs w:val="22"/>
                <w:rtl/>
                <w:lang w:bidi="he-IL"/>
              </w:rPr>
            </w:pPr>
            <w:proofErr w:type="spellStart"/>
            <w:r w:rsidRPr="00116077">
              <w:rPr>
                <w:rFonts w:asciiTheme="minorBidi" w:hAnsiTheme="minorBidi" w:cstheme="minorBidi"/>
                <w:sz w:val="22"/>
                <w:szCs w:val="22"/>
              </w:rPr>
              <w:t>PairPlot</w:t>
            </w:r>
            <w:r w:rsidR="005F3EBF" w:rsidRPr="00116077">
              <w:rPr>
                <w:rFonts w:asciiTheme="minorBidi" w:hAnsiTheme="minorBidi" w:cstheme="minorBidi"/>
                <w:sz w:val="22"/>
                <w:szCs w:val="22"/>
                <w:rtl/>
              </w:rPr>
              <w:t>חלופה</w:t>
            </w:r>
            <w:proofErr w:type="spellEnd"/>
            <w:r w:rsidR="005F3EBF" w:rsidRPr="00116077">
              <w:rPr>
                <w:rFonts w:asciiTheme="minorBidi" w:hAnsiTheme="minorBidi" w:cstheme="minorBidi"/>
                <w:sz w:val="22"/>
                <w:szCs w:val="22"/>
                <w:rtl/>
              </w:rPr>
              <w:t xml:space="preserve"> 2 </w:t>
            </w:r>
            <w:r w:rsidR="005F3EBF" w:rsidRPr="00116077">
              <w:rPr>
                <w:rFonts w:asciiTheme="minorBidi" w:hAnsiTheme="minorBidi" w:cstheme="minorBidi"/>
                <w:sz w:val="22"/>
                <w:szCs w:val="22"/>
                <w:rtl/>
                <w:lang w:bidi="he-IL"/>
              </w:rPr>
              <w:t>–</w:t>
            </w:r>
          </w:p>
        </w:tc>
      </w:tr>
      <w:tr w:rsidR="00937D5B" w:rsidRPr="0064048A" w14:paraId="12CC4FB0" w14:textId="77777777" w:rsidTr="003514C9">
        <w:trPr>
          <w:cnfStyle w:val="000000100000" w:firstRow="0" w:lastRow="0" w:firstColumn="0" w:lastColumn="0" w:oddVBand="0" w:evenVBand="0" w:oddHBand="1" w:evenHBand="0" w:firstRowFirstColumn="0" w:firstRowLastColumn="0" w:lastRowFirstColumn="0" w:lastRowLastColumn="0"/>
          <w:trHeight w:val="4269"/>
        </w:trPr>
        <w:tc>
          <w:tcPr>
            <w:cnfStyle w:val="001000000000" w:firstRow="0" w:lastRow="0" w:firstColumn="1" w:lastColumn="0" w:oddVBand="0" w:evenVBand="0" w:oddHBand="0" w:evenHBand="0" w:firstRowFirstColumn="0" w:firstRowLastColumn="0" w:lastRowFirstColumn="0" w:lastRowLastColumn="0"/>
            <w:tcW w:w="1701" w:type="dxa"/>
            <w:vAlign w:val="center"/>
            <w:hideMark/>
          </w:tcPr>
          <w:p w14:paraId="6FCC7641" w14:textId="1E0C6B2E" w:rsidR="00627679" w:rsidRPr="00B52C64" w:rsidRDefault="005F3EBF" w:rsidP="00B52C64">
            <w:pPr>
              <w:pStyle w:val="a8"/>
              <w:spacing w:after="160" w:line="360" w:lineRule="auto"/>
              <w:ind w:left="714"/>
              <w:rPr>
                <w:rFonts w:asciiTheme="minorBidi" w:hAnsiTheme="minorBidi" w:cstheme="minorBidi"/>
                <w:b w:val="0"/>
                <w:bCs w:val="0"/>
                <w:sz w:val="22"/>
                <w:szCs w:val="22"/>
                <w:lang w:bidi="he-IL"/>
              </w:rPr>
            </w:pPr>
            <w:r w:rsidRPr="0064048A">
              <w:rPr>
                <w:rFonts w:asciiTheme="minorBidi" w:hAnsiTheme="minorBidi" w:cstheme="minorBidi"/>
                <w:sz w:val="22"/>
                <w:szCs w:val="22"/>
                <w:rtl/>
                <w:lang w:bidi="he-IL"/>
              </w:rPr>
              <w:t>יתרונות</w:t>
            </w:r>
          </w:p>
        </w:tc>
        <w:tc>
          <w:tcPr>
            <w:tcW w:w="4195" w:type="dxa"/>
            <w:vAlign w:val="center"/>
          </w:tcPr>
          <w:p w14:paraId="11B79F48" w14:textId="29A94387" w:rsidR="001D595C" w:rsidRDefault="005F3EBF" w:rsidP="001D595C">
            <w:pPr>
              <w:pStyle w:val="a8"/>
              <w:numPr>
                <w:ilvl w:val="0"/>
                <w:numId w:val="34"/>
              </w:numPr>
              <w:bidi/>
              <w:spacing w:after="160" w:line="360" w:lineRule="auto"/>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 w:val="22"/>
                <w:szCs w:val="22"/>
                <w:lang w:bidi="he-IL"/>
              </w:rPr>
            </w:pPr>
            <w:r w:rsidRPr="0064048A">
              <w:rPr>
                <w:rFonts w:asciiTheme="minorBidi" w:hAnsiTheme="minorBidi" w:cstheme="minorBidi"/>
                <w:sz w:val="22"/>
                <w:szCs w:val="22"/>
                <w:rtl/>
                <w:lang w:bidi="he-IL"/>
              </w:rPr>
              <w:t>קלה לקריאה</w:t>
            </w:r>
            <w:r w:rsidR="001D595C">
              <w:rPr>
                <w:rFonts w:asciiTheme="minorBidi" w:hAnsiTheme="minorBidi" w:cstheme="minorBidi" w:hint="cs"/>
                <w:sz w:val="22"/>
                <w:szCs w:val="22"/>
                <w:rtl/>
                <w:lang w:bidi="he-IL"/>
              </w:rPr>
              <w:t xml:space="preserve">: לא עמוסה, </w:t>
            </w:r>
            <w:r w:rsidR="001D595C" w:rsidRPr="0064048A">
              <w:rPr>
                <w:rFonts w:asciiTheme="minorBidi" w:hAnsiTheme="minorBidi" w:cstheme="minorBidi"/>
                <w:sz w:val="22"/>
                <w:szCs w:val="22"/>
                <w:rtl/>
                <w:lang w:bidi="he-IL"/>
              </w:rPr>
              <w:t>מתאים במיוחד למערכי נתונים גדולים ורחבים.</w:t>
            </w:r>
          </w:p>
          <w:p w14:paraId="36C27B74" w14:textId="690921FD" w:rsidR="000B55C3" w:rsidRDefault="005F3EBF" w:rsidP="000B55C3">
            <w:pPr>
              <w:pStyle w:val="a8"/>
              <w:numPr>
                <w:ilvl w:val="0"/>
                <w:numId w:val="34"/>
              </w:numPr>
              <w:bidi/>
              <w:spacing w:after="160" w:line="360" w:lineRule="auto"/>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 w:val="22"/>
                <w:szCs w:val="22"/>
                <w:lang w:bidi="he-IL"/>
              </w:rPr>
            </w:pPr>
            <w:r w:rsidRPr="0064048A">
              <w:rPr>
                <w:rFonts w:asciiTheme="minorBidi" w:hAnsiTheme="minorBidi" w:cstheme="minorBidi"/>
                <w:sz w:val="22"/>
                <w:szCs w:val="22"/>
                <w:rtl/>
                <w:lang w:bidi="he-IL"/>
              </w:rPr>
              <w:t xml:space="preserve">מהירה להבנה: </w:t>
            </w:r>
            <w:r w:rsidR="001D595C">
              <w:rPr>
                <w:rFonts w:asciiTheme="minorBidi" w:hAnsiTheme="minorBidi" w:cstheme="minorBidi" w:hint="cs"/>
                <w:sz w:val="22"/>
                <w:szCs w:val="22"/>
                <w:rtl/>
                <w:lang w:bidi="he-IL"/>
              </w:rPr>
              <w:t xml:space="preserve">הצבע הרווי מושך את העין </w:t>
            </w:r>
            <w:r w:rsidR="000B55C3">
              <w:rPr>
                <w:rFonts w:asciiTheme="minorBidi" w:hAnsiTheme="minorBidi" w:cstheme="minorBidi" w:hint="cs"/>
                <w:sz w:val="22"/>
                <w:szCs w:val="22"/>
                <w:rtl/>
                <w:lang w:bidi="he-IL"/>
              </w:rPr>
              <w:t>ועוזר להבחין בסוג הקורלציה.</w:t>
            </w:r>
          </w:p>
          <w:p w14:paraId="17E878A5" w14:textId="73C15FBC" w:rsidR="001D595C" w:rsidRPr="000B55C3" w:rsidRDefault="000B55C3" w:rsidP="000B55C3">
            <w:pPr>
              <w:pStyle w:val="a8"/>
              <w:numPr>
                <w:ilvl w:val="0"/>
                <w:numId w:val="34"/>
              </w:numPr>
              <w:bidi/>
              <w:spacing w:after="160" w:line="360" w:lineRule="auto"/>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 w:val="22"/>
                <w:szCs w:val="22"/>
                <w:rtl/>
                <w:lang w:bidi="he-IL"/>
              </w:rPr>
            </w:pPr>
            <w:r>
              <w:rPr>
                <w:rFonts w:asciiTheme="minorBidi" w:hAnsiTheme="minorBidi" w:cstheme="minorBidi" w:hint="cs"/>
                <w:sz w:val="22"/>
                <w:szCs w:val="22"/>
                <w:rtl/>
                <w:lang w:bidi="he-IL"/>
              </w:rPr>
              <w:t xml:space="preserve">דיוק בערכים: עם הערך המספרי נוכל לדעת את </w:t>
            </w:r>
            <w:r w:rsidR="006D5383">
              <w:rPr>
                <w:rFonts w:asciiTheme="minorBidi" w:hAnsiTheme="minorBidi" w:cstheme="minorBidi" w:hint="cs"/>
                <w:sz w:val="22"/>
                <w:szCs w:val="22"/>
                <w:rtl/>
                <w:lang w:bidi="he-IL"/>
              </w:rPr>
              <w:t>ערך הקורלציה המדויק</w:t>
            </w:r>
            <w:r>
              <w:rPr>
                <w:rFonts w:asciiTheme="minorBidi" w:hAnsiTheme="minorBidi" w:cstheme="minorBidi" w:hint="cs"/>
                <w:sz w:val="22"/>
                <w:szCs w:val="22"/>
                <w:rtl/>
                <w:lang w:bidi="he-IL"/>
              </w:rPr>
              <w:t>.</w:t>
            </w:r>
          </w:p>
        </w:tc>
        <w:tc>
          <w:tcPr>
            <w:tcW w:w="4195" w:type="dxa"/>
            <w:vAlign w:val="center"/>
            <w:hideMark/>
          </w:tcPr>
          <w:p w14:paraId="657CADAA" w14:textId="77777777" w:rsidR="00DD5F7E" w:rsidRDefault="005F3EBF" w:rsidP="007F7243">
            <w:pPr>
              <w:pStyle w:val="a8"/>
              <w:numPr>
                <w:ilvl w:val="0"/>
                <w:numId w:val="34"/>
              </w:numPr>
              <w:bidi/>
              <w:spacing w:after="160" w:line="360" w:lineRule="auto"/>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 w:val="22"/>
                <w:szCs w:val="22"/>
                <w:lang w:bidi="he-IL"/>
              </w:rPr>
            </w:pPr>
            <w:r w:rsidRPr="0064048A">
              <w:rPr>
                <w:rFonts w:asciiTheme="minorBidi" w:hAnsiTheme="minorBidi" w:cstheme="minorBidi"/>
                <w:sz w:val="22"/>
                <w:szCs w:val="22"/>
                <w:rtl/>
                <w:lang w:bidi="he-IL"/>
              </w:rPr>
              <w:t>מתאימה לזיהוי דפוסים מורכבים ונקודות חריגות: הגרף עוזר לאתר תצפיות חריגות ולבחון האם ישנם קשרים לא ליניאריים בין המשתנים.</w:t>
            </w:r>
          </w:p>
          <w:p w14:paraId="5A4CF0EE" w14:textId="77777777" w:rsidR="005F3EBF" w:rsidRDefault="00DD5F7E" w:rsidP="00DD5F7E">
            <w:pPr>
              <w:pStyle w:val="a8"/>
              <w:numPr>
                <w:ilvl w:val="0"/>
                <w:numId w:val="34"/>
              </w:numPr>
              <w:bidi/>
              <w:spacing w:after="160" w:line="360" w:lineRule="auto"/>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 w:val="22"/>
                <w:szCs w:val="22"/>
                <w:lang w:bidi="he-IL"/>
              </w:rPr>
            </w:pPr>
            <w:r>
              <w:rPr>
                <w:rFonts w:asciiTheme="minorBidi" w:hAnsiTheme="minorBidi" w:cstheme="minorBidi" w:hint="cs"/>
                <w:sz w:val="22"/>
                <w:szCs w:val="22"/>
                <w:rtl/>
                <w:lang w:bidi="he-IL"/>
              </w:rPr>
              <w:t>ירידה לפרטים: אפשר</w:t>
            </w:r>
            <w:r w:rsidR="005F3EBF" w:rsidRPr="0064048A">
              <w:rPr>
                <w:rFonts w:asciiTheme="minorBidi" w:hAnsiTheme="minorBidi" w:cstheme="minorBidi"/>
                <w:sz w:val="22"/>
                <w:szCs w:val="22"/>
                <w:rtl/>
                <w:lang w:bidi="he-IL"/>
              </w:rPr>
              <w:t xml:space="preserve"> להתמקד בזוג משתנים מסוים ולנתח אותו לעומק בעזרת הפיזור וקו </w:t>
            </w:r>
            <w:r>
              <w:rPr>
                <w:rFonts w:asciiTheme="minorBidi" w:hAnsiTheme="minorBidi" w:cstheme="minorBidi" w:hint="cs"/>
                <w:sz w:val="22"/>
                <w:szCs w:val="22"/>
                <w:rtl/>
                <w:lang w:bidi="he-IL"/>
              </w:rPr>
              <w:t>הרגרסיה</w:t>
            </w:r>
            <w:r w:rsidR="005F3EBF" w:rsidRPr="0064048A">
              <w:rPr>
                <w:rFonts w:asciiTheme="minorBidi" w:hAnsiTheme="minorBidi" w:cstheme="minorBidi"/>
                <w:sz w:val="22"/>
                <w:szCs w:val="22"/>
                <w:rtl/>
                <w:lang w:bidi="he-IL"/>
              </w:rPr>
              <w:t>.</w:t>
            </w:r>
          </w:p>
          <w:p w14:paraId="11E199DF" w14:textId="3A329F85" w:rsidR="00DD5F7E" w:rsidRPr="0064048A" w:rsidRDefault="00DD5F7E" w:rsidP="00DD5F7E">
            <w:pPr>
              <w:pStyle w:val="a8"/>
              <w:numPr>
                <w:ilvl w:val="0"/>
                <w:numId w:val="34"/>
              </w:numPr>
              <w:bidi/>
              <w:spacing w:after="160" w:line="360" w:lineRule="auto"/>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 w:val="22"/>
                <w:szCs w:val="22"/>
                <w:rtl/>
                <w:lang w:bidi="he-IL"/>
              </w:rPr>
            </w:pPr>
            <w:r>
              <w:rPr>
                <w:rFonts w:asciiTheme="minorBidi" w:hAnsiTheme="minorBidi" w:cstheme="minorBidi" w:hint="cs"/>
                <w:sz w:val="22"/>
                <w:szCs w:val="22"/>
                <w:rtl/>
                <w:lang w:bidi="he-IL"/>
              </w:rPr>
              <w:t>התפלגות הנתונים: אפשר לראות את התפלגות כל תכונה בנפרד וגם התפלגות של 2 תכונות ביחד.</w:t>
            </w:r>
          </w:p>
        </w:tc>
      </w:tr>
      <w:tr w:rsidR="00937D5B" w:rsidRPr="0064048A" w14:paraId="0154CE8D" w14:textId="77777777" w:rsidTr="003514C9">
        <w:trPr>
          <w:trHeight w:val="3767"/>
        </w:trPr>
        <w:tc>
          <w:tcPr>
            <w:cnfStyle w:val="001000000000" w:firstRow="0" w:lastRow="0" w:firstColumn="1" w:lastColumn="0" w:oddVBand="0" w:evenVBand="0" w:oddHBand="0" w:evenHBand="0" w:firstRowFirstColumn="0" w:firstRowLastColumn="0" w:lastRowFirstColumn="0" w:lastRowLastColumn="0"/>
            <w:tcW w:w="1701" w:type="dxa"/>
            <w:vAlign w:val="center"/>
            <w:hideMark/>
          </w:tcPr>
          <w:p w14:paraId="4319D34D" w14:textId="42597966" w:rsidR="00627679" w:rsidRPr="00B52C64" w:rsidRDefault="00B52C64" w:rsidP="00B52C64">
            <w:pPr>
              <w:pStyle w:val="a8"/>
              <w:spacing w:after="160" w:line="360" w:lineRule="auto"/>
              <w:ind w:left="714"/>
              <w:rPr>
                <w:rFonts w:asciiTheme="minorBidi" w:hAnsiTheme="minorBidi" w:cstheme="minorBidi"/>
                <w:b w:val="0"/>
                <w:bCs w:val="0"/>
                <w:sz w:val="22"/>
                <w:szCs w:val="22"/>
                <w:rtl/>
                <w:lang w:bidi="he-IL"/>
              </w:rPr>
            </w:pPr>
            <w:r>
              <w:rPr>
                <w:rFonts w:asciiTheme="minorBidi" w:hAnsiTheme="minorBidi" w:cstheme="minorBidi" w:hint="cs"/>
                <w:sz w:val="22"/>
                <w:szCs w:val="22"/>
                <w:rtl/>
                <w:lang w:bidi="he-IL"/>
              </w:rPr>
              <w:t>ח</w:t>
            </w:r>
            <w:r w:rsidR="005F3EBF" w:rsidRPr="0064048A">
              <w:rPr>
                <w:rFonts w:asciiTheme="minorBidi" w:hAnsiTheme="minorBidi" w:cstheme="minorBidi"/>
                <w:sz w:val="22"/>
                <w:szCs w:val="22"/>
                <w:rtl/>
                <w:lang w:bidi="he-IL"/>
              </w:rPr>
              <w:t>סרונות</w:t>
            </w:r>
          </w:p>
        </w:tc>
        <w:tc>
          <w:tcPr>
            <w:tcW w:w="4195" w:type="dxa"/>
            <w:vAlign w:val="center"/>
          </w:tcPr>
          <w:p w14:paraId="76AD3030" w14:textId="3A8BE6AA" w:rsidR="005F3EBF" w:rsidRDefault="005F3EBF" w:rsidP="007F7243">
            <w:pPr>
              <w:pStyle w:val="a8"/>
              <w:numPr>
                <w:ilvl w:val="0"/>
                <w:numId w:val="35"/>
              </w:numPr>
              <w:bidi/>
              <w:spacing w:after="160" w:line="360" w:lineRule="auto"/>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sz w:val="22"/>
                <w:szCs w:val="22"/>
                <w:lang w:bidi="he-IL"/>
              </w:rPr>
            </w:pPr>
            <w:r w:rsidRPr="0064048A">
              <w:rPr>
                <w:rFonts w:asciiTheme="minorBidi" w:hAnsiTheme="minorBidi" w:cstheme="minorBidi"/>
                <w:sz w:val="22"/>
                <w:szCs w:val="22"/>
                <w:rtl/>
                <w:lang w:bidi="he-IL"/>
              </w:rPr>
              <w:t>מוגבלת רק לקשרים ליניאריים: אינה מתארת קשרים מורכבים או מגמות לא ליניאריות.</w:t>
            </w:r>
          </w:p>
          <w:p w14:paraId="6480EFBF" w14:textId="77777777" w:rsidR="007F7243" w:rsidRDefault="007F7243" w:rsidP="007F7243">
            <w:pPr>
              <w:pStyle w:val="a8"/>
              <w:numPr>
                <w:ilvl w:val="0"/>
                <w:numId w:val="35"/>
              </w:numPr>
              <w:bidi/>
              <w:spacing w:after="160" w:line="360" w:lineRule="auto"/>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sz w:val="22"/>
                <w:szCs w:val="22"/>
                <w:lang w:bidi="he-IL"/>
              </w:rPr>
            </w:pPr>
            <w:r>
              <w:rPr>
                <w:rFonts w:asciiTheme="minorBidi" w:hAnsiTheme="minorBidi" w:cstheme="minorBidi" w:hint="cs"/>
                <w:sz w:val="22"/>
                <w:szCs w:val="22"/>
                <w:rtl/>
                <w:lang w:bidi="he-IL"/>
              </w:rPr>
              <w:t xml:space="preserve">פשוטה: </w:t>
            </w:r>
            <w:r w:rsidRPr="0064048A">
              <w:rPr>
                <w:rFonts w:asciiTheme="minorBidi" w:hAnsiTheme="minorBidi" w:cstheme="minorBidi"/>
                <w:sz w:val="22"/>
                <w:szCs w:val="22"/>
                <w:rtl/>
                <w:lang w:bidi="he-IL"/>
              </w:rPr>
              <w:t>אינה חושפת מידע על חריגות או פיזור בתוך הקשרים</w:t>
            </w:r>
            <w:r>
              <w:rPr>
                <w:rFonts w:asciiTheme="minorBidi" w:hAnsiTheme="minorBidi" w:cstheme="minorBidi" w:hint="cs"/>
                <w:sz w:val="22"/>
                <w:szCs w:val="22"/>
                <w:rtl/>
                <w:lang w:bidi="he-IL"/>
              </w:rPr>
              <w:t>.</w:t>
            </w:r>
          </w:p>
          <w:p w14:paraId="73D0CDBD" w14:textId="5DD0AF8B" w:rsidR="007F7243" w:rsidRPr="0064048A" w:rsidRDefault="007F7243" w:rsidP="007F7243">
            <w:pPr>
              <w:pStyle w:val="a8"/>
              <w:numPr>
                <w:ilvl w:val="0"/>
                <w:numId w:val="35"/>
              </w:numPr>
              <w:bidi/>
              <w:spacing w:after="160" w:line="360" w:lineRule="auto"/>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sz w:val="22"/>
                <w:szCs w:val="22"/>
                <w:rtl/>
                <w:lang w:bidi="he-IL"/>
              </w:rPr>
            </w:pPr>
            <w:r>
              <w:rPr>
                <w:rFonts w:asciiTheme="minorBidi" w:hAnsiTheme="minorBidi" w:cstheme="minorBidi" w:hint="cs"/>
                <w:sz w:val="22"/>
                <w:szCs w:val="22"/>
                <w:rtl/>
                <w:lang w:bidi="he-IL"/>
              </w:rPr>
              <w:t>בזבוז דיו: המידע בטבלה חוזר על עצמו פעמיים</w:t>
            </w:r>
            <w:r w:rsidR="00AE48BD">
              <w:rPr>
                <w:rFonts w:asciiTheme="minorBidi" w:hAnsiTheme="minorBidi" w:cstheme="minorBidi" w:hint="cs"/>
                <w:sz w:val="22"/>
                <w:szCs w:val="22"/>
                <w:rtl/>
                <w:lang w:bidi="he-IL"/>
              </w:rPr>
              <w:t xml:space="preserve"> </w:t>
            </w:r>
            <w:r>
              <w:rPr>
                <w:rFonts w:asciiTheme="minorBidi" w:hAnsiTheme="minorBidi" w:cstheme="minorBidi" w:hint="cs"/>
                <w:sz w:val="22"/>
                <w:szCs w:val="22"/>
                <w:rtl/>
                <w:lang w:bidi="he-IL"/>
              </w:rPr>
              <w:t>(קורלציה בין 2 משתנים שונים) ובנוסף האלכסון הראשי מיותר כי הוא תמיד יהיה שווה ל-1.</w:t>
            </w:r>
          </w:p>
        </w:tc>
        <w:tc>
          <w:tcPr>
            <w:tcW w:w="4195" w:type="dxa"/>
            <w:vAlign w:val="center"/>
            <w:hideMark/>
          </w:tcPr>
          <w:p w14:paraId="6AE79C65" w14:textId="77777777" w:rsidR="00DD5F7E" w:rsidRDefault="005F3EBF" w:rsidP="00DD5F7E">
            <w:pPr>
              <w:pStyle w:val="a8"/>
              <w:numPr>
                <w:ilvl w:val="0"/>
                <w:numId w:val="35"/>
              </w:numPr>
              <w:bidi/>
              <w:spacing w:after="160" w:line="360" w:lineRule="auto"/>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sz w:val="22"/>
                <w:szCs w:val="22"/>
                <w:lang w:bidi="he-IL"/>
              </w:rPr>
            </w:pPr>
            <w:r w:rsidRPr="0064048A">
              <w:rPr>
                <w:rFonts w:asciiTheme="minorBidi" w:hAnsiTheme="minorBidi" w:cstheme="minorBidi"/>
                <w:sz w:val="22"/>
                <w:szCs w:val="22"/>
                <w:rtl/>
                <w:lang w:bidi="he-IL"/>
              </w:rPr>
              <w:t>עשויה להיות עמוסה עם נתונים רבים: כאשר יש כמות גדולה של משתנים או כאשר הנתונים צפופים, קשה מאוד לקרוא את מטריצת הפיזור.</w:t>
            </w:r>
          </w:p>
          <w:p w14:paraId="50CC0BEF" w14:textId="3A88EA6D" w:rsidR="00DD5F7E" w:rsidRPr="00DD5F7E" w:rsidRDefault="00DD5F7E" w:rsidP="00DD5F7E">
            <w:pPr>
              <w:pStyle w:val="a8"/>
              <w:numPr>
                <w:ilvl w:val="0"/>
                <w:numId w:val="35"/>
              </w:numPr>
              <w:bidi/>
              <w:spacing w:after="160" w:line="360" w:lineRule="auto"/>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sz w:val="22"/>
                <w:szCs w:val="22"/>
                <w:rtl/>
                <w:lang w:bidi="he-IL"/>
              </w:rPr>
            </w:pPr>
            <w:r>
              <w:rPr>
                <w:rFonts w:asciiTheme="minorBidi" w:hAnsiTheme="minorBidi" w:cstheme="minorBidi" w:hint="cs"/>
                <w:sz w:val="22"/>
                <w:szCs w:val="22"/>
                <w:rtl/>
                <w:lang w:bidi="he-IL"/>
              </w:rPr>
              <w:t xml:space="preserve">ירידה לפרטים הקטנים: קשה </w:t>
            </w:r>
            <w:proofErr w:type="spellStart"/>
            <w:r>
              <w:rPr>
                <w:rFonts w:asciiTheme="minorBidi" w:hAnsiTheme="minorBidi" w:cstheme="minorBidi" w:hint="cs"/>
                <w:sz w:val="22"/>
                <w:szCs w:val="22"/>
                <w:rtl/>
                <w:lang w:bidi="he-IL"/>
              </w:rPr>
              <w:t>לאמוד</w:t>
            </w:r>
            <w:proofErr w:type="spellEnd"/>
            <w:r>
              <w:rPr>
                <w:rFonts w:asciiTheme="minorBidi" w:hAnsiTheme="minorBidi" w:cstheme="minorBidi" w:hint="cs"/>
                <w:sz w:val="22"/>
                <w:szCs w:val="22"/>
                <w:rtl/>
                <w:lang w:bidi="he-IL"/>
              </w:rPr>
              <w:t xml:space="preserve"> את ערך הקורלציה המדויק בין 2 תכונות.</w:t>
            </w:r>
          </w:p>
        </w:tc>
      </w:tr>
    </w:tbl>
    <w:p w14:paraId="4C4CF728" w14:textId="77777777" w:rsidR="00E14898" w:rsidRPr="005F3EBF" w:rsidRDefault="00E14898" w:rsidP="005F3EBF">
      <w:pPr>
        <w:pStyle w:val="a8"/>
        <w:bidi/>
        <w:spacing w:after="160" w:line="360" w:lineRule="auto"/>
        <w:ind w:left="714"/>
        <w:rPr>
          <w:rFonts w:ascii="Segoe UI Semibold" w:hAnsi="Segoe UI Semibold" w:cs="Segoe UI Semibold"/>
          <w:sz w:val="20"/>
          <w:szCs w:val="20"/>
          <w:rtl/>
          <w:lang w:bidi="he-IL"/>
        </w:rPr>
      </w:pPr>
    </w:p>
    <w:p w14:paraId="6CCF50B6" w14:textId="77777777" w:rsidR="00C03A89" w:rsidRDefault="00C03A89" w:rsidP="00C03A89">
      <w:pPr>
        <w:bidi/>
        <w:spacing w:after="160" w:line="360" w:lineRule="auto"/>
        <w:rPr>
          <w:rFonts w:asciiTheme="minorBidi" w:hAnsiTheme="minorBidi" w:cstheme="minorBidi"/>
          <w:b/>
          <w:bCs/>
          <w:sz w:val="22"/>
          <w:szCs w:val="22"/>
          <w:lang w:bidi="he-IL"/>
        </w:rPr>
      </w:pPr>
    </w:p>
    <w:p w14:paraId="1C023FCF" w14:textId="42976E9E" w:rsidR="00C03A89" w:rsidRPr="00C03A89" w:rsidRDefault="005F3EBF" w:rsidP="00C03A89">
      <w:pPr>
        <w:bidi/>
        <w:spacing w:after="160" w:line="360" w:lineRule="auto"/>
        <w:rPr>
          <w:rFonts w:asciiTheme="minorBidi" w:hAnsiTheme="minorBidi" w:cstheme="minorBidi"/>
          <w:sz w:val="22"/>
          <w:szCs w:val="22"/>
          <w:lang w:bidi="he-IL"/>
        </w:rPr>
      </w:pPr>
      <w:r w:rsidRPr="00C03A89">
        <w:rPr>
          <w:rFonts w:asciiTheme="minorBidi" w:hAnsiTheme="minorBidi" w:cstheme="minorBidi"/>
          <w:b/>
          <w:bCs/>
          <w:sz w:val="22"/>
          <w:szCs w:val="22"/>
          <w:rtl/>
          <w:lang w:bidi="he-IL"/>
        </w:rPr>
        <w:t>הוויזואליזציה שנבחרה היא:</w:t>
      </w:r>
      <w:r w:rsidRPr="00C03A89">
        <w:rPr>
          <w:rFonts w:asciiTheme="minorBidi" w:hAnsiTheme="minorBidi" w:cstheme="minorBidi"/>
          <w:sz w:val="22"/>
          <w:szCs w:val="22"/>
          <w:rtl/>
          <w:lang w:bidi="he-IL"/>
        </w:rPr>
        <w:t xml:space="preserve"> </w:t>
      </w:r>
      <w:r w:rsidR="006961BA" w:rsidRPr="00C03A89">
        <w:rPr>
          <w:rFonts w:asciiTheme="minorBidi" w:hAnsiTheme="minorBidi" w:cstheme="minorBidi" w:hint="cs"/>
          <w:sz w:val="22"/>
          <w:szCs w:val="22"/>
          <w:rtl/>
          <w:lang w:bidi="he-IL"/>
        </w:rPr>
        <w:t xml:space="preserve">2 </w:t>
      </w:r>
      <w:r w:rsidR="006961BA" w:rsidRPr="00C03A89">
        <w:rPr>
          <w:rFonts w:asciiTheme="minorBidi" w:hAnsiTheme="minorBidi" w:cstheme="minorBidi"/>
          <w:sz w:val="22"/>
          <w:szCs w:val="22"/>
          <w:rtl/>
          <w:lang w:bidi="he-IL"/>
        </w:rPr>
        <w:t>–</w:t>
      </w:r>
      <w:r w:rsidR="006961BA" w:rsidRPr="00C03A89">
        <w:rPr>
          <w:rFonts w:asciiTheme="minorBidi" w:hAnsiTheme="minorBidi" w:cstheme="minorBidi" w:hint="cs"/>
          <w:sz w:val="22"/>
          <w:szCs w:val="22"/>
          <w:rtl/>
          <w:lang w:bidi="he-IL"/>
        </w:rPr>
        <w:t xml:space="preserve"> </w:t>
      </w:r>
      <w:proofErr w:type="spellStart"/>
      <w:r w:rsidR="006961BA" w:rsidRPr="00C03A89">
        <w:rPr>
          <w:rFonts w:asciiTheme="minorBidi" w:hAnsiTheme="minorBidi" w:cstheme="minorBidi"/>
          <w:sz w:val="22"/>
          <w:szCs w:val="22"/>
          <w:lang w:bidi="he-IL"/>
        </w:rPr>
        <w:t>PairPlot</w:t>
      </w:r>
      <w:proofErr w:type="spellEnd"/>
      <w:r w:rsidR="006961BA" w:rsidRPr="00C03A89">
        <w:rPr>
          <w:rFonts w:asciiTheme="minorBidi" w:hAnsiTheme="minorBidi" w:cstheme="minorBidi" w:hint="cs"/>
          <w:sz w:val="22"/>
          <w:szCs w:val="22"/>
          <w:rtl/>
          <w:lang w:bidi="he-IL"/>
        </w:rPr>
        <w:t xml:space="preserve">, הסיבה היא </w:t>
      </w:r>
      <w:r w:rsidR="00893AE5" w:rsidRPr="00C03A89">
        <w:rPr>
          <w:rFonts w:asciiTheme="minorBidi" w:hAnsiTheme="minorBidi" w:cstheme="minorBidi" w:hint="cs"/>
          <w:sz w:val="22"/>
          <w:szCs w:val="22"/>
          <w:rtl/>
          <w:lang w:bidi="he-IL"/>
        </w:rPr>
        <w:t>שבוויזואליזצי</w:t>
      </w:r>
      <w:r w:rsidR="00893AE5" w:rsidRPr="00C03A89">
        <w:rPr>
          <w:rFonts w:asciiTheme="minorBidi" w:hAnsiTheme="minorBidi" w:cstheme="minorBidi"/>
          <w:sz w:val="22"/>
          <w:szCs w:val="22"/>
          <w:rtl/>
          <w:lang w:bidi="he-IL"/>
        </w:rPr>
        <w:t>ה</w:t>
      </w:r>
      <w:r w:rsidR="006961BA" w:rsidRPr="00C03A89">
        <w:rPr>
          <w:rFonts w:asciiTheme="minorBidi" w:hAnsiTheme="minorBidi" w:cstheme="minorBidi" w:hint="cs"/>
          <w:sz w:val="22"/>
          <w:szCs w:val="22"/>
          <w:rtl/>
          <w:lang w:bidi="he-IL"/>
        </w:rPr>
        <w:t xml:space="preserve"> הזאת אפשר לקבל יותר מידע ולהבין את הנתונים לעומק</w:t>
      </w:r>
      <w:r w:rsidR="00F35DCD">
        <w:rPr>
          <w:rFonts w:asciiTheme="minorBidi" w:hAnsiTheme="minorBidi" w:cstheme="minorBidi" w:hint="cs"/>
          <w:sz w:val="22"/>
          <w:szCs w:val="22"/>
          <w:rtl/>
          <w:lang w:bidi="he-IL"/>
        </w:rPr>
        <w:t xml:space="preserve"> </w:t>
      </w:r>
      <w:r w:rsidR="003514C9" w:rsidRPr="00C03A89">
        <w:rPr>
          <w:rFonts w:asciiTheme="minorBidi" w:hAnsiTheme="minorBidi" w:cstheme="minorBidi" w:hint="cs"/>
          <w:sz w:val="22"/>
          <w:szCs w:val="22"/>
          <w:rtl/>
          <w:lang w:bidi="he-IL"/>
        </w:rPr>
        <w:t xml:space="preserve">(כמו זיהוי אנומליות, התפלגות ופיזור הנתונים). </w:t>
      </w:r>
      <w:r w:rsidR="006961BA" w:rsidRPr="00C03A89">
        <w:rPr>
          <w:rFonts w:asciiTheme="minorBidi" w:hAnsiTheme="minorBidi" w:cstheme="minorBidi" w:hint="cs"/>
          <w:sz w:val="22"/>
          <w:szCs w:val="22"/>
          <w:rtl/>
          <w:lang w:bidi="he-IL"/>
        </w:rPr>
        <w:t>היא מכילה את החלופה הראשונה</w:t>
      </w:r>
      <w:r w:rsidR="003514C9" w:rsidRPr="00C03A89">
        <w:rPr>
          <w:rFonts w:asciiTheme="minorBidi" w:hAnsiTheme="minorBidi" w:cstheme="minorBidi" w:hint="cs"/>
          <w:sz w:val="22"/>
          <w:szCs w:val="22"/>
          <w:rtl/>
          <w:lang w:bidi="he-IL"/>
        </w:rPr>
        <w:t xml:space="preserve"> רק שלעומתה אין בה כפל מידע, בכל תת-גרף יש משתנה תלוי ובלתי תלוי אחר.</w:t>
      </w:r>
    </w:p>
    <w:p w14:paraId="3450B09A" w14:textId="77777777" w:rsidR="00C03A89" w:rsidRPr="00C03A89" w:rsidRDefault="00C03A89" w:rsidP="00C03A89">
      <w:pPr>
        <w:pStyle w:val="a8"/>
        <w:bidi/>
        <w:spacing w:after="160" w:line="360" w:lineRule="auto"/>
        <w:ind w:left="714"/>
        <w:rPr>
          <w:rFonts w:asciiTheme="minorBidi" w:hAnsiTheme="minorBidi" w:cstheme="minorBidi"/>
          <w:sz w:val="22"/>
          <w:szCs w:val="22"/>
          <w:lang w:bidi="he-IL"/>
        </w:rPr>
      </w:pPr>
    </w:p>
    <w:p w14:paraId="43D6F68C" w14:textId="77777777" w:rsidR="003514C9" w:rsidRDefault="003514C9">
      <w:pPr>
        <w:rPr>
          <w:rFonts w:asciiTheme="minorBidi" w:hAnsiTheme="minorBidi" w:cstheme="minorBidi"/>
          <w:sz w:val="22"/>
          <w:szCs w:val="22"/>
          <w:lang w:bidi="he-IL"/>
        </w:rPr>
      </w:pPr>
      <w:r>
        <w:rPr>
          <w:rFonts w:asciiTheme="minorBidi" w:hAnsiTheme="minorBidi" w:cstheme="minorBidi"/>
          <w:sz w:val="22"/>
          <w:szCs w:val="22"/>
          <w:lang w:bidi="he-IL"/>
        </w:rPr>
        <w:br w:type="page"/>
      </w:r>
    </w:p>
    <w:p w14:paraId="5239C074" w14:textId="467B8AF3" w:rsidR="004A12B1" w:rsidRDefault="00EF0C39" w:rsidP="00F46F0A">
      <w:pPr>
        <w:pStyle w:val="a8"/>
        <w:numPr>
          <w:ilvl w:val="0"/>
          <w:numId w:val="7"/>
        </w:numPr>
        <w:bidi/>
        <w:spacing w:after="160" w:line="360" w:lineRule="auto"/>
        <w:outlineLvl w:val="1"/>
        <w:rPr>
          <w:rFonts w:asciiTheme="minorBidi" w:hAnsiTheme="minorBidi" w:cstheme="minorBidi"/>
          <w:noProof/>
          <w:u w:val="single"/>
        </w:rPr>
      </w:pPr>
      <w:bookmarkStart w:id="53" w:name="_Toc191843289"/>
      <w:r w:rsidRPr="00EF0C39">
        <w:rPr>
          <w:rFonts w:asciiTheme="minorBidi" w:hAnsiTheme="minorBidi" w:cs="Arial"/>
          <w:noProof/>
          <w:u w:val="single"/>
          <w:rtl/>
          <w:lang w:bidi="he-IL"/>
        </w:rPr>
        <w:lastRenderedPageBreak/>
        <w:t>מהם ההבדלים בין סוגי הנשק בתרומתם לחומרת האירועים</w:t>
      </w:r>
      <w:r w:rsidR="00F35DCD">
        <w:rPr>
          <w:rFonts w:asciiTheme="minorBidi" w:hAnsiTheme="minorBidi" w:cs="Arial" w:hint="cs"/>
          <w:noProof/>
          <w:u w:val="single"/>
          <w:rtl/>
          <w:lang w:bidi="he-IL"/>
        </w:rPr>
        <w:t xml:space="preserve"> </w:t>
      </w:r>
      <w:r w:rsidRPr="00EF0C39">
        <w:rPr>
          <w:rFonts w:asciiTheme="minorBidi" w:hAnsiTheme="minorBidi" w:cs="Arial"/>
          <w:noProof/>
          <w:u w:val="single"/>
          <w:rtl/>
          <w:lang w:bidi="he-IL"/>
        </w:rPr>
        <w:t>(מספר נפגעים והרוגים) ותדירות האירועים מכל סוג נשק</w:t>
      </w:r>
      <w:r w:rsidRPr="00EF0C39">
        <w:rPr>
          <w:rFonts w:asciiTheme="minorBidi" w:hAnsiTheme="minorBidi" w:cstheme="minorBidi"/>
          <w:noProof/>
          <w:u w:val="single"/>
        </w:rPr>
        <w:t>?</w:t>
      </w:r>
      <w:bookmarkEnd w:id="53"/>
    </w:p>
    <w:p w14:paraId="77A5930B" w14:textId="5669C0F9" w:rsidR="00E31145" w:rsidRPr="00C03A89" w:rsidRDefault="004A12B1" w:rsidP="00F46F0A">
      <w:pPr>
        <w:pStyle w:val="a8"/>
        <w:bidi/>
        <w:spacing w:after="160" w:line="360" w:lineRule="auto"/>
        <w:ind w:left="360"/>
        <w:rPr>
          <w:rFonts w:asciiTheme="minorBidi" w:hAnsiTheme="minorBidi" w:cstheme="minorBidi"/>
          <w:sz w:val="22"/>
          <w:szCs w:val="22"/>
          <w:lang w:bidi="he-IL"/>
        </w:rPr>
      </w:pPr>
      <w:r w:rsidRPr="00C03A89">
        <w:rPr>
          <w:rFonts w:asciiTheme="minorBidi" w:hAnsiTheme="minorBidi" w:cstheme="minorBidi"/>
          <w:sz w:val="22"/>
          <w:szCs w:val="22"/>
          <w:rtl/>
          <w:lang w:bidi="he-IL"/>
        </w:rPr>
        <w:t>נרצה להשוות בין סוגי נשק שונים שבהם המחבלים השתמשו בכל פיגוע, בהתחשבות במספר הנפגעים וההרוגים וכמות הפיגועים שבוצעו בכל סוג נשק. נרצה גם להבחין בסוגי נשק קטלניים יותר</w:t>
      </w:r>
      <w:r w:rsidR="0095434B">
        <w:rPr>
          <w:rFonts w:asciiTheme="minorBidi" w:hAnsiTheme="minorBidi" w:cstheme="minorBidi" w:hint="cs"/>
          <w:sz w:val="22"/>
          <w:szCs w:val="22"/>
          <w:rtl/>
          <w:lang w:bidi="he-IL"/>
        </w:rPr>
        <w:t xml:space="preserve"> </w:t>
      </w:r>
      <w:r w:rsidRPr="00C03A89">
        <w:rPr>
          <w:rFonts w:asciiTheme="minorBidi" w:hAnsiTheme="minorBidi" w:cstheme="minorBidi"/>
          <w:sz w:val="22"/>
          <w:szCs w:val="22"/>
          <w:rtl/>
          <w:lang w:bidi="he-IL"/>
        </w:rPr>
        <w:t>(גורמי נזק).</w:t>
      </w:r>
    </w:p>
    <w:p w14:paraId="13C6D12B" w14:textId="77777777" w:rsidR="00C03A89" w:rsidRPr="00C03A89" w:rsidRDefault="00C03A89" w:rsidP="00C03A89">
      <w:pPr>
        <w:pStyle w:val="a8"/>
        <w:bidi/>
        <w:ind w:left="1080"/>
        <w:rPr>
          <w:rFonts w:asciiTheme="minorBidi" w:hAnsiTheme="minorBidi" w:cstheme="minorBidi"/>
          <w:noProof/>
          <w:u w:val="single"/>
          <w:rtl/>
          <w:lang w:bidi="he-IL"/>
        </w:rPr>
      </w:pPr>
    </w:p>
    <w:p w14:paraId="7A38BDD5" w14:textId="0667FFDF" w:rsidR="00E31145" w:rsidRPr="00422C4A" w:rsidRDefault="004A12B1" w:rsidP="00422C4A">
      <w:pPr>
        <w:bidi/>
        <w:spacing w:after="160" w:line="360" w:lineRule="auto"/>
        <w:rPr>
          <w:rFonts w:asciiTheme="minorBidi" w:hAnsiTheme="minorBidi" w:cstheme="minorBidi"/>
          <w:b/>
          <w:bCs/>
          <w:sz w:val="32"/>
          <w:szCs w:val="32"/>
          <w:u w:val="single"/>
          <w:rtl/>
          <w:lang w:bidi="he-IL"/>
        </w:rPr>
      </w:pPr>
      <w:r w:rsidRPr="00EF024C">
        <w:rPr>
          <w:rFonts w:asciiTheme="minorBidi" w:hAnsiTheme="minorBidi" w:cstheme="minorBidi"/>
          <w:b/>
          <w:bCs/>
          <w:noProof/>
          <w:highlight w:val="yellow"/>
          <w:u w:val="single"/>
          <w:rtl/>
          <w:lang w:bidi="he-IL"/>
        </w:rPr>
        <w:drawing>
          <wp:anchor distT="0" distB="0" distL="114300" distR="114300" simplePos="0" relativeHeight="251691008" behindDoc="0" locked="0" layoutInCell="1" allowOverlap="1" wp14:anchorId="3892A8E8" wp14:editId="665E8ED9">
            <wp:simplePos x="0" y="0"/>
            <wp:positionH relativeFrom="column">
              <wp:posOffset>116840</wp:posOffset>
            </wp:positionH>
            <wp:positionV relativeFrom="paragraph">
              <wp:posOffset>242570</wp:posOffset>
            </wp:positionV>
            <wp:extent cx="5454015" cy="3623945"/>
            <wp:effectExtent l="0" t="0" r="0" b="0"/>
            <wp:wrapThrough wrapText="bothSides">
              <wp:wrapPolygon edited="0">
                <wp:start x="0" y="0"/>
                <wp:lineTo x="0" y="21460"/>
                <wp:lineTo x="21502" y="21460"/>
                <wp:lineTo x="21502" y="0"/>
                <wp:lineTo x="0" y="0"/>
              </wp:wrapPolygon>
            </wp:wrapThrough>
            <wp:docPr id="1282665550"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665550" name="תמונה 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54015" cy="3623945"/>
                    </a:xfrm>
                    <a:prstGeom prst="rect">
                      <a:avLst/>
                    </a:prstGeom>
                  </pic:spPr>
                </pic:pic>
              </a:graphicData>
            </a:graphic>
            <wp14:sizeRelH relativeFrom="margin">
              <wp14:pctWidth>0</wp14:pctWidth>
            </wp14:sizeRelH>
            <wp14:sizeRelV relativeFrom="margin">
              <wp14:pctHeight>0</wp14:pctHeight>
            </wp14:sizeRelV>
          </wp:anchor>
        </w:drawing>
      </w:r>
      <w:r w:rsidR="00E31145" w:rsidRPr="0064048A">
        <w:rPr>
          <w:rFonts w:asciiTheme="minorBidi" w:hAnsiTheme="minorBidi" w:cstheme="minorBidi"/>
          <w:b/>
          <w:bCs/>
          <w:u w:val="single"/>
          <w:rtl/>
          <w:lang w:bidi="he-IL"/>
        </w:rPr>
        <w:t>חלופה 1 למטלה 3:</w:t>
      </w:r>
    </w:p>
    <w:p w14:paraId="62048744" w14:textId="77300B65" w:rsidR="0099768F" w:rsidRPr="00F32C49" w:rsidRDefault="00E31145" w:rsidP="000B4284">
      <w:pPr>
        <w:pStyle w:val="a8"/>
        <w:numPr>
          <w:ilvl w:val="0"/>
          <w:numId w:val="8"/>
        </w:numPr>
        <w:bidi/>
        <w:spacing w:line="360" w:lineRule="auto"/>
        <w:rPr>
          <w:rFonts w:asciiTheme="minorBidi" w:hAnsiTheme="minorBidi" w:cstheme="minorBidi"/>
          <w:b/>
          <w:bCs/>
          <w:sz w:val="22"/>
          <w:szCs w:val="22"/>
        </w:rPr>
      </w:pPr>
      <w:r w:rsidRPr="00C62769">
        <w:rPr>
          <w:rFonts w:asciiTheme="minorBidi" w:hAnsiTheme="minorBidi" w:cstheme="minorBidi"/>
          <w:b/>
          <w:bCs/>
          <w:lang w:bidi="he-IL"/>
        </w:rPr>
        <w:t>Marks</w:t>
      </w:r>
      <w:r w:rsidRPr="00C62769">
        <w:rPr>
          <w:rFonts w:asciiTheme="minorBidi" w:hAnsiTheme="minorBidi" w:cstheme="minorBidi"/>
          <w:b/>
          <w:bCs/>
          <w:sz w:val="20"/>
          <w:szCs w:val="20"/>
          <w:rtl/>
          <w:lang w:bidi="he-IL"/>
        </w:rPr>
        <w:t>:</w:t>
      </w:r>
      <w:r w:rsidRPr="00C62769">
        <w:rPr>
          <w:rFonts w:asciiTheme="minorBidi" w:hAnsiTheme="minorBidi" w:cstheme="minorBidi"/>
          <w:sz w:val="20"/>
          <w:szCs w:val="20"/>
          <w:rtl/>
          <w:lang w:bidi="he-IL"/>
        </w:rPr>
        <w:br/>
      </w:r>
      <w:r w:rsidR="00FD3526" w:rsidRPr="009A17DF">
        <w:rPr>
          <w:rFonts w:asciiTheme="minorBidi" w:hAnsiTheme="minorBidi" w:cs="Arial" w:hint="cs"/>
          <w:sz w:val="22"/>
          <w:szCs w:val="22"/>
          <w:u w:val="single"/>
          <w:rtl/>
          <w:lang w:bidi="he-IL"/>
        </w:rPr>
        <w:t>קווים</w:t>
      </w:r>
      <w:r w:rsidR="00677843">
        <w:rPr>
          <w:rFonts w:asciiTheme="minorBidi" w:hAnsiTheme="minorBidi" w:cs="Arial" w:hint="cs"/>
          <w:sz w:val="22"/>
          <w:szCs w:val="22"/>
          <w:u w:val="single"/>
          <w:rtl/>
          <w:lang w:bidi="he-IL"/>
        </w:rPr>
        <w:t>:</w:t>
      </w:r>
      <w:r w:rsidR="0099768F" w:rsidRPr="00F32C49">
        <w:rPr>
          <w:rFonts w:asciiTheme="minorBidi" w:hAnsiTheme="minorBidi" w:cs="Arial"/>
          <w:b/>
          <w:bCs/>
          <w:sz w:val="22"/>
          <w:szCs w:val="22"/>
          <w:rtl/>
          <w:lang w:bidi="he-IL"/>
        </w:rPr>
        <w:t xml:space="preserve"> </w:t>
      </w:r>
      <w:r w:rsidR="00FD3526">
        <w:rPr>
          <w:rFonts w:asciiTheme="minorBidi" w:hAnsiTheme="minorBidi" w:cs="Arial" w:hint="cs"/>
          <w:sz w:val="22"/>
          <w:szCs w:val="22"/>
          <w:rtl/>
          <w:lang w:bidi="he-IL"/>
        </w:rPr>
        <w:t>מייצגים</w:t>
      </w:r>
      <w:r w:rsidR="000B4284" w:rsidRPr="000B4284">
        <w:rPr>
          <w:rFonts w:asciiTheme="minorBidi" w:hAnsiTheme="minorBidi" w:cs="Arial"/>
          <w:sz w:val="22"/>
          <w:szCs w:val="22"/>
          <w:rtl/>
          <w:lang w:bidi="he-IL"/>
        </w:rPr>
        <w:t xml:space="preserve"> את מספר הנפגעים</w:t>
      </w:r>
      <w:r w:rsidR="000B4284" w:rsidRPr="000B4284">
        <w:rPr>
          <w:rFonts w:asciiTheme="minorBidi" w:hAnsiTheme="minorBidi" w:cs="Arial"/>
          <w:sz w:val="22"/>
          <w:szCs w:val="22"/>
          <w:lang w:bidi="he-IL"/>
        </w:rPr>
        <w:t xml:space="preserve"> (Injuries) </w:t>
      </w:r>
      <w:r w:rsidR="000B4284" w:rsidRPr="000B4284">
        <w:rPr>
          <w:rFonts w:asciiTheme="minorBidi" w:hAnsiTheme="minorBidi" w:cs="Arial"/>
          <w:sz w:val="22"/>
          <w:szCs w:val="22"/>
          <w:rtl/>
          <w:lang w:bidi="he-IL"/>
        </w:rPr>
        <w:t>וההרוגים</w:t>
      </w:r>
      <w:r w:rsidR="000B4284" w:rsidRPr="000B4284">
        <w:rPr>
          <w:rFonts w:asciiTheme="minorBidi" w:hAnsiTheme="minorBidi" w:cs="Arial"/>
          <w:sz w:val="22"/>
          <w:szCs w:val="22"/>
          <w:lang w:bidi="he-IL"/>
        </w:rPr>
        <w:t xml:space="preserve"> (</w:t>
      </w:r>
      <w:r w:rsidR="00FD3526">
        <w:rPr>
          <w:rFonts w:asciiTheme="minorBidi" w:hAnsiTheme="minorBidi" w:cs="Arial"/>
          <w:sz w:val="22"/>
          <w:szCs w:val="22"/>
          <w:lang w:bidi="he-IL"/>
        </w:rPr>
        <w:t>Deaths</w:t>
      </w:r>
      <w:r w:rsidR="000B4284" w:rsidRPr="000B4284">
        <w:rPr>
          <w:rFonts w:asciiTheme="minorBidi" w:hAnsiTheme="minorBidi" w:cs="Arial"/>
          <w:sz w:val="22"/>
          <w:szCs w:val="22"/>
          <w:lang w:bidi="he-IL"/>
        </w:rPr>
        <w:t xml:space="preserve">) </w:t>
      </w:r>
      <w:r w:rsidR="000B4284" w:rsidRPr="000B4284">
        <w:rPr>
          <w:rFonts w:asciiTheme="minorBidi" w:hAnsiTheme="minorBidi" w:cs="Arial"/>
          <w:sz w:val="22"/>
          <w:szCs w:val="22"/>
          <w:rtl/>
          <w:lang w:bidi="he-IL"/>
        </w:rPr>
        <w:t>לכל סוג נשק</w:t>
      </w:r>
      <w:r w:rsidR="000B4284" w:rsidRPr="000B4284">
        <w:rPr>
          <w:rFonts w:asciiTheme="minorBidi" w:hAnsiTheme="minorBidi" w:cs="Arial"/>
          <w:sz w:val="22"/>
          <w:szCs w:val="22"/>
          <w:lang w:bidi="he-IL"/>
        </w:rPr>
        <w:t>.</w:t>
      </w:r>
    </w:p>
    <w:p w14:paraId="3097FA42" w14:textId="6A380A51" w:rsidR="00FD3526" w:rsidRPr="00AE3B61" w:rsidRDefault="0099768F" w:rsidP="004E3184">
      <w:pPr>
        <w:bidi/>
        <w:spacing w:line="360" w:lineRule="auto"/>
        <w:ind w:firstLine="360"/>
        <w:rPr>
          <w:rFonts w:asciiTheme="minorBidi" w:hAnsiTheme="minorBidi" w:cs="Arial"/>
          <w:sz w:val="22"/>
          <w:szCs w:val="22"/>
          <w:lang w:bidi="he-IL"/>
        </w:rPr>
      </w:pPr>
      <w:r w:rsidRPr="009A17DF">
        <w:rPr>
          <w:rFonts w:asciiTheme="minorBidi" w:hAnsiTheme="minorBidi" w:cs="Arial"/>
          <w:sz w:val="22"/>
          <w:szCs w:val="22"/>
          <w:u w:val="single"/>
          <w:rtl/>
          <w:lang w:bidi="he-IL"/>
        </w:rPr>
        <w:t>נקודות</w:t>
      </w:r>
      <w:r w:rsidR="00677843">
        <w:rPr>
          <w:rFonts w:asciiTheme="minorBidi" w:hAnsiTheme="minorBidi" w:cs="Arial" w:hint="cs"/>
          <w:sz w:val="22"/>
          <w:szCs w:val="22"/>
          <w:u w:val="single"/>
          <w:rtl/>
          <w:lang w:bidi="he-IL"/>
        </w:rPr>
        <w:t>:</w:t>
      </w:r>
      <w:r w:rsidRPr="00AE3B61">
        <w:rPr>
          <w:rFonts w:asciiTheme="minorBidi" w:hAnsiTheme="minorBidi" w:cs="Arial"/>
          <w:b/>
          <w:bCs/>
          <w:sz w:val="22"/>
          <w:szCs w:val="22"/>
          <w:rtl/>
          <w:lang w:bidi="he-IL"/>
        </w:rPr>
        <w:t xml:space="preserve"> </w:t>
      </w:r>
      <w:r w:rsidRPr="00AE3B61">
        <w:rPr>
          <w:rFonts w:asciiTheme="minorBidi" w:hAnsiTheme="minorBidi" w:cs="Arial"/>
          <w:sz w:val="22"/>
          <w:szCs w:val="22"/>
          <w:rtl/>
          <w:lang w:bidi="he-IL"/>
        </w:rPr>
        <w:t>מתחת לכל קטגוריה מצוינת כמות הפיגועים (מספר האירועים) באמצעות נקודה ומספר.</w:t>
      </w:r>
    </w:p>
    <w:p w14:paraId="010779EB" w14:textId="01C5536B" w:rsidR="00E31145" w:rsidRPr="00AE3B61" w:rsidRDefault="00E31145" w:rsidP="00AE3B61">
      <w:pPr>
        <w:pStyle w:val="a8"/>
        <w:numPr>
          <w:ilvl w:val="0"/>
          <w:numId w:val="8"/>
        </w:numPr>
        <w:bidi/>
        <w:spacing w:line="360" w:lineRule="auto"/>
        <w:rPr>
          <w:rFonts w:asciiTheme="minorBidi" w:hAnsiTheme="minorBidi" w:cs="Arial"/>
          <w:sz w:val="22"/>
          <w:szCs w:val="22"/>
          <w:lang w:bidi="he-IL"/>
        </w:rPr>
      </w:pPr>
      <w:r w:rsidRPr="00AE3B61">
        <w:rPr>
          <w:rFonts w:asciiTheme="minorBidi" w:hAnsiTheme="minorBidi" w:cstheme="minorBidi"/>
          <w:b/>
          <w:bCs/>
          <w:lang w:bidi="he-IL"/>
        </w:rPr>
        <w:t>Channels</w:t>
      </w:r>
      <w:r w:rsidRPr="00AE3B61">
        <w:rPr>
          <w:rFonts w:asciiTheme="minorBidi" w:hAnsiTheme="minorBidi" w:cstheme="minorBidi"/>
          <w:b/>
          <w:bCs/>
          <w:sz w:val="20"/>
          <w:szCs w:val="20"/>
          <w:rtl/>
          <w:lang w:bidi="he-IL"/>
        </w:rPr>
        <w:t>:</w:t>
      </w:r>
      <w:r w:rsidRPr="00AE3B61">
        <w:rPr>
          <w:rFonts w:asciiTheme="minorBidi" w:hAnsiTheme="minorBidi" w:cstheme="minorBidi"/>
          <w:sz w:val="20"/>
          <w:szCs w:val="20"/>
          <w:rtl/>
          <w:lang w:bidi="he-IL"/>
        </w:rPr>
        <w:br/>
      </w:r>
      <w:r w:rsidR="00FD3526" w:rsidRPr="006D6F13">
        <w:rPr>
          <w:rFonts w:asciiTheme="minorBidi" w:hAnsiTheme="minorBidi" w:cs="Arial" w:hint="cs"/>
          <w:sz w:val="22"/>
          <w:szCs w:val="22"/>
          <w:u w:val="single"/>
          <w:rtl/>
          <w:lang w:bidi="he-IL"/>
        </w:rPr>
        <w:t xml:space="preserve">מיקום </w:t>
      </w:r>
      <w:r w:rsidR="00FD3526" w:rsidRPr="006D6F13">
        <w:rPr>
          <w:rFonts w:asciiTheme="minorBidi" w:hAnsiTheme="minorBidi" w:cs="Arial"/>
          <w:sz w:val="22"/>
          <w:szCs w:val="22"/>
          <w:u w:val="single"/>
          <w:rtl/>
          <w:lang w:bidi="he-IL"/>
        </w:rPr>
        <w:t>ציר ה-</w:t>
      </w:r>
      <w:r w:rsidR="00FD3526" w:rsidRPr="006D6F13">
        <w:rPr>
          <w:rFonts w:asciiTheme="minorBidi" w:hAnsiTheme="minorBidi" w:cstheme="minorBidi"/>
          <w:sz w:val="22"/>
          <w:szCs w:val="22"/>
          <w:u w:val="single"/>
        </w:rPr>
        <w:t>X</w:t>
      </w:r>
      <w:r w:rsidR="00677843">
        <w:rPr>
          <w:rFonts w:asciiTheme="minorBidi" w:hAnsiTheme="minorBidi" w:cs="Arial" w:hint="cs"/>
          <w:sz w:val="22"/>
          <w:szCs w:val="22"/>
          <w:u w:val="single"/>
          <w:rtl/>
          <w:lang w:bidi="he-IL"/>
        </w:rPr>
        <w:t>:</w:t>
      </w:r>
      <w:r w:rsidR="00FD3526" w:rsidRPr="00AE3B61">
        <w:rPr>
          <w:rFonts w:asciiTheme="minorBidi" w:hAnsiTheme="minorBidi" w:cs="Arial" w:hint="cs"/>
          <w:sz w:val="22"/>
          <w:szCs w:val="22"/>
          <w:rtl/>
          <w:lang w:bidi="he-IL"/>
        </w:rPr>
        <w:t xml:space="preserve"> </w:t>
      </w:r>
      <w:r w:rsidR="00C34E24" w:rsidRPr="00AE3B61">
        <w:rPr>
          <w:rFonts w:asciiTheme="minorBidi" w:hAnsiTheme="minorBidi" w:cs="Arial"/>
          <w:sz w:val="22"/>
          <w:szCs w:val="22"/>
          <w:rtl/>
          <w:lang w:bidi="he-IL"/>
        </w:rPr>
        <w:t>המיקום משקף את סוג הנשק</w:t>
      </w:r>
      <w:r w:rsidR="001173C8">
        <w:rPr>
          <w:rFonts w:asciiTheme="minorBidi" w:hAnsiTheme="minorBidi" w:cs="Arial" w:hint="cs"/>
          <w:sz w:val="22"/>
          <w:szCs w:val="22"/>
          <w:rtl/>
          <w:lang w:bidi="he-IL"/>
        </w:rPr>
        <w:t xml:space="preserve"> </w:t>
      </w:r>
      <w:r w:rsidR="00FD3526" w:rsidRPr="00AE3B61">
        <w:rPr>
          <w:rFonts w:asciiTheme="minorBidi" w:hAnsiTheme="minorBidi" w:cs="Arial" w:hint="cs"/>
          <w:sz w:val="22"/>
          <w:szCs w:val="22"/>
          <w:rtl/>
          <w:lang w:bidi="he-IL"/>
        </w:rPr>
        <w:t>(קטגוריה) וממוין לפי כמות האירועים מאותה קטגוריה.</w:t>
      </w:r>
      <w:r w:rsidR="00FD3526" w:rsidRPr="00AE3B61">
        <w:rPr>
          <w:rFonts w:asciiTheme="minorBidi" w:hAnsiTheme="minorBidi" w:cs="Arial"/>
          <w:sz w:val="22"/>
          <w:szCs w:val="22"/>
          <w:rtl/>
          <w:lang w:bidi="he-IL"/>
        </w:rPr>
        <w:br/>
      </w:r>
      <w:r w:rsidR="00AE3B61" w:rsidRPr="00AE3B61">
        <w:rPr>
          <w:rFonts w:asciiTheme="minorBidi" w:hAnsiTheme="minorBidi" w:cs="Arial"/>
          <w:sz w:val="22"/>
          <w:szCs w:val="22"/>
          <w:rtl/>
          <w:lang w:bidi="he-IL"/>
        </w:rPr>
        <w:t>הערוץ של המספרים</w:t>
      </w:r>
      <w:r w:rsidR="00AE3B61">
        <w:rPr>
          <w:rFonts w:asciiTheme="minorBidi" w:hAnsiTheme="minorBidi" w:cs="Arial" w:hint="cs"/>
          <w:sz w:val="22"/>
          <w:szCs w:val="22"/>
          <w:rtl/>
          <w:lang w:bidi="he-IL"/>
        </w:rPr>
        <w:t xml:space="preserve"> מתחת לציר ה-</w:t>
      </w:r>
      <w:r w:rsidR="00AE3B61">
        <w:rPr>
          <w:rFonts w:asciiTheme="minorBidi" w:hAnsiTheme="minorBidi" w:cs="Arial"/>
          <w:sz w:val="22"/>
          <w:szCs w:val="22"/>
          <w:lang w:bidi="he-IL"/>
        </w:rPr>
        <w:t>X</w:t>
      </w:r>
      <w:r w:rsidR="00AE3B61">
        <w:rPr>
          <w:rFonts w:asciiTheme="minorBidi" w:hAnsiTheme="minorBidi" w:cs="Arial" w:hint="cs"/>
          <w:sz w:val="22"/>
          <w:szCs w:val="22"/>
          <w:rtl/>
          <w:lang w:bidi="he-IL"/>
        </w:rPr>
        <w:t xml:space="preserve"> </w:t>
      </w:r>
      <w:r w:rsidR="00AE3B61" w:rsidRPr="00AE3B61">
        <w:rPr>
          <w:rFonts w:asciiTheme="minorBidi" w:hAnsiTheme="minorBidi" w:cs="Arial"/>
          <w:sz w:val="22"/>
          <w:szCs w:val="22"/>
          <w:rtl/>
          <w:lang w:bidi="he-IL"/>
        </w:rPr>
        <w:t xml:space="preserve">הוא </w:t>
      </w:r>
      <w:r w:rsidR="00AE3B61" w:rsidRPr="009A17DF">
        <w:rPr>
          <w:rFonts w:asciiTheme="minorBidi" w:hAnsiTheme="minorBidi" w:cs="Arial"/>
          <w:sz w:val="22"/>
          <w:szCs w:val="22"/>
          <w:u w:val="single"/>
          <w:rtl/>
          <w:lang w:bidi="he-IL"/>
        </w:rPr>
        <w:t xml:space="preserve">אזור </w:t>
      </w:r>
      <w:proofErr w:type="gramStart"/>
      <w:r w:rsidR="00AE3B61" w:rsidRPr="009A17DF">
        <w:rPr>
          <w:rFonts w:asciiTheme="minorBidi" w:hAnsiTheme="minorBidi" w:cs="Arial"/>
          <w:sz w:val="22"/>
          <w:szCs w:val="22"/>
          <w:u w:val="single"/>
          <w:rtl/>
          <w:lang w:bidi="he-IL"/>
        </w:rPr>
        <w:t>מרחבי</w:t>
      </w:r>
      <w:r w:rsidR="00AE3B61" w:rsidRPr="009A17DF">
        <w:rPr>
          <w:rFonts w:asciiTheme="minorBidi" w:hAnsiTheme="minorBidi" w:cs="Arial"/>
          <w:sz w:val="22"/>
          <w:szCs w:val="22"/>
          <w:lang w:bidi="he-IL"/>
        </w:rPr>
        <w:t xml:space="preserve"> ,</w:t>
      </w:r>
      <w:proofErr w:type="gramEnd"/>
      <w:r w:rsidR="00AE3B61" w:rsidRPr="009A17DF">
        <w:rPr>
          <w:rFonts w:asciiTheme="minorBidi" w:hAnsiTheme="minorBidi" w:cs="Arial"/>
          <w:sz w:val="22"/>
          <w:szCs w:val="22"/>
          <w:u w:val="single"/>
          <w:lang w:bidi="he-IL"/>
        </w:rPr>
        <w:t>(Spatial Region</w:t>
      </w:r>
      <w:r w:rsidR="00AE3B61" w:rsidRPr="00C8673E">
        <w:rPr>
          <w:rFonts w:asciiTheme="minorBidi" w:hAnsiTheme="minorBidi" w:cs="Arial"/>
          <w:sz w:val="22"/>
          <w:szCs w:val="22"/>
          <w:u w:val="single"/>
          <w:lang w:bidi="he-IL"/>
        </w:rPr>
        <w:t xml:space="preserve">) </w:t>
      </w:r>
      <w:r w:rsidR="00AE3B61" w:rsidRPr="00AE3B61">
        <w:rPr>
          <w:rFonts w:asciiTheme="minorBidi" w:hAnsiTheme="minorBidi" w:cs="Arial"/>
          <w:sz w:val="22"/>
          <w:szCs w:val="22"/>
          <w:rtl/>
          <w:lang w:bidi="he-IL"/>
        </w:rPr>
        <w:t>כי משמעותם נקבעת לפי מיקומם ליד קטגוריית הנשק</w:t>
      </w:r>
      <w:r w:rsidR="00AE3B61" w:rsidRPr="00AE3B61">
        <w:rPr>
          <w:rFonts w:asciiTheme="minorBidi" w:hAnsiTheme="minorBidi" w:cs="Arial"/>
          <w:sz w:val="22"/>
          <w:szCs w:val="22"/>
          <w:lang w:bidi="he-IL"/>
        </w:rPr>
        <w:t>.</w:t>
      </w:r>
      <w:r w:rsidR="00FD3526" w:rsidRPr="00AE3B61">
        <w:rPr>
          <w:rFonts w:asciiTheme="minorBidi" w:hAnsiTheme="minorBidi" w:cs="Arial"/>
          <w:sz w:val="22"/>
          <w:szCs w:val="22"/>
          <w:rtl/>
          <w:lang w:bidi="he-IL"/>
        </w:rPr>
        <w:br/>
      </w:r>
      <w:r w:rsidR="00FD3526" w:rsidRPr="006D6F13">
        <w:rPr>
          <w:rFonts w:asciiTheme="minorBidi" w:hAnsiTheme="minorBidi" w:cs="Arial" w:hint="cs"/>
          <w:sz w:val="22"/>
          <w:szCs w:val="22"/>
          <w:u w:val="single"/>
          <w:rtl/>
          <w:lang w:bidi="he-IL"/>
        </w:rPr>
        <w:t>מיקום</w:t>
      </w:r>
      <w:r w:rsidR="00C34E24" w:rsidRPr="006D6F13">
        <w:rPr>
          <w:rFonts w:asciiTheme="minorBidi" w:hAnsiTheme="minorBidi" w:cs="Arial"/>
          <w:sz w:val="22"/>
          <w:szCs w:val="22"/>
          <w:u w:val="single"/>
          <w:rtl/>
          <w:lang w:bidi="he-IL"/>
        </w:rPr>
        <w:t xml:space="preserve"> </w:t>
      </w:r>
      <w:r w:rsidR="00FD3526" w:rsidRPr="006D6F13">
        <w:rPr>
          <w:rFonts w:asciiTheme="minorBidi" w:hAnsiTheme="minorBidi" w:cs="Arial" w:hint="cs"/>
          <w:sz w:val="22"/>
          <w:szCs w:val="22"/>
          <w:u w:val="single"/>
          <w:rtl/>
          <w:lang w:bidi="he-IL"/>
        </w:rPr>
        <w:t>ב</w:t>
      </w:r>
      <w:r w:rsidR="00C34E24" w:rsidRPr="006D6F13">
        <w:rPr>
          <w:rFonts w:asciiTheme="minorBidi" w:hAnsiTheme="minorBidi" w:cs="Arial"/>
          <w:sz w:val="22"/>
          <w:szCs w:val="22"/>
          <w:u w:val="single"/>
          <w:rtl/>
          <w:lang w:bidi="he-IL"/>
        </w:rPr>
        <w:t>ציר ה-</w:t>
      </w:r>
      <w:r w:rsidR="00C34E24" w:rsidRPr="006D6F13">
        <w:rPr>
          <w:rFonts w:asciiTheme="minorBidi" w:hAnsiTheme="minorBidi" w:cstheme="minorBidi"/>
          <w:sz w:val="22"/>
          <w:szCs w:val="22"/>
          <w:u w:val="single"/>
        </w:rPr>
        <w:t>Y</w:t>
      </w:r>
      <w:r w:rsidR="00C34E24" w:rsidRPr="006D6F13">
        <w:rPr>
          <w:rFonts w:asciiTheme="minorBidi" w:hAnsiTheme="minorBidi" w:cs="Arial"/>
          <w:sz w:val="22"/>
          <w:szCs w:val="22"/>
          <w:u w:val="single"/>
          <w:rtl/>
          <w:lang w:bidi="he-IL"/>
        </w:rPr>
        <w:t xml:space="preserve"> </w:t>
      </w:r>
      <w:r w:rsidR="00FD3526" w:rsidRPr="006D6F13">
        <w:rPr>
          <w:rFonts w:asciiTheme="minorBidi" w:hAnsiTheme="minorBidi" w:cs="Arial" w:hint="cs"/>
          <w:sz w:val="22"/>
          <w:szCs w:val="22"/>
          <w:u w:val="single"/>
          <w:rtl/>
          <w:lang w:bidi="he-IL"/>
        </w:rPr>
        <w:t>מנקודת התחלה שווה</w:t>
      </w:r>
      <w:r w:rsidR="00677843">
        <w:rPr>
          <w:rFonts w:asciiTheme="minorBidi" w:hAnsiTheme="minorBidi" w:cs="Arial" w:hint="cs"/>
          <w:sz w:val="22"/>
          <w:szCs w:val="22"/>
          <w:u w:val="single"/>
          <w:rtl/>
          <w:lang w:bidi="he-IL"/>
        </w:rPr>
        <w:t>:</w:t>
      </w:r>
      <w:r w:rsidR="00FD3526" w:rsidRPr="00AE3B61">
        <w:rPr>
          <w:rFonts w:asciiTheme="minorBidi" w:hAnsiTheme="minorBidi" w:cs="Arial" w:hint="cs"/>
          <w:sz w:val="22"/>
          <w:szCs w:val="22"/>
          <w:rtl/>
          <w:lang w:bidi="he-IL"/>
        </w:rPr>
        <w:t xml:space="preserve"> </w:t>
      </w:r>
      <w:r w:rsidR="00C34E24" w:rsidRPr="00AE3B61">
        <w:rPr>
          <w:rFonts w:asciiTheme="minorBidi" w:hAnsiTheme="minorBidi" w:cs="Arial"/>
          <w:sz w:val="22"/>
          <w:szCs w:val="22"/>
          <w:rtl/>
          <w:lang w:bidi="he-IL"/>
        </w:rPr>
        <w:t>מוצגת כמות ההרוגים והפצועים עבור כל קטגוריה.</w:t>
      </w:r>
      <w:r w:rsidR="00FD3526" w:rsidRPr="00AE3B61">
        <w:rPr>
          <w:rFonts w:asciiTheme="minorBidi" w:hAnsiTheme="minorBidi" w:cs="Arial"/>
          <w:sz w:val="22"/>
          <w:szCs w:val="22"/>
          <w:rtl/>
          <w:lang w:bidi="he-IL"/>
        </w:rPr>
        <w:br/>
      </w:r>
      <w:r w:rsidR="00FD3526" w:rsidRPr="006D6F13">
        <w:rPr>
          <w:rFonts w:asciiTheme="minorBidi" w:hAnsiTheme="minorBidi" w:cs="Arial" w:hint="cs"/>
          <w:sz w:val="22"/>
          <w:szCs w:val="22"/>
          <w:u w:val="single"/>
          <w:rtl/>
          <w:lang w:bidi="he-IL"/>
        </w:rPr>
        <w:t>גוון (</w:t>
      </w:r>
      <w:r w:rsidR="00FD3526" w:rsidRPr="006D6F13">
        <w:rPr>
          <w:rFonts w:asciiTheme="minorBidi" w:hAnsiTheme="minorBidi" w:cs="Arial"/>
          <w:sz w:val="22"/>
          <w:szCs w:val="22"/>
          <w:u w:val="single"/>
          <w:lang w:bidi="he-IL"/>
        </w:rPr>
        <w:t>Hue</w:t>
      </w:r>
      <w:r w:rsidR="00FD3526" w:rsidRPr="006D6F13">
        <w:rPr>
          <w:rFonts w:asciiTheme="minorBidi" w:hAnsiTheme="minorBidi" w:cs="Arial" w:hint="cs"/>
          <w:sz w:val="22"/>
          <w:szCs w:val="22"/>
          <w:u w:val="single"/>
          <w:rtl/>
          <w:lang w:bidi="he-IL"/>
        </w:rPr>
        <w:t>)</w:t>
      </w:r>
      <w:r w:rsidR="00677843">
        <w:rPr>
          <w:rFonts w:asciiTheme="minorBidi" w:hAnsiTheme="minorBidi" w:cs="Arial" w:hint="cs"/>
          <w:sz w:val="22"/>
          <w:szCs w:val="22"/>
          <w:u w:val="single"/>
          <w:rtl/>
          <w:lang w:bidi="he-IL"/>
        </w:rPr>
        <w:t>:</w:t>
      </w:r>
      <w:r w:rsidR="00677843">
        <w:rPr>
          <w:rFonts w:asciiTheme="minorBidi" w:hAnsiTheme="minorBidi" w:cs="Arial" w:hint="cs"/>
          <w:sz w:val="22"/>
          <w:szCs w:val="22"/>
          <w:rtl/>
          <w:lang w:bidi="he-IL"/>
        </w:rPr>
        <w:t xml:space="preserve"> </w:t>
      </w:r>
      <w:r w:rsidR="00FD3526" w:rsidRPr="00AE3B61">
        <w:rPr>
          <w:rFonts w:asciiTheme="minorBidi" w:hAnsiTheme="minorBidi" w:cs="Arial" w:hint="cs"/>
          <w:sz w:val="22"/>
          <w:szCs w:val="22"/>
          <w:rtl/>
          <w:lang w:bidi="he-IL"/>
        </w:rPr>
        <w:t>גוון הקווים מייצג את התכונה (כחול-</w:t>
      </w:r>
      <w:r w:rsidR="00FD3526" w:rsidRPr="00AE3B61">
        <w:rPr>
          <w:rFonts w:asciiTheme="minorBidi" w:hAnsiTheme="minorBidi" w:cs="Arial"/>
          <w:sz w:val="22"/>
          <w:szCs w:val="22"/>
          <w:lang w:bidi="he-IL"/>
        </w:rPr>
        <w:t>Deaths</w:t>
      </w:r>
      <w:r w:rsidR="00FD3526" w:rsidRPr="00AE3B61">
        <w:rPr>
          <w:rFonts w:asciiTheme="minorBidi" w:hAnsiTheme="minorBidi" w:cs="Arial" w:hint="cs"/>
          <w:sz w:val="22"/>
          <w:szCs w:val="22"/>
          <w:rtl/>
          <w:lang w:bidi="he-IL"/>
        </w:rPr>
        <w:t>, צהוב-</w:t>
      </w:r>
      <w:r w:rsidR="00FD3526" w:rsidRPr="00AE3B61">
        <w:rPr>
          <w:rFonts w:asciiTheme="minorBidi" w:hAnsiTheme="minorBidi" w:cs="Arial"/>
          <w:sz w:val="22"/>
          <w:szCs w:val="22"/>
          <w:lang w:bidi="he-IL"/>
        </w:rPr>
        <w:t>Injuries</w:t>
      </w:r>
      <w:r w:rsidR="00FD3526" w:rsidRPr="00AE3B61">
        <w:rPr>
          <w:rFonts w:asciiTheme="minorBidi" w:hAnsiTheme="minorBidi" w:cs="Arial" w:hint="cs"/>
          <w:sz w:val="22"/>
          <w:szCs w:val="22"/>
          <w:rtl/>
          <w:lang w:bidi="he-IL"/>
        </w:rPr>
        <w:t>).</w:t>
      </w:r>
    </w:p>
    <w:p w14:paraId="7ED0A0A1" w14:textId="4F12AA36" w:rsidR="00FA3664" w:rsidRDefault="00E31145" w:rsidP="00FA3664">
      <w:pPr>
        <w:pStyle w:val="a8"/>
        <w:numPr>
          <w:ilvl w:val="0"/>
          <w:numId w:val="8"/>
        </w:numPr>
        <w:bidi/>
        <w:spacing w:line="360" w:lineRule="auto"/>
        <w:rPr>
          <w:rFonts w:asciiTheme="minorBidi" w:hAnsiTheme="minorBidi" w:cstheme="minorBidi"/>
          <w:sz w:val="22"/>
          <w:szCs w:val="22"/>
          <w:lang w:bidi="he-IL"/>
        </w:rPr>
      </w:pPr>
      <w:r w:rsidRPr="00392A52">
        <w:rPr>
          <w:rFonts w:asciiTheme="minorBidi" w:hAnsiTheme="minorBidi" w:cstheme="minorBidi"/>
          <w:b/>
          <w:bCs/>
          <w:rtl/>
          <w:lang w:bidi="he-IL"/>
        </w:rPr>
        <w:t>אקספרסיביות</w:t>
      </w:r>
      <w:r w:rsidRPr="00392A52">
        <w:rPr>
          <w:rFonts w:asciiTheme="minorBidi" w:hAnsiTheme="minorBidi" w:cstheme="minorBidi"/>
          <w:b/>
          <w:bCs/>
          <w:sz w:val="20"/>
          <w:szCs w:val="20"/>
          <w:rtl/>
          <w:lang w:bidi="he-IL"/>
        </w:rPr>
        <w:t>:</w:t>
      </w:r>
      <w:r w:rsidRPr="00392A52">
        <w:rPr>
          <w:rFonts w:asciiTheme="minorBidi" w:hAnsiTheme="minorBidi" w:cstheme="minorBidi"/>
          <w:sz w:val="20"/>
          <w:szCs w:val="20"/>
          <w:rtl/>
          <w:lang w:bidi="he-IL"/>
        </w:rPr>
        <w:br/>
      </w:r>
      <w:r w:rsidR="005C2FC8" w:rsidRPr="00392A52">
        <w:rPr>
          <w:rFonts w:asciiTheme="minorBidi" w:hAnsiTheme="minorBidi" w:cstheme="minorBidi"/>
          <w:sz w:val="22"/>
          <w:szCs w:val="22"/>
          <w:rtl/>
          <w:lang w:bidi="he-IL"/>
        </w:rPr>
        <w:t>הגרף מציג נתונים על פיגועי טרור לפי סוג הנשק שבו נעשה שימוש. כל שתי עמודות סמוכות מייצגות קטגוריה של סוג נשק (אזור משותף), כאשר הגוון משמש להבחנה בין הקטגוריות הכמותיות</w:t>
      </w:r>
      <w:r w:rsidR="007F4B44" w:rsidRPr="00392A52">
        <w:rPr>
          <w:rFonts w:asciiTheme="minorBidi" w:hAnsiTheme="minorBidi" w:cstheme="minorBidi"/>
          <w:sz w:val="22"/>
          <w:szCs w:val="22"/>
          <w:lang w:bidi="he-IL"/>
        </w:rPr>
        <w:t>:</w:t>
      </w:r>
      <w:r w:rsidR="005C2FC8" w:rsidRPr="00392A52">
        <w:rPr>
          <w:rFonts w:asciiTheme="minorBidi" w:hAnsiTheme="minorBidi" w:cstheme="minorBidi"/>
          <w:sz w:val="22"/>
          <w:szCs w:val="22"/>
          <w:rtl/>
          <w:lang w:bidi="he-IL"/>
        </w:rPr>
        <w:t xml:space="preserve"> עמודות כחולות מייצגות את מספר ההרוגים, ועמודות כתומות את מספר הפצועים. בנוסף, מתחת לכל קטגוריה מופיעה נקודה שחורה המציינת את מספר האירועים שהתרחשו עבור אותו סוג נשק. סדר הקטגוריות בציר ה</w:t>
      </w:r>
      <w:r w:rsidR="005C2FC8" w:rsidRPr="00392A52">
        <w:rPr>
          <w:rFonts w:asciiTheme="minorBidi" w:hAnsiTheme="minorBidi" w:cstheme="minorBidi"/>
          <w:sz w:val="22"/>
          <w:szCs w:val="22"/>
          <w:lang w:bidi="he-IL"/>
        </w:rPr>
        <w:t xml:space="preserve"> X-</w:t>
      </w:r>
      <w:r w:rsidR="005C2FC8" w:rsidRPr="00392A52">
        <w:rPr>
          <w:rFonts w:asciiTheme="minorBidi" w:hAnsiTheme="minorBidi" w:cstheme="minorBidi"/>
          <w:sz w:val="22"/>
          <w:szCs w:val="22"/>
          <w:rtl/>
          <w:lang w:bidi="he-IL"/>
        </w:rPr>
        <w:t xml:space="preserve">נקבע על פי מספר האירועים, כך שהגרף </w:t>
      </w:r>
      <w:r w:rsidR="00392A52" w:rsidRPr="00392A52">
        <w:rPr>
          <w:rFonts w:asciiTheme="minorBidi" w:hAnsiTheme="minorBidi" w:cstheme="minorBidi" w:hint="cs"/>
          <w:sz w:val="22"/>
          <w:szCs w:val="22"/>
          <w:rtl/>
          <w:lang w:bidi="he-IL"/>
        </w:rPr>
        <w:t>ממוין</w:t>
      </w:r>
      <w:r w:rsidR="005C2FC8" w:rsidRPr="00392A52">
        <w:rPr>
          <w:rFonts w:asciiTheme="minorBidi" w:hAnsiTheme="minorBidi" w:cstheme="minorBidi"/>
          <w:sz w:val="22"/>
          <w:szCs w:val="22"/>
          <w:rtl/>
          <w:lang w:bidi="he-IL"/>
        </w:rPr>
        <w:t xml:space="preserve"> בהתאם לערך זה</w:t>
      </w:r>
      <w:r w:rsidR="005C2FC8" w:rsidRPr="00392A52">
        <w:rPr>
          <w:rFonts w:asciiTheme="minorBidi" w:hAnsiTheme="minorBidi" w:cstheme="minorBidi"/>
          <w:sz w:val="22"/>
          <w:szCs w:val="22"/>
          <w:lang w:bidi="he-IL"/>
        </w:rPr>
        <w:t>.</w:t>
      </w:r>
      <w:r w:rsidR="00C54AE1">
        <w:rPr>
          <w:rFonts w:asciiTheme="minorBidi" w:hAnsiTheme="minorBidi" w:cstheme="minorBidi"/>
          <w:sz w:val="22"/>
          <w:szCs w:val="22"/>
          <w:rtl/>
          <w:lang w:bidi="he-IL"/>
        </w:rPr>
        <w:br/>
      </w:r>
      <w:r w:rsidR="00C54AE1">
        <w:rPr>
          <w:rFonts w:asciiTheme="minorBidi" w:hAnsiTheme="minorBidi" w:cstheme="minorBidi"/>
          <w:sz w:val="22"/>
          <w:szCs w:val="22"/>
          <w:rtl/>
          <w:lang w:bidi="he-IL"/>
        </w:rPr>
        <w:br/>
      </w:r>
    </w:p>
    <w:p w14:paraId="6FE4B3FB" w14:textId="69A5CA12" w:rsidR="00FA3664" w:rsidRPr="00FA3664" w:rsidRDefault="00E31145" w:rsidP="00FA3664">
      <w:pPr>
        <w:pStyle w:val="a8"/>
        <w:numPr>
          <w:ilvl w:val="0"/>
          <w:numId w:val="8"/>
        </w:numPr>
        <w:bidi/>
        <w:spacing w:line="360" w:lineRule="auto"/>
        <w:rPr>
          <w:rFonts w:asciiTheme="minorBidi" w:hAnsiTheme="minorBidi" w:cstheme="minorBidi"/>
          <w:sz w:val="22"/>
          <w:szCs w:val="22"/>
          <w:lang w:bidi="he-IL"/>
        </w:rPr>
      </w:pPr>
      <w:r w:rsidRPr="00FA3664">
        <w:rPr>
          <w:rFonts w:asciiTheme="minorBidi" w:hAnsiTheme="minorBidi" w:cstheme="minorBidi"/>
          <w:b/>
          <w:bCs/>
          <w:rtl/>
          <w:lang w:bidi="he-IL"/>
        </w:rPr>
        <w:lastRenderedPageBreak/>
        <w:t>אפקטיביות</w:t>
      </w:r>
      <w:r w:rsidRPr="00FA3664">
        <w:rPr>
          <w:rFonts w:asciiTheme="minorBidi" w:hAnsiTheme="minorBidi" w:cstheme="minorBidi"/>
          <w:b/>
          <w:bCs/>
          <w:sz w:val="20"/>
          <w:szCs w:val="20"/>
          <w:rtl/>
          <w:lang w:bidi="he-IL"/>
        </w:rPr>
        <w:t>:</w:t>
      </w:r>
      <w:r w:rsidRPr="00FA3664">
        <w:rPr>
          <w:rFonts w:asciiTheme="minorBidi" w:hAnsiTheme="minorBidi" w:cstheme="minorBidi"/>
          <w:b/>
          <w:bCs/>
          <w:sz w:val="20"/>
          <w:szCs w:val="20"/>
          <w:rtl/>
          <w:lang w:bidi="he-IL"/>
        </w:rPr>
        <w:br/>
      </w:r>
      <w:r w:rsidR="005A2894" w:rsidRPr="00FA3664">
        <w:rPr>
          <w:rFonts w:asciiTheme="minorBidi" w:hAnsiTheme="minorBidi" w:cs="Arial"/>
          <w:sz w:val="22"/>
          <w:szCs w:val="22"/>
          <w:lang w:bidi="he-IL"/>
        </w:rPr>
        <w:t xml:space="preserve"> </w:t>
      </w:r>
      <w:r w:rsidR="005A2894" w:rsidRPr="00FA3664">
        <w:rPr>
          <w:rFonts w:asciiTheme="minorBidi" w:hAnsiTheme="minorBidi" w:cs="Arial"/>
          <w:sz w:val="22"/>
          <w:szCs w:val="22"/>
          <w:u w:val="single"/>
          <w:lang w:bidi="he-IL"/>
        </w:rPr>
        <w:t>:</w:t>
      </w:r>
      <w:r w:rsidR="005A2894" w:rsidRPr="00FA3664">
        <w:rPr>
          <w:rFonts w:asciiTheme="minorBidi" w:hAnsiTheme="minorBidi" w:cs="Arial"/>
          <w:sz w:val="22"/>
          <w:szCs w:val="22"/>
          <w:u w:val="single"/>
          <w:lang w:bidi="he-IL"/>
        </w:rPr>
        <w:t>Accuracy</w:t>
      </w:r>
      <w:r w:rsidR="005A2894" w:rsidRPr="00FA3664">
        <w:rPr>
          <w:rFonts w:asciiTheme="minorBidi" w:hAnsiTheme="minorBidi" w:cs="Arial"/>
          <w:sz w:val="22"/>
          <w:szCs w:val="22"/>
          <w:rtl/>
          <w:lang w:bidi="he-IL"/>
        </w:rPr>
        <w:t>הנקודות השחורות (לציון מספר האירועים) מאפשר</w:t>
      </w:r>
      <w:r w:rsidR="005A2894" w:rsidRPr="00FA3664">
        <w:rPr>
          <w:rFonts w:asciiTheme="minorBidi" w:hAnsiTheme="minorBidi" w:cs="Arial" w:hint="cs"/>
          <w:sz w:val="22"/>
          <w:szCs w:val="22"/>
          <w:rtl/>
          <w:lang w:bidi="he-IL"/>
        </w:rPr>
        <w:t>ו</w:t>
      </w:r>
      <w:r w:rsidR="005A2894" w:rsidRPr="00FA3664">
        <w:rPr>
          <w:rFonts w:asciiTheme="minorBidi" w:hAnsiTheme="minorBidi" w:cs="Arial"/>
          <w:sz w:val="22"/>
          <w:szCs w:val="22"/>
          <w:rtl/>
          <w:lang w:bidi="he-IL"/>
        </w:rPr>
        <w:t>ת קריאה מדויקת של נתון כמותי נוסף. כך ניתן להבחין בהבדלים בין הקטגוריות באופן ברור</w:t>
      </w:r>
      <w:r w:rsidR="005A2894" w:rsidRPr="00FA3664">
        <w:rPr>
          <w:rFonts w:asciiTheme="minorBidi" w:hAnsiTheme="minorBidi" w:cs="Arial"/>
          <w:sz w:val="22"/>
          <w:szCs w:val="22"/>
          <w:lang w:bidi="he-IL"/>
        </w:rPr>
        <w:t>.</w:t>
      </w:r>
      <w:r w:rsidR="005A2894" w:rsidRPr="00FA3664">
        <w:rPr>
          <w:rFonts w:asciiTheme="minorBidi" w:hAnsiTheme="minorBidi" w:cs="Arial"/>
          <w:sz w:val="22"/>
          <w:szCs w:val="22"/>
          <w:rtl/>
          <w:lang w:bidi="he-IL"/>
        </w:rPr>
        <w:br/>
      </w:r>
      <w:r w:rsidR="005A2894" w:rsidRPr="00FA3664">
        <w:rPr>
          <w:rFonts w:asciiTheme="minorBidi" w:hAnsiTheme="minorBidi" w:cstheme="minorBidi"/>
          <w:sz w:val="22"/>
          <w:szCs w:val="22"/>
          <w:u w:val="single"/>
          <w:lang w:bidi="he-IL"/>
        </w:rPr>
        <w:t>Discriminability</w:t>
      </w:r>
      <w:r w:rsidR="005A2894" w:rsidRPr="00FA3664">
        <w:rPr>
          <w:rFonts w:asciiTheme="minorBidi" w:hAnsiTheme="minorBidi" w:cs="Arial"/>
          <w:sz w:val="22"/>
          <w:szCs w:val="22"/>
          <w:u w:val="single"/>
          <w:rtl/>
          <w:lang w:bidi="he-IL"/>
        </w:rPr>
        <w:t>:</w:t>
      </w:r>
      <w:r w:rsidR="005A2894" w:rsidRPr="00FA3664">
        <w:rPr>
          <w:rFonts w:asciiTheme="minorBidi" w:hAnsiTheme="minorBidi" w:cs="Arial"/>
          <w:sz w:val="22"/>
          <w:szCs w:val="22"/>
          <w:rtl/>
          <w:lang w:bidi="he-IL"/>
        </w:rPr>
        <w:t xml:space="preserve"> השימוש בשני צבעים מנוגדים (כחול וכתום) לכל קטגוריה (הרוגים</w:t>
      </w:r>
      <w:r w:rsidR="005A2894" w:rsidRPr="00FA3664">
        <w:rPr>
          <w:rFonts w:asciiTheme="minorBidi" w:hAnsiTheme="minorBidi" w:cs="Arial" w:hint="cs"/>
          <w:sz w:val="22"/>
          <w:szCs w:val="22"/>
          <w:rtl/>
          <w:lang w:bidi="he-IL"/>
        </w:rPr>
        <w:t>/</w:t>
      </w:r>
      <w:r w:rsidR="005A2894" w:rsidRPr="00FA3664">
        <w:rPr>
          <w:rFonts w:asciiTheme="minorBidi" w:hAnsiTheme="minorBidi" w:cs="Arial"/>
          <w:sz w:val="22"/>
          <w:szCs w:val="22"/>
          <w:rtl/>
          <w:lang w:bidi="he-IL"/>
        </w:rPr>
        <w:t xml:space="preserve">פצועים) מייצר </w:t>
      </w:r>
      <w:r w:rsidR="005A2894" w:rsidRPr="00FA3664">
        <w:rPr>
          <w:rFonts w:asciiTheme="minorBidi" w:hAnsiTheme="minorBidi" w:cs="Arial" w:hint="cs"/>
          <w:sz w:val="22"/>
          <w:szCs w:val="22"/>
          <w:rtl/>
          <w:lang w:bidi="he-IL"/>
        </w:rPr>
        <w:t>הבחנה</w:t>
      </w:r>
      <w:r w:rsidR="005A2894" w:rsidRPr="00FA3664">
        <w:rPr>
          <w:rFonts w:asciiTheme="minorBidi" w:hAnsiTheme="minorBidi" w:cs="Arial"/>
          <w:sz w:val="22"/>
          <w:szCs w:val="22"/>
          <w:rtl/>
          <w:lang w:bidi="he-IL"/>
        </w:rPr>
        <w:t xml:space="preserve"> בין הסוגים, ומקל על המשתמש להבחין במספר גדול של עמודות </w:t>
      </w:r>
      <w:r w:rsidR="005A2894" w:rsidRPr="00FA3664">
        <w:rPr>
          <w:rFonts w:asciiTheme="minorBidi" w:hAnsiTheme="minorBidi" w:cs="Arial" w:hint="cs"/>
          <w:sz w:val="22"/>
          <w:szCs w:val="22"/>
          <w:rtl/>
          <w:lang w:bidi="he-IL"/>
        </w:rPr>
        <w:t>ו</w:t>
      </w:r>
      <w:r w:rsidR="005A2894" w:rsidRPr="00FA3664">
        <w:rPr>
          <w:rFonts w:asciiTheme="minorBidi" w:hAnsiTheme="minorBidi" w:cs="Arial"/>
          <w:sz w:val="22"/>
          <w:szCs w:val="22"/>
          <w:rtl/>
          <w:lang w:bidi="he-IL"/>
        </w:rPr>
        <w:t>קטגוריות מבלי להתבלבל.</w:t>
      </w:r>
      <w:r w:rsidR="005A2894" w:rsidRPr="00FA3664">
        <w:rPr>
          <w:rFonts w:asciiTheme="minorBidi" w:hAnsiTheme="minorBidi" w:cs="Arial"/>
          <w:sz w:val="22"/>
          <w:szCs w:val="22"/>
          <w:rtl/>
          <w:lang w:bidi="he-IL"/>
        </w:rPr>
        <w:br/>
      </w:r>
      <w:r w:rsidR="005A2894" w:rsidRPr="00FA3664">
        <w:rPr>
          <w:rFonts w:asciiTheme="minorBidi" w:hAnsiTheme="minorBidi" w:cstheme="minorBidi"/>
          <w:sz w:val="22"/>
          <w:szCs w:val="22"/>
          <w:u w:val="single"/>
          <w:lang w:bidi="he-IL"/>
        </w:rPr>
        <w:t>Separability</w:t>
      </w:r>
      <w:r w:rsidR="005A2894" w:rsidRPr="00FA3664">
        <w:rPr>
          <w:rFonts w:asciiTheme="minorBidi" w:hAnsiTheme="minorBidi" w:cs="Arial"/>
          <w:sz w:val="22"/>
          <w:szCs w:val="22"/>
          <w:u w:val="single"/>
          <w:rtl/>
          <w:lang w:bidi="he-IL"/>
        </w:rPr>
        <w:t>:</w:t>
      </w:r>
      <w:r w:rsidR="005A2894" w:rsidRPr="00FA3664">
        <w:rPr>
          <w:rFonts w:asciiTheme="minorBidi" w:hAnsiTheme="minorBidi" w:cs="Arial"/>
          <w:sz w:val="22"/>
          <w:szCs w:val="22"/>
          <w:rtl/>
          <w:lang w:bidi="he-IL"/>
        </w:rPr>
        <w:t xml:space="preserve"> כיוון שהעמודות של הרוגים ופצועים מופרדות זו מזו </w:t>
      </w:r>
      <w:r w:rsidR="009900AF" w:rsidRPr="00FA3664">
        <w:rPr>
          <w:rFonts w:asciiTheme="minorBidi" w:hAnsiTheme="minorBidi" w:cs="Arial" w:hint="cs"/>
          <w:sz w:val="22"/>
          <w:szCs w:val="22"/>
          <w:rtl/>
          <w:lang w:bidi="he-IL"/>
        </w:rPr>
        <w:t>בין כל</w:t>
      </w:r>
      <w:r w:rsidR="005A2894" w:rsidRPr="00FA3664">
        <w:rPr>
          <w:rFonts w:asciiTheme="minorBidi" w:hAnsiTheme="minorBidi" w:cs="Arial"/>
          <w:sz w:val="22"/>
          <w:szCs w:val="22"/>
          <w:rtl/>
          <w:lang w:bidi="he-IL"/>
        </w:rPr>
        <w:t xml:space="preserve"> קטגוריית נשק, נוצר מרווח ויזואלי ברור המונע ערבוב ביניהן. בנוסף, הנקודה השחורה ממוקמת מחוץ לאזור העמודות, כך שאין הפרעה או תלות הדדית בין ערוצי הקידוד השונים.</w:t>
      </w:r>
      <w:r w:rsidR="005A2894" w:rsidRPr="00FA3664">
        <w:rPr>
          <w:rFonts w:asciiTheme="minorBidi" w:hAnsiTheme="minorBidi" w:cs="Arial"/>
          <w:sz w:val="22"/>
          <w:szCs w:val="22"/>
          <w:rtl/>
          <w:lang w:bidi="he-IL"/>
        </w:rPr>
        <w:br/>
      </w:r>
      <w:r w:rsidR="005A2894" w:rsidRPr="00FA3664">
        <w:rPr>
          <w:rFonts w:asciiTheme="minorBidi" w:hAnsiTheme="minorBidi" w:cstheme="minorBidi"/>
          <w:sz w:val="22"/>
          <w:szCs w:val="22"/>
          <w:u w:val="single"/>
          <w:lang w:bidi="he-IL"/>
        </w:rPr>
        <w:t>Grouping</w:t>
      </w:r>
      <w:r w:rsidR="005A2894" w:rsidRPr="00FA3664">
        <w:rPr>
          <w:rFonts w:asciiTheme="minorBidi" w:hAnsiTheme="minorBidi" w:cs="Arial"/>
          <w:sz w:val="22"/>
          <w:szCs w:val="22"/>
          <w:u w:val="single"/>
          <w:rtl/>
          <w:lang w:bidi="he-IL"/>
        </w:rPr>
        <w:t>:</w:t>
      </w:r>
      <w:r w:rsidR="005A2894" w:rsidRPr="00FA3664">
        <w:rPr>
          <w:rFonts w:asciiTheme="minorBidi" w:hAnsiTheme="minorBidi" w:cs="Arial"/>
          <w:sz w:val="22"/>
          <w:szCs w:val="22"/>
          <w:rtl/>
          <w:lang w:bidi="he-IL"/>
        </w:rPr>
        <w:t xml:space="preserve"> ארגון העמודות בכל קטגוריית נשק (עמודה להרוגים ועמודה לפצועים) ממחיש את השתייכותן לאותה </w:t>
      </w:r>
      <w:r w:rsidR="009900AF" w:rsidRPr="00FA3664">
        <w:rPr>
          <w:rFonts w:asciiTheme="minorBidi" w:hAnsiTheme="minorBidi" w:cs="Arial" w:hint="cs"/>
          <w:sz w:val="22"/>
          <w:szCs w:val="22"/>
          <w:rtl/>
          <w:lang w:bidi="he-IL"/>
        </w:rPr>
        <w:t>קטגוריה</w:t>
      </w:r>
      <w:r w:rsidR="005A2894" w:rsidRPr="00FA3664">
        <w:rPr>
          <w:rFonts w:asciiTheme="minorBidi" w:hAnsiTheme="minorBidi" w:cs="Arial"/>
          <w:sz w:val="22"/>
          <w:szCs w:val="22"/>
          <w:rtl/>
          <w:lang w:bidi="he-IL"/>
        </w:rPr>
        <w:t>, ומקל על ההשוואה בין קטגוריות שונות, וכן בין הרוגים לפצועים באותה קטגוריה.</w:t>
      </w:r>
    </w:p>
    <w:p w14:paraId="52EA1674" w14:textId="77777777" w:rsidR="00FA3664" w:rsidRPr="00FA3664" w:rsidRDefault="00FA3664" w:rsidP="00FA3664">
      <w:pPr>
        <w:bidi/>
        <w:spacing w:line="360" w:lineRule="auto"/>
        <w:rPr>
          <w:rFonts w:asciiTheme="minorBidi" w:hAnsiTheme="minorBidi" w:cstheme="minorBidi"/>
          <w:sz w:val="22"/>
          <w:szCs w:val="22"/>
          <w:lang w:bidi="he-IL"/>
        </w:rPr>
      </w:pPr>
    </w:p>
    <w:p w14:paraId="5FA6405C" w14:textId="6B70F6C3" w:rsidR="00E31145" w:rsidRPr="007809DC" w:rsidRDefault="007809DC" w:rsidP="007809DC">
      <w:pPr>
        <w:bidi/>
        <w:rPr>
          <w:rFonts w:asciiTheme="minorBidi" w:hAnsiTheme="minorBidi" w:cstheme="minorBidi"/>
          <w:b/>
          <w:bCs/>
          <w:sz w:val="32"/>
          <w:szCs w:val="32"/>
          <w:u w:val="single"/>
          <w:rtl/>
          <w:lang w:bidi="he-IL"/>
        </w:rPr>
      </w:pPr>
      <w:r w:rsidRPr="00422C4A">
        <w:rPr>
          <w:noProof/>
          <w:rtl/>
          <w:lang w:bidi="he-IL"/>
        </w:rPr>
        <w:drawing>
          <wp:anchor distT="0" distB="0" distL="114300" distR="114300" simplePos="0" relativeHeight="251692032" behindDoc="0" locked="0" layoutInCell="1" allowOverlap="1" wp14:anchorId="687364EE" wp14:editId="40F7F9E4">
            <wp:simplePos x="0" y="0"/>
            <wp:positionH relativeFrom="column">
              <wp:posOffset>43180</wp:posOffset>
            </wp:positionH>
            <wp:positionV relativeFrom="paragraph">
              <wp:posOffset>323622</wp:posOffset>
            </wp:positionV>
            <wp:extent cx="5493385" cy="3649345"/>
            <wp:effectExtent l="0" t="0" r="0" b="8255"/>
            <wp:wrapThrough wrapText="bothSides">
              <wp:wrapPolygon edited="0">
                <wp:start x="0" y="0"/>
                <wp:lineTo x="0" y="21536"/>
                <wp:lineTo x="21498" y="21536"/>
                <wp:lineTo x="21498" y="0"/>
                <wp:lineTo x="0" y="0"/>
              </wp:wrapPolygon>
            </wp:wrapThrough>
            <wp:docPr id="991639306"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639306" name="תמונה 1"/>
                    <pic:cNvPicPr/>
                  </pic:nvPicPr>
                  <pic:blipFill>
                    <a:blip r:embed="rId29">
                      <a:extLst>
                        <a:ext uri="{28A0092B-C50C-407E-A947-70E740481C1C}">
                          <a14:useLocalDpi xmlns:a14="http://schemas.microsoft.com/office/drawing/2010/main" val="0"/>
                        </a:ext>
                      </a:extLst>
                    </a:blip>
                    <a:stretch>
                      <a:fillRect/>
                    </a:stretch>
                  </pic:blipFill>
                  <pic:spPr>
                    <a:xfrm>
                      <a:off x="0" y="0"/>
                      <a:ext cx="5493385" cy="3649345"/>
                    </a:xfrm>
                    <a:prstGeom prst="rect">
                      <a:avLst/>
                    </a:prstGeom>
                  </pic:spPr>
                </pic:pic>
              </a:graphicData>
            </a:graphic>
            <wp14:sizeRelH relativeFrom="margin">
              <wp14:pctWidth>0</wp14:pctWidth>
            </wp14:sizeRelH>
            <wp14:sizeRelV relativeFrom="margin">
              <wp14:pctHeight>0</wp14:pctHeight>
            </wp14:sizeRelV>
          </wp:anchor>
        </w:drawing>
      </w:r>
      <w:r w:rsidR="00E31145" w:rsidRPr="00856D88">
        <w:rPr>
          <w:rFonts w:asciiTheme="minorBidi" w:hAnsiTheme="minorBidi" w:cstheme="minorBidi"/>
          <w:b/>
          <w:bCs/>
          <w:u w:val="single"/>
          <w:rtl/>
          <w:lang w:bidi="he-IL"/>
        </w:rPr>
        <w:t>חלופה 2 למטלה 3:</w:t>
      </w:r>
    </w:p>
    <w:p w14:paraId="2E718C3D" w14:textId="77777777" w:rsidR="00C54AE1" w:rsidRPr="00C54AE1" w:rsidRDefault="00C54AE1" w:rsidP="00C54AE1">
      <w:pPr>
        <w:pStyle w:val="a8"/>
        <w:bidi/>
        <w:spacing w:line="360" w:lineRule="auto"/>
        <w:ind w:left="360"/>
        <w:rPr>
          <w:rFonts w:asciiTheme="minorBidi" w:hAnsiTheme="minorBidi" w:cstheme="minorBidi"/>
          <w:sz w:val="20"/>
          <w:szCs w:val="20"/>
          <w:lang w:bidi="he-IL"/>
        </w:rPr>
      </w:pPr>
    </w:p>
    <w:p w14:paraId="0800049C" w14:textId="63CC44A0" w:rsidR="00E31145" w:rsidRDefault="00E31145" w:rsidP="00C54AE1">
      <w:pPr>
        <w:pStyle w:val="a8"/>
        <w:numPr>
          <w:ilvl w:val="0"/>
          <w:numId w:val="8"/>
        </w:numPr>
        <w:bidi/>
        <w:spacing w:line="360" w:lineRule="auto"/>
        <w:rPr>
          <w:rFonts w:asciiTheme="minorBidi" w:hAnsiTheme="minorBidi" w:cstheme="minorBidi"/>
          <w:sz w:val="20"/>
          <w:szCs w:val="20"/>
          <w:lang w:bidi="he-IL"/>
        </w:rPr>
      </w:pPr>
      <w:r w:rsidRPr="00856D88">
        <w:rPr>
          <w:rFonts w:asciiTheme="minorBidi" w:hAnsiTheme="minorBidi" w:cstheme="minorBidi"/>
          <w:b/>
          <w:bCs/>
          <w:lang w:bidi="he-IL"/>
        </w:rPr>
        <w:t>Marks</w:t>
      </w:r>
      <w:r w:rsidRPr="00856D88">
        <w:rPr>
          <w:rFonts w:asciiTheme="minorBidi" w:hAnsiTheme="minorBidi" w:cstheme="minorBidi"/>
          <w:b/>
          <w:bCs/>
          <w:sz w:val="20"/>
          <w:szCs w:val="20"/>
          <w:rtl/>
          <w:lang w:bidi="he-IL"/>
        </w:rPr>
        <w:t>:</w:t>
      </w:r>
      <w:r w:rsidRPr="00856D88">
        <w:rPr>
          <w:rFonts w:asciiTheme="minorBidi" w:hAnsiTheme="minorBidi" w:cstheme="minorBidi"/>
          <w:sz w:val="20"/>
          <w:szCs w:val="20"/>
          <w:rtl/>
          <w:lang w:bidi="he-IL"/>
        </w:rPr>
        <w:br/>
      </w:r>
      <w:r w:rsidR="00DF3657" w:rsidRPr="00332CC0">
        <w:rPr>
          <w:rFonts w:asciiTheme="minorBidi" w:hAnsiTheme="minorBidi" w:cstheme="minorBidi" w:hint="cs"/>
          <w:sz w:val="22"/>
          <w:szCs w:val="22"/>
          <w:u w:val="single"/>
          <w:rtl/>
          <w:lang w:bidi="he-IL"/>
        </w:rPr>
        <w:t>נקודות</w:t>
      </w:r>
      <w:r w:rsidR="00332CC0">
        <w:rPr>
          <w:rFonts w:asciiTheme="minorBidi" w:hAnsiTheme="minorBidi" w:cstheme="minorBidi" w:hint="cs"/>
          <w:sz w:val="22"/>
          <w:szCs w:val="22"/>
          <w:u w:val="single"/>
          <w:rtl/>
          <w:lang w:bidi="he-IL"/>
        </w:rPr>
        <w:t>:</w:t>
      </w:r>
      <w:r w:rsidR="00332CC0">
        <w:rPr>
          <w:rFonts w:asciiTheme="minorBidi" w:hAnsiTheme="minorBidi" w:cstheme="minorBidi" w:hint="cs"/>
          <w:sz w:val="22"/>
          <w:szCs w:val="22"/>
          <w:rtl/>
          <w:lang w:bidi="he-IL"/>
        </w:rPr>
        <w:t xml:space="preserve"> </w:t>
      </w:r>
      <w:r w:rsidR="001B4D1D" w:rsidRPr="00332CC0">
        <w:rPr>
          <w:rFonts w:asciiTheme="minorBidi" w:hAnsiTheme="minorBidi" w:cstheme="minorBidi"/>
          <w:sz w:val="22"/>
          <w:szCs w:val="22"/>
          <w:rtl/>
          <w:lang w:bidi="he-IL"/>
        </w:rPr>
        <w:t>כל</w:t>
      </w:r>
      <w:r w:rsidR="001B4D1D" w:rsidRPr="007809DC">
        <w:rPr>
          <w:rFonts w:asciiTheme="minorBidi" w:hAnsiTheme="minorBidi" w:cstheme="minorBidi"/>
          <w:sz w:val="22"/>
          <w:szCs w:val="22"/>
          <w:rtl/>
          <w:lang w:bidi="he-IL"/>
        </w:rPr>
        <w:t xml:space="preserve"> בועה מייצגת קטגוריה של סוג </w:t>
      </w:r>
      <w:r w:rsidR="001B4D1D" w:rsidRPr="007809DC">
        <w:rPr>
          <w:rFonts w:asciiTheme="minorBidi" w:hAnsiTheme="minorBidi" w:cstheme="minorBidi" w:hint="cs"/>
          <w:sz w:val="22"/>
          <w:szCs w:val="22"/>
          <w:rtl/>
          <w:lang w:bidi="he-IL"/>
        </w:rPr>
        <w:t>ה</w:t>
      </w:r>
      <w:r w:rsidR="001B4D1D" w:rsidRPr="007809DC">
        <w:rPr>
          <w:rFonts w:asciiTheme="minorBidi" w:hAnsiTheme="minorBidi" w:cstheme="minorBidi"/>
          <w:sz w:val="22"/>
          <w:szCs w:val="22"/>
          <w:rtl/>
          <w:lang w:bidi="he-IL"/>
        </w:rPr>
        <w:t>נשק שבו נעשה שימוש בפיגועי טרור</w:t>
      </w:r>
      <w:r w:rsidR="001B4D1D" w:rsidRPr="007809DC">
        <w:rPr>
          <w:rFonts w:asciiTheme="minorBidi" w:hAnsiTheme="minorBidi" w:cstheme="minorBidi"/>
          <w:sz w:val="22"/>
          <w:szCs w:val="22"/>
          <w:lang w:bidi="he-IL"/>
        </w:rPr>
        <w:t>.</w:t>
      </w:r>
    </w:p>
    <w:p w14:paraId="0C3563D5" w14:textId="2563BDA4" w:rsidR="00DF3657" w:rsidRDefault="00E31145" w:rsidP="00446F67">
      <w:pPr>
        <w:pStyle w:val="a8"/>
        <w:numPr>
          <w:ilvl w:val="0"/>
          <w:numId w:val="8"/>
        </w:numPr>
        <w:bidi/>
        <w:spacing w:line="360" w:lineRule="auto"/>
        <w:rPr>
          <w:rFonts w:asciiTheme="minorBidi" w:hAnsiTheme="minorBidi" w:cstheme="minorBidi"/>
          <w:sz w:val="22"/>
          <w:szCs w:val="22"/>
        </w:rPr>
      </w:pPr>
      <w:r w:rsidRPr="00856D88">
        <w:rPr>
          <w:rFonts w:asciiTheme="minorBidi" w:hAnsiTheme="minorBidi" w:cstheme="minorBidi"/>
          <w:b/>
          <w:bCs/>
          <w:lang w:bidi="he-IL"/>
        </w:rPr>
        <w:t>Channels</w:t>
      </w:r>
      <w:r w:rsidRPr="00856D88">
        <w:rPr>
          <w:rFonts w:asciiTheme="minorBidi" w:hAnsiTheme="minorBidi" w:cstheme="minorBidi"/>
          <w:b/>
          <w:bCs/>
          <w:sz w:val="20"/>
          <w:szCs w:val="20"/>
          <w:rtl/>
          <w:lang w:bidi="he-IL"/>
        </w:rPr>
        <w:t>:</w:t>
      </w:r>
      <w:r w:rsidR="0094581C">
        <w:rPr>
          <w:rFonts w:asciiTheme="minorBidi" w:hAnsiTheme="minorBidi" w:cstheme="minorBidi"/>
          <w:b/>
          <w:bCs/>
          <w:sz w:val="20"/>
          <w:szCs w:val="20"/>
          <w:lang w:bidi="he-IL"/>
        </w:rPr>
        <w:br/>
      </w:r>
      <w:r w:rsidR="004858FE" w:rsidRPr="00FC6451">
        <w:rPr>
          <w:rFonts w:asciiTheme="minorBidi" w:hAnsiTheme="minorBidi" w:cstheme="minorBidi"/>
          <w:sz w:val="22"/>
          <w:szCs w:val="22"/>
          <w:u w:val="single"/>
          <w:rtl/>
          <w:lang w:bidi="he-IL"/>
        </w:rPr>
        <w:t>המיקום בציר ה</w:t>
      </w:r>
      <w:r w:rsidR="00DF3657" w:rsidRPr="00FC6451">
        <w:rPr>
          <w:rFonts w:asciiTheme="minorBidi" w:hAnsiTheme="minorBidi" w:cstheme="minorBidi"/>
          <w:sz w:val="22"/>
          <w:szCs w:val="22"/>
          <w:lang w:bidi="he-IL"/>
        </w:rPr>
        <w:t xml:space="preserve"> </w:t>
      </w:r>
      <w:r w:rsidR="00332CC0">
        <w:rPr>
          <w:rFonts w:asciiTheme="minorBidi" w:hAnsiTheme="minorBidi" w:cstheme="minorBidi"/>
          <w:sz w:val="22"/>
          <w:szCs w:val="22"/>
          <w:lang w:bidi="he-IL"/>
        </w:rPr>
        <w:t>:</w:t>
      </w:r>
      <w:r w:rsidR="004858FE" w:rsidRPr="00FC6451">
        <w:rPr>
          <w:rFonts w:asciiTheme="minorBidi" w:hAnsiTheme="minorBidi" w:cstheme="minorBidi"/>
          <w:sz w:val="22"/>
          <w:szCs w:val="22"/>
          <w:u w:val="single"/>
        </w:rPr>
        <w:t>X</w:t>
      </w:r>
      <w:r w:rsidR="00DF3657" w:rsidRPr="00FC6451">
        <w:rPr>
          <w:rFonts w:asciiTheme="minorBidi" w:hAnsiTheme="minorBidi" w:cstheme="minorBidi"/>
          <w:sz w:val="22"/>
          <w:szCs w:val="22"/>
          <w:u w:val="single"/>
        </w:rPr>
        <w:t>-</w:t>
      </w:r>
      <w:r w:rsidR="004858FE" w:rsidRPr="007809DC">
        <w:rPr>
          <w:rFonts w:asciiTheme="minorBidi" w:hAnsiTheme="minorBidi" w:cstheme="minorBidi"/>
          <w:sz w:val="22"/>
          <w:szCs w:val="22"/>
          <w:rtl/>
          <w:lang w:bidi="he-IL"/>
        </w:rPr>
        <w:t xml:space="preserve">מייצג את </w:t>
      </w:r>
      <w:r w:rsidR="00DF3657">
        <w:rPr>
          <w:rFonts w:asciiTheme="minorBidi" w:hAnsiTheme="minorBidi" w:cstheme="minorBidi" w:hint="cs"/>
          <w:sz w:val="22"/>
          <w:szCs w:val="22"/>
          <w:rtl/>
          <w:lang w:bidi="he-IL"/>
        </w:rPr>
        <w:t>כמות</w:t>
      </w:r>
      <w:r w:rsidR="004858FE" w:rsidRPr="007809DC">
        <w:rPr>
          <w:rFonts w:asciiTheme="minorBidi" w:hAnsiTheme="minorBidi" w:cstheme="minorBidi"/>
          <w:sz w:val="22"/>
          <w:szCs w:val="22"/>
          <w:rtl/>
          <w:lang w:bidi="he-IL"/>
        </w:rPr>
        <w:t xml:space="preserve"> הפצועים</w:t>
      </w:r>
      <w:r w:rsidR="00DF3657">
        <w:rPr>
          <w:rFonts w:asciiTheme="minorBidi" w:hAnsiTheme="minorBidi" w:cstheme="minorBidi" w:hint="cs"/>
          <w:sz w:val="22"/>
          <w:szCs w:val="22"/>
          <w:rtl/>
          <w:lang w:bidi="he-IL"/>
        </w:rPr>
        <w:t xml:space="preserve"> בסקאלה של לוג.</w:t>
      </w:r>
      <w:r w:rsidR="00DF3657">
        <w:rPr>
          <w:rFonts w:asciiTheme="minorBidi" w:hAnsiTheme="minorBidi" w:cstheme="minorBidi"/>
          <w:sz w:val="22"/>
          <w:szCs w:val="22"/>
          <w:rtl/>
          <w:lang w:bidi="he-IL"/>
        </w:rPr>
        <w:br/>
      </w:r>
      <w:r w:rsidR="00F150F5" w:rsidRPr="00FC6451">
        <w:rPr>
          <w:rFonts w:asciiTheme="minorBidi" w:hAnsiTheme="minorBidi" w:cstheme="minorBidi" w:hint="cs"/>
          <w:sz w:val="22"/>
          <w:szCs w:val="22"/>
          <w:u w:val="single"/>
          <w:rtl/>
          <w:lang w:bidi="he-IL"/>
        </w:rPr>
        <w:t>ה</w:t>
      </w:r>
      <w:r w:rsidR="004858FE" w:rsidRPr="00FC6451">
        <w:rPr>
          <w:rFonts w:asciiTheme="minorBidi" w:hAnsiTheme="minorBidi" w:cstheme="minorBidi"/>
          <w:sz w:val="22"/>
          <w:szCs w:val="22"/>
          <w:u w:val="single"/>
          <w:rtl/>
          <w:lang w:bidi="he-IL"/>
        </w:rPr>
        <w:t xml:space="preserve">מיקום בציר </w:t>
      </w:r>
      <w:r w:rsidR="00DF3657" w:rsidRPr="00FC6451">
        <w:rPr>
          <w:rFonts w:asciiTheme="minorBidi" w:hAnsiTheme="minorBidi" w:cstheme="minorBidi" w:hint="cs"/>
          <w:sz w:val="22"/>
          <w:szCs w:val="22"/>
          <w:u w:val="single"/>
          <w:rtl/>
          <w:lang w:bidi="he-IL"/>
        </w:rPr>
        <w:t>ה</w:t>
      </w:r>
      <w:proofErr w:type="gramStart"/>
      <w:r w:rsidR="00DF3657" w:rsidRPr="00FC6451">
        <w:rPr>
          <w:rFonts w:asciiTheme="minorBidi" w:hAnsiTheme="minorBidi" w:cstheme="minorBidi" w:hint="cs"/>
          <w:sz w:val="22"/>
          <w:szCs w:val="22"/>
          <w:u w:val="single"/>
          <w:rtl/>
          <w:lang w:bidi="he-IL"/>
        </w:rPr>
        <w:t>-</w:t>
      </w:r>
      <w:r w:rsidR="00332CC0">
        <w:rPr>
          <w:rFonts w:asciiTheme="minorBidi" w:hAnsiTheme="minorBidi" w:cstheme="minorBidi"/>
          <w:sz w:val="22"/>
          <w:szCs w:val="22"/>
          <w:u w:val="single"/>
          <w:lang w:bidi="he-IL"/>
        </w:rPr>
        <w:t>:</w:t>
      </w:r>
      <w:r w:rsidR="00DF3657" w:rsidRPr="00FC6451">
        <w:rPr>
          <w:rFonts w:asciiTheme="minorBidi" w:hAnsiTheme="minorBidi" w:cstheme="minorBidi"/>
          <w:sz w:val="22"/>
          <w:szCs w:val="22"/>
          <w:u w:val="single"/>
          <w:lang w:bidi="he-IL"/>
        </w:rPr>
        <w:t>Y</w:t>
      </w:r>
      <w:proofErr w:type="gramEnd"/>
      <w:r w:rsidR="00DF3657">
        <w:rPr>
          <w:rFonts w:asciiTheme="minorBidi" w:hAnsiTheme="minorBidi" w:cstheme="minorBidi" w:hint="cs"/>
          <w:sz w:val="22"/>
          <w:szCs w:val="22"/>
          <w:rtl/>
          <w:lang w:bidi="he-IL"/>
        </w:rPr>
        <w:t xml:space="preserve"> </w:t>
      </w:r>
      <w:r w:rsidR="004858FE" w:rsidRPr="007809DC">
        <w:rPr>
          <w:rFonts w:asciiTheme="minorBidi" w:hAnsiTheme="minorBidi" w:cstheme="minorBidi"/>
          <w:sz w:val="22"/>
          <w:szCs w:val="22"/>
          <w:rtl/>
          <w:lang w:bidi="he-IL"/>
        </w:rPr>
        <w:t xml:space="preserve">מייצג את </w:t>
      </w:r>
      <w:r w:rsidR="00F150F5">
        <w:rPr>
          <w:rFonts w:asciiTheme="minorBidi" w:hAnsiTheme="minorBidi" w:cstheme="minorBidi" w:hint="cs"/>
          <w:sz w:val="22"/>
          <w:szCs w:val="22"/>
          <w:rtl/>
          <w:lang w:bidi="he-IL"/>
        </w:rPr>
        <w:t>כמות</w:t>
      </w:r>
      <w:r w:rsidR="004858FE" w:rsidRPr="007809DC">
        <w:rPr>
          <w:rFonts w:asciiTheme="minorBidi" w:hAnsiTheme="minorBidi" w:cstheme="minorBidi"/>
          <w:sz w:val="22"/>
          <w:szCs w:val="22"/>
          <w:rtl/>
          <w:lang w:bidi="he-IL"/>
        </w:rPr>
        <w:t xml:space="preserve"> ההרוגים</w:t>
      </w:r>
      <w:r w:rsidR="00F150F5">
        <w:rPr>
          <w:rFonts w:asciiTheme="minorBidi" w:hAnsiTheme="minorBidi" w:cstheme="minorBidi" w:hint="cs"/>
          <w:sz w:val="22"/>
          <w:szCs w:val="22"/>
          <w:rtl/>
          <w:lang w:bidi="he-IL"/>
        </w:rPr>
        <w:t xml:space="preserve"> בסקאלה של לוג.</w:t>
      </w:r>
      <w:r w:rsidR="00446F67">
        <w:rPr>
          <w:rFonts w:asciiTheme="minorBidi" w:hAnsiTheme="minorBidi" w:cstheme="minorBidi"/>
          <w:sz w:val="22"/>
          <w:szCs w:val="22"/>
          <w:rtl/>
          <w:lang w:bidi="he-IL"/>
        </w:rPr>
        <w:br/>
      </w:r>
      <w:r w:rsidR="00446F67" w:rsidRPr="00FC6451">
        <w:rPr>
          <w:rFonts w:asciiTheme="minorBidi" w:hAnsiTheme="minorBidi" w:cstheme="minorBidi"/>
          <w:sz w:val="22"/>
          <w:szCs w:val="22"/>
          <w:u w:val="single"/>
          <w:rtl/>
          <w:lang w:bidi="he-IL"/>
        </w:rPr>
        <w:t>גודל</w:t>
      </w:r>
      <w:r w:rsidR="00446F67" w:rsidRPr="00F150F5">
        <w:rPr>
          <w:rFonts w:asciiTheme="minorBidi" w:hAnsiTheme="minorBidi" w:cstheme="minorBidi"/>
          <w:sz w:val="22"/>
          <w:szCs w:val="22"/>
          <w:rtl/>
          <w:lang w:bidi="he-IL"/>
        </w:rPr>
        <w:t xml:space="preserve"> הבועה משקף את מספר הפיגועים בכל קטגוריה של נשק</w:t>
      </w:r>
      <w:r w:rsidR="00446F67">
        <w:rPr>
          <w:rFonts w:asciiTheme="minorBidi" w:hAnsiTheme="minorBidi" w:cstheme="minorBidi" w:hint="cs"/>
          <w:sz w:val="22"/>
          <w:szCs w:val="22"/>
          <w:rtl/>
          <w:lang w:bidi="he-IL"/>
        </w:rPr>
        <w:t>.</w:t>
      </w:r>
      <w:r w:rsidR="00446F67">
        <w:rPr>
          <w:rFonts w:asciiTheme="minorBidi" w:hAnsiTheme="minorBidi" w:cstheme="minorBidi"/>
          <w:sz w:val="22"/>
          <w:szCs w:val="22"/>
          <w:rtl/>
          <w:lang w:bidi="he-IL"/>
        </w:rPr>
        <w:br/>
      </w:r>
      <w:r w:rsidR="00446F67" w:rsidRPr="00FC6451">
        <w:rPr>
          <w:rFonts w:asciiTheme="minorBidi" w:hAnsiTheme="minorBidi" w:cstheme="minorBidi" w:hint="cs"/>
          <w:sz w:val="22"/>
          <w:szCs w:val="22"/>
          <w:u w:val="single"/>
          <w:rtl/>
          <w:lang w:bidi="he-IL"/>
        </w:rPr>
        <w:t>גוון (</w:t>
      </w:r>
      <w:r w:rsidR="00446F67" w:rsidRPr="00FC6451">
        <w:rPr>
          <w:rFonts w:asciiTheme="minorBidi" w:hAnsiTheme="minorBidi" w:cstheme="minorBidi"/>
          <w:sz w:val="22"/>
          <w:szCs w:val="22"/>
          <w:u w:val="single"/>
          <w:lang w:bidi="he-IL"/>
        </w:rPr>
        <w:t>Hue</w:t>
      </w:r>
      <w:r w:rsidR="00446F67" w:rsidRPr="00FC6451">
        <w:rPr>
          <w:rFonts w:asciiTheme="minorBidi" w:hAnsiTheme="minorBidi" w:cstheme="minorBidi" w:hint="cs"/>
          <w:sz w:val="22"/>
          <w:szCs w:val="22"/>
          <w:u w:val="single"/>
          <w:rtl/>
          <w:lang w:bidi="he-IL"/>
        </w:rPr>
        <w:t>)</w:t>
      </w:r>
      <w:r w:rsidR="00660881">
        <w:rPr>
          <w:rFonts w:asciiTheme="minorBidi" w:hAnsiTheme="minorBidi" w:cstheme="minorBidi"/>
          <w:sz w:val="22"/>
          <w:szCs w:val="22"/>
          <w:u w:val="single"/>
          <w:lang w:bidi="he-IL"/>
        </w:rPr>
        <w:t>:</w:t>
      </w:r>
      <w:r w:rsidR="00446F67">
        <w:rPr>
          <w:rFonts w:asciiTheme="minorBidi" w:hAnsiTheme="minorBidi" w:cstheme="minorBidi" w:hint="cs"/>
          <w:sz w:val="22"/>
          <w:szCs w:val="22"/>
          <w:rtl/>
          <w:lang w:bidi="he-IL"/>
        </w:rPr>
        <w:t xml:space="preserve"> מייצג סוג נשק שונה</w:t>
      </w:r>
      <w:r w:rsidR="000A1614">
        <w:rPr>
          <w:rFonts w:asciiTheme="minorBidi" w:hAnsiTheme="minorBidi" w:cstheme="minorBidi" w:hint="cs"/>
          <w:sz w:val="22"/>
          <w:szCs w:val="22"/>
          <w:rtl/>
          <w:lang w:bidi="he-IL"/>
        </w:rPr>
        <w:t xml:space="preserve"> </w:t>
      </w:r>
      <w:r w:rsidR="00446F67">
        <w:rPr>
          <w:rFonts w:asciiTheme="minorBidi" w:hAnsiTheme="minorBidi" w:cstheme="minorBidi" w:hint="cs"/>
          <w:sz w:val="22"/>
          <w:szCs w:val="22"/>
          <w:rtl/>
          <w:lang w:bidi="he-IL"/>
        </w:rPr>
        <w:t>(קטגוריה)</w:t>
      </w:r>
      <w:r w:rsidR="008608DB">
        <w:rPr>
          <w:rFonts w:asciiTheme="minorBidi" w:hAnsiTheme="minorBidi" w:cstheme="minorBidi"/>
          <w:sz w:val="22"/>
          <w:szCs w:val="22"/>
          <w:lang w:bidi="he-IL"/>
        </w:rPr>
        <w:t>.</w:t>
      </w:r>
      <w:r w:rsidR="00C54AE1">
        <w:rPr>
          <w:rFonts w:asciiTheme="minorBidi" w:hAnsiTheme="minorBidi" w:cstheme="minorBidi"/>
          <w:sz w:val="22"/>
          <w:szCs w:val="22"/>
          <w:rtl/>
          <w:lang w:bidi="he-IL"/>
        </w:rPr>
        <w:br/>
      </w:r>
      <w:r w:rsidR="00C54AE1">
        <w:rPr>
          <w:rFonts w:asciiTheme="minorBidi" w:hAnsiTheme="minorBidi" w:cstheme="minorBidi"/>
          <w:sz w:val="22"/>
          <w:szCs w:val="22"/>
          <w:rtl/>
          <w:lang w:bidi="he-IL"/>
        </w:rPr>
        <w:br/>
      </w:r>
    </w:p>
    <w:p w14:paraId="1F28C0EA" w14:textId="3F312DD9" w:rsidR="000959EF" w:rsidRPr="009C2D12" w:rsidRDefault="00E31145" w:rsidP="009C2D12">
      <w:pPr>
        <w:pStyle w:val="a8"/>
        <w:numPr>
          <w:ilvl w:val="0"/>
          <w:numId w:val="8"/>
        </w:numPr>
        <w:bidi/>
        <w:spacing w:line="360" w:lineRule="auto"/>
        <w:rPr>
          <w:rFonts w:asciiTheme="minorBidi" w:hAnsiTheme="minorBidi" w:cstheme="minorBidi"/>
          <w:sz w:val="20"/>
          <w:szCs w:val="20"/>
          <w:lang w:bidi="he-IL"/>
        </w:rPr>
      </w:pPr>
      <w:r w:rsidRPr="004858FE">
        <w:rPr>
          <w:rFonts w:asciiTheme="minorBidi" w:hAnsiTheme="minorBidi" w:cstheme="minorBidi"/>
          <w:b/>
          <w:bCs/>
          <w:rtl/>
          <w:lang w:bidi="he-IL"/>
        </w:rPr>
        <w:lastRenderedPageBreak/>
        <w:t>אקספרסיביות</w:t>
      </w:r>
      <w:r w:rsidRPr="004858FE">
        <w:rPr>
          <w:rFonts w:asciiTheme="minorBidi" w:hAnsiTheme="minorBidi" w:cstheme="minorBidi"/>
          <w:b/>
          <w:bCs/>
          <w:sz w:val="20"/>
          <w:szCs w:val="20"/>
          <w:rtl/>
          <w:lang w:bidi="he-IL"/>
        </w:rPr>
        <w:t>:</w:t>
      </w:r>
      <w:r w:rsidR="0094581C">
        <w:rPr>
          <w:rFonts w:asciiTheme="minorBidi" w:hAnsiTheme="minorBidi" w:cstheme="minorBidi"/>
          <w:b/>
          <w:bCs/>
          <w:sz w:val="20"/>
          <w:szCs w:val="20"/>
          <w:lang w:bidi="he-IL"/>
        </w:rPr>
        <w:br/>
      </w:r>
      <w:r w:rsidR="004858FE" w:rsidRPr="007809DC">
        <w:rPr>
          <w:rFonts w:asciiTheme="minorBidi" w:hAnsiTheme="minorBidi" w:cstheme="minorBidi"/>
          <w:sz w:val="22"/>
          <w:szCs w:val="22"/>
          <w:rtl/>
          <w:lang w:bidi="he-IL"/>
        </w:rPr>
        <w:t>הגרף מתאים לנתונים בכך שהוא משתמש בשתי תכונות כמותיות</w:t>
      </w:r>
      <w:r w:rsidR="0018404B">
        <w:rPr>
          <w:rFonts w:asciiTheme="minorBidi" w:hAnsiTheme="minorBidi" w:cstheme="minorBidi" w:hint="cs"/>
          <w:sz w:val="22"/>
          <w:szCs w:val="22"/>
          <w:rtl/>
          <w:lang w:bidi="he-IL"/>
        </w:rPr>
        <w:t xml:space="preserve"> </w:t>
      </w:r>
      <w:r w:rsidR="00E03EFF">
        <w:rPr>
          <w:rFonts w:asciiTheme="minorBidi" w:hAnsiTheme="minorBidi" w:cstheme="minorBidi" w:hint="cs"/>
          <w:sz w:val="22"/>
          <w:szCs w:val="22"/>
          <w:rtl/>
          <w:lang w:bidi="he-IL"/>
        </w:rPr>
        <w:t>(</w:t>
      </w:r>
      <w:r w:rsidR="00E03EFF" w:rsidRPr="007809DC">
        <w:rPr>
          <w:rFonts w:asciiTheme="minorBidi" w:hAnsiTheme="minorBidi" w:cstheme="minorBidi"/>
          <w:sz w:val="22"/>
          <w:szCs w:val="22"/>
          <w:rtl/>
          <w:lang w:bidi="he-IL"/>
        </w:rPr>
        <w:t>לוג של פצועים ולוג של הרוגים</w:t>
      </w:r>
      <w:r w:rsidR="00E03EFF">
        <w:rPr>
          <w:rFonts w:asciiTheme="minorBidi" w:hAnsiTheme="minorBidi" w:cstheme="minorBidi" w:hint="cs"/>
          <w:sz w:val="22"/>
          <w:szCs w:val="22"/>
          <w:rtl/>
          <w:lang w:bidi="he-IL"/>
        </w:rPr>
        <w:t>)</w:t>
      </w:r>
      <w:r w:rsidR="004858FE" w:rsidRPr="007809DC">
        <w:rPr>
          <w:rFonts w:asciiTheme="minorBidi" w:hAnsiTheme="minorBidi" w:cstheme="minorBidi"/>
          <w:sz w:val="22"/>
          <w:szCs w:val="22"/>
          <w:rtl/>
          <w:lang w:bidi="he-IL"/>
        </w:rPr>
        <w:t xml:space="preserve"> כצירים, ותכונה קטגורית</w:t>
      </w:r>
      <w:r w:rsidR="0018404B">
        <w:rPr>
          <w:rFonts w:asciiTheme="minorBidi" w:hAnsiTheme="minorBidi" w:cstheme="minorBidi" w:hint="cs"/>
          <w:sz w:val="22"/>
          <w:szCs w:val="22"/>
          <w:rtl/>
          <w:lang w:bidi="he-IL"/>
        </w:rPr>
        <w:t xml:space="preserve"> </w:t>
      </w:r>
      <w:r w:rsidR="00446F67">
        <w:rPr>
          <w:rFonts w:asciiTheme="minorBidi" w:hAnsiTheme="minorBidi" w:cstheme="minorBidi" w:hint="cs"/>
          <w:sz w:val="22"/>
          <w:szCs w:val="22"/>
          <w:rtl/>
          <w:lang w:bidi="he-IL"/>
        </w:rPr>
        <w:t>(</w:t>
      </w:r>
      <w:r w:rsidR="00446F67" w:rsidRPr="007809DC">
        <w:rPr>
          <w:rFonts w:asciiTheme="minorBidi" w:hAnsiTheme="minorBidi" w:cstheme="minorBidi"/>
          <w:sz w:val="22"/>
          <w:szCs w:val="22"/>
          <w:rtl/>
          <w:lang w:bidi="he-IL"/>
        </w:rPr>
        <w:t>סוג נשק</w:t>
      </w:r>
      <w:r w:rsidR="00446F67">
        <w:rPr>
          <w:rFonts w:asciiTheme="minorBidi" w:hAnsiTheme="minorBidi" w:cstheme="minorBidi" w:hint="cs"/>
          <w:sz w:val="22"/>
          <w:szCs w:val="22"/>
          <w:rtl/>
          <w:lang w:bidi="he-IL"/>
        </w:rPr>
        <w:t xml:space="preserve">) עם גוון </w:t>
      </w:r>
      <w:r w:rsidR="004858FE" w:rsidRPr="007809DC">
        <w:rPr>
          <w:rFonts w:asciiTheme="minorBidi" w:hAnsiTheme="minorBidi" w:cstheme="minorBidi"/>
          <w:sz w:val="22"/>
          <w:szCs w:val="22"/>
          <w:rtl/>
          <w:lang w:bidi="he-IL"/>
        </w:rPr>
        <w:t xml:space="preserve">כדי להבדיל בין הבועות. </w:t>
      </w:r>
      <w:r w:rsidR="00375C88">
        <w:rPr>
          <w:rFonts w:asciiTheme="minorBidi" w:hAnsiTheme="minorBidi" w:cstheme="minorBidi" w:hint="cs"/>
          <w:sz w:val="22"/>
          <w:szCs w:val="22"/>
          <w:rtl/>
          <w:lang w:bidi="he-IL"/>
        </w:rPr>
        <w:t>גודל</w:t>
      </w:r>
      <w:r w:rsidR="004858FE" w:rsidRPr="007809DC">
        <w:rPr>
          <w:rFonts w:asciiTheme="minorBidi" w:hAnsiTheme="minorBidi" w:cstheme="minorBidi"/>
          <w:sz w:val="22"/>
          <w:szCs w:val="22"/>
          <w:rtl/>
          <w:lang w:bidi="he-IL"/>
        </w:rPr>
        <w:t xml:space="preserve"> הבועה מייצג באופן </w:t>
      </w:r>
      <w:r w:rsidR="00E03EFF">
        <w:rPr>
          <w:rFonts w:asciiTheme="minorBidi" w:hAnsiTheme="minorBidi" w:cstheme="minorBidi" w:hint="cs"/>
          <w:sz w:val="22"/>
          <w:szCs w:val="22"/>
          <w:rtl/>
          <w:lang w:bidi="he-IL"/>
        </w:rPr>
        <w:t xml:space="preserve">מוערך </w:t>
      </w:r>
      <w:r w:rsidR="004858FE" w:rsidRPr="007809DC">
        <w:rPr>
          <w:rFonts w:asciiTheme="minorBidi" w:hAnsiTheme="minorBidi" w:cstheme="minorBidi"/>
          <w:sz w:val="22"/>
          <w:szCs w:val="22"/>
          <w:rtl/>
          <w:lang w:bidi="he-IL"/>
        </w:rPr>
        <w:t xml:space="preserve">את מספר הפיגועים, שמאפשר השוואה בין הגדלים של הקטגוריות </w:t>
      </w:r>
      <w:r w:rsidR="00E03EFF">
        <w:rPr>
          <w:rFonts w:asciiTheme="minorBidi" w:hAnsiTheme="minorBidi" w:cstheme="minorBidi" w:hint="cs"/>
          <w:sz w:val="22"/>
          <w:szCs w:val="22"/>
          <w:rtl/>
          <w:lang w:bidi="he-IL"/>
        </w:rPr>
        <w:t>אך לא בצורה מדויקת</w:t>
      </w:r>
      <w:r w:rsidR="004858FE" w:rsidRPr="007809DC">
        <w:rPr>
          <w:rFonts w:asciiTheme="minorBidi" w:hAnsiTheme="minorBidi" w:cstheme="minorBidi"/>
          <w:sz w:val="22"/>
          <w:szCs w:val="22"/>
          <w:rtl/>
          <w:lang w:bidi="he-IL"/>
        </w:rPr>
        <w:t>.</w:t>
      </w:r>
    </w:p>
    <w:p w14:paraId="1FDEEBCF" w14:textId="60AC2D60" w:rsidR="0094581C" w:rsidRPr="000959EF" w:rsidRDefault="00E31145" w:rsidP="00BE03A6">
      <w:pPr>
        <w:pStyle w:val="a8"/>
        <w:numPr>
          <w:ilvl w:val="0"/>
          <w:numId w:val="8"/>
        </w:numPr>
        <w:bidi/>
        <w:spacing w:line="360" w:lineRule="auto"/>
        <w:rPr>
          <w:rFonts w:asciiTheme="minorBidi" w:hAnsiTheme="minorBidi" w:cstheme="minorBidi"/>
          <w:sz w:val="22"/>
          <w:szCs w:val="22"/>
          <w:lang w:bidi="he-IL"/>
        </w:rPr>
      </w:pPr>
      <w:r w:rsidRPr="000959EF">
        <w:rPr>
          <w:rFonts w:asciiTheme="minorBidi" w:hAnsiTheme="minorBidi" w:cstheme="minorBidi"/>
          <w:b/>
          <w:bCs/>
          <w:rtl/>
          <w:lang w:bidi="he-IL"/>
        </w:rPr>
        <w:t>אפקטיביות</w:t>
      </w:r>
      <w:r w:rsidRPr="000959EF">
        <w:rPr>
          <w:rFonts w:asciiTheme="minorBidi" w:hAnsiTheme="minorBidi" w:cstheme="minorBidi"/>
          <w:b/>
          <w:bCs/>
          <w:sz w:val="20"/>
          <w:szCs w:val="20"/>
          <w:rtl/>
          <w:lang w:bidi="he-IL"/>
        </w:rPr>
        <w:t>:</w:t>
      </w:r>
      <w:r w:rsidR="00C704DD" w:rsidRPr="000959EF">
        <w:rPr>
          <w:rFonts w:asciiTheme="minorBidi" w:hAnsiTheme="minorBidi" w:cstheme="minorBidi"/>
          <w:b/>
          <w:bCs/>
          <w:sz w:val="20"/>
          <w:szCs w:val="20"/>
          <w:rtl/>
          <w:lang w:bidi="he-IL"/>
        </w:rPr>
        <w:br/>
      </w:r>
      <w:r w:rsidR="000959EF" w:rsidRPr="000959EF">
        <w:rPr>
          <w:rFonts w:asciiTheme="minorBidi" w:hAnsiTheme="minorBidi" w:cstheme="minorBidi"/>
          <w:sz w:val="22"/>
          <w:szCs w:val="22"/>
          <w:u w:val="single"/>
          <w:lang w:bidi="he-IL"/>
        </w:rPr>
        <w:t>Discriminability</w:t>
      </w:r>
      <w:r w:rsidR="000959EF" w:rsidRPr="000959EF">
        <w:rPr>
          <w:rFonts w:asciiTheme="minorBidi" w:hAnsiTheme="minorBidi" w:cs="Arial"/>
          <w:sz w:val="22"/>
          <w:szCs w:val="22"/>
          <w:u w:val="single"/>
          <w:rtl/>
          <w:lang w:bidi="he-IL"/>
        </w:rPr>
        <w:t>:</w:t>
      </w:r>
      <w:r w:rsidR="000959EF" w:rsidRPr="000959EF">
        <w:rPr>
          <w:rFonts w:asciiTheme="minorBidi" w:hAnsiTheme="minorBidi" w:cs="Arial"/>
          <w:sz w:val="22"/>
          <w:szCs w:val="22"/>
          <w:rtl/>
          <w:lang w:bidi="he-IL"/>
        </w:rPr>
        <w:t xml:space="preserve"> צבעי העיגולים ותוויות השמות מאפשרים הבחנה ברורה בין סוגי הנשק וזיהוי מידי של כל קטגוריה.</w:t>
      </w:r>
      <w:r w:rsidR="000959EF" w:rsidRPr="000959EF">
        <w:rPr>
          <w:rFonts w:asciiTheme="minorBidi" w:hAnsiTheme="minorBidi" w:cs="Arial"/>
          <w:sz w:val="22"/>
          <w:szCs w:val="22"/>
          <w:rtl/>
          <w:lang w:bidi="he-IL"/>
        </w:rPr>
        <w:br/>
      </w:r>
      <w:r w:rsidR="000959EF" w:rsidRPr="000959EF">
        <w:rPr>
          <w:rFonts w:asciiTheme="minorBidi" w:hAnsiTheme="minorBidi" w:cstheme="minorBidi"/>
          <w:sz w:val="22"/>
          <w:szCs w:val="22"/>
          <w:u w:val="single"/>
          <w:lang w:bidi="he-IL"/>
        </w:rPr>
        <w:t>Separability</w:t>
      </w:r>
      <w:r w:rsidR="000959EF" w:rsidRPr="000959EF">
        <w:rPr>
          <w:rFonts w:asciiTheme="minorBidi" w:hAnsiTheme="minorBidi" w:cs="Arial"/>
          <w:sz w:val="22"/>
          <w:szCs w:val="22"/>
          <w:u w:val="single"/>
          <w:rtl/>
          <w:lang w:bidi="he-IL"/>
        </w:rPr>
        <w:t>:</w:t>
      </w:r>
      <w:r w:rsidR="000959EF" w:rsidRPr="000959EF">
        <w:rPr>
          <w:rFonts w:asciiTheme="minorBidi" w:hAnsiTheme="minorBidi" w:cs="Arial"/>
          <w:sz w:val="22"/>
          <w:szCs w:val="22"/>
          <w:rtl/>
          <w:lang w:bidi="he-IL"/>
        </w:rPr>
        <w:t xml:space="preserve"> המיקום בצירים מייצג את מספר הנפגעים</w:t>
      </w:r>
      <w:r w:rsidR="00D61D50">
        <w:rPr>
          <w:rFonts w:asciiTheme="minorBidi" w:hAnsiTheme="minorBidi" w:cs="Arial" w:hint="cs"/>
          <w:sz w:val="22"/>
          <w:szCs w:val="22"/>
          <w:rtl/>
          <w:lang w:bidi="he-IL"/>
        </w:rPr>
        <w:t xml:space="preserve"> וההרוגים</w:t>
      </w:r>
      <w:r w:rsidR="000959EF" w:rsidRPr="000959EF">
        <w:rPr>
          <w:rFonts w:asciiTheme="minorBidi" w:hAnsiTheme="minorBidi" w:cs="Arial"/>
          <w:sz w:val="22"/>
          <w:szCs w:val="22"/>
          <w:rtl/>
          <w:lang w:bidi="he-IL"/>
        </w:rPr>
        <w:t>, בעוד גודל העיגול משמש כערוץ נפרד לתדירות, מה שמונע ערבוב בין הערוצים.</w:t>
      </w:r>
      <w:r w:rsidR="000959EF" w:rsidRPr="000959EF">
        <w:rPr>
          <w:rFonts w:asciiTheme="minorBidi" w:hAnsiTheme="minorBidi" w:cs="Arial"/>
          <w:sz w:val="22"/>
          <w:szCs w:val="22"/>
          <w:rtl/>
          <w:lang w:bidi="he-IL"/>
        </w:rPr>
        <w:br/>
      </w:r>
      <w:r w:rsidR="000959EF" w:rsidRPr="000959EF">
        <w:rPr>
          <w:rFonts w:asciiTheme="minorBidi" w:hAnsiTheme="minorBidi" w:cstheme="minorBidi"/>
          <w:sz w:val="22"/>
          <w:szCs w:val="22"/>
          <w:u w:val="single"/>
          <w:lang w:bidi="he-IL"/>
        </w:rPr>
        <w:t>Popout</w:t>
      </w:r>
      <w:r w:rsidR="000959EF" w:rsidRPr="000959EF">
        <w:rPr>
          <w:rFonts w:asciiTheme="minorBidi" w:hAnsiTheme="minorBidi" w:cs="Arial"/>
          <w:sz w:val="22"/>
          <w:szCs w:val="22"/>
          <w:u w:val="single"/>
          <w:rtl/>
          <w:lang w:bidi="he-IL"/>
        </w:rPr>
        <w:t>:</w:t>
      </w:r>
      <w:r w:rsidR="000959EF" w:rsidRPr="000959EF">
        <w:rPr>
          <w:rFonts w:asciiTheme="minorBidi" w:hAnsiTheme="minorBidi" w:cs="Arial"/>
          <w:sz w:val="22"/>
          <w:szCs w:val="22"/>
          <w:rtl/>
          <w:lang w:bidi="he-IL"/>
        </w:rPr>
        <w:t xml:space="preserve"> עיגולים גדולים מושכים מיד את תשומת הלב לסוגי הנשק הנפוצים ביותר.</w:t>
      </w:r>
      <w:r w:rsidR="000959EF">
        <w:rPr>
          <w:rFonts w:asciiTheme="minorBidi" w:hAnsiTheme="minorBidi" w:cs="Arial"/>
          <w:sz w:val="22"/>
          <w:szCs w:val="22"/>
          <w:rtl/>
          <w:lang w:bidi="he-IL"/>
        </w:rPr>
        <w:br/>
      </w:r>
      <w:r w:rsidR="000959EF" w:rsidRPr="000959EF">
        <w:rPr>
          <w:rFonts w:asciiTheme="minorBidi" w:hAnsiTheme="minorBidi" w:cstheme="minorBidi"/>
          <w:sz w:val="22"/>
          <w:szCs w:val="22"/>
          <w:u w:val="single"/>
          <w:lang w:bidi="he-IL"/>
        </w:rPr>
        <w:t>Grouping</w:t>
      </w:r>
      <w:r w:rsidR="000959EF" w:rsidRPr="000959EF">
        <w:rPr>
          <w:rFonts w:asciiTheme="minorBidi" w:hAnsiTheme="minorBidi" w:cs="Arial"/>
          <w:sz w:val="22"/>
          <w:szCs w:val="22"/>
          <w:u w:val="single"/>
          <w:rtl/>
          <w:lang w:bidi="he-IL"/>
        </w:rPr>
        <w:t>:</w:t>
      </w:r>
      <w:r w:rsidR="000959EF" w:rsidRPr="000959EF">
        <w:rPr>
          <w:rFonts w:asciiTheme="minorBidi" w:hAnsiTheme="minorBidi" w:cs="Arial"/>
          <w:sz w:val="22"/>
          <w:szCs w:val="22"/>
          <w:rtl/>
          <w:lang w:bidi="he-IL"/>
        </w:rPr>
        <w:t xml:space="preserve"> הקיבוץ בצורת עיגולים חושף מגמות, מאפשר השוואה בין סוגי נשק ומדגיש הבדלים בתדירות ובמספר הנפגעים.</w:t>
      </w:r>
    </w:p>
    <w:tbl>
      <w:tblPr>
        <w:tblStyle w:val="5-2"/>
        <w:tblpPr w:leftFromText="180" w:rightFromText="180" w:vertAnchor="text" w:horzAnchor="margin" w:tblpXSpec="center" w:tblpY="202"/>
        <w:bidiVisual/>
        <w:tblW w:w="10091" w:type="dxa"/>
        <w:tblLook w:val="04A0" w:firstRow="1" w:lastRow="0" w:firstColumn="1" w:lastColumn="0" w:noHBand="0" w:noVBand="1"/>
      </w:tblPr>
      <w:tblGrid>
        <w:gridCol w:w="1701"/>
        <w:gridCol w:w="4195"/>
        <w:gridCol w:w="4195"/>
      </w:tblGrid>
      <w:tr w:rsidR="00937D5B" w:rsidRPr="0057705F" w14:paraId="27DF989E" w14:textId="77777777" w:rsidTr="008D5A26">
        <w:trPr>
          <w:cnfStyle w:val="100000000000" w:firstRow="1" w:lastRow="0" w:firstColumn="0" w:lastColumn="0" w:oddVBand="0" w:evenVBand="0" w:oddHBand="0"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1701" w:type="dxa"/>
          </w:tcPr>
          <w:p w14:paraId="03BFBEB6" w14:textId="77777777" w:rsidR="00FD28DB" w:rsidRPr="0057705F" w:rsidRDefault="00FD28DB" w:rsidP="008D5A26">
            <w:pPr>
              <w:pStyle w:val="a8"/>
              <w:spacing w:line="360" w:lineRule="auto"/>
              <w:ind w:left="714"/>
              <w:jc w:val="center"/>
              <w:rPr>
                <w:rFonts w:asciiTheme="minorBidi" w:hAnsiTheme="minorBidi" w:cstheme="minorBidi"/>
                <w:sz w:val="22"/>
                <w:szCs w:val="22"/>
                <w:rtl/>
              </w:rPr>
            </w:pPr>
          </w:p>
        </w:tc>
        <w:tc>
          <w:tcPr>
            <w:tcW w:w="4195" w:type="dxa"/>
            <w:vAlign w:val="center"/>
          </w:tcPr>
          <w:p w14:paraId="6E03FBFE" w14:textId="165F99D4" w:rsidR="00FD28DB" w:rsidRPr="0057705F" w:rsidRDefault="00FD28DB" w:rsidP="008D5A26">
            <w:pPr>
              <w:pStyle w:val="a8"/>
              <w:bidi/>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heme="minorBidi" w:hAnsiTheme="minorBidi" w:cstheme="minorBidi"/>
                <w:sz w:val="22"/>
                <w:szCs w:val="22"/>
                <w:rtl/>
                <w:lang w:bidi="he-IL"/>
              </w:rPr>
            </w:pPr>
            <w:proofErr w:type="spellStart"/>
            <w:r w:rsidRPr="0057705F">
              <w:rPr>
                <w:rFonts w:asciiTheme="minorBidi" w:hAnsiTheme="minorBidi" w:cstheme="minorBidi"/>
                <w:sz w:val="22"/>
                <w:szCs w:val="22"/>
                <w:rtl/>
              </w:rPr>
              <w:t>חלופה</w:t>
            </w:r>
            <w:proofErr w:type="spellEnd"/>
            <w:r w:rsidRPr="0057705F">
              <w:rPr>
                <w:rFonts w:asciiTheme="minorBidi" w:hAnsiTheme="minorBidi" w:cstheme="minorBidi"/>
                <w:sz w:val="22"/>
                <w:szCs w:val="22"/>
                <w:rtl/>
              </w:rPr>
              <w:t xml:space="preserve"> 1 </w:t>
            </w:r>
            <w:r w:rsidRPr="0057705F">
              <w:rPr>
                <w:rFonts w:asciiTheme="minorBidi" w:hAnsiTheme="minorBidi" w:cstheme="minorBidi"/>
                <w:sz w:val="22"/>
                <w:szCs w:val="22"/>
                <w:rtl/>
                <w:lang w:bidi="he-IL"/>
              </w:rPr>
              <w:t>–</w:t>
            </w:r>
            <w:r w:rsidR="00116077">
              <w:rPr>
                <w:rFonts w:asciiTheme="minorBidi" w:hAnsiTheme="minorBidi" w:cstheme="minorBidi" w:hint="cs"/>
                <w:sz w:val="22"/>
                <w:szCs w:val="22"/>
                <w:rtl/>
                <w:lang w:bidi="he-IL"/>
              </w:rPr>
              <w:t xml:space="preserve"> </w:t>
            </w:r>
            <w:r>
              <w:rPr>
                <w:rFonts w:asciiTheme="minorBidi" w:hAnsiTheme="minorBidi" w:cstheme="minorBidi" w:hint="cs"/>
                <w:sz w:val="22"/>
                <w:szCs w:val="22"/>
                <w:rtl/>
                <w:lang w:bidi="he-IL"/>
              </w:rPr>
              <w:t xml:space="preserve">גרף </w:t>
            </w:r>
            <w:r w:rsidR="007324E3">
              <w:rPr>
                <w:rFonts w:asciiTheme="minorBidi" w:hAnsiTheme="minorBidi" w:cstheme="minorBidi" w:hint="cs"/>
                <w:sz w:val="22"/>
                <w:szCs w:val="22"/>
                <w:rtl/>
                <w:lang w:bidi="he-IL"/>
              </w:rPr>
              <w:t>עמודות</w:t>
            </w:r>
          </w:p>
        </w:tc>
        <w:tc>
          <w:tcPr>
            <w:tcW w:w="4195" w:type="dxa"/>
            <w:vAlign w:val="center"/>
          </w:tcPr>
          <w:p w14:paraId="29E7421A" w14:textId="398C8C53" w:rsidR="00FD28DB" w:rsidRPr="0057705F" w:rsidRDefault="00FD28DB" w:rsidP="008D5A26">
            <w:pPr>
              <w:pStyle w:val="a8"/>
              <w:bidi/>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heme="minorBidi" w:hAnsiTheme="minorBidi" w:cstheme="minorBidi"/>
                <w:sz w:val="22"/>
                <w:szCs w:val="22"/>
                <w:rtl/>
                <w:lang w:bidi="he-IL"/>
              </w:rPr>
            </w:pPr>
            <w:proofErr w:type="spellStart"/>
            <w:r w:rsidRPr="0057705F">
              <w:rPr>
                <w:rFonts w:asciiTheme="minorBidi" w:hAnsiTheme="minorBidi" w:cstheme="minorBidi"/>
                <w:sz w:val="22"/>
                <w:szCs w:val="22"/>
                <w:rtl/>
              </w:rPr>
              <w:t>חלופה</w:t>
            </w:r>
            <w:proofErr w:type="spellEnd"/>
            <w:r w:rsidRPr="0057705F">
              <w:rPr>
                <w:rFonts w:asciiTheme="minorBidi" w:hAnsiTheme="minorBidi" w:cstheme="minorBidi"/>
                <w:sz w:val="22"/>
                <w:szCs w:val="22"/>
                <w:rtl/>
              </w:rPr>
              <w:t xml:space="preserve"> 2 </w:t>
            </w:r>
            <w:r w:rsidRPr="0057705F">
              <w:rPr>
                <w:rFonts w:asciiTheme="minorBidi" w:hAnsiTheme="minorBidi" w:cstheme="minorBidi"/>
                <w:sz w:val="22"/>
                <w:szCs w:val="22"/>
                <w:rtl/>
                <w:lang w:bidi="he-IL"/>
              </w:rPr>
              <w:t>–</w:t>
            </w:r>
            <w:r w:rsidR="00116077">
              <w:rPr>
                <w:rFonts w:asciiTheme="minorBidi" w:hAnsiTheme="minorBidi" w:cstheme="minorBidi" w:hint="cs"/>
                <w:sz w:val="22"/>
                <w:szCs w:val="22"/>
                <w:rtl/>
                <w:lang w:bidi="he-IL"/>
              </w:rPr>
              <w:t xml:space="preserve"> </w:t>
            </w:r>
            <w:r>
              <w:rPr>
                <w:rFonts w:asciiTheme="minorBidi" w:hAnsiTheme="minorBidi" w:cstheme="minorBidi" w:hint="cs"/>
                <w:sz w:val="22"/>
                <w:szCs w:val="22"/>
                <w:rtl/>
                <w:lang w:bidi="he-IL"/>
              </w:rPr>
              <w:t xml:space="preserve">גרף </w:t>
            </w:r>
            <w:r w:rsidR="007324E3">
              <w:rPr>
                <w:rFonts w:asciiTheme="minorBidi" w:hAnsiTheme="minorBidi" w:cstheme="minorBidi" w:hint="cs"/>
                <w:sz w:val="22"/>
                <w:szCs w:val="22"/>
                <w:rtl/>
                <w:lang w:bidi="he-IL"/>
              </w:rPr>
              <w:t>בועות</w:t>
            </w:r>
          </w:p>
        </w:tc>
      </w:tr>
      <w:tr w:rsidR="00937D5B" w:rsidRPr="0057705F" w14:paraId="3E002674" w14:textId="77777777" w:rsidTr="008D5A26">
        <w:trPr>
          <w:cnfStyle w:val="000000100000" w:firstRow="0" w:lastRow="0" w:firstColumn="0" w:lastColumn="0" w:oddVBand="0" w:evenVBand="0" w:oddHBand="1" w:evenHBand="0" w:firstRowFirstColumn="0" w:firstRowLastColumn="0" w:lastRowFirstColumn="0" w:lastRowLastColumn="0"/>
          <w:trHeight w:val="4008"/>
        </w:trPr>
        <w:tc>
          <w:tcPr>
            <w:cnfStyle w:val="001000000000" w:firstRow="0" w:lastRow="0" w:firstColumn="1" w:lastColumn="0" w:oddVBand="0" w:evenVBand="0" w:oddHBand="0" w:evenHBand="0" w:firstRowFirstColumn="0" w:firstRowLastColumn="0" w:lastRowFirstColumn="0" w:lastRowLastColumn="0"/>
            <w:tcW w:w="1701" w:type="dxa"/>
            <w:vAlign w:val="center"/>
            <w:hideMark/>
          </w:tcPr>
          <w:p w14:paraId="2AD293DD" w14:textId="748BC9D6" w:rsidR="00FD28DB" w:rsidRPr="00C704DD" w:rsidRDefault="00FD28DB" w:rsidP="00C704DD">
            <w:pPr>
              <w:pStyle w:val="a8"/>
              <w:spacing w:after="160" w:line="360" w:lineRule="auto"/>
              <w:ind w:left="714"/>
              <w:rPr>
                <w:rFonts w:asciiTheme="minorBidi" w:hAnsiTheme="minorBidi" w:cstheme="minorBidi"/>
                <w:b w:val="0"/>
                <w:bCs w:val="0"/>
                <w:sz w:val="22"/>
                <w:szCs w:val="22"/>
                <w:lang w:bidi="he-IL"/>
              </w:rPr>
            </w:pPr>
            <w:r w:rsidRPr="0057705F">
              <w:rPr>
                <w:rFonts w:asciiTheme="minorBidi" w:hAnsiTheme="minorBidi" w:cstheme="minorBidi"/>
                <w:sz w:val="22"/>
                <w:szCs w:val="22"/>
                <w:rtl/>
                <w:lang w:bidi="he-IL"/>
              </w:rPr>
              <w:t>יתרונות</w:t>
            </w:r>
          </w:p>
        </w:tc>
        <w:tc>
          <w:tcPr>
            <w:tcW w:w="4195" w:type="dxa"/>
            <w:vAlign w:val="center"/>
          </w:tcPr>
          <w:p w14:paraId="0DD098DF" w14:textId="4C74ED8A" w:rsidR="00A4665A" w:rsidRDefault="00A4665A" w:rsidP="00BE0D4F">
            <w:pPr>
              <w:pStyle w:val="a8"/>
              <w:numPr>
                <w:ilvl w:val="0"/>
                <w:numId w:val="44"/>
              </w:numPr>
              <w:bidi/>
              <w:spacing w:line="360" w:lineRule="auto"/>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 w:val="22"/>
                <w:szCs w:val="22"/>
                <w:lang w:bidi="he-IL"/>
              </w:rPr>
            </w:pPr>
            <w:r w:rsidRPr="00A4665A">
              <w:rPr>
                <w:rFonts w:asciiTheme="minorBidi" w:hAnsiTheme="minorBidi" w:cstheme="minorBidi"/>
                <w:sz w:val="22"/>
                <w:szCs w:val="22"/>
                <w:rtl/>
                <w:lang w:bidi="he-IL"/>
              </w:rPr>
              <w:t>פשטות הקריאה וההשוואה: קל מאוד להשוות בין גבהים של עמודות</w:t>
            </w:r>
            <w:r w:rsidRPr="00A4665A">
              <w:rPr>
                <w:rFonts w:asciiTheme="minorBidi" w:hAnsiTheme="minorBidi" w:cstheme="minorBidi"/>
                <w:sz w:val="22"/>
                <w:szCs w:val="22"/>
                <w:lang w:bidi="he-IL"/>
              </w:rPr>
              <w:t>.</w:t>
            </w:r>
          </w:p>
          <w:p w14:paraId="1384D466" w14:textId="451C53F6" w:rsidR="00A4665A" w:rsidRDefault="00A4665A" w:rsidP="00BE0D4F">
            <w:pPr>
              <w:pStyle w:val="a8"/>
              <w:numPr>
                <w:ilvl w:val="0"/>
                <w:numId w:val="44"/>
              </w:numPr>
              <w:bidi/>
              <w:spacing w:line="360" w:lineRule="auto"/>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 w:val="22"/>
                <w:szCs w:val="22"/>
                <w:lang w:bidi="he-IL"/>
              </w:rPr>
            </w:pPr>
            <w:r w:rsidRPr="00A4665A">
              <w:rPr>
                <w:rFonts w:asciiTheme="minorBidi" w:hAnsiTheme="minorBidi" w:cstheme="minorBidi"/>
                <w:sz w:val="22"/>
                <w:szCs w:val="22"/>
                <w:rtl/>
                <w:lang w:bidi="he-IL"/>
              </w:rPr>
              <w:t>מתאים להשוואה של קטגוריות: לכל קטגוריה יש עמודה משלה, ניתן במהירות לראות מי הגדולה/הקטנה ביותר</w:t>
            </w:r>
            <w:r w:rsidRPr="00A4665A">
              <w:rPr>
                <w:rFonts w:asciiTheme="minorBidi" w:hAnsiTheme="minorBidi" w:cstheme="minorBidi"/>
                <w:sz w:val="22"/>
                <w:szCs w:val="22"/>
                <w:lang w:bidi="he-IL"/>
              </w:rPr>
              <w:t>.</w:t>
            </w:r>
          </w:p>
          <w:p w14:paraId="6B7F499E" w14:textId="7CEDB6E0" w:rsidR="00FD28DB" w:rsidRPr="00BE0D4F" w:rsidRDefault="00A4665A" w:rsidP="00BE0D4F">
            <w:pPr>
              <w:pStyle w:val="a8"/>
              <w:numPr>
                <w:ilvl w:val="0"/>
                <w:numId w:val="44"/>
              </w:numPr>
              <w:bidi/>
              <w:spacing w:line="360" w:lineRule="auto"/>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 w:val="22"/>
                <w:szCs w:val="22"/>
                <w:rtl/>
                <w:lang w:bidi="he-IL"/>
              </w:rPr>
            </w:pPr>
            <w:r w:rsidRPr="00A4665A">
              <w:rPr>
                <w:rFonts w:asciiTheme="minorBidi" w:hAnsiTheme="minorBidi" w:cstheme="minorBidi"/>
                <w:sz w:val="22"/>
                <w:szCs w:val="22"/>
                <w:rtl/>
                <w:lang w:bidi="he-IL"/>
              </w:rPr>
              <w:t>מייצג כמותיות באופן מובהק: שימוש בציר אנכי אחד מקל על הבנת הכמות בכל עמודה</w:t>
            </w:r>
            <w:r w:rsidRPr="00A4665A">
              <w:rPr>
                <w:rFonts w:asciiTheme="minorBidi" w:hAnsiTheme="minorBidi" w:cstheme="minorBidi"/>
                <w:sz w:val="22"/>
                <w:szCs w:val="22"/>
                <w:lang w:bidi="he-IL"/>
              </w:rPr>
              <w:t>.</w:t>
            </w:r>
          </w:p>
        </w:tc>
        <w:tc>
          <w:tcPr>
            <w:tcW w:w="4195" w:type="dxa"/>
            <w:vAlign w:val="center"/>
            <w:hideMark/>
          </w:tcPr>
          <w:p w14:paraId="6E96C6D7" w14:textId="758DD458" w:rsidR="001E5C3E" w:rsidRDefault="00984B6B" w:rsidP="00BE0D4F">
            <w:pPr>
              <w:pStyle w:val="a8"/>
              <w:numPr>
                <w:ilvl w:val="0"/>
                <w:numId w:val="42"/>
              </w:numPr>
              <w:bidi/>
              <w:spacing w:after="160" w:line="360" w:lineRule="auto"/>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 w:val="22"/>
                <w:szCs w:val="22"/>
                <w:lang w:bidi="he-IL"/>
              </w:rPr>
            </w:pPr>
            <w:r w:rsidRPr="00984B6B">
              <w:rPr>
                <w:rFonts w:asciiTheme="minorBidi" w:hAnsiTheme="minorBidi" w:cstheme="minorBidi"/>
                <w:sz w:val="22"/>
                <w:szCs w:val="22"/>
                <w:rtl/>
                <w:lang w:bidi="he-IL"/>
              </w:rPr>
              <w:t xml:space="preserve">הצגת קשר בין </w:t>
            </w:r>
            <w:r w:rsidR="001E5C3E">
              <w:rPr>
                <w:rFonts w:asciiTheme="minorBidi" w:hAnsiTheme="minorBidi" w:cstheme="minorBidi" w:hint="cs"/>
                <w:sz w:val="22"/>
                <w:szCs w:val="22"/>
                <w:rtl/>
                <w:lang w:bidi="he-IL"/>
              </w:rPr>
              <w:t xml:space="preserve">שני </w:t>
            </w:r>
            <w:r w:rsidRPr="00984B6B">
              <w:rPr>
                <w:rFonts w:asciiTheme="minorBidi" w:hAnsiTheme="minorBidi" w:cstheme="minorBidi"/>
                <w:sz w:val="22"/>
                <w:szCs w:val="22"/>
                <w:rtl/>
                <w:lang w:bidi="he-IL"/>
              </w:rPr>
              <w:t>משתנים כמותיים: אפשר לראות בו זמנית שני צירים מספריי</w:t>
            </w:r>
            <w:r w:rsidR="001E5C3E">
              <w:rPr>
                <w:rFonts w:asciiTheme="minorBidi" w:hAnsiTheme="minorBidi" w:cstheme="minorBidi" w:hint="cs"/>
                <w:sz w:val="22"/>
                <w:szCs w:val="22"/>
                <w:rtl/>
                <w:lang w:bidi="he-IL"/>
              </w:rPr>
              <w:t>ם (הרוגים ופצועים).</w:t>
            </w:r>
          </w:p>
          <w:p w14:paraId="2DF8435B" w14:textId="339D11E4" w:rsidR="00984B6B" w:rsidRDefault="001E5C3E" w:rsidP="00BE0D4F">
            <w:pPr>
              <w:pStyle w:val="a8"/>
              <w:numPr>
                <w:ilvl w:val="0"/>
                <w:numId w:val="42"/>
              </w:numPr>
              <w:bidi/>
              <w:spacing w:after="160" w:line="360" w:lineRule="auto"/>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 w:val="22"/>
                <w:szCs w:val="22"/>
                <w:lang w:bidi="he-IL"/>
              </w:rPr>
            </w:pPr>
            <w:r>
              <w:rPr>
                <w:rFonts w:asciiTheme="minorBidi" w:hAnsiTheme="minorBidi" w:cstheme="minorBidi" w:hint="cs"/>
                <w:sz w:val="22"/>
                <w:szCs w:val="22"/>
                <w:rtl/>
                <w:lang w:bidi="he-IL"/>
              </w:rPr>
              <w:t xml:space="preserve">הצגת </w:t>
            </w:r>
            <w:proofErr w:type="spellStart"/>
            <w:r>
              <w:rPr>
                <w:rFonts w:asciiTheme="minorBidi" w:hAnsiTheme="minorBidi" w:cstheme="minorBidi" w:hint="cs"/>
                <w:sz w:val="22"/>
                <w:szCs w:val="22"/>
                <w:rtl/>
                <w:lang w:bidi="he-IL"/>
              </w:rPr>
              <w:t>מימדים</w:t>
            </w:r>
            <w:proofErr w:type="spellEnd"/>
            <w:r>
              <w:rPr>
                <w:rFonts w:asciiTheme="minorBidi" w:hAnsiTheme="minorBidi" w:cstheme="minorBidi" w:hint="cs"/>
                <w:sz w:val="22"/>
                <w:szCs w:val="22"/>
                <w:rtl/>
                <w:lang w:bidi="he-IL"/>
              </w:rPr>
              <w:t xml:space="preserve"> נוספים: שימוש</w:t>
            </w:r>
            <w:r w:rsidR="00984B6B" w:rsidRPr="00984B6B">
              <w:rPr>
                <w:rFonts w:asciiTheme="minorBidi" w:hAnsiTheme="minorBidi" w:cstheme="minorBidi"/>
                <w:sz w:val="22"/>
                <w:szCs w:val="22"/>
                <w:rtl/>
                <w:lang w:bidi="he-IL"/>
              </w:rPr>
              <w:t xml:space="preserve"> </w:t>
            </w:r>
            <w:r>
              <w:rPr>
                <w:rFonts w:asciiTheme="minorBidi" w:hAnsiTheme="minorBidi" w:cstheme="minorBidi" w:hint="cs"/>
                <w:sz w:val="22"/>
                <w:szCs w:val="22"/>
                <w:rtl/>
                <w:lang w:bidi="he-IL"/>
              </w:rPr>
              <w:t>ב</w:t>
            </w:r>
            <w:r w:rsidR="00984B6B" w:rsidRPr="00984B6B">
              <w:rPr>
                <w:rFonts w:asciiTheme="minorBidi" w:hAnsiTheme="minorBidi" w:cstheme="minorBidi"/>
                <w:sz w:val="22"/>
                <w:szCs w:val="22"/>
                <w:rtl/>
                <w:lang w:bidi="he-IL"/>
              </w:rPr>
              <w:t xml:space="preserve">גודל </w:t>
            </w:r>
            <w:r w:rsidR="00407190">
              <w:rPr>
                <w:rFonts w:asciiTheme="minorBidi" w:hAnsiTheme="minorBidi" w:cstheme="minorBidi" w:hint="cs"/>
                <w:sz w:val="22"/>
                <w:szCs w:val="22"/>
                <w:rtl/>
                <w:lang w:bidi="he-IL"/>
              </w:rPr>
              <w:t>ו</w:t>
            </w:r>
            <w:r w:rsidR="00984B6B" w:rsidRPr="00984B6B">
              <w:rPr>
                <w:rFonts w:asciiTheme="minorBidi" w:hAnsiTheme="minorBidi" w:cstheme="minorBidi"/>
                <w:sz w:val="22"/>
                <w:szCs w:val="22"/>
                <w:rtl/>
                <w:lang w:bidi="he-IL"/>
              </w:rPr>
              <w:t>צבע הבועה להמחיש ממד נוסף</w:t>
            </w:r>
            <w:r>
              <w:rPr>
                <w:rFonts w:asciiTheme="minorBidi" w:hAnsiTheme="minorBidi" w:cstheme="minorBidi" w:hint="cs"/>
                <w:sz w:val="22"/>
                <w:szCs w:val="22"/>
                <w:rtl/>
                <w:lang w:bidi="he-IL"/>
              </w:rPr>
              <w:t xml:space="preserve"> (כמות האירועים וסוג הנשק)</w:t>
            </w:r>
            <w:r w:rsidR="00407190">
              <w:rPr>
                <w:rFonts w:asciiTheme="minorBidi" w:hAnsiTheme="minorBidi" w:cstheme="minorBidi" w:hint="cs"/>
                <w:sz w:val="22"/>
                <w:szCs w:val="22"/>
                <w:rtl/>
                <w:lang w:bidi="he-IL"/>
              </w:rPr>
              <w:t>.</w:t>
            </w:r>
          </w:p>
          <w:p w14:paraId="2C389BEB" w14:textId="1AEE59C8" w:rsidR="00984B6B" w:rsidRDefault="00984B6B" w:rsidP="00BE0D4F">
            <w:pPr>
              <w:pStyle w:val="a8"/>
              <w:numPr>
                <w:ilvl w:val="0"/>
                <w:numId w:val="42"/>
              </w:numPr>
              <w:bidi/>
              <w:spacing w:after="160" w:line="360" w:lineRule="auto"/>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 w:val="22"/>
                <w:szCs w:val="22"/>
                <w:lang w:bidi="he-IL"/>
              </w:rPr>
            </w:pPr>
            <w:r w:rsidRPr="00984B6B">
              <w:rPr>
                <w:rFonts w:asciiTheme="minorBidi" w:hAnsiTheme="minorBidi" w:cstheme="minorBidi"/>
                <w:sz w:val="22"/>
                <w:szCs w:val="22"/>
                <w:rtl/>
                <w:lang w:bidi="he-IL"/>
              </w:rPr>
              <w:t xml:space="preserve">תמונה כוללת של הקשרים בנתונים: תצוגה חזותית המאפשרת לתפוס </w:t>
            </w:r>
            <w:r w:rsidR="00407190">
              <w:rPr>
                <w:rFonts w:asciiTheme="minorBidi" w:hAnsiTheme="minorBidi" w:cstheme="minorBidi" w:hint="cs"/>
                <w:sz w:val="22"/>
                <w:szCs w:val="22"/>
                <w:rtl/>
                <w:lang w:bidi="he-IL"/>
              </w:rPr>
              <w:t>נתונים</w:t>
            </w:r>
            <w:r w:rsidRPr="00984B6B">
              <w:rPr>
                <w:rFonts w:asciiTheme="minorBidi" w:hAnsiTheme="minorBidi" w:cstheme="minorBidi"/>
                <w:sz w:val="22"/>
                <w:szCs w:val="22"/>
                <w:rtl/>
                <w:lang w:bidi="he-IL"/>
              </w:rPr>
              <w:t xml:space="preserve"> </w:t>
            </w:r>
            <w:r w:rsidR="00981FB1">
              <w:rPr>
                <w:rFonts w:asciiTheme="minorBidi" w:hAnsiTheme="minorBidi" w:cstheme="minorBidi" w:hint="cs"/>
                <w:sz w:val="22"/>
                <w:szCs w:val="22"/>
                <w:rtl/>
                <w:lang w:bidi="he-IL"/>
              </w:rPr>
              <w:t xml:space="preserve">קיצוניים (לדוגמה </w:t>
            </w:r>
            <w:r w:rsidR="00981FB1">
              <w:rPr>
                <w:rFonts w:asciiTheme="minorBidi" w:hAnsiTheme="minorBidi" w:cstheme="minorBidi"/>
                <w:sz w:val="22"/>
                <w:szCs w:val="22"/>
                <w:lang w:bidi="he-IL"/>
              </w:rPr>
              <w:t>Explosive</w:t>
            </w:r>
            <w:r w:rsidR="005878C1">
              <w:rPr>
                <w:rFonts w:asciiTheme="minorBidi" w:hAnsiTheme="minorBidi" w:cstheme="minorBidi"/>
                <w:sz w:val="22"/>
                <w:szCs w:val="22"/>
                <w:lang w:bidi="he-IL"/>
              </w:rPr>
              <w:t>s</w:t>
            </w:r>
            <w:r w:rsidR="00981FB1">
              <w:rPr>
                <w:rFonts w:asciiTheme="minorBidi" w:hAnsiTheme="minorBidi" w:cstheme="minorBidi" w:hint="cs"/>
                <w:sz w:val="22"/>
                <w:szCs w:val="22"/>
                <w:rtl/>
                <w:lang w:bidi="he-IL"/>
              </w:rPr>
              <w:t>).</w:t>
            </w:r>
          </w:p>
          <w:p w14:paraId="0D38256B" w14:textId="35986CCE" w:rsidR="00FD28DB" w:rsidRPr="00E215F6" w:rsidRDefault="00E215F6" w:rsidP="00BE0D4F">
            <w:pPr>
              <w:pStyle w:val="a8"/>
              <w:numPr>
                <w:ilvl w:val="0"/>
                <w:numId w:val="42"/>
              </w:numPr>
              <w:bidi/>
              <w:spacing w:after="160" w:line="360" w:lineRule="auto"/>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 w:val="22"/>
                <w:szCs w:val="22"/>
                <w:rtl/>
                <w:lang w:bidi="he-IL"/>
              </w:rPr>
            </w:pPr>
            <w:r>
              <w:rPr>
                <w:rFonts w:asciiTheme="minorBidi" w:hAnsiTheme="minorBidi" w:cstheme="minorBidi" w:hint="cs"/>
                <w:sz w:val="22"/>
                <w:szCs w:val="22"/>
                <w:rtl/>
                <w:lang w:bidi="he-IL"/>
              </w:rPr>
              <w:t>מושך לעין: גודל הבועה מושך את תשומת הלב.</w:t>
            </w:r>
          </w:p>
        </w:tc>
      </w:tr>
      <w:tr w:rsidR="00937D5B" w:rsidRPr="0057705F" w14:paraId="1E77B7BB" w14:textId="77777777" w:rsidTr="008D5A26">
        <w:trPr>
          <w:trHeight w:val="3767"/>
        </w:trPr>
        <w:tc>
          <w:tcPr>
            <w:cnfStyle w:val="001000000000" w:firstRow="0" w:lastRow="0" w:firstColumn="1" w:lastColumn="0" w:oddVBand="0" w:evenVBand="0" w:oddHBand="0" w:evenHBand="0" w:firstRowFirstColumn="0" w:firstRowLastColumn="0" w:lastRowFirstColumn="0" w:lastRowLastColumn="0"/>
            <w:tcW w:w="1701" w:type="dxa"/>
            <w:vAlign w:val="center"/>
            <w:hideMark/>
          </w:tcPr>
          <w:p w14:paraId="0C89D3B0" w14:textId="268D6D7F" w:rsidR="00FD28DB" w:rsidRPr="00C704DD" w:rsidRDefault="00FD28DB" w:rsidP="00C704DD">
            <w:pPr>
              <w:pStyle w:val="a8"/>
              <w:spacing w:after="160" w:line="360" w:lineRule="auto"/>
              <w:ind w:left="714"/>
              <w:rPr>
                <w:rFonts w:asciiTheme="minorBidi" w:hAnsiTheme="minorBidi" w:cstheme="minorBidi"/>
                <w:b w:val="0"/>
                <w:bCs w:val="0"/>
                <w:sz w:val="22"/>
                <w:szCs w:val="22"/>
                <w:rtl/>
                <w:lang w:bidi="he-IL"/>
              </w:rPr>
            </w:pPr>
            <w:r w:rsidRPr="0057705F">
              <w:rPr>
                <w:rFonts w:asciiTheme="minorBidi" w:hAnsiTheme="minorBidi" w:cstheme="minorBidi"/>
                <w:sz w:val="22"/>
                <w:szCs w:val="22"/>
                <w:rtl/>
                <w:lang w:bidi="he-IL"/>
              </w:rPr>
              <w:t>חסרונות</w:t>
            </w:r>
          </w:p>
        </w:tc>
        <w:tc>
          <w:tcPr>
            <w:tcW w:w="4195" w:type="dxa"/>
            <w:vAlign w:val="center"/>
          </w:tcPr>
          <w:p w14:paraId="37D67DAF" w14:textId="42FB91F7" w:rsidR="00AA6DBD" w:rsidRDefault="00AA6DBD" w:rsidP="00AA6DBD">
            <w:pPr>
              <w:pStyle w:val="a8"/>
              <w:numPr>
                <w:ilvl w:val="0"/>
                <w:numId w:val="45"/>
              </w:numPr>
              <w:bidi/>
              <w:spacing w:after="160" w:line="360" w:lineRule="auto"/>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sz w:val="22"/>
                <w:szCs w:val="22"/>
                <w:lang w:bidi="he-IL"/>
              </w:rPr>
            </w:pPr>
            <w:r>
              <w:rPr>
                <w:rFonts w:asciiTheme="minorBidi" w:hAnsiTheme="minorBidi" w:cstheme="minorBidi" w:hint="cs"/>
                <w:sz w:val="22"/>
                <w:szCs w:val="22"/>
                <w:rtl/>
                <w:lang w:bidi="he-IL"/>
              </w:rPr>
              <w:t xml:space="preserve">הצגת קשרים נוספים: </w:t>
            </w:r>
            <w:r w:rsidR="007324E3" w:rsidRPr="001D0EA2">
              <w:rPr>
                <w:rFonts w:asciiTheme="minorBidi" w:hAnsiTheme="minorBidi" w:cstheme="minorBidi"/>
                <w:sz w:val="22"/>
                <w:szCs w:val="22"/>
                <w:rtl/>
                <w:lang w:bidi="he-IL"/>
              </w:rPr>
              <w:t>גרף העמודות אינו מציג קשרים בין משתנים (לדוגמה, בין פצועים להרוגים), אלא מתמקד בהשווא</w:t>
            </w:r>
            <w:r>
              <w:rPr>
                <w:rFonts w:asciiTheme="minorBidi" w:hAnsiTheme="minorBidi" w:cstheme="minorBidi" w:hint="cs"/>
                <w:sz w:val="22"/>
                <w:szCs w:val="22"/>
                <w:rtl/>
                <w:lang w:bidi="he-IL"/>
              </w:rPr>
              <w:t>ת</w:t>
            </w:r>
            <w:r w:rsidR="007324E3" w:rsidRPr="001D0EA2">
              <w:rPr>
                <w:rFonts w:asciiTheme="minorBidi" w:hAnsiTheme="minorBidi" w:cstheme="minorBidi"/>
                <w:sz w:val="22"/>
                <w:szCs w:val="22"/>
                <w:rtl/>
                <w:lang w:bidi="he-IL"/>
              </w:rPr>
              <w:t xml:space="preserve"> קטגורית בלבד.</w:t>
            </w:r>
          </w:p>
          <w:p w14:paraId="03A6D55F" w14:textId="6315725A" w:rsidR="00AA6DBD" w:rsidRDefault="007324E3" w:rsidP="00AA6DBD">
            <w:pPr>
              <w:pStyle w:val="a8"/>
              <w:numPr>
                <w:ilvl w:val="0"/>
                <w:numId w:val="45"/>
              </w:numPr>
              <w:bidi/>
              <w:spacing w:after="160" w:line="360" w:lineRule="auto"/>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sz w:val="22"/>
                <w:szCs w:val="22"/>
                <w:lang w:bidi="he-IL"/>
              </w:rPr>
            </w:pPr>
            <w:r w:rsidRPr="001D0EA2">
              <w:rPr>
                <w:rFonts w:asciiTheme="minorBidi" w:hAnsiTheme="minorBidi" w:cstheme="minorBidi"/>
                <w:sz w:val="22"/>
                <w:szCs w:val="22"/>
                <w:rtl/>
                <w:lang w:bidi="he-IL"/>
              </w:rPr>
              <w:t xml:space="preserve">עומס </w:t>
            </w:r>
            <w:r w:rsidR="00AA6DBD">
              <w:rPr>
                <w:rFonts w:asciiTheme="minorBidi" w:hAnsiTheme="minorBidi" w:cstheme="minorBidi" w:hint="cs"/>
                <w:sz w:val="22"/>
                <w:szCs w:val="22"/>
                <w:rtl/>
                <w:lang w:bidi="he-IL"/>
              </w:rPr>
              <w:t>ויזואלי:</w:t>
            </w:r>
            <w:r w:rsidRPr="001D0EA2">
              <w:rPr>
                <w:rFonts w:asciiTheme="minorBidi" w:hAnsiTheme="minorBidi" w:cstheme="minorBidi"/>
                <w:sz w:val="22"/>
                <w:szCs w:val="22"/>
                <w:rtl/>
                <w:lang w:bidi="he-IL"/>
              </w:rPr>
              <w:t xml:space="preserve"> שילוב עמודות, נקודות שחורות ומספרים, עלול להכביד על המשתמש בהשוואה פשוטה ומהירה.</w:t>
            </w:r>
          </w:p>
          <w:p w14:paraId="1E8ABD6A" w14:textId="56B66E95" w:rsidR="00AA6DBD" w:rsidRPr="00AA6DBD" w:rsidRDefault="00AA6DBD" w:rsidP="00AA6DBD">
            <w:pPr>
              <w:pStyle w:val="a8"/>
              <w:numPr>
                <w:ilvl w:val="0"/>
                <w:numId w:val="45"/>
              </w:numPr>
              <w:bidi/>
              <w:spacing w:after="160" w:line="360" w:lineRule="auto"/>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sz w:val="22"/>
                <w:szCs w:val="22"/>
                <w:rtl/>
                <w:lang w:bidi="he-IL"/>
              </w:rPr>
            </w:pPr>
            <w:r>
              <w:rPr>
                <w:rFonts w:asciiTheme="minorBidi" w:hAnsiTheme="minorBidi" w:cstheme="minorBidi" w:hint="cs"/>
                <w:sz w:val="22"/>
                <w:szCs w:val="22"/>
                <w:rtl/>
                <w:lang w:bidi="he-IL"/>
              </w:rPr>
              <w:t xml:space="preserve">נתונים חריגים: </w:t>
            </w:r>
            <w:r w:rsidR="007324E3" w:rsidRPr="001D0EA2">
              <w:rPr>
                <w:rFonts w:asciiTheme="minorBidi" w:hAnsiTheme="minorBidi" w:cstheme="minorBidi"/>
                <w:sz w:val="22"/>
                <w:szCs w:val="22"/>
                <w:rtl/>
                <w:lang w:bidi="he-IL"/>
              </w:rPr>
              <w:t>קטגוריות עם מספר אירועים נמוך עלולות להיראות זניחות ביחס לקטגוריות בולטות יותר, מה שעלול לטשטש את המשמעות שלהן בתוך הגרף</w:t>
            </w:r>
            <w:r w:rsidR="007324E3" w:rsidRPr="001D0EA2">
              <w:rPr>
                <w:rFonts w:asciiTheme="minorBidi" w:hAnsiTheme="minorBidi" w:cstheme="minorBidi"/>
                <w:sz w:val="22"/>
                <w:szCs w:val="22"/>
                <w:lang w:bidi="he-IL"/>
              </w:rPr>
              <w:t>.</w:t>
            </w:r>
          </w:p>
        </w:tc>
        <w:tc>
          <w:tcPr>
            <w:tcW w:w="4195" w:type="dxa"/>
            <w:vAlign w:val="center"/>
            <w:hideMark/>
          </w:tcPr>
          <w:p w14:paraId="3CF8EDB7" w14:textId="258FDE6F" w:rsidR="00E215F6" w:rsidRPr="00E215F6" w:rsidRDefault="00E215F6" w:rsidP="00E215F6">
            <w:pPr>
              <w:pStyle w:val="a8"/>
              <w:numPr>
                <w:ilvl w:val="0"/>
                <w:numId w:val="43"/>
              </w:numPr>
              <w:bidi/>
              <w:spacing w:after="160" w:line="360" w:lineRule="auto"/>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sz w:val="22"/>
                <w:szCs w:val="22"/>
                <w:lang w:bidi="he-IL"/>
              </w:rPr>
            </w:pPr>
            <w:r w:rsidRPr="00E215F6">
              <w:rPr>
                <w:rFonts w:asciiTheme="minorBidi" w:hAnsiTheme="minorBidi" w:cstheme="minorBidi"/>
                <w:sz w:val="22"/>
                <w:szCs w:val="22"/>
                <w:rtl/>
                <w:lang w:bidi="he-IL"/>
              </w:rPr>
              <w:t>קושי בקריאה מדויקת של ערכים: קשה לעיתים להעריך בדיוק את הגודל או המיקום של הבועה, בייחוד אם הערכים קרובים זה לזה או שהבועות חופפות</w:t>
            </w:r>
            <w:r w:rsidRPr="00E215F6">
              <w:rPr>
                <w:rFonts w:asciiTheme="minorBidi" w:hAnsiTheme="minorBidi" w:cstheme="minorBidi"/>
                <w:sz w:val="22"/>
                <w:szCs w:val="22"/>
                <w:lang w:bidi="he-IL"/>
              </w:rPr>
              <w:t>.</w:t>
            </w:r>
          </w:p>
          <w:p w14:paraId="265FD26E" w14:textId="0BADCCA0" w:rsidR="00E215F6" w:rsidRDefault="00E215F6" w:rsidP="00E215F6">
            <w:pPr>
              <w:pStyle w:val="a8"/>
              <w:numPr>
                <w:ilvl w:val="0"/>
                <w:numId w:val="43"/>
              </w:numPr>
              <w:bidi/>
              <w:spacing w:after="160" w:line="360" w:lineRule="auto"/>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sz w:val="22"/>
                <w:szCs w:val="22"/>
                <w:lang w:bidi="he-IL"/>
              </w:rPr>
            </w:pPr>
            <w:r w:rsidRPr="00E215F6">
              <w:rPr>
                <w:rFonts w:asciiTheme="minorBidi" w:hAnsiTheme="minorBidi" w:cstheme="minorBidi"/>
                <w:sz w:val="22"/>
                <w:szCs w:val="22"/>
                <w:rtl/>
                <w:lang w:bidi="he-IL"/>
              </w:rPr>
              <w:t>בעיית עומס ויזואלי: כשיש הרבה בועות או טווח ערכים גדול, התרשים עלול להיות עמוס ולבלבל, וקשה להבחין בהבדלים קטנים</w:t>
            </w:r>
            <w:r w:rsidRPr="00E215F6">
              <w:rPr>
                <w:rFonts w:asciiTheme="minorBidi" w:hAnsiTheme="minorBidi" w:cstheme="minorBidi"/>
                <w:sz w:val="22"/>
                <w:szCs w:val="22"/>
                <w:lang w:bidi="he-IL"/>
              </w:rPr>
              <w:t>.</w:t>
            </w:r>
          </w:p>
          <w:p w14:paraId="4B914102" w14:textId="4FA5F2C6" w:rsidR="00FD28DB" w:rsidRPr="00A4665A" w:rsidRDefault="00234B5A" w:rsidP="00A4665A">
            <w:pPr>
              <w:pStyle w:val="a8"/>
              <w:numPr>
                <w:ilvl w:val="0"/>
                <w:numId w:val="43"/>
              </w:numPr>
              <w:bidi/>
              <w:spacing w:after="160" w:line="360" w:lineRule="auto"/>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sz w:val="22"/>
                <w:szCs w:val="22"/>
                <w:rtl/>
                <w:lang w:bidi="he-IL"/>
              </w:rPr>
            </w:pPr>
            <w:r>
              <w:rPr>
                <w:rFonts w:asciiTheme="minorBidi" w:hAnsiTheme="minorBidi" w:cstheme="minorBidi" w:hint="cs"/>
                <w:sz w:val="22"/>
                <w:szCs w:val="22"/>
                <w:rtl/>
                <w:lang w:bidi="he-IL"/>
              </w:rPr>
              <w:t xml:space="preserve">נראות ערכים קטנים: </w:t>
            </w:r>
            <w:r w:rsidRPr="001D0EA2">
              <w:rPr>
                <w:rFonts w:asciiTheme="minorBidi" w:hAnsiTheme="minorBidi" w:cstheme="minorBidi"/>
                <w:sz w:val="22"/>
                <w:szCs w:val="22"/>
                <w:rtl/>
                <w:lang w:bidi="he-IL"/>
              </w:rPr>
              <w:t>קטגוריות קטנות עם מספר אירועים קטן עלולות להיראות זניחות בשל גודל הבועה הקטן שלהן.</w:t>
            </w:r>
          </w:p>
        </w:tc>
      </w:tr>
    </w:tbl>
    <w:p w14:paraId="30CD48F7" w14:textId="1392511A" w:rsidR="000924C6" w:rsidRPr="00D11455" w:rsidRDefault="0094581C" w:rsidP="00D11455">
      <w:pPr>
        <w:bidi/>
        <w:spacing w:before="100" w:after="160" w:line="360" w:lineRule="auto"/>
        <w:rPr>
          <w:rFonts w:asciiTheme="minorBidi" w:hAnsiTheme="minorBidi" w:cstheme="minorBidi"/>
          <w:sz w:val="22"/>
          <w:szCs w:val="22"/>
          <w:rtl/>
          <w:lang w:bidi="he-IL"/>
        </w:rPr>
      </w:pPr>
      <w:r w:rsidRPr="00D11455">
        <w:rPr>
          <w:rFonts w:asciiTheme="minorBidi" w:hAnsiTheme="minorBidi" w:cstheme="minorBidi"/>
          <w:b/>
          <w:bCs/>
          <w:sz w:val="22"/>
          <w:szCs w:val="22"/>
          <w:rtl/>
          <w:lang w:bidi="he-IL"/>
        </w:rPr>
        <w:lastRenderedPageBreak/>
        <w:t>הוויזואליזציה שנבחרה היא:</w:t>
      </w:r>
      <w:r w:rsidRPr="00D11455">
        <w:rPr>
          <w:rFonts w:asciiTheme="minorBidi" w:hAnsiTheme="minorBidi" w:cstheme="minorBidi"/>
          <w:sz w:val="22"/>
          <w:szCs w:val="22"/>
          <w:rtl/>
          <w:lang w:bidi="he-IL"/>
        </w:rPr>
        <w:t xml:space="preserve"> </w:t>
      </w:r>
      <w:r w:rsidRPr="00D11455">
        <w:rPr>
          <w:rFonts w:asciiTheme="minorBidi" w:hAnsiTheme="minorBidi" w:cstheme="minorBidi"/>
          <w:sz w:val="22"/>
          <w:szCs w:val="22"/>
          <w:lang w:bidi="he-IL"/>
        </w:rPr>
        <w:t>2</w:t>
      </w:r>
      <w:r w:rsidR="00D11455" w:rsidRPr="00D11455">
        <w:rPr>
          <w:rFonts w:asciiTheme="minorBidi" w:hAnsiTheme="minorBidi" w:cstheme="minorBidi" w:hint="cs"/>
          <w:sz w:val="22"/>
          <w:szCs w:val="22"/>
          <w:rtl/>
          <w:lang w:bidi="he-IL"/>
        </w:rPr>
        <w:t xml:space="preserve"> - </w:t>
      </w:r>
      <w:r w:rsidR="00D11455" w:rsidRPr="00D11455">
        <w:rPr>
          <w:rFonts w:asciiTheme="minorBidi" w:hAnsiTheme="minorBidi" w:cs="Arial"/>
          <w:sz w:val="22"/>
          <w:szCs w:val="22"/>
          <w:rtl/>
          <w:lang w:bidi="he-IL"/>
        </w:rPr>
        <w:t>גרף בועות</w:t>
      </w:r>
      <w:r w:rsidR="00D11455" w:rsidRPr="00D11455">
        <w:rPr>
          <w:rFonts w:asciiTheme="minorBidi" w:hAnsiTheme="minorBidi" w:cs="Arial" w:hint="cs"/>
          <w:sz w:val="22"/>
          <w:szCs w:val="22"/>
          <w:rtl/>
          <w:lang w:bidi="he-IL"/>
        </w:rPr>
        <w:t xml:space="preserve">, </w:t>
      </w:r>
      <w:r w:rsidR="00D11455">
        <w:rPr>
          <w:rFonts w:asciiTheme="minorBidi" w:hAnsiTheme="minorBidi" w:cs="Arial" w:hint="cs"/>
          <w:sz w:val="22"/>
          <w:szCs w:val="22"/>
          <w:rtl/>
          <w:lang w:bidi="he-IL"/>
        </w:rPr>
        <w:t xml:space="preserve">מכיוון שהוא </w:t>
      </w:r>
      <w:r w:rsidR="00D11455" w:rsidRPr="00D11455">
        <w:rPr>
          <w:rFonts w:asciiTheme="minorBidi" w:hAnsiTheme="minorBidi" w:cs="Arial"/>
          <w:sz w:val="22"/>
          <w:szCs w:val="22"/>
          <w:rtl/>
          <w:lang w:bidi="he-IL"/>
        </w:rPr>
        <w:t>מעניק יכולת להציג בו־זמנית שני משתנים כמותיים ואף יותר (למשל: מספר הפיגועים על ציר אחד, השנה על ציר שני, וגודל הבועה כממד נוסף). כך מתקבלת תמונה עשירה ורב</w:t>
      </w:r>
      <w:r w:rsidR="000B13FC">
        <w:rPr>
          <w:rFonts w:asciiTheme="minorBidi" w:hAnsiTheme="minorBidi" w:cs="Arial" w:hint="cs"/>
          <w:sz w:val="22"/>
          <w:szCs w:val="22"/>
          <w:rtl/>
          <w:lang w:bidi="he-IL"/>
        </w:rPr>
        <w:t xml:space="preserve"> </w:t>
      </w:r>
      <w:r w:rsidR="00D11455" w:rsidRPr="00D11455">
        <w:rPr>
          <w:rFonts w:asciiTheme="minorBidi" w:hAnsiTheme="minorBidi" w:cs="Arial"/>
          <w:sz w:val="22"/>
          <w:szCs w:val="22"/>
          <w:rtl/>
          <w:lang w:bidi="he-IL"/>
        </w:rPr>
        <w:t xml:space="preserve">ממדית יותר מאשר בגרף עמודות, שבו לרוב נתמקד אך ורק בקטגוריות לעומת ערך כמותי אחד. ניתן </w:t>
      </w:r>
      <w:r w:rsidR="00D11455">
        <w:rPr>
          <w:rFonts w:asciiTheme="minorBidi" w:hAnsiTheme="minorBidi" w:cs="Arial" w:hint="cs"/>
          <w:sz w:val="22"/>
          <w:szCs w:val="22"/>
          <w:rtl/>
          <w:lang w:bidi="he-IL"/>
        </w:rPr>
        <w:t xml:space="preserve">גם </w:t>
      </w:r>
      <w:r w:rsidR="00D11455" w:rsidRPr="00D11455">
        <w:rPr>
          <w:rFonts w:asciiTheme="minorBidi" w:hAnsiTheme="minorBidi" w:cs="Arial"/>
          <w:sz w:val="22"/>
          <w:szCs w:val="22"/>
          <w:rtl/>
          <w:lang w:bidi="he-IL"/>
        </w:rPr>
        <w:t xml:space="preserve">לזהות חריגות </w:t>
      </w:r>
      <w:r w:rsidR="000B13FC">
        <w:rPr>
          <w:rFonts w:asciiTheme="minorBidi" w:hAnsiTheme="minorBidi" w:cs="Arial" w:hint="cs"/>
          <w:sz w:val="22"/>
          <w:szCs w:val="22"/>
          <w:rtl/>
          <w:lang w:bidi="he-IL"/>
        </w:rPr>
        <w:t xml:space="preserve">בנתונים וגם </w:t>
      </w:r>
      <w:r w:rsidR="00D11455" w:rsidRPr="00D11455">
        <w:rPr>
          <w:rFonts w:asciiTheme="minorBidi" w:hAnsiTheme="minorBidi" w:cs="Arial"/>
          <w:sz w:val="22"/>
          <w:szCs w:val="22"/>
          <w:rtl/>
          <w:lang w:bidi="he-IL"/>
        </w:rPr>
        <w:t>קל יותר לענות על השאלה כיצד השתנתה התדירות לאורך השנים ולבחון במקביל אם חל שינוי בפרמטרים נלווים, מה שעשוי לשפוך אור על מגמות או קורלציות שגרף עמודות פשוט לא היה מבליט באותה מידה.</w:t>
      </w:r>
      <w:r w:rsidR="000B13FC">
        <w:rPr>
          <w:rFonts w:asciiTheme="minorBidi" w:hAnsiTheme="minorBidi" w:cs="Arial"/>
          <w:sz w:val="22"/>
          <w:szCs w:val="22"/>
          <w:lang w:bidi="he-IL"/>
        </w:rPr>
        <w:br/>
      </w:r>
      <w:r w:rsidR="000B13FC">
        <w:rPr>
          <w:rFonts w:asciiTheme="minorBidi" w:hAnsiTheme="minorBidi" w:cs="Arial" w:hint="cs"/>
          <w:sz w:val="22"/>
          <w:szCs w:val="22"/>
          <w:rtl/>
          <w:lang w:bidi="he-IL"/>
        </w:rPr>
        <w:t>לקחנו השראה מקריאת החובה בקורס (</w:t>
      </w:r>
      <w:r w:rsidR="000B13FC" w:rsidRPr="000B13FC">
        <w:rPr>
          <w:rFonts w:asciiTheme="minorBidi" w:hAnsiTheme="minorBidi" w:cs="Arial"/>
          <w:sz w:val="22"/>
          <w:szCs w:val="22"/>
          <w:lang w:bidi="he-IL"/>
        </w:rPr>
        <w:t>Rosling: 200 years that changed the world</w:t>
      </w:r>
      <w:r w:rsidR="000B13FC">
        <w:rPr>
          <w:rFonts w:asciiTheme="minorBidi" w:hAnsiTheme="minorBidi" w:cs="Arial" w:hint="cs"/>
          <w:sz w:val="22"/>
          <w:szCs w:val="22"/>
          <w:rtl/>
          <w:lang w:bidi="he-IL"/>
        </w:rPr>
        <w:t>) אשר הראתה קשר באופן ברור בין משתנים והמטרה שלנו הייתה לעשות</w:t>
      </w:r>
      <w:r w:rsidR="00DC7425">
        <w:rPr>
          <w:rFonts w:asciiTheme="minorBidi" w:hAnsiTheme="minorBidi" w:cs="Arial" w:hint="cs"/>
          <w:sz w:val="22"/>
          <w:szCs w:val="22"/>
          <w:rtl/>
          <w:lang w:bidi="he-IL"/>
        </w:rPr>
        <w:t xml:space="preserve"> ב-</w:t>
      </w:r>
      <w:r w:rsidR="00DC7425">
        <w:rPr>
          <w:rFonts w:asciiTheme="minorBidi" w:hAnsiTheme="minorBidi" w:cs="Arial"/>
          <w:sz w:val="22"/>
          <w:szCs w:val="22"/>
          <w:lang w:bidi="he-IL"/>
        </w:rPr>
        <w:t>Dashboard</w:t>
      </w:r>
      <w:r w:rsidR="000B13FC">
        <w:rPr>
          <w:rFonts w:asciiTheme="minorBidi" w:hAnsiTheme="minorBidi" w:cs="Arial" w:hint="cs"/>
          <w:sz w:val="22"/>
          <w:szCs w:val="22"/>
          <w:rtl/>
          <w:lang w:bidi="he-IL"/>
        </w:rPr>
        <w:t xml:space="preserve"> אנימציה בסגנון</w:t>
      </w:r>
      <w:r w:rsidR="00DC7425">
        <w:rPr>
          <w:rFonts w:asciiTheme="minorBidi" w:hAnsiTheme="minorBidi" w:cs="Arial" w:hint="cs"/>
          <w:sz w:val="22"/>
          <w:szCs w:val="22"/>
          <w:rtl/>
          <w:lang w:bidi="he-IL"/>
        </w:rPr>
        <w:t xml:space="preserve"> הזה, לכן זה תרם לנו בבחירה</w:t>
      </w:r>
      <w:r w:rsidR="000B13FC">
        <w:rPr>
          <w:rFonts w:asciiTheme="minorBidi" w:hAnsiTheme="minorBidi" w:cs="Arial" w:hint="cs"/>
          <w:sz w:val="22"/>
          <w:szCs w:val="22"/>
          <w:rtl/>
          <w:lang w:bidi="he-IL"/>
        </w:rPr>
        <w:t>.</w:t>
      </w:r>
      <w:r w:rsidR="000B13FC">
        <w:rPr>
          <w:rFonts w:asciiTheme="minorBidi" w:hAnsiTheme="minorBidi" w:cs="Arial"/>
          <w:sz w:val="22"/>
          <w:szCs w:val="22"/>
          <w:rtl/>
          <w:lang w:bidi="he-IL"/>
        </w:rPr>
        <w:br/>
      </w:r>
      <w:r w:rsidR="000924C6" w:rsidRPr="00D11455">
        <w:rPr>
          <w:rFonts w:asciiTheme="minorBidi" w:hAnsiTheme="minorBidi" w:cstheme="minorBidi"/>
          <w:b/>
          <w:bCs/>
          <w:color w:val="C00000"/>
          <w:sz w:val="48"/>
          <w:szCs w:val="48"/>
          <w:rtl/>
          <w:lang w:bidi="he-IL"/>
        </w:rPr>
        <w:br w:type="page"/>
      </w:r>
    </w:p>
    <w:p w14:paraId="460ECA7B" w14:textId="4E1DBE85" w:rsidR="000056F1" w:rsidRPr="000056F1" w:rsidRDefault="000056F1" w:rsidP="003511DA">
      <w:pPr>
        <w:pStyle w:val="1"/>
        <w:spacing w:line="360" w:lineRule="auto"/>
        <w:rPr>
          <w:rtl/>
        </w:rPr>
      </w:pPr>
      <w:bookmarkStart w:id="54" w:name="_Toc191843290"/>
      <w:r w:rsidRPr="000056F1">
        <w:rPr>
          <w:rtl/>
        </w:rPr>
        <w:lastRenderedPageBreak/>
        <w:t>הסבר על העיצובים שנבחרו ועל יישומם</w:t>
      </w:r>
      <w:bookmarkEnd w:id="54"/>
    </w:p>
    <w:p w14:paraId="44246990" w14:textId="6563FDCB" w:rsidR="000056F1" w:rsidRPr="00701AB2" w:rsidRDefault="002B20F0" w:rsidP="000924C6">
      <w:pPr>
        <w:pStyle w:val="a8"/>
        <w:bidi/>
        <w:spacing w:after="160" w:line="360" w:lineRule="auto"/>
        <w:ind w:left="0"/>
        <w:rPr>
          <w:rFonts w:asciiTheme="minorBidi" w:hAnsiTheme="minorBidi" w:cstheme="minorBidi"/>
          <w:b/>
          <w:bCs/>
          <w:u w:val="single"/>
          <w:rtl/>
          <w:lang w:bidi="he-IL"/>
        </w:rPr>
      </w:pPr>
      <w:r w:rsidRPr="00701AB2">
        <w:rPr>
          <w:rFonts w:asciiTheme="minorBidi" w:hAnsiTheme="minorBidi" w:cstheme="minorBidi" w:hint="cs"/>
          <w:b/>
          <w:bCs/>
          <w:u w:val="single"/>
          <w:rtl/>
          <w:lang w:bidi="he-IL"/>
        </w:rPr>
        <w:t>עיבוד מוקדם של הנתונים:</w:t>
      </w:r>
    </w:p>
    <w:p w14:paraId="045CD123" w14:textId="5CB8C169" w:rsidR="006E085E" w:rsidRDefault="00C229ED" w:rsidP="000924C6">
      <w:pPr>
        <w:pStyle w:val="a8"/>
        <w:numPr>
          <w:ilvl w:val="0"/>
          <w:numId w:val="21"/>
        </w:numPr>
        <w:bidi/>
        <w:spacing w:after="160" w:line="360" w:lineRule="auto"/>
        <w:ind w:left="366"/>
        <w:rPr>
          <w:rFonts w:asciiTheme="minorBidi" w:hAnsiTheme="minorBidi" w:cstheme="minorBidi"/>
          <w:sz w:val="22"/>
          <w:szCs w:val="22"/>
          <w:lang w:bidi="he-IL"/>
        </w:rPr>
      </w:pPr>
      <w:r>
        <w:rPr>
          <w:rFonts w:asciiTheme="minorBidi" w:hAnsiTheme="minorBidi" w:cstheme="minorBidi" w:hint="cs"/>
          <w:sz w:val="22"/>
          <w:szCs w:val="22"/>
          <w:rtl/>
          <w:lang w:bidi="he-IL"/>
        </w:rPr>
        <w:t>הורדת</w:t>
      </w:r>
      <w:r w:rsidR="006E7B49">
        <w:rPr>
          <w:rFonts w:asciiTheme="minorBidi" w:hAnsiTheme="minorBidi" w:cstheme="minorBidi" w:hint="cs"/>
          <w:sz w:val="22"/>
          <w:szCs w:val="22"/>
          <w:rtl/>
          <w:lang w:bidi="he-IL"/>
        </w:rPr>
        <w:t xml:space="preserve"> הנתונים שלנו מאתר </w:t>
      </w:r>
      <w:proofErr w:type="spellStart"/>
      <w:r w:rsidR="006E7B49">
        <w:rPr>
          <w:rFonts w:asciiTheme="minorBidi" w:hAnsiTheme="minorBidi" w:cstheme="minorBidi" w:hint="cs"/>
          <w:sz w:val="22"/>
          <w:szCs w:val="22"/>
          <w:rtl/>
          <w:lang w:bidi="he-IL"/>
        </w:rPr>
        <w:t>קאגל</w:t>
      </w:r>
      <w:proofErr w:type="spellEnd"/>
      <w:r w:rsidR="0018404B">
        <w:rPr>
          <w:rFonts w:asciiTheme="minorBidi" w:hAnsiTheme="minorBidi" w:cstheme="minorBidi" w:hint="cs"/>
          <w:sz w:val="22"/>
          <w:szCs w:val="22"/>
          <w:rtl/>
          <w:lang w:bidi="he-IL"/>
        </w:rPr>
        <w:t>.</w:t>
      </w:r>
    </w:p>
    <w:p w14:paraId="299D8EAF" w14:textId="372E1BF3" w:rsidR="006E085E" w:rsidRDefault="00E37E62" w:rsidP="000924C6">
      <w:pPr>
        <w:pStyle w:val="a8"/>
        <w:numPr>
          <w:ilvl w:val="0"/>
          <w:numId w:val="21"/>
        </w:numPr>
        <w:bidi/>
        <w:spacing w:after="160" w:line="360" w:lineRule="auto"/>
        <w:ind w:left="366"/>
        <w:rPr>
          <w:rFonts w:asciiTheme="minorBidi" w:hAnsiTheme="minorBidi" w:cstheme="minorBidi"/>
          <w:sz w:val="22"/>
          <w:szCs w:val="22"/>
          <w:lang w:bidi="he-IL"/>
        </w:rPr>
      </w:pPr>
      <w:r>
        <w:rPr>
          <w:rFonts w:asciiTheme="minorBidi" w:hAnsiTheme="minorBidi" w:cstheme="minorBidi"/>
          <w:sz w:val="22"/>
          <w:szCs w:val="22"/>
          <w:lang w:bidi="he-IL"/>
        </w:rPr>
        <w:t>Data Filter</w:t>
      </w:r>
      <w:r>
        <w:rPr>
          <w:rFonts w:asciiTheme="minorBidi" w:hAnsiTheme="minorBidi" w:cstheme="minorBidi" w:hint="cs"/>
          <w:sz w:val="22"/>
          <w:szCs w:val="22"/>
          <w:rtl/>
          <w:lang w:bidi="he-IL"/>
        </w:rPr>
        <w:t xml:space="preserve">: </w:t>
      </w:r>
      <w:r w:rsidR="006E7B49">
        <w:rPr>
          <w:rFonts w:asciiTheme="minorBidi" w:hAnsiTheme="minorBidi" w:cstheme="minorBidi" w:hint="cs"/>
          <w:sz w:val="22"/>
          <w:szCs w:val="22"/>
          <w:rtl/>
          <w:lang w:bidi="he-IL"/>
        </w:rPr>
        <w:t>סיננו את אירועי הטרור מישרא</w:t>
      </w:r>
      <w:r w:rsidR="00C229ED">
        <w:rPr>
          <w:rFonts w:asciiTheme="minorBidi" w:hAnsiTheme="minorBidi" w:cstheme="minorBidi" w:hint="cs"/>
          <w:sz w:val="22"/>
          <w:szCs w:val="22"/>
          <w:rtl/>
          <w:lang w:bidi="he-IL"/>
        </w:rPr>
        <w:t xml:space="preserve">ל. מתוך </w:t>
      </w:r>
      <w:r w:rsidR="00C229ED">
        <w:rPr>
          <w:rFonts w:asciiTheme="minorBidi" w:hAnsiTheme="minorBidi" w:cstheme="minorBidi"/>
          <w:sz w:val="22"/>
          <w:szCs w:val="22"/>
          <w:lang w:bidi="he-IL"/>
        </w:rPr>
        <w:t>181</w:t>
      </w:r>
      <w:r w:rsidR="00C229ED">
        <w:rPr>
          <w:rFonts w:asciiTheme="minorBidi" w:hAnsiTheme="minorBidi" w:cstheme="minorBidi" w:hint="cs"/>
          <w:sz w:val="22"/>
          <w:szCs w:val="22"/>
          <w:rtl/>
          <w:lang w:bidi="he-IL"/>
        </w:rPr>
        <w:t xml:space="preserve"> אלף רשומות של אירועי טרור עולמיים, נשארנו עם 2,183 רשומות של אירועי טרור בישראל.</w:t>
      </w:r>
      <w:r w:rsidR="00C229ED">
        <w:rPr>
          <w:rFonts w:asciiTheme="minorBidi" w:hAnsiTheme="minorBidi" w:cstheme="minorBidi"/>
          <w:sz w:val="22"/>
          <w:szCs w:val="22"/>
          <w:lang w:bidi="he-IL"/>
        </w:rPr>
        <w:br/>
      </w:r>
      <w:r w:rsidR="006E7B49">
        <w:rPr>
          <w:rFonts w:asciiTheme="minorBidi" w:hAnsiTheme="minorBidi" w:cstheme="minorBidi" w:hint="cs"/>
          <w:sz w:val="22"/>
          <w:szCs w:val="22"/>
          <w:rtl/>
          <w:lang w:bidi="he-IL"/>
        </w:rPr>
        <w:t>(קוד ב-</w:t>
      </w:r>
      <w:r w:rsidR="006E7B49">
        <w:rPr>
          <w:rFonts w:asciiTheme="minorBidi" w:hAnsiTheme="minorBidi" w:cstheme="minorBidi"/>
          <w:sz w:val="22"/>
          <w:szCs w:val="22"/>
          <w:lang w:bidi="he-IL"/>
        </w:rPr>
        <w:t>R</w:t>
      </w:r>
      <w:r w:rsidR="006E7B49">
        <w:rPr>
          <w:rFonts w:asciiTheme="minorBidi" w:hAnsiTheme="minorBidi" w:cstheme="minorBidi" w:hint="cs"/>
          <w:sz w:val="22"/>
          <w:szCs w:val="22"/>
          <w:rtl/>
          <w:lang w:bidi="he-IL"/>
        </w:rPr>
        <w:t xml:space="preserve"> ב-</w:t>
      </w:r>
      <w:r w:rsidR="00C229ED" w:rsidRPr="00C229ED">
        <w:rPr>
          <w:rFonts w:asciiTheme="minorBidi" w:hAnsiTheme="minorBidi" w:cstheme="minorBidi"/>
          <w:sz w:val="22"/>
          <w:szCs w:val="22"/>
          <w:lang w:bidi="he-IL"/>
        </w:rPr>
        <w:t>First Visualizations</w:t>
      </w:r>
      <w:r w:rsidR="00C229ED">
        <w:rPr>
          <w:rFonts w:asciiTheme="minorBidi" w:hAnsiTheme="minorBidi" w:cstheme="minorBidi"/>
          <w:sz w:val="22"/>
          <w:szCs w:val="22"/>
          <w:lang w:bidi="he-IL"/>
        </w:rPr>
        <w:t>\</w:t>
      </w:r>
      <w:r w:rsidR="00C229ED" w:rsidRPr="00C229ED">
        <w:rPr>
          <w:rFonts w:asciiTheme="minorBidi" w:hAnsiTheme="minorBidi" w:cstheme="minorBidi"/>
          <w:sz w:val="22"/>
          <w:szCs w:val="22"/>
          <w:lang w:bidi="he-IL"/>
        </w:rPr>
        <w:t xml:space="preserve">1 - Data </w:t>
      </w:r>
      <w:proofErr w:type="spellStart"/>
      <w:r w:rsidR="00C229ED" w:rsidRPr="00C229ED">
        <w:rPr>
          <w:rFonts w:asciiTheme="minorBidi" w:hAnsiTheme="minorBidi" w:cstheme="minorBidi"/>
          <w:sz w:val="22"/>
          <w:szCs w:val="22"/>
          <w:lang w:bidi="he-IL"/>
        </w:rPr>
        <w:t>Filter.Rmd</w:t>
      </w:r>
      <w:proofErr w:type="spellEnd"/>
      <w:r w:rsidR="00C229ED">
        <w:rPr>
          <w:rFonts w:asciiTheme="minorBidi" w:hAnsiTheme="minorBidi" w:cstheme="minorBidi"/>
          <w:sz w:val="22"/>
          <w:szCs w:val="22"/>
          <w:lang w:bidi="he-IL"/>
        </w:rPr>
        <w:t xml:space="preserve"> :</w:t>
      </w:r>
      <w:r w:rsidR="006E7B49">
        <w:rPr>
          <w:rFonts w:asciiTheme="minorBidi" w:hAnsiTheme="minorBidi" w:cstheme="minorBidi"/>
          <w:sz w:val="22"/>
          <w:szCs w:val="22"/>
          <w:lang w:bidi="he-IL"/>
        </w:rPr>
        <w:t>git</w:t>
      </w:r>
      <w:r w:rsidR="006E7B49">
        <w:rPr>
          <w:rFonts w:asciiTheme="minorBidi" w:hAnsiTheme="minorBidi" w:cstheme="minorBidi" w:hint="cs"/>
          <w:sz w:val="22"/>
          <w:szCs w:val="22"/>
          <w:rtl/>
          <w:lang w:bidi="he-IL"/>
        </w:rPr>
        <w:t>)</w:t>
      </w:r>
    </w:p>
    <w:p w14:paraId="052D9FD4" w14:textId="6FF703F5" w:rsidR="002B20F0" w:rsidRDefault="00E37E62" w:rsidP="000924C6">
      <w:pPr>
        <w:pStyle w:val="a8"/>
        <w:numPr>
          <w:ilvl w:val="0"/>
          <w:numId w:val="21"/>
        </w:numPr>
        <w:bidi/>
        <w:spacing w:after="160" w:line="360" w:lineRule="auto"/>
        <w:ind w:left="366"/>
        <w:rPr>
          <w:rFonts w:asciiTheme="minorBidi" w:hAnsiTheme="minorBidi" w:cstheme="minorBidi"/>
          <w:sz w:val="22"/>
          <w:szCs w:val="22"/>
          <w:lang w:bidi="he-IL"/>
        </w:rPr>
      </w:pPr>
      <w:r>
        <w:rPr>
          <w:rFonts w:asciiTheme="minorBidi" w:hAnsiTheme="minorBidi" w:cstheme="minorBidi"/>
          <w:sz w:val="22"/>
          <w:szCs w:val="22"/>
          <w:lang w:bidi="he-IL"/>
        </w:rPr>
        <w:t>Data Cleaning</w:t>
      </w:r>
      <w:r>
        <w:rPr>
          <w:rFonts w:asciiTheme="minorBidi" w:hAnsiTheme="minorBidi" w:cstheme="minorBidi" w:hint="cs"/>
          <w:sz w:val="22"/>
          <w:szCs w:val="22"/>
          <w:rtl/>
          <w:lang w:bidi="he-IL"/>
        </w:rPr>
        <w:t>: ביצענו ניקוי של הערכים השליליים בכך שהפכנו אותם ל-</w:t>
      </w:r>
      <w:r>
        <w:rPr>
          <w:rFonts w:asciiTheme="minorBidi" w:hAnsiTheme="minorBidi" w:cstheme="minorBidi"/>
          <w:sz w:val="22"/>
          <w:szCs w:val="22"/>
          <w:lang w:bidi="he-IL"/>
        </w:rPr>
        <w:t>Null</w:t>
      </w:r>
      <w:r w:rsidR="0037195A">
        <w:rPr>
          <w:rFonts w:asciiTheme="minorBidi" w:hAnsiTheme="minorBidi" w:cstheme="minorBidi" w:hint="cs"/>
          <w:sz w:val="22"/>
          <w:szCs w:val="22"/>
          <w:rtl/>
          <w:lang w:bidi="he-IL"/>
        </w:rPr>
        <w:t>.</w:t>
      </w:r>
      <w:r w:rsidR="00C229ED">
        <w:rPr>
          <w:rFonts w:asciiTheme="minorBidi" w:hAnsiTheme="minorBidi" w:cstheme="minorBidi"/>
          <w:sz w:val="22"/>
          <w:szCs w:val="22"/>
          <w:rtl/>
          <w:lang w:bidi="he-IL"/>
        </w:rPr>
        <w:br/>
      </w:r>
      <w:r>
        <w:rPr>
          <w:rFonts w:asciiTheme="minorBidi" w:hAnsiTheme="minorBidi" w:cstheme="minorBidi" w:hint="cs"/>
          <w:sz w:val="22"/>
          <w:szCs w:val="22"/>
          <w:rtl/>
          <w:lang w:bidi="he-IL"/>
        </w:rPr>
        <w:t xml:space="preserve">(קובץ </w:t>
      </w:r>
      <w:proofErr w:type="spellStart"/>
      <w:r>
        <w:rPr>
          <w:rFonts w:asciiTheme="minorBidi" w:hAnsiTheme="minorBidi" w:cstheme="minorBidi"/>
          <w:sz w:val="22"/>
          <w:szCs w:val="22"/>
          <w:lang w:bidi="he-IL"/>
        </w:rPr>
        <w:t>ipynb</w:t>
      </w:r>
      <w:proofErr w:type="spellEnd"/>
      <w:r>
        <w:rPr>
          <w:rFonts w:asciiTheme="minorBidi" w:hAnsiTheme="minorBidi" w:cstheme="minorBidi" w:hint="cs"/>
          <w:sz w:val="22"/>
          <w:szCs w:val="22"/>
          <w:rtl/>
          <w:lang w:bidi="he-IL"/>
        </w:rPr>
        <w:t xml:space="preserve"> ב-</w:t>
      </w:r>
      <w:r w:rsidR="00C229ED" w:rsidRPr="00C229ED">
        <w:rPr>
          <w:rFonts w:asciiTheme="minorBidi" w:hAnsiTheme="minorBidi" w:cstheme="minorBidi"/>
          <w:sz w:val="22"/>
          <w:szCs w:val="22"/>
          <w:lang w:bidi="he-IL"/>
        </w:rPr>
        <w:t>First Visualizations</w:t>
      </w:r>
      <w:r w:rsidR="00C229ED">
        <w:rPr>
          <w:rFonts w:asciiTheme="minorBidi" w:hAnsiTheme="minorBidi" w:cstheme="minorBidi"/>
          <w:sz w:val="22"/>
          <w:szCs w:val="22"/>
          <w:lang w:bidi="he-IL"/>
        </w:rPr>
        <w:t>\</w:t>
      </w:r>
      <w:r w:rsidR="00C229ED" w:rsidRPr="00C229ED">
        <w:t xml:space="preserve"> </w:t>
      </w:r>
      <w:r w:rsidR="00C229ED" w:rsidRPr="00C229ED">
        <w:rPr>
          <w:rFonts w:asciiTheme="minorBidi" w:hAnsiTheme="minorBidi" w:cstheme="minorBidi"/>
          <w:sz w:val="22"/>
          <w:szCs w:val="22"/>
          <w:lang w:bidi="he-IL"/>
        </w:rPr>
        <w:t xml:space="preserve">2 - Data </w:t>
      </w:r>
      <w:proofErr w:type="spellStart"/>
      <w:proofErr w:type="gramStart"/>
      <w:r w:rsidR="00C229ED" w:rsidRPr="00C229ED">
        <w:rPr>
          <w:rFonts w:asciiTheme="minorBidi" w:hAnsiTheme="minorBidi" w:cstheme="minorBidi"/>
          <w:sz w:val="22"/>
          <w:szCs w:val="22"/>
          <w:lang w:bidi="he-IL"/>
        </w:rPr>
        <w:t>Cleaning.ipynb</w:t>
      </w:r>
      <w:proofErr w:type="spellEnd"/>
      <w:r w:rsidR="00C229ED">
        <w:rPr>
          <w:rFonts w:asciiTheme="minorBidi" w:hAnsiTheme="minorBidi" w:cstheme="minorBidi"/>
          <w:sz w:val="22"/>
          <w:szCs w:val="22"/>
          <w:lang w:bidi="he-IL"/>
        </w:rPr>
        <w:t xml:space="preserve"> :</w:t>
      </w:r>
      <w:r>
        <w:rPr>
          <w:rFonts w:asciiTheme="minorBidi" w:hAnsiTheme="minorBidi" w:cstheme="minorBidi"/>
          <w:sz w:val="22"/>
          <w:szCs w:val="22"/>
          <w:lang w:bidi="he-IL"/>
        </w:rPr>
        <w:t>git</w:t>
      </w:r>
      <w:proofErr w:type="gramEnd"/>
      <w:r>
        <w:rPr>
          <w:rFonts w:asciiTheme="minorBidi" w:hAnsiTheme="minorBidi" w:cstheme="minorBidi" w:hint="cs"/>
          <w:sz w:val="22"/>
          <w:szCs w:val="22"/>
          <w:rtl/>
          <w:lang w:bidi="he-IL"/>
        </w:rPr>
        <w:t>)</w:t>
      </w:r>
    </w:p>
    <w:p w14:paraId="3CDF22F0" w14:textId="725FD40C" w:rsidR="0037195A" w:rsidRDefault="0037195A" w:rsidP="0037195A">
      <w:pPr>
        <w:pStyle w:val="a8"/>
        <w:numPr>
          <w:ilvl w:val="0"/>
          <w:numId w:val="21"/>
        </w:numPr>
        <w:bidi/>
        <w:spacing w:after="160" w:line="360" w:lineRule="auto"/>
        <w:ind w:left="366"/>
        <w:rPr>
          <w:rFonts w:asciiTheme="minorBidi" w:hAnsiTheme="minorBidi" w:cstheme="minorBidi"/>
          <w:sz w:val="22"/>
          <w:szCs w:val="22"/>
          <w:lang w:bidi="he-IL"/>
        </w:rPr>
      </w:pPr>
      <w:r>
        <w:rPr>
          <w:rFonts w:asciiTheme="minorBidi" w:hAnsiTheme="minorBidi" w:cstheme="minorBidi" w:hint="cs"/>
          <w:sz w:val="22"/>
          <w:szCs w:val="22"/>
          <w:rtl/>
          <w:lang w:bidi="he-IL"/>
        </w:rPr>
        <w:t>סינון עמודות שאינן רלוונטיות למטלות ולפרויקט.</w:t>
      </w:r>
    </w:p>
    <w:p w14:paraId="716A6525" w14:textId="6156CEE9" w:rsidR="0037195A" w:rsidRDefault="0037195A" w:rsidP="0037195A">
      <w:pPr>
        <w:pStyle w:val="a8"/>
        <w:numPr>
          <w:ilvl w:val="0"/>
          <w:numId w:val="21"/>
        </w:numPr>
        <w:bidi/>
        <w:spacing w:after="160" w:line="360" w:lineRule="auto"/>
        <w:ind w:left="366"/>
        <w:rPr>
          <w:rFonts w:asciiTheme="minorBidi" w:hAnsiTheme="minorBidi" w:cstheme="minorBidi"/>
          <w:sz w:val="22"/>
          <w:szCs w:val="22"/>
          <w:rtl/>
          <w:lang w:bidi="he-IL"/>
        </w:rPr>
      </w:pPr>
      <w:r>
        <w:rPr>
          <w:rFonts w:asciiTheme="minorBidi" w:hAnsiTheme="minorBidi" w:cstheme="minorBidi" w:hint="cs"/>
          <w:sz w:val="22"/>
          <w:szCs w:val="22"/>
          <w:rtl/>
          <w:lang w:bidi="he-IL"/>
        </w:rPr>
        <w:t xml:space="preserve">בכל מטלה מחקנו את הרשומות עם ערכי </w:t>
      </w:r>
      <w:r>
        <w:rPr>
          <w:rFonts w:asciiTheme="minorBidi" w:hAnsiTheme="minorBidi" w:cstheme="minorBidi"/>
          <w:sz w:val="22"/>
          <w:szCs w:val="22"/>
          <w:lang w:bidi="he-IL"/>
        </w:rPr>
        <w:t>NULL</w:t>
      </w:r>
      <w:r>
        <w:rPr>
          <w:rFonts w:asciiTheme="minorBidi" w:hAnsiTheme="minorBidi" w:cstheme="minorBidi" w:hint="cs"/>
          <w:sz w:val="22"/>
          <w:szCs w:val="22"/>
          <w:rtl/>
          <w:lang w:bidi="he-IL"/>
        </w:rPr>
        <w:t xml:space="preserve"> בעמודות הרלוונטיות לאותה מטלה.</w:t>
      </w:r>
    </w:p>
    <w:p w14:paraId="463EB5F0" w14:textId="77777777" w:rsidR="002B20F0" w:rsidRDefault="002B20F0" w:rsidP="000924C6">
      <w:pPr>
        <w:pStyle w:val="a8"/>
        <w:bidi/>
        <w:spacing w:after="160" w:line="360" w:lineRule="auto"/>
        <w:ind w:left="0"/>
        <w:rPr>
          <w:rFonts w:asciiTheme="minorBidi" w:hAnsiTheme="minorBidi" w:cstheme="minorBidi"/>
          <w:sz w:val="22"/>
          <w:szCs w:val="22"/>
          <w:rtl/>
          <w:lang w:bidi="he-IL"/>
        </w:rPr>
      </w:pPr>
    </w:p>
    <w:p w14:paraId="1A355632" w14:textId="1B012905" w:rsidR="002B20F0" w:rsidRPr="00701AB2" w:rsidRDefault="002B20F0" w:rsidP="000924C6">
      <w:pPr>
        <w:pStyle w:val="a8"/>
        <w:bidi/>
        <w:spacing w:after="160" w:line="360" w:lineRule="auto"/>
        <w:ind w:left="0"/>
        <w:rPr>
          <w:rFonts w:asciiTheme="minorBidi" w:hAnsiTheme="minorBidi" w:cstheme="minorBidi"/>
          <w:lang w:bidi="he-IL"/>
        </w:rPr>
      </w:pPr>
      <w:r w:rsidRPr="00701AB2">
        <w:rPr>
          <w:rFonts w:asciiTheme="minorBidi" w:hAnsiTheme="minorBidi" w:cstheme="minorBidi" w:hint="cs"/>
          <w:b/>
          <w:bCs/>
          <w:u w:val="single"/>
          <w:rtl/>
          <w:lang w:bidi="he-IL"/>
        </w:rPr>
        <w:t xml:space="preserve">האם נאלצנו לשנות את מימוש </w:t>
      </w:r>
      <w:proofErr w:type="spellStart"/>
      <w:r w:rsidRPr="00701AB2">
        <w:rPr>
          <w:rFonts w:asciiTheme="minorBidi" w:hAnsiTheme="minorBidi" w:cstheme="minorBidi" w:hint="cs"/>
          <w:b/>
          <w:bCs/>
          <w:u w:val="single"/>
          <w:rtl/>
          <w:lang w:bidi="he-IL"/>
        </w:rPr>
        <w:t>הויזואליזציה</w:t>
      </w:r>
      <w:proofErr w:type="spellEnd"/>
      <w:r w:rsidRPr="00701AB2">
        <w:rPr>
          <w:rFonts w:asciiTheme="minorBidi" w:hAnsiTheme="minorBidi" w:cstheme="minorBidi" w:hint="cs"/>
          <w:b/>
          <w:bCs/>
          <w:u w:val="single"/>
          <w:rtl/>
          <w:lang w:bidi="he-IL"/>
        </w:rPr>
        <w:t>:</w:t>
      </w:r>
    </w:p>
    <w:p w14:paraId="74F2F1EF" w14:textId="615D96F9" w:rsidR="002B20F0" w:rsidRDefault="00E37E62" w:rsidP="000924C6">
      <w:pPr>
        <w:pStyle w:val="a8"/>
        <w:bidi/>
        <w:spacing w:after="160" w:line="360" w:lineRule="auto"/>
        <w:ind w:left="0"/>
        <w:rPr>
          <w:rFonts w:asciiTheme="minorBidi" w:hAnsiTheme="minorBidi" w:cstheme="minorBidi"/>
          <w:sz w:val="22"/>
          <w:szCs w:val="22"/>
          <w:rtl/>
          <w:lang w:bidi="he-IL"/>
        </w:rPr>
      </w:pPr>
      <w:r>
        <w:rPr>
          <w:rFonts w:asciiTheme="minorBidi" w:hAnsiTheme="minorBidi" w:cstheme="minorBidi" w:hint="cs"/>
          <w:sz w:val="22"/>
          <w:szCs w:val="22"/>
          <w:rtl/>
          <w:lang w:bidi="he-IL"/>
        </w:rPr>
        <w:t>במהלך הפרויקט שינינו את המימוש של העיצוב של מטלה 1, בחרנו לעשות מפת חום ובהתחלה המפה לא הייתה אינטראקטיבית</w:t>
      </w:r>
      <w:r w:rsidR="0018404B">
        <w:rPr>
          <w:rFonts w:asciiTheme="minorBidi" w:hAnsiTheme="minorBidi" w:cstheme="minorBidi" w:hint="cs"/>
          <w:sz w:val="22"/>
          <w:szCs w:val="22"/>
          <w:rtl/>
          <w:lang w:bidi="he-IL"/>
        </w:rPr>
        <w:t xml:space="preserve"> </w:t>
      </w:r>
      <w:r>
        <w:rPr>
          <w:rFonts w:asciiTheme="minorBidi" w:hAnsiTheme="minorBidi" w:cstheme="minorBidi" w:hint="cs"/>
          <w:sz w:val="22"/>
          <w:szCs w:val="22"/>
          <w:rtl/>
          <w:lang w:bidi="he-IL"/>
        </w:rPr>
        <w:t xml:space="preserve">(כמו שתכננו בחלופה), לאחר מכן הכרנו את ספריית </w:t>
      </w:r>
      <w:r w:rsidRPr="00E37E62">
        <w:rPr>
          <w:rFonts w:asciiTheme="minorBidi" w:hAnsiTheme="minorBidi" w:cstheme="minorBidi"/>
          <w:sz w:val="22"/>
          <w:szCs w:val="22"/>
          <w:lang w:bidi="he-IL"/>
        </w:rPr>
        <w:t>Folium</w:t>
      </w:r>
      <w:r>
        <w:rPr>
          <w:rFonts w:asciiTheme="minorBidi" w:hAnsiTheme="minorBidi" w:cstheme="minorBidi" w:hint="cs"/>
          <w:sz w:val="22"/>
          <w:szCs w:val="22"/>
          <w:rtl/>
          <w:lang w:bidi="he-IL"/>
        </w:rPr>
        <w:t xml:space="preserve"> שעזרה לנו לייצר מפה אינטראקטיבית ובחרנו לעצב ככה את המפה</w:t>
      </w:r>
      <w:r w:rsidR="00556BE4">
        <w:rPr>
          <w:rFonts w:asciiTheme="minorBidi" w:hAnsiTheme="minorBidi" w:cstheme="minorBidi" w:hint="cs"/>
          <w:sz w:val="22"/>
          <w:szCs w:val="22"/>
          <w:rtl/>
          <w:lang w:bidi="he-IL"/>
        </w:rPr>
        <w:t xml:space="preserve"> </w:t>
      </w:r>
      <w:r>
        <w:rPr>
          <w:rFonts w:asciiTheme="minorBidi" w:hAnsiTheme="minorBidi" w:cstheme="minorBidi" w:hint="cs"/>
          <w:sz w:val="22"/>
          <w:szCs w:val="22"/>
          <w:rtl/>
          <w:lang w:bidi="he-IL"/>
        </w:rPr>
        <w:t>(</w:t>
      </w:r>
      <w:r w:rsidR="00FB1E38">
        <w:rPr>
          <w:rFonts w:asciiTheme="minorBidi" w:hAnsiTheme="minorBidi" w:cstheme="minorBidi" w:hint="cs"/>
          <w:sz w:val="22"/>
          <w:szCs w:val="22"/>
          <w:rtl/>
          <w:lang w:bidi="he-IL"/>
        </w:rPr>
        <w:t>השימוש בה ומטרתה נשאר זהה</w:t>
      </w:r>
      <w:r>
        <w:rPr>
          <w:rFonts w:asciiTheme="minorBidi" w:hAnsiTheme="minorBidi" w:cstheme="minorBidi" w:hint="cs"/>
          <w:sz w:val="22"/>
          <w:szCs w:val="22"/>
          <w:rtl/>
          <w:lang w:bidi="he-IL"/>
        </w:rPr>
        <w:t>).</w:t>
      </w:r>
    </w:p>
    <w:p w14:paraId="65130A86" w14:textId="19C4D6B8" w:rsidR="00E37E62" w:rsidRDefault="00E37E62" w:rsidP="000924C6">
      <w:pPr>
        <w:pStyle w:val="a8"/>
        <w:bidi/>
        <w:spacing w:after="160" w:line="360" w:lineRule="auto"/>
        <w:ind w:left="0"/>
        <w:rPr>
          <w:rFonts w:asciiTheme="minorBidi" w:hAnsiTheme="minorBidi" w:cstheme="minorBidi" w:hint="cs"/>
          <w:sz w:val="22"/>
          <w:szCs w:val="22"/>
          <w:rtl/>
          <w:lang w:bidi="he-IL"/>
        </w:rPr>
      </w:pPr>
      <w:r>
        <w:rPr>
          <w:rFonts w:asciiTheme="minorBidi" w:hAnsiTheme="minorBidi" w:cstheme="minorBidi" w:hint="cs"/>
          <w:sz w:val="22"/>
          <w:szCs w:val="22"/>
          <w:rtl/>
          <w:lang w:bidi="he-IL"/>
        </w:rPr>
        <w:t xml:space="preserve">ההבדל בין העיצובים הוא האינטראקטיביות של </w:t>
      </w:r>
      <w:proofErr w:type="spellStart"/>
      <w:r>
        <w:rPr>
          <w:rFonts w:asciiTheme="minorBidi" w:hAnsiTheme="minorBidi" w:cstheme="minorBidi" w:hint="cs"/>
          <w:sz w:val="22"/>
          <w:szCs w:val="22"/>
          <w:rtl/>
          <w:lang w:bidi="he-IL"/>
        </w:rPr>
        <w:t>הויזואליזציה</w:t>
      </w:r>
      <w:proofErr w:type="spellEnd"/>
      <w:r>
        <w:rPr>
          <w:rFonts w:asciiTheme="minorBidi" w:hAnsiTheme="minorBidi" w:cstheme="minorBidi" w:hint="cs"/>
          <w:sz w:val="22"/>
          <w:szCs w:val="22"/>
          <w:rtl/>
          <w:lang w:bidi="he-IL"/>
        </w:rPr>
        <w:t>.</w:t>
      </w:r>
      <w:r w:rsidR="00111928">
        <w:rPr>
          <w:rFonts w:asciiTheme="minorBidi" w:hAnsiTheme="minorBidi" w:cstheme="minorBidi"/>
          <w:sz w:val="22"/>
          <w:szCs w:val="22"/>
          <w:lang w:bidi="he-IL"/>
        </w:rPr>
        <w:br/>
      </w:r>
      <w:r w:rsidR="00111928">
        <w:rPr>
          <w:rFonts w:asciiTheme="minorBidi" w:hAnsiTheme="minorBidi" w:cstheme="minorBidi" w:hint="cs"/>
          <w:sz w:val="22"/>
          <w:szCs w:val="22"/>
          <w:rtl/>
          <w:lang w:bidi="he-IL"/>
        </w:rPr>
        <w:t xml:space="preserve">בנוסף במטלה 2 החלטנו להוסיף </w:t>
      </w:r>
      <w:proofErr w:type="spellStart"/>
      <w:r w:rsidR="00111928">
        <w:rPr>
          <w:rFonts w:asciiTheme="minorBidi" w:hAnsiTheme="minorBidi" w:cstheme="minorBidi" w:hint="cs"/>
          <w:sz w:val="22"/>
          <w:szCs w:val="22"/>
          <w:rtl/>
          <w:lang w:bidi="he-IL"/>
        </w:rPr>
        <w:t>מימד</w:t>
      </w:r>
      <w:proofErr w:type="spellEnd"/>
      <w:r w:rsidR="00111928">
        <w:rPr>
          <w:rFonts w:asciiTheme="minorBidi" w:hAnsiTheme="minorBidi" w:cstheme="minorBidi" w:hint="cs"/>
          <w:sz w:val="22"/>
          <w:szCs w:val="22"/>
          <w:rtl/>
          <w:lang w:bidi="he-IL"/>
        </w:rPr>
        <w:t xml:space="preserve"> של צבע לכל זוג קטגוריות מכיוון </w:t>
      </w:r>
      <w:proofErr w:type="spellStart"/>
      <w:r w:rsidR="00111928">
        <w:rPr>
          <w:rFonts w:asciiTheme="minorBidi" w:hAnsiTheme="minorBidi" w:cstheme="minorBidi" w:hint="cs"/>
          <w:sz w:val="22"/>
          <w:szCs w:val="22"/>
          <w:rtl/>
          <w:lang w:bidi="he-IL"/>
        </w:rPr>
        <w:t>שויזואלית</w:t>
      </w:r>
      <w:proofErr w:type="spellEnd"/>
      <w:r w:rsidR="00111928">
        <w:rPr>
          <w:rFonts w:asciiTheme="minorBidi" w:hAnsiTheme="minorBidi" w:cstheme="minorBidi" w:hint="cs"/>
          <w:sz w:val="22"/>
          <w:szCs w:val="22"/>
          <w:rtl/>
          <w:lang w:bidi="he-IL"/>
        </w:rPr>
        <w:t xml:space="preserve"> זה עוזר לזהות צמדים של אותן קטגוריות.</w:t>
      </w:r>
    </w:p>
    <w:p w14:paraId="04C18C04" w14:textId="2AA89D38" w:rsidR="002B20F0" w:rsidRPr="002B20F0" w:rsidRDefault="002B20F0" w:rsidP="000924C6">
      <w:pPr>
        <w:pStyle w:val="a8"/>
        <w:bidi/>
        <w:spacing w:after="160" w:line="360" w:lineRule="auto"/>
        <w:ind w:left="0"/>
        <w:rPr>
          <w:rFonts w:asciiTheme="minorBidi" w:hAnsiTheme="minorBidi" w:cstheme="minorBidi"/>
          <w:sz w:val="22"/>
          <w:szCs w:val="22"/>
          <w:rtl/>
          <w:lang w:bidi="he-IL"/>
        </w:rPr>
      </w:pPr>
    </w:p>
    <w:p w14:paraId="11CBD979" w14:textId="299098B4" w:rsidR="002B20F0" w:rsidRDefault="002B20F0" w:rsidP="000924C6">
      <w:pPr>
        <w:pStyle w:val="a8"/>
        <w:bidi/>
        <w:spacing w:after="160" w:line="360" w:lineRule="auto"/>
        <w:ind w:left="0"/>
        <w:rPr>
          <w:rFonts w:asciiTheme="minorBidi" w:hAnsiTheme="minorBidi" w:cstheme="minorBidi"/>
          <w:b/>
          <w:bCs/>
          <w:u w:val="single"/>
          <w:rtl/>
          <w:lang w:bidi="he-IL"/>
        </w:rPr>
      </w:pPr>
      <w:r w:rsidRPr="00701AB2">
        <w:rPr>
          <w:rFonts w:asciiTheme="minorBidi" w:hAnsiTheme="minorBidi" w:cstheme="minorBidi" w:hint="cs"/>
          <w:b/>
          <w:bCs/>
          <w:u w:val="single"/>
          <w:rtl/>
          <w:lang w:bidi="he-IL"/>
        </w:rPr>
        <w:t xml:space="preserve">צילומי מסך של </w:t>
      </w:r>
      <w:r w:rsidR="0018404B">
        <w:rPr>
          <w:rFonts w:asciiTheme="minorBidi" w:hAnsiTheme="minorBidi" w:cstheme="minorBidi" w:hint="cs"/>
          <w:b/>
          <w:bCs/>
          <w:u w:val="single"/>
          <w:rtl/>
          <w:lang w:bidi="he-IL"/>
        </w:rPr>
        <w:t>ה-</w:t>
      </w:r>
      <w:r w:rsidR="0018404B" w:rsidRPr="0018404B">
        <w:rPr>
          <w:rFonts w:asciiTheme="minorBidi" w:hAnsiTheme="minorBidi" w:cstheme="minorBidi"/>
          <w:b/>
          <w:bCs/>
          <w:u w:val="single"/>
          <w:lang w:bidi="he-IL"/>
        </w:rPr>
        <w:t>Dashboard</w:t>
      </w:r>
      <w:r w:rsidRPr="00701AB2">
        <w:rPr>
          <w:rFonts w:asciiTheme="minorBidi" w:hAnsiTheme="minorBidi" w:cstheme="minorBidi" w:hint="cs"/>
          <w:b/>
          <w:bCs/>
          <w:u w:val="single"/>
          <w:rtl/>
          <w:lang w:bidi="he-IL"/>
        </w:rPr>
        <w:t>:</w:t>
      </w:r>
    </w:p>
    <w:p w14:paraId="5DA5DB35" w14:textId="1E9D23BF" w:rsidR="008A797B" w:rsidRPr="00510AAA" w:rsidRDefault="00111928" w:rsidP="00510AAA">
      <w:pPr>
        <w:bidi/>
        <w:spacing w:after="160" w:line="360" w:lineRule="auto"/>
        <w:rPr>
          <w:rFonts w:asciiTheme="minorBidi" w:hAnsiTheme="minorBidi" w:cstheme="minorBidi"/>
          <w:rtl/>
          <w:lang w:bidi="he-IL"/>
        </w:rPr>
      </w:pPr>
      <w:r w:rsidRPr="00556BE4">
        <w:rPr>
          <w:rFonts w:asciiTheme="minorBidi" w:hAnsiTheme="minorBidi" w:cs="Arial"/>
          <w:b/>
          <w:bCs/>
          <w:noProof/>
          <w:sz w:val="22"/>
          <w:szCs w:val="22"/>
          <w:u w:val="single"/>
          <w:rtl/>
          <w:lang w:bidi="he-IL"/>
        </w:rPr>
        <w:drawing>
          <wp:anchor distT="0" distB="0" distL="114300" distR="114300" simplePos="0" relativeHeight="251695104" behindDoc="1" locked="0" layoutInCell="1" allowOverlap="1" wp14:anchorId="7AB8A97D" wp14:editId="78F82499">
            <wp:simplePos x="0" y="0"/>
            <wp:positionH relativeFrom="column">
              <wp:posOffset>-538480</wp:posOffset>
            </wp:positionH>
            <wp:positionV relativeFrom="paragraph">
              <wp:posOffset>1107485</wp:posOffset>
            </wp:positionV>
            <wp:extent cx="6330265" cy="3350525"/>
            <wp:effectExtent l="0" t="0" r="0" b="2540"/>
            <wp:wrapNone/>
            <wp:docPr id="2037735881" name="תמונה 1" descr="תמונה שמכילה טקסט, צילום מסך, תוכנה, תכונות מולטימדיה&#10;&#10;תוכן שנוצר על-ידי בינה מלאכות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735881" name="תמונה 1" descr="תמונה שמכילה טקסט, צילום מסך, תוכנה, תכונות מולטימדיה&#10;&#10;תוכן שנוצר על-ידי בינה מלאכותית עשוי להיות שגוי."/>
                    <pic:cNvPicPr/>
                  </pic:nvPicPr>
                  <pic:blipFill>
                    <a:blip r:embed="rId30">
                      <a:extLst>
                        <a:ext uri="{28A0092B-C50C-407E-A947-70E740481C1C}">
                          <a14:useLocalDpi xmlns:a14="http://schemas.microsoft.com/office/drawing/2010/main" val="0"/>
                        </a:ext>
                      </a:extLst>
                    </a:blip>
                    <a:stretch>
                      <a:fillRect/>
                    </a:stretch>
                  </pic:blipFill>
                  <pic:spPr>
                    <a:xfrm>
                      <a:off x="0" y="0"/>
                      <a:ext cx="6330265" cy="3350525"/>
                    </a:xfrm>
                    <a:prstGeom prst="rect">
                      <a:avLst/>
                    </a:prstGeom>
                  </pic:spPr>
                </pic:pic>
              </a:graphicData>
            </a:graphic>
            <wp14:sizeRelH relativeFrom="margin">
              <wp14:pctWidth>0</wp14:pctWidth>
            </wp14:sizeRelH>
            <wp14:sizeRelV relativeFrom="margin">
              <wp14:pctHeight>0</wp14:pctHeight>
            </wp14:sizeRelV>
          </wp:anchor>
        </w:drawing>
      </w:r>
      <w:r w:rsidR="009F6EF3" w:rsidRPr="00556BE4">
        <w:rPr>
          <w:rFonts w:asciiTheme="minorBidi" w:hAnsiTheme="minorBidi" w:cstheme="minorBidi" w:hint="cs"/>
          <w:sz w:val="22"/>
          <w:szCs w:val="22"/>
          <w:rtl/>
          <w:lang w:bidi="he-IL"/>
        </w:rPr>
        <w:t>ב-</w:t>
      </w:r>
      <w:r w:rsidR="009F6EF3" w:rsidRPr="00556BE4">
        <w:rPr>
          <w:rFonts w:asciiTheme="minorBidi" w:hAnsiTheme="minorBidi" w:cstheme="minorBidi"/>
          <w:sz w:val="22"/>
          <w:szCs w:val="22"/>
          <w:lang w:bidi="he-IL"/>
        </w:rPr>
        <w:t>Dashboard</w:t>
      </w:r>
      <w:r w:rsidR="009F6EF3" w:rsidRPr="00556BE4">
        <w:rPr>
          <w:rFonts w:asciiTheme="minorBidi" w:hAnsiTheme="minorBidi" w:cstheme="minorBidi" w:hint="cs"/>
          <w:sz w:val="22"/>
          <w:szCs w:val="22"/>
          <w:rtl/>
          <w:lang w:bidi="he-IL"/>
        </w:rPr>
        <w:t xml:space="preserve"> אנו מציגים את השאלות ואת הגרפים כאשר בדף הראשון יש </w:t>
      </w:r>
      <w:r w:rsidR="009F6EF3" w:rsidRPr="00556BE4">
        <w:rPr>
          <w:rFonts w:asciiTheme="minorBidi" w:hAnsiTheme="minorBidi" w:cstheme="minorBidi"/>
          <w:sz w:val="22"/>
          <w:szCs w:val="22"/>
          <w:lang w:bidi="he-IL"/>
        </w:rPr>
        <w:t>Data Overview</w:t>
      </w:r>
      <w:r w:rsidR="009F6EF3" w:rsidRPr="00556BE4">
        <w:rPr>
          <w:rFonts w:asciiTheme="minorBidi" w:hAnsiTheme="minorBidi" w:cstheme="minorBidi" w:hint="cs"/>
          <w:sz w:val="22"/>
          <w:szCs w:val="22"/>
          <w:rtl/>
          <w:lang w:bidi="he-IL"/>
        </w:rPr>
        <w:t xml:space="preserve"> ובכל דף אחר יש מטלה, </w:t>
      </w:r>
      <w:r w:rsidR="00510AAA" w:rsidRPr="00556BE4">
        <w:rPr>
          <w:rFonts w:asciiTheme="minorBidi" w:hAnsiTheme="minorBidi" w:cstheme="minorBidi" w:hint="cs"/>
          <w:sz w:val="22"/>
          <w:szCs w:val="22"/>
          <w:rtl/>
          <w:lang w:bidi="he-IL"/>
        </w:rPr>
        <w:t xml:space="preserve">השתדלנו לשמור עליו כמה שיותר נקי שיהיה מינימליסטי אבל שיכיל את כל הכלים והמלל שצריך. לצד כל ויזואליזציה יש הוראות שימוש/קריאה שלה ובנוסף יש תיאור המטלה שעליה אנו עונים באמצעות </w:t>
      </w:r>
      <w:proofErr w:type="spellStart"/>
      <w:r w:rsidR="00510AAA" w:rsidRPr="00556BE4">
        <w:rPr>
          <w:rFonts w:asciiTheme="minorBidi" w:hAnsiTheme="minorBidi" w:cstheme="minorBidi" w:hint="cs"/>
          <w:sz w:val="22"/>
          <w:szCs w:val="22"/>
          <w:rtl/>
          <w:lang w:bidi="he-IL"/>
        </w:rPr>
        <w:t>הויזואליזציה</w:t>
      </w:r>
      <w:proofErr w:type="spellEnd"/>
      <w:r w:rsidR="00510AAA" w:rsidRPr="00556BE4">
        <w:rPr>
          <w:rFonts w:asciiTheme="minorBidi" w:hAnsiTheme="minorBidi" w:cstheme="minorBidi" w:hint="cs"/>
          <w:sz w:val="22"/>
          <w:szCs w:val="22"/>
          <w:rtl/>
          <w:lang w:bidi="he-IL"/>
        </w:rPr>
        <w:t>.</w:t>
      </w:r>
    </w:p>
    <w:p w14:paraId="68A59F2F" w14:textId="1C6660D2" w:rsidR="003A09DE" w:rsidRPr="00110AAC" w:rsidRDefault="00510AAA" w:rsidP="00983BB7">
      <w:pPr>
        <w:bidi/>
        <w:rPr>
          <w:rFonts w:asciiTheme="minorBidi" w:hAnsiTheme="minorBidi" w:cs="Arial"/>
          <w:b/>
          <w:bCs/>
          <w:u w:val="single"/>
          <w:rtl/>
          <w:lang w:bidi="he-IL"/>
        </w:rPr>
      </w:pPr>
      <w:r>
        <w:rPr>
          <w:rFonts w:asciiTheme="minorBidi" w:hAnsiTheme="minorBidi" w:cs="Arial"/>
          <w:noProof/>
          <w:sz w:val="22"/>
          <w:szCs w:val="22"/>
          <w:rtl/>
          <w:lang w:val="he-IL" w:bidi="he-IL"/>
        </w:rPr>
        <mc:AlternateContent>
          <mc:Choice Requires="wps">
            <w:drawing>
              <wp:anchor distT="0" distB="0" distL="114300" distR="114300" simplePos="0" relativeHeight="251697152" behindDoc="0" locked="0" layoutInCell="1" allowOverlap="1" wp14:anchorId="12883D6D" wp14:editId="3E962618">
                <wp:simplePos x="0" y="0"/>
                <wp:positionH relativeFrom="column">
                  <wp:posOffset>4716393</wp:posOffset>
                </wp:positionH>
                <wp:positionV relativeFrom="paragraph">
                  <wp:posOffset>85035</wp:posOffset>
                </wp:positionV>
                <wp:extent cx="1601470" cy="304800"/>
                <wp:effectExtent l="0" t="0" r="17780" b="19050"/>
                <wp:wrapNone/>
                <wp:docPr id="683977960" name="תיבת טקסט 10"/>
                <wp:cNvGraphicFramePr/>
                <a:graphic xmlns:a="http://schemas.openxmlformats.org/drawingml/2006/main">
                  <a:graphicData uri="http://schemas.microsoft.com/office/word/2010/wordprocessingShape">
                    <wps:wsp>
                      <wps:cNvSpPr txBox="1"/>
                      <wps:spPr>
                        <a:xfrm>
                          <a:off x="0" y="0"/>
                          <a:ext cx="1601470" cy="304800"/>
                        </a:xfrm>
                        <a:prstGeom prst="rect">
                          <a:avLst/>
                        </a:prstGeom>
                        <a:ln/>
                      </wps:spPr>
                      <wps:style>
                        <a:lnRef idx="2">
                          <a:schemeClr val="dk1"/>
                        </a:lnRef>
                        <a:fillRef idx="1">
                          <a:schemeClr val="lt1"/>
                        </a:fillRef>
                        <a:effectRef idx="0">
                          <a:schemeClr val="dk1"/>
                        </a:effectRef>
                        <a:fontRef idx="minor">
                          <a:schemeClr val="dk1"/>
                        </a:fontRef>
                      </wps:style>
                      <wps:txbx>
                        <w:txbxContent>
                          <w:p w14:paraId="411B183E"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477DDA44" w14:textId="77777777" w:rsidR="00510AAA" w:rsidRDefault="00510AAA" w:rsidP="00510AAA"/>
                          <w:p w14:paraId="422B3114"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0E06A5F5" w14:textId="77777777" w:rsidR="00510AAA" w:rsidRDefault="00510AAA" w:rsidP="00510AAA"/>
                          <w:p w14:paraId="30196BBE"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p>
                          <w:p w14:paraId="5A47134A" w14:textId="77777777" w:rsidR="00510AAA" w:rsidRDefault="00510AAA" w:rsidP="00510AAA"/>
                          <w:p w14:paraId="73BBF1B8"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p>
                          <w:p w14:paraId="0C351902" w14:textId="77777777" w:rsidR="00510AAA" w:rsidRDefault="00510AAA" w:rsidP="00510AAA"/>
                          <w:p w14:paraId="6C0D0A43"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4B4F9072" w14:textId="77777777" w:rsidR="00510AAA" w:rsidRDefault="00510AAA" w:rsidP="00510AAA"/>
                          <w:p w14:paraId="466532AA"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33558803" w14:textId="77777777" w:rsidR="00510AAA" w:rsidRDefault="00510AAA" w:rsidP="00510AAA"/>
                          <w:p w14:paraId="734FB646"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54109DCE" w14:textId="77777777" w:rsidR="00510AAA" w:rsidRDefault="00510AAA" w:rsidP="00510AAA"/>
                          <w:p w14:paraId="1C82C3C7"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5F9D57E6" w14:textId="77777777" w:rsidR="00510AAA" w:rsidRDefault="00510AAA" w:rsidP="00510AAA"/>
                          <w:p w14:paraId="3241EBA5"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p>
                          <w:p w14:paraId="25F9F1A9" w14:textId="77777777" w:rsidR="00510AAA" w:rsidRDefault="00510AAA" w:rsidP="00510AAA"/>
                          <w:p w14:paraId="00B89646"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p>
                          <w:p w14:paraId="44699F8C" w14:textId="77777777" w:rsidR="00510AAA" w:rsidRDefault="00510AAA" w:rsidP="00510AAA"/>
                          <w:p w14:paraId="231A8678"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4BA568E8" w14:textId="77777777" w:rsidR="00510AAA" w:rsidRDefault="00510AAA" w:rsidP="00510AAA"/>
                          <w:p w14:paraId="23B678C8"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2A4444BC" w14:textId="77777777" w:rsidR="00510AAA" w:rsidRDefault="00510AAA" w:rsidP="00510AAA"/>
                          <w:p w14:paraId="180D9CFE"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5D4C74B1" w14:textId="77777777" w:rsidR="00510AAA" w:rsidRDefault="00510AAA" w:rsidP="00510AAA"/>
                          <w:p w14:paraId="5925A1E3"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13C05769" w14:textId="77777777" w:rsidR="00510AAA" w:rsidRDefault="00510AAA" w:rsidP="00510AAA"/>
                          <w:p w14:paraId="54E617BB"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p>
                          <w:p w14:paraId="1A2950CE" w14:textId="77777777" w:rsidR="00510AAA" w:rsidRDefault="00510AAA" w:rsidP="00510AAA"/>
                          <w:p w14:paraId="3E0DA995"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p>
                          <w:p w14:paraId="2D2F7C31" w14:textId="77777777" w:rsidR="00510AAA" w:rsidRDefault="00510AAA" w:rsidP="00510AAA"/>
                          <w:p w14:paraId="11BC2D15"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7B1A4AD4" w14:textId="77777777" w:rsidR="00510AAA" w:rsidRDefault="00510AAA" w:rsidP="00510AAA"/>
                          <w:p w14:paraId="3AB59CCE"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644D52FD" w14:textId="77777777" w:rsidR="00510AAA" w:rsidRDefault="00510AAA" w:rsidP="00510AAA"/>
                          <w:p w14:paraId="0575B10B"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0F15B383" w14:textId="77777777" w:rsidR="00510AAA" w:rsidRDefault="00510AAA" w:rsidP="00510AAA"/>
                          <w:p w14:paraId="4E946B20"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2EDE8FDB" w14:textId="77777777" w:rsidR="00510AAA" w:rsidRDefault="00510AAA" w:rsidP="00510AAA"/>
                          <w:p w14:paraId="2B41873F"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p>
                          <w:p w14:paraId="0BEE48B1" w14:textId="77777777" w:rsidR="00510AAA" w:rsidRDefault="00510AAA" w:rsidP="00510AAA"/>
                          <w:p w14:paraId="4F6768BF"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p>
                          <w:p w14:paraId="4D2A34F0" w14:textId="77777777" w:rsidR="00510AAA" w:rsidRDefault="00510AAA" w:rsidP="00510AAA"/>
                          <w:p w14:paraId="673DB4F3"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4553BF58" w14:textId="77777777" w:rsidR="00510AAA" w:rsidRDefault="00510AAA" w:rsidP="00510AAA"/>
                          <w:p w14:paraId="38E0707B"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1547EC89" w14:textId="77777777" w:rsidR="00510AAA" w:rsidRDefault="00510AAA" w:rsidP="00510AAA"/>
                          <w:p w14:paraId="034A130C"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r w:rsidRPr="00C13168">
                              <w:rPr>
                                <w:rFonts w:asciiTheme="minorBidi" w:hAnsiTheme="minorBidi" w:cstheme="minorBidi"/>
                                <w:b/>
                                <w:bCs/>
                                <w:rtl/>
                                <w:lang w:bidi="he-IL"/>
                              </w:rPr>
                              <w:t>:</w:t>
                            </w:r>
                          </w:p>
                          <w:p w14:paraId="4BC96D94" w14:textId="77777777" w:rsidR="00510AAA" w:rsidRDefault="00510AAA" w:rsidP="00510AAA"/>
                          <w:p w14:paraId="097DA5C8" w14:textId="77777777" w:rsidR="00510AAA" w:rsidRPr="00C13168" w:rsidRDefault="00510AAA" w:rsidP="00510AAA">
                            <w:pPr>
                              <w:jc w:val="right"/>
                              <w:rPr>
                                <w:rFonts w:asciiTheme="minorBidi" w:hAnsiTheme="minorBidi" w:cstheme="minorBidi"/>
                                <w:b/>
                                <w:bCs/>
                                <w:lang w:bidi="he-IL"/>
                              </w:rPr>
                            </w:pPr>
                            <w:r w:rsidRPr="00C13168">
                              <w:rPr>
                                <w:rFonts w:asciiTheme="minorBidi" w:hAnsiTheme="minorBidi" w:cstheme="minorBidi"/>
                                <w:b/>
                                <w:bCs/>
                                <w:rtl/>
                                <w:lang w:bidi="he-IL"/>
                              </w:rPr>
                              <w:t>לאחר לחיצה על הפלוס</w:t>
                            </w:r>
                            <w:r>
                              <w:rPr>
                                <w:rFonts w:asciiTheme="minorBidi" w:hAnsiTheme="minorBidi" w:cstheme="minorBidi" w:hint="cs"/>
                                <w:b/>
                                <w:bCs/>
                                <w:rtl/>
                                <w:lang w:bidi="he-IL"/>
                              </w:rPr>
                              <w:t xml:space="preserve"> נוכל להתקרב</w:t>
                            </w:r>
                            <w:r w:rsidRPr="00C13168">
                              <w:rPr>
                                <w:rFonts w:asciiTheme="minorBidi" w:hAnsiTheme="minorBidi" w:cstheme="minorBidi"/>
                                <w:b/>
                                <w:bCs/>
                                <w:rtl/>
                                <w:lang w:bidi="he-IL"/>
                              </w:rPr>
                              <w:t>:</w:t>
                            </w:r>
                          </w:p>
                          <w:p w14:paraId="344D9A10" w14:textId="77777777" w:rsidR="00510AAA" w:rsidRDefault="00510AAA" w:rsidP="00510AAA"/>
                          <w:p w14:paraId="201C1854"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כשמתקרבים יותר לנקודה:</w:t>
                            </w:r>
                          </w:p>
                          <w:p w14:paraId="70DE110D" w14:textId="77777777" w:rsidR="00510AAA" w:rsidRDefault="00510AAA" w:rsidP="00510AAA"/>
                          <w:p w14:paraId="124104F4"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בהתחלה נבחר את כל ציר הזמן:</w:t>
                            </w:r>
                          </w:p>
                          <w:p w14:paraId="6367C766" w14:textId="77777777" w:rsidR="00510AAA" w:rsidRDefault="00510AAA" w:rsidP="00510AAA"/>
                          <w:p w14:paraId="1F598E31"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 xml:space="preserve">בהתחלה נבחר את כל ציר </w:t>
                            </w:r>
                            <w:proofErr w:type="spellStart"/>
                            <w:r>
                              <w:rPr>
                                <w:rFonts w:asciiTheme="minorBidi" w:hAnsiTheme="minorBidi" w:cstheme="minorBidi" w:hint="cs"/>
                                <w:b/>
                                <w:bCs/>
                                <w:rtl/>
                                <w:lang w:bidi="he-IL"/>
                              </w:rPr>
                              <w:t>הזמאפשר</w:t>
                            </w:r>
                            <w:proofErr w:type="spellEnd"/>
                            <w:r>
                              <w:rPr>
                                <w:rFonts w:asciiTheme="minorBidi" w:hAnsiTheme="minorBidi" w:cstheme="minorBidi" w:hint="cs"/>
                                <w:b/>
                                <w:bCs/>
                                <w:rtl/>
                                <w:lang w:bidi="he-IL"/>
                              </w:rPr>
                              <w:t xml:space="preserve"> לסנן פריטים באמצעות מספר מינימלי של אירועים -</w:t>
                            </w:r>
                            <w:r>
                              <w:rPr>
                                <w:rFonts w:asciiTheme="minorBidi" w:hAnsiTheme="minorBidi" w:cstheme="minorBidi"/>
                                <w:b/>
                                <w:bCs/>
                                <w:rtl/>
                                <w:lang w:bidi="he-IL"/>
                              </w:rPr>
                              <w:br/>
                            </w:r>
                            <w:r>
                              <w:rPr>
                                <w:rFonts w:asciiTheme="minorBidi" w:hAnsiTheme="minorBidi" w:cstheme="minorBidi" w:hint="cs"/>
                                <w:b/>
                                <w:bCs/>
                                <w:rtl/>
                                <w:lang w:bidi="he-IL"/>
                              </w:rPr>
                              <w:t>מינימום 50:</w:t>
                            </w:r>
                          </w:p>
                          <w:p w14:paraId="49B0A420" w14:textId="77777777" w:rsidR="00510AAA" w:rsidRDefault="00510AAA" w:rsidP="00510AAA"/>
                          <w:p w14:paraId="18952D8E"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לסנן פריטים באמצעות מספר מינימלי של אירועים -</w:t>
                            </w:r>
                            <w:r>
                              <w:rPr>
                                <w:rFonts w:asciiTheme="minorBidi" w:hAnsiTheme="minorBidi" w:cstheme="minorBidi"/>
                                <w:b/>
                                <w:bCs/>
                                <w:rtl/>
                                <w:lang w:bidi="he-IL"/>
                              </w:rPr>
                              <w:br/>
                            </w:r>
                            <w:r>
                              <w:rPr>
                                <w:rFonts w:asciiTheme="minorBidi" w:hAnsiTheme="minorBidi" w:cstheme="minorBidi" w:hint="cs"/>
                                <w:b/>
                                <w:bCs/>
                                <w:rtl/>
                                <w:lang w:bidi="he-IL"/>
                              </w:rPr>
                              <w:t>מינימום 50:</w:t>
                            </w:r>
                          </w:p>
                          <w:p w14:paraId="2E015077" w14:textId="77777777" w:rsidR="00510AAA" w:rsidRDefault="00510AAA" w:rsidP="00510AAA"/>
                          <w:p w14:paraId="0378C1B2"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ן:</w:t>
                            </w:r>
                          </w:p>
                          <w:p w14:paraId="4AAB82AF" w14:textId="77777777" w:rsidR="00510AAA" w:rsidRDefault="00510AAA" w:rsidP="00510AAA"/>
                          <w:p w14:paraId="30C1562E"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בהתחלה נבחר את כל ציר הזמן:</w:t>
                            </w:r>
                          </w:p>
                          <w:p w14:paraId="0413FE0D" w14:textId="77777777" w:rsidR="00510AAA" w:rsidRDefault="00510AAA" w:rsidP="00510AAA"/>
                          <w:p w14:paraId="0E05FC50"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בהתחלה נבחר את כל ציר הזמן:</w:t>
                            </w:r>
                          </w:p>
                          <w:p w14:paraId="16AD3666" w14:textId="77777777" w:rsidR="00510AAA" w:rsidRDefault="00510AAA" w:rsidP="00510AAA"/>
                          <w:p w14:paraId="0E0C966A"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בהתחלה נבחר את כל ציר הזמן:</w:t>
                            </w:r>
                          </w:p>
                          <w:p w14:paraId="13F30C32" w14:textId="77777777" w:rsidR="00510AAA" w:rsidRDefault="00510AAA" w:rsidP="00510AAA"/>
                          <w:p w14:paraId="6E2789AB"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 xml:space="preserve">בהתחלה נבחר את כל ציר </w:t>
                            </w:r>
                            <w:proofErr w:type="spellStart"/>
                            <w:r>
                              <w:rPr>
                                <w:rFonts w:asciiTheme="minorBidi" w:hAnsiTheme="minorBidi" w:cstheme="minorBidi" w:hint="cs"/>
                                <w:b/>
                                <w:bCs/>
                                <w:rtl/>
                                <w:lang w:bidi="he-IL"/>
                              </w:rPr>
                              <w:t>הזמאפשר</w:t>
                            </w:r>
                            <w:proofErr w:type="spellEnd"/>
                            <w:r>
                              <w:rPr>
                                <w:rFonts w:asciiTheme="minorBidi" w:hAnsiTheme="minorBidi" w:cstheme="minorBidi" w:hint="cs"/>
                                <w:b/>
                                <w:bCs/>
                                <w:rtl/>
                                <w:lang w:bidi="he-IL"/>
                              </w:rPr>
                              <w:t xml:space="preserve"> לסנן פריטים באמצעות מספר מינימלי של אירועים -</w:t>
                            </w:r>
                            <w:r>
                              <w:rPr>
                                <w:rFonts w:asciiTheme="minorBidi" w:hAnsiTheme="minorBidi" w:cstheme="minorBidi"/>
                                <w:b/>
                                <w:bCs/>
                                <w:rtl/>
                                <w:lang w:bidi="he-IL"/>
                              </w:rPr>
                              <w:br/>
                            </w:r>
                            <w:r>
                              <w:rPr>
                                <w:rFonts w:asciiTheme="minorBidi" w:hAnsiTheme="minorBidi" w:cstheme="minorBidi" w:hint="cs"/>
                                <w:b/>
                                <w:bCs/>
                                <w:rtl/>
                                <w:lang w:bidi="he-IL"/>
                              </w:rPr>
                              <w:t>מינימום 50:</w:t>
                            </w:r>
                          </w:p>
                          <w:p w14:paraId="7DD9451A" w14:textId="77777777" w:rsidR="00510AAA" w:rsidRDefault="00510AAA" w:rsidP="00510AAA"/>
                          <w:p w14:paraId="133CEA83"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לסנן פריטים באמצעות מספר מינימלי של אירועים -</w:t>
                            </w:r>
                            <w:r>
                              <w:rPr>
                                <w:rFonts w:asciiTheme="minorBidi" w:hAnsiTheme="minorBidi" w:cstheme="minorBidi"/>
                                <w:b/>
                                <w:bCs/>
                                <w:rtl/>
                                <w:lang w:bidi="he-IL"/>
                              </w:rPr>
                              <w:br/>
                            </w:r>
                            <w:r>
                              <w:rPr>
                                <w:rFonts w:asciiTheme="minorBidi" w:hAnsiTheme="minorBidi" w:cstheme="minorBidi" w:hint="cs"/>
                                <w:b/>
                                <w:bCs/>
                                <w:rtl/>
                                <w:lang w:bidi="he-IL"/>
                              </w:rPr>
                              <w:t>מינימום 50:</w:t>
                            </w:r>
                          </w:p>
                          <w:p w14:paraId="22FD6501" w14:textId="77777777" w:rsidR="00510AAA" w:rsidRDefault="00510AAA" w:rsidP="00510AAA"/>
                          <w:p w14:paraId="6E18A0CA"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ן:</w:t>
                            </w:r>
                          </w:p>
                          <w:p w14:paraId="41DD65E3" w14:textId="77777777" w:rsidR="00510AAA" w:rsidRDefault="00510AAA" w:rsidP="00510AAA"/>
                          <w:p w14:paraId="659A7CB8"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בהתחלה נבחר את כל ציר הזמן:</w:t>
                            </w:r>
                          </w:p>
                          <w:p w14:paraId="72AF9514" w14:textId="77777777" w:rsidR="00510AAA" w:rsidRDefault="00510AAA" w:rsidP="00510AAA"/>
                          <w:p w14:paraId="54F7123B"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בהתחלה נבחר את כל ציר הזמן:</w:t>
                            </w:r>
                          </w:p>
                          <w:p w14:paraId="258345EA" w14:textId="77777777" w:rsidR="00510AAA" w:rsidRDefault="00510AAA" w:rsidP="00510AAA"/>
                          <w:p w14:paraId="381DEBBD"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בהתחלה נבחר את כל ציר הזמן:</w:t>
                            </w:r>
                          </w:p>
                          <w:p w14:paraId="6EE9814E" w14:textId="77777777" w:rsidR="00510AAA" w:rsidRDefault="00510AAA" w:rsidP="00510AAA"/>
                          <w:p w14:paraId="0F1290C3"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 xml:space="preserve">בהתחלה נבחר את כל ציר </w:t>
                            </w:r>
                            <w:proofErr w:type="spellStart"/>
                            <w:r>
                              <w:rPr>
                                <w:rFonts w:asciiTheme="minorBidi" w:hAnsiTheme="minorBidi" w:cstheme="minorBidi" w:hint="cs"/>
                                <w:b/>
                                <w:bCs/>
                                <w:rtl/>
                                <w:lang w:bidi="he-IL"/>
                              </w:rPr>
                              <w:t>הזמאפשר</w:t>
                            </w:r>
                            <w:proofErr w:type="spellEnd"/>
                            <w:r>
                              <w:rPr>
                                <w:rFonts w:asciiTheme="minorBidi" w:hAnsiTheme="minorBidi" w:cstheme="minorBidi" w:hint="cs"/>
                                <w:b/>
                                <w:bCs/>
                                <w:rtl/>
                                <w:lang w:bidi="he-IL"/>
                              </w:rPr>
                              <w:t xml:space="preserve"> לסנן פריטים באמצעות מספר מינימלי של אירועים -</w:t>
                            </w:r>
                            <w:r>
                              <w:rPr>
                                <w:rFonts w:asciiTheme="minorBidi" w:hAnsiTheme="minorBidi" w:cstheme="minorBidi"/>
                                <w:b/>
                                <w:bCs/>
                                <w:rtl/>
                                <w:lang w:bidi="he-IL"/>
                              </w:rPr>
                              <w:br/>
                            </w:r>
                            <w:r>
                              <w:rPr>
                                <w:rFonts w:asciiTheme="minorBidi" w:hAnsiTheme="minorBidi" w:cstheme="minorBidi" w:hint="cs"/>
                                <w:b/>
                                <w:bCs/>
                                <w:rtl/>
                                <w:lang w:bidi="he-IL"/>
                              </w:rPr>
                              <w:t>מינימום 50:</w:t>
                            </w:r>
                          </w:p>
                          <w:p w14:paraId="56485364" w14:textId="77777777" w:rsidR="00510AAA" w:rsidRDefault="00510AAA" w:rsidP="00510AAA"/>
                          <w:p w14:paraId="2FB41944"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לסנן פריטים באמצעות מספר מינימלי של אירועים -</w:t>
                            </w:r>
                            <w:r>
                              <w:rPr>
                                <w:rFonts w:asciiTheme="minorBidi" w:hAnsiTheme="minorBidi" w:cstheme="minorBidi"/>
                                <w:b/>
                                <w:bCs/>
                                <w:rtl/>
                                <w:lang w:bidi="he-IL"/>
                              </w:rPr>
                              <w:br/>
                            </w:r>
                            <w:r>
                              <w:rPr>
                                <w:rFonts w:asciiTheme="minorBidi" w:hAnsiTheme="minorBidi" w:cstheme="minorBidi" w:hint="cs"/>
                                <w:b/>
                                <w:bCs/>
                                <w:rtl/>
                                <w:lang w:bidi="he-IL"/>
                              </w:rPr>
                              <w:t>מינימום 50:</w:t>
                            </w:r>
                          </w:p>
                          <w:p w14:paraId="2B3A1BCC" w14:textId="77777777" w:rsidR="00510AAA" w:rsidRDefault="00510AAA" w:rsidP="00510AAA"/>
                          <w:p w14:paraId="6F492FA2"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ן:</w:t>
                            </w:r>
                          </w:p>
                          <w:p w14:paraId="65B5417A" w14:textId="77777777" w:rsidR="00510AAA" w:rsidRDefault="00510AAA" w:rsidP="00510AAA"/>
                          <w:p w14:paraId="759DC740"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בהתחלה נבחר את כל ציר הזמן:</w:t>
                            </w:r>
                          </w:p>
                          <w:p w14:paraId="40F1CB99" w14:textId="77777777" w:rsidR="00510AAA" w:rsidRDefault="00510AAA" w:rsidP="00510AAA"/>
                          <w:p w14:paraId="171C9569"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בהתחלה נבחר את כל ציר הזמן:</w:t>
                            </w:r>
                          </w:p>
                          <w:p w14:paraId="3E9C950B" w14:textId="77777777" w:rsidR="00510AAA" w:rsidRDefault="00510AAA" w:rsidP="00510AAA"/>
                          <w:p w14:paraId="180E8DCE"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בהתחלה נבחר את כל ציר הזמן:</w:t>
                            </w:r>
                          </w:p>
                          <w:p w14:paraId="0162E444" w14:textId="77777777" w:rsidR="00510AAA" w:rsidRDefault="00510AAA" w:rsidP="00510AAA"/>
                          <w:p w14:paraId="49DBC2AB"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 xml:space="preserve">בהתחלה נבחר את כל ציר </w:t>
                            </w:r>
                            <w:proofErr w:type="spellStart"/>
                            <w:r>
                              <w:rPr>
                                <w:rFonts w:asciiTheme="minorBidi" w:hAnsiTheme="minorBidi" w:cstheme="minorBidi" w:hint="cs"/>
                                <w:b/>
                                <w:bCs/>
                                <w:rtl/>
                                <w:lang w:bidi="he-IL"/>
                              </w:rPr>
                              <w:t>הזמאפשר</w:t>
                            </w:r>
                            <w:proofErr w:type="spellEnd"/>
                            <w:r>
                              <w:rPr>
                                <w:rFonts w:asciiTheme="minorBidi" w:hAnsiTheme="minorBidi" w:cstheme="minorBidi" w:hint="cs"/>
                                <w:b/>
                                <w:bCs/>
                                <w:rtl/>
                                <w:lang w:bidi="he-IL"/>
                              </w:rPr>
                              <w:t xml:space="preserve"> לסנן פריטים באמצעות מספר מינימלי של אירועים -</w:t>
                            </w:r>
                            <w:r>
                              <w:rPr>
                                <w:rFonts w:asciiTheme="minorBidi" w:hAnsiTheme="minorBidi" w:cstheme="minorBidi"/>
                                <w:b/>
                                <w:bCs/>
                                <w:rtl/>
                                <w:lang w:bidi="he-IL"/>
                              </w:rPr>
                              <w:br/>
                            </w:r>
                            <w:r>
                              <w:rPr>
                                <w:rFonts w:asciiTheme="minorBidi" w:hAnsiTheme="minorBidi" w:cstheme="minorBidi" w:hint="cs"/>
                                <w:b/>
                                <w:bCs/>
                                <w:rtl/>
                                <w:lang w:bidi="he-IL"/>
                              </w:rPr>
                              <w:t>מינימום 50:</w:t>
                            </w:r>
                          </w:p>
                          <w:p w14:paraId="0EC7FC48" w14:textId="77777777" w:rsidR="00510AAA" w:rsidRDefault="00510AAA" w:rsidP="00510AAA"/>
                          <w:p w14:paraId="29261326"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לסנן פריטים באמצעות מספר מינימלי של אירועים -</w:t>
                            </w:r>
                            <w:r>
                              <w:rPr>
                                <w:rFonts w:asciiTheme="minorBidi" w:hAnsiTheme="minorBidi" w:cstheme="minorBidi"/>
                                <w:b/>
                                <w:bCs/>
                                <w:rtl/>
                                <w:lang w:bidi="he-IL"/>
                              </w:rPr>
                              <w:br/>
                            </w:r>
                            <w:r>
                              <w:rPr>
                                <w:rFonts w:asciiTheme="minorBidi" w:hAnsiTheme="minorBidi" w:cstheme="minorBidi" w:hint="cs"/>
                                <w:b/>
                                <w:bCs/>
                                <w:rtl/>
                                <w:lang w:bidi="he-IL"/>
                              </w:rPr>
                              <w:t>מינימום 50:</w:t>
                            </w:r>
                          </w:p>
                          <w:p w14:paraId="34B96D1A" w14:textId="77777777" w:rsidR="00510AAA" w:rsidRDefault="00510AAA" w:rsidP="00510AAA"/>
                          <w:p w14:paraId="489B3F2F"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ן:</w:t>
                            </w:r>
                          </w:p>
                          <w:p w14:paraId="06D3C585" w14:textId="77777777" w:rsidR="00510AAA" w:rsidRDefault="00510AAA" w:rsidP="00510AAA"/>
                          <w:p w14:paraId="054D31D2"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בהתחלה נבחר את כל ציר הזמן:</w:t>
                            </w:r>
                          </w:p>
                          <w:p w14:paraId="7D7D0919" w14:textId="77777777" w:rsidR="00510AAA" w:rsidRDefault="00510AAA" w:rsidP="00510AAA"/>
                          <w:p w14:paraId="40D2ECAF"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בהתחלה נבחר את כל ציר הזמן:</w:t>
                            </w:r>
                          </w:p>
                          <w:p w14:paraId="76CEBEED" w14:textId="77777777" w:rsidR="00510AAA" w:rsidRDefault="00510AAA" w:rsidP="00510AAA"/>
                          <w:p w14:paraId="747F83A1" w14:textId="77777777" w:rsidR="00510AAA" w:rsidRPr="00C13168" w:rsidRDefault="00510AAA" w:rsidP="00510AAA">
                            <w:pPr>
                              <w:jc w:val="center"/>
                              <w:rPr>
                                <w:rFonts w:asciiTheme="minorBidi" w:hAnsiTheme="minorBidi" w:cstheme="minorBidi"/>
                                <w:b/>
                                <w:bCs/>
                                <w:lang w:bidi="he-IL"/>
                              </w:rPr>
                            </w:pPr>
                            <w:proofErr w:type="spellStart"/>
                            <w:r>
                              <w:rPr>
                                <w:rFonts w:asciiTheme="minorBidi" w:hAnsiTheme="minorBidi" w:cstheme="minorBidi" w:hint="cs"/>
                                <w:b/>
                                <w:bCs/>
                                <w:rtl/>
                                <w:lang w:bidi="he-IL"/>
                              </w:rPr>
                              <w:t>סטיקות</w:t>
                            </w:r>
                            <w:proofErr w:type="spellEnd"/>
                            <w:r>
                              <w:rPr>
                                <w:rFonts w:asciiTheme="minorBidi" w:hAnsiTheme="minorBidi" w:cstheme="minorBidi"/>
                                <w:b/>
                                <w:bCs/>
                                <w:rtl/>
                                <w:lang w:bidi="he-IL"/>
                              </w:rPr>
                              <w:br/>
                            </w:r>
                            <w:r>
                              <w:rPr>
                                <w:rFonts w:asciiTheme="minorBidi" w:hAnsiTheme="minorBidi" w:cstheme="minorBidi" w:hint="cs"/>
                                <w:b/>
                                <w:bCs/>
                                <w:rtl/>
                                <w:lang w:bidi="he-IL"/>
                              </w:rPr>
                              <w:t>על הפיצ'רים השונים</w:t>
                            </w:r>
                          </w:p>
                          <w:p w14:paraId="5AE9A94E" w14:textId="77777777" w:rsidR="00510AAA" w:rsidRDefault="00510AAA" w:rsidP="00510AAA"/>
                          <w:p w14:paraId="5110EBE1"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1135E8B7" w14:textId="77777777" w:rsidR="00510AAA" w:rsidRDefault="00510AAA" w:rsidP="00510AAA"/>
                          <w:p w14:paraId="5C2D5D04"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5356468E" w14:textId="77777777" w:rsidR="00510AAA" w:rsidRDefault="00510AAA" w:rsidP="00510AAA"/>
                          <w:p w14:paraId="2FDDA934"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65B0EDC8" w14:textId="77777777" w:rsidR="00510AAA" w:rsidRDefault="00510AAA" w:rsidP="00510AAA"/>
                          <w:p w14:paraId="4F9EECD8"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1EF0F67C" w14:textId="77777777" w:rsidR="00510AAA" w:rsidRDefault="00510AAA" w:rsidP="00510AAA"/>
                          <w:p w14:paraId="1D2CA8A0"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p>
                          <w:p w14:paraId="554DB0BB" w14:textId="77777777" w:rsidR="00510AAA" w:rsidRDefault="00510AAA" w:rsidP="00510AAA"/>
                          <w:p w14:paraId="2081CF07"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p>
                          <w:p w14:paraId="2EEFF1E5" w14:textId="77777777" w:rsidR="00510AAA" w:rsidRDefault="00510AAA" w:rsidP="00510AAA"/>
                          <w:p w14:paraId="461FBA6E"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4A3FD870" w14:textId="77777777" w:rsidR="00510AAA" w:rsidRDefault="00510AAA" w:rsidP="00510AAA"/>
                          <w:p w14:paraId="0E5F2FA9"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74B41A3E" w14:textId="77777777" w:rsidR="00510AAA" w:rsidRDefault="00510AAA" w:rsidP="00510AAA"/>
                          <w:p w14:paraId="3C5FB10A"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3E17917E" w14:textId="77777777" w:rsidR="00510AAA" w:rsidRDefault="00510AAA" w:rsidP="00510AAA"/>
                          <w:p w14:paraId="293565D8"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0090C57F" w14:textId="77777777" w:rsidR="00510AAA" w:rsidRDefault="00510AAA" w:rsidP="00510AAA"/>
                          <w:p w14:paraId="4CF54B30"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p>
                          <w:p w14:paraId="7952572A" w14:textId="77777777" w:rsidR="00510AAA" w:rsidRDefault="00510AAA" w:rsidP="00510AAA"/>
                          <w:p w14:paraId="66E6CCAF"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p>
                          <w:p w14:paraId="3F473B1A" w14:textId="77777777" w:rsidR="00510AAA" w:rsidRDefault="00510AAA" w:rsidP="00510AAA"/>
                          <w:p w14:paraId="2AB33302"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37B8900B" w14:textId="77777777" w:rsidR="00510AAA" w:rsidRDefault="00510AAA" w:rsidP="00510AAA"/>
                          <w:p w14:paraId="3E7AD84D"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09C8E7CE" w14:textId="77777777" w:rsidR="00510AAA" w:rsidRDefault="00510AAA" w:rsidP="00510AAA"/>
                          <w:p w14:paraId="7B71778A"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4B03E1B1" w14:textId="77777777" w:rsidR="00510AAA" w:rsidRDefault="00510AAA" w:rsidP="00510AAA"/>
                          <w:p w14:paraId="6EF6272D"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7449EE6B" w14:textId="77777777" w:rsidR="00510AAA" w:rsidRDefault="00510AAA" w:rsidP="00510AAA"/>
                          <w:p w14:paraId="534C6F7D"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p>
                          <w:p w14:paraId="365DE88D" w14:textId="77777777" w:rsidR="00510AAA" w:rsidRDefault="00510AAA" w:rsidP="00510AAA"/>
                          <w:p w14:paraId="4BAF3067"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p>
                          <w:p w14:paraId="1AE0CEB0" w14:textId="77777777" w:rsidR="00510AAA" w:rsidRDefault="00510AAA" w:rsidP="00510AAA"/>
                          <w:p w14:paraId="3D6605A9"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0DF4086D" w14:textId="77777777" w:rsidR="00510AAA" w:rsidRDefault="00510AAA" w:rsidP="00510AAA"/>
                          <w:p w14:paraId="65F403E1"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5D45B71D" w14:textId="77777777" w:rsidR="00510AAA" w:rsidRDefault="00510AAA" w:rsidP="00510AAA"/>
                          <w:p w14:paraId="568EAE59"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3AC36BDE" w14:textId="77777777" w:rsidR="00510AAA" w:rsidRDefault="00510AAA" w:rsidP="00510AAA"/>
                          <w:p w14:paraId="760DEDD3"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0F69B11D" w14:textId="77777777" w:rsidR="00510AAA" w:rsidRDefault="00510AAA" w:rsidP="00510AAA"/>
                          <w:p w14:paraId="64BC69F1"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p>
                          <w:p w14:paraId="2B393C89" w14:textId="77777777" w:rsidR="00510AAA" w:rsidRDefault="00510AAA" w:rsidP="00510AAA"/>
                          <w:p w14:paraId="4DD42285"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p>
                          <w:p w14:paraId="5E3D1E7C" w14:textId="77777777" w:rsidR="00510AAA" w:rsidRDefault="00510AAA" w:rsidP="00510AAA"/>
                          <w:p w14:paraId="69C7508A"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1E69A1A4" w14:textId="77777777" w:rsidR="00510AAA" w:rsidRDefault="00510AAA" w:rsidP="00510AAA"/>
                          <w:p w14:paraId="556ACC72"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7D321045" w14:textId="77777777" w:rsidR="00510AAA" w:rsidRDefault="00510AAA" w:rsidP="00510AAA"/>
                          <w:p w14:paraId="04A725A0"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1B5B16A9" w14:textId="77777777" w:rsidR="00510AAA" w:rsidRDefault="00510AAA" w:rsidP="00510AAA"/>
                          <w:p w14:paraId="10811954"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43B56D61" w14:textId="77777777" w:rsidR="00510AAA" w:rsidRDefault="00510AAA" w:rsidP="00510AAA"/>
                          <w:p w14:paraId="2231EF1E"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p>
                          <w:p w14:paraId="70AF134F" w14:textId="77777777" w:rsidR="00510AAA" w:rsidRDefault="00510AAA" w:rsidP="00510AAA"/>
                          <w:p w14:paraId="0784AD7F"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p>
                          <w:p w14:paraId="080094EA" w14:textId="77777777" w:rsidR="00510AAA" w:rsidRDefault="00510AAA" w:rsidP="00510AAA"/>
                          <w:p w14:paraId="195D9C31"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373DCCB5" w14:textId="77777777" w:rsidR="00510AAA" w:rsidRDefault="00510AAA" w:rsidP="00510AAA"/>
                          <w:p w14:paraId="58E30B7A"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193C2B5A" w14:textId="77777777" w:rsidR="00510AAA" w:rsidRDefault="00510AAA" w:rsidP="00510AAA"/>
                          <w:p w14:paraId="3457E1FB"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2A851C32" w14:textId="77777777" w:rsidR="00510AAA" w:rsidRDefault="00510AAA" w:rsidP="00510AAA"/>
                          <w:p w14:paraId="4F9784FA"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02D54A5C" w14:textId="77777777" w:rsidR="00510AAA" w:rsidRDefault="00510AAA" w:rsidP="00510AAA"/>
                          <w:p w14:paraId="4B924F3D"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p>
                          <w:p w14:paraId="46F6AA42" w14:textId="77777777" w:rsidR="00510AAA" w:rsidRDefault="00510AAA" w:rsidP="00510AAA"/>
                          <w:p w14:paraId="7FEE8150"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p>
                          <w:p w14:paraId="7BE3C402" w14:textId="77777777" w:rsidR="00510AAA" w:rsidRDefault="00510AAA" w:rsidP="00510AAA"/>
                          <w:p w14:paraId="6BE37AEF"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10F0068F" w14:textId="77777777" w:rsidR="00510AAA" w:rsidRDefault="00510AAA" w:rsidP="00510AAA"/>
                          <w:p w14:paraId="6338466F"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00F2E9CB" w14:textId="77777777" w:rsidR="00510AAA" w:rsidRDefault="00510AAA" w:rsidP="00510AAA"/>
                          <w:p w14:paraId="01FFBF95"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4B655866" w14:textId="77777777" w:rsidR="00510AAA" w:rsidRDefault="00510AAA" w:rsidP="00510AAA"/>
                          <w:p w14:paraId="09FD18E9"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4DB15153" w14:textId="77777777" w:rsidR="00510AAA" w:rsidRDefault="00510AAA" w:rsidP="00510AAA"/>
                          <w:p w14:paraId="2689BD36"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p>
                          <w:p w14:paraId="0D2C9537" w14:textId="77777777" w:rsidR="00510AAA" w:rsidRDefault="00510AAA" w:rsidP="00510AAA"/>
                          <w:p w14:paraId="0265153C"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p>
                          <w:p w14:paraId="7AEC3F63" w14:textId="77777777" w:rsidR="00510AAA" w:rsidRDefault="00510AAA" w:rsidP="00510AAA"/>
                          <w:p w14:paraId="5448B9B1"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0508AE78" w14:textId="77777777" w:rsidR="00510AAA" w:rsidRDefault="00510AAA" w:rsidP="00510AAA"/>
                          <w:p w14:paraId="3919EC0A"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3281092F" w14:textId="77777777" w:rsidR="00510AAA" w:rsidRDefault="00510AAA" w:rsidP="00510AAA"/>
                          <w:p w14:paraId="1B4A29D7"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r w:rsidRPr="00C13168">
                              <w:rPr>
                                <w:rFonts w:asciiTheme="minorBidi" w:hAnsiTheme="minorBidi" w:cstheme="minorBidi"/>
                                <w:b/>
                                <w:bCs/>
                                <w:rtl/>
                                <w:lang w:bidi="he-IL"/>
                              </w:rPr>
                              <w:t>:</w:t>
                            </w:r>
                          </w:p>
                          <w:p w14:paraId="0733E7D0" w14:textId="77777777" w:rsidR="00510AAA" w:rsidRDefault="00510AAA" w:rsidP="00510AAA"/>
                          <w:p w14:paraId="6D50CDB5" w14:textId="77777777" w:rsidR="00510AAA" w:rsidRPr="00C13168" w:rsidRDefault="00510AAA" w:rsidP="00510AAA">
                            <w:pPr>
                              <w:jc w:val="right"/>
                              <w:rPr>
                                <w:rFonts w:asciiTheme="minorBidi" w:hAnsiTheme="minorBidi" w:cstheme="minorBidi"/>
                                <w:b/>
                                <w:bCs/>
                                <w:lang w:bidi="he-IL"/>
                              </w:rPr>
                            </w:pPr>
                            <w:r w:rsidRPr="00C13168">
                              <w:rPr>
                                <w:rFonts w:asciiTheme="minorBidi" w:hAnsiTheme="minorBidi" w:cstheme="minorBidi"/>
                                <w:b/>
                                <w:bCs/>
                                <w:rtl/>
                                <w:lang w:bidi="he-IL"/>
                              </w:rPr>
                              <w:t>לאחר לחיצה על הפלוס</w:t>
                            </w:r>
                            <w:r>
                              <w:rPr>
                                <w:rFonts w:asciiTheme="minorBidi" w:hAnsiTheme="minorBidi" w:cstheme="minorBidi" w:hint="cs"/>
                                <w:b/>
                                <w:bCs/>
                                <w:rtl/>
                                <w:lang w:bidi="he-IL"/>
                              </w:rPr>
                              <w:t xml:space="preserve"> נוכל להתקרב</w:t>
                            </w:r>
                            <w:r w:rsidRPr="00C13168">
                              <w:rPr>
                                <w:rFonts w:asciiTheme="minorBidi" w:hAnsiTheme="minorBidi" w:cstheme="minorBidi"/>
                                <w:b/>
                                <w:bCs/>
                                <w:rtl/>
                                <w:lang w:bidi="he-IL"/>
                              </w:rPr>
                              <w:t>:</w:t>
                            </w:r>
                          </w:p>
                          <w:p w14:paraId="4FF08CF8" w14:textId="77777777" w:rsidR="00510AAA" w:rsidRDefault="00510AAA" w:rsidP="00510AAA"/>
                          <w:p w14:paraId="5A5CD571"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כשמתקרבים יותר לנקודה:</w:t>
                            </w:r>
                          </w:p>
                          <w:p w14:paraId="3675379A" w14:textId="77777777" w:rsidR="00510AAA" w:rsidRDefault="00510AAA" w:rsidP="00510AAA"/>
                          <w:p w14:paraId="49E2E9D5"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בהתחלה נבחר את כל ציר הזמן:</w:t>
                            </w:r>
                          </w:p>
                          <w:p w14:paraId="213176E2" w14:textId="77777777" w:rsidR="00510AAA" w:rsidRDefault="00510AAA" w:rsidP="00510AAA"/>
                          <w:p w14:paraId="01AA822A"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 xml:space="preserve">בהתחלה נבחר את כל ציר </w:t>
                            </w:r>
                            <w:proofErr w:type="spellStart"/>
                            <w:r>
                              <w:rPr>
                                <w:rFonts w:asciiTheme="minorBidi" w:hAnsiTheme="minorBidi" w:cstheme="minorBidi" w:hint="cs"/>
                                <w:b/>
                                <w:bCs/>
                                <w:rtl/>
                                <w:lang w:bidi="he-IL"/>
                              </w:rPr>
                              <w:t>הזמאפשר</w:t>
                            </w:r>
                            <w:proofErr w:type="spellEnd"/>
                            <w:r>
                              <w:rPr>
                                <w:rFonts w:asciiTheme="minorBidi" w:hAnsiTheme="minorBidi" w:cstheme="minorBidi" w:hint="cs"/>
                                <w:b/>
                                <w:bCs/>
                                <w:rtl/>
                                <w:lang w:bidi="he-IL"/>
                              </w:rPr>
                              <w:t xml:space="preserve"> לסנן פריטים באמצעות מספר מינימלי של אירועים -</w:t>
                            </w:r>
                            <w:r>
                              <w:rPr>
                                <w:rFonts w:asciiTheme="minorBidi" w:hAnsiTheme="minorBidi" w:cstheme="minorBidi"/>
                                <w:b/>
                                <w:bCs/>
                                <w:rtl/>
                                <w:lang w:bidi="he-IL"/>
                              </w:rPr>
                              <w:br/>
                            </w:r>
                            <w:r>
                              <w:rPr>
                                <w:rFonts w:asciiTheme="minorBidi" w:hAnsiTheme="minorBidi" w:cstheme="minorBidi" w:hint="cs"/>
                                <w:b/>
                                <w:bCs/>
                                <w:rtl/>
                                <w:lang w:bidi="he-IL"/>
                              </w:rPr>
                              <w:t>מינימום 50:</w:t>
                            </w:r>
                          </w:p>
                          <w:p w14:paraId="0550325E" w14:textId="77777777" w:rsidR="00510AAA" w:rsidRDefault="00510AAA" w:rsidP="00510AAA"/>
                          <w:p w14:paraId="70A900F6"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לסנן פריטים באמצעות מספר מינימלי של אירועים -</w:t>
                            </w:r>
                            <w:r>
                              <w:rPr>
                                <w:rFonts w:asciiTheme="minorBidi" w:hAnsiTheme="minorBidi" w:cstheme="minorBidi"/>
                                <w:b/>
                                <w:bCs/>
                                <w:rtl/>
                                <w:lang w:bidi="he-IL"/>
                              </w:rPr>
                              <w:br/>
                            </w:r>
                            <w:r>
                              <w:rPr>
                                <w:rFonts w:asciiTheme="minorBidi" w:hAnsiTheme="minorBidi" w:cstheme="minorBidi" w:hint="cs"/>
                                <w:b/>
                                <w:bCs/>
                                <w:rtl/>
                                <w:lang w:bidi="he-IL"/>
                              </w:rPr>
                              <w:t>מינימום 50:</w:t>
                            </w:r>
                          </w:p>
                          <w:p w14:paraId="1E96D2C6" w14:textId="77777777" w:rsidR="00510AAA" w:rsidRDefault="00510AAA" w:rsidP="00510AAA"/>
                          <w:p w14:paraId="1B20B266"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ן:</w:t>
                            </w:r>
                          </w:p>
                          <w:p w14:paraId="5068BCEF" w14:textId="77777777" w:rsidR="00510AAA" w:rsidRDefault="00510AAA" w:rsidP="00510AAA"/>
                          <w:p w14:paraId="5D24FA68"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בהתחלה נבחר את כל ציר הזמן:</w:t>
                            </w:r>
                          </w:p>
                          <w:p w14:paraId="6EA762F6" w14:textId="77777777" w:rsidR="00510AAA" w:rsidRDefault="00510AAA" w:rsidP="00510AAA"/>
                          <w:p w14:paraId="268C68E3"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בהתחלה נבחר את כל ציר הזמן:</w:t>
                            </w:r>
                          </w:p>
                          <w:p w14:paraId="73A08722" w14:textId="77777777" w:rsidR="00510AAA" w:rsidRDefault="00510AAA" w:rsidP="00510AAA"/>
                          <w:p w14:paraId="706D05CE"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בהתחלה נבחר את כל ציר הזמן:</w:t>
                            </w:r>
                          </w:p>
                          <w:p w14:paraId="2184A3C1" w14:textId="77777777" w:rsidR="00510AAA" w:rsidRDefault="00510AAA" w:rsidP="00510AAA"/>
                          <w:p w14:paraId="788AD696"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 xml:space="preserve">בהתחלה נבחר את כל ציר </w:t>
                            </w:r>
                            <w:proofErr w:type="spellStart"/>
                            <w:r>
                              <w:rPr>
                                <w:rFonts w:asciiTheme="minorBidi" w:hAnsiTheme="minorBidi" w:cstheme="minorBidi" w:hint="cs"/>
                                <w:b/>
                                <w:bCs/>
                                <w:rtl/>
                                <w:lang w:bidi="he-IL"/>
                              </w:rPr>
                              <w:t>הזמאפשר</w:t>
                            </w:r>
                            <w:proofErr w:type="spellEnd"/>
                            <w:r>
                              <w:rPr>
                                <w:rFonts w:asciiTheme="minorBidi" w:hAnsiTheme="minorBidi" w:cstheme="minorBidi" w:hint="cs"/>
                                <w:b/>
                                <w:bCs/>
                                <w:rtl/>
                                <w:lang w:bidi="he-IL"/>
                              </w:rPr>
                              <w:t xml:space="preserve"> לסנן פריטים באמצעות מספר מינימלי של אירועים -</w:t>
                            </w:r>
                            <w:r>
                              <w:rPr>
                                <w:rFonts w:asciiTheme="minorBidi" w:hAnsiTheme="minorBidi" w:cstheme="minorBidi"/>
                                <w:b/>
                                <w:bCs/>
                                <w:rtl/>
                                <w:lang w:bidi="he-IL"/>
                              </w:rPr>
                              <w:br/>
                            </w:r>
                            <w:r>
                              <w:rPr>
                                <w:rFonts w:asciiTheme="minorBidi" w:hAnsiTheme="minorBidi" w:cstheme="minorBidi" w:hint="cs"/>
                                <w:b/>
                                <w:bCs/>
                                <w:rtl/>
                                <w:lang w:bidi="he-IL"/>
                              </w:rPr>
                              <w:t>מינימום 50:</w:t>
                            </w:r>
                          </w:p>
                          <w:p w14:paraId="01573088" w14:textId="77777777" w:rsidR="00510AAA" w:rsidRDefault="00510AAA" w:rsidP="00510AAA"/>
                          <w:p w14:paraId="08ED8496"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לסנן פריטים באמצעות מספר מינימלי של אירועים -</w:t>
                            </w:r>
                            <w:r>
                              <w:rPr>
                                <w:rFonts w:asciiTheme="minorBidi" w:hAnsiTheme="minorBidi" w:cstheme="minorBidi"/>
                                <w:b/>
                                <w:bCs/>
                                <w:rtl/>
                                <w:lang w:bidi="he-IL"/>
                              </w:rPr>
                              <w:br/>
                            </w:r>
                            <w:r>
                              <w:rPr>
                                <w:rFonts w:asciiTheme="minorBidi" w:hAnsiTheme="minorBidi" w:cstheme="minorBidi" w:hint="cs"/>
                                <w:b/>
                                <w:bCs/>
                                <w:rtl/>
                                <w:lang w:bidi="he-IL"/>
                              </w:rPr>
                              <w:t>מינימום 50:</w:t>
                            </w:r>
                          </w:p>
                          <w:p w14:paraId="1B04244B" w14:textId="77777777" w:rsidR="00510AAA" w:rsidRDefault="00510AAA" w:rsidP="00510AAA"/>
                          <w:p w14:paraId="08F12043"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ן:</w:t>
                            </w:r>
                          </w:p>
                          <w:p w14:paraId="256F5F5B" w14:textId="77777777" w:rsidR="00510AAA" w:rsidRDefault="00510AAA" w:rsidP="00510AAA"/>
                          <w:p w14:paraId="3CA9D9F2"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בהתחלה נבחר את כל ציר הזמן:</w:t>
                            </w:r>
                          </w:p>
                          <w:p w14:paraId="5B1AFDBB" w14:textId="77777777" w:rsidR="00510AAA" w:rsidRDefault="00510AAA" w:rsidP="00510AAA"/>
                          <w:p w14:paraId="3584C4CD"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בהתחלה נבחר את כל ציר הזמן:</w:t>
                            </w:r>
                          </w:p>
                          <w:p w14:paraId="417ECC75" w14:textId="77777777" w:rsidR="00510AAA" w:rsidRDefault="00510AAA" w:rsidP="00510AAA"/>
                          <w:p w14:paraId="38767221"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בהתחלה נבחר את כל ציר הזמן:</w:t>
                            </w:r>
                          </w:p>
                          <w:p w14:paraId="33053CB9" w14:textId="77777777" w:rsidR="00510AAA" w:rsidRDefault="00510AAA" w:rsidP="00510AAA"/>
                          <w:p w14:paraId="6AF74BCA"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 xml:space="preserve">בהתחלה נבחר את כל ציר </w:t>
                            </w:r>
                            <w:proofErr w:type="spellStart"/>
                            <w:r>
                              <w:rPr>
                                <w:rFonts w:asciiTheme="minorBidi" w:hAnsiTheme="minorBidi" w:cstheme="minorBidi" w:hint="cs"/>
                                <w:b/>
                                <w:bCs/>
                                <w:rtl/>
                                <w:lang w:bidi="he-IL"/>
                              </w:rPr>
                              <w:t>הזמאפשר</w:t>
                            </w:r>
                            <w:proofErr w:type="spellEnd"/>
                            <w:r>
                              <w:rPr>
                                <w:rFonts w:asciiTheme="minorBidi" w:hAnsiTheme="minorBidi" w:cstheme="minorBidi" w:hint="cs"/>
                                <w:b/>
                                <w:bCs/>
                                <w:rtl/>
                                <w:lang w:bidi="he-IL"/>
                              </w:rPr>
                              <w:t xml:space="preserve"> לסנן פריטים באמצעות מספר מינימלי של אירועים -</w:t>
                            </w:r>
                            <w:r>
                              <w:rPr>
                                <w:rFonts w:asciiTheme="minorBidi" w:hAnsiTheme="minorBidi" w:cstheme="minorBidi"/>
                                <w:b/>
                                <w:bCs/>
                                <w:rtl/>
                                <w:lang w:bidi="he-IL"/>
                              </w:rPr>
                              <w:br/>
                            </w:r>
                            <w:r>
                              <w:rPr>
                                <w:rFonts w:asciiTheme="minorBidi" w:hAnsiTheme="minorBidi" w:cstheme="minorBidi" w:hint="cs"/>
                                <w:b/>
                                <w:bCs/>
                                <w:rtl/>
                                <w:lang w:bidi="he-IL"/>
                              </w:rPr>
                              <w:t>מינימום 50:</w:t>
                            </w:r>
                          </w:p>
                          <w:p w14:paraId="2C236245" w14:textId="77777777" w:rsidR="00510AAA" w:rsidRDefault="00510AAA" w:rsidP="00510AAA"/>
                          <w:p w14:paraId="647DBB78"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לסנן פריטים באמצעות מספר מינימלי של אירועים -</w:t>
                            </w:r>
                            <w:r>
                              <w:rPr>
                                <w:rFonts w:asciiTheme="minorBidi" w:hAnsiTheme="minorBidi" w:cstheme="minorBidi"/>
                                <w:b/>
                                <w:bCs/>
                                <w:rtl/>
                                <w:lang w:bidi="he-IL"/>
                              </w:rPr>
                              <w:br/>
                            </w:r>
                            <w:r>
                              <w:rPr>
                                <w:rFonts w:asciiTheme="minorBidi" w:hAnsiTheme="minorBidi" w:cstheme="minorBidi" w:hint="cs"/>
                                <w:b/>
                                <w:bCs/>
                                <w:rtl/>
                                <w:lang w:bidi="he-IL"/>
                              </w:rPr>
                              <w:t>מינימום 50:</w:t>
                            </w:r>
                          </w:p>
                          <w:p w14:paraId="468DD298" w14:textId="77777777" w:rsidR="00510AAA" w:rsidRDefault="00510AAA" w:rsidP="00510AAA"/>
                          <w:p w14:paraId="49D4EF8E"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ן:</w:t>
                            </w:r>
                          </w:p>
                          <w:p w14:paraId="08F6E85D" w14:textId="77777777" w:rsidR="00510AAA" w:rsidRDefault="00510AAA" w:rsidP="00510AAA"/>
                          <w:p w14:paraId="033D0018"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בהתחלה נבחר את כל ציר הזמן:</w:t>
                            </w:r>
                          </w:p>
                          <w:p w14:paraId="5639570F" w14:textId="77777777" w:rsidR="00510AAA" w:rsidRDefault="00510AAA" w:rsidP="00510AAA"/>
                          <w:p w14:paraId="70CDB915"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בהתחלה נבחר את כל ציר הזמן:</w:t>
                            </w:r>
                          </w:p>
                          <w:p w14:paraId="1F425B48" w14:textId="77777777" w:rsidR="00510AAA" w:rsidRDefault="00510AAA" w:rsidP="00510AAA"/>
                          <w:p w14:paraId="4FB4AE59"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בהתחלה נבחר את כל ציר הזמן:</w:t>
                            </w:r>
                          </w:p>
                          <w:p w14:paraId="61917A53" w14:textId="77777777" w:rsidR="00510AAA" w:rsidRDefault="00510AAA" w:rsidP="00510AAA"/>
                          <w:p w14:paraId="250EB4DF"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 xml:space="preserve">בהתחלה נבחר את כל ציר </w:t>
                            </w:r>
                            <w:proofErr w:type="spellStart"/>
                            <w:r>
                              <w:rPr>
                                <w:rFonts w:asciiTheme="minorBidi" w:hAnsiTheme="minorBidi" w:cstheme="minorBidi" w:hint="cs"/>
                                <w:b/>
                                <w:bCs/>
                                <w:rtl/>
                                <w:lang w:bidi="he-IL"/>
                              </w:rPr>
                              <w:t>הזמאפשר</w:t>
                            </w:r>
                            <w:proofErr w:type="spellEnd"/>
                            <w:r>
                              <w:rPr>
                                <w:rFonts w:asciiTheme="minorBidi" w:hAnsiTheme="minorBidi" w:cstheme="minorBidi" w:hint="cs"/>
                                <w:b/>
                                <w:bCs/>
                                <w:rtl/>
                                <w:lang w:bidi="he-IL"/>
                              </w:rPr>
                              <w:t xml:space="preserve"> לסנן פריטים באמצעות מספר מינימלי של אירועים -</w:t>
                            </w:r>
                            <w:r>
                              <w:rPr>
                                <w:rFonts w:asciiTheme="minorBidi" w:hAnsiTheme="minorBidi" w:cstheme="minorBidi"/>
                                <w:b/>
                                <w:bCs/>
                                <w:rtl/>
                                <w:lang w:bidi="he-IL"/>
                              </w:rPr>
                              <w:br/>
                            </w:r>
                            <w:r>
                              <w:rPr>
                                <w:rFonts w:asciiTheme="minorBidi" w:hAnsiTheme="minorBidi" w:cstheme="minorBidi" w:hint="cs"/>
                                <w:b/>
                                <w:bCs/>
                                <w:rtl/>
                                <w:lang w:bidi="he-IL"/>
                              </w:rPr>
                              <w:t>מינימום 50:</w:t>
                            </w:r>
                          </w:p>
                          <w:p w14:paraId="403D8602" w14:textId="77777777" w:rsidR="00510AAA" w:rsidRDefault="00510AAA" w:rsidP="00510AAA"/>
                          <w:p w14:paraId="134AE102"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לסנן פריטים באמצעות מספר מינימלי של אירועים -</w:t>
                            </w:r>
                            <w:r>
                              <w:rPr>
                                <w:rFonts w:asciiTheme="minorBidi" w:hAnsiTheme="minorBidi" w:cstheme="minorBidi"/>
                                <w:b/>
                                <w:bCs/>
                                <w:rtl/>
                                <w:lang w:bidi="he-IL"/>
                              </w:rPr>
                              <w:br/>
                            </w:r>
                            <w:r>
                              <w:rPr>
                                <w:rFonts w:asciiTheme="minorBidi" w:hAnsiTheme="minorBidi" w:cstheme="minorBidi" w:hint="cs"/>
                                <w:b/>
                                <w:bCs/>
                                <w:rtl/>
                                <w:lang w:bidi="he-IL"/>
                              </w:rPr>
                              <w:t>מינימום 50:</w:t>
                            </w:r>
                          </w:p>
                          <w:p w14:paraId="3AA6BAE1" w14:textId="77777777" w:rsidR="00510AAA" w:rsidRDefault="00510AAA" w:rsidP="00510AAA"/>
                          <w:p w14:paraId="295C2993"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ן:</w:t>
                            </w:r>
                          </w:p>
                          <w:p w14:paraId="4FB3AC17" w14:textId="77777777" w:rsidR="00510AAA" w:rsidRDefault="00510AAA" w:rsidP="00510AAA"/>
                          <w:p w14:paraId="3ADDD755"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בהתחלה נבחר את כל ציר הזמן:</w:t>
                            </w:r>
                          </w:p>
                          <w:p w14:paraId="6B9A9DB6" w14:textId="77777777" w:rsidR="00510AAA" w:rsidRDefault="00510AAA" w:rsidP="00510AAA"/>
                          <w:p w14:paraId="25A1340C"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בהתחלה נבחר את כל ציר הזמן:</w:t>
                            </w:r>
                          </w:p>
                          <w:p w14:paraId="34567D9D" w14:textId="77777777" w:rsidR="00510AAA" w:rsidRDefault="00510AAA" w:rsidP="00510AAA"/>
                          <w:p w14:paraId="751DADEC" w14:textId="77777777" w:rsidR="00510AAA" w:rsidRPr="00C13168" w:rsidRDefault="00510AAA" w:rsidP="00510AAA">
                            <w:pPr>
                              <w:jc w:val="center"/>
                              <w:rPr>
                                <w:rFonts w:asciiTheme="minorBidi" w:hAnsiTheme="minorBidi" w:cstheme="minorBidi"/>
                                <w:b/>
                                <w:bCs/>
                                <w:lang w:bidi="he-IL"/>
                              </w:rPr>
                            </w:pPr>
                            <w:proofErr w:type="spellStart"/>
                            <w:r>
                              <w:rPr>
                                <w:rFonts w:asciiTheme="minorBidi" w:hAnsiTheme="minorBidi" w:cstheme="minorBidi" w:hint="cs"/>
                                <w:b/>
                                <w:bCs/>
                                <w:rtl/>
                                <w:lang w:bidi="he-IL"/>
                              </w:rPr>
                              <w:t>סטיקות</w:t>
                            </w:r>
                            <w:proofErr w:type="spellEnd"/>
                            <w:r>
                              <w:rPr>
                                <w:rFonts w:asciiTheme="minorBidi" w:hAnsiTheme="minorBidi" w:cstheme="minorBidi"/>
                                <w:b/>
                                <w:bCs/>
                                <w:rtl/>
                                <w:lang w:bidi="he-IL"/>
                              </w:rPr>
                              <w:br/>
                            </w:r>
                            <w:r>
                              <w:rPr>
                                <w:rFonts w:asciiTheme="minorBidi" w:hAnsiTheme="minorBidi" w:cstheme="minorBidi" w:hint="cs"/>
                                <w:b/>
                                <w:bCs/>
                                <w:rtl/>
                                <w:lang w:bidi="he-IL"/>
                              </w:rPr>
                              <w:t>על הפיצ'רים השונים</w:t>
                            </w:r>
                          </w:p>
                          <w:p w14:paraId="0EA6384A" w14:textId="77777777" w:rsidR="00510AAA" w:rsidRDefault="00510AAA" w:rsidP="00510AAA"/>
                          <w:p w14:paraId="19CA249C"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7AEB3136" w14:textId="77777777" w:rsidR="00510AAA" w:rsidRDefault="00510AAA" w:rsidP="00510AAA"/>
                          <w:p w14:paraId="2BCBDBD4"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46BD2D8E" w14:textId="77777777" w:rsidR="00510AAA" w:rsidRDefault="00510AAA" w:rsidP="00510AAA"/>
                          <w:p w14:paraId="62897CBF"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4F839543" w14:textId="77777777" w:rsidR="00510AAA" w:rsidRDefault="00510AAA" w:rsidP="00510AAA"/>
                          <w:p w14:paraId="0601F812"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14967E05" w14:textId="77777777" w:rsidR="00510AAA" w:rsidRDefault="00510AAA" w:rsidP="00510AAA"/>
                          <w:p w14:paraId="6C6D311F"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p>
                          <w:p w14:paraId="34027204" w14:textId="77777777" w:rsidR="00510AAA" w:rsidRDefault="00510AAA" w:rsidP="00510AAA"/>
                          <w:p w14:paraId="5CDCD1C0"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p>
                          <w:p w14:paraId="1E67ABD6" w14:textId="77777777" w:rsidR="00510AAA" w:rsidRDefault="00510AAA" w:rsidP="00510AAA"/>
                          <w:p w14:paraId="0A37F89A"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2048E6D7" w14:textId="77777777" w:rsidR="00510AAA" w:rsidRDefault="00510AAA" w:rsidP="00510AAA"/>
                          <w:p w14:paraId="27CC971B"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6ECDA7D8" w14:textId="77777777" w:rsidR="00510AAA" w:rsidRDefault="00510AAA" w:rsidP="00510AAA"/>
                          <w:p w14:paraId="62ACFCC8"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216A737A" w14:textId="77777777" w:rsidR="00510AAA" w:rsidRDefault="00510AAA" w:rsidP="00510AAA"/>
                          <w:p w14:paraId="0BDCDB9A"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32E152FA" w14:textId="77777777" w:rsidR="00510AAA" w:rsidRDefault="00510AAA" w:rsidP="00510AAA"/>
                          <w:p w14:paraId="093904DC"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p>
                          <w:p w14:paraId="6B7C1CB3" w14:textId="77777777" w:rsidR="00510AAA" w:rsidRDefault="00510AAA" w:rsidP="00510AAA"/>
                          <w:p w14:paraId="1365E263"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p>
                          <w:p w14:paraId="46AA9E0C" w14:textId="77777777" w:rsidR="00510AAA" w:rsidRDefault="00510AAA" w:rsidP="00510AAA"/>
                          <w:p w14:paraId="1A7E0109"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6EFA8577" w14:textId="77777777" w:rsidR="00510AAA" w:rsidRDefault="00510AAA" w:rsidP="00510AAA"/>
                          <w:p w14:paraId="1BDF2636"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5AC9A262" w14:textId="77777777" w:rsidR="00510AAA" w:rsidRDefault="00510AAA" w:rsidP="00510AAA"/>
                          <w:p w14:paraId="04676F5C"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0F27C32A" w14:textId="77777777" w:rsidR="00510AAA" w:rsidRDefault="00510AAA" w:rsidP="00510AAA"/>
                          <w:p w14:paraId="0376D237"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006B450D" w14:textId="77777777" w:rsidR="00510AAA" w:rsidRDefault="00510AAA" w:rsidP="00510AAA"/>
                          <w:p w14:paraId="2E44B8A0"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p>
                          <w:p w14:paraId="1D6B8EBF" w14:textId="77777777" w:rsidR="00510AAA" w:rsidRDefault="00510AAA" w:rsidP="00510AAA"/>
                          <w:p w14:paraId="424FF257"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p>
                          <w:p w14:paraId="1010D79A" w14:textId="77777777" w:rsidR="00510AAA" w:rsidRDefault="00510AAA" w:rsidP="00510AAA"/>
                          <w:p w14:paraId="712BDE99"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3B078181" w14:textId="77777777" w:rsidR="00510AAA" w:rsidRDefault="00510AAA" w:rsidP="00510AAA"/>
                          <w:p w14:paraId="29FFF753"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5BBFED3D" w14:textId="77777777" w:rsidR="00510AAA" w:rsidRDefault="00510AAA" w:rsidP="00510AAA"/>
                          <w:p w14:paraId="6CFD1EF0"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4598DEF7" w14:textId="77777777" w:rsidR="00510AAA" w:rsidRDefault="00510AAA" w:rsidP="00510AAA"/>
                          <w:p w14:paraId="14AE7449"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03AFE419" w14:textId="77777777" w:rsidR="00510AAA" w:rsidRDefault="00510AAA" w:rsidP="00510AAA"/>
                          <w:p w14:paraId="0DCE42D1"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p>
                          <w:p w14:paraId="3CE5F416" w14:textId="77777777" w:rsidR="00510AAA" w:rsidRDefault="00510AAA" w:rsidP="00510AAA"/>
                          <w:p w14:paraId="5CD1D79E"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p>
                          <w:p w14:paraId="7949AA40" w14:textId="77777777" w:rsidR="00510AAA" w:rsidRDefault="00510AAA" w:rsidP="00510AAA"/>
                          <w:p w14:paraId="1A1561FF"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415D3A25" w14:textId="77777777" w:rsidR="00510AAA" w:rsidRDefault="00510AAA" w:rsidP="00510AAA"/>
                          <w:p w14:paraId="308C745C"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1758BBE0" w14:textId="77777777" w:rsidR="00510AAA" w:rsidRDefault="00510AAA" w:rsidP="00510AAA"/>
                          <w:p w14:paraId="422C3AAB"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35D39819" w14:textId="77777777" w:rsidR="00510AAA" w:rsidRDefault="00510AAA" w:rsidP="00510AAA"/>
                          <w:p w14:paraId="117ED917"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4A5B114F" w14:textId="77777777" w:rsidR="00510AAA" w:rsidRDefault="00510AAA" w:rsidP="00510AAA"/>
                          <w:p w14:paraId="22B3E841"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p>
                          <w:p w14:paraId="6AE1D64F" w14:textId="77777777" w:rsidR="00510AAA" w:rsidRDefault="00510AAA" w:rsidP="00510AAA"/>
                          <w:p w14:paraId="74E78696"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p>
                          <w:p w14:paraId="71232C4A" w14:textId="77777777" w:rsidR="00510AAA" w:rsidRDefault="00510AAA" w:rsidP="00510AAA"/>
                          <w:p w14:paraId="6D670033"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237FA555" w14:textId="77777777" w:rsidR="00510AAA" w:rsidRDefault="00510AAA" w:rsidP="00510AAA"/>
                          <w:p w14:paraId="72F66AA5"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726621B1" w14:textId="77777777" w:rsidR="00510AAA" w:rsidRDefault="00510AAA" w:rsidP="00510AAA"/>
                          <w:p w14:paraId="532776EA"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2C09D357" w14:textId="77777777" w:rsidR="00510AAA" w:rsidRDefault="00510AAA" w:rsidP="00510AAA"/>
                          <w:p w14:paraId="0FFD6C67"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08345CF3" w14:textId="77777777" w:rsidR="00510AAA" w:rsidRDefault="00510AAA" w:rsidP="00510AAA"/>
                          <w:p w14:paraId="5BDE8C39"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p>
                          <w:p w14:paraId="03B65E85" w14:textId="77777777" w:rsidR="00510AAA" w:rsidRDefault="00510AAA" w:rsidP="00510AAA"/>
                          <w:p w14:paraId="0654D8CE"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p>
                          <w:p w14:paraId="000E0B11" w14:textId="77777777" w:rsidR="00510AAA" w:rsidRDefault="00510AAA" w:rsidP="00510AAA"/>
                          <w:p w14:paraId="35CB2F71"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4EE7D898" w14:textId="77777777" w:rsidR="00510AAA" w:rsidRDefault="00510AAA" w:rsidP="00510AAA"/>
                          <w:p w14:paraId="2F6D1ED4"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08447C2B" w14:textId="77777777" w:rsidR="00510AAA" w:rsidRDefault="00510AAA" w:rsidP="00510AAA"/>
                          <w:p w14:paraId="465C263B"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58339081" w14:textId="77777777" w:rsidR="00510AAA" w:rsidRDefault="00510AAA" w:rsidP="00510AAA"/>
                          <w:p w14:paraId="4D3B945B"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01B74BB1" w14:textId="77777777" w:rsidR="00510AAA" w:rsidRDefault="00510AAA" w:rsidP="00510AAA"/>
                          <w:p w14:paraId="6FDF769A"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p>
                          <w:p w14:paraId="6AD5DFB7" w14:textId="77777777" w:rsidR="00510AAA" w:rsidRDefault="00510AAA" w:rsidP="00510AAA"/>
                          <w:p w14:paraId="29F4644C"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p>
                          <w:p w14:paraId="1FB871FB" w14:textId="77777777" w:rsidR="00510AAA" w:rsidRDefault="00510AAA" w:rsidP="00510AAA"/>
                          <w:p w14:paraId="01F970C5"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5967ED16" w14:textId="77777777" w:rsidR="00510AAA" w:rsidRDefault="00510AAA" w:rsidP="00510AAA"/>
                          <w:p w14:paraId="02FF55B1"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1887129D" w14:textId="77777777" w:rsidR="00510AAA" w:rsidRDefault="00510AAA" w:rsidP="00510AAA"/>
                          <w:p w14:paraId="10E1C411"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r w:rsidRPr="00C13168">
                              <w:rPr>
                                <w:rFonts w:asciiTheme="minorBidi" w:hAnsiTheme="minorBidi" w:cstheme="minorBidi"/>
                                <w:b/>
                                <w:bCs/>
                                <w:rtl/>
                                <w:lang w:bidi="he-IL"/>
                              </w:rPr>
                              <w:t>:</w:t>
                            </w:r>
                          </w:p>
                          <w:p w14:paraId="402B7F0A" w14:textId="77777777" w:rsidR="00510AAA" w:rsidRDefault="00510AAA" w:rsidP="00510AAA"/>
                          <w:p w14:paraId="5FB58BAE" w14:textId="77777777" w:rsidR="00510AAA" w:rsidRPr="00C13168" w:rsidRDefault="00510AAA" w:rsidP="00510AAA">
                            <w:pPr>
                              <w:jc w:val="right"/>
                              <w:rPr>
                                <w:rFonts w:asciiTheme="minorBidi" w:hAnsiTheme="minorBidi" w:cstheme="minorBidi"/>
                                <w:b/>
                                <w:bCs/>
                                <w:lang w:bidi="he-IL"/>
                              </w:rPr>
                            </w:pPr>
                            <w:r w:rsidRPr="00C13168">
                              <w:rPr>
                                <w:rFonts w:asciiTheme="minorBidi" w:hAnsiTheme="minorBidi" w:cstheme="minorBidi"/>
                                <w:b/>
                                <w:bCs/>
                                <w:rtl/>
                                <w:lang w:bidi="he-IL"/>
                              </w:rPr>
                              <w:t>לאחר לחיצה על הפלוס</w:t>
                            </w:r>
                            <w:r>
                              <w:rPr>
                                <w:rFonts w:asciiTheme="minorBidi" w:hAnsiTheme="minorBidi" w:cstheme="minorBidi" w:hint="cs"/>
                                <w:b/>
                                <w:bCs/>
                                <w:rtl/>
                                <w:lang w:bidi="he-IL"/>
                              </w:rPr>
                              <w:t xml:space="preserve"> נוכל להתקרב</w:t>
                            </w:r>
                            <w:r w:rsidRPr="00C13168">
                              <w:rPr>
                                <w:rFonts w:asciiTheme="minorBidi" w:hAnsiTheme="minorBidi" w:cstheme="minorBidi"/>
                                <w:b/>
                                <w:bCs/>
                                <w:rtl/>
                                <w:lang w:bidi="he-IL"/>
                              </w:rPr>
                              <w:t>:</w:t>
                            </w:r>
                          </w:p>
                          <w:p w14:paraId="52BC8560" w14:textId="77777777" w:rsidR="00510AAA" w:rsidRDefault="00510AAA" w:rsidP="00510AAA"/>
                          <w:p w14:paraId="255594AF"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כשמתקרבים יותר לנקודה:</w:t>
                            </w:r>
                          </w:p>
                          <w:p w14:paraId="5F35CB20" w14:textId="77777777" w:rsidR="00510AAA" w:rsidRDefault="00510AAA" w:rsidP="00510AAA"/>
                          <w:p w14:paraId="2DBE6464"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בהתחלה נבחר את כל ציר הזמן:</w:t>
                            </w:r>
                          </w:p>
                          <w:p w14:paraId="7C1E1B07" w14:textId="77777777" w:rsidR="00510AAA" w:rsidRDefault="00510AAA" w:rsidP="00510AAA"/>
                          <w:p w14:paraId="29FFDF6B"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 xml:space="preserve">בהתחלה נבחר את כל ציר </w:t>
                            </w:r>
                            <w:proofErr w:type="spellStart"/>
                            <w:r>
                              <w:rPr>
                                <w:rFonts w:asciiTheme="minorBidi" w:hAnsiTheme="minorBidi" w:cstheme="minorBidi" w:hint="cs"/>
                                <w:b/>
                                <w:bCs/>
                                <w:rtl/>
                                <w:lang w:bidi="he-IL"/>
                              </w:rPr>
                              <w:t>הזמאפשר</w:t>
                            </w:r>
                            <w:proofErr w:type="spellEnd"/>
                            <w:r>
                              <w:rPr>
                                <w:rFonts w:asciiTheme="minorBidi" w:hAnsiTheme="minorBidi" w:cstheme="minorBidi" w:hint="cs"/>
                                <w:b/>
                                <w:bCs/>
                                <w:rtl/>
                                <w:lang w:bidi="he-IL"/>
                              </w:rPr>
                              <w:t xml:space="preserve"> לסנן פריטים באמצעות מספר מינימלי של אירועים -</w:t>
                            </w:r>
                            <w:r>
                              <w:rPr>
                                <w:rFonts w:asciiTheme="minorBidi" w:hAnsiTheme="minorBidi" w:cstheme="minorBidi"/>
                                <w:b/>
                                <w:bCs/>
                                <w:rtl/>
                                <w:lang w:bidi="he-IL"/>
                              </w:rPr>
                              <w:br/>
                            </w:r>
                            <w:r>
                              <w:rPr>
                                <w:rFonts w:asciiTheme="minorBidi" w:hAnsiTheme="minorBidi" w:cstheme="minorBidi" w:hint="cs"/>
                                <w:b/>
                                <w:bCs/>
                                <w:rtl/>
                                <w:lang w:bidi="he-IL"/>
                              </w:rPr>
                              <w:t>מינימום 50:</w:t>
                            </w:r>
                          </w:p>
                          <w:p w14:paraId="582AD9B8" w14:textId="77777777" w:rsidR="00510AAA" w:rsidRDefault="00510AAA" w:rsidP="00510AAA"/>
                          <w:p w14:paraId="7EEF5D7A"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לסנן פריטים באמצעות מספר מינימלי של אירועים -</w:t>
                            </w:r>
                            <w:r>
                              <w:rPr>
                                <w:rFonts w:asciiTheme="minorBidi" w:hAnsiTheme="minorBidi" w:cstheme="minorBidi"/>
                                <w:b/>
                                <w:bCs/>
                                <w:rtl/>
                                <w:lang w:bidi="he-IL"/>
                              </w:rPr>
                              <w:br/>
                            </w:r>
                            <w:r>
                              <w:rPr>
                                <w:rFonts w:asciiTheme="minorBidi" w:hAnsiTheme="minorBidi" w:cstheme="minorBidi" w:hint="cs"/>
                                <w:b/>
                                <w:bCs/>
                                <w:rtl/>
                                <w:lang w:bidi="he-IL"/>
                              </w:rPr>
                              <w:t>מינימום 50:</w:t>
                            </w:r>
                          </w:p>
                          <w:p w14:paraId="3FE21844" w14:textId="77777777" w:rsidR="00510AAA" w:rsidRDefault="00510AAA" w:rsidP="00510AAA"/>
                          <w:p w14:paraId="5FC9C7C9"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ן:</w:t>
                            </w:r>
                          </w:p>
                          <w:p w14:paraId="5B02571D" w14:textId="77777777" w:rsidR="00510AAA" w:rsidRDefault="00510AAA" w:rsidP="00510AAA"/>
                          <w:p w14:paraId="03D4DF5C"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בהתחלה נבחר את כל ציר הזמן:</w:t>
                            </w:r>
                          </w:p>
                          <w:p w14:paraId="18898E83" w14:textId="77777777" w:rsidR="00510AAA" w:rsidRDefault="00510AAA" w:rsidP="00510AAA"/>
                          <w:p w14:paraId="702CF301"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בהתחלה נבחר את כל ציר הזמן:</w:t>
                            </w:r>
                          </w:p>
                          <w:p w14:paraId="07736F25" w14:textId="77777777" w:rsidR="00510AAA" w:rsidRDefault="00510AAA" w:rsidP="00510AAA"/>
                          <w:p w14:paraId="727B82A1"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בהתחלה נבחר את כל ציר הזמן:</w:t>
                            </w:r>
                          </w:p>
                          <w:p w14:paraId="074F506E" w14:textId="77777777" w:rsidR="00510AAA" w:rsidRDefault="00510AAA" w:rsidP="00510AAA"/>
                          <w:p w14:paraId="08CD3BD8"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 xml:space="preserve">בהתחלה נבחר את כל ציר </w:t>
                            </w:r>
                            <w:proofErr w:type="spellStart"/>
                            <w:r>
                              <w:rPr>
                                <w:rFonts w:asciiTheme="minorBidi" w:hAnsiTheme="minorBidi" w:cstheme="minorBidi" w:hint="cs"/>
                                <w:b/>
                                <w:bCs/>
                                <w:rtl/>
                                <w:lang w:bidi="he-IL"/>
                              </w:rPr>
                              <w:t>הזמאפשר</w:t>
                            </w:r>
                            <w:proofErr w:type="spellEnd"/>
                            <w:r>
                              <w:rPr>
                                <w:rFonts w:asciiTheme="minorBidi" w:hAnsiTheme="minorBidi" w:cstheme="minorBidi" w:hint="cs"/>
                                <w:b/>
                                <w:bCs/>
                                <w:rtl/>
                                <w:lang w:bidi="he-IL"/>
                              </w:rPr>
                              <w:t xml:space="preserve"> לסנן פריטים באמצעות מספר מינימלי של אירועים -</w:t>
                            </w:r>
                            <w:r>
                              <w:rPr>
                                <w:rFonts w:asciiTheme="minorBidi" w:hAnsiTheme="minorBidi" w:cstheme="minorBidi"/>
                                <w:b/>
                                <w:bCs/>
                                <w:rtl/>
                                <w:lang w:bidi="he-IL"/>
                              </w:rPr>
                              <w:br/>
                            </w:r>
                            <w:r>
                              <w:rPr>
                                <w:rFonts w:asciiTheme="minorBidi" w:hAnsiTheme="minorBidi" w:cstheme="minorBidi" w:hint="cs"/>
                                <w:b/>
                                <w:bCs/>
                                <w:rtl/>
                                <w:lang w:bidi="he-IL"/>
                              </w:rPr>
                              <w:t>מינימום 50:</w:t>
                            </w:r>
                          </w:p>
                          <w:p w14:paraId="447D8391" w14:textId="77777777" w:rsidR="00510AAA" w:rsidRDefault="00510AAA" w:rsidP="00510AAA"/>
                          <w:p w14:paraId="1E2D3110"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לסנן פריטים באמצעות מספר מינימלי של אירועים -</w:t>
                            </w:r>
                            <w:r>
                              <w:rPr>
                                <w:rFonts w:asciiTheme="minorBidi" w:hAnsiTheme="minorBidi" w:cstheme="minorBidi"/>
                                <w:b/>
                                <w:bCs/>
                                <w:rtl/>
                                <w:lang w:bidi="he-IL"/>
                              </w:rPr>
                              <w:br/>
                            </w:r>
                            <w:r>
                              <w:rPr>
                                <w:rFonts w:asciiTheme="minorBidi" w:hAnsiTheme="minorBidi" w:cstheme="minorBidi" w:hint="cs"/>
                                <w:b/>
                                <w:bCs/>
                                <w:rtl/>
                                <w:lang w:bidi="he-IL"/>
                              </w:rPr>
                              <w:t>מינימום 50:</w:t>
                            </w:r>
                          </w:p>
                          <w:p w14:paraId="46BFEF0E" w14:textId="77777777" w:rsidR="00510AAA" w:rsidRDefault="00510AAA" w:rsidP="00510AAA"/>
                          <w:p w14:paraId="4C42C76C"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ן:</w:t>
                            </w:r>
                          </w:p>
                          <w:p w14:paraId="38E9642F" w14:textId="77777777" w:rsidR="00510AAA" w:rsidRDefault="00510AAA" w:rsidP="00510AAA"/>
                          <w:p w14:paraId="6CB532C4"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בהתחלה נבחר את כל ציר הזמן:</w:t>
                            </w:r>
                          </w:p>
                          <w:p w14:paraId="7E698548" w14:textId="77777777" w:rsidR="00510AAA" w:rsidRDefault="00510AAA" w:rsidP="00510AAA"/>
                          <w:p w14:paraId="312B1391"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בהתחלה נבחר את כל ציר הזמן:</w:t>
                            </w:r>
                          </w:p>
                          <w:p w14:paraId="5C9A779E" w14:textId="77777777" w:rsidR="00510AAA" w:rsidRDefault="00510AAA" w:rsidP="00510AAA"/>
                          <w:p w14:paraId="2CEBCF5A"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בהתחלה נבחר את כל ציר הזמן:</w:t>
                            </w:r>
                          </w:p>
                          <w:p w14:paraId="6D7E7933" w14:textId="77777777" w:rsidR="00510AAA" w:rsidRDefault="00510AAA" w:rsidP="00510AAA"/>
                          <w:p w14:paraId="27FC7AA3"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 xml:space="preserve">בהתחלה נבחר את כל ציר </w:t>
                            </w:r>
                            <w:proofErr w:type="spellStart"/>
                            <w:r>
                              <w:rPr>
                                <w:rFonts w:asciiTheme="minorBidi" w:hAnsiTheme="minorBidi" w:cstheme="minorBidi" w:hint="cs"/>
                                <w:b/>
                                <w:bCs/>
                                <w:rtl/>
                                <w:lang w:bidi="he-IL"/>
                              </w:rPr>
                              <w:t>הזמאפשר</w:t>
                            </w:r>
                            <w:proofErr w:type="spellEnd"/>
                            <w:r>
                              <w:rPr>
                                <w:rFonts w:asciiTheme="minorBidi" w:hAnsiTheme="minorBidi" w:cstheme="minorBidi" w:hint="cs"/>
                                <w:b/>
                                <w:bCs/>
                                <w:rtl/>
                                <w:lang w:bidi="he-IL"/>
                              </w:rPr>
                              <w:t xml:space="preserve"> לסנן פריטים באמצעות מספר מינימלי של אירועים -</w:t>
                            </w:r>
                            <w:r>
                              <w:rPr>
                                <w:rFonts w:asciiTheme="minorBidi" w:hAnsiTheme="minorBidi" w:cstheme="minorBidi"/>
                                <w:b/>
                                <w:bCs/>
                                <w:rtl/>
                                <w:lang w:bidi="he-IL"/>
                              </w:rPr>
                              <w:br/>
                            </w:r>
                            <w:r>
                              <w:rPr>
                                <w:rFonts w:asciiTheme="minorBidi" w:hAnsiTheme="minorBidi" w:cstheme="minorBidi" w:hint="cs"/>
                                <w:b/>
                                <w:bCs/>
                                <w:rtl/>
                                <w:lang w:bidi="he-IL"/>
                              </w:rPr>
                              <w:t>מינימום 50:</w:t>
                            </w:r>
                          </w:p>
                          <w:p w14:paraId="1BF98247" w14:textId="77777777" w:rsidR="00510AAA" w:rsidRDefault="00510AAA" w:rsidP="00510AAA"/>
                          <w:p w14:paraId="4E07A713"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לסנן פריטים באמצעות מספר מינימלי של אירועים -</w:t>
                            </w:r>
                            <w:r>
                              <w:rPr>
                                <w:rFonts w:asciiTheme="minorBidi" w:hAnsiTheme="minorBidi" w:cstheme="minorBidi"/>
                                <w:b/>
                                <w:bCs/>
                                <w:rtl/>
                                <w:lang w:bidi="he-IL"/>
                              </w:rPr>
                              <w:br/>
                            </w:r>
                            <w:r>
                              <w:rPr>
                                <w:rFonts w:asciiTheme="minorBidi" w:hAnsiTheme="minorBidi" w:cstheme="minorBidi" w:hint="cs"/>
                                <w:b/>
                                <w:bCs/>
                                <w:rtl/>
                                <w:lang w:bidi="he-IL"/>
                              </w:rPr>
                              <w:t>מינימום 50:</w:t>
                            </w:r>
                          </w:p>
                          <w:p w14:paraId="16A1501B" w14:textId="77777777" w:rsidR="00510AAA" w:rsidRDefault="00510AAA" w:rsidP="00510AAA"/>
                          <w:p w14:paraId="458AEB3C"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ן:</w:t>
                            </w:r>
                          </w:p>
                          <w:p w14:paraId="7D6F24F3" w14:textId="77777777" w:rsidR="00510AAA" w:rsidRDefault="00510AAA" w:rsidP="00510AAA"/>
                          <w:p w14:paraId="2BE97B69"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בהתחלה נבחר את כל ציר הזמן:</w:t>
                            </w:r>
                          </w:p>
                          <w:p w14:paraId="37302BCF" w14:textId="77777777" w:rsidR="00510AAA" w:rsidRDefault="00510AAA" w:rsidP="00510AAA"/>
                          <w:p w14:paraId="4E0D74AC"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בהתחלה נבחר את כל ציר הזמן:</w:t>
                            </w:r>
                          </w:p>
                          <w:p w14:paraId="7541C778" w14:textId="77777777" w:rsidR="00510AAA" w:rsidRDefault="00510AAA" w:rsidP="00510AAA"/>
                          <w:p w14:paraId="778E3064"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בהתחלה נבחר את כל ציר הזמן:</w:t>
                            </w:r>
                          </w:p>
                          <w:p w14:paraId="24E35874" w14:textId="77777777" w:rsidR="00510AAA" w:rsidRDefault="00510AAA" w:rsidP="00510AAA"/>
                          <w:p w14:paraId="40C511D0"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 xml:space="preserve">בהתחלה נבחר את כל ציר </w:t>
                            </w:r>
                            <w:proofErr w:type="spellStart"/>
                            <w:r>
                              <w:rPr>
                                <w:rFonts w:asciiTheme="minorBidi" w:hAnsiTheme="minorBidi" w:cstheme="minorBidi" w:hint="cs"/>
                                <w:b/>
                                <w:bCs/>
                                <w:rtl/>
                                <w:lang w:bidi="he-IL"/>
                              </w:rPr>
                              <w:t>הזמאפשר</w:t>
                            </w:r>
                            <w:proofErr w:type="spellEnd"/>
                            <w:r>
                              <w:rPr>
                                <w:rFonts w:asciiTheme="minorBidi" w:hAnsiTheme="minorBidi" w:cstheme="minorBidi" w:hint="cs"/>
                                <w:b/>
                                <w:bCs/>
                                <w:rtl/>
                                <w:lang w:bidi="he-IL"/>
                              </w:rPr>
                              <w:t xml:space="preserve"> לסנן פריטים באמצעות מספר מינימלי של אירועים -</w:t>
                            </w:r>
                            <w:r>
                              <w:rPr>
                                <w:rFonts w:asciiTheme="minorBidi" w:hAnsiTheme="minorBidi" w:cstheme="minorBidi"/>
                                <w:b/>
                                <w:bCs/>
                                <w:rtl/>
                                <w:lang w:bidi="he-IL"/>
                              </w:rPr>
                              <w:br/>
                            </w:r>
                            <w:r>
                              <w:rPr>
                                <w:rFonts w:asciiTheme="minorBidi" w:hAnsiTheme="minorBidi" w:cstheme="minorBidi" w:hint="cs"/>
                                <w:b/>
                                <w:bCs/>
                                <w:rtl/>
                                <w:lang w:bidi="he-IL"/>
                              </w:rPr>
                              <w:t>מינימום 50:</w:t>
                            </w:r>
                          </w:p>
                          <w:p w14:paraId="634930D4" w14:textId="77777777" w:rsidR="00510AAA" w:rsidRDefault="00510AAA" w:rsidP="00510AAA"/>
                          <w:p w14:paraId="09E30DCF"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לסנן פריטים באמצעות מספר מינימלי של אירועים -</w:t>
                            </w:r>
                            <w:r>
                              <w:rPr>
                                <w:rFonts w:asciiTheme="minorBidi" w:hAnsiTheme="minorBidi" w:cstheme="minorBidi"/>
                                <w:b/>
                                <w:bCs/>
                                <w:rtl/>
                                <w:lang w:bidi="he-IL"/>
                              </w:rPr>
                              <w:br/>
                            </w:r>
                            <w:r>
                              <w:rPr>
                                <w:rFonts w:asciiTheme="minorBidi" w:hAnsiTheme="minorBidi" w:cstheme="minorBidi" w:hint="cs"/>
                                <w:b/>
                                <w:bCs/>
                                <w:rtl/>
                                <w:lang w:bidi="he-IL"/>
                              </w:rPr>
                              <w:t>מינימום 50:</w:t>
                            </w:r>
                          </w:p>
                          <w:p w14:paraId="66957B0A" w14:textId="77777777" w:rsidR="00510AAA" w:rsidRDefault="00510AAA" w:rsidP="00510AAA"/>
                          <w:p w14:paraId="0F9E1B5B"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ן:</w:t>
                            </w:r>
                          </w:p>
                          <w:p w14:paraId="3F8C3B0A" w14:textId="77777777" w:rsidR="00510AAA" w:rsidRDefault="00510AAA" w:rsidP="00510AAA"/>
                          <w:p w14:paraId="01C1C554"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בהתחלה נבחר את כל ציר הזמן:</w:t>
                            </w:r>
                          </w:p>
                          <w:p w14:paraId="01BBE111" w14:textId="77777777" w:rsidR="00510AAA" w:rsidRDefault="00510AAA" w:rsidP="00510AAA"/>
                          <w:p w14:paraId="1FB5E979"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בהתחלה נבחר את כל ציר הזמן:</w:t>
                            </w:r>
                          </w:p>
                          <w:p w14:paraId="20CA9C73" w14:textId="77777777" w:rsidR="00510AAA" w:rsidRDefault="00510AAA" w:rsidP="00510AAA"/>
                          <w:p w14:paraId="17E09D47" w14:textId="77777777" w:rsidR="00510AAA" w:rsidRPr="00C13168" w:rsidRDefault="00510AAA" w:rsidP="00510AAA">
                            <w:pPr>
                              <w:jc w:val="center"/>
                              <w:rPr>
                                <w:rFonts w:asciiTheme="minorBidi" w:hAnsiTheme="minorBidi" w:cstheme="minorBidi"/>
                                <w:b/>
                                <w:bCs/>
                                <w:lang w:bidi="he-IL"/>
                              </w:rPr>
                            </w:pPr>
                            <w:proofErr w:type="spellStart"/>
                            <w:r>
                              <w:rPr>
                                <w:rFonts w:asciiTheme="minorBidi" w:hAnsiTheme="minorBidi" w:cstheme="minorBidi" w:hint="cs"/>
                                <w:b/>
                                <w:bCs/>
                                <w:rtl/>
                                <w:lang w:bidi="he-IL"/>
                              </w:rPr>
                              <w:t>סטיקות</w:t>
                            </w:r>
                            <w:proofErr w:type="spellEnd"/>
                            <w:r>
                              <w:rPr>
                                <w:rFonts w:asciiTheme="minorBidi" w:hAnsiTheme="minorBidi" w:cstheme="minorBidi"/>
                                <w:b/>
                                <w:bCs/>
                                <w:rtl/>
                                <w:lang w:bidi="he-IL"/>
                              </w:rPr>
                              <w:br/>
                            </w:r>
                            <w:r>
                              <w:rPr>
                                <w:rFonts w:asciiTheme="minorBidi" w:hAnsiTheme="minorBidi" w:cstheme="minorBidi" w:hint="cs"/>
                                <w:b/>
                                <w:bCs/>
                                <w:rtl/>
                                <w:lang w:bidi="he-IL"/>
                              </w:rPr>
                              <w:t>על הפיצ'רים השונים</w:t>
                            </w:r>
                          </w:p>
                          <w:p w14:paraId="1EFE7ACC" w14:textId="77777777" w:rsidR="00510AAA" w:rsidRDefault="00510AAA" w:rsidP="00510AAA"/>
                          <w:p w14:paraId="23B99AF5"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227A8159" w14:textId="77777777" w:rsidR="00510AAA" w:rsidRDefault="00510AAA" w:rsidP="00510AAA"/>
                          <w:p w14:paraId="50C0ECBA"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14467AA8" w14:textId="77777777" w:rsidR="00510AAA" w:rsidRDefault="00510AAA" w:rsidP="00510AAA"/>
                          <w:p w14:paraId="6EDC45C3"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136D35AA" w14:textId="77777777" w:rsidR="00510AAA" w:rsidRDefault="00510AAA" w:rsidP="00510AAA"/>
                          <w:p w14:paraId="5FB07CEB"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10B52C20" w14:textId="77777777" w:rsidR="00510AAA" w:rsidRDefault="00510AAA" w:rsidP="00510AAA"/>
                          <w:p w14:paraId="116A788E"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p>
                          <w:p w14:paraId="3C9FAA84" w14:textId="77777777" w:rsidR="00510AAA" w:rsidRDefault="00510AAA" w:rsidP="00510AAA"/>
                          <w:p w14:paraId="545D5601"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p>
                          <w:p w14:paraId="1BB94C37" w14:textId="77777777" w:rsidR="00510AAA" w:rsidRDefault="00510AAA" w:rsidP="00510AAA"/>
                          <w:p w14:paraId="2EADAA61"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576E2141" w14:textId="77777777" w:rsidR="00510AAA" w:rsidRDefault="00510AAA" w:rsidP="00510AAA"/>
                          <w:p w14:paraId="36FEA889"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62945527" w14:textId="77777777" w:rsidR="00510AAA" w:rsidRDefault="00510AAA" w:rsidP="00510AAA"/>
                          <w:p w14:paraId="6F939AA6"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0CA0B836" w14:textId="77777777" w:rsidR="00510AAA" w:rsidRDefault="00510AAA" w:rsidP="00510AAA"/>
                          <w:p w14:paraId="0CC7A44C"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61F69F52" w14:textId="77777777" w:rsidR="00510AAA" w:rsidRDefault="00510AAA" w:rsidP="00510AAA"/>
                          <w:p w14:paraId="4D4AF0F8"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p>
                          <w:p w14:paraId="4F0B2E50" w14:textId="77777777" w:rsidR="00510AAA" w:rsidRDefault="00510AAA" w:rsidP="00510AAA"/>
                          <w:p w14:paraId="7AFC9331"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p>
                          <w:p w14:paraId="46A7C0BA" w14:textId="77777777" w:rsidR="00510AAA" w:rsidRDefault="00510AAA" w:rsidP="00510AAA"/>
                          <w:p w14:paraId="2C997836"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16A584E3" w14:textId="77777777" w:rsidR="00510AAA" w:rsidRDefault="00510AAA" w:rsidP="00510AAA"/>
                          <w:p w14:paraId="66E7C710"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64CC9F68" w14:textId="77777777" w:rsidR="00510AAA" w:rsidRDefault="00510AAA" w:rsidP="00510AAA"/>
                          <w:p w14:paraId="190C3685"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049448B6" w14:textId="77777777" w:rsidR="00510AAA" w:rsidRDefault="00510AAA" w:rsidP="00510AAA"/>
                          <w:p w14:paraId="47B63107"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3383BB40" w14:textId="77777777" w:rsidR="00510AAA" w:rsidRDefault="00510AAA" w:rsidP="00510AAA"/>
                          <w:p w14:paraId="5FB35AB1"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p>
                          <w:p w14:paraId="7EAB2D56" w14:textId="77777777" w:rsidR="00510AAA" w:rsidRDefault="00510AAA" w:rsidP="00510AAA"/>
                          <w:p w14:paraId="07F731CF"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p>
                          <w:p w14:paraId="313E8587" w14:textId="77777777" w:rsidR="00510AAA" w:rsidRDefault="00510AAA" w:rsidP="00510AAA"/>
                          <w:p w14:paraId="46954FC7"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692266EC" w14:textId="77777777" w:rsidR="00510AAA" w:rsidRDefault="00510AAA" w:rsidP="00510AAA"/>
                          <w:p w14:paraId="67D35F92"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33065D33" w14:textId="77777777" w:rsidR="00510AAA" w:rsidRDefault="00510AAA" w:rsidP="00510AAA"/>
                          <w:p w14:paraId="16323C5B"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204225D5" w14:textId="77777777" w:rsidR="00510AAA" w:rsidRDefault="00510AAA" w:rsidP="00510AAA"/>
                          <w:p w14:paraId="24B22DC1"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629202A1" w14:textId="77777777" w:rsidR="00510AAA" w:rsidRDefault="00510AAA" w:rsidP="00510AAA"/>
                          <w:p w14:paraId="167BB933"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p>
                          <w:p w14:paraId="237CA3C9" w14:textId="77777777" w:rsidR="00510AAA" w:rsidRDefault="00510AAA" w:rsidP="00510AAA"/>
                          <w:p w14:paraId="7FA409B7"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p>
                          <w:p w14:paraId="5315BE6B" w14:textId="77777777" w:rsidR="00510AAA" w:rsidRDefault="00510AAA" w:rsidP="00510AAA"/>
                          <w:p w14:paraId="04370257"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4D61738F" w14:textId="77777777" w:rsidR="00510AAA" w:rsidRDefault="00510AAA" w:rsidP="00510AAA"/>
                          <w:p w14:paraId="2E9B1861"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0F031C81" w14:textId="77777777" w:rsidR="00510AAA" w:rsidRDefault="00510AAA" w:rsidP="00510AAA"/>
                          <w:p w14:paraId="05693D7C"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31686F80" w14:textId="77777777" w:rsidR="00510AAA" w:rsidRDefault="00510AAA" w:rsidP="00510AAA"/>
                          <w:p w14:paraId="0E8A56D9"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6C327209" w14:textId="77777777" w:rsidR="00510AAA" w:rsidRDefault="00510AAA" w:rsidP="00510AAA"/>
                          <w:p w14:paraId="664DADBE"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p>
                          <w:p w14:paraId="4D0F3035" w14:textId="77777777" w:rsidR="00510AAA" w:rsidRDefault="00510AAA" w:rsidP="00510AAA"/>
                          <w:p w14:paraId="5AB94774"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p>
                          <w:p w14:paraId="10F7240E" w14:textId="77777777" w:rsidR="00510AAA" w:rsidRDefault="00510AAA" w:rsidP="00510AAA"/>
                          <w:p w14:paraId="742EEAAD"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46EDD486" w14:textId="77777777" w:rsidR="00510AAA" w:rsidRDefault="00510AAA" w:rsidP="00510AAA"/>
                          <w:p w14:paraId="2CFF0541"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4E7949A8" w14:textId="77777777" w:rsidR="00510AAA" w:rsidRDefault="00510AAA" w:rsidP="00510AAA"/>
                          <w:p w14:paraId="1E0B90F8"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3CC532E4" w14:textId="77777777" w:rsidR="00510AAA" w:rsidRDefault="00510AAA" w:rsidP="00510AAA"/>
                          <w:p w14:paraId="743E2287"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0EBF7CBF" w14:textId="77777777" w:rsidR="00510AAA" w:rsidRDefault="00510AAA" w:rsidP="00510AAA"/>
                          <w:p w14:paraId="63216DD9"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p>
                          <w:p w14:paraId="147FFC18" w14:textId="77777777" w:rsidR="00510AAA" w:rsidRDefault="00510AAA" w:rsidP="00510AAA"/>
                          <w:p w14:paraId="0CF6EB88"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p>
                          <w:p w14:paraId="77B66677" w14:textId="77777777" w:rsidR="00510AAA" w:rsidRDefault="00510AAA" w:rsidP="00510AAA"/>
                          <w:p w14:paraId="2B85EDED"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4C0558F7" w14:textId="77777777" w:rsidR="00510AAA" w:rsidRDefault="00510AAA" w:rsidP="00510AAA"/>
                          <w:p w14:paraId="0432DA98"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2DF8AB0C" w14:textId="77777777" w:rsidR="00510AAA" w:rsidRDefault="00510AAA" w:rsidP="00510AAA"/>
                          <w:p w14:paraId="37C6BD2F"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5E547509" w14:textId="77777777" w:rsidR="00510AAA" w:rsidRDefault="00510AAA" w:rsidP="00510AAA"/>
                          <w:p w14:paraId="691AC69D"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434267E6" w14:textId="77777777" w:rsidR="00510AAA" w:rsidRDefault="00510AAA" w:rsidP="00510AAA"/>
                          <w:p w14:paraId="6598CDDA"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p>
                          <w:p w14:paraId="321E023B" w14:textId="77777777" w:rsidR="00510AAA" w:rsidRDefault="00510AAA" w:rsidP="00510AAA"/>
                          <w:p w14:paraId="444869B3"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p>
                          <w:p w14:paraId="290BD0D2" w14:textId="77777777" w:rsidR="00510AAA" w:rsidRDefault="00510AAA" w:rsidP="00510AAA"/>
                          <w:p w14:paraId="4556C521"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2CD56FB6" w14:textId="77777777" w:rsidR="00510AAA" w:rsidRDefault="00510AAA" w:rsidP="00510AAA"/>
                          <w:p w14:paraId="132B621A"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025F2FC7" w14:textId="77777777" w:rsidR="00510AAA" w:rsidRDefault="00510AAA" w:rsidP="00510AAA"/>
                          <w:p w14:paraId="18B89ED7"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r w:rsidRPr="00C13168">
                              <w:rPr>
                                <w:rFonts w:asciiTheme="minorBidi" w:hAnsiTheme="minorBidi" w:cstheme="minorBidi"/>
                                <w:b/>
                                <w:bCs/>
                                <w:rtl/>
                                <w:lang w:bidi="he-IL"/>
                              </w:rPr>
                              <w:t>:</w:t>
                            </w:r>
                          </w:p>
                          <w:p w14:paraId="7DB264C3" w14:textId="77777777" w:rsidR="00510AAA" w:rsidRDefault="00510AAA" w:rsidP="00510AAA"/>
                          <w:p w14:paraId="3FD088B2" w14:textId="77777777" w:rsidR="00510AAA" w:rsidRPr="00C13168" w:rsidRDefault="00510AAA" w:rsidP="00510AAA">
                            <w:pPr>
                              <w:jc w:val="right"/>
                              <w:rPr>
                                <w:rFonts w:asciiTheme="minorBidi" w:hAnsiTheme="minorBidi" w:cstheme="minorBidi"/>
                                <w:b/>
                                <w:bCs/>
                                <w:lang w:bidi="he-IL"/>
                              </w:rPr>
                            </w:pPr>
                            <w:r w:rsidRPr="00C13168">
                              <w:rPr>
                                <w:rFonts w:asciiTheme="minorBidi" w:hAnsiTheme="minorBidi" w:cstheme="minorBidi"/>
                                <w:b/>
                                <w:bCs/>
                                <w:rtl/>
                                <w:lang w:bidi="he-IL"/>
                              </w:rPr>
                              <w:t>לאחר לחיצה על הפלוס</w:t>
                            </w:r>
                            <w:r>
                              <w:rPr>
                                <w:rFonts w:asciiTheme="minorBidi" w:hAnsiTheme="minorBidi" w:cstheme="minorBidi" w:hint="cs"/>
                                <w:b/>
                                <w:bCs/>
                                <w:rtl/>
                                <w:lang w:bidi="he-IL"/>
                              </w:rPr>
                              <w:t xml:space="preserve"> נוכל להתקרב</w:t>
                            </w:r>
                            <w:r w:rsidRPr="00C13168">
                              <w:rPr>
                                <w:rFonts w:asciiTheme="minorBidi" w:hAnsiTheme="minorBidi" w:cstheme="minorBidi"/>
                                <w:b/>
                                <w:bCs/>
                                <w:rtl/>
                                <w:lang w:bidi="he-IL"/>
                              </w:rPr>
                              <w:t>:</w:t>
                            </w:r>
                          </w:p>
                          <w:p w14:paraId="3E18F83F" w14:textId="77777777" w:rsidR="00510AAA" w:rsidRDefault="00510AAA" w:rsidP="00510AAA"/>
                          <w:p w14:paraId="5EF84BB9"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כשמתקרבים יותר לנקודה:</w:t>
                            </w:r>
                          </w:p>
                          <w:p w14:paraId="767DD2F1" w14:textId="77777777" w:rsidR="00510AAA" w:rsidRDefault="00510AAA" w:rsidP="00510AAA"/>
                          <w:p w14:paraId="5412667A"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בהתחלה נבחר את כל ציר הזמן:</w:t>
                            </w:r>
                          </w:p>
                          <w:p w14:paraId="60F24B22" w14:textId="77777777" w:rsidR="00510AAA" w:rsidRDefault="00510AAA" w:rsidP="00510AAA"/>
                          <w:p w14:paraId="4A393802"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 xml:space="preserve">בהתחלה נבחר את כל ציר </w:t>
                            </w:r>
                            <w:proofErr w:type="spellStart"/>
                            <w:r>
                              <w:rPr>
                                <w:rFonts w:asciiTheme="minorBidi" w:hAnsiTheme="minorBidi" w:cstheme="minorBidi" w:hint="cs"/>
                                <w:b/>
                                <w:bCs/>
                                <w:rtl/>
                                <w:lang w:bidi="he-IL"/>
                              </w:rPr>
                              <w:t>הזמאפשר</w:t>
                            </w:r>
                            <w:proofErr w:type="spellEnd"/>
                            <w:r>
                              <w:rPr>
                                <w:rFonts w:asciiTheme="minorBidi" w:hAnsiTheme="minorBidi" w:cstheme="minorBidi" w:hint="cs"/>
                                <w:b/>
                                <w:bCs/>
                                <w:rtl/>
                                <w:lang w:bidi="he-IL"/>
                              </w:rPr>
                              <w:t xml:space="preserve"> לסנן פריטים באמצעות מספר מינימלי של אירועים -</w:t>
                            </w:r>
                            <w:r>
                              <w:rPr>
                                <w:rFonts w:asciiTheme="minorBidi" w:hAnsiTheme="minorBidi" w:cstheme="minorBidi"/>
                                <w:b/>
                                <w:bCs/>
                                <w:rtl/>
                                <w:lang w:bidi="he-IL"/>
                              </w:rPr>
                              <w:br/>
                            </w:r>
                            <w:r>
                              <w:rPr>
                                <w:rFonts w:asciiTheme="minorBidi" w:hAnsiTheme="minorBidi" w:cstheme="minorBidi" w:hint="cs"/>
                                <w:b/>
                                <w:bCs/>
                                <w:rtl/>
                                <w:lang w:bidi="he-IL"/>
                              </w:rPr>
                              <w:t>מינימום 50:</w:t>
                            </w:r>
                          </w:p>
                          <w:p w14:paraId="10268AB5" w14:textId="77777777" w:rsidR="00510AAA" w:rsidRDefault="00510AAA" w:rsidP="00510AAA"/>
                          <w:p w14:paraId="31A3FD66"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לסנן פריטים באמצעות מספר מינימלי של אירועים -</w:t>
                            </w:r>
                            <w:r>
                              <w:rPr>
                                <w:rFonts w:asciiTheme="minorBidi" w:hAnsiTheme="minorBidi" w:cstheme="minorBidi"/>
                                <w:b/>
                                <w:bCs/>
                                <w:rtl/>
                                <w:lang w:bidi="he-IL"/>
                              </w:rPr>
                              <w:br/>
                            </w:r>
                            <w:r>
                              <w:rPr>
                                <w:rFonts w:asciiTheme="minorBidi" w:hAnsiTheme="minorBidi" w:cstheme="minorBidi" w:hint="cs"/>
                                <w:b/>
                                <w:bCs/>
                                <w:rtl/>
                                <w:lang w:bidi="he-IL"/>
                              </w:rPr>
                              <w:t>מינימום 50:</w:t>
                            </w:r>
                          </w:p>
                          <w:p w14:paraId="7B3CFC01" w14:textId="77777777" w:rsidR="00510AAA" w:rsidRDefault="00510AAA" w:rsidP="00510AAA"/>
                          <w:p w14:paraId="6D9CBD47"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ן:</w:t>
                            </w:r>
                          </w:p>
                          <w:p w14:paraId="31164401" w14:textId="77777777" w:rsidR="00510AAA" w:rsidRDefault="00510AAA" w:rsidP="00510AAA"/>
                          <w:p w14:paraId="3E3BB3E7"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בהתחלה נבחר את כל ציר הזמן:</w:t>
                            </w:r>
                          </w:p>
                          <w:p w14:paraId="13718115" w14:textId="77777777" w:rsidR="00510AAA" w:rsidRDefault="00510AAA" w:rsidP="00510AAA"/>
                          <w:p w14:paraId="0471C625"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בהתחלה נבחר את כל ציר הזמן:</w:t>
                            </w:r>
                          </w:p>
                          <w:p w14:paraId="1BCB1FCF" w14:textId="77777777" w:rsidR="00510AAA" w:rsidRDefault="00510AAA" w:rsidP="00510AAA"/>
                          <w:p w14:paraId="5A8FFBAC"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בהתחלה נבחר את כל ציר הזמן:</w:t>
                            </w:r>
                          </w:p>
                          <w:p w14:paraId="60B6ED85" w14:textId="77777777" w:rsidR="00510AAA" w:rsidRDefault="00510AAA" w:rsidP="00510AAA"/>
                          <w:p w14:paraId="64C2E0B4"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 xml:space="preserve">בהתחלה נבחר את כל ציר </w:t>
                            </w:r>
                            <w:proofErr w:type="spellStart"/>
                            <w:r>
                              <w:rPr>
                                <w:rFonts w:asciiTheme="minorBidi" w:hAnsiTheme="minorBidi" w:cstheme="minorBidi" w:hint="cs"/>
                                <w:b/>
                                <w:bCs/>
                                <w:rtl/>
                                <w:lang w:bidi="he-IL"/>
                              </w:rPr>
                              <w:t>הזמאפשר</w:t>
                            </w:r>
                            <w:proofErr w:type="spellEnd"/>
                            <w:r>
                              <w:rPr>
                                <w:rFonts w:asciiTheme="minorBidi" w:hAnsiTheme="minorBidi" w:cstheme="minorBidi" w:hint="cs"/>
                                <w:b/>
                                <w:bCs/>
                                <w:rtl/>
                                <w:lang w:bidi="he-IL"/>
                              </w:rPr>
                              <w:t xml:space="preserve"> לסנן פריטים באמצעות מספר מינימלי של אירועים -</w:t>
                            </w:r>
                            <w:r>
                              <w:rPr>
                                <w:rFonts w:asciiTheme="minorBidi" w:hAnsiTheme="minorBidi" w:cstheme="minorBidi"/>
                                <w:b/>
                                <w:bCs/>
                                <w:rtl/>
                                <w:lang w:bidi="he-IL"/>
                              </w:rPr>
                              <w:br/>
                            </w:r>
                            <w:r>
                              <w:rPr>
                                <w:rFonts w:asciiTheme="minorBidi" w:hAnsiTheme="minorBidi" w:cstheme="minorBidi" w:hint="cs"/>
                                <w:b/>
                                <w:bCs/>
                                <w:rtl/>
                                <w:lang w:bidi="he-IL"/>
                              </w:rPr>
                              <w:t>מינימום 50:</w:t>
                            </w:r>
                          </w:p>
                          <w:p w14:paraId="23334DFB" w14:textId="77777777" w:rsidR="00510AAA" w:rsidRDefault="00510AAA" w:rsidP="00510AAA"/>
                          <w:p w14:paraId="024361F1"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לסנן פריטים באמצעות מספר מינימלי של אירועים -</w:t>
                            </w:r>
                            <w:r>
                              <w:rPr>
                                <w:rFonts w:asciiTheme="minorBidi" w:hAnsiTheme="minorBidi" w:cstheme="minorBidi"/>
                                <w:b/>
                                <w:bCs/>
                                <w:rtl/>
                                <w:lang w:bidi="he-IL"/>
                              </w:rPr>
                              <w:br/>
                            </w:r>
                            <w:r>
                              <w:rPr>
                                <w:rFonts w:asciiTheme="minorBidi" w:hAnsiTheme="minorBidi" w:cstheme="minorBidi" w:hint="cs"/>
                                <w:b/>
                                <w:bCs/>
                                <w:rtl/>
                                <w:lang w:bidi="he-IL"/>
                              </w:rPr>
                              <w:t>מינימום 50:</w:t>
                            </w:r>
                          </w:p>
                          <w:p w14:paraId="6E11002A" w14:textId="77777777" w:rsidR="00510AAA" w:rsidRDefault="00510AAA" w:rsidP="00510AAA"/>
                          <w:p w14:paraId="1D402C25"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ן:</w:t>
                            </w:r>
                          </w:p>
                          <w:p w14:paraId="41EA4C9A" w14:textId="77777777" w:rsidR="00510AAA" w:rsidRDefault="00510AAA" w:rsidP="00510AAA"/>
                          <w:p w14:paraId="54897C85"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בהתחלה נבחר את כל ציר הזמן:</w:t>
                            </w:r>
                          </w:p>
                          <w:p w14:paraId="397AEC95" w14:textId="77777777" w:rsidR="00510AAA" w:rsidRDefault="00510AAA" w:rsidP="00510AAA"/>
                          <w:p w14:paraId="3BD2EA0B"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בהתחלה נבחר את כל ציר הזמן:</w:t>
                            </w:r>
                          </w:p>
                          <w:p w14:paraId="256980A3" w14:textId="77777777" w:rsidR="00510AAA" w:rsidRDefault="00510AAA" w:rsidP="00510AAA"/>
                          <w:p w14:paraId="5B78C27B"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בהתחלה נבחר את כל ציר הזמן:</w:t>
                            </w:r>
                          </w:p>
                          <w:p w14:paraId="42C9DDA6" w14:textId="77777777" w:rsidR="00510AAA" w:rsidRDefault="00510AAA" w:rsidP="00510AAA"/>
                          <w:p w14:paraId="5548F189"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 xml:space="preserve">בהתחלה נבחר את כל ציר </w:t>
                            </w:r>
                            <w:proofErr w:type="spellStart"/>
                            <w:r>
                              <w:rPr>
                                <w:rFonts w:asciiTheme="minorBidi" w:hAnsiTheme="minorBidi" w:cstheme="minorBidi" w:hint="cs"/>
                                <w:b/>
                                <w:bCs/>
                                <w:rtl/>
                                <w:lang w:bidi="he-IL"/>
                              </w:rPr>
                              <w:t>הזמאפשר</w:t>
                            </w:r>
                            <w:proofErr w:type="spellEnd"/>
                            <w:r>
                              <w:rPr>
                                <w:rFonts w:asciiTheme="minorBidi" w:hAnsiTheme="minorBidi" w:cstheme="minorBidi" w:hint="cs"/>
                                <w:b/>
                                <w:bCs/>
                                <w:rtl/>
                                <w:lang w:bidi="he-IL"/>
                              </w:rPr>
                              <w:t xml:space="preserve"> לסנן פריטים באמצעות מספר מינימלי של אירועים -</w:t>
                            </w:r>
                            <w:r>
                              <w:rPr>
                                <w:rFonts w:asciiTheme="minorBidi" w:hAnsiTheme="minorBidi" w:cstheme="minorBidi"/>
                                <w:b/>
                                <w:bCs/>
                                <w:rtl/>
                                <w:lang w:bidi="he-IL"/>
                              </w:rPr>
                              <w:br/>
                            </w:r>
                            <w:r>
                              <w:rPr>
                                <w:rFonts w:asciiTheme="minorBidi" w:hAnsiTheme="minorBidi" w:cstheme="minorBidi" w:hint="cs"/>
                                <w:b/>
                                <w:bCs/>
                                <w:rtl/>
                                <w:lang w:bidi="he-IL"/>
                              </w:rPr>
                              <w:t>מינימום 50:</w:t>
                            </w:r>
                          </w:p>
                          <w:p w14:paraId="6A66F281" w14:textId="77777777" w:rsidR="00510AAA" w:rsidRDefault="00510AAA" w:rsidP="00510AAA"/>
                          <w:p w14:paraId="0A72219F"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לסנן פריטים באמצעות מספר מינימלי של אירועים -</w:t>
                            </w:r>
                            <w:r>
                              <w:rPr>
                                <w:rFonts w:asciiTheme="minorBidi" w:hAnsiTheme="minorBidi" w:cstheme="minorBidi"/>
                                <w:b/>
                                <w:bCs/>
                                <w:rtl/>
                                <w:lang w:bidi="he-IL"/>
                              </w:rPr>
                              <w:br/>
                            </w:r>
                            <w:r>
                              <w:rPr>
                                <w:rFonts w:asciiTheme="minorBidi" w:hAnsiTheme="minorBidi" w:cstheme="minorBidi" w:hint="cs"/>
                                <w:b/>
                                <w:bCs/>
                                <w:rtl/>
                                <w:lang w:bidi="he-IL"/>
                              </w:rPr>
                              <w:t>מינימום 50:</w:t>
                            </w:r>
                          </w:p>
                          <w:p w14:paraId="578093AC" w14:textId="77777777" w:rsidR="00510AAA" w:rsidRDefault="00510AAA" w:rsidP="00510AAA"/>
                          <w:p w14:paraId="7AAE0F30"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ן:</w:t>
                            </w:r>
                          </w:p>
                          <w:p w14:paraId="02899F40" w14:textId="77777777" w:rsidR="00510AAA" w:rsidRDefault="00510AAA" w:rsidP="00510AAA"/>
                          <w:p w14:paraId="74AF02A2"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בהתחלה נבחר את כל ציר הזמן:</w:t>
                            </w:r>
                          </w:p>
                          <w:p w14:paraId="7904FD62" w14:textId="77777777" w:rsidR="00510AAA" w:rsidRDefault="00510AAA" w:rsidP="00510AAA"/>
                          <w:p w14:paraId="4F79852C"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בהתחלה נבחר את כל ציר הזמן:</w:t>
                            </w:r>
                          </w:p>
                          <w:p w14:paraId="03F6CA78" w14:textId="77777777" w:rsidR="00510AAA" w:rsidRDefault="00510AAA" w:rsidP="00510AAA"/>
                          <w:p w14:paraId="2DC21D22"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בהתחלה נבחר את כל ציר הזמן:</w:t>
                            </w:r>
                          </w:p>
                          <w:p w14:paraId="0AE47C65" w14:textId="77777777" w:rsidR="00510AAA" w:rsidRDefault="00510AAA" w:rsidP="00510AAA"/>
                          <w:p w14:paraId="7A84D666"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 xml:space="preserve">בהתחלה נבחר את כל ציר </w:t>
                            </w:r>
                            <w:proofErr w:type="spellStart"/>
                            <w:r>
                              <w:rPr>
                                <w:rFonts w:asciiTheme="minorBidi" w:hAnsiTheme="minorBidi" w:cstheme="minorBidi" w:hint="cs"/>
                                <w:b/>
                                <w:bCs/>
                                <w:rtl/>
                                <w:lang w:bidi="he-IL"/>
                              </w:rPr>
                              <w:t>הזמאפשר</w:t>
                            </w:r>
                            <w:proofErr w:type="spellEnd"/>
                            <w:r>
                              <w:rPr>
                                <w:rFonts w:asciiTheme="minorBidi" w:hAnsiTheme="minorBidi" w:cstheme="minorBidi" w:hint="cs"/>
                                <w:b/>
                                <w:bCs/>
                                <w:rtl/>
                                <w:lang w:bidi="he-IL"/>
                              </w:rPr>
                              <w:t xml:space="preserve"> לסנן פריטים באמצעות מספר מינימלי של אירועים -</w:t>
                            </w:r>
                            <w:r>
                              <w:rPr>
                                <w:rFonts w:asciiTheme="minorBidi" w:hAnsiTheme="minorBidi" w:cstheme="minorBidi"/>
                                <w:b/>
                                <w:bCs/>
                                <w:rtl/>
                                <w:lang w:bidi="he-IL"/>
                              </w:rPr>
                              <w:br/>
                            </w:r>
                            <w:r>
                              <w:rPr>
                                <w:rFonts w:asciiTheme="minorBidi" w:hAnsiTheme="minorBidi" w:cstheme="minorBidi" w:hint="cs"/>
                                <w:b/>
                                <w:bCs/>
                                <w:rtl/>
                                <w:lang w:bidi="he-IL"/>
                              </w:rPr>
                              <w:t>מינימום 50:</w:t>
                            </w:r>
                          </w:p>
                          <w:p w14:paraId="55221199" w14:textId="77777777" w:rsidR="00510AAA" w:rsidRDefault="00510AAA" w:rsidP="00510AAA"/>
                          <w:p w14:paraId="1709EEE1"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לסנן פריטים באמצעות מספר מינימלי של אירועים -</w:t>
                            </w:r>
                            <w:r>
                              <w:rPr>
                                <w:rFonts w:asciiTheme="minorBidi" w:hAnsiTheme="minorBidi" w:cstheme="minorBidi"/>
                                <w:b/>
                                <w:bCs/>
                                <w:rtl/>
                                <w:lang w:bidi="he-IL"/>
                              </w:rPr>
                              <w:br/>
                            </w:r>
                            <w:r>
                              <w:rPr>
                                <w:rFonts w:asciiTheme="minorBidi" w:hAnsiTheme="minorBidi" w:cstheme="minorBidi" w:hint="cs"/>
                                <w:b/>
                                <w:bCs/>
                                <w:rtl/>
                                <w:lang w:bidi="he-IL"/>
                              </w:rPr>
                              <w:t>מינימום 50:</w:t>
                            </w:r>
                          </w:p>
                          <w:p w14:paraId="731DEE79" w14:textId="77777777" w:rsidR="00510AAA" w:rsidRDefault="00510AAA" w:rsidP="00510AAA"/>
                          <w:p w14:paraId="5E5295C3"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ן:</w:t>
                            </w:r>
                          </w:p>
                          <w:p w14:paraId="214832C8" w14:textId="77777777" w:rsidR="00510AAA" w:rsidRDefault="00510AAA" w:rsidP="00510AAA"/>
                          <w:p w14:paraId="69D0ED6F"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בהתחלה נבחר את כל ציר הזמן:</w:t>
                            </w:r>
                          </w:p>
                          <w:p w14:paraId="0F319FCE" w14:textId="77777777" w:rsidR="00510AAA" w:rsidRDefault="00510AAA" w:rsidP="00510AAA"/>
                          <w:p w14:paraId="7DCC6B90"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בהתחלה נבחר את כל ציר הזמן:</w:t>
                            </w:r>
                          </w:p>
                          <w:p w14:paraId="26476954" w14:textId="77777777" w:rsidR="00510AAA" w:rsidRDefault="00510AAA" w:rsidP="00510AAA"/>
                          <w:p w14:paraId="1CA0724A" w14:textId="77777777" w:rsidR="00510AAA" w:rsidRPr="00C13168" w:rsidRDefault="00510AAA" w:rsidP="00510AAA">
                            <w:pPr>
                              <w:jc w:val="center"/>
                              <w:rPr>
                                <w:rFonts w:asciiTheme="minorBidi" w:hAnsiTheme="minorBidi" w:cstheme="minorBidi"/>
                                <w:b/>
                                <w:bCs/>
                                <w:lang w:bidi="he-IL"/>
                              </w:rPr>
                            </w:pPr>
                            <w:proofErr w:type="spellStart"/>
                            <w:r>
                              <w:rPr>
                                <w:rFonts w:asciiTheme="minorBidi" w:hAnsiTheme="minorBidi" w:cstheme="minorBidi" w:hint="cs"/>
                                <w:b/>
                                <w:bCs/>
                                <w:rtl/>
                                <w:lang w:bidi="he-IL"/>
                              </w:rPr>
                              <w:t>סטיקות</w:t>
                            </w:r>
                            <w:proofErr w:type="spellEnd"/>
                            <w:r>
                              <w:rPr>
                                <w:rFonts w:asciiTheme="minorBidi" w:hAnsiTheme="minorBidi" w:cstheme="minorBidi"/>
                                <w:b/>
                                <w:bCs/>
                                <w:rtl/>
                                <w:lang w:bidi="he-IL"/>
                              </w:rPr>
                              <w:br/>
                            </w:r>
                            <w:r>
                              <w:rPr>
                                <w:rFonts w:asciiTheme="minorBidi" w:hAnsiTheme="minorBidi" w:cstheme="minorBidi" w:hint="cs"/>
                                <w:b/>
                                <w:bCs/>
                                <w:rtl/>
                                <w:lang w:bidi="he-IL"/>
                              </w:rPr>
                              <w:t>על הפיצ'רים השונים</w:t>
                            </w:r>
                          </w:p>
                          <w:p w14:paraId="524D5241" w14:textId="77777777" w:rsidR="00510AAA" w:rsidRDefault="00510AAA" w:rsidP="00510AAA"/>
                          <w:p w14:paraId="7B596B7D"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307D9F7C" w14:textId="77777777" w:rsidR="00510AAA" w:rsidRDefault="00510AAA" w:rsidP="00510AAA"/>
                          <w:p w14:paraId="5E5C224D"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0F9CBE0A" w14:textId="77777777" w:rsidR="00510AAA" w:rsidRDefault="00510AAA" w:rsidP="00510AAA"/>
                          <w:p w14:paraId="0B3345DA"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490B62DC" w14:textId="77777777" w:rsidR="00510AAA" w:rsidRDefault="00510AAA" w:rsidP="00510AAA"/>
                          <w:p w14:paraId="54DC6145"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258C7B9F" w14:textId="77777777" w:rsidR="00510AAA" w:rsidRDefault="00510AAA" w:rsidP="00510AAA"/>
                          <w:p w14:paraId="196F374A"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p>
                          <w:p w14:paraId="5AA8D205" w14:textId="77777777" w:rsidR="00510AAA" w:rsidRDefault="00510AAA" w:rsidP="00510AAA"/>
                          <w:p w14:paraId="198DF63E"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p>
                          <w:p w14:paraId="762C55A1" w14:textId="77777777" w:rsidR="00510AAA" w:rsidRDefault="00510AAA" w:rsidP="00510AAA"/>
                          <w:p w14:paraId="1DDDE8AB"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6533A03E" w14:textId="77777777" w:rsidR="00510AAA" w:rsidRDefault="00510AAA" w:rsidP="00510AAA"/>
                          <w:p w14:paraId="0897463D"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2E6E523A" w14:textId="77777777" w:rsidR="00510AAA" w:rsidRDefault="00510AAA" w:rsidP="00510AAA"/>
                          <w:p w14:paraId="59553A29"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35A50E7D" w14:textId="77777777" w:rsidR="00510AAA" w:rsidRDefault="00510AAA" w:rsidP="00510AAA"/>
                          <w:p w14:paraId="182991DA"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0DCD13C4" w14:textId="77777777" w:rsidR="00510AAA" w:rsidRDefault="00510AAA" w:rsidP="00510AAA"/>
                          <w:p w14:paraId="0F7C0931"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p>
                          <w:p w14:paraId="24795F1D" w14:textId="77777777" w:rsidR="00510AAA" w:rsidRDefault="00510AAA" w:rsidP="00510AAA"/>
                          <w:p w14:paraId="5F42ABDB"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p>
                          <w:p w14:paraId="1BC7E5F9" w14:textId="77777777" w:rsidR="00510AAA" w:rsidRDefault="00510AAA" w:rsidP="00510AAA"/>
                          <w:p w14:paraId="5ECE4D22"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2B71FCBA" w14:textId="77777777" w:rsidR="00510AAA" w:rsidRDefault="00510AAA" w:rsidP="00510AAA"/>
                          <w:p w14:paraId="4EF92A36"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47D52DC3" w14:textId="77777777" w:rsidR="00510AAA" w:rsidRDefault="00510AAA" w:rsidP="00510AAA"/>
                          <w:p w14:paraId="58496B01"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139AE50D" w14:textId="77777777" w:rsidR="00510AAA" w:rsidRDefault="00510AAA" w:rsidP="00510AAA"/>
                          <w:p w14:paraId="3851D57A"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3677742D" w14:textId="77777777" w:rsidR="00510AAA" w:rsidRDefault="00510AAA" w:rsidP="00510AAA"/>
                          <w:p w14:paraId="1FB0A76F"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p>
                          <w:p w14:paraId="571412EE" w14:textId="77777777" w:rsidR="00510AAA" w:rsidRDefault="00510AAA" w:rsidP="00510AAA"/>
                          <w:p w14:paraId="38272AD9"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p>
                          <w:p w14:paraId="51A3A05F" w14:textId="77777777" w:rsidR="00510AAA" w:rsidRDefault="00510AAA" w:rsidP="00510AAA"/>
                          <w:p w14:paraId="0D4C38AD"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4027085C" w14:textId="77777777" w:rsidR="00510AAA" w:rsidRDefault="00510AAA" w:rsidP="00510AAA"/>
                          <w:p w14:paraId="34787E26"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0D8C51A6" w14:textId="77777777" w:rsidR="00510AAA" w:rsidRDefault="00510AAA" w:rsidP="00510AAA"/>
                          <w:p w14:paraId="5B24F89D"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3462786D" w14:textId="77777777" w:rsidR="00510AAA" w:rsidRDefault="00510AAA" w:rsidP="00510AAA"/>
                          <w:p w14:paraId="40B2BBD3"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23DC5968" w14:textId="77777777" w:rsidR="00510AAA" w:rsidRDefault="00510AAA" w:rsidP="00510AAA"/>
                          <w:p w14:paraId="575EB6C2"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p>
                          <w:p w14:paraId="6796115B" w14:textId="77777777" w:rsidR="00510AAA" w:rsidRDefault="00510AAA" w:rsidP="00510AAA"/>
                          <w:p w14:paraId="0324CAF2"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p>
                          <w:p w14:paraId="358A5532" w14:textId="77777777" w:rsidR="00510AAA" w:rsidRDefault="00510AAA" w:rsidP="00510AAA"/>
                          <w:p w14:paraId="16F32A3F"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09A87D85" w14:textId="77777777" w:rsidR="00510AAA" w:rsidRDefault="00510AAA" w:rsidP="00510AAA"/>
                          <w:p w14:paraId="1FE4077F"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0A00651D" w14:textId="77777777" w:rsidR="00510AAA" w:rsidRDefault="00510AAA" w:rsidP="00510AAA"/>
                          <w:p w14:paraId="4C33B212"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764340A4" w14:textId="77777777" w:rsidR="00510AAA" w:rsidRDefault="00510AAA" w:rsidP="00510AAA"/>
                          <w:p w14:paraId="0D13C732"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4ACD8721" w14:textId="77777777" w:rsidR="00510AAA" w:rsidRDefault="00510AAA" w:rsidP="00510AAA"/>
                          <w:p w14:paraId="49C5DF25"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p>
                          <w:p w14:paraId="470E6655" w14:textId="77777777" w:rsidR="00510AAA" w:rsidRDefault="00510AAA" w:rsidP="00510AAA"/>
                          <w:p w14:paraId="0E78A732"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p>
                          <w:p w14:paraId="45B2D43F" w14:textId="77777777" w:rsidR="00510AAA" w:rsidRDefault="00510AAA" w:rsidP="00510AAA"/>
                          <w:p w14:paraId="78855FBB"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2FB689E3" w14:textId="77777777" w:rsidR="00510AAA" w:rsidRDefault="00510AAA" w:rsidP="00510AAA"/>
                          <w:p w14:paraId="08D4942C"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5E451321" w14:textId="77777777" w:rsidR="00510AAA" w:rsidRDefault="00510AAA" w:rsidP="00510AAA"/>
                          <w:p w14:paraId="1AFBCD34"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48FC132A" w14:textId="77777777" w:rsidR="00510AAA" w:rsidRDefault="00510AAA" w:rsidP="00510AAA"/>
                          <w:p w14:paraId="097812D8"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5E77A11D" w14:textId="77777777" w:rsidR="00510AAA" w:rsidRDefault="00510AAA" w:rsidP="00510AAA"/>
                          <w:p w14:paraId="2E6CBBAA"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p>
                          <w:p w14:paraId="1C683257" w14:textId="77777777" w:rsidR="00510AAA" w:rsidRDefault="00510AAA" w:rsidP="00510AAA"/>
                          <w:p w14:paraId="645FF551"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p>
                          <w:p w14:paraId="505309BA" w14:textId="77777777" w:rsidR="00510AAA" w:rsidRDefault="00510AAA" w:rsidP="00510AAA"/>
                          <w:p w14:paraId="1CA91497"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1D87AD8A" w14:textId="77777777" w:rsidR="00510AAA" w:rsidRDefault="00510AAA" w:rsidP="00510AAA"/>
                          <w:p w14:paraId="791941F3"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5903F7AB" w14:textId="77777777" w:rsidR="00510AAA" w:rsidRDefault="00510AAA" w:rsidP="00510AAA"/>
                          <w:p w14:paraId="084146A6"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4B3FF485" w14:textId="77777777" w:rsidR="00510AAA" w:rsidRDefault="00510AAA" w:rsidP="00510AAA"/>
                          <w:p w14:paraId="6F945E37"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29EF6442" w14:textId="77777777" w:rsidR="00510AAA" w:rsidRDefault="00510AAA" w:rsidP="00510AAA"/>
                          <w:p w14:paraId="5FE6109D"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p>
                          <w:p w14:paraId="181852AB" w14:textId="77777777" w:rsidR="00510AAA" w:rsidRDefault="00510AAA" w:rsidP="00510AAA"/>
                          <w:p w14:paraId="782838B8"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p>
                          <w:p w14:paraId="3A14D970" w14:textId="77777777" w:rsidR="00510AAA" w:rsidRDefault="00510AAA" w:rsidP="00510AAA"/>
                          <w:p w14:paraId="4CE67B6C"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4119C0FD" w14:textId="77777777" w:rsidR="00510AAA" w:rsidRDefault="00510AAA" w:rsidP="00510AAA"/>
                          <w:p w14:paraId="140D9330"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67D453C7" w14:textId="77777777" w:rsidR="00510AAA" w:rsidRDefault="00510AAA" w:rsidP="00510AAA"/>
                          <w:p w14:paraId="579EF419"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r w:rsidRPr="00C13168">
                              <w:rPr>
                                <w:rFonts w:asciiTheme="minorBidi" w:hAnsiTheme="minorBidi" w:cstheme="minorBidi"/>
                                <w:b/>
                                <w:bCs/>
                                <w:rtl/>
                                <w:lang w:bidi="he-IL"/>
                              </w:rPr>
                              <w:t>:</w:t>
                            </w:r>
                          </w:p>
                          <w:p w14:paraId="08075820" w14:textId="77777777" w:rsidR="00510AAA" w:rsidRDefault="00510AAA" w:rsidP="00510AAA"/>
                          <w:p w14:paraId="1CCC6C77" w14:textId="77777777" w:rsidR="00510AAA" w:rsidRPr="00C13168" w:rsidRDefault="00510AAA" w:rsidP="00510AAA">
                            <w:pPr>
                              <w:jc w:val="right"/>
                              <w:rPr>
                                <w:rFonts w:asciiTheme="minorBidi" w:hAnsiTheme="minorBidi" w:cstheme="minorBidi"/>
                                <w:b/>
                                <w:bCs/>
                                <w:lang w:bidi="he-IL"/>
                              </w:rPr>
                            </w:pPr>
                            <w:r w:rsidRPr="00C13168">
                              <w:rPr>
                                <w:rFonts w:asciiTheme="minorBidi" w:hAnsiTheme="minorBidi" w:cstheme="minorBidi"/>
                                <w:b/>
                                <w:bCs/>
                                <w:rtl/>
                                <w:lang w:bidi="he-IL"/>
                              </w:rPr>
                              <w:t>לאחר לחיצה על הפלוס</w:t>
                            </w:r>
                            <w:r>
                              <w:rPr>
                                <w:rFonts w:asciiTheme="minorBidi" w:hAnsiTheme="minorBidi" w:cstheme="minorBidi" w:hint="cs"/>
                                <w:b/>
                                <w:bCs/>
                                <w:rtl/>
                                <w:lang w:bidi="he-IL"/>
                              </w:rPr>
                              <w:t xml:space="preserve"> נוכל להתקרב</w:t>
                            </w:r>
                            <w:r w:rsidRPr="00C13168">
                              <w:rPr>
                                <w:rFonts w:asciiTheme="minorBidi" w:hAnsiTheme="minorBidi" w:cstheme="minorBidi"/>
                                <w:b/>
                                <w:bCs/>
                                <w:rtl/>
                                <w:lang w:bidi="he-IL"/>
                              </w:rPr>
                              <w:t>:</w:t>
                            </w:r>
                          </w:p>
                          <w:p w14:paraId="6969C47B" w14:textId="77777777" w:rsidR="00510AAA" w:rsidRDefault="00510AAA" w:rsidP="00510AAA"/>
                          <w:p w14:paraId="19A385D1"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כשמתקרבים יותר לנקודה:</w:t>
                            </w:r>
                          </w:p>
                          <w:p w14:paraId="31516251" w14:textId="77777777" w:rsidR="00510AAA" w:rsidRDefault="00510AAA" w:rsidP="00510AAA"/>
                          <w:p w14:paraId="1A358A88"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בהתחלה נבחר את כל ציר הזמן:</w:t>
                            </w:r>
                          </w:p>
                          <w:p w14:paraId="1310335D" w14:textId="77777777" w:rsidR="00510AAA" w:rsidRDefault="00510AAA" w:rsidP="00510AAA"/>
                          <w:p w14:paraId="6F8F33D9"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 xml:space="preserve">בהתחלה נבחר את כל ציר </w:t>
                            </w:r>
                            <w:proofErr w:type="spellStart"/>
                            <w:r>
                              <w:rPr>
                                <w:rFonts w:asciiTheme="minorBidi" w:hAnsiTheme="minorBidi" w:cstheme="minorBidi" w:hint="cs"/>
                                <w:b/>
                                <w:bCs/>
                                <w:rtl/>
                                <w:lang w:bidi="he-IL"/>
                              </w:rPr>
                              <w:t>הזמאפשר</w:t>
                            </w:r>
                            <w:proofErr w:type="spellEnd"/>
                            <w:r>
                              <w:rPr>
                                <w:rFonts w:asciiTheme="minorBidi" w:hAnsiTheme="minorBidi" w:cstheme="minorBidi" w:hint="cs"/>
                                <w:b/>
                                <w:bCs/>
                                <w:rtl/>
                                <w:lang w:bidi="he-IL"/>
                              </w:rPr>
                              <w:t xml:space="preserve"> לסנן פריטים באמצעות מספר מינימלי של אירועים -</w:t>
                            </w:r>
                            <w:r>
                              <w:rPr>
                                <w:rFonts w:asciiTheme="minorBidi" w:hAnsiTheme="minorBidi" w:cstheme="minorBidi"/>
                                <w:b/>
                                <w:bCs/>
                                <w:rtl/>
                                <w:lang w:bidi="he-IL"/>
                              </w:rPr>
                              <w:br/>
                            </w:r>
                            <w:r>
                              <w:rPr>
                                <w:rFonts w:asciiTheme="minorBidi" w:hAnsiTheme="minorBidi" w:cstheme="minorBidi" w:hint="cs"/>
                                <w:b/>
                                <w:bCs/>
                                <w:rtl/>
                                <w:lang w:bidi="he-IL"/>
                              </w:rPr>
                              <w:t>מינימום 50:</w:t>
                            </w:r>
                          </w:p>
                          <w:p w14:paraId="63C50D75" w14:textId="77777777" w:rsidR="00510AAA" w:rsidRDefault="00510AAA" w:rsidP="00510AAA"/>
                          <w:p w14:paraId="19A224A3"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לסנן פריטים באמצעות מספר מינימלי של אירועים -</w:t>
                            </w:r>
                            <w:r>
                              <w:rPr>
                                <w:rFonts w:asciiTheme="minorBidi" w:hAnsiTheme="minorBidi" w:cstheme="minorBidi"/>
                                <w:b/>
                                <w:bCs/>
                                <w:rtl/>
                                <w:lang w:bidi="he-IL"/>
                              </w:rPr>
                              <w:br/>
                            </w:r>
                            <w:r>
                              <w:rPr>
                                <w:rFonts w:asciiTheme="minorBidi" w:hAnsiTheme="minorBidi" w:cstheme="minorBidi" w:hint="cs"/>
                                <w:b/>
                                <w:bCs/>
                                <w:rtl/>
                                <w:lang w:bidi="he-IL"/>
                              </w:rPr>
                              <w:t>מינימום 50:</w:t>
                            </w:r>
                          </w:p>
                          <w:p w14:paraId="7C64409A" w14:textId="77777777" w:rsidR="00510AAA" w:rsidRDefault="00510AAA" w:rsidP="00510AAA"/>
                          <w:p w14:paraId="2D0F4769"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ן:</w:t>
                            </w:r>
                          </w:p>
                          <w:p w14:paraId="3E335D8A" w14:textId="77777777" w:rsidR="00510AAA" w:rsidRDefault="00510AAA" w:rsidP="00510AAA"/>
                          <w:p w14:paraId="53983B2B"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בהתחלה נבחר את כל ציר הזמן:</w:t>
                            </w:r>
                          </w:p>
                          <w:p w14:paraId="1222B7C4" w14:textId="77777777" w:rsidR="00510AAA" w:rsidRDefault="00510AAA" w:rsidP="00510AAA"/>
                          <w:p w14:paraId="58F09732"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בהתחלה נבחר את כל ציר הזמן:</w:t>
                            </w:r>
                          </w:p>
                          <w:p w14:paraId="20E52D76" w14:textId="77777777" w:rsidR="00510AAA" w:rsidRDefault="00510AAA" w:rsidP="00510AAA"/>
                          <w:p w14:paraId="130DC89C"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בהתחלה נבחר את כל ציר הזמן:</w:t>
                            </w:r>
                          </w:p>
                          <w:p w14:paraId="12D5B9C1" w14:textId="77777777" w:rsidR="00510AAA" w:rsidRDefault="00510AAA" w:rsidP="00510AAA"/>
                          <w:p w14:paraId="2C43D39E"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 xml:space="preserve">בהתחלה נבחר את כל ציר </w:t>
                            </w:r>
                            <w:proofErr w:type="spellStart"/>
                            <w:r>
                              <w:rPr>
                                <w:rFonts w:asciiTheme="minorBidi" w:hAnsiTheme="minorBidi" w:cstheme="minorBidi" w:hint="cs"/>
                                <w:b/>
                                <w:bCs/>
                                <w:rtl/>
                                <w:lang w:bidi="he-IL"/>
                              </w:rPr>
                              <w:t>הזמאפשר</w:t>
                            </w:r>
                            <w:proofErr w:type="spellEnd"/>
                            <w:r>
                              <w:rPr>
                                <w:rFonts w:asciiTheme="minorBidi" w:hAnsiTheme="minorBidi" w:cstheme="minorBidi" w:hint="cs"/>
                                <w:b/>
                                <w:bCs/>
                                <w:rtl/>
                                <w:lang w:bidi="he-IL"/>
                              </w:rPr>
                              <w:t xml:space="preserve"> לסנן פריטים באמצעות מספר מינימלי של אירועים -</w:t>
                            </w:r>
                            <w:r>
                              <w:rPr>
                                <w:rFonts w:asciiTheme="minorBidi" w:hAnsiTheme="minorBidi" w:cstheme="minorBidi"/>
                                <w:b/>
                                <w:bCs/>
                                <w:rtl/>
                                <w:lang w:bidi="he-IL"/>
                              </w:rPr>
                              <w:br/>
                            </w:r>
                            <w:r>
                              <w:rPr>
                                <w:rFonts w:asciiTheme="minorBidi" w:hAnsiTheme="minorBidi" w:cstheme="minorBidi" w:hint="cs"/>
                                <w:b/>
                                <w:bCs/>
                                <w:rtl/>
                                <w:lang w:bidi="he-IL"/>
                              </w:rPr>
                              <w:t>מינימום 50:</w:t>
                            </w:r>
                          </w:p>
                          <w:p w14:paraId="411A1835" w14:textId="77777777" w:rsidR="00510AAA" w:rsidRDefault="00510AAA" w:rsidP="00510AAA"/>
                          <w:p w14:paraId="211F91DB"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לסנן פריטים באמצעות מספר מינימלי של אירועים -</w:t>
                            </w:r>
                            <w:r>
                              <w:rPr>
                                <w:rFonts w:asciiTheme="minorBidi" w:hAnsiTheme="minorBidi" w:cstheme="minorBidi"/>
                                <w:b/>
                                <w:bCs/>
                                <w:rtl/>
                                <w:lang w:bidi="he-IL"/>
                              </w:rPr>
                              <w:br/>
                            </w:r>
                            <w:r>
                              <w:rPr>
                                <w:rFonts w:asciiTheme="minorBidi" w:hAnsiTheme="minorBidi" w:cstheme="minorBidi" w:hint="cs"/>
                                <w:b/>
                                <w:bCs/>
                                <w:rtl/>
                                <w:lang w:bidi="he-IL"/>
                              </w:rPr>
                              <w:t>מינימום 50:</w:t>
                            </w:r>
                          </w:p>
                          <w:p w14:paraId="532B47EA" w14:textId="77777777" w:rsidR="00510AAA" w:rsidRDefault="00510AAA" w:rsidP="00510AAA"/>
                          <w:p w14:paraId="3E72AF2E"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ן:</w:t>
                            </w:r>
                          </w:p>
                          <w:p w14:paraId="50B74303" w14:textId="77777777" w:rsidR="00510AAA" w:rsidRDefault="00510AAA" w:rsidP="00510AAA"/>
                          <w:p w14:paraId="2192B8FC"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בהתחלה נבחר את כל ציר הזמן:</w:t>
                            </w:r>
                          </w:p>
                          <w:p w14:paraId="14CF6ECC" w14:textId="77777777" w:rsidR="00510AAA" w:rsidRDefault="00510AAA" w:rsidP="00510AAA"/>
                          <w:p w14:paraId="74DA3404"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בהתחלה נבחר את כל ציר הזמן:</w:t>
                            </w:r>
                          </w:p>
                          <w:p w14:paraId="720A6839" w14:textId="77777777" w:rsidR="00510AAA" w:rsidRDefault="00510AAA" w:rsidP="00510AAA"/>
                          <w:p w14:paraId="144D4CC5"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בהתחלה נבחר את כל ציר הזמן:</w:t>
                            </w:r>
                          </w:p>
                          <w:p w14:paraId="7486D0FE" w14:textId="77777777" w:rsidR="00510AAA" w:rsidRDefault="00510AAA" w:rsidP="00510AAA"/>
                          <w:p w14:paraId="730C9FA6"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 xml:space="preserve">בהתחלה נבחר את כל ציר </w:t>
                            </w:r>
                            <w:proofErr w:type="spellStart"/>
                            <w:r>
                              <w:rPr>
                                <w:rFonts w:asciiTheme="minorBidi" w:hAnsiTheme="minorBidi" w:cstheme="minorBidi" w:hint="cs"/>
                                <w:b/>
                                <w:bCs/>
                                <w:rtl/>
                                <w:lang w:bidi="he-IL"/>
                              </w:rPr>
                              <w:t>הזמאפשר</w:t>
                            </w:r>
                            <w:proofErr w:type="spellEnd"/>
                            <w:r>
                              <w:rPr>
                                <w:rFonts w:asciiTheme="minorBidi" w:hAnsiTheme="minorBidi" w:cstheme="minorBidi" w:hint="cs"/>
                                <w:b/>
                                <w:bCs/>
                                <w:rtl/>
                                <w:lang w:bidi="he-IL"/>
                              </w:rPr>
                              <w:t xml:space="preserve"> לסנן פריטים באמצעות מספר מינימלי של אירועים -</w:t>
                            </w:r>
                            <w:r>
                              <w:rPr>
                                <w:rFonts w:asciiTheme="minorBidi" w:hAnsiTheme="minorBidi" w:cstheme="minorBidi"/>
                                <w:b/>
                                <w:bCs/>
                                <w:rtl/>
                                <w:lang w:bidi="he-IL"/>
                              </w:rPr>
                              <w:br/>
                            </w:r>
                            <w:r>
                              <w:rPr>
                                <w:rFonts w:asciiTheme="minorBidi" w:hAnsiTheme="minorBidi" w:cstheme="minorBidi" w:hint="cs"/>
                                <w:b/>
                                <w:bCs/>
                                <w:rtl/>
                                <w:lang w:bidi="he-IL"/>
                              </w:rPr>
                              <w:t>מינימום 50:</w:t>
                            </w:r>
                          </w:p>
                          <w:p w14:paraId="46559B6A" w14:textId="77777777" w:rsidR="00510AAA" w:rsidRDefault="00510AAA" w:rsidP="00510AAA"/>
                          <w:p w14:paraId="5D3811F0"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לסנן פריטים באמצעות מספר מינימלי של אירועים -</w:t>
                            </w:r>
                            <w:r>
                              <w:rPr>
                                <w:rFonts w:asciiTheme="minorBidi" w:hAnsiTheme="minorBidi" w:cstheme="minorBidi"/>
                                <w:b/>
                                <w:bCs/>
                                <w:rtl/>
                                <w:lang w:bidi="he-IL"/>
                              </w:rPr>
                              <w:br/>
                            </w:r>
                            <w:r>
                              <w:rPr>
                                <w:rFonts w:asciiTheme="minorBidi" w:hAnsiTheme="minorBidi" w:cstheme="minorBidi" w:hint="cs"/>
                                <w:b/>
                                <w:bCs/>
                                <w:rtl/>
                                <w:lang w:bidi="he-IL"/>
                              </w:rPr>
                              <w:t>מינימום 50:</w:t>
                            </w:r>
                          </w:p>
                          <w:p w14:paraId="4B151B9F" w14:textId="77777777" w:rsidR="00510AAA" w:rsidRDefault="00510AAA" w:rsidP="00510AAA"/>
                          <w:p w14:paraId="03D19123"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ן:</w:t>
                            </w:r>
                          </w:p>
                          <w:p w14:paraId="19B98E2F" w14:textId="77777777" w:rsidR="00510AAA" w:rsidRDefault="00510AAA" w:rsidP="00510AAA"/>
                          <w:p w14:paraId="7E9069D3"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בהתחלה נבחר את כל ציר הזמן:</w:t>
                            </w:r>
                          </w:p>
                          <w:p w14:paraId="0538D22B" w14:textId="77777777" w:rsidR="00510AAA" w:rsidRDefault="00510AAA" w:rsidP="00510AAA"/>
                          <w:p w14:paraId="6FE381AD"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בהתחלה נבחר את כל ציר הזמן:</w:t>
                            </w:r>
                          </w:p>
                          <w:p w14:paraId="05F2C3AF" w14:textId="77777777" w:rsidR="00510AAA" w:rsidRDefault="00510AAA" w:rsidP="00510AAA"/>
                          <w:p w14:paraId="4D49D189"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בהתחלה נבחר את כל ציר הזמן:</w:t>
                            </w:r>
                          </w:p>
                          <w:p w14:paraId="23F8611E" w14:textId="77777777" w:rsidR="00510AAA" w:rsidRDefault="00510AAA" w:rsidP="00510AAA"/>
                          <w:p w14:paraId="0AB28867"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 xml:space="preserve">בהתחלה נבחר את כל ציר </w:t>
                            </w:r>
                            <w:proofErr w:type="spellStart"/>
                            <w:r>
                              <w:rPr>
                                <w:rFonts w:asciiTheme="minorBidi" w:hAnsiTheme="minorBidi" w:cstheme="minorBidi" w:hint="cs"/>
                                <w:b/>
                                <w:bCs/>
                                <w:rtl/>
                                <w:lang w:bidi="he-IL"/>
                              </w:rPr>
                              <w:t>הזמאפשר</w:t>
                            </w:r>
                            <w:proofErr w:type="spellEnd"/>
                            <w:r>
                              <w:rPr>
                                <w:rFonts w:asciiTheme="minorBidi" w:hAnsiTheme="minorBidi" w:cstheme="minorBidi" w:hint="cs"/>
                                <w:b/>
                                <w:bCs/>
                                <w:rtl/>
                                <w:lang w:bidi="he-IL"/>
                              </w:rPr>
                              <w:t xml:space="preserve"> לסנן פריטים באמצעות מספר מינימלי של אירועים -</w:t>
                            </w:r>
                            <w:r>
                              <w:rPr>
                                <w:rFonts w:asciiTheme="minorBidi" w:hAnsiTheme="minorBidi" w:cstheme="minorBidi"/>
                                <w:b/>
                                <w:bCs/>
                                <w:rtl/>
                                <w:lang w:bidi="he-IL"/>
                              </w:rPr>
                              <w:br/>
                            </w:r>
                            <w:r>
                              <w:rPr>
                                <w:rFonts w:asciiTheme="minorBidi" w:hAnsiTheme="minorBidi" w:cstheme="minorBidi" w:hint="cs"/>
                                <w:b/>
                                <w:bCs/>
                                <w:rtl/>
                                <w:lang w:bidi="he-IL"/>
                              </w:rPr>
                              <w:t>מינימום 50:</w:t>
                            </w:r>
                          </w:p>
                          <w:p w14:paraId="7E279C59" w14:textId="77777777" w:rsidR="00510AAA" w:rsidRDefault="00510AAA" w:rsidP="00510AAA"/>
                          <w:p w14:paraId="50A606BB"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לסנן פריטים באמצעות מספר מינימלי של אירועים -</w:t>
                            </w:r>
                            <w:r>
                              <w:rPr>
                                <w:rFonts w:asciiTheme="minorBidi" w:hAnsiTheme="minorBidi" w:cstheme="minorBidi"/>
                                <w:b/>
                                <w:bCs/>
                                <w:rtl/>
                                <w:lang w:bidi="he-IL"/>
                              </w:rPr>
                              <w:br/>
                            </w:r>
                            <w:r>
                              <w:rPr>
                                <w:rFonts w:asciiTheme="minorBidi" w:hAnsiTheme="minorBidi" w:cstheme="minorBidi" w:hint="cs"/>
                                <w:b/>
                                <w:bCs/>
                                <w:rtl/>
                                <w:lang w:bidi="he-IL"/>
                              </w:rPr>
                              <w:t>מינימום 50:</w:t>
                            </w:r>
                          </w:p>
                          <w:p w14:paraId="0C5D0C47" w14:textId="77777777" w:rsidR="00510AAA" w:rsidRDefault="00510AAA" w:rsidP="00510AAA"/>
                          <w:p w14:paraId="68ACB930"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ן:</w:t>
                            </w:r>
                          </w:p>
                          <w:p w14:paraId="45494586" w14:textId="77777777" w:rsidR="00510AAA" w:rsidRDefault="00510AAA" w:rsidP="00510AAA"/>
                          <w:p w14:paraId="26FCEC6A"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בהתחלה נבחר את כל ציר הזמן:</w:t>
                            </w:r>
                          </w:p>
                          <w:p w14:paraId="500663F7" w14:textId="77777777" w:rsidR="00510AAA" w:rsidRDefault="00510AAA" w:rsidP="00510AAA"/>
                          <w:p w14:paraId="2035E32F"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בהתחלה נבחר את כל ציר הזמן:</w:t>
                            </w:r>
                          </w:p>
                          <w:p w14:paraId="4E593D7E" w14:textId="77777777" w:rsidR="00510AAA" w:rsidRDefault="00510AAA" w:rsidP="00510AAA"/>
                          <w:p w14:paraId="5098E62F" w14:textId="77777777" w:rsidR="00510AAA" w:rsidRPr="00C13168" w:rsidRDefault="00510AAA" w:rsidP="00510AAA">
                            <w:pPr>
                              <w:jc w:val="center"/>
                              <w:rPr>
                                <w:rFonts w:asciiTheme="minorBidi" w:hAnsiTheme="minorBidi" w:cstheme="minorBidi"/>
                                <w:b/>
                                <w:bCs/>
                                <w:lang w:bidi="he-IL"/>
                              </w:rPr>
                            </w:pPr>
                            <w:proofErr w:type="spellStart"/>
                            <w:r>
                              <w:rPr>
                                <w:rFonts w:asciiTheme="minorBidi" w:hAnsiTheme="minorBidi" w:cstheme="minorBidi" w:hint="cs"/>
                                <w:b/>
                                <w:bCs/>
                                <w:rtl/>
                                <w:lang w:bidi="he-IL"/>
                              </w:rPr>
                              <w:t>סטיקות</w:t>
                            </w:r>
                            <w:proofErr w:type="spellEnd"/>
                            <w:r>
                              <w:rPr>
                                <w:rFonts w:asciiTheme="minorBidi" w:hAnsiTheme="minorBidi" w:cstheme="minorBidi"/>
                                <w:b/>
                                <w:bCs/>
                                <w:rtl/>
                                <w:lang w:bidi="he-IL"/>
                              </w:rPr>
                              <w:br/>
                            </w:r>
                            <w:r>
                              <w:rPr>
                                <w:rFonts w:asciiTheme="minorBidi" w:hAnsiTheme="minorBidi" w:cstheme="minorBidi" w:hint="cs"/>
                                <w:b/>
                                <w:bCs/>
                                <w:rtl/>
                                <w:lang w:bidi="he-IL"/>
                              </w:rPr>
                              <w:t>על הפיצ'רים השונים</w:t>
                            </w:r>
                          </w:p>
                          <w:p w14:paraId="14C389FE" w14:textId="77777777" w:rsidR="00510AAA" w:rsidRDefault="00510AAA" w:rsidP="00510AAA"/>
                          <w:p w14:paraId="2C91A4D9"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6A6DEEEC" w14:textId="77777777" w:rsidR="00510AAA" w:rsidRDefault="00510AAA" w:rsidP="00510AAA"/>
                          <w:p w14:paraId="1673C8A0"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72E46362" w14:textId="77777777" w:rsidR="00510AAA" w:rsidRDefault="00510AAA" w:rsidP="00510AAA"/>
                          <w:p w14:paraId="3EC5AED2"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40D090D2" w14:textId="77777777" w:rsidR="00510AAA" w:rsidRDefault="00510AAA" w:rsidP="00510AAA"/>
                          <w:p w14:paraId="1C509CA9"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5B96C719" w14:textId="77777777" w:rsidR="00510AAA" w:rsidRDefault="00510AAA" w:rsidP="00510AAA"/>
                          <w:p w14:paraId="426103C4"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p>
                          <w:p w14:paraId="1EDA4F72" w14:textId="77777777" w:rsidR="00510AAA" w:rsidRDefault="00510AAA" w:rsidP="00510AAA"/>
                          <w:p w14:paraId="382688B4"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p>
                          <w:p w14:paraId="39573563" w14:textId="77777777" w:rsidR="00510AAA" w:rsidRDefault="00510AAA" w:rsidP="00510AAA"/>
                          <w:p w14:paraId="61A7E231"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009D59BB" w14:textId="77777777" w:rsidR="00510AAA" w:rsidRDefault="00510AAA" w:rsidP="00510AAA"/>
                          <w:p w14:paraId="2F880BF0"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113EC817" w14:textId="77777777" w:rsidR="00510AAA" w:rsidRDefault="00510AAA" w:rsidP="00510AAA"/>
                          <w:p w14:paraId="308EC76D"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7085711B" w14:textId="77777777" w:rsidR="00510AAA" w:rsidRDefault="00510AAA" w:rsidP="00510AAA"/>
                          <w:p w14:paraId="4A510C76"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2257DF77" w14:textId="77777777" w:rsidR="00510AAA" w:rsidRDefault="00510AAA" w:rsidP="00510AAA"/>
                          <w:p w14:paraId="20248E7B"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p>
                          <w:p w14:paraId="357ACBA4" w14:textId="77777777" w:rsidR="00510AAA" w:rsidRDefault="00510AAA" w:rsidP="00510AAA"/>
                          <w:p w14:paraId="42E32CF1"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p>
                          <w:p w14:paraId="203FF5A4" w14:textId="77777777" w:rsidR="00510AAA" w:rsidRDefault="00510AAA" w:rsidP="00510AAA"/>
                          <w:p w14:paraId="50BF511F"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5697E31C" w14:textId="77777777" w:rsidR="00510AAA" w:rsidRDefault="00510AAA" w:rsidP="00510AAA"/>
                          <w:p w14:paraId="1BF082A4"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74D07C68" w14:textId="77777777" w:rsidR="00510AAA" w:rsidRDefault="00510AAA" w:rsidP="00510AAA"/>
                          <w:p w14:paraId="7D418FC6"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573591A5" w14:textId="77777777" w:rsidR="00510AAA" w:rsidRDefault="00510AAA" w:rsidP="00510AAA"/>
                          <w:p w14:paraId="3D214461"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4049041F" w14:textId="77777777" w:rsidR="00510AAA" w:rsidRDefault="00510AAA" w:rsidP="00510AAA"/>
                          <w:p w14:paraId="4C2FECA8"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p>
                          <w:p w14:paraId="6596C93D" w14:textId="77777777" w:rsidR="00510AAA" w:rsidRDefault="00510AAA" w:rsidP="00510AAA"/>
                          <w:p w14:paraId="64B30BB0"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p>
                          <w:p w14:paraId="43D459AC" w14:textId="77777777" w:rsidR="00510AAA" w:rsidRDefault="00510AAA" w:rsidP="00510AAA"/>
                          <w:p w14:paraId="4480E331"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1F98A220" w14:textId="77777777" w:rsidR="00510AAA" w:rsidRDefault="00510AAA" w:rsidP="00510AAA"/>
                          <w:p w14:paraId="3D905880"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65A00D26" w14:textId="77777777" w:rsidR="00510AAA" w:rsidRDefault="00510AAA" w:rsidP="00510AAA"/>
                          <w:p w14:paraId="4825652A"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5DA6C77C" w14:textId="77777777" w:rsidR="00510AAA" w:rsidRDefault="00510AAA" w:rsidP="00510AAA"/>
                          <w:p w14:paraId="623FC7F8"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43E772D3" w14:textId="77777777" w:rsidR="00510AAA" w:rsidRDefault="00510AAA" w:rsidP="00510AAA"/>
                          <w:p w14:paraId="212CDA8D"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p>
                          <w:p w14:paraId="50C91B27" w14:textId="77777777" w:rsidR="00510AAA" w:rsidRDefault="00510AAA" w:rsidP="00510AAA"/>
                          <w:p w14:paraId="4E238F65"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p>
                          <w:p w14:paraId="4540E291" w14:textId="77777777" w:rsidR="00510AAA" w:rsidRDefault="00510AAA" w:rsidP="00510AAA"/>
                          <w:p w14:paraId="6540BC73"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7F8A7791" w14:textId="77777777" w:rsidR="00510AAA" w:rsidRDefault="00510AAA" w:rsidP="00510AAA"/>
                          <w:p w14:paraId="7E19F62D"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450609F8" w14:textId="77777777" w:rsidR="00510AAA" w:rsidRDefault="00510AAA" w:rsidP="00510AAA"/>
                          <w:p w14:paraId="13B93F0C"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44B45B91" w14:textId="77777777" w:rsidR="00510AAA" w:rsidRDefault="00510AAA" w:rsidP="00510AAA"/>
                          <w:p w14:paraId="5629A9F5"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176A0581" w14:textId="77777777" w:rsidR="00510AAA" w:rsidRDefault="00510AAA" w:rsidP="00510AAA"/>
                          <w:p w14:paraId="5961F61C"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p>
                          <w:p w14:paraId="1E2B7E9E" w14:textId="77777777" w:rsidR="00510AAA" w:rsidRDefault="00510AAA" w:rsidP="00510AAA"/>
                          <w:p w14:paraId="05A54333"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p>
                          <w:p w14:paraId="300FC02A" w14:textId="77777777" w:rsidR="00510AAA" w:rsidRDefault="00510AAA" w:rsidP="00510AAA"/>
                          <w:p w14:paraId="674BCD6B"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62146A9E" w14:textId="77777777" w:rsidR="00510AAA" w:rsidRDefault="00510AAA" w:rsidP="00510AAA"/>
                          <w:p w14:paraId="444B2D0E"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130C3D04" w14:textId="77777777" w:rsidR="00510AAA" w:rsidRDefault="00510AAA" w:rsidP="00510AAA"/>
                          <w:p w14:paraId="578D8E81"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6CA0D2B6" w14:textId="77777777" w:rsidR="00510AAA" w:rsidRDefault="00510AAA" w:rsidP="00510AAA"/>
                          <w:p w14:paraId="70C086E0"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25033BD5" w14:textId="77777777" w:rsidR="00510AAA" w:rsidRDefault="00510AAA" w:rsidP="00510AAA"/>
                          <w:p w14:paraId="081B28FC"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p>
                          <w:p w14:paraId="14FFED6B" w14:textId="77777777" w:rsidR="00510AAA" w:rsidRDefault="00510AAA" w:rsidP="00510AAA"/>
                          <w:p w14:paraId="3943D93E"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p>
                          <w:p w14:paraId="7AF20247" w14:textId="77777777" w:rsidR="00510AAA" w:rsidRDefault="00510AAA" w:rsidP="00510AAA"/>
                          <w:p w14:paraId="314E4712"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230938F6" w14:textId="77777777" w:rsidR="00510AAA" w:rsidRDefault="00510AAA" w:rsidP="00510AAA"/>
                          <w:p w14:paraId="33DAEA6B"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705FD56C" w14:textId="77777777" w:rsidR="00510AAA" w:rsidRDefault="00510AAA" w:rsidP="00510AAA"/>
                          <w:p w14:paraId="278B862C"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2EA71C3A" w14:textId="77777777" w:rsidR="00510AAA" w:rsidRDefault="00510AAA" w:rsidP="00510AAA"/>
                          <w:p w14:paraId="5BF2B988"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09C475CB" w14:textId="77777777" w:rsidR="00510AAA" w:rsidRDefault="00510AAA" w:rsidP="00510AAA"/>
                          <w:p w14:paraId="50E7A8FD"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p>
                          <w:p w14:paraId="624ACD3F" w14:textId="77777777" w:rsidR="00510AAA" w:rsidRDefault="00510AAA" w:rsidP="00510AAA"/>
                          <w:p w14:paraId="6AB0D3D5"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p>
                          <w:p w14:paraId="1CBB8C71" w14:textId="77777777" w:rsidR="00510AAA" w:rsidRDefault="00510AAA" w:rsidP="00510AAA"/>
                          <w:p w14:paraId="62077A67"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53EFB9D4" w14:textId="77777777" w:rsidR="00510AAA" w:rsidRDefault="00510AAA" w:rsidP="00510AAA"/>
                          <w:p w14:paraId="2EB8CFE3"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030BF117" w14:textId="77777777" w:rsidR="00510AAA" w:rsidRDefault="00510AAA" w:rsidP="00510AAA"/>
                          <w:p w14:paraId="7C2CA69D"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r w:rsidRPr="00C13168">
                              <w:rPr>
                                <w:rFonts w:asciiTheme="minorBidi" w:hAnsiTheme="minorBidi" w:cstheme="minorBidi"/>
                                <w:b/>
                                <w:bCs/>
                                <w:rtl/>
                                <w:lang w:bidi="he-IL"/>
                              </w:rPr>
                              <w:t>:</w:t>
                            </w:r>
                          </w:p>
                          <w:p w14:paraId="5800DC22" w14:textId="77777777" w:rsidR="00510AAA" w:rsidRDefault="00510AAA" w:rsidP="00510AAA"/>
                          <w:p w14:paraId="3409E1F0" w14:textId="77777777" w:rsidR="00510AAA" w:rsidRPr="00C13168" w:rsidRDefault="00510AAA" w:rsidP="00510AAA">
                            <w:pPr>
                              <w:jc w:val="right"/>
                              <w:rPr>
                                <w:rFonts w:asciiTheme="minorBidi" w:hAnsiTheme="minorBidi" w:cstheme="minorBidi"/>
                                <w:b/>
                                <w:bCs/>
                                <w:lang w:bidi="he-IL"/>
                              </w:rPr>
                            </w:pPr>
                            <w:r w:rsidRPr="00C13168">
                              <w:rPr>
                                <w:rFonts w:asciiTheme="minorBidi" w:hAnsiTheme="minorBidi" w:cstheme="minorBidi"/>
                                <w:b/>
                                <w:bCs/>
                                <w:rtl/>
                                <w:lang w:bidi="he-IL"/>
                              </w:rPr>
                              <w:t>לאחר לחיצה על הפלוס</w:t>
                            </w:r>
                            <w:r>
                              <w:rPr>
                                <w:rFonts w:asciiTheme="minorBidi" w:hAnsiTheme="minorBidi" w:cstheme="minorBidi" w:hint="cs"/>
                                <w:b/>
                                <w:bCs/>
                                <w:rtl/>
                                <w:lang w:bidi="he-IL"/>
                              </w:rPr>
                              <w:t xml:space="preserve"> נוכל להתקרב</w:t>
                            </w:r>
                            <w:r w:rsidRPr="00C13168">
                              <w:rPr>
                                <w:rFonts w:asciiTheme="minorBidi" w:hAnsiTheme="minorBidi" w:cstheme="minorBidi"/>
                                <w:b/>
                                <w:bCs/>
                                <w:rtl/>
                                <w:lang w:bidi="he-IL"/>
                              </w:rPr>
                              <w:t>:</w:t>
                            </w:r>
                          </w:p>
                          <w:p w14:paraId="7A2D8901" w14:textId="77777777" w:rsidR="00510AAA" w:rsidRDefault="00510AAA" w:rsidP="00510AAA"/>
                          <w:p w14:paraId="3FEDDCE1"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כשמתקרבים יותר לנקודה:</w:t>
                            </w:r>
                          </w:p>
                          <w:p w14:paraId="233F84C6" w14:textId="77777777" w:rsidR="00510AAA" w:rsidRDefault="00510AAA" w:rsidP="00510AAA"/>
                          <w:p w14:paraId="56D55C05"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בהתחלה נבחר את כל ציר הזמן:</w:t>
                            </w:r>
                          </w:p>
                          <w:p w14:paraId="52381F94" w14:textId="77777777" w:rsidR="00510AAA" w:rsidRDefault="00510AAA" w:rsidP="00510AAA"/>
                          <w:p w14:paraId="4E2062F5"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 xml:space="preserve">בהתחלה נבחר את כל ציר </w:t>
                            </w:r>
                            <w:proofErr w:type="spellStart"/>
                            <w:r>
                              <w:rPr>
                                <w:rFonts w:asciiTheme="minorBidi" w:hAnsiTheme="minorBidi" w:cstheme="minorBidi" w:hint="cs"/>
                                <w:b/>
                                <w:bCs/>
                                <w:rtl/>
                                <w:lang w:bidi="he-IL"/>
                              </w:rPr>
                              <w:t>הזמאפשר</w:t>
                            </w:r>
                            <w:proofErr w:type="spellEnd"/>
                            <w:r>
                              <w:rPr>
                                <w:rFonts w:asciiTheme="minorBidi" w:hAnsiTheme="minorBidi" w:cstheme="minorBidi" w:hint="cs"/>
                                <w:b/>
                                <w:bCs/>
                                <w:rtl/>
                                <w:lang w:bidi="he-IL"/>
                              </w:rPr>
                              <w:t xml:space="preserve"> לסנן פריטים באמצעות מספר מינימלי של אירועים -</w:t>
                            </w:r>
                            <w:r>
                              <w:rPr>
                                <w:rFonts w:asciiTheme="minorBidi" w:hAnsiTheme="minorBidi" w:cstheme="minorBidi"/>
                                <w:b/>
                                <w:bCs/>
                                <w:rtl/>
                                <w:lang w:bidi="he-IL"/>
                              </w:rPr>
                              <w:br/>
                            </w:r>
                            <w:r>
                              <w:rPr>
                                <w:rFonts w:asciiTheme="minorBidi" w:hAnsiTheme="minorBidi" w:cstheme="minorBidi" w:hint="cs"/>
                                <w:b/>
                                <w:bCs/>
                                <w:rtl/>
                                <w:lang w:bidi="he-IL"/>
                              </w:rPr>
                              <w:t>מינימום 50:</w:t>
                            </w:r>
                          </w:p>
                          <w:p w14:paraId="4B8123F3" w14:textId="77777777" w:rsidR="00510AAA" w:rsidRDefault="00510AAA" w:rsidP="00510AAA"/>
                          <w:p w14:paraId="344CFE0A"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לסנן פריטים באמצעות מספר מינימלי של אירועים -</w:t>
                            </w:r>
                            <w:r>
                              <w:rPr>
                                <w:rFonts w:asciiTheme="minorBidi" w:hAnsiTheme="minorBidi" w:cstheme="minorBidi"/>
                                <w:b/>
                                <w:bCs/>
                                <w:rtl/>
                                <w:lang w:bidi="he-IL"/>
                              </w:rPr>
                              <w:br/>
                            </w:r>
                            <w:r>
                              <w:rPr>
                                <w:rFonts w:asciiTheme="minorBidi" w:hAnsiTheme="minorBidi" w:cstheme="minorBidi" w:hint="cs"/>
                                <w:b/>
                                <w:bCs/>
                                <w:rtl/>
                                <w:lang w:bidi="he-IL"/>
                              </w:rPr>
                              <w:t>מינימום 50:</w:t>
                            </w:r>
                          </w:p>
                          <w:p w14:paraId="08BA9A88" w14:textId="77777777" w:rsidR="00510AAA" w:rsidRDefault="00510AAA" w:rsidP="00510AAA"/>
                          <w:p w14:paraId="79C6FF29"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ן:</w:t>
                            </w:r>
                          </w:p>
                          <w:p w14:paraId="6237CB18" w14:textId="77777777" w:rsidR="00510AAA" w:rsidRDefault="00510AAA" w:rsidP="00510AAA"/>
                          <w:p w14:paraId="117733A9"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בהתחלה נבחר את כל ציר הזמן:</w:t>
                            </w:r>
                          </w:p>
                          <w:p w14:paraId="25058900" w14:textId="77777777" w:rsidR="00510AAA" w:rsidRDefault="00510AAA" w:rsidP="00510AAA"/>
                          <w:p w14:paraId="60659E17"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בהתחלה נבחר את כל ציר הזמן:</w:t>
                            </w:r>
                          </w:p>
                          <w:p w14:paraId="356EB112" w14:textId="77777777" w:rsidR="00510AAA" w:rsidRDefault="00510AAA" w:rsidP="00510AAA"/>
                          <w:p w14:paraId="728BDBC6"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בהתחלה נבחר את כל ציר הזמן:</w:t>
                            </w:r>
                          </w:p>
                          <w:p w14:paraId="7A7B2BC5" w14:textId="77777777" w:rsidR="00510AAA" w:rsidRDefault="00510AAA" w:rsidP="00510AAA"/>
                          <w:p w14:paraId="624B13AF"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 xml:space="preserve">בהתחלה נבחר את כל ציר </w:t>
                            </w:r>
                            <w:proofErr w:type="spellStart"/>
                            <w:r>
                              <w:rPr>
                                <w:rFonts w:asciiTheme="minorBidi" w:hAnsiTheme="minorBidi" w:cstheme="minorBidi" w:hint="cs"/>
                                <w:b/>
                                <w:bCs/>
                                <w:rtl/>
                                <w:lang w:bidi="he-IL"/>
                              </w:rPr>
                              <w:t>הזמאפשר</w:t>
                            </w:r>
                            <w:proofErr w:type="spellEnd"/>
                            <w:r>
                              <w:rPr>
                                <w:rFonts w:asciiTheme="minorBidi" w:hAnsiTheme="minorBidi" w:cstheme="minorBidi" w:hint="cs"/>
                                <w:b/>
                                <w:bCs/>
                                <w:rtl/>
                                <w:lang w:bidi="he-IL"/>
                              </w:rPr>
                              <w:t xml:space="preserve"> לסנן פריטים באמצעות מספר מינימלי של אירועים -</w:t>
                            </w:r>
                            <w:r>
                              <w:rPr>
                                <w:rFonts w:asciiTheme="minorBidi" w:hAnsiTheme="minorBidi" w:cstheme="minorBidi"/>
                                <w:b/>
                                <w:bCs/>
                                <w:rtl/>
                                <w:lang w:bidi="he-IL"/>
                              </w:rPr>
                              <w:br/>
                            </w:r>
                            <w:r>
                              <w:rPr>
                                <w:rFonts w:asciiTheme="minorBidi" w:hAnsiTheme="minorBidi" w:cstheme="minorBidi" w:hint="cs"/>
                                <w:b/>
                                <w:bCs/>
                                <w:rtl/>
                                <w:lang w:bidi="he-IL"/>
                              </w:rPr>
                              <w:t>מינימום 50:</w:t>
                            </w:r>
                          </w:p>
                          <w:p w14:paraId="753F08CC" w14:textId="77777777" w:rsidR="00510AAA" w:rsidRDefault="00510AAA" w:rsidP="00510AAA"/>
                          <w:p w14:paraId="0E416D5A"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לסנן פריטים באמצעות מספר מינימלי של אירועים -</w:t>
                            </w:r>
                            <w:r>
                              <w:rPr>
                                <w:rFonts w:asciiTheme="minorBidi" w:hAnsiTheme="minorBidi" w:cstheme="minorBidi"/>
                                <w:b/>
                                <w:bCs/>
                                <w:rtl/>
                                <w:lang w:bidi="he-IL"/>
                              </w:rPr>
                              <w:br/>
                            </w:r>
                            <w:r>
                              <w:rPr>
                                <w:rFonts w:asciiTheme="minorBidi" w:hAnsiTheme="minorBidi" w:cstheme="minorBidi" w:hint="cs"/>
                                <w:b/>
                                <w:bCs/>
                                <w:rtl/>
                                <w:lang w:bidi="he-IL"/>
                              </w:rPr>
                              <w:t>מינימום 50:</w:t>
                            </w:r>
                          </w:p>
                          <w:p w14:paraId="7F0CD741" w14:textId="77777777" w:rsidR="00510AAA" w:rsidRDefault="00510AAA" w:rsidP="00510AAA"/>
                          <w:p w14:paraId="2AAAD658"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ן:</w:t>
                            </w:r>
                          </w:p>
                          <w:p w14:paraId="76EDC003" w14:textId="77777777" w:rsidR="00510AAA" w:rsidRDefault="00510AAA" w:rsidP="00510AAA"/>
                          <w:p w14:paraId="19EC2F53"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בהתחלה נבחר את כל ציר הזמן:</w:t>
                            </w:r>
                          </w:p>
                          <w:p w14:paraId="14E03CED" w14:textId="77777777" w:rsidR="00510AAA" w:rsidRDefault="00510AAA" w:rsidP="00510AAA"/>
                          <w:p w14:paraId="798E054B"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בהתחלה נבחר את כל ציר הזמן:</w:t>
                            </w:r>
                          </w:p>
                          <w:p w14:paraId="586E0D19" w14:textId="77777777" w:rsidR="00510AAA" w:rsidRDefault="00510AAA" w:rsidP="00510AAA"/>
                          <w:p w14:paraId="10F965DB"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בהתחלה נבחר את כל ציר הזמן:</w:t>
                            </w:r>
                          </w:p>
                          <w:p w14:paraId="4AC53A01" w14:textId="77777777" w:rsidR="00510AAA" w:rsidRDefault="00510AAA" w:rsidP="00510AAA"/>
                          <w:p w14:paraId="0B4F2217"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 xml:space="preserve">בהתחלה נבחר את כל ציר </w:t>
                            </w:r>
                            <w:proofErr w:type="spellStart"/>
                            <w:r>
                              <w:rPr>
                                <w:rFonts w:asciiTheme="minorBidi" w:hAnsiTheme="minorBidi" w:cstheme="minorBidi" w:hint="cs"/>
                                <w:b/>
                                <w:bCs/>
                                <w:rtl/>
                                <w:lang w:bidi="he-IL"/>
                              </w:rPr>
                              <w:t>הזמאפשר</w:t>
                            </w:r>
                            <w:proofErr w:type="spellEnd"/>
                            <w:r>
                              <w:rPr>
                                <w:rFonts w:asciiTheme="minorBidi" w:hAnsiTheme="minorBidi" w:cstheme="minorBidi" w:hint="cs"/>
                                <w:b/>
                                <w:bCs/>
                                <w:rtl/>
                                <w:lang w:bidi="he-IL"/>
                              </w:rPr>
                              <w:t xml:space="preserve"> לסנן פריטים באמצעות מספר מינימלי של אירועים -</w:t>
                            </w:r>
                            <w:r>
                              <w:rPr>
                                <w:rFonts w:asciiTheme="minorBidi" w:hAnsiTheme="minorBidi" w:cstheme="minorBidi"/>
                                <w:b/>
                                <w:bCs/>
                                <w:rtl/>
                                <w:lang w:bidi="he-IL"/>
                              </w:rPr>
                              <w:br/>
                            </w:r>
                            <w:r>
                              <w:rPr>
                                <w:rFonts w:asciiTheme="minorBidi" w:hAnsiTheme="minorBidi" w:cstheme="minorBidi" w:hint="cs"/>
                                <w:b/>
                                <w:bCs/>
                                <w:rtl/>
                                <w:lang w:bidi="he-IL"/>
                              </w:rPr>
                              <w:t>מינימום 50:</w:t>
                            </w:r>
                          </w:p>
                          <w:p w14:paraId="75DB8B24" w14:textId="77777777" w:rsidR="00510AAA" w:rsidRDefault="00510AAA" w:rsidP="00510AAA"/>
                          <w:p w14:paraId="0275EC87"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לסנן פריטים באמצעות מספר מינימלי של אירועים -</w:t>
                            </w:r>
                            <w:r>
                              <w:rPr>
                                <w:rFonts w:asciiTheme="minorBidi" w:hAnsiTheme="minorBidi" w:cstheme="minorBidi"/>
                                <w:b/>
                                <w:bCs/>
                                <w:rtl/>
                                <w:lang w:bidi="he-IL"/>
                              </w:rPr>
                              <w:br/>
                            </w:r>
                            <w:r>
                              <w:rPr>
                                <w:rFonts w:asciiTheme="minorBidi" w:hAnsiTheme="minorBidi" w:cstheme="minorBidi" w:hint="cs"/>
                                <w:b/>
                                <w:bCs/>
                                <w:rtl/>
                                <w:lang w:bidi="he-IL"/>
                              </w:rPr>
                              <w:t>מינימום 50:</w:t>
                            </w:r>
                          </w:p>
                          <w:p w14:paraId="00FFA1AE" w14:textId="77777777" w:rsidR="00510AAA" w:rsidRDefault="00510AAA" w:rsidP="00510AAA"/>
                          <w:p w14:paraId="69EA5140"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ן:</w:t>
                            </w:r>
                          </w:p>
                          <w:p w14:paraId="5D3BE832" w14:textId="77777777" w:rsidR="00510AAA" w:rsidRDefault="00510AAA" w:rsidP="00510AAA"/>
                          <w:p w14:paraId="5E47BF19"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בהתחלה נבחר את כל ציר הזמן:</w:t>
                            </w:r>
                          </w:p>
                          <w:p w14:paraId="017B025E" w14:textId="77777777" w:rsidR="00510AAA" w:rsidRDefault="00510AAA" w:rsidP="00510AAA"/>
                          <w:p w14:paraId="67169348"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בהתחלה נבחר את כל ציר הזמן:</w:t>
                            </w:r>
                          </w:p>
                          <w:p w14:paraId="681D27C4" w14:textId="77777777" w:rsidR="00510AAA" w:rsidRDefault="00510AAA" w:rsidP="00510AAA"/>
                          <w:p w14:paraId="418B841D"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בהתחלה נבחר את כל ציר הזמן:</w:t>
                            </w:r>
                          </w:p>
                          <w:p w14:paraId="20581452" w14:textId="77777777" w:rsidR="00510AAA" w:rsidRDefault="00510AAA" w:rsidP="00510AAA"/>
                          <w:p w14:paraId="6E1041B6"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 xml:space="preserve">בהתחלה נבחר את כל ציר </w:t>
                            </w:r>
                            <w:proofErr w:type="spellStart"/>
                            <w:r>
                              <w:rPr>
                                <w:rFonts w:asciiTheme="minorBidi" w:hAnsiTheme="minorBidi" w:cstheme="minorBidi" w:hint="cs"/>
                                <w:b/>
                                <w:bCs/>
                                <w:rtl/>
                                <w:lang w:bidi="he-IL"/>
                              </w:rPr>
                              <w:t>הזמאפשר</w:t>
                            </w:r>
                            <w:proofErr w:type="spellEnd"/>
                            <w:r>
                              <w:rPr>
                                <w:rFonts w:asciiTheme="minorBidi" w:hAnsiTheme="minorBidi" w:cstheme="minorBidi" w:hint="cs"/>
                                <w:b/>
                                <w:bCs/>
                                <w:rtl/>
                                <w:lang w:bidi="he-IL"/>
                              </w:rPr>
                              <w:t xml:space="preserve"> לסנן פריטים באמצעות מספר מינימלי של אירועים -</w:t>
                            </w:r>
                            <w:r>
                              <w:rPr>
                                <w:rFonts w:asciiTheme="minorBidi" w:hAnsiTheme="minorBidi" w:cstheme="minorBidi"/>
                                <w:b/>
                                <w:bCs/>
                                <w:rtl/>
                                <w:lang w:bidi="he-IL"/>
                              </w:rPr>
                              <w:br/>
                            </w:r>
                            <w:r>
                              <w:rPr>
                                <w:rFonts w:asciiTheme="minorBidi" w:hAnsiTheme="minorBidi" w:cstheme="minorBidi" w:hint="cs"/>
                                <w:b/>
                                <w:bCs/>
                                <w:rtl/>
                                <w:lang w:bidi="he-IL"/>
                              </w:rPr>
                              <w:t>מינימום 50:</w:t>
                            </w:r>
                          </w:p>
                          <w:p w14:paraId="00B5DE9A" w14:textId="77777777" w:rsidR="00510AAA" w:rsidRDefault="00510AAA" w:rsidP="00510AAA"/>
                          <w:p w14:paraId="5C297A9B"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לסנן פריטים באמצעות מספר מינימלי של אירועים -</w:t>
                            </w:r>
                            <w:r>
                              <w:rPr>
                                <w:rFonts w:asciiTheme="minorBidi" w:hAnsiTheme="minorBidi" w:cstheme="minorBidi"/>
                                <w:b/>
                                <w:bCs/>
                                <w:rtl/>
                                <w:lang w:bidi="he-IL"/>
                              </w:rPr>
                              <w:br/>
                            </w:r>
                            <w:r>
                              <w:rPr>
                                <w:rFonts w:asciiTheme="minorBidi" w:hAnsiTheme="minorBidi" w:cstheme="minorBidi" w:hint="cs"/>
                                <w:b/>
                                <w:bCs/>
                                <w:rtl/>
                                <w:lang w:bidi="he-IL"/>
                              </w:rPr>
                              <w:t>מינימום 50:</w:t>
                            </w:r>
                          </w:p>
                          <w:p w14:paraId="3E518325" w14:textId="77777777" w:rsidR="00510AAA" w:rsidRDefault="00510AAA" w:rsidP="00510AAA"/>
                          <w:p w14:paraId="58210AE4"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ן:</w:t>
                            </w:r>
                          </w:p>
                          <w:p w14:paraId="06ABAE9D" w14:textId="77777777" w:rsidR="00510AAA" w:rsidRDefault="00510AAA" w:rsidP="00510AAA"/>
                          <w:p w14:paraId="03567217"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בהתחלה נבחר את כל ציר הזמן:</w:t>
                            </w:r>
                          </w:p>
                          <w:p w14:paraId="2663808C" w14:textId="77777777" w:rsidR="00510AAA" w:rsidRDefault="00510AAA" w:rsidP="00510AAA"/>
                          <w:p w14:paraId="52474A6F"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בהתחלה נבחר את כל ציר הזמן:</w:t>
                            </w:r>
                          </w:p>
                          <w:p w14:paraId="13FF5A6B" w14:textId="77777777" w:rsidR="00510AAA" w:rsidRDefault="00510AAA" w:rsidP="00510AAA"/>
                          <w:p w14:paraId="463C8965" w14:textId="77777777" w:rsidR="00510AAA" w:rsidRPr="00C13168" w:rsidRDefault="00510AAA" w:rsidP="00510AAA">
                            <w:pPr>
                              <w:jc w:val="center"/>
                              <w:rPr>
                                <w:rFonts w:asciiTheme="minorBidi" w:hAnsiTheme="minorBidi" w:cstheme="minorBidi"/>
                                <w:b/>
                                <w:bCs/>
                                <w:lang w:bidi="he-IL"/>
                              </w:rPr>
                            </w:pPr>
                            <w:proofErr w:type="spellStart"/>
                            <w:r>
                              <w:rPr>
                                <w:rFonts w:asciiTheme="minorBidi" w:hAnsiTheme="minorBidi" w:cstheme="minorBidi" w:hint="cs"/>
                                <w:b/>
                                <w:bCs/>
                                <w:rtl/>
                                <w:lang w:bidi="he-IL"/>
                              </w:rPr>
                              <w:t>סטיקות</w:t>
                            </w:r>
                            <w:proofErr w:type="spellEnd"/>
                            <w:r>
                              <w:rPr>
                                <w:rFonts w:asciiTheme="minorBidi" w:hAnsiTheme="minorBidi" w:cstheme="minorBidi"/>
                                <w:b/>
                                <w:bCs/>
                                <w:rtl/>
                                <w:lang w:bidi="he-IL"/>
                              </w:rPr>
                              <w:br/>
                            </w:r>
                            <w:r>
                              <w:rPr>
                                <w:rFonts w:asciiTheme="minorBidi" w:hAnsiTheme="minorBidi" w:cstheme="minorBidi" w:hint="cs"/>
                                <w:b/>
                                <w:bCs/>
                                <w:rtl/>
                                <w:lang w:bidi="he-IL"/>
                              </w:rPr>
                              <w:t>על הפיצ'רים השונים</w:t>
                            </w:r>
                          </w:p>
                          <w:p w14:paraId="1B6FCF52" w14:textId="77777777" w:rsidR="00510AAA" w:rsidRDefault="00510AAA" w:rsidP="00510AAA"/>
                          <w:p w14:paraId="2B713849"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3189048A" w14:textId="77777777" w:rsidR="00510AAA" w:rsidRDefault="00510AAA" w:rsidP="00510AAA"/>
                          <w:p w14:paraId="707FE890"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7609D29F" w14:textId="77777777" w:rsidR="00510AAA" w:rsidRDefault="00510AAA" w:rsidP="00510AAA"/>
                          <w:p w14:paraId="71E216C5"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09906AE5" w14:textId="77777777" w:rsidR="00510AAA" w:rsidRDefault="00510AAA" w:rsidP="00510AAA"/>
                          <w:p w14:paraId="04619941"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2F40FFB9" w14:textId="77777777" w:rsidR="00510AAA" w:rsidRDefault="00510AAA" w:rsidP="00510AAA"/>
                          <w:p w14:paraId="6B9F1D05"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p>
                          <w:p w14:paraId="5229273A" w14:textId="77777777" w:rsidR="00510AAA" w:rsidRDefault="00510AAA" w:rsidP="00510AAA"/>
                          <w:p w14:paraId="0FD2B0D1"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p>
                          <w:p w14:paraId="20D6061D" w14:textId="77777777" w:rsidR="00510AAA" w:rsidRDefault="00510AAA" w:rsidP="00510AAA"/>
                          <w:p w14:paraId="4DB54540"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3E2E835D" w14:textId="77777777" w:rsidR="00510AAA" w:rsidRDefault="00510AAA" w:rsidP="00510AAA"/>
                          <w:p w14:paraId="19725BD5"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5339B413" w14:textId="77777777" w:rsidR="00510AAA" w:rsidRDefault="00510AAA" w:rsidP="00510AAA"/>
                          <w:p w14:paraId="67BE117F"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01B211C1" w14:textId="77777777" w:rsidR="00510AAA" w:rsidRDefault="00510AAA" w:rsidP="00510AAA"/>
                          <w:p w14:paraId="275FB9B5"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1E642F1F" w14:textId="77777777" w:rsidR="00510AAA" w:rsidRDefault="00510AAA" w:rsidP="00510AAA"/>
                          <w:p w14:paraId="047084FE"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p>
                          <w:p w14:paraId="6BAAB7BF" w14:textId="77777777" w:rsidR="00510AAA" w:rsidRDefault="00510AAA" w:rsidP="00510AAA"/>
                          <w:p w14:paraId="0F58126D"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p>
                          <w:p w14:paraId="40C792C6" w14:textId="77777777" w:rsidR="00510AAA" w:rsidRDefault="00510AAA" w:rsidP="00510AAA"/>
                          <w:p w14:paraId="43569217"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6B2F663A" w14:textId="77777777" w:rsidR="00510AAA" w:rsidRDefault="00510AAA" w:rsidP="00510AAA"/>
                          <w:p w14:paraId="1471B22A"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68CCA8BB" w14:textId="77777777" w:rsidR="00510AAA" w:rsidRDefault="00510AAA" w:rsidP="00510AAA"/>
                          <w:p w14:paraId="0E7205F9"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475BD47C" w14:textId="77777777" w:rsidR="00510AAA" w:rsidRDefault="00510AAA" w:rsidP="00510AAA"/>
                          <w:p w14:paraId="28F36746"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1CCDB42F" w14:textId="77777777" w:rsidR="00510AAA" w:rsidRDefault="00510AAA" w:rsidP="00510AAA"/>
                          <w:p w14:paraId="1A863B0E"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p>
                          <w:p w14:paraId="2A94429B" w14:textId="77777777" w:rsidR="00510AAA" w:rsidRDefault="00510AAA" w:rsidP="00510AAA"/>
                          <w:p w14:paraId="14CC08D5"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p>
                          <w:p w14:paraId="727B82A8" w14:textId="77777777" w:rsidR="00510AAA" w:rsidRDefault="00510AAA" w:rsidP="00510AAA"/>
                          <w:p w14:paraId="0750587A"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305EF419" w14:textId="77777777" w:rsidR="00510AAA" w:rsidRDefault="00510AAA" w:rsidP="00510AAA"/>
                          <w:p w14:paraId="45C72A44"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04AD3B9D" w14:textId="77777777" w:rsidR="00510AAA" w:rsidRDefault="00510AAA" w:rsidP="00510AAA"/>
                          <w:p w14:paraId="04D49F66"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6BF3C9B8" w14:textId="77777777" w:rsidR="00510AAA" w:rsidRDefault="00510AAA" w:rsidP="00510AAA"/>
                          <w:p w14:paraId="028E847E"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307D97F0" w14:textId="77777777" w:rsidR="00510AAA" w:rsidRDefault="00510AAA" w:rsidP="00510AAA"/>
                          <w:p w14:paraId="5D3A9493"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p>
                          <w:p w14:paraId="2B62B9B3" w14:textId="77777777" w:rsidR="00510AAA" w:rsidRDefault="00510AAA" w:rsidP="00510AAA"/>
                          <w:p w14:paraId="057AC9E5"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p>
                          <w:p w14:paraId="529FFCB4" w14:textId="77777777" w:rsidR="00510AAA" w:rsidRDefault="00510AAA" w:rsidP="00510AAA"/>
                          <w:p w14:paraId="5EAE6D2A"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649ED40D" w14:textId="77777777" w:rsidR="00510AAA" w:rsidRDefault="00510AAA" w:rsidP="00510AAA"/>
                          <w:p w14:paraId="3C39D0DD"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110E7578" w14:textId="77777777" w:rsidR="00510AAA" w:rsidRDefault="00510AAA" w:rsidP="00510AAA"/>
                          <w:p w14:paraId="72BD457F"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62200F39" w14:textId="77777777" w:rsidR="00510AAA" w:rsidRDefault="00510AAA" w:rsidP="00510AAA"/>
                          <w:p w14:paraId="02F4E1BE"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0784D5F2" w14:textId="77777777" w:rsidR="00510AAA" w:rsidRDefault="00510AAA" w:rsidP="00510AAA"/>
                          <w:p w14:paraId="0E1066EE"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p>
                          <w:p w14:paraId="264983E8" w14:textId="77777777" w:rsidR="00510AAA" w:rsidRDefault="00510AAA" w:rsidP="00510AAA"/>
                          <w:p w14:paraId="6D562280"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p>
                          <w:p w14:paraId="1C766813" w14:textId="77777777" w:rsidR="00510AAA" w:rsidRDefault="00510AAA" w:rsidP="00510AAA"/>
                          <w:p w14:paraId="05835B6D"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1B5712C2" w14:textId="77777777" w:rsidR="00510AAA" w:rsidRDefault="00510AAA" w:rsidP="00510AAA"/>
                          <w:p w14:paraId="76774BC1"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59A21C8E" w14:textId="77777777" w:rsidR="00510AAA" w:rsidRDefault="00510AAA" w:rsidP="00510AAA"/>
                          <w:p w14:paraId="3B2E4DBA"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7A689FC0" w14:textId="77777777" w:rsidR="00510AAA" w:rsidRDefault="00510AAA" w:rsidP="00510AAA"/>
                          <w:p w14:paraId="1AC57805"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249A279E" w14:textId="77777777" w:rsidR="00510AAA" w:rsidRDefault="00510AAA" w:rsidP="00510AAA"/>
                          <w:p w14:paraId="48EE9D08"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p>
                          <w:p w14:paraId="050B246F" w14:textId="77777777" w:rsidR="00510AAA" w:rsidRDefault="00510AAA" w:rsidP="00510AAA"/>
                          <w:p w14:paraId="178178B7"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p>
                          <w:p w14:paraId="5D00B568" w14:textId="77777777" w:rsidR="00510AAA" w:rsidRDefault="00510AAA" w:rsidP="00510AAA"/>
                          <w:p w14:paraId="7F3C4812"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46A5CCF4" w14:textId="77777777" w:rsidR="00510AAA" w:rsidRDefault="00510AAA" w:rsidP="00510AAA"/>
                          <w:p w14:paraId="61B49490"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67B4560A" w14:textId="77777777" w:rsidR="00510AAA" w:rsidRDefault="00510AAA" w:rsidP="00510AAA"/>
                          <w:p w14:paraId="0C55B5E5"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4F2FDA1F" w14:textId="77777777" w:rsidR="00510AAA" w:rsidRDefault="00510AAA" w:rsidP="00510AAA"/>
                          <w:p w14:paraId="79CFBF7C"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31F1EB4A" w14:textId="77777777" w:rsidR="00510AAA" w:rsidRDefault="00510AAA" w:rsidP="00510AAA"/>
                          <w:p w14:paraId="28DC3772"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p>
                          <w:p w14:paraId="2347E7C8" w14:textId="77777777" w:rsidR="00510AAA" w:rsidRDefault="00510AAA" w:rsidP="00510AAA"/>
                          <w:p w14:paraId="1893B58E"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p>
                          <w:p w14:paraId="75A8D084" w14:textId="77777777" w:rsidR="00510AAA" w:rsidRDefault="00510AAA" w:rsidP="00510AAA"/>
                          <w:p w14:paraId="6854402D"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032EF1AB" w14:textId="77777777" w:rsidR="00510AAA" w:rsidRDefault="00510AAA" w:rsidP="00510AAA"/>
                          <w:p w14:paraId="3AF9CF24"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1C8C5D64" w14:textId="77777777" w:rsidR="00510AAA" w:rsidRDefault="00510AAA" w:rsidP="00510AAA"/>
                          <w:p w14:paraId="4FE7907B"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r w:rsidRPr="00C13168">
                              <w:rPr>
                                <w:rFonts w:asciiTheme="minorBidi" w:hAnsiTheme="minorBidi" w:cstheme="minorBidi"/>
                                <w:b/>
                                <w:bCs/>
                                <w:rtl/>
                                <w:lang w:bidi="he-IL"/>
                              </w:rPr>
                              <w:t>:</w:t>
                            </w:r>
                          </w:p>
                          <w:p w14:paraId="019E9FA5" w14:textId="77777777" w:rsidR="00510AAA" w:rsidRDefault="00510AAA" w:rsidP="00510AAA"/>
                          <w:p w14:paraId="3D5F3211" w14:textId="77777777" w:rsidR="00510AAA" w:rsidRPr="00C13168" w:rsidRDefault="00510AAA" w:rsidP="00510AAA">
                            <w:pPr>
                              <w:jc w:val="right"/>
                              <w:rPr>
                                <w:rFonts w:asciiTheme="minorBidi" w:hAnsiTheme="minorBidi" w:cstheme="minorBidi"/>
                                <w:b/>
                                <w:bCs/>
                                <w:lang w:bidi="he-IL"/>
                              </w:rPr>
                            </w:pPr>
                            <w:r w:rsidRPr="00C13168">
                              <w:rPr>
                                <w:rFonts w:asciiTheme="minorBidi" w:hAnsiTheme="minorBidi" w:cstheme="minorBidi"/>
                                <w:b/>
                                <w:bCs/>
                                <w:rtl/>
                                <w:lang w:bidi="he-IL"/>
                              </w:rPr>
                              <w:t>לאחר לחיצה על הפלוס</w:t>
                            </w:r>
                            <w:r>
                              <w:rPr>
                                <w:rFonts w:asciiTheme="minorBidi" w:hAnsiTheme="minorBidi" w:cstheme="minorBidi" w:hint="cs"/>
                                <w:b/>
                                <w:bCs/>
                                <w:rtl/>
                                <w:lang w:bidi="he-IL"/>
                              </w:rPr>
                              <w:t xml:space="preserve"> נוכל להתקרב</w:t>
                            </w:r>
                            <w:r w:rsidRPr="00C13168">
                              <w:rPr>
                                <w:rFonts w:asciiTheme="minorBidi" w:hAnsiTheme="minorBidi" w:cstheme="minorBidi"/>
                                <w:b/>
                                <w:bCs/>
                                <w:rtl/>
                                <w:lang w:bidi="he-IL"/>
                              </w:rPr>
                              <w:t>:</w:t>
                            </w:r>
                          </w:p>
                          <w:p w14:paraId="081087B4" w14:textId="77777777" w:rsidR="00510AAA" w:rsidRDefault="00510AAA" w:rsidP="00510AAA"/>
                          <w:p w14:paraId="7D32B4F1"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כשמתקרבים יותר לנקודה:</w:t>
                            </w:r>
                          </w:p>
                          <w:p w14:paraId="1D54765E" w14:textId="77777777" w:rsidR="00510AAA" w:rsidRDefault="00510AAA" w:rsidP="00510AAA"/>
                          <w:p w14:paraId="4C4DAE84"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בהתחלה נבחר את כל ציר הזמן:</w:t>
                            </w:r>
                          </w:p>
                          <w:p w14:paraId="5B2CEAE6" w14:textId="77777777" w:rsidR="00510AAA" w:rsidRDefault="00510AAA" w:rsidP="00510AAA"/>
                          <w:p w14:paraId="653C5770"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 xml:space="preserve">בהתחלה נבחר את כל ציר </w:t>
                            </w:r>
                            <w:proofErr w:type="spellStart"/>
                            <w:r>
                              <w:rPr>
                                <w:rFonts w:asciiTheme="minorBidi" w:hAnsiTheme="minorBidi" w:cstheme="minorBidi" w:hint="cs"/>
                                <w:b/>
                                <w:bCs/>
                                <w:rtl/>
                                <w:lang w:bidi="he-IL"/>
                              </w:rPr>
                              <w:t>הזמאפשר</w:t>
                            </w:r>
                            <w:proofErr w:type="spellEnd"/>
                            <w:r>
                              <w:rPr>
                                <w:rFonts w:asciiTheme="minorBidi" w:hAnsiTheme="minorBidi" w:cstheme="minorBidi" w:hint="cs"/>
                                <w:b/>
                                <w:bCs/>
                                <w:rtl/>
                                <w:lang w:bidi="he-IL"/>
                              </w:rPr>
                              <w:t xml:space="preserve"> לסנן פריטים באמצעות מספר מינימלי של אירועים -</w:t>
                            </w:r>
                            <w:r>
                              <w:rPr>
                                <w:rFonts w:asciiTheme="minorBidi" w:hAnsiTheme="minorBidi" w:cstheme="minorBidi"/>
                                <w:b/>
                                <w:bCs/>
                                <w:rtl/>
                                <w:lang w:bidi="he-IL"/>
                              </w:rPr>
                              <w:br/>
                            </w:r>
                            <w:r>
                              <w:rPr>
                                <w:rFonts w:asciiTheme="minorBidi" w:hAnsiTheme="minorBidi" w:cstheme="minorBidi" w:hint="cs"/>
                                <w:b/>
                                <w:bCs/>
                                <w:rtl/>
                                <w:lang w:bidi="he-IL"/>
                              </w:rPr>
                              <w:t>מינימום 50:</w:t>
                            </w:r>
                          </w:p>
                          <w:p w14:paraId="56F35461" w14:textId="77777777" w:rsidR="00510AAA" w:rsidRDefault="00510AAA" w:rsidP="00510AAA"/>
                          <w:p w14:paraId="4FF8EE45"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לסנן פריטים באמצעות מספר מינימלי של אירועים -</w:t>
                            </w:r>
                            <w:r>
                              <w:rPr>
                                <w:rFonts w:asciiTheme="minorBidi" w:hAnsiTheme="minorBidi" w:cstheme="minorBidi"/>
                                <w:b/>
                                <w:bCs/>
                                <w:rtl/>
                                <w:lang w:bidi="he-IL"/>
                              </w:rPr>
                              <w:br/>
                            </w:r>
                            <w:r>
                              <w:rPr>
                                <w:rFonts w:asciiTheme="minorBidi" w:hAnsiTheme="minorBidi" w:cstheme="minorBidi" w:hint="cs"/>
                                <w:b/>
                                <w:bCs/>
                                <w:rtl/>
                                <w:lang w:bidi="he-IL"/>
                              </w:rPr>
                              <w:t>מינימום 50:</w:t>
                            </w:r>
                          </w:p>
                          <w:p w14:paraId="1BD9AF86" w14:textId="77777777" w:rsidR="00510AAA" w:rsidRDefault="00510AAA" w:rsidP="00510AAA"/>
                          <w:p w14:paraId="092F7516"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ן:</w:t>
                            </w:r>
                          </w:p>
                          <w:p w14:paraId="7CAB7274" w14:textId="77777777" w:rsidR="00510AAA" w:rsidRDefault="00510AAA" w:rsidP="00510AAA"/>
                          <w:p w14:paraId="5852C573"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בהתחלה נבחר את כל ציר הזמן:</w:t>
                            </w:r>
                          </w:p>
                          <w:p w14:paraId="7A6DA99C" w14:textId="77777777" w:rsidR="00510AAA" w:rsidRDefault="00510AAA" w:rsidP="00510AAA"/>
                          <w:p w14:paraId="5C10C7E5"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בהתחלה נבחר את כל ציר הזמן:</w:t>
                            </w:r>
                          </w:p>
                          <w:p w14:paraId="0AD190B5" w14:textId="77777777" w:rsidR="00510AAA" w:rsidRDefault="00510AAA" w:rsidP="00510AAA"/>
                          <w:p w14:paraId="24A9348A"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בהתחלה נבחר את כל ציר הזמן:</w:t>
                            </w:r>
                          </w:p>
                          <w:p w14:paraId="0A51623C" w14:textId="77777777" w:rsidR="00510AAA" w:rsidRDefault="00510AAA" w:rsidP="00510AAA"/>
                          <w:p w14:paraId="6F3251F0"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 xml:space="preserve">בהתחלה נבחר את כל ציר </w:t>
                            </w:r>
                            <w:proofErr w:type="spellStart"/>
                            <w:r>
                              <w:rPr>
                                <w:rFonts w:asciiTheme="minorBidi" w:hAnsiTheme="minorBidi" w:cstheme="minorBidi" w:hint="cs"/>
                                <w:b/>
                                <w:bCs/>
                                <w:rtl/>
                                <w:lang w:bidi="he-IL"/>
                              </w:rPr>
                              <w:t>הזמאפשר</w:t>
                            </w:r>
                            <w:proofErr w:type="spellEnd"/>
                            <w:r>
                              <w:rPr>
                                <w:rFonts w:asciiTheme="minorBidi" w:hAnsiTheme="minorBidi" w:cstheme="minorBidi" w:hint="cs"/>
                                <w:b/>
                                <w:bCs/>
                                <w:rtl/>
                                <w:lang w:bidi="he-IL"/>
                              </w:rPr>
                              <w:t xml:space="preserve"> לסנן פריטים באמצעות מספר מינימלי של אירועים -</w:t>
                            </w:r>
                            <w:r>
                              <w:rPr>
                                <w:rFonts w:asciiTheme="minorBidi" w:hAnsiTheme="minorBidi" w:cstheme="minorBidi"/>
                                <w:b/>
                                <w:bCs/>
                                <w:rtl/>
                                <w:lang w:bidi="he-IL"/>
                              </w:rPr>
                              <w:br/>
                            </w:r>
                            <w:r>
                              <w:rPr>
                                <w:rFonts w:asciiTheme="minorBidi" w:hAnsiTheme="minorBidi" w:cstheme="minorBidi" w:hint="cs"/>
                                <w:b/>
                                <w:bCs/>
                                <w:rtl/>
                                <w:lang w:bidi="he-IL"/>
                              </w:rPr>
                              <w:t>מינימום 50:</w:t>
                            </w:r>
                          </w:p>
                          <w:p w14:paraId="787E6297" w14:textId="77777777" w:rsidR="00510AAA" w:rsidRDefault="00510AAA" w:rsidP="00510AAA"/>
                          <w:p w14:paraId="2399252E"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לסנן פריטים באמצעות מספר מינימלי של אירועים -</w:t>
                            </w:r>
                            <w:r>
                              <w:rPr>
                                <w:rFonts w:asciiTheme="minorBidi" w:hAnsiTheme="minorBidi" w:cstheme="minorBidi"/>
                                <w:b/>
                                <w:bCs/>
                                <w:rtl/>
                                <w:lang w:bidi="he-IL"/>
                              </w:rPr>
                              <w:br/>
                            </w:r>
                            <w:r>
                              <w:rPr>
                                <w:rFonts w:asciiTheme="minorBidi" w:hAnsiTheme="minorBidi" w:cstheme="minorBidi" w:hint="cs"/>
                                <w:b/>
                                <w:bCs/>
                                <w:rtl/>
                                <w:lang w:bidi="he-IL"/>
                              </w:rPr>
                              <w:t>מינימום 50:</w:t>
                            </w:r>
                          </w:p>
                          <w:p w14:paraId="453425F6" w14:textId="77777777" w:rsidR="00510AAA" w:rsidRDefault="00510AAA" w:rsidP="00510AAA"/>
                          <w:p w14:paraId="7CA11672"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ן:</w:t>
                            </w:r>
                          </w:p>
                          <w:p w14:paraId="4AE70993" w14:textId="77777777" w:rsidR="00510AAA" w:rsidRDefault="00510AAA" w:rsidP="00510AAA"/>
                          <w:p w14:paraId="1C67377A"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בהתחלה נבחר את כל ציר הזמן:</w:t>
                            </w:r>
                          </w:p>
                          <w:p w14:paraId="3EC80C73" w14:textId="77777777" w:rsidR="00510AAA" w:rsidRDefault="00510AAA" w:rsidP="00510AAA"/>
                          <w:p w14:paraId="1B927C69"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בהתחלה נבחר את כל ציר הזמן:</w:t>
                            </w:r>
                          </w:p>
                          <w:p w14:paraId="5DBB7972" w14:textId="77777777" w:rsidR="00510AAA" w:rsidRDefault="00510AAA" w:rsidP="00510AAA"/>
                          <w:p w14:paraId="7C2EF82E"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בהתחלה נבחר את כל ציר הזמן:</w:t>
                            </w:r>
                          </w:p>
                          <w:p w14:paraId="30F400E3" w14:textId="77777777" w:rsidR="00510AAA" w:rsidRDefault="00510AAA" w:rsidP="00510AAA"/>
                          <w:p w14:paraId="1BD2C7D4"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 xml:space="preserve">בהתחלה נבחר את כל ציר </w:t>
                            </w:r>
                            <w:proofErr w:type="spellStart"/>
                            <w:r>
                              <w:rPr>
                                <w:rFonts w:asciiTheme="minorBidi" w:hAnsiTheme="minorBidi" w:cstheme="minorBidi" w:hint="cs"/>
                                <w:b/>
                                <w:bCs/>
                                <w:rtl/>
                                <w:lang w:bidi="he-IL"/>
                              </w:rPr>
                              <w:t>הזמאפשר</w:t>
                            </w:r>
                            <w:proofErr w:type="spellEnd"/>
                            <w:r>
                              <w:rPr>
                                <w:rFonts w:asciiTheme="minorBidi" w:hAnsiTheme="minorBidi" w:cstheme="minorBidi" w:hint="cs"/>
                                <w:b/>
                                <w:bCs/>
                                <w:rtl/>
                                <w:lang w:bidi="he-IL"/>
                              </w:rPr>
                              <w:t xml:space="preserve"> לסנן פריטים באמצעות מספר מינימלי של אירועים -</w:t>
                            </w:r>
                            <w:r>
                              <w:rPr>
                                <w:rFonts w:asciiTheme="minorBidi" w:hAnsiTheme="minorBidi" w:cstheme="minorBidi"/>
                                <w:b/>
                                <w:bCs/>
                                <w:rtl/>
                                <w:lang w:bidi="he-IL"/>
                              </w:rPr>
                              <w:br/>
                            </w:r>
                            <w:r>
                              <w:rPr>
                                <w:rFonts w:asciiTheme="minorBidi" w:hAnsiTheme="minorBidi" w:cstheme="minorBidi" w:hint="cs"/>
                                <w:b/>
                                <w:bCs/>
                                <w:rtl/>
                                <w:lang w:bidi="he-IL"/>
                              </w:rPr>
                              <w:t>מינימום 50:</w:t>
                            </w:r>
                          </w:p>
                          <w:p w14:paraId="0048CECF" w14:textId="77777777" w:rsidR="00510AAA" w:rsidRDefault="00510AAA" w:rsidP="00510AAA"/>
                          <w:p w14:paraId="043296EC"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לסנן פריטים באמצעות מספר מינימלי של אירועים -</w:t>
                            </w:r>
                            <w:r>
                              <w:rPr>
                                <w:rFonts w:asciiTheme="minorBidi" w:hAnsiTheme="minorBidi" w:cstheme="minorBidi"/>
                                <w:b/>
                                <w:bCs/>
                                <w:rtl/>
                                <w:lang w:bidi="he-IL"/>
                              </w:rPr>
                              <w:br/>
                            </w:r>
                            <w:r>
                              <w:rPr>
                                <w:rFonts w:asciiTheme="minorBidi" w:hAnsiTheme="minorBidi" w:cstheme="minorBidi" w:hint="cs"/>
                                <w:b/>
                                <w:bCs/>
                                <w:rtl/>
                                <w:lang w:bidi="he-IL"/>
                              </w:rPr>
                              <w:t>מינימום 50:</w:t>
                            </w:r>
                          </w:p>
                          <w:p w14:paraId="23D4864C" w14:textId="77777777" w:rsidR="00510AAA" w:rsidRDefault="00510AAA" w:rsidP="00510AAA"/>
                          <w:p w14:paraId="2B30DA0D"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ן:</w:t>
                            </w:r>
                          </w:p>
                          <w:p w14:paraId="0C2A007A" w14:textId="77777777" w:rsidR="00510AAA" w:rsidRDefault="00510AAA" w:rsidP="00510AAA"/>
                          <w:p w14:paraId="4260F8B0"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בהתחלה נבחר את כל ציר הזמן:</w:t>
                            </w:r>
                          </w:p>
                          <w:p w14:paraId="1D314827" w14:textId="77777777" w:rsidR="00510AAA" w:rsidRDefault="00510AAA" w:rsidP="00510AAA"/>
                          <w:p w14:paraId="06A9B1A0"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בהתחלה נבחר את כל ציר הזמן:</w:t>
                            </w:r>
                          </w:p>
                          <w:p w14:paraId="370FF61B" w14:textId="77777777" w:rsidR="00510AAA" w:rsidRDefault="00510AAA" w:rsidP="00510AAA"/>
                          <w:p w14:paraId="7A613F60"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בהתחלה נבחר את כל ציר הזמן:</w:t>
                            </w:r>
                          </w:p>
                          <w:p w14:paraId="7FC93058" w14:textId="77777777" w:rsidR="00510AAA" w:rsidRDefault="00510AAA" w:rsidP="00510AAA"/>
                          <w:p w14:paraId="6450A484"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 xml:space="preserve">בהתחלה נבחר את כל ציר </w:t>
                            </w:r>
                            <w:proofErr w:type="spellStart"/>
                            <w:r>
                              <w:rPr>
                                <w:rFonts w:asciiTheme="minorBidi" w:hAnsiTheme="minorBidi" w:cstheme="minorBidi" w:hint="cs"/>
                                <w:b/>
                                <w:bCs/>
                                <w:rtl/>
                                <w:lang w:bidi="he-IL"/>
                              </w:rPr>
                              <w:t>הזמאפשר</w:t>
                            </w:r>
                            <w:proofErr w:type="spellEnd"/>
                            <w:r>
                              <w:rPr>
                                <w:rFonts w:asciiTheme="minorBidi" w:hAnsiTheme="minorBidi" w:cstheme="minorBidi" w:hint="cs"/>
                                <w:b/>
                                <w:bCs/>
                                <w:rtl/>
                                <w:lang w:bidi="he-IL"/>
                              </w:rPr>
                              <w:t xml:space="preserve"> לסנן פריטים באמצעות מספר מינימלי של אירועים -</w:t>
                            </w:r>
                            <w:r>
                              <w:rPr>
                                <w:rFonts w:asciiTheme="minorBidi" w:hAnsiTheme="minorBidi" w:cstheme="minorBidi"/>
                                <w:b/>
                                <w:bCs/>
                                <w:rtl/>
                                <w:lang w:bidi="he-IL"/>
                              </w:rPr>
                              <w:br/>
                            </w:r>
                            <w:r>
                              <w:rPr>
                                <w:rFonts w:asciiTheme="minorBidi" w:hAnsiTheme="minorBidi" w:cstheme="minorBidi" w:hint="cs"/>
                                <w:b/>
                                <w:bCs/>
                                <w:rtl/>
                                <w:lang w:bidi="he-IL"/>
                              </w:rPr>
                              <w:t>מינימום 50:</w:t>
                            </w:r>
                          </w:p>
                          <w:p w14:paraId="04C4423C" w14:textId="77777777" w:rsidR="00510AAA" w:rsidRDefault="00510AAA" w:rsidP="00510AAA"/>
                          <w:p w14:paraId="782DA8F2"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לסנן פריטים באמצעות מספר מינימלי של אירועים -</w:t>
                            </w:r>
                            <w:r>
                              <w:rPr>
                                <w:rFonts w:asciiTheme="minorBidi" w:hAnsiTheme="minorBidi" w:cstheme="minorBidi"/>
                                <w:b/>
                                <w:bCs/>
                                <w:rtl/>
                                <w:lang w:bidi="he-IL"/>
                              </w:rPr>
                              <w:br/>
                            </w:r>
                            <w:r>
                              <w:rPr>
                                <w:rFonts w:asciiTheme="minorBidi" w:hAnsiTheme="minorBidi" w:cstheme="minorBidi" w:hint="cs"/>
                                <w:b/>
                                <w:bCs/>
                                <w:rtl/>
                                <w:lang w:bidi="he-IL"/>
                              </w:rPr>
                              <w:t>מינימום 50:</w:t>
                            </w:r>
                          </w:p>
                          <w:p w14:paraId="0AB7521D" w14:textId="77777777" w:rsidR="00510AAA" w:rsidRDefault="00510AAA" w:rsidP="00510AAA"/>
                          <w:p w14:paraId="35D5E24D"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ן:</w:t>
                            </w:r>
                          </w:p>
                          <w:p w14:paraId="69576D8D" w14:textId="77777777" w:rsidR="00510AAA" w:rsidRDefault="00510AAA" w:rsidP="00510AAA"/>
                          <w:p w14:paraId="5A12A24C"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בהתחלה נבחר את כל ציר הזמן:</w:t>
                            </w:r>
                          </w:p>
                          <w:p w14:paraId="17E922EA" w14:textId="77777777" w:rsidR="00510AAA" w:rsidRDefault="00510AAA" w:rsidP="00510AAA"/>
                          <w:p w14:paraId="65ED34A9"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בהתחלה נבחר את כל ציר הזמן:</w:t>
                            </w:r>
                          </w:p>
                          <w:p w14:paraId="580A2670" w14:textId="77777777" w:rsidR="00510AAA" w:rsidRDefault="00510AAA" w:rsidP="00510AAA"/>
                          <w:p w14:paraId="187177DF" w14:textId="77777777" w:rsidR="00510AAA" w:rsidRPr="00C13168" w:rsidRDefault="00510AAA" w:rsidP="00510AAA">
                            <w:pPr>
                              <w:jc w:val="center"/>
                              <w:rPr>
                                <w:rFonts w:asciiTheme="minorBidi" w:hAnsiTheme="minorBidi" w:cstheme="minorBidi"/>
                                <w:b/>
                                <w:bCs/>
                                <w:lang w:bidi="he-IL"/>
                              </w:rPr>
                            </w:pPr>
                            <w:proofErr w:type="spellStart"/>
                            <w:r>
                              <w:rPr>
                                <w:rFonts w:asciiTheme="minorBidi" w:hAnsiTheme="minorBidi" w:cstheme="minorBidi" w:hint="cs"/>
                                <w:b/>
                                <w:bCs/>
                                <w:rtl/>
                                <w:lang w:bidi="he-IL"/>
                              </w:rPr>
                              <w:t>סטיקות</w:t>
                            </w:r>
                            <w:proofErr w:type="spellEnd"/>
                            <w:r>
                              <w:rPr>
                                <w:rFonts w:asciiTheme="minorBidi" w:hAnsiTheme="minorBidi" w:cstheme="minorBidi"/>
                                <w:b/>
                                <w:bCs/>
                                <w:rtl/>
                                <w:lang w:bidi="he-IL"/>
                              </w:rPr>
                              <w:br/>
                            </w:r>
                            <w:r>
                              <w:rPr>
                                <w:rFonts w:asciiTheme="minorBidi" w:hAnsiTheme="minorBidi" w:cstheme="minorBidi" w:hint="cs"/>
                                <w:b/>
                                <w:bCs/>
                                <w:rtl/>
                                <w:lang w:bidi="he-IL"/>
                              </w:rPr>
                              <w:t>על הפיצ'רים השונים</w:t>
                            </w:r>
                          </w:p>
                          <w:p w14:paraId="5410700A" w14:textId="77777777" w:rsidR="00510AAA" w:rsidRDefault="00510AAA" w:rsidP="00510AAA"/>
                          <w:p w14:paraId="15A71B28"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46C99A1C" w14:textId="77777777" w:rsidR="00510AAA" w:rsidRDefault="00510AAA" w:rsidP="00510AAA"/>
                          <w:p w14:paraId="3F29F013"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46EBE2D1" w14:textId="77777777" w:rsidR="00510AAA" w:rsidRDefault="00510AAA" w:rsidP="00510AAA"/>
                          <w:p w14:paraId="62694490"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7B7843F1" w14:textId="77777777" w:rsidR="00510AAA" w:rsidRDefault="00510AAA" w:rsidP="00510AAA"/>
                          <w:p w14:paraId="4FD36983"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7C83B541" w14:textId="77777777" w:rsidR="00510AAA" w:rsidRDefault="00510AAA" w:rsidP="00510AAA"/>
                          <w:p w14:paraId="63CD89AE"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p>
                          <w:p w14:paraId="5F27B6D8" w14:textId="77777777" w:rsidR="00510AAA" w:rsidRDefault="00510AAA" w:rsidP="00510AAA"/>
                          <w:p w14:paraId="119E661F"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p>
                          <w:p w14:paraId="04C06B16" w14:textId="77777777" w:rsidR="00510AAA" w:rsidRDefault="00510AAA" w:rsidP="00510AAA"/>
                          <w:p w14:paraId="64D8EAD4"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70B5BDED" w14:textId="77777777" w:rsidR="00510AAA" w:rsidRDefault="00510AAA" w:rsidP="00510AAA"/>
                          <w:p w14:paraId="0744110E"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594F058D" w14:textId="77777777" w:rsidR="00510AAA" w:rsidRDefault="00510AAA" w:rsidP="00510AAA"/>
                          <w:p w14:paraId="4794C64B"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3187FD72" w14:textId="77777777" w:rsidR="00510AAA" w:rsidRDefault="00510AAA" w:rsidP="00510AAA"/>
                          <w:p w14:paraId="4912BBDB"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6EBD984C" w14:textId="77777777" w:rsidR="00510AAA" w:rsidRDefault="00510AAA" w:rsidP="00510AAA"/>
                          <w:p w14:paraId="7A889058"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p>
                          <w:p w14:paraId="6416802B" w14:textId="77777777" w:rsidR="00510AAA" w:rsidRDefault="00510AAA" w:rsidP="00510AAA"/>
                          <w:p w14:paraId="4E3FE9BB"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p>
                          <w:p w14:paraId="04F68B4C" w14:textId="77777777" w:rsidR="00510AAA" w:rsidRDefault="00510AAA" w:rsidP="00510AAA"/>
                          <w:p w14:paraId="014A865B"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2310F6D3" w14:textId="77777777" w:rsidR="00510AAA" w:rsidRDefault="00510AAA" w:rsidP="00510AAA"/>
                          <w:p w14:paraId="5CD9C51C"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296B9AF4" w14:textId="77777777" w:rsidR="00510AAA" w:rsidRDefault="00510AAA" w:rsidP="00510AAA"/>
                          <w:p w14:paraId="20244148"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29E93B4D" w14:textId="77777777" w:rsidR="00510AAA" w:rsidRDefault="00510AAA" w:rsidP="00510AAA"/>
                          <w:p w14:paraId="7394D222"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2F4E6866" w14:textId="77777777" w:rsidR="00510AAA" w:rsidRDefault="00510AAA" w:rsidP="00510AAA"/>
                          <w:p w14:paraId="6E07E93E"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p>
                          <w:p w14:paraId="408BE7B5" w14:textId="77777777" w:rsidR="00510AAA" w:rsidRDefault="00510AAA" w:rsidP="00510AAA"/>
                          <w:p w14:paraId="5244F214"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p>
                          <w:p w14:paraId="3A07D59D" w14:textId="77777777" w:rsidR="00510AAA" w:rsidRDefault="00510AAA" w:rsidP="00510AAA"/>
                          <w:p w14:paraId="599AB489"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1F0CD712" w14:textId="77777777" w:rsidR="00510AAA" w:rsidRDefault="00510AAA" w:rsidP="00510AAA"/>
                          <w:p w14:paraId="4AA38536"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7E3A40E1" w14:textId="77777777" w:rsidR="00510AAA" w:rsidRDefault="00510AAA" w:rsidP="00510AAA"/>
                          <w:p w14:paraId="1BD7F6E5"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47276C1C" w14:textId="77777777" w:rsidR="00510AAA" w:rsidRDefault="00510AAA" w:rsidP="00510AAA"/>
                          <w:p w14:paraId="4E6B3B7F"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02D6625D" w14:textId="77777777" w:rsidR="00510AAA" w:rsidRDefault="00510AAA" w:rsidP="00510AAA"/>
                          <w:p w14:paraId="75883A7C"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p>
                          <w:p w14:paraId="0638A9CE" w14:textId="77777777" w:rsidR="00510AAA" w:rsidRDefault="00510AAA" w:rsidP="00510AAA"/>
                          <w:p w14:paraId="46D6E687"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p>
                          <w:p w14:paraId="3D56A6B4" w14:textId="77777777" w:rsidR="00510AAA" w:rsidRDefault="00510AAA" w:rsidP="00510AAA"/>
                          <w:p w14:paraId="4046232E"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5DC062BE" w14:textId="77777777" w:rsidR="00510AAA" w:rsidRDefault="00510AAA" w:rsidP="00510AAA"/>
                          <w:p w14:paraId="3898F45B"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5EE31F06" w14:textId="77777777" w:rsidR="00510AAA" w:rsidRDefault="00510AAA" w:rsidP="00510AAA"/>
                          <w:p w14:paraId="4A2A0C76"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4A2CD831" w14:textId="77777777" w:rsidR="00510AAA" w:rsidRDefault="00510AAA" w:rsidP="00510AAA"/>
                          <w:p w14:paraId="356EBB06"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7409AC3E" w14:textId="77777777" w:rsidR="00510AAA" w:rsidRDefault="00510AAA" w:rsidP="00510AAA"/>
                          <w:p w14:paraId="3221C946"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p>
                          <w:p w14:paraId="55335AEB" w14:textId="77777777" w:rsidR="00510AAA" w:rsidRDefault="00510AAA" w:rsidP="00510AAA"/>
                          <w:p w14:paraId="2E33D711"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p>
                          <w:p w14:paraId="15CE7E05" w14:textId="77777777" w:rsidR="00510AAA" w:rsidRDefault="00510AAA" w:rsidP="00510AAA"/>
                          <w:p w14:paraId="2DC54D4D"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05334164" w14:textId="77777777" w:rsidR="00510AAA" w:rsidRDefault="00510AAA" w:rsidP="00510AAA"/>
                          <w:p w14:paraId="1A605892"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7D329833" w14:textId="77777777" w:rsidR="00510AAA" w:rsidRDefault="00510AAA" w:rsidP="00510AAA"/>
                          <w:p w14:paraId="1905E174"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11A6DB9C" w14:textId="77777777" w:rsidR="00510AAA" w:rsidRDefault="00510AAA" w:rsidP="00510AAA"/>
                          <w:p w14:paraId="4943B98D"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463233CF" w14:textId="77777777" w:rsidR="00510AAA" w:rsidRDefault="00510AAA" w:rsidP="00510AAA"/>
                          <w:p w14:paraId="0EFA6105"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p>
                          <w:p w14:paraId="3668C7F8" w14:textId="77777777" w:rsidR="00510AAA" w:rsidRDefault="00510AAA" w:rsidP="00510AAA"/>
                          <w:p w14:paraId="6CCC560C"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p>
                          <w:p w14:paraId="760E0C35" w14:textId="77777777" w:rsidR="00510AAA" w:rsidRDefault="00510AAA" w:rsidP="00510AAA"/>
                          <w:p w14:paraId="13F74538"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1027217B" w14:textId="77777777" w:rsidR="00510AAA" w:rsidRDefault="00510AAA" w:rsidP="00510AAA"/>
                          <w:p w14:paraId="483C1EA2"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45701A79" w14:textId="77777777" w:rsidR="00510AAA" w:rsidRDefault="00510AAA" w:rsidP="00510AAA"/>
                          <w:p w14:paraId="78B463D4"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3B66ADFB" w14:textId="77777777" w:rsidR="00510AAA" w:rsidRDefault="00510AAA" w:rsidP="00510AAA"/>
                          <w:p w14:paraId="6D2D5AA9"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7FFBF57C" w14:textId="77777777" w:rsidR="00510AAA" w:rsidRDefault="00510AAA" w:rsidP="00510AAA"/>
                          <w:p w14:paraId="00058C10"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p>
                          <w:p w14:paraId="6FDAF895" w14:textId="77777777" w:rsidR="00510AAA" w:rsidRDefault="00510AAA" w:rsidP="00510AAA"/>
                          <w:p w14:paraId="3E7F63DE"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p>
                          <w:p w14:paraId="3827071A" w14:textId="77777777" w:rsidR="00510AAA" w:rsidRDefault="00510AAA" w:rsidP="00510AAA"/>
                          <w:p w14:paraId="4C4846EA"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0BD54A04" w14:textId="77777777" w:rsidR="00510AAA" w:rsidRDefault="00510AAA" w:rsidP="00510AAA"/>
                          <w:p w14:paraId="1085281D"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5F609DE6" w14:textId="77777777" w:rsidR="00510AAA" w:rsidRDefault="00510AAA" w:rsidP="00510AAA"/>
                          <w:p w14:paraId="189677B2"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r w:rsidRPr="00C13168">
                              <w:rPr>
                                <w:rFonts w:asciiTheme="minorBidi" w:hAnsiTheme="minorBidi" w:cstheme="minorBidi"/>
                                <w:b/>
                                <w:bCs/>
                                <w:rtl/>
                                <w:lang w:bidi="he-IL"/>
                              </w:rPr>
                              <w:t>:</w:t>
                            </w:r>
                          </w:p>
                          <w:p w14:paraId="5F7A93CC" w14:textId="77777777" w:rsidR="00510AAA" w:rsidRDefault="00510AAA" w:rsidP="00510AAA"/>
                          <w:p w14:paraId="7C84D26C" w14:textId="77777777" w:rsidR="00510AAA" w:rsidRPr="00C13168" w:rsidRDefault="00510AAA" w:rsidP="00510AAA">
                            <w:pPr>
                              <w:jc w:val="right"/>
                              <w:rPr>
                                <w:rFonts w:asciiTheme="minorBidi" w:hAnsiTheme="minorBidi" w:cstheme="minorBidi"/>
                                <w:b/>
                                <w:bCs/>
                                <w:lang w:bidi="he-IL"/>
                              </w:rPr>
                            </w:pPr>
                            <w:r w:rsidRPr="00C13168">
                              <w:rPr>
                                <w:rFonts w:asciiTheme="minorBidi" w:hAnsiTheme="minorBidi" w:cstheme="minorBidi"/>
                                <w:b/>
                                <w:bCs/>
                                <w:rtl/>
                                <w:lang w:bidi="he-IL"/>
                              </w:rPr>
                              <w:t>לאחר לחיצה על הפלוס</w:t>
                            </w:r>
                            <w:r>
                              <w:rPr>
                                <w:rFonts w:asciiTheme="minorBidi" w:hAnsiTheme="minorBidi" w:cstheme="minorBidi" w:hint="cs"/>
                                <w:b/>
                                <w:bCs/>
                                <w:rtl/>
                                <w:lang w:bidi="he-IL"/>
                              </w:rPr>
                              <w:t xml:space="preserve"> נוכל להתקרב</w:t>
                            </w:r>
                            <w:r w:rsidRPr="00C13168">
                              <w:rPr>
                                <w:rFonts w:asciiTheme="minorBidi" w:hAnsiTheme="minorBidi" w:cstheme="minorBidi"/>
                                <w:b/>
                                <w:bCs/>
                                <w:rtl/>
                                <w:lang w:bidi="he-IL"/>
                              </w:rPr>
                              <w:t>:</w:t>
                            </w:r>
                          </w:p>
                          <w:p w14:paraId="0E8966DC" w14:textId="77777777" w:rsidR="00510AAA" w:rsidRDefault="00510AAA" w:rsidP="00510AAA"/>
                          <w:p w14:paraId="483BAF82"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כשמתקרבים יותר לנקודה:</w:t>
                            </w:r>
                          </w:p>
                          <w:p w14:paraId="34C8E0CC" w14:textId="77777777" w:rsidR="00510AAA" w:rsidRDefault="00510AAA" w:rsidP="00510AAA"/>
                          <w:p w14:paraId="1964D265"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בהתחלה נבחר את כל ציר הזמן:</w:t>
                            </w:r>
                          </w:p>
                          <w:p w14:paraId="4BE82FD4" w14:textId="77777777" w:rsidR="00510AAA" w:rsidRDefault="00510AAA" w:rsidP="00510AAA"/>
                          <w:p w14:paraId="257FA844"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 xml:space="preserve">בהתחלה נבחר את כל ציר </w:t>
                            </w:r>
                            <w:proofErr w:type="spellStart"/>
                            <w:r>
                              <w:rPr>
                                <w:rFonts w:asciiTheme="minorBidi" w:hAnsiTheme="minorBidi" w:cstheme="minorBidi" w:hint="cs"/>
                                <w:b/>
                                <w:bCs/>
                                <w:rtl/>
                                <w:lang w:bidi="he-IL"/>
                              </w:rPr>
                              <w:t>הזמאפשר</w:t>
                            </w:r>
                            <w:proofErr w:type="spellEnd"/>
                            <w:r>
                              <w:rPr>
                                <w:rFonts w:asciiTheme="minorBidi" w:hAnsiTheme="minorBidi" w:cstheme="minorBidi" w:hint="cs"/>
                                <w:b/>
                                <w:bCs/>
                                <w:rtl/>
                                <w:lang w:bidi="he-IL"/>
                              </w:rPr>
                              <w:t xml:space="preserve"> לסנן פריטים באמצעות מספר מינימלי של אירועים -</w:t>
                            </w:r>
                            <w:r>
                              <w:rPr>
                                <w:rFonts w:asciiTheme="minorBidi" w:hAnsiTheme="minorBidi" w:cstheme="minorBidi"/>
                                <w:b/>
                                <w:bCs/>
                                <w:rtl/>
                                <w:lang w:bidi="he-IL"/>
                              </w:rPr>
                              <w:br/>
                            </w:r>
                            <w:r>
                              <w:rPr>
                                <w:rFonts w:asciiTheme="minorBidi" w:hAnsiTheme="minorBidi" w:cstheme="minorBidi" w:hint="cs"/>
                                <w:b/>
                                <w:bCs/>
                                <w:rtl/>
                                <w:lang w:bidi="he-IL"/>
                              </w:rPr>
                              <w:t>מינימום 50:</w:t>
                            </w:r>
                          </w:p>
                          <w:p w14:paraId="2D6700C9" w14:textId="77777777" w:rsidR="00510AAA" w:rsidRDefault="00510AAA" w:rsidP="00510AAA"/>
                          <w:p w14:paraId="6395EED1"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לסנן פריטים באמצעות מספר מינימלי של אירועים -</w:t>
                            </w:r>
                            <w:r>
                              <w:rPr>
                                <w:rFonts w:asciiTheme="minorBidi" w:hAnsiTheme="minorBidi" w:cstheme="minorBidi"/>
                                <w:b/>
                                <w:bCs/>
                                <w:rtl/>
                                <w:lang w:bidi="he-IL"/>
                              </w:rPr>
                              <w:br/>
                            </w:r>
                            <w:r>
                              <w:rPr>
                                <w:rFonts w:asciiTheme="minorBidi" w:hAnsiTheme="minorBidi" w:cstheme="minorBidi" w:hint="cs"/>
                                <w:b/>
                                <w:bCs/>
                                <w:rtl/>
                                <w:lang w:bidi="he-IL"/>
                              </w:rPr>
                              <w:t>מינימום 50:</w:t>
                            </w:r>
                          </w:p>
                          <w:p w14:paraId="09F7B2ED" w14:textId="77777777" w:rsidR="00510AAA" w:rsidRDefault="00510AAA" w:rsidP="00510AAA"/>
                          <w:p w14:paraId="7E97F041"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ן:</w:t>
                            </w:r>
                          </w:p>
                          <w:p w14:paraId="25E8FCBA" w14:textId="77777777" w:rsidR="00510AAA" w:rsidRDefault="00510AAA" w:rsidP="00510AAA"/>
                          <w:p w14:paraId="76344302"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בהתחלה נבחר את כל ציר הזמן:</w:t>
                            </w:r>
                          </w:p>
                          <w:p w14:paraId="4DFBA2F4" w14:textId="77777777" w:rsidR="00510AAA" w:rsidRDefault="00510AAA" w:rsidP="00510AAA"/>
                          <w:p w14:paraId="49A754F7"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בהתחלה נבחר את כל ציר הזמן:</w:t>
                            </w:r>
                          </w:p>
                          <w:p w14:paraId="337357E8" w14:textId="77777777" w:rsidR="00510AAA" w:rsidRDefault="00510AAA" w:rsidP="00510AAA"/>
                          <w:p w14:paraId="6B002064"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בהתחלה נבחר את כל ציר הזמן:</w:t>
                            </w:r>
                          </w:p>
                          <w:p w14:paraId="7EE7969C" w14:textId="77777777" w:rsidR="00510AAA" w:rsidRDefault="00510AAA" w:rsidP="00510AAA"/>
                          <w:p w14:paraId="1589C94C"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 xml:space="preserve">בהתחלה נבחר את כל ציר </w:t>
                            </w:r>
                            <w:proofErr w:type="spellStart"/>
                            <w:r>
                              <w:rPr>
                                <w:rFonts w:asciiTheme="minorBidi" w:hAnsiTheme="minorBidi" w:cstheme="minorBidi" w:hint="cs"/>
                                <w:b/>
                                <w:bCs/>
                                <w:rtl/>
                                <w:lang w:bidi="he-IL"/>
                              </w:rPr>
                              <w:t>הזמאפשר</w:t>
                            </w:r>
                            <w:proofErr w:type="spellEnd"/>
                            <w:r>
                              <w:rPr>
                                <w:rFonts w:asciiTheme="minorBidi" w:hAnsiTheme="minorBidi" w:cstheme="minorBidi" w:hint="cs"/>
                                <w:b/>
                                <w:bCs/>
                                <w:rtl/>
                                <w:lang w:bidi="he-IL"/>
                              </w:rPr>
                              <w:t xml:space="preserve"> לסנן פריטים באמצעות מספר מינימלי של אירועים -</w:t>
                            </w:r>
                            <w:r>
                              <w:rPr>
                                <w:rFonts w:asciiTheme="minorBidi" w:hAnsiTheme="minorBidi" w:cstheme="minorBidi"/>
                                <w:b/>
                                <w:bCs/>
                                <w:rtl/>
                                <w:lang w:bidi="he-IL"/>
                              </w:rPr>
                              <w:br/>
                            </w:r>
                            <w:r>
                              <w:rPr>
                                <w:rFonts w:asciiTheme="minorBidi" w:hAnsiTheme="minorBidi" w:cstheme="minorBidi" w:hint="cs"/>
                                <w:b/>
                                <w:bCs/>
                                <w:rtl/>
                                <w:lang w:bidi="he-IL"/>
                              </w:rPr>
                              <w:t>מינימום 50:</w:t>
                            </w:r>
                          </w:p>
                          <w:p w14:paraId="61FC2E5E" w14:textId="77777777" w:rsidR="00510AAA" w:rsidRDefault="00510AAA" w:rsidP="00510AAA"/>
                          <w:p w14:paraId="228BAA1C"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לסנן פריטים באמצעות מספר מינימלי של אירועים -</w:t>
                            </w:r>
                            <w:r>
                              <w:rPr>
                                <w:rFonts w:asciiTheme="minorBidi" w:hAnsiTheme="minorBidi" w:cstheme="minorBidi"/>
                                <w:b/>
                                <w:bCs/>
                                <w:rtl/>
                                <w:lang w:bidi="he-IL"/>
                              </w:rPr>
                              <w:br/>
                            </w:r>
                            <w:r>
                              <w:rPr>
                                <w:rFonts w:asciiTheme="minorBidi" w:hAnsiTheme="minorBidi" w:cstheme="minorBidi" w:hint="cs"/>
                                <w:b/>
                                <w:bCs/>
                                <w:rtl/>
                                <w:lang w:bidi="he-IL"/>
                              </w:rPr>
                              <w:t>מינימום 50:</w:t>
                            </w:r>
                          </w:p>
                          <w:p w14:paraId="6309C578" w14:textId="77777777" w:rsidR="00510AAA" w:rsidRDefault="00510AAA" w:rsidP="00510AAA"/>
                          <w:p w14:paraId="08E96982"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ן:</w:t>
                            </w:r>
                          </w:p>
                          <w:p w14:paraId="7D815CB1" w14:textId="77777777" w:rsidR="00510AAA" w:rsidRDefault="00510AAA" w:rsidP="00510AAA"/>
                          <w:p w14:paraId="66CDE28B"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בהתחלה נבחר את כל ציר הזמן:</w:t>
                            </w:r>
                          </w:p>
                          <w:p w14:paraId="0378CC3C" w14:textId="77777777" w:rsidR="00510AAA" w:rsidRDefault="00510AAA" w:rsidP="00510AAA"/>
                          <w:p w14:paraId="4C3FD630"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בהתחלה נבחר את כל ציר הזמן:</w:t>
                            </w:r>
                          </w:p>
                          <w:p w14:paraId="4808D8B6" w14:textId="77777777" w:rsidR="00510AAA" w:rsidRDefault="00510AAA" w:rsidP="00510AAA"/>
                          <w:p w14:paraId="166E9FD4"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בהתחלה נבחר את כל ציר הזמן:</w:t>
                            </w:r>
                          </w:p>
                          <w:p w14:paraId="2CF63619" w14:textId="77777777" w:rsidR="00510AAA" w:rsidRDefault="00510AAA" w:rsidP="00510AAA"/>
                          <w:p w14:paraId="7C862BC1"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 xml:space="preserve">בהתחלה נבחר את כל ציר </w:t>
                            </w:r>
                            <w:proofErr w:type="spellStart"/>
                            <w:r>
                              <w:rPr>
                                <w:rFonts w:asciiTheme="minorBidi" w:hAnsiTheme="minorBidi" w:cstheme="minorBidi" w:hint="cs"/>
                                <w:b/>
                                <w:bCs/>
                                <w:rtl/>
                                <w:lang w:bidi="he-IL"/>
                              </w:rPr>
                              <w:t>הזמאפשר</w:t>
                            </w:r>
                            <w:proofErr w:type="spellEnd"/>
                            <w:r>
                              <w:rPr>
                                <w:rFonts w:asciiTheme="minorBidi" w:hAnsiTheme="minorBidi" w:cstheme="minorBidi" w:hint="cs"/>
                                <w:b/>
                                <w:bCs/>
                                <w:rtl/>
                                <w:lang w:bidi="he-IL"/>
                              </w:rPr>
                              <w:t xml:space="preserve"> לסנן פריטים באמצעות מספר מינימלי של אירועים -</w:t>
                            </w:r>
                            <w:r>
                              <w:rPr>
                                <w:rFonts w:asciiTheme="minorBidi" w:hAnsiTheme="minorBidi" w:cstheme="minorBidi"/>
                                <w:b/>
                                <w:bCs/>
                                <w:rtl/>
                                <w:lang w:bidi="he-IL"/>
                              </w:rPr>
                              <w:br/>
                            </w:r>
                            <w:r>
                              <w:rPr>
                                <w:rFonts w:asciiTheme="minorBidi" w:hAnsiTheme="minorBidi" w:cstheme="minorBidi" w:hint="cs"/>
                                <w:b/>
                                <w:bCs/>
                                <w:rtl/>
                                <w:lang w:bidi="he-IL"/>
                              </w:rPr>
                              <w:t>מינימום 50:</w:t>
                            </w:r>
                          </w:p>
                          <w:p w14:paraId="424980AD" w14:textId="77777777" w:rsidR="00510AAA" w:rsidRDefault="00510AAA" w:rsidP="00510AAA"/>
                          <w:p w14:paraId="18DA468A"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לסנן פריטים באמצעות מספר מינימלי של אירועים -</w:t>
                            </w:r>
                            <w:r>
                              <w:rPr>
                                <w:rFonts w:asciiTheme="minorBidi" w:hAnsiTheme="minorBidi" w:cstheme="minorBidi"/>
                                <w:b/>
                                <w:bCs/>
                                <w:rtl/>
                                <w:lang w:bidi="he-IL"/>
                              </w:rPr>
                              <w:br/>
                            </w:r>
                            <w:r>
                              <w:rPr>
                                <w:rFonts w:asciiTheme="minorBidi" w:hAnsiTheme="minorBidi" w:cstheme="minorBidi" w:hint="cs"/>
                                <w:b/>
                                <w:bCs/>
                                <w:rtl/>
                                <w:lang w:bidi="he-IL"/>
                              </w:rPr>
                              <w:t>מינימום 50:</w:t>
                            </w:r>
                          </w:p>
                          <w:p w14:paraId="08D0DFDF" w14:textId="77777777" w:rsidR="00510AAA" w:rsidRDefault="00510AAA" w:rsidP="00510AAA"/>
                          <w:p w14:paraId="50292948"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ן:</w:t>
                            </w:r>
                          </w:p>
                          <w:p w14:paraId="56217CA2" w14:textId="77777777" w:rsidR="00510AAA" w:rsidRDefault="00510AAA" w:rsidP="00510AAA"/>
                          <w:p w14:paraId="5DB725A5"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בהתחלה נבחר את כל ציר הזמן:</w:t>
                            </w:r>
                          </w:p>
                          <w:p w14:paraId="562C2021" w14:textId="77777777" w:rsidR="00510AAA" w:rsidRDefault="00510AAA" w:rsidP="00510AAA"/>
                          <w:p w14:paraId="75D96F1F"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בהתחלה נבחר את כל ציר הזמן:</w:t>
                            </w:r>
                          </w:p>
                          <w:p w14:paraId="3188F000" w14:textId="77777777" w:rsidR="00510AAA" w:rsidRDefault="00510AAA" w:rsidP="00510AAA"/>
                          <w:p w14:paraId="6D6BEDAA"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בהתחלה נבחר את כל ציר הזמן:</w:t>
                            </w:r>
                          </w:p>
                          <w:p w14:paraId="60897F67" w14:textId="77777777" w:rsidR="00510AAA" w:rsidRDefault="00510AAA" w:rsidP="00510AAA"/>
                          <w:p w14:paraId="15E97AF2"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 xml:space="preserve">בהתחלה נבחר את כל ציר </w:t>
                            </w:r>
                            <w:proofErr w:type="spellStart"/>
                            <w:r>
                              <w:rPr>
                                <w:rFonts w:asciiTheme="minorBidi" w:hAnsiTheme="minorBidi" w:cstheme="minorBidi" w:hint="cs"/>
                                <w:b/>
                                <w:bCs/>
                                <w:rtl/>
                                <w:lang w:bidi="he-IL"/>
                              </w:rPr>
                              <w:t>הזמאפשר</w:t>
                            </w:r>
                            <w:proofErr w:type="spellEnd"/>
                            <w:r>
                              <w:rPr>
                                <w:rFonts w:asciiTheme="minorBidi" w:hAnsiTheme="minorBidi" w:cstheme="minorBidi" w:hint="cs"/>
                                <w:b/>
                                <w:bCs/>
                                <w:rtl/>
                                <w:lang w:bidi="he-IL"/>
                              </w:rPr>
                              <w:t xml:space="preserve"> לסנן פריטים באמצעות מספר מינימלי של אירועים -</w:t>
                            </w:r>
                            <w:r>
                              <w:rPr>
                                <w:rFonts w:asciiTheme="minorBidi" w:hAnsiTheme="minorBidi" w:cstheme="minorBidi"/>
                                <w:b/>
                                <w:bCs/>
                                <w:rtl/>
                                <w:lang w:bidi="he-IL"/>
                              </w:rPr>
                              <w:br/>
                            </w:r>
                            <w:r>
                              <w:rPr>
                                <w:rFonts w:asciiTheme="minorBidi" w:hAnsiTheme="minorBidi" w:cstheme="minorBidi" w:hint="cs"/>
                                <w:b/>
                                <w:bCs/>
                                <w:rtl/>
                                <w:lang w:bidi="he-IL"/>
                              </w:rPr>
                              <w:t>מינימום 50:</w:t>
                            </w:r>
                          </w:p>
                          <w:p w14:paraId="391E584D" w14:textId="77777777" w:rsidR="00510AAA" w:rsidRDefault="00510AAA" w:rsidP="00510AAA"/>
                          <w:p w14:paraId="5C2E5943"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לסנן פריטים באמצעות מספר מינימלי של אירועים -</w:t>
                            </w:r>
                            <w:r>
                              <w:rPr>
                                <w:rFonts w:asciiTheme="minorBidi" w:hAnsiTheme="minorBidi" w:cstheme="minorBidi"/>
                                <w:b/>
                                <w:bCs/>
                                <w:rtl/>
                                <w:lang w:bidi="he-IL"/>
                              </w:rPr>
                              <w:br/>
                            </w:r>
                            <w:r>
                              <w:rPr>
                                <w:rFonts w:asciiTheme="minorBidi" w:hAnsiTheme="minorBidi" w:cstheme="minorBidi" w:hint="cs"/>
                                <w:b/>
                                <w:bCs/>
                                <w:rtl/>
                                <w:lang w:bidi="he-IL"/>
                              </w:rPr>
                              <w:t>מינימום 50:</w:t>
                            </w:r>
                          </w:p>
                          <w:p w14:paraId="792350A1" w14:textId="77777777" w:rsidR="00510AAA" w:rsidRDefault="00510AAA" w:rsidP="00510AAA"/>
                          <w:p w14:paraId="5AD922E7"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ן:</w:t>
                            </w:r>
                          </w:p>
                          <w:p w14:paraId="571CDFD8" w14:textId="77777777" w:rsidR="00510AAA" w:rsidRDefault="00510AAA" w:rsidP="00510AAA"/>
                          <w:p w14:paraId="09C438D7"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בהתחלה נבחר את כל ציר הזמן:</w:t>
                            </w:r>
                          </w:p>
                          <w:p w14:paraId="47C53BA3" w14:textId="77777777" w:rsidR="00510AAA" w:rsidRDefault="00510AAA" w:rsidP="00510AAA"/>
                          <w:p w14:paraId="748DCA82"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בהתחלה נבחר את כל ציר הזמן:</w:t>
                            </w:r>
                          </w:p>
                          <w:p w14:paraId="7E9EC573" w14:textId="77777777" w:rsidR="00510AAA" w:rsidRDefault="00510AAA" w:rsidP="00510AAA"/>
                          <w:p w14:paraId="2C09C018" w14:textId="77777777" w:rsidR="00510AAA" w:rsidRPr="00C13168" w:rsidRDefault="00510AAA" w:rsidP="00510AAA">
                            <w:pPr>
                              <w:jc w:val="center"/>
                              <w:rPr>
                                <w:rFonts w:asciiTheme="minorBidi" w:hAnsiTheme="minorBidi" w:cstheme="minorBidi"/>
                                <w:b/>
                                <w:bCs/>
                                <w:lang w:bidi="he-IL"/>
                              </w:rPr>
                            </w:pPr>
                            <w:proofErr w:type="spellStart"/>
                            <w:r>
                              <w:rPr>
                                <w:rFonts w:asciiTheme="minorBidi" w:hAnsiTheme="minorBidi" w:cstheme="minorBidi" w:hint="cs"/>
                                <w:b/>
                                <w:bCs/>
                                <w:rtl/>
                                <w:lang w:bidi="he-IL"/>
                              </w:rPr>
                              <w:t>סטיקות</w:t>
                            </w:r>
                            <w:proofErr w:type="spellEnd"/>
                            <w:r>
                              <w:rPr>
                                <w:rFonts w:asciiTheme="minorBidi" w:hAnsiTheme="minorBidi" w:cstheme="minorBidi"/>
                                <w:b/>
                                <w:bCs/>
                                <w:rtl/>
                                <w:lang w:bidi="he-IL"/>
                              </w:rPr>
                              <w:br/>
                            </w:r>
                            <w:r>
                              <w:rPr>
                                <w:rFonts w:asciiTheme="minorBidi" w:hAnsiTheme="minorBidi" w:cstheme="minorBidi" w:hint="cs"/>
                                <w:b/>
                                <w:bCs/>
                                <w:rtl/>
                                <w:lang w:bidi="he-IL"/>
                              </w:rPr>
                              <w:t>על הפיצ'רים השונים</w:t>
                            </w:r>
                          </w:p>
                          <w:p w14:paraId="0D1B212E" w14:textId="77777777" w:rsidR="00510AAA" w:rsidRDefault="00510AAA" w:rsidP="00510AAA"/>
                          <w:p w14:paraId="64D4879F"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4863DB84" w14:textId="77777777" w:rsidR="00510AAA" w:rsidRDefault="00510AAA" w:rsidP="00510AAA"/>
                          <w:p w14:paraId="39E9415A"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447CF0D6" w14:textId="77777777" w:rsidR="00510AAA" w:rsidRDefault="00510AAA" w:rsidP="00510AAA"/>
                          <w:p w14:paraId="0830251A"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3A0C0461" w14:textId="77777777" w:rsidR="00510AAA" w:rsidRDefault="00510AAA" w:rsidP="00510AAA"/>
                          <w:p w14:paraId="7A10BDF9"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6F54F742" w14:textId="77777777" w:rsidR="00510AAA" w:rsidRDefault="00510AAA" w:rsidP="00510AAA"/>
                          <w:p w14:paraId="299E9E48"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p>
                          <w:p w14:paraId="452AFB02" w14:textId="77777777" w:rsidR="00510AAA" w:rsidRDefault="00510AAA" w:rsidP="00510AAA"/>
                          <w:p w14:paraId="1CEC672D"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p>
                          <w:p w14:paraId="343EEEF5" w14:textId="77777777" w:rsidR="00510AAA" w:rsidRDefault="00510AAA" w:rsidP="00510AAA"/>
                          <w:p w14:paraId="6D61FD06"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6334CF15" w14:textId="77777777" w:rsidR="00510AAA" w:rsidRDefault="00510AAA" w:rsidP="00510AAA"/>
                          <w:p w14:paraId="7BF934DD"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226DF321" w14:textId="77777777" w:rsidR="00510AAA" w:rsidRDefault="00510AAA" w:rsidP="00510AAA"/>
                          <w:p w14:paraId="6F1501BE"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13F0BE2D" w14:textId="77777777" w:rsidR="00510AAA" w:rsidRDefault="00510AAA" w:rsidP="00510AAA"/>
                          <w:p w14:paraId="15BC8A69"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7D168B3F" w14:textId="77777777" w:rsidR="00510AAA" w:rsidRDefault="00510AAA" w:rsidP="00510AAA"/>
                          <w:p w14:paraId="64E8FD6D"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p>
                          <w:p w14:paraId="594F1D15" w14:textId="77777777" w:rsidR="00510AAA" w:rsidRDefault="00510AAA" w:rsidP="00510AAA"/>
                          <w:p w14:paraId="4B1B8A57"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p>
                          <w:p w14:paraId="7A971207" w14:textId="77777777" w:rsidR="00510AAA" w:rsidRDefault="00510AAA" w:rsidP="00510AAA"/>
                          <w:p w14:paraId="109BA25D"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3DB07B2A" w14:textId="77777777" w:rsidR="00510AAA" w:rsidRDefault="00510AAA" w:rsidP="00510AAA"/>
                          <w:p w14:paraId="3671C8A2"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462AC88A" w14:textId="77777777" w:rsidR="00510AAA" w:rsidRDefault="00510AAA" w:rsidP="00510AAA"/>
                          <w:p w14:paraId="725C403B"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5818F910" w14:textId="77777777" w:rsidR="00510AAA" w:rsidRDefault="00510AAA" w:rsidP="00510AAA"/>
                          <w:p w14:paraId="5117CEBA"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19628F56" w14:textId="77777777" w:rsidR="00510AAA" w:rsidRDefault="00510AAA" w:rsidP="00510AAA"/>
                          <w:p w14:paraId="7521A0F1"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p>
                          <w:p w14:paraId="2628416D" w14:textId="77777777" w:rsidR="00510AAA" w:rsidRDefault="00510AAA" w:rsidP="00510AAA"/>
                          <w:p w14:paraId="7162C072"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p>
                          <w:p w14:paraId="747DCB0C" w14:textId="77777777" w:rsidR="00510AAA" w:rsidRDefault="00510AAA" w:rsidP="00510AAA"/>
                          <w:p w14:paraId="18E39275"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6D765929" w14:textId="77777777" w:rsidR="00510AAA" w:rsidRDefault="00510AAA" w:rsidP="00510AAA"/>
                          <w:p w14:paraId="70475EBF"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7D0AB21B" w14:textId="77777777" w:rsidR="00510AAA" w:rsidRDefault="00510AAA" w:rsidP="00510AAA"/>
                          <w:p w14:paraId="1E5FA53B"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r w:rsidRPr="00C13168">
                              <w:rPr>
                                <w:rFonts w:asciiTheme="minorBidi" w:hAnsiTheme="minorBidi" w:cstheme="minorBidi"/>
                                <w:b/>
                                <w:bCs/>
                                <w:rtl/>
                                <w:lang w:bidi="he-IL"/>
                              </w:rPr>
                              <w:t>:</w:t>
                            </w:r>
                          </w:p>
                          <w:p w14:paraId="56527FCE" w14:textId="77777777" w:rsidR="00510AAA" w:rsidRDefault="00510AAA" w:rsidP="00510AAA"/>
                          <w:p w14:paraId="35FDE498"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r w:rsidRPr="00C13168">
                              <w:rPr>
                                <w:rFonts w:asciiTheme="minorBidi" w:hAnsiTheme="minorBidi" w:cstheme="minorBidi"/>
                                <w:b/>
                                <w:bCs/>
                                <w:rtl/>
                                <w:lang w:bidi="he-IL"/>
                              </w:rPr>
                              <w:t>:</w:t>
                            </w:r>
                          </w:p>
                          <w:p w14:paraId="68375E21" w14:textId="77777777" w:rsidR="00510AAA" w:rsidRDefault="00510AAA" w:rsidP="00510AAA"/>
                          <w:p w14:paraId="2F22F9B2"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r w:rsidRPr="00C13168">
                              <w:rPr>
                                <w:rFonts w:asciiTheme="minorBidi" w:hAnsiTheme="minorBidi" w:cstheme="minorBidi"/>
                                <w:b/>
                                <w:bCs/>
                                <w:rtl/>
                                <w:lang w:bidi="he-IL"/>
                              </w:rPr>
                              <w:t>:</w:t>
                            </w:r>
                          </w:p>
                          <w:p w14:paraId="6BD1F61B" w14:textId="77777777" w:rsidR="00510AAA" w:rsidRDefault="00510AAA" w:rsidP="00510AAA"/>
                          <w:p w14:paraId="70DB5ED8"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r w:rsidRPr="00C13168">
                              <w:rPr>
                                <w:rFonts w:asciiTheme="minorBidi" w:hAnsiTheme="minorBidi" w:cstheme="minorBidi"/>
                                <w:b/>
                                <w:bCs/>
                                <w:rtl/>
                                <w:lang w:bidi="he-IL"/>
                              </w:rPr>
                              <w:t>:</w:t>
                            </w:r>
                          </w:p>
                          <w:p w14:paraId="2AD27A2F" w14:textId="77777777" w:rsidR="00510AAA" w:rsidRDefault="00510AAA" w:rsidP="00510AAA"/>
                          <w:p w14:paraId="67A61E56"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r w:rsidRPr="00C13168">
                              <w:rPr>
                                <w:rFonts w:asciiTheme="minorBidi" w:hAnsiTheme="minorBidi" w:cstheme="minorBidi"/>
                                <w:b/>
                                <w:bCs/>
                                <w:rtl/>
                                <w:lang w:bidi="he-IL"/>
                              </w:rPr>
                              <w:t>:</w:t>
                            </w:r>
                          </w:p>
                          <w:p w14:paraId="6AE6AB19" w14:textId="77777777" w:rsidR="00510AAA" w:rsidRDefault="00510AAA" w:rsidP="00510AAA"/>
                          <w:p w14:paraId="2E3EC077"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r w:rsidRPr="00C13168">
                              <w:rPr>
                                <w:rFonts w:asciiTheme="minorBidi" w:hAnsiTheme="minorBidi" w:cstheme="minorBidi"/>
                                <w:b/>
                                <w:bCs/>
                                <w:rtl/>
                                <w:lang w:bidi="he-IL"/>
                              </w:rPr>
                              <w:t>:</w:t>
                            </w:r>
                          </w:p>
                          <w:p w14:paraId="386A5BBD" w14:textId="77777777" w:rsidR="00510AAA" w:rsidRDefault="00510AAA" w:rsidP="00510AAA"/>
                          <w:p w14:paraId="634E3893"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r w:rsidRPr="00C13168">
                              <w:rPr>
                                <w:rFonts w:asciiTheme="minorBidi" w:hAnsiTheme="minorBidi" w:cstheme="minorBidi"/>
                                <w:b/>
                                <w:bCs/>
                                <w:rtl/>
                                <w:lang w:bidi="he-IL"/>
                              </w:rPr>
                              <w:t>:</w:t>
                            </w:r>
                          </w:p>
                          <w:p w14:paraId="4ADD5437" w14:textId="77777777" w:rsidR="00510AAA" w:rsidRDefault="00510AAA" w:rsidP="00510AAA"/>
                          <w:p w14:paraId="27F4A2A4"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r w:rsidRPr="00C13168">
                              <w:rPr>
                                <w:rFonts w:asciiTheme="minorBidi" w:hAnsiTheme="minorBidi" w:cstheme="minorBidi"/>
                                <w:b/>
                                <w:bCs/>
                                <w:rtl/>
                                <w:lang w:bidi="he-IL"/>
                              </w:rPr>
                              <w:t>:</w:t>
                            </w:r>
                          </w:p>
                          <w:p w14:paraId="6F102D31" w14:textId="77777777" w:rsidR="00510AAA" w:rsidRDefault="00510AAA" w:rsidP="00510AAA"/>
                          <w:p w14:paraId="5AA292CE"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r w:rsidRPr="00C13168">
                              <w:rPr>
                                <w:rFonts w:asciiTheme="minorBidi" w:hAnsiTheme="minorBidi" w:cstheme="minorBidi"/>
                                <w:b/>
                                <w:bCs/>
                                <w:rtl/>
                                <w:lang w:bidi="he-IL"/>
                              </w:rPr>
                              <w:t>:</w:t>
                            </w:r>
                          </w:p>
                          <w:p w14:paraId="29E6D928" w14:textId="77777777" w:rsidR="00510AAA" w:rsidRDefault="00510AAA" w:rsidP="00510AAA"/>
                          <w:p w14:paraId="182591B9"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r w:rsidRPr="00C13168">
                              <w:rPr>
                                <w:rFonts w:asciiTheme="minorBidi" w:hAnsiTheme="minorBidi" w:cstheme="minorBidi"/>
                                <w:b/>
                                <w:bCs/>
                                <w:rtl/>
                                <w:lang w:bidi="he-IL"/>
                              </w:rPr>
                              <w:t>:</w:t>
                            </w:r>
                          </w:p>
                          <w:p w14:paraId="745436E7" w14:textId="77777777" w:rsidR="00510AAA" w:rsidRDefault="00510AAA" w:rsidP="00510AAA"/>
                          <w:p w14:paraId="5DCB2DCF"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r w:rsidRPr="00C13168">
                              <w:rPr>
                                <w:rFonts w:asciiTheme="minorBidi" w:hAnsiTheme="minorBidi" w:cstheme="minorBidi"/>
                                <w:b/>
                                <w:bCs/>
                                <w:rtl/>
                                <w:lang w:bidi="he-IL"/>
                              </w:rPr>
                              <w:t>:</w:t>
                            </w:r>
                          </w:p>
                          <w:p w14:paraId="56A93BA2" w14:textId="77777777" w:rsidR="00510AAA" w:rsidRDefault="00510AAA" w:rsidP="00510AAA"/>
                          <w:p w14:paraId="3561A319"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r w:rsidRPr="00C13168">
                              <w:rPr>
                                <w:rFonts w:asciiTheme="minorBidi" w:hAnsiTheme="minorBidi" w:cstheme="minorBidi"/>
                                <w:b/>
                                <w:bCs/>
                                <w:rtl/>
                                <w:lang w:bidi="he-IL"/>
                              </w:rPr>
                              <w:t>:</w:t>
                            </w:r>
                          </w:p>
                          <w:p w14:paraId="7DBAC979" w14:textId="77777777" w:rsidR="00510AAA" w:rsidRDefault="00510AAA" w:rsidP="00510AAA"/>
                          <w:p w14:paraId="01D02D88"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r w:rsidRPr="00C13168">
                              <w:rPr>
                                <w:rFonts w:asciiTheme="minorBidi" w:hAnsiTheme="minorBidi" w:cstheme="minorBidi"/>
                                <w:b/>
                                <w:bCs/>
                                <w:rtl/>
                                <w:lang w:bidi="he-IL"/>
                              </w:rPr>
                              <w:t>:</w:t>
                            </w:r>
                          </w:p>
                          <w:p w14:paraId="2A6F7693" w14:textId="77777777" w:rsidR="00510AAA" w:rsidRDefault="00510AAA" w:rsidP="00510AAA"/>
                          <w:p w14:paraId="1124B9C7"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r w:rsidRPr="00C13168">
                              <w:rPr>
                                <w:rFonts w:asciiTheme="minorBidi" w:hAnsiTheme="minorBidi" w:cstheme="minorBidi"/>
                                <w:b/>
                                <w:bCs/>
                                <w:rtl/>
                                <w:lang w:bidi="he-IL"/>
                              </w:rPr>
                              <w:t>:</w:t>
                            </w:r>
                          </w:p>
                          <w:p w14:paraId="48F7BFA4" w14:textId="77777777" w:rsidR="00510AAA" w:rsidRDefault="00510AAA" w:rsidP="00510AAA"/>
                          <w:p w14:paraId="637FC0D5"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r w:rsidRPr="00C13168">
                              <w:rPr>
                                <w:rFonts w:asciiTheme="minorBidi" w:hAnsiTheme="minorBidi" w:cstheme="minorBidi"/>
                                <w:b/>
                                <w:bCs/>
                                <w:rtl/>
                                <w:lang w:bidi="he-IL"/>
                              </w:rPr>
                              <w:t>:</w:t>
                            </w:r>
                          </w:p>
                          <w:p w14:paraId="37158572" w14:textId="77777777" w:rsidR="00510AAA" w:rsidRDefault="00510AAA" w:rsidP="00510AAA"/>
                          <w:p w14:paraId="4FAD26A1"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 xml:space="preserve">אפשר לראות </w:t>
                            </w:r>
                            <w:proofErr w:type="spellStart"/>
                            <w:r>
                              <w:rPr>
                                <w:rFonts w:asciiTheme="minorBidi" w:hAnsiTheme="minorBidi" w:cstheme="minorBidi" w:hint="cs"/>
                                <w:b/>
                                <w:bCs/>
                                <w:rtl/>
                                <w:lang w:bidi="he-IL"/>
                              </w:rPr>
                              <w:t>סטטונים</w:t>
                            </w:r>
                            <w:proofErr w:type="spellEnd"/>
                            <w:r>
                              <w:rPr>
                                <w:rFonts w:asciiTheme="minorBidi" w:hAnsiTheme="minorBidi" w:cstheme="minorBidi" w:hint="cs"/>
                                <w:b/>
                                <w:bCs/>
                                <w:rtl/>
                                <w:lang w:bidi="he-IL"/>
                              </w:rPr>
                              <w:t>:</w:t>
                            </w:r>
                          </w:p>
                          <w:p w14:paraId="40AFBB84" w14:textId="77777777" w:rsidR="00510AAA" w:rsidRDefault="00510AAA" w:rsidP="00510AAA"/>
                          <w:p w14:paraId="30B9864E"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58621F86" w14:textId="77777777" w:rsidR="00510AAA" w:rsidRDefault="00510AAA" w:rsidP="00510AAA"/>
                          <w:p w14:paraId="47603291"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r w:rsidRPr="00C13168">
                              <w:rPr>
                                <w:rFonts w:asciiTheme="minorBidi" w:hAnsiTheme="minorBidi" w:cstheme="minorBidi"/>
                                <w:b/>
                                <w:bCs/>
                                <w:rtl/>
                                <w:lang w:bidi="he-IL"/>
                              </w:rPr>
                              <w:t>:</w:t>
                            </w:r>
                          </w:p>
                          <w:p w14:paraId="5080CB2D" w14:textId="77777777" w:rsidR="00510AAA" w:rsidRDefault="00510AAA" w:rsidP="00510AAA"/>
                          <w:p w14:paraId="77FF69C4" w14:textId="77777777" w:rsidR="00510AAA" w:rsidRPr="00C13168" w:rsidRDefault="00510AAA" w:rsidP="00510AAA">
                            <w:pPr>
                              <w:jc w:val="right"/>
                              <w:rPr>
                                <w:rFonts w:asciiTheme="minorBidi" w:hAnsiTheme="minorBidi" w:cstheme="minorBidi"/>
                                <w:b/>
                                <w:bCs/>
                                <w:lang w:bidi="he-IL"/>
                              </w:rPr>
                            </w:pPr>
                            <w:r w:rsidRPr="00C13168">
                              <w:rPr>
                                <w:rFonts w:asciiTheme="minorBidi" w:hAnsiTheme="minorBidi" w:cstheme="minorBidi"/>
                                <w:b/>
                                <w:bCs/>
                                <w:rtl/>
                                <w:lang w:bidi="he-IL"/>
                              </w:rPr>
                              <w:t>לאחר לחיצה על הפלוס</w:t>
                            </w:r>
                            <w:r>
                              <w:rPr>
                                <w:rFonts w:asciiTheme="minorBidi" w:hAnsiTheme="minorBidi" w:cstheme="minorBidi" w:hint="cs"/>
                                <w:b/>
                                <w:bCs/>
                                <w:rtl/>
                                <w:lang w:bidi="he-IL"/>
                              </w:rPr>
                              <w:t xml:space="preserve"> נוכל להתקרב</w:t>
                            </w:r>
                            <w:r w:rsidRPr="00C13168">
                              <w:rPr>
                                <w:rFonts w:asciiTheme="minorBidi" w:hAnsiTheme="minorBidi" w:cstheme="minorBidi"/>
                                <w:b/>
                                <w:bCs/>
                                <w:rtl/>
                                <w:lang w:bidi="he-IL"/>
                              </w:rPr>
                              <w:t>:</w:t>
                            </w:r>
                          </w:p>
                          <w:p w14:paraId="1C897E0A" w14:textId="77777777" w:rsidR="00510AAA" w:rsidRDefault="00510AAA" w:rsidP="00510AAA"/>
                          <w:p w14:paraId="61B50698"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כשמתקרבים יותר לנקודה:</w:t>
                            </w:r>
                          </w:p>
                          <w:p w14:paraId="78CAE190" w14:textId="77777777" w:rsidR="00510AAA" w:rsidRDefault="00510AAA" w:rsidP="00510AAA"/>
                          <w:p w14:paraId="1A3C442E"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בהתחלה נבחר את כל ציר הזמן:</w:t>
                            </w:r>
                          </w:p>
                          <w:p w14:paraId="15105DB9" w14:textId="77777777" w:rsidR="00510AAA" w:rsidRDefault="00510AAA" w:rsidP="00510AAA"/>
                          <w:p w14:paraId="2FE840D9"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 xml:space="preserve">בהתחלה נבחר את כל ציר </w:t>
                            </w:r>
                            <w:proofErr w:type="spellStart"/>
                            <w:r>
                              <w:rPr>
                                <w:rFonts w:asciiTheme="minorBidi" w:hAnsiTheme="minorBidi" w:cstheme="minorBidi" w:hint="cs"/>
                                <w:b/>
                                <w:bCs/>
                                <w:rtl/>
                                <w:lang w:bidi="he-IL"/>
                              </w:rPr>
                              <w:t>הזמאפשר</w:t>
                            </w:r>
                            <w:proofErr w:type="spellEnd"/>
                            <w:r>
                              <w:rPr>
                                <w:rFonts w:asciiTheme="minorBidi" w:hAnsiTheme="minorBidi" w:cstheme="minorBidi" w:hint="cs"/>
                                <w:b/>
                                <w:bCs/>
                                <w:rtl/>
                                <w:lang w:bidi="he-IL"/>
                              </w:rPr>
                              <w:t xml:space="preserve"> לסנן פריטים באמצעות מספר מינימלי של אירועים -</w:t>
                            </w:r>
                            <w:r>
                              <w:rPr>
                                <w:rFonts w:asciiTheme="minorBidi" w:hAnsiTheme="minorBidi" w:cstheme="minorBidi"/>
                                <w:b/>
                                <w:bCs/>
                                <w:rtl/>
                                <w:lang w:bidi="he-IL"/>
                              </w:rPr>
                              <w:br/>
                            </w:r>
                            <w:r>
                              <w:rPr>
                                <w:rFonts w:asciiTheme="minorBidi" w:hAnsiTheme="minorBidi" w:cstheme="minorBidi" w:hint="cs"/>
                                <w:b/>
                                <w:bCs/>
                                <w:rtl/>
                                <w:lang w:bidi="he-IL"/>
                              </w:rPr>
                              <w:t>מינימום 50:</w:t>
                            </w:r>
                          </w:p>
                          <w:p w14:paraId="7C0C98F9" w14:textId="77777777" w:rsidR="00510AAA" w:rsidRDefault="00510AAA" w:rsidP="00510AAA"/>
                          <w:p w14:paraId="0A5587FD"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לסנן פריטים באמצעות מספר מינימלי של אירועים -</w:t>
                            </w:r>
                            <w:r>
                              <w:rPr>
                                <w:rFonts w:asciiTheme="minorBidi" w:hAnsiTheme="minorBidi" w:cstheme="minorBidi"/>
                                <w:b/>
                                <w:bCs/>
                                <w:rtl/>
                                <w:lang w:bidi="he-IL"/>
                              </w:rPr>
                              <w:br/>
                            </w:r>
                            <w:r>
                              <w:rPr>
                                <w:rFonts w:asciiTheme="minorBidi" w:hAnsiTheme="minorBidi" w:cstheme="minorBidi" w:hint="cs"/>
                                <w:b/>
                                <w:bCs/>
                                <w:rtl/>
                                <w:lang w:bidi="he-IL"/>
                              </w:rPr>
                              <w:t>מינימום 50:</w:t>
                            </w:r>
                          </w:p>
                          <w:p w14:paraId="0E4EAE62" w14:textId="77777777" w:rsidR="00510AAA" w:rsidRDefault="00510AAA" w:rsidP="00510AAA"/>
                          <w:p w14:paraId="7B84A54A"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ן:</w:t>
                            </w:r>
                          </w:p>
                          <w:p w14:paraId="2AC5F0DC" w14:textId="77777777" w:rsidR="00510AAA" w:rsidRDefault="00510AAA" w:rsidP="00510AAA"/>
                          <w:p w14:paraId="06B5EDD5"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בהתחלה נבחר את כל ציר הזמן:</w:t>
                            </w:r>
                          </w:p>
                          <w:p w14:paraId="0C71C9EA" w14:textId="77777777" w:rsidR="00510AAA" w:rsidRDefault="00510AAA" w:rsidP="00510AAA"/>
                          <w:p w14:paraId="045BDF11"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בהתחלה נבחר את כל ציר הזמן:</w:t>
                            </w:r>
                          </w:p>
                          <w:p w14:paraId="53894679" w14:textId="77777777" w:rsidR="00510AAA" w:rsidRDefault="00510AAA" w:rsidP="00510AAA"/>
                          <w:p w14:paraId="54616BBE"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בהתחלה נבחר את כל ציר הזמן:</w:t>
                            </w:r>
                          </w:p>
                          <w:p w14:paraId="386F456B" w14:textId="77777777" w:rsidR="00510AAA" w:rsidRDefault="00510AAA" w:rsidP="00510AAA"/>
                          <w:p w14:paraId="1FC6FB35"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 xml:space="preserve">בהתחלה נבחר את כל ציר </w:t>
                            </w:r>
                            <w:proofErr w:type="spellStart"/>
                            <w:r>
                              <w:rPr>
                                <w:rFonts w:asciiTheme="minorBidi" w:hAnsiTheme="minorBidi" w:cstheme="minorBidi" w:hint="cs"/>
                                <w:b/>
                                <w:bCs/>
                                <w:rtl/>
                                <w:lang w:bidi="he-IL"/>
                              </w:rPr>
                              <w:t>הזמאפשר</w:t>
                            </w:r>
                            <w:proofErr w:type="spellEnd"/>
                            <w:r>
                              <w:rPr>
                                <w:rFonts w:asciiTheme="minorBidi" w:hAnsiTheme="minorBidi" w:cstheme="minorBidi" w:hint="cs"/>
                                <w:b/>
                                <w:bCs/>
                                <w:rtl/>
                                <w:lang w:bidi="he-IL"/>
                              </w:rPr>
                              <w:t xml:space="preserve"> לסנן פריטים באמצעות מספר מינימלי של אירועים -</w:t>
                            </w:r>
                            <w:r>
                              <w:rPr>
                                <w:rFonts w:asciiTheme="minorBidi" w:hAnsiTheme="minorBidi" w:cstheme="minorBidi"/>
                                <w:b/>
                                <w:bCs/>
                                <w:rtl/>
                                <w:lang w:bidi="he-IL"/>
                              </w:rPr>
                              <w:br/>
                            </w:r>
                            <w:r>
                              <w:rPr>
                                <w:rFonts w:asciiTheme="minorBidi" w:hAnsiTheme="minorBidi" w:cstheme="minorBidi" w:hint="cs"/>
                                <w:b/>
                                <w:bCs/>
                                <w:rtl/>
                                <w:lang w:bidi="he-IL"/>
                              </w:rPr>
                              <w:t>מינימום 50:</w:t>
                            </w:r>
                          </w:p>
                          <w:p w14:paraId="2F9FD1DC" w14:textId="77777777" w:rsidR="00510AAA" w:rsidRDefault="00510AAA" w:rsidP="00510AAA"/>
                          <w:p w14:paraId="2142A1D7"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לסנן פריטים באמצעות מספר מינימלי של אירועים -</w:t>
                            </w:r>
                            <w:r>
                              <w:rPr>
                                <w:rFonts w:asciiTheme="minorBidi" w:hAnsiTheme="minorBidi" w:cstheme="minorBidi"/>
                                <w:b/>
                                <w:bCs/>
                                <w:rtl/>
                                <w:lang w:bidi="he-IL"/>
                              </w:rPr>
                              <w:br/>
                            </w:r>
                            <w:r>
                              <w:rPr>
                                <w:rFonts w:asciiTheme="minorBidi" w:hAnsiTheme="minorBidi" w:cstheme="minorBidi" w:hint="cs"/>
                                <w:b/>
                                <w:bCs/>
                                <w:rtl/>
                                <w:lang w:bidi="he-IL"/>
                              </w:rPr>
                              <w:t>מינימום 50:</w:t>
                            </w:r>
                          </w:p>
                          <w:p w14:paraId="1447826F" w14:textId="77777777" w:rsidR="00510AAA" w:rsidRDefault="00510AAA" w:rsidP="00510AAA"/>
                          <w:p w14:paraId="1663A130"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ן:</w:t>
                            </w:r>
                          </w:p>
                          <w:p w14:paraId="072B5F25" w14:textId="77777777" w:rsidR="00510AAA" w:rsidRDefault="00510AAA" w:rsidP="00510AAA"/>
                          <w:p w14:paraId="25EDC477"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בהתחלה נבחר את כל ציר הזמן:</w:t>
                            </w:r>
                          </w:p>
                          <w:p w14:paraId="2D96E1A6" w14:textId="77777777" w:rsidR="00510AAA" w:rsidRDefault="00510AAA" w:rsidP="00510AAA"/>
                          <w:p w14:paraId="105B5DAC"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בהתחלה נבחר את כל ציר הזמן:</w:t>
                            </w:r>
                          </w:p>
                          <w:p w14:paraId="1C254416" w14:textId="77777777" w:rsidR="00510AAA" w:rsidRDefault="00510AAA" w:rsidP="00510AAA"/>
                          <w:p w14:paraId="5CB1C719"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בהתחלה נבחר את כל ציר הזמן:</w:t>
                            </w:r>
                          </w:p>
                          <w:p w14:paraId="2B2FF262" w14:textId="77777777" w:rsidR="00510AAA" w:rsidRDefault="00510AAA" w:rsidP="00510AAA"/>
                          <w:p w14:paraId="69726D72"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 xml:space="preserve">בהתחלה נבחר את כל ציר </w:t>
                            </w:r>
                            <w:proofErr w:type="spellStart"/>
                            <w:r>
                              <w:rPr>
                                <w:rFonts w:asciiTheme="minorBidi" w:hAnsiTheme="minorBidi" w:cstheme="minorBidi" w:hint="cs"/>
                                <w:b/>
                                <w:bCs/>
                                <w:rtl/>
                                <w:lang w:bidi="he-IL"/>
                              </w:rPr>
                              <w:t>הזמאפשר</w:t>
                            </w:r>
                            <w:proofErr w:type="spellEnd"/>
                            <w:r>
                              <w:rPr>
                                <w:rFonts w:asciiTheme="minorBidi" w:hAnsiTheme="minorBidi" w:cstheme="minorBidi" w:hint="cs"/>
                                <w:b/>
                                <w:bCs/>
                                <w:rtl/>
                                <w:lang w:bidi="he-IL"/>
                              </w:rPr>
                              <w:t xml:space="preserve"> לסנן פריטים באמצעות מספר מינימלי של אירועים -</w:t>
                            </w:r>
                            <w:r>
                              <w:rPr>
                                <w:rFonts w:asciiTheme="minorBidi" w:hAnsiTheme="minorBidi" w:cstheme="minorBidi"/>
                                <w:b/>
                                <w:bCs/>
                                <w:rtl/>
                                <w:lang w:bidi="he-IL"/>
                              </w:rPr>
                              <w:br/>
                            </w:r>
                            <w:r>
                              <w:rPr>
                                <w:rFonts w:asciiTheme="minorBidi" w:hAnsiTheme="minorBidi" w:cstheme="minorBidi" w:hint="cs"/>
                                <w:b/>
                                <w:bCs/>
                                <w:rtl/>
                                <w:lang w:bidi="he-IL"/>
                              </w:rPr>
                              <w:t>מינימום 50:</w:t>
                            </w:r>
                          </w:p>
                          <w:p w14:paraId="65DD9211" w14:textId="77777777" w:rsidR="00510AAA" w:rsidRDefault="00510AAA" w:rsidP="00510AAA"/>
                          <w:p w14:paraId="00398659"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לסנן פריטים באמצעות מספר מינימלי של אירועים -</w:t>
                            </w:r>
                            <w:r>
                              <w:rPr>
                                <w:rFonts w:asciiTheme="minorBidi" w:hAnsiTheme="minorBidi" w:cstheme="minorBidi"/>
                                <w:b/>
                                <w:bCs/>
                                <w:rtl/>
                                <w:lang w:bidi="he-IL"/>
                              </w:rPr>
                              <w:br/>
                            </w:r>
                            <w:r>
                              <w:rPr>
                                <w:rFonts w:asciiTheme="minorBidi" w:hAnsiTheme="minorBidi" w:cstheme="minorBidi" w:hint="cs"/>
                                <w:b/>
                                <w:bCs/>
                                <w:rtl/>
                                <w:lang w:bidi="he-IL"/>
                              </w:rPr>
                              <w:t>מינימום 50:</w:t>
                            </w:r>
                          </w:p>
                          <w:p w14:paraId="39E3B496" w14:textId="77777777" w:rsidR="00510AAA" w:rsidRDefault="00510AAA" w:rsidP="00510AAA"/>
                          <w:p w14:paraId="6F93B76E"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ן:</w:t>
                            </w:r>
                          </w:p>
                          <w:p w14:paraId="10F0F67E" w14:textId="77777777" w:rsidR="00510AAA" w:rsidRDefault="00510AAA" w:rsidP="00510AAA"/>
                          <w:p w14:paraId="072CF93F"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בהתחלה נבחר את כל ציר הזמן:</w:t>
                            </w:r>
                          </w:p>
                          <w:p w14:paraId="6362A593" w14:textId="77777777" w:rsidR="00510AAA" w:rsidRDefault="00510AAA" w:rsidP="00510AAA"/>
                          <w:p w14:paraId="5A76E160"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בהתחלה נבחר את כל ציר הזמן:</w:t>
                            </w:r>
                          </w:p>
                          <w:p w14:paraId="1DB10C13" w14:textId="77777777" w:rsidR="00510AAA" w:rsidRDefault="00510AAA" w:rsidP="00510AAA"/>
                          <w:p w14:paraId="2C28F378"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בהתחלה נבחר את כל ציר הזמן:</w:t>
                            </w:r>
                          </w:p>
                          <w:p w14:paraId="3A110FC5" w14:textId="77777777" w:rsidR="00510AAA" w:rsidRDefault="00510AAA" w:rsidP="00510AAA"/>
                          <w:p w14:paraId="3B96D5DA"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 xml:space="preserve">בהתחלה נבחר את כל ציר </w:t>
                            </w:r>
                            <w:proofErr w:type="spellStart"/>
                            <w:r>
                              <w:rPr>
                                <w:rFonts w:asciiTheme="minorBidi" w:hAnsiTheme="minorBidi" w:cstheme="minorBidi" w:hint="cs"/>
                                <w:b/>
                                <w:bCs/>
                                <w:rtl/>
                                <w:lang w:bidi="he-IL"/>
                              </w:rPr>
                              <w:t>הזמאפשר</w:t>
                            </w:r>
                            <w:proofErr w:type="spellEnd"/>
                            <w:r>
                              <w:rPr>
                                <w:rFonts w:asciiTheme="minorBidi" w:hAnsiTheme="minorBidi" w:cstheme="minorBidi" w:hint="cs"/>
                                <w:b/>
                                <w:bCs/>
                                <w:rtl/>
                                <w:lang w:bidi="he-IL"/>
                              </w:rPr>
                              <w:t xml:space="preserve"> לסנן פריטים באמצעות מספר מינימלי של אירועים -</w:t>
                            </w:r>
                            <w:r>
                              <w:rPr>
                                <w:rFonts w:asciiTheme="minorBidi" w:hAnsiTheme="minorBidi" w:cstheme="minorBidi"/>
                                <w:b/>
                                <w:bCs/>
                                <w:rtl/>
                                <w:lang w:bidi="he-IL"/>
                              </w:rPr>
                              <w:br/>
                            </w:r>
                            <w:r>
                              <w:rPr>
                                <w:rFonts w:asciiTheme="minorBidi" w:hAnsiTheme="minorBidi" w:cstheme="minorBidi" w:hint="cs"/>
                                <w:b/>
                                <w:bCs/>
                                <w:rtl/>
                                <w:lang w:bidi="he-IL"/>
                              </w:rPr>
                              <w:t>מינימום 50:</w:t>
                            </w:r>
                          </w:p>
                          <w:p w14:paraId="2496EB82" w14:textId="77777777" w:rsidR="00510AAA" w:rsidRDefault="00510AAA" w:rsidP="00510AAA"/>
                          <w:p w14:paraId="4CD58F80"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לסנן פריטים באמצעות מספר מינימלי של אירועים -</w:t>
                            </w:r>
                            <w:r>
                              <w:rPr>
                                <w:rFonts w:asciiTheme="minorBidi" w:hAnsiTheme="minorBidi" w:cstheme="minorBidi"/>
                                <w:b/>
                                <w:bCs/>
                                <w:rtl/>
                                <w:lang w:bidi="he-IL"/>
                              </w:rPr>
                              <w:br/>
                            </w:r>
                            <w:r>
                              <w:rPr>
                                <w:rFonts w:asciiTheme="minorBidi" w:hAnsiTheme="minorBidi" w:cstheme="minorBidi" w:hint="cs"/>
                                <w:b/>
                                <w:bCs/>
                                <w:rtl/>
                                <w:lang w:bidi="he-IL"/>
                              </w:rPr>
                              <w:t>מינימום 50:</w:t>
                            </w:r>
                          </w:p>
                          <w:p w14:paraId="37EF00F6" w14:textId="77777777" w:rsidR="00510AAA" w:rsidRDefault="00510AAA" w:rsidP="00510AAA"/>
                          <w:p w14:paraId="6704A093"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ן:</w:t>
                            </w:r>
                          </w:p>
                          <w:p w14:paraId="379124FC" w14:textId="77777777" w:rsidR="00510AAA" w:rsidRDefault="00510AAA" w:rsidP="00510AAA"/>
                          <w:p w14:paraId="56449B81"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בהתחלה נבחר את כל ציר הזמן:</w:t>
                            </w:r>
                          </w:p>
                          <w:p w14:paraId="210E9A67" w14:textId="77777777" w:rsidR="00510AAA" w:rsidRDefault="00510AAA" w:rsidP="00510AAA"/>
                          <w:p w14:paraId="48462288"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בהתחלה נבחר את כל ציר הזמן:</w:t>
                            </w:r>
                          </w:p>
                          <w:p w14:paraId="45A78F53" w14:textId="77777777" w:rsidR="00510AAA" w:rsidRDefault="00510AAA" w:rsidP="00510AAA"/>
                          <w:p w14:paraId="48324DC6" w14:textId="77777777" w:rsidR="00510AAA" w:rsidRPr="00C13168" w:rsidRDefault="00510AAA" w:rsidP="00510AAA">
                            <w:pPr>
                              <w:jc w:val="center"/>
                              <w:rPr>
                                <w:rFonts w:asciiTheme="minorBidi" w:hAnsiTheme="minorBidi" w:cstheme="minorBidi"/>
                                <w:b/>
                                <w:bCs/>
                                <w:lang w:bidi="he-IL"/>
                              </w:rPr>
                            </w:pPr>
                            <w:proofErr w:type="spellStart"/>
                            <w:r>
                              <w:rPr>
                                <w:rFonts w:asciiTheme="minorBidi" w:hAnsiTheme="minorBidi" w:cstheme="minorBidi" w:hint="cs"/>
                                <w:b/>
                                <w:bCs/>
                                <w:rtl/>
                                <w:lang w:bidi="he-IL"/>
                              </w:rPr>
                              <w:t>סטיקות</w:t>
                            </w:r>
                            <w:proofErr w:type="spellEnd"/>
                            <w:r>
                              <w:rPr>
                                <w:rFonts w:asciiTheme="minorBidi" w:hAnsiTheme="minorBidi" w:cstheme="minorBidi"/>
                                <w:b/>
                                <w:bCs/>
                                <w:rtl/>
                                <w:lang w:bidi="he-IL"/>
                              </w:rPr>
                              <w:br/>
                            </w:r>
                            <w:r>
                              <w:rPr>
                                <w:rFonts w:asciiTheme="minorBidi" w:hAnsiTheme="minorBidi" w:cstheme="minorBidi" w:hint="cs"/>
                                <w:b/>
                                <w:bCs/>
                                <w:rtl/>
                                <w:lang w:bidi="he-IL"/>
                              </w:rPr>
                              <w:t>על הפיצ'רים השונים</w:t>
                            </w:r>
                          </w:p>
                          <w:p w14:paraId="4CDE90FA" w14:textId="77777777" w:rsidR="00510AAA" w:rsidRDefault="00510AAA" w:rsidP="00510AAA"/>
                          <w:p w14:paraId="116C9DD1"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0EEF09FC" w14:textId="77777777" w:rsidR="00510AAA" w:rsidRDefault="00510AAA" w:rsidP="00510AAA"/>
                          <w:p w14:paraId="035EBEB9"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64C77F32" w14:textId="77777777" w:rsidR="00510AAA" w:rsidRDefault="00510AAA" w:rsidP="00510AAA"/>
                          <w:p w14:paraId="54677FA6"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2198DF05" w14:textId="77777777" w:rsidR="00510AAA" w:rsidRDefault="00510AAA" w:rsidP="00510AAA"/>
                          <w:p w14:paraId="00B082E2"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0E99D732" w14:textId="77777777" w:rsidR="00510AAA" w:rsidRDefault="00510AAA" w:rsidP="00510AAA"/>
                          <w:p w14:paraId="3EE14A65"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p>
                          <w:p w14:paraId="63EFD0A1" w14:textId="77777777" w:rsidR="00510AAA" w:rsidRDefault="00510AAA" w:rsidP="00510AAA"/>
                          <w:p w14:paraId="0223A109"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p>
                          <w:p w14:paraId="2BE58301" w14:textId="77777777" w:rsidR="00510AAA" w:rsidRDefault="00510AAA" w:rsidP="00510AAA"/>
                          <w:p w14:paraId="1EDF81B4"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7F7F93AE" w14:textId="77777777" w:rsidR="00510AAA" w:rsidRDefault="00510AAA" w:rsidP="00510AAA"/>
                          <w:p w14:paraId="5C516A61"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3A6AE1EE" w14:textId="77777777" w:rsidR="00510AAA" w:rsidRDefault="00510AAA" w:rsidP="00510AAA"/>
                          <w:p w14:paraId="316A475F"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5540CE2B" w14:textId="77777777" w:rsidR="00510AAA" w:rsidRDefault="00510AAA" w:rsidP="00510AAA"/>
                          <w:p w14:paraId="32322C7A"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49E10A87" w14:textId="77777777" w:rsidR="00510AAA" w:rsidRDefault="00510AAA" w:rsidP="00510AAA"/>
                          <w:p w14:paraId="595DBE73"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p>
                          <w:p w14:paraId="7C6020B5" w14:textId="77777777" w:rsidR="00510AAA" w:rsidRDefault="00510AAA" w:rsidP="00510AAA"/>
                          <w:p w14:paraId="0ED3C548"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p>
                          <w:p w14:paraId="6D4402A4" w14:textId="77777777" w:rsidR="00510AAA" w:rsidRDefault="00510AAA" w:rsidP="00510AAA"/>
                          <w:p w14:paraId="65264337"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07ED75B7" w14:textId="77777777" w:rsidR="00510AAA" w:rsidRDefault="00510AAA" w:rsidP="00510AAA"/>
                          <w:p w14:paraId="3BC9B410"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440DA7B3" w14:textId="77777777" w:rsidR="00510AAA" w:rsidRDefault="00510AAA" w:rsidP="00510AAA"/>
                          <w:p w14:paraId="5AE7485B"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75CFAC16" w14:textId="77777777" w:rsidR="00510AAA" w:rsidRDefault="00510AAA" w:rsidP="00510AAA"/>
                          <w:p w14:paraId="3B09D0D0"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029C891E" w14:textId="77777777" w:rsidR="00510AAA" w:rsidRDefault="00510AAA" w:rsidP="00510AAA"/>
                          <w:p w14:paraId="4A44F74D"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p>
                          <w:p w14:paraId="52D00FAD" w14:textId="77777777" w:rsidR="00510AAA" w:rsidRDefault="00510AAA" w:rsidP="00510AAA"/>
                          <w:p w14:paraId="12F6545D"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p>
                          <w:p w14:paraId="0F0F3893" w14:textId="77777777" w:rsidR="00510AAA" w:rsidRDefault="00510AAA" w:rsidP="00510AAA"/>
                          <w:p w14:paraId="55FA0923"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743D6438" w14:textId="77777777" w:rsidR="00510AAA" w:rsidRDefault="00510AAA" w:rsidP="00510AAA"/>
                          <w:p w14:paraId="723AB6BF"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5181A7B6" w14:textId="77777777" w:rsidR="00510AAA" w:rsidRDefault="00510AAA" w:rsidP="00510AAA"/>
                          <w:p w14:paraId="760BC15D"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3C05FB3B" w14:textId="77777777" w:rsidR="00510AAA" w:rsidRDefault="00510AAA" w:rsidP="00510AAA"/>
                          <w:p w14:paraId="4C83D662"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78C4402B" w14:textId="77777777" w:rsidR="00510AAA" w:rsidRDefault="00510AAA" w:rsidP="00510AAA"/>
                          <w:p w14:paraId="1BDEB845"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p>
                          <w:p w14:paraId="4A4FF247" w14:textId="77777777" w:rsidR="00510AAA" w:rsidRDefault="00510AAA" w:rsidP="00510AAA"/>
                          <w:p w14:paraId="780E6502"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p>
                          <w:p w14:paraId="5B45E80C" w14:textId="77777777" w:rsidR="00510AAA" w:rsidRDefault="00510AAA" w:rsidP="00510AAA"/>
                          <w:p w14:paraId="23E40AF9"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7E85BA89" w14:textId="77777777" w:rsidR="00510AAA" w:rsidRDefault="00510AAA" w:rsidP="00510AAA"/>
                          <w:p w14:paraId="6B520FEE"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463A0889" w14:textId="77777777" w:rsidR="00510AAA" w:rsidRDefault="00510AAA" w:rsidP="00510AAA"/>
                          <w:p w14:paraId="3B6638FA"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5BA4940D" w14:textId="77777777" w:rsidR="00510AAA" w:rsidRDefault="00510AAA" w:rsidP="00510AAA"/>
                          <w:p w14:paraId="53D0B0A1"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0814FEA3" w14:textId="77777777" w:rsidR="00510AAA" w:rsidRDefault="00510AAA" w:rsidP="00510AAA"/>
                          <w:p w14:paraId="28796724"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p>
                          <w:p w14:paraId="5476A532" w14:textId="77777777" w:rsidR="00510AAA" w:rsidRDefault="00510AAA" w:rsidP="00510AAA"/>
                          <w:p w14:paraId="66AC5630"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p>
                          <w:p w14:paraId="7C736645" w14:textId="77777777" w:rsidR="00510AAA" w:rsidRDefault="00510AAA" w:rsidP="00510AAA"/>
                          <w:p w14:paraId="7227686A"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6CDD9461" w14:textId="77777777" w:rsidR="00510AAA" w:rsidRDefault="00510AAA" w:rsidP="00510AAA"/>
                          <w:p w14:paraId="0B924068"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04BD904E" w14:textId="77777777" w:rsidR="00510AAA" w:rsidRDefault="00510AAA" w:rsidP="00510AAA"/>
                          <w:p w14:paraId="7755AE7D"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2D13ED6B" w14:textId="77777777" w:rsidR="00510AAA" w:rsidRDefault="00510AAA" w:rsidP="00510AAA"/>
                          <w:p w14:paraId="7087ED06"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299CE023" w14:textId="77777777" w:rsidR="00510AAA" w:rsidRDefault="00510AAA" w:rsidP="00510AAA"/>
                          <w:p w14:paraId="024F7A5B"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p>
                          <w:p w14:paraId="3E15AE28" w14:textId="77777777" w:rsidR="00510AAA" w:rsidRDefault="00510AAA" w:rsidP="00510AAA"/>
                          <w:p w14:paraId="60C6F7BE"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p>
                          <w:p w14:paraId="4C1B223E" w14:textId="77777777" w:rsidR="00510AAA" w:rsidRDefault="00510AAA" w:rsidP="00510AAA"/>
                          <w:p w14:paraId="47FD85C8"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64021AA7" w14:textId="77777777" w:rsidR="00510AAA" w:rsidRDefault="00510AAA" w:rsidP="00510AAA"/>
                          <w:p w14:paraId="3FC56012"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12035F7E" w14:textId="77777777" w:rsidR="00510AAA" w:rsidRDefault="00510AAA" w:rsidP="00510AAA"/>
                          <w:p w14:paraId="26732D28"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2B981CD7" w14:textId="77777777" w:rsidR="00510AAA" w:rsidRDefault="00510AAA" w:rsidP="00510AAA"/>
                          <w:p w14:paraId="05973E9F"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164A1D6D" w14:textId="77777777" w:rsidR="00510AAA" w:rsidRDefault="00510AAA" w:rsidP="00510AAA"/>
                          <w:p w14:paraId="345792E6"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p>
                          <w:p w14:paraId="1EAB5327" w14:textId="77777777" w:rsidR="00510AAA" w:rsidRDefault="00510AAA" w:rsidP="00510AAA"/>
                          <w:p w14:paraId="2DA1D197"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p>
                          <w:p w14:paraId="33F26034" w14:textId="77777777" w:rsidR="00510AAA" w:rsidRDefault="00510AAA" w:rsidP="00510AAA"/>
                          <w:p w14:paraId="74617644"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5A030490" w14:textId="77777777" w:rsidR="00510AAA" w:rsidRDefault="00510AAA" w:rsidP="00510AAA"/>
                          <w:p w14:paraId="40D2FDE0"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796253FC" w14:textId="77777777" w:rsidR="00510AAA" w:rsidRDefault="00510AAA" w:rsidP="00510AAA"/>
                          <w:p w14:paraId="4C3CF40A"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r w:rsidRPr="00C13168">
                              <w:rPr>
                                <w:rFonts w:asciiTheme="minorBidi" w:hAnsiTheme="minorBidi" w:cstheme="minorBidi"/>
                                <w:b/>
                                <w:bCs/>
                                <w:rtl/>
                                <w:lang w:bidi="he-IL"/>
                              </w:rPr>
                              <w:t>:</w:t>
                            </w:r>
                          </w:p>
                          <w:p w14:paraId="596B0976" w14:textId="77777777" w:rsidR="00510AAA" w:rsidRDefault="00510AAA" w:rsidP="00510AAA"/>
                          <w:p w14:paraId="7A56C7EF" w14:textId="77777777" w:rsidR="00510AAA" w:rsidRPr="00C13168" w:rsidRDefault="00510AAA" w:rsidP="00510AAA">
                            <w:pPr>
                              <w:jc w:val="right"/>
                              <w:rPr>
                                <w:rFonts w:asciiTheme="minorBidi" w:hAnsiTheme="minorBidi" w:cstheme="minorBidi"/>
                                <w:b/>
                                <w:bCs/>
                                <w:lang w:bidi="he-IL"/>
                              </w:rPr>
                            </w:pPr>
                            <w:r w:rsidRPr="00C13168">
                              <w:rPr>
                                <w:rFonts w:asciiTheme="minorBidi" w:hAnsiTheme="minorBidi" w:cstheme="minorBidi"/>
                                <w:b/>
                                <w:bCs/>
                                <w:rtl/>
                                <w:lang w:bidi="he-IL"/>
                              </w:rPr>
                              <w:t>לאחר לחיצה על הפלוס</w:t>
                            </w:r>
                            <w:r>
                              <w:rPr>
                                <w:rFonts w:asciiTheme="minorBidi" w:hAnsiTheme="minorBidi" w:cstheme="minorBidi" w:hint="cs"/>
                                <w:b/>
                                <w:bCs/>
                                <w:rtl/>
                                <w:lang w:bidi="he-IL"/>
                              </w:rPr>
                              <w:t xml:space="preserve"> נוכל להתקרב</w:t>
                            </w:r>
                            <w:r w:rsidRPr="00C13168">
                              <w:rPr>
                                <w:rFonts w:asciiTheme="minorBidi" w:hAnsiTheme="minorBidi" w:cstheme="minorBidi"/>
                                <w:b/>
                                <w:bCs/>
                                <w:rtl/>
                                <w:lang w:bidi="he-IL"/>
                              </w:rPr>
                              <w:t>:</w:t>
                            </w:r>
                          </w:p>
                          <w:p w14:paraId="6E411462" w14:textId="77777777" w:rsidR="00510AAA" w:rsidRDefault="00510AAA" w:rsidP="00510AAA"/>
                          <w:p w14:paraId="51B7D77B"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כשמתקרבים יותר לנקודה:</w:t>
                            </w:r>
                          </w:p>
                          <w:p w14:paraId="14D26879" w14:textId="77777777" w:rsidR="00510AAA" w:rsidRDefault="00510AAA" w:rsidP="00510AAA"/>
                          <w:p w14:paraId="66FE94D0"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בהתחלה נבחר את כל ציר הזמן:</w:t>
                            </w:r>
                          </w:p>
                          <w:p w14:paraId="4F9FEBDE" w14:textId="77777777" w:rsidR="00510AAA" w:rsidRDefault="00510AAA" w:rsidP="00510AAA"/>
                          <w:p w14:paraId="45288A9A"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 xml:space="preserve">בהתחלה נבחר את כל ציר </w:t>
                            </w:r>
                            <w:proofErr w:type="spellStart"/>
                            <w:r>
                              <w:rPr>
                                <w:rFonts w:asciiTheme="minorBidi" w:hAnsiTheme="minorBidi" w:cstheme="minorBidi" w:hint="cs"/>
                                <w:b/>
                                <w:bCs/>
                                <w:rtl/>
                                <w:lang w:bidi="he-IL"/>
                              </w:rPr>
                              <w:t>הזמאפשר</w:t>
                            </w:r>
                            <w:proofErr w:type="spellEnd"/>
                            <w:r>
                              <w:rPr>
                                <w:rFonts w:asciiTheme="minorBidi" w:hAnsiTheme="minorBidi" w:cstheme="minorBidi" w:hint="cs"/>
                                <w:b/>
                                <w:bCs/>
                                <w:rtl/>
                                <w:lang w:bidi="he-IL"/>
                              </w:rPr>
                              <w:t xml:space="preserve"> לסנן פריטים באמצעות מספר מינימלי של אירועים -</w:t>
                            </w:r>
                            <w:r>
                              <w:rPr>
                                <w:rFonts w:asciiTheme="minorBidi" w:hAnsiTheme="minorBidi" w:cstheme="minorBidi"/>
                                <w:b/>
                                <w:bCs/>
                                <w:rtl/>
                                <w:lang w:bidi="he-IL"/>
                              </w:rPr>
                              <w:br/>
                            </w:r>
                            <w:r>
                              <w:rPr>
                                <w:rFonts w:asciiTheme="minorBidi" w:hAnsiTheme="minorBidi" w:cstheme="minorBidi" w:hint="cs"/>
                                <w:b/>
                                <w:bCs/>
                                <w:rtl/>
                                <w:lang w:bidi="he-IL"/>
                              </w:rPr>
                              <w:t>מינימום 50:</w:t>
                            </w:r>
                          </w:p>
                          <w:p w14:paraId="3F59FF73" w14:textId="77777777" w:rsidR="00510AAA" w:rsidRDefault="00510AAA" w:rsidP="00510AAA"/>
                          <w:p w14:paraId="7AA9BFE2"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לסנן פריטים באמצעות מספר מינימלי של אירועים -</w:t>
                            </w:r>
                            <w:r>
                              <w:rPr>
                                <w:rFonts w:asciiTheme="minorBidi" w:hAnsiTheme="minorBidi" w:cstheme="minorBidi"/>
                                <w:b/>
                                <w:bCs/>
                                <w:rtl/>
                                <w:lang w:bidi="he-IL"/>
                              </w:rPr>
                              <w:br/>
                            </w:r>
                            <w:r>
                              <w:rPr>
                                <w:rFonts w:asciiTheme="minorBidi" w:hAnsiTheme="minorBidi" w:cstheme="minorBidi" w:hint="cs"/>
                                <w:b/>
                                <w:bCs/>
                                <w:rtl/>
                                <w:lang w:bidi="he-IL"/>
                              </w:rPr>
                              <w:t>מינימום 50:</w:t>
                            </w:r>
                          </w:p>
                          <w:p w14:paraId="5D332A86" w14:textId="77777777" w:rsidR="00510AAA" w:rsidRDefault="00510AAA" w:rsidP="00510AAA"/>
                          <w:p w14:paraId="0EF34667"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ן:</w:t>
                            </w:r>
                          </w:p>
                          <w:p w14:paraId="25E08A3A" w14:textId="77777777" w:rsidR="00510AAA" w:rsidRDefault="00510AAA" w:rsidP="00510AAA"/>
                          <w:p w14:paraId="32239E60"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בהתחלה נבחר את כל ציר הזמן:</w:t>
                            </w:r>
                          </w:p>
                          <w:p w14:paraId="1B7F9168" w14:textId="77777777" w:rsidR="00510AAA" w:rsidRDefault="00510AAA" w:rsidP="00510AAA"/>
                          <w:p w14:paraId="07FA1608"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בהתחלה נבחר את כל ציר הזמן:</w:t>
                            </w:r>
                          </w:p>
                          <w:p w14:paraId="202BDCD1" w14:textId="77777777" w:rsidR="00510AAA" w:rsidRDefault="00510AAA" w:rsidP="00510AAA"/>
                          <w:p w14:paraId="4DC30256"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בהתחלה נבחר את כל ציר הזמן:</w:t>
                            </w:r>
                          </w:p>
                          <w:p w14:paraId="4D3D70DD" w14:textId="77777777" w:rsidR="00510AAA" w:rsidRDefault="00510AAA" w:rsidP="00510AAA"/>
                          <w:p w14:paraId="491F9D09"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 xml:space="preserve">בהתחלה נבחר את כל ציר </w:t>
                            </w:r>
                            <w:proofErr w:type="spellStart"/>
                            <w:r>
                              <w:rPr>
                                <w:rFonts w:asciiTheme="minorBidi" w:hAnsiTheme="minorBidi" w:cstheme="minorBidi" w:hint="cs"/>
                                <w:b/>
                                <w:bCs/>
                                <w:rtl/>
                                <w:lang w:bidi="he-IL"/>
                              </w:rPr>
                              <w:t>הזמאפשר</w:t>
                            </w:r>
                            <w:proofErr w:type="spellEnd"/>
                            <w:r>
                              <w:rPr>
                                <w:rFonts w:asciiTheme="minorBidi" w:hAnsiTheme="minorBidi" w:cstheme="minorBidi" w:hint="cs"/>
                                <w:b/>
                                <w:bCs/>
                                <w:rtl/>
                                <w:lang w:bidi="he-IL"/>
                              </w:rPr>
                              <w:t xml:space="preserve"> לסנן פריטים באמצעות מספר מינימלי של אירועים -</w:t>
                            </w:r>
                            <w:r>
                              <w:rPr>
                                <w:rFonts w:asciiTheme="minorBidi" w:hAnsiTheme="minorBidi" w:cstheme="minorBidi"/>
                                <w:b/>
                                <w:bCs/>
                                <w:rtl/>
                                <w:lang w:bidi="he-IL"/>
                              </w:rPr>
                              <w:br/>
                            </w:r>
                            <w:r>
                              <w:rPr>
                                <w:rFonts w:asciiTheme="minorBidi" w:hAnsiTheme="minorBidi" w:cstheme="minorBidi" w:hint="cs"/>
                                <w:b/>
                                <w:bCs/>
                                <w:rtl/>
                                <w:lang w:bidi="he-IL"/>
                              </w:rPr>
                              <w:t>מינימום 50:</w:t>
                            </w:r>
                          </w:p>
                          <w:p w14:paraId="5CD83870" w14:textId="77777777" w:rsidR="00510AAA" w:rsidRDefault="00510AAA" w:rsidP="00510AAA"/>
                          <w:p w14:paraId="6DF9F62E"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לסנן פריטים באמצעות מספר מינימלי של אירועים -</w:t>
                            </w:r>
                            <w:r>
                              <w:rPr>
                                <w:rFonts w:asciiTheme="minorBidi" w:hAnsiTheme="minorBidi" w:cstheme="minorBidi"/>
                                <w:b/>
                                <w:bCs/>
                                <w:rtl/>
                                <w:lang w:bidi="he-IL"/>
                              </w:rPr>
                              <w:br/>
                            </w:r>
                            <w:r>
                              <w:rPr>
                                <w:rFonts w:asciiTheme="minorBidi" w:hAnsiTheme="minorBidi" w:cstheme="minorBidi" w:hint="cs"/>
                                <w:b/>
                                <w:bCs/>
                                <w:rtl/>
                                <w:lang w:bidi="he-IL"/>
                              </w:rPr>
                              <w:t>מינימום 50:</w:t>
                            </w:r>
                          </w:p>
                          <w:p w14:paraId="29662638" w14:textId="77777777" w:rsidR="00510AAA" w:rsidRDefault="00510AAA" w:rsidP="00510AAA"/>
                          <w:p w14:paraId="4ED4EE36"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ן:</w:t>
                            </w:r>
                          </w:p>
                          <w:p w14:paraId="59C36C7A" w14:textId="77777777" w:rsidR="00510AAA" w:rsidRDefault="00510AAA" w:rsidP="00510AAA"/>
                          <w:p w14:paraId="39255C83"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בהתחלה נבחר את כל ציר הזמן:</w:t>
                            </w:r>
                          </w:p>
                          <w:p w14:paraId="695ADF69" w14:textId="77777777" w:rsidR="00510AAA" w:rsidRDefault="00510AAA" w:rsidP="00510AAA"/>
                          <w:p w14:paraId="5E39A678"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בהתחלה נבחר את כל ציר הזמן:</w:t>
                            </w:r>
                          </w:p>
                          <w:p w14:paraId="64B435F0" w14:textId="77777777" w:rsidR="00510AAA" w:rsidRDefault="00510AAA" w:rsidP="00510AAA"/>
                          <w:p w14:paraId="70862B0D"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בהתחלה נבחר את כל ציר הזמן:</w:t>
                            </w:r>
                          </w:p>
                          <w:p w14:paraId="662E7D05" w14:textId="77777777" w:rsidR="00510AAA" w:rsidRDefault="00510AAA" w:rsidP="00510AAA"/>
                          <w:p w14:paraId="207F06DB"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 xml:space="preserve">בהתחלה נבחר את כל ציר </w:t>
                            </w:r>
                            <w:proofErr w:type="spellStart"/>
                            <w:r>
                              <w:rPr>
                                <w:rFonts w:asciiTheme="minorBidi" w:hAnsiTheme="minorBidi" w:cstheme="minorBidi" w:hint="cs"/>
                                <w:b/>
                                <w:bCs/>
                                <w:rtl/>
                                <w:lang w:bidi="he-IL"/>
                              </w:rPr>
                              <w:t>הזמאפשר</w:t>
                            </w:r>
                            <w:proofErr w:type="spellEnd"/>
                            <w:r>
                              <w:rPr>
                                <w:rFonts w:asciiTheme="minorBidi" w:hAnsiTheme="minorBidi" w:cstheme="minorBidi" w:hint="cs"/>
                                <w:b/>
                                <w:bCs/>
                                <w:rtl/>
                                <w:lang w:bidi="he-IL"/>
                              </w:rPr>
                              <w:t xml:space="preserve"> לסנן פריטים באמצעות מספר מינימלי של אירועים -</w:t>
                            </w:r>
                            <w:r>
                              <w:rPr>
                                <w:rFonts w:asciiTheme="minorBidi" w:hAnsiTheme="minorBidi" w:cstheme="minorBidi"/>
                                <w:b/>
                                <w:bCs/>
                                <w:rtl/>
                                <w:lang w:bidi="he-IL"/>
                              </w:rPr>
                              <w:br/>
                            </w:r>
                            <w:r>
                              <w:rPr>
                                <w:rFonts w:asciiTheme="minorBidi" w:hAnsiTheme="minorBidi" w:cstheme="minorBidi" w:hint="cs"/>
                                <w:b/>
                                <w:bCs/>
                                <w:rtl/>
                                <w:lang w:bidi="he-IL"/>
                              </w:rPr>
                              <w:t>מינימום 50:</w:t>
                            </w:r>
                          </w:p>
                          <w:p w14:paraId="4436B176" w14:textId="77777777" w:rsidR="00510AAA" w:rsidRDefault="00510AAA" w:rsidP="00510AAA"/>
                          <w:p w14:paraId="0142D4A9"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לסנן פריטים באמצעות מספר מינימלי של אירועים -</w:t>
                            </w:r>
                            <w:r>
                              <w:rPr>
                                <w:rFonts w:asciiTheme="minorBidi" w:hAnsiTheme="minorBidi" w:cstheme="minorBidi"/>
                                <w:b/>
                                <w:bCs/>
                                <w:rtl/>
                                <w:lang w:bidi="he-IL"/>
                              </w:rPr>
                              <w:br/>
                            </w:r>
                            <w:r>
                              <w:rPr>
                                <w:rFonts w:asciiTheme="minorBidi" w:hAnsiTheme="minorBidi" w:cstheme="minorBidi" w:hint="cs"/>
                                <w:b/>
                                <w:bCs/>
                                <w:rtl/>
                                <w:lang w:bidi="he-IL"/>
                              </w:rPr>
                              <w:t>מינימום 50:</w:t>
                            </w:r>
                          </w:p>
                          <w:p w14:paraId="7BE5143C" w14:textId="77777777" w:rsidR="00510AAA" w:rsidRDefault="00510AAA" w:rsidP="00510AAA"/>
                          <w:p w14:paraId="1E462E85"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ן:</w:t>
                            </w:r>
                          </w:p>
                          <w:p w14:paraId="057378EA" w14:textId="77777777" w:rsidR="00510AAA" w:rsidRDefault="00510AAA" w:rsidP="00510AAA"/>
                          <w:p w14:paraId="39F25F42"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בהתחלה נבחר את כל ציר הזמן:</w:t>
                            </w:r>
                          </w:p>
                          <w:p w14:paraId="223D2DF0" w14:textId="77777777" w:rsidR="00510AAA" w:rsidRDefault="00510AAA" w:rsidP="00510AAA"/>
                          <w:p w14:paraId="20180431"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בהתחלה נבחר את כל ציר הזמן:</w:t>
                            </w:r>
                          </w:p>
                          <w:p w14:paraId="54658186" w14:textId="77777777" w:rsidR="00510AAA" w:rsidRDefault="00510AAA" w:rsidP="00510AAA"/>
                          <w:p w14:paraId="5526D496"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בהתחלה נבחר את כל ציר הזמן:</w:t>
                            </w:r>
                          </w:p>
                          <w:p w14:paraId="4DB64F57" w14:textId="77777777" w:rsidR="00510AAA" w:rsidRDefault="00510AAA" w:rsidP="00510AAA"/>
                          <w:p w14:paraId="660E9611"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 xml:space="preserve">בהתחלה נבחר את כל ציר </w:t>
                            </w:r>
                            <w:proofErr w:type="spellStart"/>
                            <w:r>
                              <w:rPr>
                                <w:rFonts w:asciiTheme="minorBidi" w:hAnsiTheme="minorBidi" w:cstheme="minorBidi" w:hint="cs"/>
                                <w:b/>
                                <w:bCs/>
                                <w:rtl/>
                                <w:lang w:bidi="he-IL"/>
                              </w:rPr>
                              <w:t>הזמאפשר</w:t>
                            </w:r>
                            <w:proofErr w:type="spellEnd"/>
                            <w:r>
                              <w:rPr>
                                <w:rFonts w:asciiTheme="minorBidi" w:hAnsiTheme="minorBidi" w:cstheme="minorBidi" w:hint="cs"/>
                                <w:b/>
                                <w:bCs/>
                                <w:rtl/>
                                <w:lang w:bidi="he-IL"/>
                              </w:rPr>
                              <w:t xml:space="preserve"> לסנן פריטים באמצעות מספר מינימלי של אירועים -</w:t>
                            </w:r>
                            <w:r>
                              <w:rPr>
                                <w:rFonts w:asciiTheme="minorBidi" w:hAnsiTheme="minorBidi" w:cstheme="minorBidi"/>
                                <w:b/>
                                <w:bCs/>
                                <w:rtl/>
                                <w:lang w:bidi="he-IL"/>
                              </w:rPr>
                              <w:br/>
                            </w:r>
                            <w:r>
                              <w:rPr>
                                <w:rFonts w:asciiTheme="minorBidi" w:hAnsiTheme="minorBidi" w:cstheme="minorBidi" w:hint="cs"/>
                                <w:b/>
                                <w:bCs/>
                                <w:rtl/>
                                <w:lang w:bidi="he-IL"/>
                              </w:rPr>
                              <w:t>מינימום 50:</w:t>
                            </w:r>
                          </w:p>
                          <w:p w14:paraId="58A005BB" w14:textId="77777777" w:rsidR="00510AAA" w:rsidRDefault="00510AAA" w:rsidP="00510AAA"/>
                          <w:p w14:paraId="0E08C4EF"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לסנן פריטים באמצעות מספר מינימלי של אירועים -</w:t>
                            </w:r>
                            <w:r>
                              <w:rPr>
                                <w:rFonts w:asciiTheme="minorBidi" w:hAnsiTheme="minorBidi" w:cstheme="minorBidi"/>
                                <w:b/>
                                <w:bCs/>
                                <w:rtl/>
                                <w:lang w:bidi="he-IL"/>
                              </w:rPr>
                              <w:br/>
                            </w:r>
                            <w:r>
                              <w:rPr>
                                <w:rFonts w:asciiTheme="minorBidi" w:hAnsiTheme="minorBidi" w:cstheme="minorBidi" w:hint="cs"/>
                                <w:b/>
                                <w:bCs/>
                                <w:rtl/>
                                <w:lang w:bidi="he-IL"/>
                              </w:rPr>
                              <w:t>מינימום 50:</w:t>
                            </w:r>
                          </w:p>
                          <w:p w14:paraId="0177AAD1" w14:textId="77777777" w:rsidR="00510AAA" w:rsidRDefault="00510AAA" w:rsidP="00510AAA"/>
                          <w:p w14:paraId="66E0CAEC"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ן:</w:t>
                            </w:r>
                          </w:p>
                          <w:p w14:paraId="58D5A603" w14:textId="77777777" w:rsidR="00510AAA" w:rsidRDefault="00510AAA" w:rsidP="00510AAA"/>
                          <w:p w14:paraId="174EA413"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בהתחלה נבחר את כל ציר הזמן:</w:t>
                            </w:r>
                          </w:p>
                          <w:p w14:paraId="3EF91E5B" w14:textId="77777777" w:rsidR="00510AAA" w:rsidRDefault="00510AAA" w:rsidP="00510AAA"/>
                          <w:p w14:paraId="760E5E66"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בהתחלה נבחר את כל ציר הזמן:</w:t>
                            </w:r>
                          </w:p>
                          <w:p w14:paraId="20486AFD" w14:textId="77777777" w:rsidR="00510AAA" w:rsidRDefault="00510AAA" w:rsidP="00510AAA"/>
                          <w:p w14:paraId="153D302C" w14:textId="77777777" w:rsidR="00510AAA" w:rsidRPr="00C13168" w:rsidRDefault="00510AAA" w:rsidP="00510AAA">
                            <w:pPr>
                              <w:jc w:val="center"/>
                              <w:rPr>
                                <w:rFonts w:asciiTheme="minorBidi" w:hAnsiTheme="minorBidi" w:cstheme="minorBidi"/>
                                <w:b/>
                                <w:bCs/>
                                <w:lang w:bidi="he-IL"/>
                              </w:rPr>
                            </w:pPr>
                            <w:proofErr w:type="spellStart"/>
                            <w:r>
                              <w:rPr>
                                <w:rFonts w:asciiTheme="minorBidi" w:hAnsiTheme="minorBidi" w:cstheme="minorBidi" w:hint="cs"/>
                                <w:b/>
                                <w:bCs/>
                                <w:rtl/>
                                <w:lang w:bidi="he-IL"/>
                              </w:rPr>
                              <w:t>סטיקות</w:t>
                            </w:r>
                            <w:proofErr w:type="spellEnd"/>
                            <w:r>
                              <w:rPr>
                                <w:rFonts w:asciiTheme="minorBidi" w:hAnsiTheme="minorBidi" w:cstheme="minorBidi"/>
                                <w:b/>
                                <w:bCs/>
                                <w:rtl/>
                                <w:lang w:bidi="he-IL"/>
                              </w:rPr>
                              <w:br/>
                            </w:r>
                            <w:r>
                              <w:rPr>
                                <w:rFonts w:asciiTheme="minorBidi" w:hAnsiTheme="minorBidi" w:cstheme="minorBidi" w:hint="cs"/>
                                <w:b/>
                                <w:bCs/>
                                <w:rtl/>
                                <w:lang w:bidi="he-IL"/>
                              </w:rPr>
                              <w:t>על הפיצ'רים השונים</w:t>
                            </w:r>
                          </w:p>
                          <w:p w14:paraId="676DCDAA" w14:textId="77777777" w:rsidR="00510AAA" w:rsidRDefault="00510AAA" w:rsidP="00510AAA"/>
                          <w:p w14:paraId="7A77F01C"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66435DF4" w14:textId="77777777" w:rsidR="00510AAA" w:rsidRDefault="00510AAA" w:rsidP="00510AAA"/>
                          <w:p w14:paraId="4178362D"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3BC342B3" w14:textId="77777777" w:rsidR="00510AAA" w:rsidRDefault="00510AAA" w:rsidP="00510AAA"/>
                          <w:p w14:paraId="4CE2AB83"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2EDA9C4E" w14:textId="77777777" w:rsidR="00510AAA" w:rsidRDefault="00510AAA" w:rsidP="00510AAA"/>
                          <w:p w14:paraId="13AB1C67"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266D5A82" w14:textId="77777777" w:rsidR="00510AAA" w:rsidRDefault="00510AAA" w:rsidP="00510AAA"/>
                          <w:p w14:paraId="4C3604D1"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p>
                          <w:p w14:paraId="4F63ACBA" w14:textId="77777777" w:rsidR="00510AAA" w:rsidRDefault="00510AAA" w:rsidP="00510AAA"/>
                          <w:p w14:paraId="3DE63D81"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p>
                          <w:p w14:paraId="44D240D9" w14:textId="77777777" w:rsidR="00510AAA" w:rsidRDefault="00510AAA" w:rsidP="00510AAA"/>
                          <w:p w14:paraId="510EAD82"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3B23248D" w14:textId="77777777" w:rsidR="00510AAA" w:rsidRDefault="00510AAA" w:rsidP="00510AAA"/>
                          <w:p w14:paraId="4E3E0445"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3C36BD1C" w14:textId="77777777" w:rsidR="00510AAA" w:rsidRDefault="00510AAA" w:rsidP="00510AAA"/>
                          <w:p w14:paraId="1B01A02F"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286AE9B7" w14:textId="77777777" w:rsidR="00510AAA" w:rsidRDefault="00510AAA" w:rsidP="00510AAA"/>
                          <w:p w14:paraId="2894E5A0"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733A0449" w14:textId="77777777" w:rsidR="00510AAA" w:rsidRDefault="00510AAA" w:rsidP="00510AAA"/>
                          <w:p w14:paraId="13C36A92"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p>
                          <w:p w14:paraId="4ADC14DE" w14:textId="77777777" w:rsidR="00510AAA" w:rsidRDefault="00510AAA" w:rsidP="00510AAA"/>
                          <w:p w14:paraId="78195A78"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p>
                          <w:p w14:paraId="7FB094EB" w14:textId="77777777" w:rsidR="00510AAA" w:rsidRDefault="00510AAA" w:rsidP="00510AAA"/>
                          <w:p w14:paraId="344DE7CB"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2BC22A4B" w14:textId="77777777" w:rsidR="00510AAA" w:rsidRDefault="00510AAA" w:rsidP="00510AAA"/>
                          <w:p w14:paraId="52DD4707"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0DFAB1D6" w14:textId="77777777" w:rsidR="00510AAA" w:rsidRDefault="00510AAA" w:rsidP="00510AAA"/>
                          <w:p w14:paraId="65850D7F"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3C63A82A" w14:textId="77777777" w:rsidR="00510AAA" w:rsidRDefault="00510AAA" w:rsidP="00510AAA"/>
                          <w:p w14:paraId="563723BB"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1C6299EC" w14:textId="77777777" w:rsidR="00510AAA" w:rsidRDefault="00510AAA" w:rsidP="00510AAA"/>
                          <w:p w14:paraId="0DB7B62C"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p>
                          <w:p w14:paraId="5BD47BBE" w14:textId="77777777" w:rsidR="00510AAA" w:rsidRDefault="00510AAA" w:rsidP="00510AAA"/>
                          <w:p w14:paraId="019C05FD"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p>
                          <w:p w14:paraId="599E65D8" w14:textId="77777777" w:rsidR="00510AAA" w:rsidRDefault="00510AAA" w:rsidP="00510AAA"/>
                          <w:p w14:paraId="2CB5EC62"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5A3A3388" w14:textId="77777777" w:rsidR="00510AAA" w:rsidRDefault="00510AAA" w:rsidP="00510AAA"/>
                          <w:p w14:paraId="05D7D0A3"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436BA3BA" w14:textId="77777777" w:rsidR="00510AAA" w:rsidRDefault="00510AAA" w:rsidP="00510AAA"/>
                          <w:p w14:paraId="1374FE59"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0A4E65C4" w14:textId="77777777" w:rsidR="00510AAA" w:rsidRDefault="00510AAA" w:rsidP="00510AAA"/>
                          <w:p w14:paraId="7CA2C3FA"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0B453B5E" w14:textId="77777777" w:rsidR="00510AAA" w:rsidRDefault="00510AAA" w:rsidP="00510AAA"/>
                          <w:p w14:paraId="7A034E33"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p>
                          <w:p w14:paraId="6BDBFE8C" w14:textId="77777777" w:rsidR="00510AAA" w:rsidRDefault="00510AAA" w:rsidP="00510AAA"/>
                          <w:p w14:paraId="71C14328"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p>
                          <w:p w14:paraId="1E3A50F1" w14:textId="77777777" w:rsidR="00510AAA" w:rsidRDefault="00510AAA" w:rsidP="00510AAA"/>
                          <w:p w14:paraId="3E3FE752"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349A105A" w14:textId="77777777" w:rsidR="00510AAA" w:rsidRDefault="00510AAA" w:rsidP="00510AAA"/>
                          <w:p w14:paraId="15722530"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570969C5" w14:textId="77777777" w:rsidR="00510AAA" w:rsidRDefault="00510AAA" w:rsidP="00510AAA"/>
                          <w:p w14:paraId="1F2B8169"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631060A0" w14:textId="77777777" w:rsidR="00510AAA" w:rsidRDefault="00510AAA" w:rsidP="00510AAA"/>
                          <w:p w14:paraId="0657BEE8"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6F438985" w14:textId="77777777" w:rsidR="00510AAA" w:rsidRDefault="00510AAA" w:rsidP="00510AAA"/>
                          <w:p w14:paraId="0CFF98D9"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p>
                          <w:p w14:paraId="4497751A" w14:textId="77777777" w:rsidR="00510AAA" w:rsidRDefault="00510AAA" w:rsidP="00510AAA"/>
                          <w:p w14:paraId="01745019"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p>
                          <w:p w14:paraId="663186E7" w14:textId="77777777" w:rsidR="00510AAA" w:rsidRDefault="00510AAA" w:rsidP="00510AAA"/>
                          <w:p w14:paraId="15113220"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4FBCAB46" w14:textId="77777777" w:rsidR="00510AAA" w:rsidRDefault="00510AAA" w:rsidP="00510AAA"/>
                          <w:p w14:paraId="1403785F"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642D831E" w14:textId="77777777" w:rsidR="00510AAA" w:rsidRDefault="00510AAA" w:rsidP="00510AAA"/>
                          <w:p w14:paraId="410BEEFD"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01DC38A1" w14:textId="77777777" w:rsidR="00510AAA" w:rsidRDefault="00510AAA" w:rsidP="00510AAA"/>
                          <w:p w14:paraId="78752E5C"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42807044" w14:textId="77777777" w:rsidR="00510AAA" w:rsidRDefault="00510AAA" w:rsidP="00510AAA"/>
                          <w:p w14:paraId="545FC063"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p>
                          <w:p w14:paraId="78646E14" w14:textId="77777777" w:rsidR="00510AAA" w:rsidRDefault="00510AAA" w:rsidP="00510AAA"/>
                          <w:p w14:paraId="3FDFE67C"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p>
                          <w:p w14:paraId="0B99E836" w14:textId="77777777" w:rsidR="00510AAA" w:rsidRDefault="00510AAA" w:rsidP="00510AAA"/>
                          <w:p w14:paraId="2A6E05D5"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59E28848" w14:textId="77777777" w:rsidR="00510AAA" w:rsidRDefault="00510AAA" w:rsidP="00510AAA"/>
                          <w:p w14:paraId="62930C12"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3E42E72E" w14:textId="77777777" w:rsidR="00510AAA" w:rsidRDefault="00510AAA" w:rsidP="00510AAA"/>
                          <w:p w14:paraId="27ABA4FB"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7EE4FFC8" w14:textId="77777777" w:rsidR="00510AAA" w:rsidRDefault="00510AAA" w:rsidP="00510AAA"/>
                          <w:p w14:paraId="32358A40"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4B0596FC" w14:textId="77777777" w:rsidR="00510AAA" w:rsidRDefault="00510AAA" w:rsidP="00510AAA"/>
                          <w:p w14:paraId="307E244E"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p>
                          <w:p w14:paraId="7243873F" w14:textId="77777777" w:rsidR="00510AAA" w:rsidRDefault="00510AAA" w:rsidP="00510AAA"/>
                          <w:p w14:paraId="23A85D98"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p>
                          <w:p w14:paraId="0D1B64AB" w14:textId="77777777" w:rsidR="00510AAA" w:rsidRDefault="00510AAA" w:rsidP="00510AAA"/>
                          <w:p w14:paraId="6EF19C6E"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460B1D86" w14:textId="77777777" w:rsidR="00510AAA" w:rsidRDefault="00510AAA" w:rsidP="00510AAA"/>
                          <w:p w14:paraId="3378775F"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2F883B40" w14:textId="77777777" w:rsidR="00510AAA" w:rsidRDefault="00510AAA" w:rsidP="00510AAA"/>
                          <w:p w14:paraId="1855C185"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r w:rsidRPr="00C13168">
                              <w:rPr>
                                <w:rFonts w:asciiTheme="minorBidi" w:hAnsiTheme="minorBidi" w:cstheme="minorBidi"/>
                                <w:b/>
                                <w:bCs/>
                                <w:rtl/>
                                <w:lang w:bidi="he-IL"/>
                              </w:rPr>
                              <w:t>:</w:t>
                            </w:r>
                          </w:p>
                          <w:p w14:paraId="2CEDD8CB" w14:textId="77777777" w:rsidR="00510AAA" w:rsidRDefault="00510AAA" w:rsidP="00510AAA"/>
                          <w:p w14:paraId="3BA2B68B" w14:textId="77777777" w:rsidR="00510AAA" w:rsidRPr="00C13168" w:rsidRDefault="00510AAA" w:rsidP="00510AAA">
                            <w:pPr>
                              <w:jc w:val="right"/>
                              <w:rPr>
                                <w:rFonts w:asciiTheme="minorBidi" w:hAnsiTheme="minorBidi" w:cstheme="minorBidi"/>
                                <w:b/>
                                <w:bCs/>
                                <w:lang w:bidi="he-IL"/>
                              </w:rPr>
                            </w:pPr>
                            <w:r w:rsidRPr="00C13168">
                              <w:rPr>
                                <w:rFonts w:asciiTheme="minorBidi" w:hAnsiTheme="minorBidi" w:cstheme="minorBidi"/>
                                <w:b/>
                                <w:bCs/>
                                <w:rtl/>
                                <w:lang w:bidi="he-IL"/>
                              </w:rPr>
                              <w:t>לאחר לחיצה על הפלוס</w:t>
                            </w:r>
                            <w:r>
                              <w:rPr>
                                <w:rFonts w:asciiTheme="minorBidi" w:hAnsiTheme="minorBidi" w:cstheme="minorBidi" w:hint="cs"/>
                                <w:b/>
                                <w:bCs/>
                                <w:rtl/>
                                <w:lang w:bidi="he-IL"/>
                              </w:rPr>
                              <w:t xml:space="preserve"> נוכל להתקרב</w:t>
                            </w:r>
                            <w:r w:rsidRPr="00C13168">
                              <w:rPr>
                                <w:rFonts w:asciiTheme="minorBidi" w:hAnsiTheme="minorBidi" w:cstheme="minorBidi"/>
                                <w:b/>
                                <w:bCs/>
                                <w:rtl/>
                                <w:lang w:bidi="he-IL"/>
                              </w:rPr>
                              <w:t>:</w:t>
                            </w:r>
                          </w:p>
                          <w:p w14:paraId="6C41C151" w14:textId="77777777" w:rsidR="00510AAA" w:rsidRDefault="00510AAA" w:rsidP="00510AAA"/>
                          <w:p w14:paraId="31A243ED"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כשמתקרבים יותר לנקודה:</w:t>
                            </w:r>
                          </w:p>
                          <w:p w14:paraId="3914AC8C" w14:textId="77777777" w:rsidR="00510AAA" w:rsidRDefault="00510AAA" w:rsidP="00510AAA"/>
                          <w:p w14:paraId="692C3B57"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בהתחלה נבחר את כל ציר הזמן:</w:t>
                            </w:r>
                          </w:p>
                          <w:p w14:paraId="60ED798E" w14:textId="77777777" w:rsidR="00510AAA" w:rsidRDefault="00510AAA" w:rsidP="00510AAA"/>
                          <w:p w14:paraId="115D2D95"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 xml:space="preserve">בהתחלה נבחר את כל ציר </w:t>
                            </w:r>
                            <w:proofErr w:type="spellStart"/>
                            <w:r>
                              <w:rPr>
                                <w:rFonts w:asciiTheme="minorBidi" w:hAnsiTheme="minorBidi" w:cstheme="minorBidi" w:hint="cs"/>
                                <w:b/>
                                <w:bCs/>
                                <w:rtl/>
                                <w:lang w:bidi="he-IL"/>
                              </w:rPr>
                              <w:t>הזמאפשר</w:t>
                            </w:r>
                            <w:proofErr w:type="spellEnd"/>
                            <w:r>
                              <w:rPr>
                                <w:rFonts w:asciiTheme="minorBidi" w:hAnsiTheme="minorBidi" w:cstheme="minorBidi" w:hint="cs"/>
                                <w:b/>
                                <w:bCs/>
                                <w:rtl/>
                                <w:lang w:bidi="he-IL"/>
                              </w:rPr>
                              <w:t xml:space="preserve"> לסנן פריטים באמצעות מספר מינימלי של אירועים -</w:t>
                            </w:r>
                            <w:r>
                              <w:rPr>
                                <w:rFonts w:asciiTheme="minorBidi" w:hAnsiTheme="minorBidi" w:cstheme="minorBidi"/>
                                <w:b/>
                                <w:bCs/>
                                <w:rtl/>
                                <w:lang w:bidi="he-IL"/>
                              </w:rPr>
                              <w:br/>
                            </w:r>
                            <w:r>
                              <w:rPr>
                                <w:rFonts w:asciiTheme="minorBidi" w:hAnsiTheme="minorBidi" w:cstheme="minorBidi" w:hint="cs"/>
                                <w:b/>
                                <w:bCs/>
                                <w:rtl/>
                                <w:lang w:bidi="he-IL"/>
                              </w:rPr>
                              <w:t>מינימום 50:</w:t>
                            </w:r>
                          </w:p>
                          <w:p w14:paraId="3EAA5D4F" w14:textId="77777777" w:rsidR="00510AAA" w:rsidRDefault="00510AAA" w:rsidP="00510AAA"/>
                          <w:p w14:paraId="28CA71AC"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לסנן פריטים באמצעות מספר מינימלי של אירועים -</w:t>
                            </w:r>
                            <w:r>
                              <w:rPr>
                                <w:rFonts w:asciiTheme="minorBidi" w:hAnsiTheme="minorBidi" w:cstheme="minorBidi"/>
                                <w:b/>
                                <w:bCs/>
                                <w:rtl/>
                                <w:lang w:bidi="he-IL"/>
                              </w:rPr>
                              <w:br/>
                            </w:r>
                            <w:r>
                              <w:rPr>
                                <w:rFonts w:asciiTheme="minorBidi" w:hAnsiTheme="minorBidi" w:cstheme="minorBidi" w:hint="cs"/>
                                <w:b/>
                                <w:bCs/>
                                <w:rtl/>
                                <w:lang w:bidi="he-IL"/>
                              </w:rPr>
                              <w:t>מינימום 50:</w:t>
                            </w:r>
                          </w:p>
                          <w:p w14:paraId="7977A261" w14:textId="77777777" w:rsidR="00510AAA" w:rsidRDefault="00510AAA" w:rsidP="00510AAA"/>
                          <w:p w14:paraId="7D9D6DB4"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ן:</w:t>
                            </w:r>
                          </w:p>
                          <w:p w14:paraId="1B868602" w14:textId="77777777" w:rsidR="00510AAA" w:rsidRDefault="00510AAA" w:rsidP="00510AAA"/>
                          <w:p w14:paraId="12CFB8B2"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בהתחלה נבחר את כל ציר הזמן:</w:t>
                            </w:r>
                          </w:p>
                          <w:p w14:paraId="45ED4075" w14:textId="77777777" w:rsidR="00510AAA" w:rsidRDefault="00510AAA" w:rsidP="00510AAA"/>
                          <w:p w14:paraId="39CEA065"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בהתחלה נבחר את כל ציר הזמן:</w:t>
                            </w:r>
                          </w:p>
                          <w:p w14:paraId="46EC1F01" w14:textId="77777777" w:rsidR="00510AAA" w:rsidRDefault="00510AAA" w:rsidP="00510AAA"/>
                          <w:p w14:paraId="6B6E3ACF"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בהתחלה נבחר את כל ציר הזמן:</w:t>
                            </w:r>
                          </w:p>
                          <w:p w14:paraId="7ED3020B" w14:textId="77777777" w:rsidR="00510AAA" w:rsidRDefault="00510AAA" w:rsidP="00510AAA"/>
                          <w:p w14:paraId="0002611A"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 xml:space="preserve">בהתחלה נבחר את כל ציר </w:t>
                            </w:r>
                            <w:proofErr w:type="spellStart"/>
                            <w:r>
                              <w:rPr>
                                <w:rFonts w:asciiTheme="minorBidi" w:hAnsiTheme="minorBidi" w:cstheme="minorBidi" w:hint="cs"/>
                                <w:b/>
                                <w:bCs/>
                                <w:rtl/>
                                <w:lang w:bidi="he-IL"/>
                              </w:rPr>
                              <w:t>הזמאפשר</w:t>
                            </w:r>
                            <w:proofErr w:type="spellEnd"/>
                            <w:r>
                              <w:rPr>
                                <w:rFonts w:asciiTheme="minorBidi" w:hAnsiTheme="minorBidi" w:cstheme="minorBidi" w:hint="cs"/>
                                <w:b/>
                                <w:bCs/>
                                <w:rtl/>
                                <w:lang w:bidi="he-IL"/>
                              </w:rPr>
                              <w:t xml:space="preserve"> לסנן פריטים באמצעות מספר מינימלי של אירועים -</w:t>
                            </w:r>
                            <w:r>
                              <w:rPr>
                                <w:rFonts w:asciiTheme="minorBidi" w:hAnsiTheme="minorBidi" w:cstheme="minorBidi"/>
                                <w:b/>
                                <w:bCs/>
                                <w:rtl/>
                                <w:lang w:bidi="he-IL"/>
                              </w:rPr>
                              <w:br/>
                            </w:r>
                            <w:r>
                              <w:rPr>
                                <w:rFonts w:asciiTheme="minorBidi" w:hAnsiTheme="minorBidi" w:cstheme="minorBidi" w:hint="cs"/>
                                <w:b/>
                                <w:bCs/>
                                <w:rtl/>
                                <w:lang w:bidi="he-IL"/>
                              </w:rPr>
                              <w:t>מינימום 50:</w:t>
                            </w:r>
                          </w:p>
                          <w:p w14:paraId="7653D4B8" w14:textId="77777777" w:rsidR="00510AAA" w:rsidRDefault="00510AAA" w:rsidP="00510AAA"/>
                          <w:p w14:paraId="0914927B"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לסנן פריטים באמצעות מספר מינימלי של אירועים -</w:t>
                            </w:r>
                            <w:r>
                              <w:rPr>
                                <w:rFonts w:asciiTheme="minorBidi" w:hAnsiTheme="minorBidi" w:cstheme="minorBidi"/>
                                <w:b/>
                                <w:bCs/>
                                <w:rtl/>
                                <w:lang w:bidi="he-IL"/>
                              </w:rPr>
                              <w:br/>
                            </w:r>
                            <w:r>
                              <w:rPr>
                                <w:rFonts w:asciiTheme="minorBidi" w:hAnsiTheme="minorBidi" w:cstheme="minorBidi" w:hint="cs"/>
                                <w:b/>
                                <w:bCs/>
                                <w:rtl/>
                                <w:lang w:bidi="he-IL"/>
                              </w:rPr>
                              <w:t>מינימום 50:</w:t>
                            </w:r>
                          </w:p>
                          <w:p w14:paraId="75442EDB" w14:textId="77777777" w:rsidR="00510AAA" w:rsidRDefault="00510AAA" w:rsidP="00510AAA"/>
                          <w:p w14:paraId="53C66DE9"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ן:</w:t>
                            </w:r>
                          </w:p>
                          <w:p w14:paraId="7E736247" w14:textId="77777777" w:rsidR="00510AAA" w:rsidRDefault="00510AAA" w:rsidP="00510AAA"/>
                          <w:p w14:paraId="2B8E2772"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בהתחלה נבחר את כל ציר הזמן:</w:t>
                            </w:r>
                          </w:p>
                          <w:p w14:paraId="078BF864" w14:textId="77777777" w:rsidR="00510AAA" w:rsidRDefault="00510AAA" w:rsidP="00510AAA"/>
                          <w:p w14:paraId="1FC4BBBE"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בהתחלה נבחר את כל ציר הזמן:</w:t>
                            </w:r>
                          </w:p>
                          <w:p w14:paraId="59633054" w14:textId="77777777" w:rsidR="00510AAA" w:rsidRDefault="00510AAA" w:rsidP="00510AAA"/>
                          <w:p w14:paraId="4D41EB38"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בהתחלה נבחר את כל ציר הזמן:</w:t>
                            </w:r>
                          </w:p>
                          <w:p w14:paraId="74E9A1FA" w14:textId="77777777" w:rsidR="00510AAA" w:rsidRDefault="00510AAA" w:rsidP="00510AAA"/>
                          <w:p w14:paraId="41F7DD78"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 xml:space="preserve">בהתחלה נבחר את כל ציר </w:t>
                            </w:r>
                            <w:proofErr w:type="spellStart"/>
                            <w:r>
                              <w:rPr>
                                <w:rFonts w:asciiTheme="minorBidi" w:hAnsiTheme="minorBidi" w:cstheme="minorBidi" w:hint="cs"/>
                                <w:b/>
                                <w:bCs/>
                                <w:rtl/>
                                <w:lang w:bidi="he-IL"/>
                              </w:rPr>
                              <w:t>הזמאפשר</w:t>
                            </w:r>
                            <w:proofErr w:type="spellEnd"/>
                            <w:r>
                              <w:rPr>
                                <w:rFonts w:asciiTheme="minorBidi" w:hAnsiTheme="minorBidi" w:cstheme="minorBidi" w:hint="cs"/>
                                <w:b/>
                                <w:bCs/>
                                <w:rtl/>
                                <w:lang w:bidi="he-IL"/>
                              </w:rPr>
                              <w:t xml:space="preserve"> לסנן פריטים באמצעות מספר מינימלי של אירועים -</w:t>
                            </w:r>
                            <w:r>
                              <w:rPr>
                                <w:rFonts w:asciiTheme="minorBidi" w:hAnsiTheme="minorBidi" w:cstheme="minorBidi"/>
                                <w:b/>
                                <w:bCs/>
                                <w:rtl/>
                                <w:lang w:bidi="he-IL"/>
                              </w:rPr>
                              <w:br/>
                            </w:r>
                            <w:r>
                              <w:rPr>
                                <w:rFonts w:asciiTheme="minorBidi" w:hAnsiTheme="minorBidi" w:cstheme="minorBidi" w:hint="cs"/>
                                <w:b/>
                                <w:bCs/>
                                <w:rtl/>
                                <w:lang w:bidi="he-IL"/>
                              </w:rPr>
                              <w:t>מינימום 50:</w:t>
                            </w:r>
                          </w:p>
                          <w:p w14:paraId="5CF822ED" w14:textId="77777777" w:rsidR="00510AAA" w:rsidRDefault="00510AAA" w:rsidP="00510AAA"/>
                          <w:p w14:paraId="3660D23D"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לסנן פריטים באמצעות מספר מינימלי של אירועים -</w:t>
                            </w:r>
                            <w:r>
                              <w:rPr>
                                <w:rFonts w:asciiTheme="minorBidi" w:hAnsiTheme="minorBidi" w:cstheme="minorBidi"/>
                                <w:b/>
                                <w:bCs/>
                                <w:rtl/>
                                <w:lang w:bidi="he-IL"/>
                              </w:rPr>
                              <w:br/>
                            </w:r>
                            <w:r>
                              <w:rPr>
                                <w:rFonts w:asciiTheme="minorBidi" w:hAnsiTheme="minorBidi" w:cstheme="minorBidi" w:hint="cs"/>
                                <w:b/>
                                <w:bCs/>
                                <w:rtl/>
                                <w:lang w:bidi="he-IL"/>
                              </w:rPr>
                              <w:t>מינימום 50:</w:t>
                            </w:r>
                          </w:p>
                          <w:p w14:paraId="3B6E3677" w14:textId="77777777" w:rsidR="00510AAA" w:rsidRDefault="00510AAA" w:rsidP="00510AAA"/>
                          <w:p w14:paraId="0E2C57F0"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ן:</w:t>
                            </w:r>
                          </w:p>
                          <w:p w14:paraId="56364A75" w14:textId="77777777" w:rsidR="00510AAA" w:rsidRDefault="00510AAA" w:rsidP="00510AAA"/>
                          <w:p w14:paraId="7BD35426"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בהתחלה נבחר את כל ציר הזמן:</w:t>
                            </w:r>
                          </w:p>
                          <w:p w14:paraId="75503A5A" w14:textId="77777777" w:rsidR="00510AAA" w:rsidRDefault="00510AAA" w:rsidP="00510AAA"/>
                          <w:p w14:paraId="21DB74F9"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בהתחלה נבחר את כל ציר הזמן:</w:t>
                            </w:r>
                          </w:p>
                          <w:p w14:paraId="7B234C0B" w14:textId="77777777" w:rsidR="00510AAA" w:rsidRDefault="00510AAA" w:rsidP="00510AAA"/>
                          <w:p w14:paraId="14294F2A"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בהתחלה נבחר את כל ציר הזמן:</w:t>
                            </w:r>
                          </w:p>
                          <w:p w14:paraId="0FCEB9D4" w14:textId="77777777" w:rsidR="00510AAA" w:rsidRDefault="00510AAA" w:rsidP="00510AAA"/>
                          <w:p w14:paraId="08BBBD01"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 xml:space="preserve">בהתחלה נבחר את כל ציר </w:t>
                            </w:r>
                            <w:proofErr w:type="spellStart"/>
                            <w:r>
                              <w:rPr>
                                <w:rFonts w:asciiTheme="minorBidi" w:hAnsiTheme="minorBidi" w:cstheme="minorBidi" w:hint="cs"/>
                                <w:b/>
                                <w:bCs/>
                                <w:rtl/>
                                <w:lang w:bidi="he-IL"/>
                              </w:rPr>
                              <w:t>הזמאפשר</w:t>
                            </w:r>
                            <w:proofErr w:type="spellEnd"/>
                            <w:r>
                              <w:rPr>
                                <w:rFonts w:asciiTheme="minorBidi" w:hAnsiTheme="minorBidi" w:cstheme="minorBidi" w:hint="cs"/>
                                <w:b/>
                                <w:bCs/>
                                <w:rtl/>
                                <w:lang w:bidi="he-IL"/>
                              </w:rPr>
                              <w:t xml:space="preserve"> לסנן פריטים באמצעות מספר מינימלי של אירועים -</w:t>
                            </w:r>
                            <w:r>
                              <w:rPr>
                                <w:rFonts w:asciiTheme="minorBidi" w:hAnsiTheme="minorBidi" w:cstheme="minorBidi"/>
                                <w:b/>
                                <w:bCs/>
                                <w:rtl/>
                                <w:lang w:bidi="he-IL"/>
                              </w:rPr>
                              <w:br/>
                            </w:r>
                            <w:r>
                              <w:rPr>
                                <w:rFonts w:asciiTheme="minorBidi" w:hAnsiTheme="minorBidi" w:cstheme="minorBidi" w:hint="cs"/>
                                <w:b/>
                                <w:bCs/>
                                <w:rtl/>
                                <w:lang w:bidi="he-IL"/>
                              </w:rPr>
                              <w:t>מינימום 50:</w:t>
                            </w:r>
                          </w:p>
                          <w:p w14:paraId="254E91AD" w14:textId="77777777" w:rsidR="00510AAA" w:rsidRDefault="00510AAA" w:rsidP="00510AAA"/>
                          <w:p w14:paraId="52376A2C"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לסנן פריטים באמצעות מספר מינימלי של אירועים -</w:t>
                            </w:r>
                            <w:r>
                              <w:rPr>
                                <w:rFonts w:asciiTheme="minorBidi" w:hAnsiTheme="minorBidi" w:cstheme="minorBidi"/>
                                <w:b/>
                                <w:bCs/>
                                <w:rtl/>
                                <w:lang w:bidi="he-IL"/>
                              </w:rPr>
                              <w:br/>
                            </w:r>
                            <w:r>
                              <w:rPr>
                                <w:rFonts w:asciiTheme="minorBidi" w:hAnsiTheme="minorBidi" w:cstheme="minorBidi" w:hint="cs"/>
                                <w:b/>
                                <w:bCs/>
                                <w:rtl/>
                                <w:lang w:bidi="he-IL"/>
                              </w:rPr>
                              <w:t>מינימום 50:</w:t>
                            </w:r>
                          </w:p>
                          <w:p w14:paraId="32F0E909" w14:textId="77777777" w:rsidR="00510AAA" w:rsidRDefault="00510AAA" w:rsidP="00510AAA"/>
                          <w:p w14:paraId="5F28C9F2"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ן:</w:t>
                            </w:r>
                          </w:p>
                          <w:p w14:paraId="3AD83449" w14:textId="77777777" w:rsidR="00510AAA" w:rsidRDefault="00510AAA" w:rsidP="00510AAA"/>
                          <w:p w14:paraId="135AB987"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בהתחלה נבחר את כל ציר הזמן:</w:t>
                            </w:r>
                          </w:p>
                          <w:p w14:paraId="1A8C1DD4" w14:textId="77777777" w:rsidR="00510AAA" w:rsidRDefault="00510AAA" w:rsidP="00510AAA"/>
                          <w:p w14:paraId="0C6100D2"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בהתחלה נבחר את כל ציר הזמן:</w:t>
                            </w:r>
                          </w:p>
                          <w:p w14:paraId="0069319D" w14:textId="77777777" w:rsidR="00510AAA" w:rsidRDefault="00510AAA" w:rsidP="00510AAA"/>
                          <w:p w14:paraId="5EA105C9" w14:textId="77777777" w:rsidR="00510AAA" w:rsidRPr="00C13168" w:rsidRDefault="00510AAA" w:rsidP="00510AAA">
                            <w:pPr>
                              <w:jc w:val="center"/>
                              <w:rPr>
                                <w:rFonts w:asciiTheme="minorBidi" w:hAnsiTheme="minorBidi" w:cstheme="minorBidi"/>
                                <w:b/>
                                <w:bCs/>
                                <w:lang w:bidi="he-IL"/>
                              </w:rPr>
                            </w:pPr>
                            <w:proofErr w:type="spellStart"/>
                            <w:r>
                              <w:rPr>
                                <w:rFonts w:asciiTheme="minorBidi" w:hAnsiTheme="minorBidi" w:cstheme="minorBidi" w:hint="cs"/>
                                <w:b/>
                                <w:bCs/>
                                <w:rtl/>
                                <w:lang w:bidi="he-IL"/>
                              </w:rPr>
                              <w:t>סטיקות</w:t>
                            </w:r>
                            <w:proofErr w:type="spellEnd"/>
                            <w:r>
                              <w:rPr>
                                <w:rFonts w:asciiTheme="minorBidi" w:hAnsiTheme="minorBidi" w:cstheme="minorBidi"/>
                                <w:b/>
                                <w:bCs/>
                                <w:rtl/>
                                <w:lang w:bidi="he-IL"/>
                              </w:rPr>
                              <w:br/>
                            </w:r>
                            <w:r>
                              <w:rPr>
                                <w:rFonts w:asciiTheme="minorBidi" w:hAnsiTheme="minorBidi" w:cstheme="minorBidi" w:hint="cs"/>
                                <w:b/>
                                <w:bCs/>
                                <w:rtl/>
                                <w:lang w:bidi="he-IL"/>
                              </w:rPr>
                              <w:t>על הפיצ'רים השונים</w:t>
                            </w:r>
                          </w:p>
                          <w:p w14:paraId="6267E13C" w14:textId="77777777" w:rsidR="00510AAA" w:rsidRDefault="00510AAA" w:rsidP="00510AAA"/>
                          <w:p w14:paraId="4638B4A1"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08766BAB" w14:textId="77777777" w:rsidR="00510AAA" w:rsidRDefault="00510AAA" w:rsidP="00510AAA"/>
                          <w:p w14:paraId="420D372B"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100A415E" w14:textId="77777777" w:rsidR="00510AAA" w:rsidRDefault="00510AAA" w:rsidP="00510AAA"/>
                          <w:p w14:paraId="747A7755"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1940DCF6" w14:textId="77777777" w:rsidR="00510AAA" w:rsidRDefault="00510AAA" w:rsidP="00510AAA"/>
                          <w:p w14:paraId="68697E31"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321AF9D0" w14:textId="77777777" w:rsidR="00510AAA" w:rsidRDefault="00510AAA" w:rsidP="00510AAA"/>
                          <w:p w14:paraId="4FEE7C80"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p>
                          <w:p w14:paraId="0B2B0F79" w14:textId="77777777" w:rsidR="00510AAA" w:rsidRDefault="00510AAA" w:rsidP="00510AAA"/>
                          <w:p w14:paraId="0DFD47B0"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p>
                          <w:p w14:paraId="48B3DD4A" w14:textId="77777777" w:rsidR="00510AAA" w:rsidRDefault="00510AAA" w:rsidP="00510AAA"/>
                          <w:p w14:paraId="373D3C1F"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43383BBE" w14:textId="77777777" w:rsidR="00510AAA" w:rsidRDefault="00510AAA" w:rsidP="00510AAA"/>
                          <w:p w14:paraId="5F58B0A1"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687CEAB3" w14:textId="77777777" w:rsidR="00510AAA" w:rsidRDefault="00510AAA" w:rsidP="00510AAA"/>
                          <w:p w14:paraId="1B44C98B"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38F49E48" w14:textId="77777777" w:rsidR="00510AAA" w:rsidRDefault="00510AAA" w:rsidP="00510AAA"/>
                          <w:p w14:paraId="1B690042"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263B9E1F" w14:textId="77777777" w:rsidR="00510AAA" w:rsidRDefault="00510AAA" w:rsidP="00510AAA"/>
                          <w:p w14:paraId="582DE34D"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p>
                          <w:p w14:paraId="7375EB38" w14:textId="77777777" w:rsidR="00510AAA" w:rsidRDefault="00510AAA" w:rsidP="00510AAA"/>
                          <w:p w14:paraId="0DCDB2EA"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p>
                          <w:p w14:paraId="27558051" w14:textId="77777777" w:rsidR="00510AAA" w:rsidRDefault="00510AAA" w:rsidP="00510AAA"/>
                          <w:p w14:paraId="16287DF1"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2A744A36" w14:textId="77777777" w:rsidR="00510AAA" w:rsidRDefault="00510AAA" w:rsidP="00510AAA"/>
                          <w:p w14:paraId="4A4FD448"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738F9FC0" w14:textId="77777777" w:rsidR="00510AAA" w:rsidRDefault="00510AAA" w:rsidP="00510AAA"/>
                          <w:p w14:paraId="67F08188"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10A6371E" w14:textId="77777777" w:rsidR="00510AAA" w:rsidRDefault="00510AAA" w:rsidP="00510AAA"/>
                          <w:p w14:paraId="539D4547"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5377844B" w14:textId="77777777" w:rsidR="00510AAA" w:rsidRDefault="00510AAA" w:rsidP="00510AAA"/>
                          <w:p w14:paraId="2B1B005F"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p>
                          <w:p w14:paraId="45EA0F28" w14:textId="77777777" w:rsidR="00510AAA" w:rsidRDefault="00510AAA" w:rsidP="00510AAA"/>
                          <w:p w14:paraId="3F5458C8"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p>
                          <w:p w14:paraId="21DED609" w14:textId="77777777" w:rsidR="00510AAA" w:rsidRDefault="00510AAA" w:rsidP="00510AAA"/>
                          <w:p w14:paraId="7CC5E7E4"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4F5E00C0" w14:textId="77777777" w:rsidR="00510AAA" w:rsidRDefault="00510AAA" w:rsidP="00510AAA"/>
                          <w:p w14:paraId="644FA761"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5ED52813" w14:textId="77777777" w:rsidR="00510AAA" w:rsidRDefault="00510AAA" w:rsidP="00510AAA"/>
                          <w:p w14:paraId="326F5A10"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74DEE6A2" w14:textId="77777777" w:rsidR="00510AAA" w:rsidRDefault="00510AAA" w:rsidP="00510AAA"/>
                          <w:p w14:paraId="2642D85A"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6D72C624" w14:textId="77777777" w:rsidR="00510AAA" w:rsidRDefault="00510AAA" w:rsidP="00510AAA"/>
                          <w:p w14:paraId="67283DEC"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p>
                          <w:p w14:paraId="0DDC87D7" w14:textId="77777777" w:rsidR="00510AAA" w:rsidRDefault="00510AAA" w:rsidP="00510AAA"/>
                          <w:p w14:paraId="6053F54E"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p>
                          <w:p w14:paraId="0FF6A601" w14:textId="77777777" w:rsidR="00510AAA" w:rsidRDefault="00510AAA" w:rsidP="00510AAA"/>
                          <w:p w14:paraId="044B20BA"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51332110" w14:textId="77777777" w:rsidR="00510AAA" w:rsidRDefault="00510AAA" w:rsidP="00510AAA"/>
                          <w:p w14:paraId="31884412"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53A83789" w14:textId="77777777" w:rsidR="00510AAA" w:rsidRDefault="00510AAA" w:rsidP="00510AAA"/>
                          <w:p w14:paraId="77676A2B"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5560E6EF" w14:textId="77777777" w:rsidR="00510AAA" w:rsidRDefault="00510AAA" w:rsidP="00510AAA"/>
                          <w:p w14:paraId="01884DA6"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65177F37" w14:textId="77777777" w:rsidR="00510AAA" w:rsidRDefault="00510AAA" w:rsidP="00510AAA"/>
                          <w:p w14:paraId="51785DBD"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p>
                          <w:p w14:paraId="11B0EB2A" w14:textId="77777777" w:rsidR="00510AAA" w:rsidRDefault="00510AAA" w:rsidP="00510AAA"/>
                          <w:p w14:paraId="4B3A5305"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p>
                          <w:p w14:paraId="178FB977" w14:textId="77777777" w:rsidR="00510AAA" w:rsidRDefault="00510AAA" w:rsidP="00510AAA"/>
                          <w:p w14:paraId="7FCACB1D"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21DF2347" w14:textId="77777777" w:rsidR="00510AAA" w:rsidRDefault="00510AAA" w:rsidP="00510AAA"/>
                          <w:p w14:paraId="08592B7F"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5FE64C4D" w14:textId="77777777" w:rsidR="00510AAA" w:rsidRDefault="00510AAA" w:rsidP="00510AAA"/>
                          <w:p w14:paraId="210A0369"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18319A08" w14:textId="77777777" w:rsidR="00510AAA" w:rsidRDefault="00510AAA" w:rsidP="00510AAA"/>
                          <w:p w14:paraId="41EED1F0"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01F8C466" w14:textId="77777777" w:rsidR="00510AAA" w:rsidRDefault="00510AAA" w:rsidP="00510AAA"/>
                          <w:p w14:paraId="3F933939"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p>
                          <w:p w14:paraId="0E071415" w14:textId="77777777" w:rsidR="00510AAA" w:rsidRDefault="00510AAA" w:rsidP="00510AAA"/>
                          <w:p w14:paraId="409A21FA"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p>
                          <w:p w14:paraId="74163E12" w14:textId="77777777" w:rsidR="00510AAA" w:rsidRDefault="00510AAA" w:rsidP="00510AAA"/>
                          <w:p w14:paraId="145838F8"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178E4276" w14:textId="77777777" w:rsidR="00510AAA" w:rsidRDefault="00510AAA" w:rsidP="00510AAA"/>
                          <w:p w14:paraId="47985D77"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3B468BB4" w14:textId="77777777" w:rsidR="00510AAA" w:rsidRDefault="00510AAA" w:rsidP="00510AAA"/>
                          <w:p w14:paraId="1C6A3A54"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324C7C5D" w14:textId="77777777" w:rsidR="00510AAA" w:rsidRDefault="00510AAA" w:rsidP="00510AAA"/>
                          <w:p w14:paraId="3B4BB914"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6307FE11" w14:textId="77777777" w:rsidR="00510AAA" w:rsidRDefault="00510AAA" w:rsidP="00510AAA"/>
                          <w:p w14:paraId="44AACF28"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p>
                          <w:p w14:paraId="67DA0A78" w14:textId="77777777" w:rsidR="00510AAA" w:rsidRDefault="00510AAA" w:rsidP="00510AAA"/>
                          <w:p w14:paraId="32D08EBD"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p>
                          <w:p w14:paraId="0600A6C8" w14:textId="77777777" w:rsidR="00510AAA" w:rsidRDefault="00510AAA" w:rsidP="00510AAA"/>
                          <w:p w14:paraId="620AEA05"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57C0B7D4" w14:textId="77777777" w:rsidR="00510AAA" w:rsidRDefault="00510AAA" w:rsidP="00510AAA"/>
                          <w:p w14:paraId="17591D14"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50BD52AB" w14:textId="77777777" w:rsidR="00510AAA" w:rsidRDefault="00510AAA" w:rsidP="00510AAA"/>
                          <w:p w14:paraId="0A195220"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r w:rsidRPr="00C13168">
                              <w:rPr>
                                <w:rFonts w:asciiTheme="minorBidi" w:hAnsiTheme="minorBidi" w:cstheme="minorBidi"/>
                                <w:b/>
                                <w:bCs/>
                                <w:rtl/>
                                <w:lang w:bidi="he-IL"/>
                              </w:rPr>
                              <w:t>:</w:t>
                            </w:r>
                          </w:p>
                          <w:p w14:paraId="08704D9A" w14:textId="77777777" w:rsidR="00510AAA" w:rsidRDefault="00510AAA" w:rsidP="00510AAA"/>
                          <w:p w14:paraId="575DB45B" w14:textId="77777777" w:rsidR="00510AAA" w:rsidRPr="00C13168" w:rsidRDefault="00510AAA" w:rsidP="00510AAA">
                            <w:pPr>
                              <w:jc w:val="right"/>
                              <w:rPr>
                                <w:rFonts w:asciiTheme="minorBidi" w:hAnsiTheme="minorBidi" w:cstheme="minorBidi"/>
                                <w:b/>
                                <w:bCs/>
                                <w:lang w:bidi="he-IL"/>
                              </w:rPr>
                            </w:pPr>
                            <w:r w:rsidRPr="00C13168">
                              <w:rPr>
                                <w:rFonts w:asciiTheme="minorBidi" w:hAnsiTheme="minorBidi" w:cstheme="minorBidi"/>
                                <w:b/>
                                <w:bCs/>
                                <w:rtl/>
                                <w:lang w:bidi="he-IL"/>
                              </w:rPr>
                              <w:t>לאחר לחיצה על הפלוס</w:t>
                            </w:r>
                            <w:r>
                              <w:rPr>
                                <w:rFonts w:asciiTheme="minorBidi" w:hAnsiTheme="minorBidi" w:cstheme="minorBidi" w:hint="cs"/>
                                <w:b/>
                                <w:bCs/>
                                <w:rtl/>
                                <w:lang w:bidi="he-IL"/>
                              </w:rPr>
                              <w:t xml:space="preserve"> נוכל להתקרב</w:t>
                            </w:r>
                            <w:r w:rsidRPr="00C13168">
                              <w:rPr>
                                <w:rFonts w:asciiTheme="minorBidi" w:hAnsiTheme="minorBidi" w:cstheme="minorBidi"/>
                                <w:b/>
                                <w:bCs/>
                                <w:rtl/>
                                <w:lang w:bidi="he-IL"/>
                              </w:rPr>
                              <w:t>:</w:t>
                            </w:r>
                          </w:p>
                          <w:p w14:paraId="40DCF5BA" w14:textId="77777777" w:rsidR="00510AAA" w:rsidRDefault="00510AAA" w:rsidP="00510AAA"/>
                          <w:p w14:paraId="77CBC545"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כשמתקרבים יותר לנקודה:</w:t>
                            </w:r>
                          </w:p>
                          <w:p w14:paraId="5F5BED10" w14:textId="77777777" w:rsidR="00510AAA" w:rsidRDefault="00510AAA" w:rsidP="00510AAA"/>
                          <w:p w14:paraId="64A26889"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בהתחלה נבחר את כל ציר הזמן:</w:t>
                            </w:r>
                          </w:p>
                          <w:p w14:paraId="459134EC" w14:textId="77777777" w:rsidR="00510AAA" w:rsidRDefault="00510AAA" w:rsidP="00510AAA"/>
                          <w:p w14:paraId="6EA823D0"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 xml:space="preserve">בהתחלה נבחר את כל ציר </w:t>
                            </w:r>
                            <w:proofErr w:type="spellStart"/>
                            <w:r>
                              <w:rPr>
                                <w:rFonts w:asciiTheme="minorBidi" w:hAnsiTheme="minorBidi" w:cstheme="minorBidi" w:hint="cs"/>
                                <w:b/>
                                <w:bCs/>
                                <w:rtl/>
                                <w:lang w:bidi="he-IL"/>
                              </w:rPr>
                              <w:t>הזמאפשר</w:t>
                            </w:r>
                            <w:proofErr w:type="spellEnd"/>
                            <w:r>
                              <w:rPr>
                                <w:rFonts w:asciiTheme="minorBidi" w:hAnsiTheme="minorBidi" w:cstheme="minorBidi" w:hint="cs"/>
                                <w:b/>
                                <w:bCs/>
                                <w:rtl/>
                                <w:lang w:bidi="he-IL"/>
                              </w:rPr>
                              <w:t xml:space="preserve"> לסנן פריטים באמצעות מספר מינימלי של אירועים -</w:t>
                            </w:r>
                            <w:r>
                              <w:rPr>
                                <w:rFonts w:asciiTheme="minorBidi" w:hAnsiTheme="minorBidi" w:cstheme="minorBidi"/>
                                <w:b/>
                                <w:bCs/>
                                <w:rtl/>
                                <w:lang w:bidi="he-IL"/>
                              </w:rPr>
                              <w:br/>
                            </w:r>
                            <w:r>
                              <w:rPr>
                                <w:rFonts w:asciiTheme="minorBidi" w:hAnsiTheme="minorBidi" w:cstheme="minorBidi" w:hint="cs"/>
                                <w:b/>
                                <w:bCs/>
                                <w:rtl/>
                                <w:lang w:bidi="he-IL"/>
                              </w:rPr>
                              <w:t>מינימום 50:</w:t>
                            </w:r>
                          </w:p>
                          <w:p w14:paraId="4372D9D9" w14:textId="77777777" w:rsidR="00510AAA" w:rsidRDefault="00510AAA" w:rsidP="00510AAA"/>
                          <w:p w14:paraId="281C3A44"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לסנן פריטים באמצעות מספר מינימלי של אירועים -</w:t>
                            </w:r>
                            <w:r>
                              <w:rPr>
                                <w:rFonts w:asciiTheme="minorBidi" w:hAnsiTheme="minorBidi" w:cstheme="minorBidi"/>
                                <w:b/>
                                <w:bCs/>
                                <w:rtl/>
                                <w:lang w:bidi="he-IL"/>
                              </w:rPr>
                              <w:br/>
                            </w:r>
                            <w:r>
                              <w:rPr>
                                <w:rFonts w:asciiTheme="minorBidi" w:hAnsiTheme="minorBidi" w:cstheme="minorBidi" w:hint="cs"/>
                                <w:b/>
                                <w:bCs/>
                                <w:rtl/>
                                <w:lang w:bidi="he-IL"/>
                              </w:rPr>
                              <w:t>מינימום 50:</w:t>
                            </w:r>
                          </w:p>
                          <w:p w14:paraId="5DF413C6" w14:textId="77777777" w:rsidR="00510AAA" w:rsidRDefault="00510AAA" w:rsidP="00510AAA"/>
                          <w:p w14:paraId="77A7814C"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ן:</w:t>
                            </w:r>
                          </w:p>
                          <w:p w14:paraId="70182FCD" w14:textId="77777777" w:rsidR="00510AAA" w:rsidRDefault="00510AAA" w:rsidP="00510AAA"/>
                          <w:p w14:paraId="6AEEBA97"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בהתחלה נבחר את כל ציר הזמן:</w:t>
                            </w:r>
                          </w:p>
                          <w:p w14:paraId="63791B14" w14:textId="77777777" w:rsidR="00510AAA" w:rsidRDefault="00510AAA" w:rsidP="00510AAA"/>
                          <w:p w14:paraId="3810C195"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בהתחלה נבחר את כל ציר הזמן:</w:t>
                            </w:r>
                          </w:p>
                          <w:p w14:paraId="75DF3982" w14:textId="77777777" w:rsidR="00510AAA" w:rsidRDefault="00510AAA" w:rsidP="00510AAA"/>
                          <w:p w14:paraId="0FAE1BE7"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בהתחלה נבחר את כל ציר הזמן:</w:t>
                            </w:r>
                          </w:p>
                          <w:p w14:paraId="25712125" w14:textId="77777777" w:rsidR="00510AAA" w:rsidRDefault="00510AAA" w:rsidP="00510AAA"/>
                          <w:p w14:paraId="00115313"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 xml:space="preserve">בהתחלה נבחר את כל ציר </w:t>
                            </w:r>
                            <w:proofErr w:type="spellStart"/>
                            <w:r>
                              <w:rPr>
                                <w:rFonts w:asciiTheme="minorBidi" w:hAnsiTheme="minorBidi" w:cstheme="minorBidi" w:hint="cs"/>
                                <w:b/>
                                <w:bCs/>
                                <w:rtl/>
                                <w:lang w:bidi="he-IL"/>
                              </w:rPr>
                              <w:t>הזמאפשר</w:t>
                            </w:r>
                            <w:proofErr w:type="spellEnd"/>
                            <w:r>
                              <w:rPr>
                                <w:rFonts w:asciiTheme="minorBidi" w:hAnsiTheme="minorBidi" w:cstheme="minorBidi" w:hint="cs"/>
                                <w:b/>
                                <w:bCs/>
                                <w:rtl/>
                                <w:lang w:bidi="he-IL"/>
                              </w:rPr>
                              <w:t xml:space="preserve"> לסנן פריטים באמצעות מספר מינימלי של אירועים -</w:t>
                            </w:r>
                            <w:r>
                              <w:rPr>
                                <w:rFonts w:asciiTheme="minorBidi" w:hAnsiTheme="minorBidi" w:cstheme="minorBidi"/>
                                <w:b/>
                                <w:bCs/>
                                <w:rtl/>
                                <w:lang w:bidi="he-IL"/>
                              </w:rPr>
                              <w:br/>
                            </w:r>
                            <w:r>
                              <w:rPr>
                                <w:rFonts w:asciiTheme="minorBidi" w:hAnsiTheme="minorBidi" w:cstheme="minorBidi" w:hint="cs"/>
                                <w:b/>
                                <w:bCs/>
                                <w:rtl/>
                                <w:lang w:bidi="he-IL"/>
                              </w:rPr>
                              <w:t>מינימום 50:</w:t>
                            </w:r>
                          </w:p>
                          <w:p w14:paraId="33ACB015" w14:textId="77777777" w:rsidR="00510AAA" w:rsidRDefault="00510AAA" w:rsidP="00510AAA"/>
                          <w:p w14:paraId="02EBE79B"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לסנן פריטים באמצעות מספר מינימלי של אירועים -</w:t>
                            </w:r>
                            <w:r>
                              <w:rPr>
                                <w:rFonts w:asciiTheme="minorBidi" w:hAnsiTheme="minorBidi" w:cstheme="minorBidi"/>
                                <w:b/>
                                <w:bCs/>
                                <w:rtl/>
                                <w:lang w:bidi="he-IL"/>
                              </w:rPr>
                              <w:br/>
                            </w:r>
                            <w:r>
                              <w:rPr>
                                <w:rFonts w:asciiTheme="minorBidi" w:hAnsiTheme="minorBidi" w:cstheme="minorBidi" w:hint="cs"/>
                                <w:b/>
                                <w:bCs/>
                                <w:rtl/>
                                <w:lang w:bidi="he-IL"/>
                              </w:rPr>
                              <w:t>מינימום 50:</w:t>
                            </w:r>
                          </w:p>
                          <w:p w14:paraId="2F20DB7C" w14:textId="77777777" w:rsidR="00510AAA" w:rsidRDefault="00510AAA" w:rsidP="00510AAA"/>
                          <w:p w14:paraId="1A90E40A"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ן:</w:t>
                            </w:r>
                          </w:p>
                          <w:p w14:paraId="438922C2" w14:textId="77777777" w:rsidR="00510AAA" w:rsidRDefault="00510AAA" w:rsidP="00510AAA"/>
                          <w:p w14:paraId="7F073F1E"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בהתחלה נבחר את כל ציר הזמן:</w:t>
                            </w:r>
                          </w:p>
                          <w:p w14:paraId="540D6F83" w14:textId="77777777" w:rsidR="00510AAA" w:rsidRDefault="00510AAA" w:rsidP="00510AAA"/>
                          <w:p w14:paraId="227BDA1F"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בהתחלה נבחר את כל ציר הזמן:</w:t>
                            </w:r>
                          </w:p>
                          <w:p w14:paraId="046B8F76" w14:textId="77777777" w:rsidR="00510AAA" w:rsidRDefault="00510AAA" w:rsidP="00510AAA"/>
                          <w:p w14:paraId="2D6B5E30"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בהתחלה נבחר את כל ציר הזמן:</w:t>
                            </w:r>
                          </w:p>
                          <w:p w14:paraId="0B091362" w14:textId="77777777" w:rsidR="00510AAA" w:rsidRDefault="00510AAA" w:rsidP="00510AAA"/>
                          <w:p w14:paraId="76395610"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 xml:space="preserve">בהתחלה נבחר את כל ציר </w:t>
                            </w:r>
                            <w:proofErr w:type="spellStart"/>
                            <w:r>
                              <w:rPr>
                                <w:rFonts w:asciiTheme="minorBidi" w:hAnsiTheme="minorBidi" w:cstheme="minorBidi" w:hint="cs"/>
                                <w:b/>
                                <w:bCs/>
                                <w:rtl/>
                                <w:lang w:bidi="he-IL"/>
                              </w:rPr>
                              <w:t>הזמאפשר</w:t>
                            </w:r>
                            <w:proofErr w:type="spellEnd"/>
                            <w:r>
                              <w:rPr>
                                <w:rFonts w:asciiTheme="minorBidi" w:hAnsiTheme="minorBidi" w:cstheme="minorBidi" w:hint="cs"/>
                                <w:b/>
                                <w:bCs/>
                                <w:rtl/>
                                <w:lang w:bidi="he-IL"/>
                              </w:rPr>
                              <w:t xml:space="preserve"> לסנן פריטים באמצעות מספר מינימלי של אירועים -</w:t>
                            </w:r>
                            <w:r>
                              <w:rPr>
                                <w:rFonts w:asciiTheme="minorBidi" w:hAnsiTheme="minorBidi" w:cstheme="minorBidi"/>
                                <w:b/>
                                <w:bCs/>
                                <w:rtl/>
                                <w:lang w:bidi="he-IL"/>
                              </w:rPr>
                              <w:br/>
                            </w:r>
                            <w:r>
                              <w:rPr>
                                <w:rFonts w:asciiTheme="minorBidi" w:hAnsiTheme="minorBidi" w:cstheme="minorBidi" w:hint="cs"/>
                                <w:b/>
                                <w:bCs/>
                                <w:rtl/>
                                <w:lang w:bidi="he-IL"/>
                              </w:rPr>
                              <w:t>מינימום 50:</w:t>
                            </w:r>
                          </w:p>
                          <w:p w14:paraId="10A79E40" w14:textId="77777777" w:rsidR="00510AAA" w:rsidRDefault="00510AAA" w:rsidP="00510AAA"/>
                          <w:p w14:paraId="096EA93D"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לסנן פריטים באמצעות מספר מינימלי של אירועים -</w:t>
                            </w:r>
                            <w:r>
                              <w:rPr>
                                <w:rFonts w:asciiTheme="minorBidi" w:hAnsiTheme="minorBidi" w:cstheme="minorBidi"/>
                                <w:b/>
                                <w:bCs/>
                                <w:rtl/>
                                <w:lang w:bidi="he-IL"/>
                              </w:rPr>
                              <w:br/>
                            </w:r>
                            <w:r>
                              <w:rPr>
                                <w:rFonts w:asciiTheme="minorBidi" w:hAnsiTheme="minorBidi" w:cstheme="minorBidi" w:hint="cs"/>
                                <w:b/>
                                <w:bCs/>
                                <w:rtl/>
                                <w:lang w:bidi="he-IL"/>
                              </w:rPr>
                              <w:t>מינימום 50:</w:t>
                            </w:r>
                          </w:p>
                          <w:p w14:paraId="755F2E2C" w14:textId="77777777" w:rsidR="00510AAA" w:rsidRDefault="00510AAA" w:rsidP="00510AAA"/>
                          <w:p w14:paraId="5F7B43D8"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ן:</w:t>
                            </w:r>
                          </w:p>
                          <w:p w14:paraId="16E6AB09" w14:textId="77777777" w:rsidR="00510AAA" w:rsidRDefault="00510AAA" w:rsidP="00510AAA"/>
                          <w:p w14:paraId="2A3C2B86"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בהתחלה נבחר את כל ציר הזמן:</w:t>
                            </w:r>
                          </w:p>
                          <w:p w14:paraId="615E7072" w14:textId="77777777" w:rsidR="00510AAA" w:rsidRDefault="00510AAA" w:rsidP="00510AAA"/>
                          <w:p w14:paraId="7F0CAB2A"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בהתחלה נבחר את כל ציר הזמן:</w:t>
                            </w:r>
                          </w:p>
                          <w:p w14:paraId="240F5DB9" w14:textId="77777777" w:rsidR="00510AAA" w:rsidRDefault="00510AAA" w:rsidP="00510AAA"/>
                          <w:p w14:paraId="7C8B5899"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בהתחלה נבחר את כל ציר הזמן:</w:t>
                            </w:r>
                          </w:p>
                          <w:p w14:paraId="08D2CFFC" w14:textId="77777777" w:rsidR="00510AAA" w:rsidRDefault="00510AAA" w:rsidP="00510AAA"/>
                          <w:p w14:paraId="1A81A754"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 xml:space="preserve">בהתחלה נבחר את כל ציר </w:t>
                            </w:r>
                            <w:proofErr w:type="spellStart"/>
                            <w:r>
                              <w:rPr>
                                <w:rFonts w:asciiTheme="minorBidi" w:hAnsiTheme="minorBidi" w:cstheme="minorBidi" w:hint="cs"/>
                                <w:b/>
                                <w:bCs/>
                                <w:rtl/>
                                <w:lang w:bidi="he-IL"/>
                              </w:rPr>
                              <w:t>הזמאפשר</w:t>
                            </w:r>
                            <w:proofErr w:type="spellEnd"/>
                            <w:r>
                              <w:rPr>
                                <w:rFonts w:asciiTheme="minorBidi" w:hAnsiTheme="minorBidi" w:cstheme="minorBidi" w:hint="cs"/>
                                <w:b/>
                                <w:bCs/>
                                <w:rtl/>
                                <w:lang w:bidi="he-IL"/>
                              </w:rPr>
                              <w:t xml:space="preserve"> לסנן פריטים באמצעות מספר מינימלי של אירועים -</w:t>
                            </w:r>
                            <w:r>
                              <w:rPr>
                                <w:rFonts w:asciiTheme="minorBidi" w:hAnsiTheme="minorBidi" w:cstheme="minorBidi"/>
                                <w:b/>
                                <w:bCs/>
                                <w:rtl/>
                                <w:lang w:bidi="he-IL"/>
                              </w:rPr>
                              <w:br/>
                            </w:r>
                            <w:r>
                              <w:rPr>
                                <w:rFonts w:asciiTheme="minorBidi" w:hAnsiTheme="minorBidi" w:cstheme="minorBidi" w:hint="cs"/>
                                <w:b/>
                                <w:bCs/>
                                <w:rtl/>
                                <w:lang w:bidi="he-IL"/>
                              </w:rPr>
                              <w:t>מינימום 50:</w:t>
                            </w:r>
                          </w:p>
                          <w:p w14:paraId="7AFCFE81" w14:textId="77777777" w:rsidR="00510AAA" w:rsidRDefault="00510AAA" w:rsidP="00510AAA"/>
                          <w:p w14:paraId="56BC9585"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לסנן פריטים באמצעות מספר מינימלי של אירועים -</w:t>
                            </w:r>
                            <w:r>
                              <w:rPr>
                                <w:rFonts w:asciiTheme="minorBidi" w:hAnsiTheme="minorBidi" w:cstheme="minorBidi"/>
                                <w:b/>
                                <w:bCs/>
                                <w:rtl/>
                                <w:lang w:bidi="he-IL"/>
                              </w:rPr>
                              <w:br/>
                            </w:r>
                            <w:r>
                              <w:rPr>
                                <w:rFonts w:asciiTheme="minorBidi" w:hAnsiTheme="minorBidi" w:cstheme="minorBidi" w:hint="cs"/>
                                <w:b/>
                                <w:bCs/>
                                <w:rtl/>
                                <w:lang w:bidi="he-IL"/>
                              </w:rPr>
                              <w:t>מינימום 50:</w:t>
                            </w:r>
                          </w:p>
                          <w:p w14:paraId="1BC0F67F" w14:textId="77777777" w:rsidR="00510AAA" w:rsidRDefault="00510AAA" w:rsidP="00510AAA"/>
                          <w:p w14:paraId="54BD1E2F"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ן:</w:t>
                            </w:r>
                          </w:p>
                          <w:p w14:paraId="763BC5D1" w14:textId="77777777" w:rsidR="00510AAA" w:rsidRDefault="00510AAA" w:rsidP="00510AAA"/>
                          <w:p w14:paraId="6E20CD79"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בהתחלה נבחר את כל ציר הזמן:</w:t>
                            </w:r>
                          </w:p>
                          <w:p w14:paraId="7B77802F" w14:textId="77777777" w:rsidR="00510AAA" w:rsidRDefault="00510AAA" w:rsidP="00510AAA"/>
                          <w:p w14:paraId="327D7433"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בהתחלה נבחר את כל ציר הזמן:</w:t>
                            </w:r>
                          </w:p>
                          <w:p w14:paraId="11DF9C60" w14:textId="77777777" w:rsidR="00510AAA" w:rsidRDefault="00510AAA" w:rsidP="00510AAA"/>
                          <w:p w14:paraId="4A7ECC2B" w14:textId="77777777" w:rsidR="00510AAA" w:rsidRPr="00C13168" w:rsidRDefault="00510AAA" w:rsidP="00510AAA">
                            <w:pPr>
                              <w:jc w:val="center"/>
                              <w:rPr>
                                <w:rFonts w:asciiTheme="minorBidi" w:hAnsiTheme="minorBidi" w:cstheme="minorBidi"/>
                                <w:b/>
                                <w:bCs/>
                                <w:lang w:bidi="he-IL"/>
                              </w:rPr>
                            </w:pPr>
                            <w:proofErr w:type="spellStart"/>
                            <w:r>
                              <w:rPr>
                                <w:rFonts w:asciiTheme="minorBidi" w:hAnsiTheme="minorBidi" w:cstheme="minorBidi" w:hint="cs"/>
                                <w:b/>
                                <w:bCs/>
                                <w:rtl/>
                                <w:lang w:bidi="he-IL"/>
                              </w:rPr>
                              <w:t>סטיקות</w:t>
                            </w:r>
                            <w:proofErr w:type="spellEnd"/>
                            <w:r>
                              <w:rPr>
                                <w:rFonts w:asciiTheme="minorBidi" w:hAnsiTheme="minorBidi" w:cstheme="minorBidi"/>
                                <w:b/>
                                <w:bCs/>
                                <w:rtl/>
                                <w:lang w:bidi="he-IL"/>
                              </w:rPr>
                              <w:br/>
                            </w:r>
                            <w:r>
                              <w:rPr>
                                <w:rFonts w:asciiTheme="minorBidi" w:hAnsiTheme="minorBidi" w:cstheme="minorBidi" w:hint="cs"/>
                                <w:b/>
                                <w:bCs/>
                                <w:rtl/>
                                <w:lang w:bidi="he-IL"/>
                              </w:rPr>
                              <w:t>על הפיצ'רים השונים</w:t>
                            </w:r>
                          </w:p>
                          <w:p w14:paraId="7D6B576C" w14:textId="77777777" w:rsidR="00510AAA" w:rsidRDefault="00510AAA" w:rsidP="00510AAA"/>
                          <w:p w14:paraId="1A05C738"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6AB861EB" w14:textId="77777777" w:rsidR="00510AAA" w:rsidRDefault="00510AAA" w:rsidP="00510AAA"/>
                          <w:p w14:paraId="3E916583"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6AF03711" w14:textId="77777777" w:rsidR="00510AAA" w:rsidRDefault="00510AAA" w:rsidP="00510AAA"/>
                          <w:p w14:paraId="1C7D7745"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145561B8" w14:textId="77777777" w:rsidR="00510AAA" w:rsidRDefault="00510AAA" w:rsidP="00510AAA"/>
                          <w:p w14:paraId="2A92868B"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52404CE6" w14:textId="77777777" w:rsidR="00510AAA" w:rsidRDefault="00510AAA" w:rsidP="00510AAA"/>
                          <w:p w14:paraId="07D2FB8F"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p>
                          <w:p w14:paraId="440954EC" w14:textId="77777777" w:rsidR="00510AAA" w:rsidRDefault="00510AAA" w:rsidP="00510AAA"/>
                          <w:p w14:paraId="350BAF83"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p>
                          <w:p w14:paraId="1C58FCE6" w14:textId="77777777" w:rsidR="00510AAA" w:rsidRDefault="00510AAA" w:rsidP="00510AAA"/>
                          <w:p w14:paraId="1CEAC1E6"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751D4CD3" w14:textId="77777777" w:rsidR="00510AAA" w:rsidRDefault="00510AAA" w:rsidP="00510AAA"/>
                          <w:p w14:paraId="0019244E"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5F927C4E" w14:textId="77777777" w:rsidR="00510AAA" w:rsidRDefault="00510AAA" w:rsidP="00510AAA"/>
                          <w:p w14:paraId="11B7B07B"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4EFA0E43" w14:textId="77777777" w:rsidR="00510AAA" w:rsidRDefault="00510AAA" w:rsidP="00510AAA"/>
                          <w:p w14:paraId="6A02074A"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6ADE91C0" w14:textId="77777777" w:rsidR="00510AAA" w:rsidRDefault="00510AAA" w:rsidP="00510AAA"/>
                          <w:p w14:paraId="778A53DB"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p>
                          <w:p w14:paraId="10BFE1FC" w14:textId="77777777" w:rsidR="00510AAA" w:rsidRDefault="00510AAA" w:rsidP="00510AAA"/>
                          <w:p w14:paraId="2C4D49E7"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p>
                          <w:p w14:paraId="2C18F617" w14:textId="77777777" w:rsidR="00510AAA" w:rsidRDefault="00510AAA" w:rsidP="00510AAA"/>
                          <w:p w14:paraId="54A59BA8"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70516AEC" w14:textId="77777777" w:rsidR="00510AAA" w:rsidRDefault="00510AAA" w:rsidP="00510AAA"/>
                          <w:p w14:paraId="7E7FD957"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09C1D752" w14:textId="77777777" w:rsidR="00510AAA" w:rsidRDefault="00510AAA" w:rsidP="00510AAA"/>
                          <w:p w14:paraId="6C6E09E0"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547DD334" w14:textId="77777777" w:rsidR="00510AAA" w:rsidRDefault="00510AAA" w:rsidP="00510AAA"/>
                          <w:p w14:paraId="7A1C6367"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2E1E6DBD" w14:textId="77777777" w:rsidR="00510AAA" w:rsidRDefault="00510AAA" w:rsidP="00510AAA"/>
                          <w:p w14:paraId="6064C74C"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p>
                          <w:p w14:paraId="153E8E12" w14:textId="77777777" w:rsidR="00510AAA" w:rsidRDefault="00510AAA" w:rsidP="00510AAA"/>
                          <w:p w14:paraId="1BDD0BC1"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p>
                          <w:p w14:paraId="0A189BF8" w14:textId="77777777" w:rsidR="00510AAA" w:rsidRDefault="00510AAA" w:rsidP="00510AAA"/>
                          <w:p w14:paraId="6D243D0D"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22471243" w14:textId="77777777" w:rsidR="00510AAA" w:rsidRDefault="00510AAA" w:rsidP="00510AAA"/>
                          <w:p w14:paraId="1B94559B"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24A4D6CE" w14:textId="77777777" w:rsidR="00510AAA" w:rsidRDefault="00510AAA" w:rsidP="00510AAA"/>
                          <w:p w14:paraId="62D158DA"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144A8FFF" w14:textId="77777777" w:rsidR="00510AAA" w:rsidRDefault="00510AAA" w:rsidP="00510AAA"/>
                          <w:p w14:paraId="0B82D33A"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34EE0447" w14:textId="77777777" w:rsidR="00510AAA" w:rsidRDefault="00510AAA" w:rsidP="00510AAA"/>
                          <w:p w14:paraId="2A26F814"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p>
                          <w:p w14:paraId="3407DA67" w14:textId="77777777" w:rsidR="00510AAA" w:rsidRDefault="00510AAA" w:rsidP="00510AAA"/>
                          <w:p w14:paraId="2C5271AB"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p>
                          <w:p w14:paraId="71DF7533" w14:textId="77777777" w:rsidR="00510AAA" w:rsidRDefault="00510AAA" w:rsidP="00510AAA"/>
                          <w:p w14:paraId="24A01BB1"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2D531A03" w14:textId="77777777" w:rsidR="00510AAA" w:rsidRDefault="00510AAA" w:rsidP="00510AAA"/>
                          <w:p w14:paraId="6819AE38"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3C3D7EF9" w14:textId="77777777" w:rsidR="00510AAA" w:rsidRDefault="00510AAA" w:rsidP="00510AAA"/>
                          <w:p w14:paraId="1E3CEE20"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22880909" w14:textId="77777777" w:rsidR="00510AAA" w:rsidRDefault="00510AAA" w:rsidP="00510AAA"/>
                          <w:p w14:paraId="57CF55B7"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48183734" w14:textId="77777777" w:rsidR="00510AAA" w:rsidRDefault="00510AAA" w:rsidP="00510AAA"/>
                          <w:p w14:paraId="640AAB0B"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p>
                          <w:p w14:paraId="0850A715" w14:textId="77777777" w:rsidR="00510AAA" w:rsidRDefault="00510AAA" w:rsidP="00510AAA"/>
                          <w:p w14:paraId="19267B31"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p>
                          <w:p w14:paraId="7450C0DE" w14:textId="77777777" w:rsidR="00510AAA" w:rsidRDefault="00510AAA" w:rsidP="00510AAA"/>
                          <w:p w14:paraId="5903FC15"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08EAA027" w14:textId="77777777" w:rsidR="00510AAA" w:rsidRDefault="00510AAA" w:rsidP="00510AAA"/>
                          <w:p w14:paraId="2C0EA893"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4965CFEA" w14:textId="77777777" w:rsidR="00510AAA" w:rsidRDefault="00510AAA" w:rsidP="00510AAA"/>
                          <w:p w14:paraId="61E62CE8"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5655A582" w14:textId="77777777" w:rsidR="00510AAA" w:rsidRDefault="00510AAA" w:rsidP="00510AAA"/>
                          <w:p w14:paraId="2EBB5547"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63C35198" w14:textId="77777777" w:rsidR="00510AAA" w:rsidRDefault="00510AAA" w:rsidP="00510AAA"/>
                          <w:p w14:paraId="571E1506"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p>
                          <w:p w14:paraId="38197B18" w14:textId="77777777" w:rsidR="00510AAA" w:rsidRDefault="00510AAA" w:rsidP="00510AAA"/>
                          <w:p w14:paraId="4494217C"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p>
                          <w:p w14:paraId="01D55CC1" w14:textId="77777777" w:rsidR="00510AAA" w:rsidRDefault="00510AAA" w:rsidP="00510AAA"/>
                          <w:p w14:paraId="71540F42"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40DA4B31" w14:textId="77777777" w:rsidR="00510AAA" w:rsidRDefault="00510AAA" w:rsidP="00510AAA"/>
                          <w:p w14:paraId="11837D15"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7C623FC7" w14:textId="77777777" w:rsidR="00510AAA" w:rsidRDefault="00510AAA" w:rsidP="00510AAA"/>
                          <w:p w14:paraId="6035BB7D"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0866908B" w14:textId="77777777" w:rsidR="00510AAA" w:rsidRDefault="00510AAA" w:rsidP="00510AAA"/>
                          <w:p w14:paraId="61C3C7B6"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2ED17932" w14:textId="77777777" w:rsidR="00510AAA" w:rsidRDefault="00510AAA" w:rsidP="00510AAA"/>
                          <w:p w14:paraId="3523321B"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p>
                          <w:p w14:paraId="2245FF77" w14:textId="77777777" w:rsidR="00510AAA" w:rsidRDefault="00510AAA" w:rsidP="00510AAA"/>
                          <w:p w14:paraId="726640E8"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p>
                          <w:p w14:paraId="57D50BD3" w14:textId="77777777" w:rsidR="00510AAA" w:rsidRDefault="00510AAA" w:rsidP="00510AAA"/>
                          <w:p w14:paraId="23338E1F"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0BE00764" w14:textId="77777777" w:rsidR="00510AAA" w:rsidRDefault="00510AAA" w:rsidP="00510AAA"/>
                          <w:p w14:paraId="2C884FC9"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04699E4D" w14:textId="77777777" w:rsidR="00510AAA" w:rsidRDefault="00510AAA" w:rsidP="00510AAA"/>
                          <w:p w14:paraId="62EAA000"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r w:rsidRPr="00C13168">
                              <w:rPr>
                                <w:rFonts w:asciiTheme="minorBidi" w:hAnsiTheme="minorBidi" w:cstheme="minorBidi"/>
                                <w:b/>
                                <w:bCs/>
                                <w:rtl/>
                                <w:lang w:bidi="he-IL"/>
                              </w:rPr>
                              <w:t>:</w:t>
                            </w:r>
                          </w:p>
                          <w:p w14:paraId="5E090A66" w14:textId="77777777" w:rsidR="00510AAA" w:rsidRDefault="00510AAA" w:rsidP="00510AAA"/>
                          <w:p w14:paraId="1BE0C233" w14:textId="77777777" w:rsidR="00510AAA" w:rsidRPr="00C13168" w:rsidRDefault="00510AAA" w:rsidP="00510AAA">
                            <w:pPr>
                              <w:jc w:val="right"/>
                              <w:rPr>
                                <w:rFonts w:asciiTheme="minorBidi" w:hAnsiTheme="minorBidi" w:cstheme="minorBidi"/>
                                <w:b/>
                                <w:bCs/>
                                <w:lang w:bidi="he-IL"/>
                              </w:rPr>
                            </w:pPr>
                            <w:r w:rsidRPr="00C13168">
                              <w:rPr>
                                <w:rFonts w:asciiTheme="minorBidi" w:hAnsiTheme="minorBidi" w:cstheme="minorBidi"/>
                                <w:b/>
                                <w:bCs/>
                                <w:rtl/>
                                <w:lang w:bidi="he-IL"/>
                              </w:rPr>
                              <w:t>לאחר לחיצה על הפלוס</w:t>
                            </w:r>
                            <w:r>
                              <w:rPr>
                                <w:rFonts w:asciiTheme="minorBidi" w:hAnsiTheme="minorBidi" w:cstheme="minorBidi" w:hint="cs"/>
                                <w:b/>
                                <w:bCs/>
                                <w:rtl/>
                                <w:lang w:bidi="he-IL"/>
                              </w:rPr>
                              <w:t xml:space="preserve"> נוכל להתקרב</w:t>
                            </w:r>
                            <w:r w:rsidRPr="00C13168">
                              <w:rPr>
                                <w:rFonts w:asciiTheme="minorBidi" w:hAnsiTheme="minorBidi" w:cstheme="minorBidi"/>
                                <w:b/>
                                <w:bCs/>
                                <w:rtl/>
                                <w:lang w:bidi="he-IL"/>
                              </w:rPr>
                              <w:t>:</w:t>
                            </w:r>
                          </w:p>
                          <w:p w14:paraId="1886DB86" w14:textId="77777777" w:rsidR="00510AAA" w:rsidRDefault="00510AAA" w:rsidP="00510AAA"/>
                          <w:p w14:paraId="08A0519D"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כשמתקרבים יותר לנקודה:</w:t>
                            </w:r>
                          </w:p>
                          <w:p w14:paraId="0967B4C7" w14:textId="77777777" w:rsidR="00510AAA" w:rsidRDefault="00510AAA" w:rsidP="00510AAA"/>
                          <w:p w14:paraId="6A8EE75E"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בהתחלה נבחר את כל ציר הזמן:</w:t>
                            </w:r>
                          </w:p>
                          <w:p w14:paraId="074F0061" w14:textId="77777777" w:rsidR="00510AAA" w:rsidRDefault="00510AAA" w:rsidP="00510AAA"/>
                          <w:p w14:paraId="7CCE4D0C"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 xml:space="preserve">בהתחלה נבחר את כל ציר </w:t>
                            </w:r>
                            <w:proofErr w:type="spellStart"/>
                            <w:r>
                              <w:rPr>
                                <w:rFonts w:asciiTheme="minorBidi" w:hAnsiTheme="minorBidi" w:cstheme="minorBidi" w:hint="cs"/>
                                <w:b/>
                                <w:bCs/>
                                <w:rtl/>
                                <w:lang w:bidi="he-IL"/>
                              </w:rPr>
                              <w:t>הזמאפשר</w:t>
                            </w:r>
                            <w:proofErr w:type="spellEnd"/>
                            <w:r>
                              <w:rPr>
                                <w:rFonts w:asciiTheme="minorBidi" w:hAnsiTheme="minorBidi" w:cstheme="minorBidi" w:hint="cs"/>
                                <w:b/>
                                <w:bCs/>
                                <w:rtl/>
                                <w:lang w:bidi="he-IL"/>
                              </w:rPr>
                              <w:t xml:space="preserve"> לסנן פריטים באמצעות מספר מינימלי של אירועים -</w:t>
                            </w:r>
                            <w:r>
                              <w:rPr>
                                <w:rFonts w:asciiTheme="minorBidi" w:hAnsiTheme="minorBidi" w:cstheme="minorBidi"/>
                                <w:b/>
                                <w:bCs/>
                                <w:rtl/>
                                <w:lang w:bidi="he-IL"/>
                              </w:rPr>
                              <w:br/>
                            </w:r>
                            <w:r>
                              <w:rPr>
                                <w:rFonts w:asciiTheme="minorBidi" w:hAnsiTheme="minorBidi" w:cstheme="minorBidi" w:hint="cs"/>
                                <w:b/>
                                <w:bCs/>
                                <w:rtl/>
                                <w:lang w:bidi="he-IL"/>
                              </w:rPr>
                              <w:t>מינימום 50:</w:t>
                            </w:r>
                          </w:p>
                          <w:p w14:paraId="116EADF6" w14:textId="77777777" w:rsidR="00510AAA" w:rsidRDefault="00510AAA" w:rsidP="00510AAA"/>
                          <w:p w14:paraId="5E147FB8"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לסנן פריטים באמצעות מספר מינימלי של אירועים -</w:t>
                            </w:r>
                            <w:r>
                              <w:rPr>
                                <w:rFonts w:asciiTheme="minorBidi" w:hAnsiTheme="minorBidi" w:cstheme="minorBidi"/>
                                <w:b/>
                                <w:bCs/>
                                <w:rtl/>
                                <w:lang w:bidi="he-IL"/>
                              </w:rPr>
                              <w:br/>
                            </w:r>
                            <w:r>
                              <w:rPr>
                                <w:rFonts w:asciiTheme="minorBidi" w:hAnsiTheme="minorBidi" w:cstheme="minorBidi" w:hint="cs"/>
                                <w:b/>
                                <w:bCs/>
                                <w:rtl/>
                                <w:lang w:bidi="he-IL"/>
                              </w:rPr>
                              <w:t>מינימום 50:</w:t>
                            </w:r>
                          </w:p>
                          <w:p w14:paraId="5374AF60" w14:textId="77777777" w:rsidR="00510AAA" w:rsidRDefault="00510AAA" w:rsidP="00510AAA"/>
                          <w:p w14:paraId="3E78E78B"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ן:</w:t>
                            </w:r>
                          </w:p>
                          <w:p w14:paraId="3F578807" w14:textId="77777777" w:rsidR="00510AAA" w:rsidRDefault="00510AAA" w:rsidP="00510AAA"/>
                          <w:p w14:paraId="1C0A47CA"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בהתחלה נבחר את כל ציר הזמן:</w:t>
                            </w:r>
                          </w:p>
                          <w:p w14:paraId="5170E2A7" w14:textId="77777777" w:rsidR="00510AAA" w:rsidRDefault="00510AAA" w:rsidP="00510AAA"/>
                          <w:p w14:paraId="72B40B70"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בהתחלה נבחר את כל ציר הזמן:</w:t>
                            </w:r>
                          </w:p>
                          <w:p w14:paraId="0027C1AD" w14:textId="77777777" w:rsidR="00510AAA" w:rsidRDefault="00510AAA" w:rsidP="00510AAA"/>
                          <w:p w14:paraId="103DB23D"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בהתחלה נבחר את כל ציר הזמן:</w:t>
                            </w:r>
                          </w:p>
                          <w:p w14:paraId="29EB7DF8" w14:textId="77777777" w:rsidR="00510AAA" w:rsidRDefault="00510AAA" w:rsidP="00510AAA"/>
                          <w:p w14:paraId="4A4C5097"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 xml:space="preserve">בהתחלה נבחר את כל ציר </w:t>
                            </w:r>
                            <w:proofErr w:type="spellStart"/>
                            <w:r>
                              <w:rPr>
                                <w:rFonts w:asciiTheme="minorBidi" w:hAnsiTheme="minorBidi" w:cstheme="minorBidi" w:hint="cs"/>
                                <w:b/>
                                <w:bCs/>
                                <w:rtl/>
                                <w:lang w:bidi="he-IL"/>
                              </w:rPr>
                              <w:t>הזמאפשר</w:t>
                            </w:r>
                            <w:proofErr w:type="spellEnd"/>
                            <w:r>
                              <w:rPr>
                                <w:rFonts w:asciiTheme="minorBidi" w:hAnsiTheme="minorBidi" w:cstheme="minorBidi" w:hint="cs"/>
                                <w:b/>
                                <w:bCs/>
                                <w:rtl/>
                                <w:lang w:bidi="he-IL"/>
                              </w:rPr>
                              <w:t xml:space="preserve"> לסנן פריטים באמצעות מספר מינימלי של אירועים -</w:t>
                            </w:r>
                            <w:r>
                              <w:rPr>
                                <w:rFonts w:asciiTheme="minorBidi" w:hAnsiTheme="minorBidi" w:cstheme="minorBidi"/>
                                <w:b/>
                                <w:bCs/>
                                <w:rtl/>
                                <w:lang w:bidi="he-IL"/>
                              </w:rPr>
                              <w:br/>
                            </w:r>
                            <w:r>
                              <w:rPr>
                                <w:rFonts w:asciiTheme="minorBidi" w:hAnsiTheme="minorBidi" w:cstheme="minorBidi" w:hint="cs"/>
                                <w:b/>
                                <w:bCs/>
                                <w:rtl/>
                                <w:lang w:bidi="he-IL"/>
                              </w:rPr>
                              <w:t>מינימום 50:</w:t>
                            </w:r>
                          </w:p>
                          <w:p w14:paraId="6CBC976E" w14:textId="77777777" w:rsidR="00510AAA" w:rsidRDefault="00510AAA" w:rsidP="00510AAA"/>
                          <w:p w14:paraId="1A0A4A5A"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לסנן פריטים באמצעות מספר מינימלי של אירועים -</w:t>
                            </w:r>
                            <w:r>
                              <w:rPr>
                                <w:rFonts w:asciiTheme="minorBidi" w:hAnsiTheme="minorBidi" w:cstheme="minorBidi"/>
                                <w:b/>
                                <w:bCs/>
                                <w:rtl/>
                                <w:lang w:bidi="he-IL"/>
                              </w:rPr>
                              <w:br/>
                            </w:r>
                            <w:r>
                              <w:rPr>
                                <w:rFonts w:asciiTheme="minorBidi" w:hAnsiTheme="minorBidi" w:cstheme="minorBidi" w:hint="cs"/>
                                <w:b/>
                                <w:bCs/>
                                <w:rtl/>
                                <w:lang w:bidi="he-IL"/>
                              </w:rPr>
                              <w:t>מינימום 50:</w:t>
                            </w:r>
                          </w:p>
                          <w:p w14:paraId="17D32E0C" w14:textId="77777777" w:rsidR="00510AAA" w:rsidRDefault="00510AAA" w:rsidP="00510AAA"/>
                          <w:p w14:paraId="1B9A438D"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ן:</w:t>
                            </w:r>
                          </w:p>
                          <w:p w14:paraId="081E2CC0" w14:textId="77777777" w:rsidR="00510AAA" w:rsidRDefault="00510AAA" w:rsidP="00510AAA"/>
                          <w:p w14:paraId="08A781E4"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בהתחלה נבחר את כל ציר הזמן:</w:t>
                            </w:r>
                          </w:p>
                          <w:p w14:paraId="1D2ECDE3" w14:textId="77777777" w:rsidR="00510AAA" w:rsidRDefault="00510AAA" w:rsidP="00510AAA"/>
                          <w:p w14:paraId="279D50F0"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בהתחלה נבחר את כל ציר הזמן:</w:t>
                            </w:r>
                          </w:p>
                          <w:p w14:paraId="5936C800" w14:textId="77777777" w:rsidR="00510AAA" w:rsidRDefault="00510AAA" w:rsidP="00510AAA"/>
                          <w:p w14:paraId="25A38669"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בהתחלה נבחר את כל ציר הזמן:</w:t>
                            </w:r>
                          </w:p>
                          <w:p w14:paraId="0D683EE4" w14:textId="77777777" w:rsidR="00510AAA" w:rsidRDefault="00510AAA" w:rsidP="00510AAA"/>
                          <w:p w14:paraId="73417503"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 xml:space="preserve">בהתחלה נבחר את כל ציר </w:t>
                            </w:r>
                            <w:proofErr w:type="spellStart"/>
                            <w:r>
                              <w:rPr>
                                <w:rFonts w:asciiTheme="minorBidi" w:hAnsiTheme="minorBidi" w:cstheme="minorBidi" w:hint="cs"/>
                                <w:b/>
                                <w:bCs/>
                                <w:rtl/>
                                <w:lang w:bidi="he-IL"/>
                              </w:rPr>
                              <w:t>הזמאפשר</w:t>
                            </w:r>
                            <w:proofErr w:type="spellEnd"/>
                            <w:r>
                              <w:rPr>
                                <w:rFonts w:asciiTheme="minorBidi" w:hAnsiTheme="minorBidi" w:cstheme="minorBidi" w:hint="cs"/>
                                <w:b/>
                                <w:bCs/>
                                <w:rtl/>
                                <w:lang w:bidi="he-IL"/>
                              </w:rPr>
                              <w:t xml:space="preserve"> לסנן פריטים באמצעות מספר מינימלי של אירועים -</w:t>
                            </w:r>
                            <w:r>
                              <w:rPr>
                                <w:rFonts w:asciiTheme="minorBidi" w:hAnsiTheme="minorBidi" w:cstheme="minorBidi"/>
                                <w:b/>
                                <w:bCs/>
                                <w:rtl/>
                                <w:lang w:bidi="he-IL"/>
                              </w:rPr>
                              <w:br/>
                            </w:r>
                            <w:r>
                              <w:rPr>
                                <w:rFonts w:asciiTheme="minorBidi" w:hAnsiTheme="minorBidi" w:cstheme="minorBidi" w:hint="cs"/>
                                <w:b/>
                                <w:bCs/>
                                <w:rtl/>
                                <w:lang w:bidi="he-IL"/>
                              </w:rPr>
                              <w:t>מינימום 50:</w:t>
                            </w:r>
                          </w:p>
                          <w:p w14:paraId="3132D92B" w14:textId="77777777" w:rsidR="00510AAA" w:rsidRDefault="00510AAA" w:rsidP="00510AAA"/>
                          <w:p w14:paraId="06C221D0"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לסנן פריטים באמצעות מספר מינימלי של אירועים -</w:t>
                            </w:r>
                            <w:r>
                              <w:rPr>
                                <w:rFonts w:asciiTheme="minorBidi" w:hAnsiTheme="minorBidi" w:cstheme="minorBidi"/>
                                <w:b/>
                                <w:bCs/>
                                <w:rtl/>
                                <w:lang w:bidi="he-IL"/>
                              </w:rPr>
                              <w:br/>
                            </w:r>
                            <w:r>
                              <w:rPr>
                                <w:rFonts w:asciiTheme="minorBidi" w:hAnsiTheme="minorBidi" w:cstheme="minorBidi" w:hint="cs"/>
                                <w:b/>
                                <w:bCs/>
                                <w:rtl/>
                                <w:lang w:bidi="he-IL"/>
                              </w:rPr>
                              <w:t>מינימום 50:</w:t>
                            </w:r>
                          </w:p>
                          <w:p w14:paraId="6097DE36" w14:textId="77777777" w:rsidR="00510AAA" w:rsidRDefault="00510AAA" w:rsidP="00510AAA"/>
                          <w:p w14:paraId="3D34998E"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ן:</w:t>
                            </w:r>
                          </w:p>
                          <w:p w14:paraId="25F3B18E" w14:textId="77777777" w:rsidR="00510AAA" w:rsidRDefault="00510AAA" w:rsidP="00510AAA"/>
                          <w:p w14:paraId="10EF6DAE"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בהתחלה נבחר את כל ציר הזמן:</w:t>
                            </w:r>
                          </w:p>
                          <w:p w14:paraId="4C4F5E90" w14:textId="77777777" w:rsidR="00510AAA" w:rsidRDefault="00510AAA" w:rsidP="00510AAA"/>
                          <w:p w14:paraId="1BEB968D"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בהתחלה נבחר את כל ציר הזמן:</w:t>
                            </w:r>
                          </w:p>
                          <w:p w14:paraId="37FB69B4" w14:textId="77777777" w:rsidR="00510AAA" w:rsidRDefault="00510AAA" w:rsidP="00510AAA"/>
                          <w:p w14:paraId="4312E6FF"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בהתחלה נבחר את כל ציר הזמן:</w:t>
                            </w:r>
                          </w:p>
                          <w:p w14:paraId="47349EDA" w14:textId="77777777" w:rsidR="00510AAA" w:rsidRDefault="00510AAA" w:rsidP="00510AAA"/>
                          <w:p w14:paraId="48BEDF58"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 xml:space="preserve">בהתחלה נבחר את כל ציר </w:t>
                            </w:r>
                            <w:proofErr w:type="spellStart"/>
                            <w:r>
                              <w:rPr>
                                <w:rFonts w:asciiTheme="minorBidi" w:hAnsiTheme="minorBidi" w:cstheme="minorBidi" w:hint="cs"/>
                                <w:b/>
                                <w:bCs/>
                                <w:rtl/>
                                <w:lang w:bidi="he-IL"/>
                              </w:rPr>
                              <w:t>הזמאפשר</w:t>
                            </w:r>
                            <w:proofErr w:type="spellEnd"/>
                            <w:r>
                              <w:rPr>
                                <w:rFonts w:asciiTheme="minorBidi" w:hAnsiTheme="minorBidi" w:cstheme="minorBidi" w:hint="cs"/>
                                <w:b/>
                                <w:bCs/>
                                <w:rtl/>
                                <w:lang w:bidi="he-IL"/>
                              </w:rPr>
                              <w:t xml:space="preserve"> לסנן פריטים באמצעות מספר מינימלי של אירועים -</w:t>
                            </w:r>
                            <w:r>
                              <w:rPr>
                                <w:rFonts w:asciiTheme="minorBidi" w:hAnsiTheme="minorBidi" w:cstheme="minorBidi"/>
                                <w:b/>
                                <w:bCs/>
                                <w:rtl/>
                                <w:lang w:bidi="he-IL"/>
                              </w:rPr>
                              <w:br/>
                            </w:r>
                            <w:r>
                              <w:rPr>
                                <w:rFonts w:asciiTheme="minorBidi" w:hAnsiTheme="minorBidi" w:cstheme="minorBidi" w:hint="cs"/>
                                <w:b/>
                                <w:bCs/>
                                <w:rtl/>
                                <w:lang w:bidi="he-IL"/>
                              </w:rPr>
                              <w:t>מינימום 50:</w:t>
                            </w:r>
                          </w:p>
                          <w:p w14:paraId="5D8B1E1D" w14:textId="77777777" w:rsidR="00510AAA" w:rsidRDefault="00510AAA" w:rsidP="00510AAA"/>
                          <w:p w14:paraId="3D0F34FF"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לסנן פריטים באמצעות מספר מינימלי של אירועים -</w:t>
                            </w:r>
                            <w:r>
                              <w:rPr>
                                <w:rFonts w:asciiTheme="minorBidi" w:hAnsiTheme="minorBidi" w:cstheme="minorBidi"/>
                                <w:b/>
                                <w:bCs/>
                                <w:rtl/>
                                <w:lang w:bidi="he-IL"/>
                              </w:rPr>
                              <w:br/>
                            </w:r>
                            <w:r>
                              <w:rPr>
                                <w:rFonts w:asciiTheme="minorBidi" w:hAnsiTheme="minorBidi" w:cstheme="minorBidi" w:hint="cs"/>
                                <w:b/>
                                <w:bCs/>
                                <w:rtl/>
                                <w:lang w:bidi="he-IL"/>
                              </w:rPr>
                              <w:t>מינימום 50:</w:t>
                            </w:r>
                          </w:p>
                          <w:p w14:paraId="0B70FB26" w14:textId="77777777" w:rsidR="00510AAA" w:rsidRDefault="00510AAA" w:rsidP="00510AAA"/>
                          <w:p w14:paraId="085F927C"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ן:</w:t>
                            </w:r>
                          </w:p>
                          <w:p w14:paraId="558362EE" w14:textId="77777777" w:rsidR="00510AAA" w:rsidRDefault="00510AAA" w:rsidP="00510AAA"/>
                          <w:p w14:paraId="2C773408"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בהתחלה נבחר את כל ציר הזמן:</w:t>
                            </w:r>
                          </w:p>
                          <w:p w14:paraId="7413DC23" w14:textId="77777777" w:rsidR="00510AAA" w:rsidRDefault="00510AAA" w:rsidP="00510AAA"/>
                          <w:p w14:paraId="38F124A0"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בהתחלה נבחר את כל ציר הזמן:</w:t>
                            </w:r>
                          </w:p>
                          <w:p w14:paraId="1616D5FC" w14:textId="77777777" w:rsidR="00510AAA" w:rsidRDefault="00510AAA" w:rsidP="00510AAA"/>
                          <w:p w14:paraId="051BDF72" w14:textId="77777777" w:rsidR="00510AAA" w:rsidRPr="00C13168" w:rsidRDefault="00510AAA" w:rsidP="00510AAA">
                            <w:pPr>
                              <w:jc w:val="center"/>
                              <w:rPr>
                                <w:rFonts w:asciiTheme="minorBidi" w:hAnsiTheme="minorBidi" w:cstheme="minorBidi"/>
                                <w:b/>
                                <w:bCs/>
                                <w:lang w:bidi="he-IL"/>
                              </w:rPr>
                            </w:pPr>
                            <w:proofErr w:type="spellStart"/>
                            <w:r>
                              <w:rPr>
                                <w:rFonts w:asciiTheme="minorBidi" w:hAnsiTheme="minorBidi" w:cstheme="minorBidi" w:hint="cs"/>
                                <w:b/>
                                <w:bCs/>
                                <w:rtl/>
                                <w:lang w:bidi="he-IL"/>
                              </w:rPr>
                              <w:t>סטיקות</w:t>
                            </w:r>
                            <w:proofErr w:type="spellEnd"/>
                            <w:r>
                              <w:rPr>
                                <w:rFonts w:asciiTheme="minorBidi" w:hAnsiTheme="minorBidi" w:cstheme="minorBidi"/>
                                <w:b/>
                                <w:bCs/>
                                <w:rtl/>
                                <w:lang w:bidi="he-IL"/>
                              </w:rPr>
                              <w:br/>
                            </w:r>
                            <w:r>
                              <w:rPr>
                                <w:rFonts w:asciiTheme="minorBidi" w:hAnsiTheme="minorBidi" w:cstheme="minorBidi" w:hint="cs"/>
                                <w:b/>
                                <w:bCs/>
                                <w:rtl/>
                                <w:lang w:bidi="he-IL"/>
                              </w:rPr>
                              <w:t>על הפיצ'רים השונים</w:t>
                            </w:r>
                          </w:p>
                          <w:p w14:paraId="1957C30D" w14:textId="77777777" w:rsidR="00510AAA" w:rsidRDefault="00510AAA" w:rsidP="00510AAA"/>
                          <w:p w14:paraId="56E28AC2"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4BF227CA" w14:textId="77777777" w:rsidR="00510AAA" w:rsidRDefault="00510AAA" w:rsidP="00510AAA"/>
                          <w:p w14:paraId="23ED5F21"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64673A4C" w14:textId="77777777" w:rsidR="00510AAA" w:rsidRDefault="00510AAA" w:rsidP="00510AAA"/>
                          <w:p w14:paraId="6734501F"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5CF29F49" w14:textId="77777777" w:rsidR="00510AAA" w:rsidRDefault="00510AAA" w:rsidP="00510AAA"/>
                          <w:p w14:paraId="62D58E2E"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35BC72AC" w14:textId="77777777" w:rsidR="00510AAA" w:rsidRDefault="00510AAA" w:rsidP="00510AAA"/>
                          <w:p w14:paraId="198802E8"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p>
                          <w:p w14:paraId="11E450A1" w14:textId="77777777" w:rsidR="00510AAA" w:rsidRDefault="00510AAA" w:rsidP="00510AAA"/>
                          <w:p w14:paraId="7EF5FBDD"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p>
                          <w:p w14:paraId="3DCC4326" w14:textId="77777777" w:rsidR="00510AAA" w:rsidRDefault="00510AAA" w:rsidP="00510AAA"/>
                          <w:p w14:paraId="6038D801"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7FC377F9" w14:textId="77777777" w:rsidR="00510AAA" w:rsidRDefault="00510AAA" w:rsidP="00510AAA"/>
                          <w:p w14:paraId="08DE94F4"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5E05141A" w14:textId="77777777" w:rsidR="00510AAA" w:rsidRDefault="00510AAA" w:rsidP="00510AAA"/>
                          <w:p w14:paraId="03E123E2"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6F2A40EF" w14:textId="77777777" w:rsidR="00510AAA" w:rsidRDefault="00510AAA" w:rsidP="00510AAA"/>
                          <w:p w14:paraId="4309F4A1"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6FFA9C3A" w14:textId="77777777" w:rsidR="00510AAA" w:rsidRDefault="00510AAA" w:rsidP="00510AAA"/>
                          <w:p w14:paraId="7C4851CE"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p>
                          <w:p w14:paraId="7D774C09" w14:textId="77777777" w:rsidR="00510AAA" w:rsidRDefault="00510AAA" w:rsidP="00510AAA"/>
                          <w:p w14:paraId="64ACED61"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p>
                          <w:p w14:paraId="591B82AB" w14:textId="77777777" w:rsidR="00510AAA" w:rsidRDefault="00510AAA" w:rsidP="00510AAA"/>
                          <w:p w14:paraId="0F70D18F"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762422F4" w14:textId="77777777" w:rsidR="00510AAA" w:rsidRDefault="00510AAA" w:rsidP="00510AAA"/>
                          <w:p w14:paraId="635DD9D5"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227AAF80" w14:textId="77777777" w:rsidR="00510AAA" w:rsidRDefault="00510AAA" w:rsidP="00510AAA"/>
                          <w:p w14:paraId="57AB8349"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69D873CA" w14:textId="77777777" w:rsidR="00510AAA" w:rsidRDefault="00510AAA" w:rsidP="00510AAA"/>
                          <w:p w14:paraId="2FDEF848"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17E7AB37" w14:textId="77777777" w:rsidR="00510AAA" w:rsidRDefault="00510AAA" w:rsidP="00510AAA"/>
                          <w:p w14:paraId="2DA01447"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p>
                          <w:p w14:paraId="7136C394" w14:textId="77777777" w:rsidR="00510AAA" w:rsidRDefault="00510AAA" w:rsidP="00510AAA"/>
                          <w:p w14:paraId="5CF9F229"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p>
                          <w:p w14:paraId="7BCBF039" w14:textId="77777777" w:rsidR="00510AAA" w:rsidRDefault="00510AAA" w:rsidP="00510AAA"/>
                          <w:p w14:paraId="59CBB909"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778671B2" w14:textId="77777777" w:rsidR="00510AAA" w:rsidRDefault="00510AAA" w:rsidP="00510AAA"/>
                          <w:p w14:paraId="7BC4BB49"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4551E903" w14:textId="77777777" w:rsidR="00510AAA" w:rsidRDefault="00510AAA" w:rsidP="00510AAA"/>
                          <w:p w14:paraId="7264FDEA"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276DF471" w14:textId="77777777" w:rsidR="00510AAA" w:rsidRDefault="00510AAA" w:rsidP="00510AAA"/>
                          <w:p w14:paraId="40476566"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0E09C570" w14:textId="77777777" w:rsidR="00510AAA" w:rsidRDefault="00510AAA" w:rsidP="00510AAA"/>
                          <w:p w14:paraId="27E802D3"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p>
                          <w:p w14:paraId="0AC127C8" w14:textId="77777777" w:rsidR="00510AAA" w:rsidRDefault="00510AAA" w:rsidP="00510AAA"/>
                          <w:p w14:paraId="2F1FCFF1"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p>
                          <w:p w14:paraId="72791170" w14:textId="77777777" w:rsidR="00510AAA" w:rsidRDefault="00510AAA" w:rsidP="00510AAA"/>
                          <w:p w14:paraId="299EDB11"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4E46EBDF" w14:textId="77777777" w:rsidR="00510AAA" w:rsidRDefault="00510AAA" w:rsidP="00510AAA"/>
                          <w:p w14:paraId="11D3BBE8"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02DC6A5C" w14:textId="77777777" w:rsidR="00510AAA" w:rsidRDefault="00510AAA" w:rsidP="00510AAA"/>
                          <w:p w14:paraId="5CE8EBF0"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6EB04FF2" w14:textId="77777777" w:rsidR="00510AAA" w:rsidRDefault="00510AAA" w:rsidP="00510AAA"/>
                          <w:p w14:paraId="7CF7EE1F"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4E771B2A" w14:textId="77777777" w:rsidR="00510AAA" w:rsidRDefault="00510AAA" w:rsidP="00510AAA"/>
                          <w:p w14:paraId="4A59F67F"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p>
                          <w:p w14:paraId="7852309D" w14:textId="77777777" w:rsidR="00510AAA" w:rsidRDefault="00510AAA" w:rsidP="00510AAA"/>
                          <w:p w14:paraId="041FE602"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p>
                          <w:p w14:paraId="56C78EA7" w14:textId="77777777" w:rsidR="00510AAA" w:rsidRDefault="00510AAA" w:rsidP="00510AAA"/>
                          <w:p w14:paraId="40B871C9"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7EF2130B" w14:textId="77777777" w:rsidR="00510AAA" w:rsidRDefault="00510AAA" w:rsidP="00510AAA"/>
                          <w:p w14:paraId="27D183D6"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2BBB5F84" w14:textId="77777777" w:rsidR="00510AAA" w:rsidRDefault="00510AAA" w:rsidP="00510AAA"/>
                          <w:p w14:paraId="4E4C1C53"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58E78008" w14:textId="77777777" w:rsidR="00510AAA" w:rsidRDefault="00510AAA" w:rsidP="00510AAA"/>
                          <w:p w14:paraId="4427919E"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3D0A24A7" w14:textId="77777777" w:rsidR="00510AAA" w:rsidRDefault="00510AAA" w:rsidP="00510AAA"/>
                          <w:p w14:paraId="492CF4BB"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p>
                          <w:p w14:paraId="5CB59082" w14:textId="77777777" w:rsidR="00510AAA" w:rsidRDefault="00510AAA" w:rsidP="00510AAA"/>
                          <w:p w14:paraId="3C75BE9E"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p>
                          <w:p w14:paraId="0C1E82C0" w14:textId="77777777" w:rsidR="00510AAA" w:rsidRDefault="00510AAA" w:rsidP="00510AAA"/>
                          <w:p w14:paraId="098AC0F1"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2B189214" w14:textId="77777777" w:rsidR="00510AAA" w:rsidRDefault="00510AAA" w:rsidP="00510AAA"/>
                          <w:p w14:paraId="68A8C967"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2E4360D7" w14:textId="77777777" w:rsidR="00510AAA" w:rsidRDefault="00510AAA" w:rsidP="00510AAA"/>
                          <w:p w14:paraId="69E6EB93"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5AE84D94" w14:textId="77777777" w:rsidR="00510AAA" w:rsidRDefault="00510AAA" w:rsidP="00510AAA"/>
                          <w:p w14:paraId="1CF5052E"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7ED46417" w14:textId="77777777" w:rsidR="00510AAA" w:rsidRDefault="00510AAA" w:rsidP="00510AAA"/>
                          <w:p w14:paraId="3510B0E8"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p>
                          <w:p w14:paraId="5C5F7325" w14:textId="77777777" w:rsidR="00510AAA" w:rsidRDefault="00510AAA" w:rsidP="00510AAA"/>
                          <w:p w14:paraId="54D13B7D"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p>
                          <w:p w14:paraId="79E41D92" w14:textId="77777777" w:rsidR="00510AAA" w:rsidRDefault="00510AAA" w:rsidP="00510AAA"/>
                          <w:p w14:paraId="3F4F7136"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65B6F22A" w14:textId="77777777" w:rsidR="00510AAA" w:rsidRDefault="00510AAA" w:rsidP="00510AAA"/>
                          <w:p w14:paraId="36753563"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498DE1AB" w14:textId="77777777" w:rsidR="00510AAA" w:rsidRDefault="00510AAA" w:rsidP="00510AAA"/>
                          <w:p w14:paraId="63173AA1"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r w:rsidRPr="00C13168">
                              <w:rPr>
                                <w:rFonts w:asciiTheme="minorBidi" w:hAnsiTheme="minorBidi" w:cstheme="minorBidi"/>
                                <w:b/>
                                <w:bCs/>
                                <w:rtl/>
                                <w:lang w:bidi="he-IL"/>
                              </w:rPr>
                              <w:t>:</w:t>
                            </w:r>
                          </w:p>
                          <w:p w14:paraId="0D3126B5" w14:textId="77777777" w:rsidR="00510AAA" w:rsidRDefault="00510AAA" w:rsidP="00510AAA"/>
                          <w:p w14:paraId="31A696AA" w14:textId="77777777" w:rsidR="00510AAA" w:rsidRPr="00C13168" w:rsidRDefault="00510AAA" w:rsidP="00510AAA">
                            <w:pPr>
                              <w:jc w:val="right"/>
                              <w:rPr>
                                <w:rFonts w:asciiTheme="minorBidi" w:hAnsiTheme="minorBidi" w:cstheme="minorBidi"/>
                                <w:b/>
                                <w:bCs/>
                                <w:lang w:bidi="he-IL"/>
                              </w:rPr>
                            </w:pPr>
                            <w:r w:rsidRPr="00C13168">
                              <w:rPr>
                                <w:rFonts w:asciiTheme="minorBidi" w:hAnsiTheme="minorBidi" w:cstheme="minorBidi"/>
                                <w:b/>
                                <w:bCs/>
                                <w:rtl/>
                                <w:lang w:bidi="he-IL"/>
                              </w:rPr>
                              <w:t>לאחר לחיצה על הפלוס</w:t>
                            </w:r>
                            <w:r>
                              <w:rPr>
                                <w:rFonts w:asciiTheme="minorBidi" w:hAnsiTheme="minorBidi" w:cstheme="minorBidi" w:hint="cs"/>
                                <w:b/>
                                <w:bCs/>
                                <w:rtl/>
                                <w:lang w:bidi="he-IL"/>
                              </w:rPr>
                              <w:t xml:space="preserve"> נוכל להתקרב</w:t>
                            </w:r>
                            <w:r w:rsidRPr="00C13168">
                              <w:rPr>
                                <w:rFonts w:asciiTheme="minorBidi" w:hAnsiTheme="minorBidi" w:cstheme="minorBidi"/>
                                <w:b/>
                                <w:bCs/>
                                <w:rtl/>
                                <w:lang w:bidi="he-IL"/>
                              </w:rPr>
                              <w:t>:</w:t>
                            </w:r>
                          </w:p>
                          <w:p w14:paraId="5EEED857" w14:textId="77777777" w:rsidR="00510AAA" w:rsidRDefault="00510AAA" w:rsidP="00510AAA"/>
                          <w:p w14:paraId="0BEE609E"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כשמתקרבים יותר לנקודה:</w:t>
                            </w:r>
                          </w:p>
                          <w:p w14:paraId="52FD4D29" w14:textId="77777777" w:rsidR="00510AAA" w:rsidRDefault="00510AAA" w:rsidP="00510AAA"/>
                          <w:p w14:paraId="5A860DD6"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בהתחלה נבחר את כל ציר הזמן:</w:t>
                            </w:r>
                          </w:p>
                          <w:p w14:paraId="63CDB2D1" w14:textId="77777777" w:rsidR="00510AAA" w:rsidRDefault="00510AAA" w:rsidP="00510AAA"/>
                          <w:p w14:paraId="6551E13A"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 xml:space="preserve">בהתחלה נבחר את כל ציר </w:t>
                            </w:r>
                            <w:proofErr w:type="spellStart"/>
                            <w:r>
                              <w:rPr>
                                <w:rFonts w:asciiTheme="minorBidi" w:hAnsiTheme="minorBidi" w:cstheme="minorBidi" w:hint="cs"/>
                                <w:b/>
                                <w:bCs/>
                                <w:rtl/>
                                <w:lang w:bidi="he-IL"/>
                              </w:rPr>
                              <w:t>הזמאפשר</w:t>
                            </w:r>
                            <w:proofErr w:type="spellEnd"/>
                            <w:r>
                              <w:rPr>
                                <w:rFonts w:asciiTheme="minorBidi" w:hAnsiTheme="minorBidi" w:cstheme="minorBidi" w:hint="cs"/>
                                <w:b/>
                                <w:bCs/>
                                <w:rtl/>
                                <w:lang w:bidi="he-IL"/>
                              </w:rPr>
                              <w:t xml:space="preserve"> לסנן פריטים באמצעות מספר מינימלי של אירועים -</w:t>
                            </w:r>
                            <w:r>
                              <w:rPr>
                                <w:rFonts w:asciiTheme="minorBidi" w:hAnsiTheme="minorBidi" w:cstheme="minorBidi"/>
                                <w:b/>
                                <w:bCs/>
                                <w:rtl/>
                                <w:lang w:bidi="he-IL"/>
                              </w:rPr>
                              <w:br/>
                            </w:r>
                            <w:r>
                              <w:rPr>
                                <w:rFonts w:asciiTheme="minorBidi" w:hAnsiTheme="minorBidi" w:cstheme="minorBidi" w:hint="cs"/>
                                <w:b/>
                                <w:bCs/>
                                <w:rtl/>
                                <w:lang w:bidi="he-IL"/>
                              </w:rPr>
                              <w:t>מינימום 50:</w:t>
                            </w:r>
                          </w:p>
                          <w:p w14:paraId="113A5E17" w14:textId="77777777" w:rsidR="00510AAA" w:rsidRDefault="00510AAA" w:rsidP="00510AAA"/>
                          <w:p w14:paraId="0738610A"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לסנן פריטים באמצעות מספר מינימלי של אירועים -</w:t>
                            </w:r>
                            <w:r>
                              <w:rPr>
                                <w:rFonts w:asciiTheme="minorBidi" w:hAnsiTheme="minorBidi" w:cstheme="minorBidi"/>
                                <w:b/>
                                <w:bCs/>
                                <w:rtl/>
                                <w:lang w:bidi="he-IL"/>
                              </w:rPr>
                              <w:br/>
                            </w:r>
                            <w:r>
                              <w:rPr>
                                <w:rFonts w:asciiTheme="minorBidi" w:hAnsiTheme="minorBidi" w:cstheme="minorBidi" w:hint="cs"/>
                                <w:b/>
                                <w:bCs/>
                                <w:rtl/>
                                <w:lang w:bidi="he-IL"/>
                              </w:rPr>
                              <w:t>מינימום 50:</w:t>
                            </w:r>
                          </w:p>
                          <w:p w14:paraId="18EF7774" w14:textId="77777777" w:rsidR="00510AAA" w:rsidRDefault="00510AAA" w:rsidP="00510AAA"/>
                          <w:p w14:paraId="35C6672C"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ן:</w:t>
                            </w:r>
                          </w:p>
                          <w:p w14:paraId="1770C825" w14:textId="77777777" w:rsidR="00510AAA" w:rsidRDefault="00510AAA" w:rsidP="00510AAA"/>
                          <w:p w14:paraId="5CBB0004"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בהתחלה נבחר את כל ציר הזמן:</w:t>
                            </w:r>
                          </w:p>
                          <w:p w14:paraId="0CFC8BB9" w14:textId="77777777" w:rsidR="00510AAA" w:rsidRDefault="00510AAA" w:rsidP="00510AAA"/>
                          <w:p w14:paraId="4F88EBC2"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בהתחלה נבחר את כל ציר הזמן:</w:t>
                            </w:r>
                          </w:p>
                          <w:p w14:paraId="52C94A1E" w14:textId="77777777" w:rsidR="00510AAA" w:rsidRDefault="00510AAA" w:rsidP="00510AAA"/>
                          <w:p w14:paraId="0F2D362C"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בהתחלה נבחר את כל ציר הזמן:</w:t>
                            </w:r>
                          </w:p>
                          <w:p w14:paraId="5483DE38" w14:textId="77777777" w:rsidR="00510AAA" w:rsidRDefault="00510AAA" w:rsidP="00510AAA"/>
                          <w:p w14:paraId="61F0F8F0"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 xml:space="preserve">בהתחלה נבחר את כל ציר </w:t>
                            </w:r>
                            <w:proofErr w:type="spellStart"/>
                            <w:r>
                              <w:rPr>
                                <w:rFonts w:asciiTheme="minorBidi" w:hAnsiTheme="minorBidi" w:cstheme="minorBidi" w:hint="cs"/>
                                <w:b/>
                                <w:bCs/>
                                <w:rtl/>
                                <w:lang w:bidi="he-IL"/>
                              </w:rPr>
                              <w:t>הזמאפשר</w:t>
                            </w:r>
                            <w:proofErr w:type="spellEnd"/>
                            <w:r>
                              <w:rPr>
                                <w:rFonts w:asciiTheme="minorBidi" w:hAnsiTheme="minorBidi" w:cstheme="minorBidi" w:hint="cs"/>
                                <w:b/>
                                <w:bCs/>
                                <w:rtl/>
                                <w:lang w:bidi="he-IL"/>
                              </w:rPr>
                              <w:t xml:space="preserve"> לסנן פריטים באמצעות מספר מינימלי של אירועים -</w:t>
                            </w:r>
                            <w:r>
                              <w:rPr>
                                <w:rFonts w:asciiTheme="minorBidi" w:hAnsiTheme="minorBidi" w:cstheme="minorBidi"/>
                                <w:b/>
                                <w:bCs/>
                                <w:rtl/>
                                <w:lang w:bidi="he-IL"/>
                              </w:rPr>
                              <w:br/>
                            </w:r>
                            <w:r>
                              <w:rPr>
                                <w:rFonts w:asciiTheme="minorBidi" w:hAnsiTheme="minorBidi" w:cstheme="minorBidi" w:hint="cs"/>
                                <w:b/>
                                <w:bCs/>
                                <w:rtl/>
                                <w:lang w:bidi="he-IL"/>
                              </w:rPr>
                              <w:t>מינימום 50:</w:t>
                            </w:r>
                          </w:p>
                          <w:p w14:paraId="748AECEB" w14:textId="77777777" w:rsidR="00510AAA" w:rsidRDefault="00510AAA" w:rsidP="00510AAA"/>
                          <w:p w14:paraId="10AFFC7E"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לסנן פריטים באמצעות מספר מינימלי של אירועים -</w:t>
                            </w:r>
                            <w:r>
                              <w:rPr>
                                <w:rFonts w:asciiTheme="minorBidi" w:hAnsiTheme="minorBidi" w:cstheme="minorBidi"/>
                                <w:b/>
                                <w:bCs/>
                                <w:rtl/>
                                <w:lang w:bidi="he-IL"/>
                              </w:rPr>
                              <w:br/>
                            </w:r>
                            <w:r>
                              <w:rPr>
                                <w:rFonts w:asciiTheme="minorBidi" w:hAnsiTheme="minorBidi" w:cstheme="minorBidi" w:hint="cs"/>
                                <w:b/>
                                <w:bCs/>
                                <w:rtl/>
                                <w:lang w:bidi="he-IL"/>
                              </w:rPr>
                              <w:t>מינימום 50:</w:t>
                            </w:r>
                          </w:p>
                          <w:p w14:paraId="4A7630D5" w14:textId="77777777" w:rsidR="00510AAA" w:rsidRDefault="00510AAA" w:rsidP="00510AAA"/>
                          <w:p w14:paraId="333C4B06"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ן:</w:t>
                            </w:r>
                          </w:p>
                          <w:p w14:paraId="2B16F162" w14:textId="77777777" w:rsidR="00510AAA" w:rsidRDefault="00510AAA" w:rsidP="00510AAA"/>
                          <w:p w14:paraId="2A370C07"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בהתחלה נבחר את כל ציר הזמן:</w:t>
                            </w:r>
                          </w:p>
                          <w:p w14:paraId="1CD530B4" w14:textId="77777777" w:rsidR="00510AAA" w:rsidRDefault="00510AAA" w:rsidP="00510AAA"/>
                          <w:p w14:paraId="39BA19CC"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בהתחלה נבחר את כל ציר הזמן:</w:t>
                            </w:r>
                          </w:p>
                          <w:p w14:paraId="337C67A0" w14:textId="77777777" w:rsidR="00510AAA" w:rsidRDefault="00510AAA" w:rsidP="00510AAA"/>
                          <w:p w14:paraId="46A027A9"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בהתחלה נבחר את כל ציר הזמן:</w:t>
                            </w:r>
                          </w:p>
                          <w:p w14:paraId="091E63A0" w14:textId="77777777" w:rsidR="00510AAA" w:rsidRDefault="00510AAA" w:rsidP="00510AAA"/>
                          <w:p w14:paraId="6DE0B3CF"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 xml:space="preserve">בהתחלה נבחר את כל ציר </w:t>
                            </w:r>
                            <w:proofErr w:type="spellStart"/>
                            <w:r>
                              <w:rPr>
                                <w:rFonts w:asciiTheme="minorBidi" w:hAnsiTheme="minorBidi" w:cstheme="minorBidi" w:hint="cs"/>
                                <w:b/>
                                <w:bCs/>
                                <w:rtl/>
                                <w:lang w:bidi="he-IL"/>
                              </w:rPr>
                              <w:t>הזמאפשר</w:t>
                            </w:r>
                            <w:proofErr w:type="spellEnd"/>
                            <w:r>
                              <w:rPr>
                                <w:rFonts w:asciiTheme="minorBidi" w:hAnsiTheme="minorBidi" w:cstheme="minorBidi" w:hint="cs"/>
                                <w:b/>
                                <w:bCs/>
                                <w:rtl/>
                                <w:lang w:bidi="he-IL"/>
                              </w:rPr>
                              <w:t xml:space="preserve"> לסנן פריטים באמצעות מספר מינימלי של אירועים -</w:t>
                            </w:r>
                            <w:r>
                              <w:rPr>
                                <w:rFonts w:asciiTheme="minorBidi" w:hAnsiTheme="minorBidi" w:cstheme="minorBidi"/>
                                <w:b/>
                                <w:bCs/>
                                <w:rtl/>
                                <w:lang w:bidi="he-IL"/>
                              </w:rPr>
                              <w:br/>
                            </w:r>
                            <w:r>
                              <w:rPr>
                                <w:rFonts w:asciiTheme="minorBidi" w:hAnsiTheme="minorBidi" w:cstheme="minorBidi" w:hint="cs"/>
                                <w:b/>
                                <w:bCs/>
                                <w:rtl/>
                                <w:lang w:bidi="he-IL"/>
                              </w:rPr>
                              <w:t>מינימום 50:</w:t>
                            </w:r>
                          </w:p>
                          <w:p w14:paraId="605EFF5D" w14:textId="77777777" w:rsidR="00510AAA" w:rsidRDefault="00510AAA" w:rsidP="00510AAA"/>
                          <w:p w14:paraId="377773AB"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לסנן פריטים באמצעות מספר מינימלי של אירועים -</w:t>
                            </w:r>
                            <w:r>
                              <w:rPr>
                                <w:rFonts w:asciiTheme="minorBidi" w:hAnsiTheme="minorBidi" w:cstheme="minorBidi"/>
                                <w:b/>
                                <w:bCs/>
                                <w:rtl/>
                                <w:lang w:bidi="he-IL"/>
                              </w:rPr>
                              <w:br/>
                            </w:r>
                            <w:r>
                              <w:rPr>
                                <w:rFonts w:asciiTheme="minorBidi" w:hAnsiTheme="minorBidi" w:cstheme="minorBidi" w:hint="cs"/>
                                <w:b/>
                                <w:bCs/>
                                <w:rtl/>
                                <w:lang w:bidi="he-IL"/>
                              </w:rPr>
                              <w:t>מינימום 50:</w:t>
                            </w:r>
                          </w:p>
                          <w:p w14:paraId="7C9D3BA3" w14:textId="77777777" w:rsidR="00510AAA" w:rsidRDefault="00510AAA" w:rsidP="00510AAA"/>
                          <w:p w14:paraId="3705D839"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ן:</w:t>
                            </w:r>
                          </w:p>
                          <w:p w14:paraId="7644CDDB" w14:textId="77777777" w:rsidR="00510AAA" w:rsidRDefault="00510AAA" w:rsidP="00510AAA"/>
                          <w:p w14:paraId="489A51E1"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בהתחלה נבחר את כל ציר הזמן:</w:t>
                            </w:r>
                          </w:p>
                          <w:p w14:paraId="63440060" w14:textId="77777777" w:rsidR="00510AAA" w:rsidRDefault="00510AAA" w:rsidP="00510AAA"/>
                          <w:p w14:paraId="42CF4255"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בהתחלה נבחר את כל ציר הזמן:</w:t>
                            </w:r>
                          </w:p>
                          <w:p w14:paraId="2430A074" w14:textId="77777777" w:rsidR="00510AAA" w:rsidRDefault="00510AAA" w:rsidP="00510AAA"/>
                          <w:p w14:paraId="7888595B"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בהתחלה נבחר את כל ציר הזמן:</w:t>
                            </w:r>
                          </w:p>
                          <w:p w14:paraId="21D8E262" w14:textId="77777777" w:rsidR="00510AAA" w:rsidRDefault="00510AAA" w:rsidP="00510AAA"/>
                          <w:p w14:paraId="187199DA"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 xml:space="preserve">בהתחלה נבחר את כל ציר </w:t>
                            </w:r>
                            <w:proofErr w:type="spellStart"/>
                            <w:r>
                              <w:rPr>
                                <w:rFonts w:asciiTheme="minorBidi" w:hAnsiTheme="minorBidi" w:cstheme="minorBidi" w:hint="cs"/>
                                <w:b/>
                                <w:bCs/>
                                <w:rtl/>
                                <w:lang w:bidi="he-IL"/>
                              </w:rPr>
                              <w:t>הזמאפשר</w:t>
                            </w:r>
                            <w:proofErr w:type="spellEnd"/>
                            <w:r>
                              <w:rPr>
                                <w:rFonts w:asciiTheme="minorBidi" w:hAnsiTheme="minorBidi" w:cstheme="minorBidi" w:hint="cs"/>
                                <w:b/>
                                <w:bCs/>
                                <w:rtl/>
                                <w:lang w:bidi="he-IL"/>
                              </w:rPr>
                              <w:t xml:space="preserve"> לסנן פריטים באמצעות מספר מינימלי של אירועים -</w:t>
                            </w:r>
                            <w:r>
                              <w:rPr>
                                <w:rFonts w:asciiTheme="minorBidi" w:hAnsiTheme="minorBidi" w:cstheme="minorBidi"/>
                                <w:b/>
                                <w:bCs/>
                                <w:rtl/>
                                <w:lang w:bidi="he-IL"/>
                              </w:rPr>
                              <w:br/>
                            </w:r>
                            <w:r>
                              <w:rPr>
                                <w:rFonts w:asciiTheme="minorBidi" w:hAnsiTheme="minorBidi" w:cstheme="minorBidi" w:hint="cs"/>
                                <w:b/>
                                <w:bCs/>
                                <w:rtl/>
                                <w:lang w:bidi="he-IL"/>
                              </w:rPr>
                              <w:t>מינימום 50:</w:t>
                            </w:r>
                          </w:p>
                          <w:p w14:paraId="59280846" w14:textId="77777777" w:rsidR="00510AAA" w:rsidRDefault="00510AAA" w:rsidP="00510AAA"/>
                          <w:p w14:paraId="6FD25B97"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לסנן פריטים באמצעות מספר מינימלי של אירועים -</w:t>
                            </w:r>
                            <w:r>
                              <w:rPr>
                                <w:rFonts w:asciiTheme="minorBidi" w:hAnsiTheme="minorBidi" w:cstheme="minorBidi"/>
                                <w:b/>
                                <w:bCs/>
                                <w:rtl/>
                                <w:lang w:bidi="he-IL"/>
                              </w:rPr>
                              <w:br/>
                            </w:r>
                            <w:r>
                              <w:rPr>
                                <w:rFonts w:asciiTheme="minorBidi" w:hAnsiTheme="minorBidi" w:cstheme="minorBidi" w:hint="cs"/>
                                <w:b/>
                                <w:bCs/>
                                <w:rtl/>
                                <w:lang w:bidi="he-IL"/>
                              </w:rPr>
                              <w:t>מינימום 50:</w:t>
                            </w:r>
                          </w:p>
                          <w:p w14:paraId="74109ADA" w14:textId="77777777" w:rsidR="00510AAA" w:rsidRDefault="00510AAA" w:rsidP="00510AAA"/>
                          <w:p w14:paraId="3C1185B9"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ן:</w:t>
                            </w:r>
                          </w:p>
                          <w:p w14:paraId="0743CCAC" w14:textId="77777777" w:rsidR="00510AAA" w:rsidRDefault="00510AAA" w:rsidP="00510AAA"/>
                          <w:p w14:paraId="4F0F9A61"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בהתחלה נבחר את כל ציר הזמן:</w:t>
                            </w:r>
                          </w:p>
                          <w:p w14:paraId="24A26869" w14:textId="77777777" w:rsidR="00510AAA" w:rsidRDefault="00510AAA" w:rsidP="00510AAA"/>
                          <w:p w14:paraId="058C5093"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בהתחלה נבחר את כל ציר הזמן:</w:t>
                            </w:r>
                          </w:p>
                          <w:p w14:paraId="72FBD55E" w14:textId="77777777" w:rsidR="00510AAA" w:rsidRDefault="00510AAA" w:rsidP="00510AAA"/>
                          <w:p w14:paraId="4235594E" w14:textId="77777777" w:rsidR="00510AAA" w:rsidRPr="00C13168" w:rsidRDefault="00510AAA" w:rsidP="00510AAA">
                            <w:pPr>
                              <w:jc w:val="center"/>
                              <w:rPr>
                                <w:rFonts w:asciiTheme="minorBidi" w:hAnsiTheme="minorBidi" w:cstheme="minorBidi"/>
                                <w:b/>
                                <w:bCs/>
                                <w:lang w:bidi="he-IL"/>
                              </w:rPr>
                            </w:pPr>
                            <w:proofErr w:type="spellStart"/>
                            <w:r>
                              <w:rPr>
                                <w:rFonts w:asciiTheme="minorBidi" w:hAnsiTheme="minorBidi" w:cstheme="minorBidi" w:hint="cs"/>
                                <w:b/>
                                <w:bCs/>
                                <w:rtl/>
                                <w:lang w:bidi="he-IL"/>
                              </w:rPr>
                              <w:t>סטיקות</w:t>
                            </w:r>
                            <w:proofErr w:type="spellEnd"/>
                            <w:r>
                              <w:rPr>
                                <w:rFonts w:asciiTheme="minorBidi" w:hAnsiTheme="minorBidi" w:cstheme="minorBidi"/>
                                <w:b/>
                                <w:bCs/>
                                <w:rtl/>
                                <w:lang w:bidi="he-IL"/>
                              </w:rPr>
                              <w:br/>
                            </w:r>
                            <w:r>
                              <w:rPr>
                                <w:rFonts w:asciiTheme="minorBidi" w:hAnsiTheme="minorBidi" w:cstheme="minorBidi" w:hint="cs"/>
                                <w:b/>
                                <w:bCs/>
                                <w:rtl/>
                                <w:lang w:bidi="he-IL"/>
                              </w:rPr>
                              <w:t>על הפיצ'רים השונים</w:t>
                            </w:r>
                          </w:p>
                          <w:p w14:paraId="13AFDD61" w14:textId="77777777" w:rsidR="00510AAA" w:rsidRDefault="00510AAA" w:rsidP="00510AAA"/>
                          <w:p w14:paraId="5CCC961F"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2FA812D5" w14:textId="77777777" w:rsidR="00510AAA" w:rsidRDefault="00510AAA" w:rsidP="00510AAA"/>
                          <w:p w14:paraId="5DE73A9C"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0AC06C95" w14:textId="77777777" w:rsidR="00510AAA" w:rsidRDefault="00510AAA" w:rsidP="00510AAA"/>
                          <w:p w14:paraId="131257EA"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41C35FEF" w14:textId="77777777" w:rsidR="00510AAA" w:rsidRDefault="00510AAA" w:rsidP="00510AAA"/>
                          <w:p w14:paraId="7F4428F0"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74E38C93" w14:textId="77777777" w:rsidR="00510AAA" w:rsidRDefault="00510AAA" w:rsidP="00510AAA"/>
                          <w:p w14:paraId="5894DA50"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p>
                          <w:p w14:paraId="61881317" w14:textId="77777777" w:rsidR="00510AAA" w:rsidRDefault="00510AAA" w:rsidP="00510AAA"/>
                          <w:p w14:paraId="3C514601"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p>
                          <w:p w14:paraId="14F75661" w14:textId="77777777" w:rsidR="00510AAA" w:rsidRDefault="00510AAA" w:rsidP="00510AAA"/>
                          <w:p w14:paraId="6FB97BAF"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39CAEE79" w14:textId="77777777" w:rsidR="00510AAA" w:rsidRDefault="00510AAA" w:rsidP="00510AAA"/>
                          <w:p w14:paraId="392B6236"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50638BAE" w14:textId="77777777" w:rsidR="00510AAA" w:rsidRDefault="00510AAA" w:rsidP="00510AAA"/>
                          <w:p w14:paraId="15F278CA"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1210AA6A" w14:textId="77777777" w:rsidR="00510AAA" w:rsidRDefault="00510AAA" w:rsidP="00510AAA"/>
                          <w:p w14:paraId="24664D7F"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03B7C254" w14:textId="77777777" w:rsidR="00510AAA" w:rsidRDefault="00510AAA" w:rsidP="00510AAA"/>
                          <w:p w14:paraId="3BA6C50A"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p>
                          <w:p w14:paraId="07E1F723" w14:textId="77777777" w:rsidR="00510AAA" w:rsidRDefault="00510AAA" w:rsidP="00510AAA"/>
                          <w:p w14:paraId="02D2BFC7"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p>
                          <w:p w14:paraId="6A13E266" w14:textId="77777777" w:rsidR="00510AAA" w:rsidRDefault="00510AAA" w:rsidP="00510AAA"/>
                          <w:p w14:paraId="17E14A3C"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38E9AED9" w14:textId="77777777" w:rsidR="00510AAA" w:rsidRDefault="00510AAA" w:rsidP="00510AAA"/>
                          <w:p w14:paraId="77E58682"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3B661499" w14:textId="77777777" w:rsidR="00510AAA" w:rsidRDefault="00510AAA" w:rsidP="00510AAA"/>
                          <w:p w14:paraId="563116A9"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343F2C82" w14:textId="77777777" w:rsidR="00510AAA" w:rsidRDefault="00510AAA" w:rsidP="00510AAA"/>
                          <w:p w14:paraId="769B4C44"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3EC9D320" w14:textId="77777777" w:rsidR="00510AAA" w:rsidRDefault="00510AAA" w:rsidP="00510AAA"/>
                          <w:p w14:paraId="5FB5475E"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p>
                          <w:p w14:paraId="487FCBB2" w14:textId="77777777" w:rsidR="00510AAA" w:rsidRDefault="00510AAA" w:rsidP="00510AAA"/>
                          <w:p w14:paraId="69B650BD"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p>
                          <w:p w14:paraId="12446424" w14:textId="77777777" w:rsidR="00510AAA" w:rsidRDefault="00510AAA" w:rsidP="00510AAA"/>
                          <w:p w14:paraId="64C267C2"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11135D8A" w14:textId="77777777" w:rsidR="00510AAA" w:rsidRDefault="00510AAA" w:rsidP="00510AAA"/>
                          <w:p w14:paraId="2EF8255D"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00BE3D67" w14:textId="77777777" w:rsidR="00510AAA" w:rsidRDefault="00510AAA" w:rsidP="00510AAA"/>
                          <w:p w14:paraId="1D463904"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2A060275" w14:textId="77777777" w:rsidR="00510AAA" w:rsidRDefault="00510AAA" w:rsidP="00510AAA"/>
                          <w:p w14:paraId="439903BB"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6030E81F" w14:textId="77777777" w:rsidR="00510AAA" w:rsidRDefault="00510AAA" w:rsidP="00510AAA"/>
                          <w:p w14:paraId="4F45E4D9"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p>
                          <w:p w14:paraId="47692EC6" w14:textId="77777777" w:rsidR="00510AAA" w:rsidRDefault="00510AAA" w:rsidP="00510AAA"/>
                          <w:p w14:paraId="293448E2"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p>
                          <w:p w14:paraId="55DCCF9B" w14:textId="77777777" w:rsidR="00510AAA" w:rsidRDefault="00510AAA" w:rsidP="00510AAA"/>
                          <w:p w14:paraId="13154E6B"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336E21EF" w14:textId="77777777" w:rsidR="00510AAA" w:rsidRDefault="00510AAA" w:rsidP="00510AAA"/>
                          <w:p w14:paraId="2318971B"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0169B304" w14:textId="77777777" w:rsidR="00510AAA" w:rsidRDefault="00510AAA" w:rsidP="00510AAA"/>
                          <w:p w14:paraId="4F054983"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18E2151D" w14:textId="77777777" w:rsidR="00510AAA" w:rsidRDefault="00510AAA" w:rsidP="00510AAA"/>
                          <w:p w14:paraId="3450B567"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174C0F48" w14:textId="77777777" w:rsidR="00510AAA" w:rsidRDefault="00510AAA" w:rsidP="00510AAA"/>
                          <w:p w14:paraId="5BF2EEFB"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p>
                          <w:p w14:paraId="11C70B5F" w14:textId="77777777" w:rsidR="00510AAA" w:rsidRDefault="00510AAA" w:rsidP="00510AAA"/>
                          <w:p w14:paraId="1C0BFC7A"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p>
                          <w:p w14:paraId="12E19A4E" w14:textId="77777777" w:rsidR="00510AAA" w:rsidRDefault="00510AAA" w:rsidP="00510AAA"/>
                          <w:p w14:paraId="73E96ED6"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5D4DF30A" w14:textId="77777777" w:rsidR="00510AAA" w:rsidRDefault="00510AAA" w:rsidP="00510AAA"/>
                          <w:p w14:paraId="1271A4AC"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2CC70C63" w14:textId="77777777" w:rsidR="00510AAA" w:rsidRDefault="00510AAA" w:rsidP="00510AAA"/>
                          <w:p w14:paraId="6B330AC1"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20307152" w14:textId="77777777" w:rsidR="00510AAA" w:rsidRDefault="00510AAA" w:rsidP="00510AAA"/>
                          <w:p w14:paraId="7D781D25"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040303CA" w14:textId="77777777" w:rsidR="00510AAA" w:rsidRDefault="00510AAA" w:rsidP="00510AAA"/>
                          <w:p w14:paraId="02B50CDE"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p>
                          <w:p w14:paraId="76BB41C4" w14:textId="77777777" w:rsidR="00510AAA" w:rsidRDefault="00510AAA" w:rsidP="00510AAA"/>
                          <w:p w14:paraId="08D6E0FD"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p>
                          <w:p w14:paraId="3681F9CA" w14:textId="77777777" w:rsidR="00510AAA" w:rsidRDefault="00510AAA" w:rsidP="00510AAA"/>
                          <w:p w14:paraId="335896D8"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689FBBDA" w14:textId="77777777" w:rsidR="00510AAA" w:rsidRDefault="00510AAA" w:rsidP="00510AAA"/>
                          <w:p w14:paraId="52F67CCD"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551E9FCF" w14:textId="77777777" w:rsidR="00510AAA" w:rsidRDefault="00510AAA" w:rsidP="00510AAA"/>
                          <w:p w14:paraId="12E5B227"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10F02F81" w14:textId="77777777" w:rsidR="00510AAA" w:rsidRDefault="00510AAA" w:rsidP="00510AAA"/>
                          <w:p w14:paraId="695B1737"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66969163" w14:textId="77777777" w:rsidR="00510AAA" w:rsidRDefault="00510AAA" w:rsidP="00510AAA"/>
                          <w:p w14:paraId="39547F32"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p>
                          <w:p w14:paraId="79A08125" w14:textId="77777777" w:rsidR="00510AAA" w:rsidRDefault="00510AAA" w:rsidP="00510AAA"/>
                          <w:p w14:paraId="1D875C6F"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p>
                          <w:p w14:paraId="6CF1C8B1" w14:textId="77777777" w:rsidR="00510AAA" w:rsidRDefault="00510AAA" w:rsidP="00510AAA"/>
                          <w:p w14:paraId="12AD1B40"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15FB1DED" w14:textId="77777777" w:rsidR="00510AAA" w:rsidRDefault="00510AAA" w:rsidP="00510AAA"/>
                          <w:p w14:paraId="5DB7BF00"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6D273BCA" w14:textId="77777777" w:rsidR="00510AAA" w:rsidRDefault="00510AAA" w:rsidP="00510AAA"/>
                          <w:p w14:paraId="152D9797"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r w:rsidRPr="00C13168">
                              <w:rPr>
                                <w:rFonts w:asciiTheme="minorBidi" w:hAnsiTheme="minorBidi" w:cstheme="minorBidi"/>
                                <w:b/>
                                <w:bCs/>
                                <w:rtl/>
                                <w:lang w:bidi="he-IL"/>
                              </w:rPr>
                              <w:t>:</w:t>
                            </w:r>
                          </w:p>
                          <w:p w14:paraId="111D4237" w14:textId="77777777" w:rsidR="00510AAA" w:rsidRDefault="00510AAA" w:rsidP="00510AAA"/>
                          <w:p w14:paraId="2A8200F6" w14:textId="77777777" w:rsidR="00510AAA" w:rsidRPr="00C13168" w:rsidRDefault="00510AAA" w:rsidP="00510AAA">
                            <w:pPr>
                              <w:jc w:val="right"/>
                              <w:rPr>
                                <w:rFonts w:asciiTheme="minorBidi" w:hAnsiTheme="minorBidi" w:cstheme="minorBidi"/>
                                <w:b/>
                                <w:bCs/>
                                <w:lang w:bidi="he-IL"/>
                              </w:rPr>
                            </w:pPr>
                            <w:r w:rsidRPr="00C13168">
                              <w:rPr>
                                <w:rFonts w:asciiTheme="minorBidi" w:hAnsiTheme="minorBidi" w:cstheme="minorBidi"/>
                                <w:b/>
                                <w:bCs/>
                                <w:rtl/>
                                <w:lang w:bidi="he-IL"/>
                              </w:rPr>
                              <w:t>לאחר לחיצה על הפלוס</w:t>
                            </w:r>
                            <w:r>
                              <w:rPr>
                                <w:rFonts w:asciiTheme="minorBidi" w:hAnsiTheme="minorBidi" w:cstheme="minorBidi" w:hint="cs"/>
                                <w:b/>
                                <w:bCs/>
                                <w:rtl/>
                                <w:lang w:bidi="he-IL"/>
                              </w:rPr>
                              <w:t xml:space="preserve"> נוכל להתקרב</w:t>
                            </w:r>
                            <w:r w:rsidRPr="00C13168">
                              <w:rPr>
                                <w:rFonts w:asciiTheme="minorBidi" w:hAnsiTheme="minorBidi" w:cstheme="minorBidi"/>
                                <w:b/>
                                <w:bCs/>
                                <w:rtl/>
                                <w:lang w:bidi="he-IL"/>
                              </w:rPr>
                              <w:t>:</w:t>
                            </w:r>
                          </w:p>
                          <w:p w14:paraId="586BB40F" w14:textId="77777777" w:rsidR="00510AAA" w:rsidRDefault="00510AAA" w:rsidP="00510AAA"/>
                          <w:p w14:paraId="36E7835C"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כשמתקרבים יותר לנקודה:</w:t>
                            </w:r>
                          </w:p>
                          <w:p w14:paraId="6AA72714" w14:textId="77777777" w:rsidR="00510AAA" w:rsidRDefault="00510AAA" w:rsidP="00510AAA"/>
                          <w:p w14:paraId="29930F1F"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בהתחלה נבחר את כל ציר הזמן:</w:t>
                            </w:r>
                          </w:p>
                          <w:p w14:paraId="09B7DE79" w14:textId="77777777" w:rsidR="00510AAA" w:rsidRDefault="00510AAA" w:rsidP="00510AAA"/>
                          <w:p w14:paraId="6DDE8300"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 xml:space="preserve">בהתחלה נבחר את כל ציר </w:t>
                            </w:r>
                            <w:proofErr w:type="spellStart"/>
                            <w:r>
                              <w:rPr>
                                <w:rFonts w:asciiTheme="minorBidi" w:hAnsiTheme="minorBidi" w:cstheme="minorBidi" w:hint="cs"/>
                                <w:b/>
                                <w:bCs/>
                                <w:rtl/>
                                <w:lang w:bidi="he-IL"/>
                              </w:rPr>
                              <w:t>הזמאפשר</w:t>
                            </w:r>
                            <w:proofErr w:type="spellEnd"/>
                            <w:r>
                              <w:rPr>
                                <w:rFonts w:asciiTheme="minorBidi" w:hAnsiTheme="minorBidi" w:cstheme="minorBidi" w:hint="cs"/>
                                <w:b/>
                                <w:bCs/>
                                <w:rtl/>
                                <w:lang w:bidi="he-IL"/>
                              </w:rPr>
                              <w:t xml:space="preserve"> לסנן פריטים באמצעות מספר מינימלי של אירועים -</w:t>
                            </w:r>
                            <w:r>
                              <w:rPr>
                                <w:rFonts w:asciiTheme="minorBidi" w:hAnsiTheme="minorBidi" w:cstheme="minorBidi"/>
                                <w:b/>
                                <w:bCs/>
                                <w:rtl/>
                                <w:lang w:bidi="he-IL"/>
                              </w:rPr>
                              <w:br/>
                            </w:r>
                            <w:r>
                              <w:rPr>
                                <w:rFonts w:asciiTheme="minorBidi" w:hAnsiTheme="minorBidi" w:cstheme="minorBidi" w:hint="cs"/>
                                <w:b/>
                                <w:bCs/>
                                <w:rtl/>
                                <w:lang w:bidi="he-IL"/>
                              </w:rPr>
                              <w:t>מינימום 50:</w:t>
                            </w:r>
                          </w:p>
                          <w:p w14:paraId="0C5475F0" w14:textId="77777777" w:rsidR="00510AAA" w:rsidRDefault="00510AAA" w:rsidP="00510AAA"/>
                          <w:p w14:paraId="1F3D310F"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לסנן פריטים באמצעות מספר מינימלי של אירועים -</w:t>
                            </w:r>
                            <w:r>
                              <w:rPr>
                                <w:rFonts w:asciiTheme="minorBidi" w:hAnsiTheme="minorBidi" w:cstheme="minorBidi"/>
                                <w:b/>
                                <w:bCs/>
                                <w:rtl/>
                                <w:lang w:bidi="he-IL"/>
                              </w:rPr>
                              <w:br/>
                            </w:r>
                            <w:r>
                              <w:rPr>
                                <w:rFonts w:asciiTheme="minorBidi" w:hAnsiTheme="minorBidi" w:cstheme="minorBidi" w:hint="cs"/>
                                <w:b/>
                                <w:bCs/>
                                <w:rtl/>
                                <w:lang w:bidi="he-IL"/>
                              </w:rPr>
                              <w:t>מינימום 50:</w:t>
                            </w:r>
                          </w:p>
                          <w:p w14:paraId="098FE11F" w14:textId="77777777" w:rsidR="00510AAA" w:rsidRDefault="00510AAA" w:rsidP="00510AAA"/>
                          <w:p w14:paraId="6FBC1F7A"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ן:</w:t>
                            </w:r>
                          </w:p>
                          <w:p w14:paraId="1F107486" w14:textId="77777777" w:rsidR="00510AAA" w:rsidRDefault="00510AAA" w:rsidP="00510AAA"/>
                          <w:p w14:paraId="5552ED0E"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בהתחלה נבחר את כל ציר הזמן:</w:t>
                            </w:r>
                          </w:p>
                          <w:p w14:paraId="695D0AA6" w14:textId="77777777" w:rsidR="00510AAA" w:rsidRDefault="00510AAA" w:rsidP="00510AAA"/>
                          <w:p w14:paraId="316E76F8"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בהתחלה נבחר את כל ציר הזמן:</w:t>
                            </w:r>
                          </w:p>
                          <w:p w14:paraId="75D6DAD0" w14:textId="77777777" w:rsidR="00510AAA" w:rsidRDefault="00510AAA" w:rsidP="00510AAA"/>
                          <w:p w14:paraId="4E954BC8"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בהתחלה נבחר את כל ציר הזמן:</w:t>
                            </w:r>
                          </w:p>
                          <w:p w14:paraId="508918FD" w14:textId="77777777" w:rsidR="00510AAA" w:rsidRDefault="00510AAA" w:rsidP="00510AAA"/>
                          <w:p w14:paraId="369079E0"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 xml:space="preserve">בהתחלה נבחר את כל ציר </w:t>
                            </w:r>
                            <w:proofErr w:type="spellStart"/>
                            <w:r>
                              <w:rPr>
                                <w:rFonts w:asciiTheme="minorBidi" w:hAnsiTheme="minorBidi" w:cstheme="minorBidi" w:hint="cs"/>
                                <w:b/>
                                <w:bCs/>
                                <w:rtl/>
                                <w:lang w:bidi="he-IL"/>
                              </w:rPr>
                              <w:t>הזמאפשר</w:t>
                            </w:r>
                            <w:proofErr w:type="spellEnd"/>
                            <w:r>
                              <w:rPr>
                                <w:rFonts w:asciiTheme="minorBidi" w:hAnsiTheme="minorBidi" w:cstheme="minorBidi" w:hint="cs"/>
                                <w:b/>
                                <w:bCs/>
                                <w:rtl/>
                                <w:lang w:bidi="he-IL"/>
                              </w:rPr>
                              <w:t xml:space="preserve"> לסנן פריטים באמצעות מספר מינימלי של אירועים -</w:t>
                            </w:r>
                            <w:r>
                              <w:rPr>
                                <w:rFonts w:asciiTheme="minorBidi" w:hAnsiTheme="minorBidi" w:cstheme="minorBidi"/>
                                <w:b/>
                                <w:bCs/>
                                <w:rtl/>
                                <w:lang w:bidi="he-IL"/>
                              </w:rPr>
                              <w:br/>
                            </w:r>
                            <w:r>
                              <w:rPr>
                                <w:rFonts w:asciiTheme="minorBidi" w:hAnsiTheme="minorBidi" w:cstheme="minorBidi" w:hint="cs"/>
                                <w:b/>
                                <w:bCs/>
                                <w:rtl/>
                                <w:lang w:bidi="he-IL"/>
                              </w:rPr>
                              <w:t>מינימום 50:</w:t>
                            </w:r>
                          </w:p>
                          <w:p w14:paraId="5FA069A7" w14:textId="77777777" w:rsidR="00510AAA" w:rsidRDefault="00510AAA" w:rsidP="00510AAA"/>
                          <w:p w14:paraId="28021F5C"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לסנן פריטים באמצעות מספר מינימלי של אירועים -</w:t>
                            </w:r>
                            <w:r>
                              <w:rPr>
                                <w:rFonts w:asciiTheme="minorBidi" w:hAnsiTheme="minorBidi" w:cstheme="minorBidi"/>
                                <w:b/>
                                <w:bCs/>
                                <w:rtl/>
                                <w:lang w:bidi="he-IL"/>
                              </w:rPr>
                              <w:br/>
                            </w:r>
                            <w:r>
                              <w:rPr>
                                <w:rFonts w:asciiTheme="minorBidi" w:hAnsiTheme="minorBidi" w:cstheme="minorBidi" w:hint="cs"/>
                                <w:b/>
                                <w:bCs/>
                                <w:rtl/>
                                <w:lang w:bidi="he-IL"/>
                              </w:rPr>
                              <w:t>מינימום 50:</w:t>
                            </w:r>
                          </w:p>
                          <w:p w14:paraId="7479D147" w14:textId="77777777" w:rsidR="00510AAA" w:rsidRDefault="00510AAA" w:rsidP="00510AAA"/>
                          <w:p w14:paraId="005E8E3A"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ן:</w:t>
                            </w:r>
                          </w:p>
                          <w:p w14:paraId="4682FD3E" w14:textId="77777777" w:rsidR="00510AAA" w:rsidRDefault="00510AAA" w:rsidP="00510AAA"/>
                          <w:p w14:paraId="2A3A19E1"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בהתחלה נבחר את כל ציר הזמן:</w:t>
                            </w:r>
                          </w:p>
                          <w:p w14:paraId="11FF9340" w14:textId="77777777" w:rsidR="00510AAA" w:rsidRDefault="00510AAA" w:rsidP="00510AAA"/>
                          <w:p w14:paraId="14C0AECE"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בהתחלה נבחר את כל ציר הזמן:</w:t>
                            </w:r>
                          </w:p>
                          <w:p w14:paraId="3EFEE349" w14:textId="77777777" w:rsidR="00510AAA" w:rsidRDefault="00510AAA" w:rsidP="00510AAA"/>
                          <w:p w14:paraId="5362482D"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בהתחלה נבחר את כל ציר הזמן:</w:t>
                            </w:r>
                          </w:p>
                          <w:p w14:paraId="7C77CC52" w14:textId="77777777" w:rsidR="00510AAA" w:rsidRDefault="00510AAA" w:rsidP="00510AAA"/>
                          <w:p w14:paraId="1AE66E29"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 xml:space="preserve">בהתחלה נבחר את כל ציר </w:t>
                            </w:r>
                            <w:proofErr w:type="spellStart"/>
                            <w:r>
                              <w:rPr>
                                <w:rFonts w:asciiTheme="minorBidi" w:hAnsiTheme="minorBidi" w:cstheme="minorBidi" w:hint="cs"/>
                                <w:b/>
                                <w:bCs/>
                                <w:rtl/>
                                <w:lang w:bidi="he-IL"/>
                              </w:rPr>
                              <w:t>הזמאפשר</w:t>
                            </w:r>
                            <w:proofErr w:type="spellEnd"/>
                            <w:r>
                              <w:rPr>
                                <w:rFonts w:asciiTheme="minorBidi" w:hAnsiTheme="minorBidi" w:cstheme="minorBidi" w:hint="cs"/>
                                <w:b/>
                                <w:bCs/>
                                <w:rtl/>
                                <w:lang w:bidi="he-IL"/>
                              </w:rPr>
                              <w:t xml:space="preserve"> לסנן פריטים באמצעות מספר מינימלי של אירועים -</w:t>
                            </w:r>
                            <w:r>
                              <w:rPr>
                                <w:rFonts w:asciiTheme="minorBidi" w:hAnsiTheme="minorBidi" w:cstheme="minorBidi"/>
                                <w:b/>
                                <w:bCs/>
                                <w:rtl/>
                                <w:lang w:bidi="he-IL"/>
                              </w:rPr>
                              <w:br/>
                            </w:r>
                            <w:r>
                              <w:rPr>
                                <w:rFonts w:asciiTheme="minorBidi" w:hAnsiTheme="minorBidi" w:cstheme="minorBidi" w:hint="cs"/>
                                <w:b/>
                                <w:bCs/>
                                <w:rtl/>
                                <w:lang w:bidi="he-IL"/>
                              </w:rPr>
                              <w:t>מינימום 50:</w:t>
                            </w:r>
                          </w:p>
                          <w:p w14:paraId="151CE4DA" w14:textId="77777777" w:rsidR="00510AAA" w:rsidRDefault="00510AAA" w:rsidP="00510AAA"/>
                          <w:p w14:paraId="10843D64"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לסנן פריטים באמצעות מספר מינימלי של אירועים -</w:t>
                            </w:r>
                            <w:r>
                              <w:rPr>
                                <w:rFonts w:asciiTheme="minorBidi" w:hAnsiTheme="minorBidi" w:cstheme="minorBidi"/>
                                <w:b/>
                                <w:bCs/>
                                <w:rtl/>
                                <w:lang w:bidi="he-IL"/>
                              </w:rPr>
                              <w:br/>
                            </w:r>
                            <w:r>
                              <w:rPr>
                                <w:rFonts w:asciiTheme="minorBidi" w:hAnsiTheme="minorBidi" w:cstheme="minorBidi" w:hint="cs"/>
                                <w:b/>
                                <w:bCs/>
                                <w:rtl/>
                                <w:lang w:bidi="he-IL"/>
                              </w:rPr>
                              <w:t>מינימום 50:</w:t>
                            </w:r>
                          </w:p>
                          <w:p w14:paraId="3C33CFAA" w14:textId="77777777" w:rsidR="00510AAA" w:rsidRDefault="00510AAA" w:rsidP="00510AAA"/>
                          <w:p w14:paraId="2AB2784A"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ן:</w:t>
                            </w:r>
                          </w:p>
                          <w:p w14:paraId="1BBD65F5" w14:textId="77777777" w:rsidR="00510AAA" w:rsidRDefault="00510AAA" w:rsidP="00510AAA"/>
                          <w:p w14:paraId="4BFD2EE3"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בהתחלה נבחר את כל ציר הזמן:</w:t>
                            </w:r>
                          </w:p>
                          <w:p w14:paraId="4AFC8DDC" w14:textId="77777777" w:rsidR="00510AAA" w:rsidRDefault="00510AAA" w:rsidP="00510AAA"/>
                          <w:p w14:paraId="55DB1121"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בהתחלה נבחר את כל ציר הזמן:</w:t>
                            </w:r>
                          </w:p>
                          <w:p w14:paraId="502D0185" w14:textId="77777777" w:rsidR="00510AAA" w:rsidRDefault="00510AAA" w:rsidP="00510AAA"/>
                          <w:p w14:paraId="69A01FAF"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בהתחלה נבחר את כל ציר הזמן:</w:t>
                            </w:r>
                          </w:p>
                          <w:p w14:paraId="3EEC6AA5" w14:textId="77777777" w:rsidR="00510AAA" w:rsidRDefault="00510AAA" w:rsidP="00510AAA"/>
                          <w:p w14:paraId="0EC40F44"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 xml:space="preserve">בהתחלה נבחר את כל ציר </w:t>
                            </w:r>
                            <w:proofErr w:type="spellStart"/>
                            <w:r>
                              <w:rPr>
                                <w:rFonts w:asciiTheme="minorBidi" w:hAnsiTheme="minorBidi" w:cstheme="minorBidi" w:hint="cs"/>
                                <w:b/>
                                <w:bCs/>
                                <w:rtl/>
                                <w:lang w:bidi="he-IL"/>
                              </w:rPr>
                              <w:t>הזמאפשר</w:t>
                            </w:r>
                            <w:proofErr w:type="spellEnd"/>
                            <w:r>
                              <w:rPr>
                                <w:rFonts w:asciiTheme="minorBidi" w:hAnsiTheme="minorBidi" w:cstheme="minorBidi" w:hint="cs"/>
                                <w:b/>
                                <w:bCs/>
                                <w:rtl/>
                                <w:lang w:bidi="he-IL"/>
                              </w:rPr>
                              <w:t xml:space="preserve"> לסנן פריטים באמצעות מספר מינימלי של אירועים -</w:t>
                            </w:r>
                            <w:r>
                              <w:rPr>
                                <w:rFonts w:asciiTheme="minorBidi" w:hAnsiTheme="minorBidi" w:cstheme="minorBidi"/>
                                <w:b/>
                                <w:bCs/>
                                <w:rtl/>
                                <w:lang w:bidi="he-IL"/>
                              </w:rPr>
                              <w:br/>
                            </w:r>
                            <w:r>
                              <w:rPr>
                                <w:rFonts w:asciiTheme="minorBidi" w:hAnsiTheme="minorBidi" w:cstheme="minorBidi" w:hint="cs"/>
                                <w:b/>
                                <w:bCs/>
                                <w:rtl/>
                                <w:lang w:bidi="he-IL"/>
                              </w:rPr>
                              <w:t>מינימום 50:</w:t>
                            </w:r>
                          </w:p>
                          <w:p w14:paraId="128A5695" w14:textId="77777777" w:rsidR="00510AAA" w:rsidRDefault="00510AAA" w:rsidP="00510AAA"/>
                          <w:p w14:paraId="6028526A"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לסנן פריטים באמצעות מספר מינימלי של אירועים -</w:t>
                            </w:r>
                            <w:r>
                              <w:rPr>
                                <w:rFonts w:asciiTheme="minorBidi" w:hAnsiTheme="minorBidi" w:cstheme="minorBidi"/>
                                <w:b/>
                                <w:bCs/>
                                <w:rtl/>
                                <w:lang w:bidi="he-IL"/>
                              </w:rPr>
                              <w:br/>
                            </w:r>
                            <w:r>
                              <w:rPr>
                                <w:rFonts w:asciiTheme="minorBidi" w:hAnsiTheme="minorBidi" w:cstheme="minorBidi" w:hint="cs"/>
                                <w:b/>
                                <w:bCs/>
                                <w:rtl/>
                                <w:lang w:bidi="he-IL"/>
                              </w:rPr>
                              <w:t>מינימום 50:</w:t>
                            </w:r>
                          </w:p>
                          <w:p w14:paraId="05EEA6DF" w14:textId="77777777" w:rsidR="00510AAA" w:rsidRDefault="00510AAA" w:rsidP="00510AAA"/>
                          <w:p w14:paraId="2F845DE1"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ן:</w:t>
                            </w:r>
                          </w:p>
                          <w:p w14:paraId="0412424E" w14:textId="77777777" w:rsidR="00510AAA" w:rsidRDefault="00510AAA" w:rsidP="00510AAA"/>
                          <w:p w14:paraId="4B865B57"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בהתחלה נבחר את כל ציר הזמן:</w:t>
                            </w:r>
                          </w:p>
                          <w:p w14:paraId="7C6AEA80" w14:textId="77777777" w:rsidR="00510AAA" w:rsidRDefault="00510AAA" w:rsidP="00510AAA"/>
                          <w:p w14:paraId="2CB31ECC"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בהתחלה נבחר את כל ציר הזמן:</w:t>
                            </w:r>
                          </w:p>
                          <w:p w14:paraId="6EB139F8" w14:textId="77777777" w:rsidR="00510AAA" w:rsidRDefault="00510AAA" w:rsidP="00510AAA"/>
                          <w:p w14:paraId="2009D256" w14:textId="77777777" w:rsidR="00510AAA" w:rsidRPr="00C13168" w:rsidRDefault="00510AAA" w:rsidP="00510AAA">
                            <w:pPr>
                              <w:jc w:val="center"/>
                              <w:rPr>
                                <w:rFonts w:asciiTheme="minorBidi" w:hAnsiTheme="minorBidi" w:cstheme="minorBidi"/>
                                <w:b/>
                                <w:bCs/>
                                <w:lang w:bidi="he-IL"/>
                              </w:rPr>
                            </w:pPr>
                            <w:proofErr w:type="spellStart"/>
                            <w:r>
                              <w:rPr>
                                <w:rFonts w:asciiTheme="minorBidi" w:hAnsiTheme="minorBidi" w:cstheme="minorBidi" w:hint="cs"/>
                                <w:b/>
                                <w:bCs/>
                                <w:rtl/>
                                <w:lang w:bidi="he-IL"/>
                              </w:rPr>
                              <w:t>סטיקות</w:t>
                            </w:r>
                            <w:proofErr w:type="spellEnd"/>
                            <w:r>
                              <w:rPr>
                                <w:rFonts w:asciiTheme="minorBidi" w:hAnsiTheme="minorBidi" w:cstheme="minorBidi"/>
                                <w:b/>
                                <w:bCs/>
                                <w:rtl/>
                                <w:lang w:bidi="he-IL"/>
                              </w:rPr>
                              <w:br/>
                            </w:r>
                            <w:r>
                              <w:rPr>
                                <w:rFonts w:asciiTheme="minorBidi" w:hAnsiTheme="minorBidi" w:cstheme="minorBidi" w:hint="cs"/>
                                <w:b/>
                                <w:bCs/>
                                <w:rtl/>
                                <w:lang w:bidi="he-IL"/>
                              </w:rPr>
                              <w:t>על הפיצ'רים השונים</w:t>
                            </w:r>
                          </w:p>
                          <w:p w14:paraId="33D6EECE" w14:textId="77777777" w:rsidR="00510AAA" w:rsidRDefault="00510AAA" w:rsidP="00510AAA"/>
                          <w:p w14:paraId="57942C34"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6A7098C9" w14:textId="77777777" w:rsidR="00510AAA" w:rsidRDefault="00510AAA" w:rsidP="00510AAA"/>
                          <w:p w14:paraId="7CA24550"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7849F649" w14:textId="77777777" w:rsidR="00510AAA" w:rsidRDefault="00510AAA" w:rsidP="00510AAA"/>
                          <w:p w14:paraId="487A41D6"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153C7733" w14:textId="77777777" w:rsidR="00510AAA" w:rsidRDefault="00510AAA" w:rsidP="00510AAA"/>
                          <w:p w14:paraId="4BB5ABCE"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138CD43B" w14:textId="77777777" w:rsidR="00510AAA" w:rsidRDefault="00510AAA" w:rsidP="00510AAA"/>
                          <w:p w14:paraId="1CB69F79"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p>
                          <w:p w14:paraId="251095BD" w14:textId="77777777" w:rsidR="00510AAA" w:rsidRDefault="00510AAA" w:rsidP="00510AAA"/>
                          <w:p w14:paraId="084D30A8"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p>
                          <w:p w14:paraId="14504AF7" w14:textId="77777777" w:rsidR="00510AAA" w:rsidRDefault="00510AAA" w:rsidP="00510AAA"/>
                          <w:p w14:paraId="6758A677"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4EF72109" w14:textId="77777777" w:rsidR="00510AAA" w:rsidRDefault="00510AAA" w:rsidP="00510AAA"/>
                          <w:p w14:paraId="79BB2F22"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1D0C1587" w14:textId="77777777" w:rsidR="00510AAA" w:rsidRDefault="00510AAA" w:rsidP="00510AAA"/>
                          <w:p w14:paraId="73A29E5A"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40A1D962" w14:textId="77777777" w:rsidR="00510AAA" w:rsidRDefault="00510AAA" w:rsidP="00510AAA"/>
                          <w:p w14:paraId="1C1D53A7"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2C1EF959" w14:textId="77777777" w:rsidR="00510AAA" w:rsidRDefault="00510AAA" w:rsidP="00510AAA"/>
                          <w:p w14:paraId="3B509057"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p>
                          <w:p w14:paraId="1CBE3E9C" w14:textId="77777777" w:rsidR="00510AAA" w:rsidRDefault="00510AAA" w:rsidP="00510AAA"/>
                          <w:p w14:paraId="4974BAD1"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p>
                          <w:p w14:paraId="1E2FBD18" w14:textId="77777777" w:rsidR="00510AAA" w:rsidRDefault="00510AAA" w:rsidP="00510AAA"/>
                          <w:p w14:paraId="2875FB0A"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512C86BF" w14:textId="77777777" w:rsidR="00510AAA" w:rsidRDefault="00510AAA" w:rsidP="00510AAA"/>
                          <w:p w14:paraId="343A3E9B"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39808565" w14:textId="77777777" w:rsidR="00510AAA" w:rsidRDefault="00510AAA" w:rsidP="00510AAA"/>
                          <w:p w14:paraId="128A394E"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5BC50EFF" w14:textId="77777777" w:rsidR="00510AAA" w:rsidRDefault="00510AAA" w:rsidP="00510AAA"/>
                          <w:p w14:paraId="31DD262D"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0C0E6883" w14:textId="77777777" w:rsidR="00510AAA" w:rsidRDefault="00510AAA" w:rsidP="00510AAA"/>
                          <w:p w14:paraId="1FCC2D1A"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p>
                          <w:p w14:paraId="76EB0B2B" w14:textId="77777777" w:rsidR="00510AAA" w:rsidRDefault="00510AAA" w:rsidP="00510AAA"/>
                          <w:p w14:paraId="321870D3"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p>
                          <w:p w14:paraId="6EAD2066" w14:textId="77777777" w:rsidR="00510AAA" w:rsidRDefault="00510AAA" w:rsidP="00510AAA"/>
                          <w:p w14:paraId="02C0C96B"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38FBB1C3" w14:textId="77777777" w:rsidR="00510AAA" w:rsidRDefault="00510AAA" w:rsidP="00510AAA"/>
                          <w:p w14:paraId="2ADF5FE8"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566F1E7F" w14:textId="77777777" w:rsidR="00510AAA" w:rsidRDefault="00510AAA" w:rsidP="00510AAA"/>
                          <w:p w14:paraId="7FF1D875"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7C09F70A" w14:textId="77777777" w:rsidR="00510AAA" w:rsidRDefault="00510AAA" w:rsidP="00510AAA"/>
                          <w:p w14:paraId="25572243"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1ACA1FE9" w14:textId="77777777" w:rsidR="00510AAA" w:rsidRDefault="00510AAA" w:rsidP="00510AAA"/>
                          <w:p w14:paraId="5736F0A1"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p>
                          <w:p w14:paraId="71BA3929" w14:textId="77777777" w:rsidR="00510AAA" w:rsidRDefault="00510AAA" w:rsidP="00510AAA"/>
                          <w:p w14:paraId="102FD096"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p>
                          <w:p w14:paraId="1561B32E" w14:textId="77777777" w:rsidR="00510AAA" w:rsidRDefault="00510AAA" w:rsidP="00510AAA"/>
                          <w:p w14:paraId="6023B763"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553F3C56" w14:textId="77777777" w:rsidR="00510AAA" w:rsidRDefault="00510AAA" w:rsidP="00510AAA"/>
                          <w:p w14:paraId="75FA943E"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29160908" w14:textId="77777777" w:rsidR="00510AAA" w:rsidRDefault="00510AAA" w:rsidP="00510AAA"/>
                          <w:p w14:paraId="4D655125"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42E6DF18" w14:textId="77777777" w:rsidR="00510AAA" w:rsidRDefault="00510AAA" w:rsidP="00510AAA"/>
                          <w:p w14:paraId="2E096FB7"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3B0F8AB6" w14:textId="77777777" w:rsidR="00510AAA" w:rsidRDefault="00510AAA" w:rsidP="00510AAA"/>
                          <w:p w14:paraId="5E4929AE"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p>
                          <w:p w14:paraId="37D0CF94" w14:textId="77777777" w:rsidR="00510AAA" w:rsidRDefault="00510AAA" w:rsidP="00510AAA"/>
                          <w:p w14:paraId="60B832A9"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p>
                          <w:p w14:paraId="157C6BB1" w14:textId="77777777" w:rsidR="00510AAA" w:rsidRDefault="00510AAA" w:rsidP="00510AAA"/>
                          <w:p w14:paraId="613C2729"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5BB74322" w14:textId="77777777" w:rsidR="00510AAA" w:rsidRDefault="00510AAA" w:rsidP="00510AAA"/>
                          <w:p w14:paraId="20975721"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68F6566A" w14:textId="77777777" w:rsidR="00510AAA" w:rsidRDefault="00510AAA" w:rsidP="00510AAA"/>
                          <w:p w14:paraId="4D5E2102"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2F253746" w14:textId="77777777" w:rsidR="00510AAA" w:rsidRDefault="00510AAA" w:rsidP="00510AAA"/>
                          <w:p w14:paraId="41C64156"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6DC54FF7" w14:textId="77777777" w:rsidR="00510AAA" w:rsidRDefault="00510AAA" w:rsidP="00510AAA"/>
                          <w:p w14:paraId="45999AC2"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p>
                          <w:p w14:paraId="30D2F133" w14:textId="77777777" w:rsidR="00510AAA" w:rsidRDefault="00510AAA" w:rsidP="00510AAA"/>
                          <w:p w14:paraId="277BFA82"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p>
                          <w:p w14:paraId="5A4623EB" w14:textId="77777777" w:rsidR="00510AAA" w:rsidRDefault="00510AAA" w:rsidP="00510AAA"/>
                          <w:p w14:paraId="4FDCCE47"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64E266D0" w14:textId="77777777" w:rsidR="00510AAA" w:rsidRDefault="00510AAA" w:rsidP="00510AAA"/>
                          <w:p w14:paraId="5C8F1E6A"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798EB513" w14:textId="77777777" w:rsidR="00510AAA" w:rsidRDefault="00510AAA" w:rsidP="00510AAA"/>
                          <w:p w14:paraId="72C5A1AB"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22D8226C" w14:textId="77777777" w:rsidR="00510AAA" w:rsidRDefault="00510AAA" w:rsidP="00510AAA"/>
                          <w:p w14:paraId="58AD421B"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09CDDA7B" w14:textId="77777777" w:rsidR="00510AAA" w:rsidRDefault="00510AAA" w:rsidP="00510AAA"/>
                          <w:p w14:paraId="39435DE7"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p>
                          <w:p w14:paraId="687629C0" w14:textId="77777777" w:rsidR="00510AAA" w:rsidRDefault="00510AAA" w:rsidP="00510AAA"/>
                          <w:p w14:paraId="182CABDB"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p>
                          <w:p w14:paraId="04C9A2C4" w14:textId="77777777" w:rsidR="00510AAA" w:rsidRDefault="00510AAA" w:rsidP="00510AAA"/>
                          <w:p w14:paraId="4675E124"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334AF4CD" w14:textId="77777777" w:rsidR="00510AAA" w:rsidRDefault="00510AAA" w:rsidP="00510AAA"/>
                          <w:p w14:paraId="5D9E2454"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16E48BC6" w14:textId="77777777" w:rsidR="00510AAA" w:rsidRDefault="00510AAA" w:rsidP="00510AAA"/>
                          <w:p w14:paraId="58D2FBED"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r w:rsidRPr="00C13168">
                              <w:rPr>
                                <w:rFonts w:asciiTheme="minorBidi" w:hAnsiTheme="minorBidi" w:cstheme="minorBidi"/>
                                <w:b/>
                                <w:bCs/>
                                <w:rtl/>
                                <w:lang w:bidi="he-IL"/>
                              </w:rPr>
                              <w:t>:</w:t>
                            </w:r>
                          </w:p>
                          <w:p w14:paraId="31179A80" w14:textId="77777777" w:rsidR="00510AAA" w:rsidRDefault="00510AAA" w:rsidP="00510AAA"/>
                          <w:p w14:paraId="718EED73" w14:textId="77777777" w:rsidR="00510AAA" w:rsidRPr="00C13168" w:rsidRDefault="00510AAA" w:rsidP="00510AAA">
                            <w:pPr>
                              <w:jc w:val="right"/>
                              <w:rPr>
                                <w:rFonts w:asciiTheme="minorBidi" w:hAnsiTheme="minorBidi" w:cstheme="minorBidi"/>
                                <w:b/>
                                <w:bCs/>
                                <w:lang w:bidi="he-IL"/>
                              </w:rPr>
                            </w:pPr>
                            <w:r w:rsidRPr="00C13168">
                              <w:rPr>
                                <w:rFonts w:asciiTheme="minorBidi" w:hAnsiTheme="minorBidi" w:cstheme="minorBidi"/>
                                <w:b/>
                                <w:bCs/>
                                <w:rtl/>
                                <w:lang w:bidi="he-IL"/>
                              </w:rPr>
                              <w:t>לאחר לחיצה על הפלוס</w:t>
                            </w:r>
                            <w:r>
                              <w:rPr>
                                <w:rFonts w:asciiTheme="minorBidi" w:hAnsiTheme="minorBidi" w:cstheme="minorBidi" w:hint="cs"/>
                                <w:b/>
                                <w:bCs/>
                                <w:rtl/>
                                <w:lang w:bidi="he-IL"/>
                              </w:rPr>
                              <w:t xml:space="preserve"> נוכל להתקרב</w:t>
                            </w:r>
                            <w:r w:rsidRPr="00C13168">
                              <w:rPr>
                                <w:rFonts w:asciiTheme="minorBidi" w:hAnsiTheme="minorBidi" w:cstheme="minorBidi"/>
                                <w:b/>
                                <w:bCs/>
                                <w:rtl/>
                                <w:lang w:bidi="he-IL"/>
                              </w:rPr>
                              <w:t>:</w:t>
                            </w:r>
                          </w:p>
                          <w:p w14:paraId="13384386" w14:textId="77777777" w:rsidR="00510AAA" w:rsidRDefault="00510AAA" w:rsidP="00510AAA"/>
                          <w:p w14:paraId="70833123"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כשמתקרבים יותר לנקודה:</w:t>
                            </w:r>
                          </w:p>
                          <w:p w14:paraId="7400F429" w14:textId="77777777" w:rsidR="00510AAA" w:rsidRDefault="00510AAA" w:rsidP="00510AAA"/>
                          <w:p w14:paraId="63A3D130"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בהתחלה נבחר את כל ציר הזמן:</w:t>
                            </w:r>
                          </w:p>
                          <w:p w14:paraId="1E9D07DD" w14:textId="77777777" w:rsidR="00510AAA" w:rsidRDefault="00510AAA" w:rsidP="00510AAA"/>
                          <w:p w14:paraId="09437292"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 xml:space="preserve">בהתחלה נבחר את כל ציר </w:t>
                            </w:r>
                            <w:proofErr w:type="spellStart"/>
                            <w:r>
                              <w:rPr>
                                <w:rFonts w:asciiTheme="minorBidi" w:hAnsiTheme="minorBidi" w:cstheme="minorBidi" w:hint="cs"/>
                                <w:b/>
                                <w:bCs/>
                                <w:rtl/>
                                <w:lang w:bidi="he-IL"/>
                              </w:rPr>
                              <w:t>הזמאפשר</w:t>
                            </w:r>
                            <w:proofErr w:type="spellEnd"/>
                            <w:r>
                              <w:rPr>
                                <w:rFonts w:asciiTheme="minorBidi" w:hAnsiTheme="minorBidi" w:cstheme="minorBidi" w:hint="cs"/>
                                <w:b/>
                                <w:bCs/>
                                <w:rtl/>
                                <w:lang w:bidi="he-IL"/>
                              </w:rPr>
                              <w:t xml:space="preserve"> לסנן פריטים באמצעות מספר מינימלי של אירועים -</w:t>
                            </w:r>
                            <w:r>
                              <w:rPr>
                                <w:rFonts w:asciiTheme="minorBidi" w:hAnsiTheme="minorBidi" w:cstheme="minorBidi"/>
                                <w:b/>
                                <w:bCs/>
                                <w:rtl/>
                                <w:lang w:bidi="he-IL"/>
                              </w:rPr>
                              <w:br/>
                            </w:r>
                            <w:r>
                              <w:rPr>
                                <w:rFonts w:asciiTheme="minorBidi" w:hAnsiTheme="minorBidi" w:cstheme="minorBidi" w:hint="cs"/>
                                <w:b/>
                                <w:bCs/>
                                <w:rtl/>
                                <w:lang w:bidi="he-IL"/>
                              </w:rPr>
                              <w:t>מינימום 50:</w:t>
                            </w:r>
                          </w:p>
                          <w:p w14:paraId="7B8EF0E0" w14:textId="77777777" w:rsidR="00510AAA" w:rsidRDefault="00510AAA" w:rsidP="00510AAA"/>
                          <w:p w14:paraId="35BBB72A"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לסנן פריטים באמצעות מספר מינימלי של אירועים -</w:t>
                            </w:r>
                            <w:r>
                              <w:rPr>
                                <w:rFonts w:asciiTheme="minorBidi" w:hAnsiTheme="minorBidi" w:cstheme="minorBidi"/>
                                <w:b/>
                                <w:bCs/>
                                <w:rtl/>
                                <w:lang w:bidi="he-IL"/>
                              </w:rPr>
                              <w:br/>
                            </w:r>
                            <w:r>
                              <w:rPr>
                                <w:rFonts w:asciiTheme="minorBidi" w:hAnsiTheme="minorBidi" w:cstheme="minorBidi" w:hint="cs"/>
                                <w:b/>
                                <w:bCs/>
                                <w:rtl/>
                                <w:lang w:bidi="he-IL"/>
                              </w:rPr>
                              <w:t>מינימום 50:</w:t>
                            </w:r>
                          </w:p>
                          <w:p w14:paraId="7D6E8E69" w14:textId="77777777" w:rsidR="00510AAA" w:rsidRDefault="00510AAA" w:rsidP="00510AAA"/>
                          <w:p w14:paraId="155A4F47"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ן:</w:t>
                            </w:r>
                          </w:p>
                          <w:p w14:paraId="44A01775" w14:textId="77777777" w:rsidR="00510AAA" w:rsidRDefault="00510AAA" w:rsidP="00510AAA"/>
                          <w:p w14:paraId="4CB0B3FA"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בהתחלה נבחר את כל ציר הזמן:</w:t>
                            </w:r>
                          </w:p>
                          <w:p w14:paraId="31F55ACF" w14:textId="77777777" w:rsidR="00510AAA" w:rsidRDefault="00510AAA" w:rsidP="00510AAA"/>
                          <w:p w14:paraId="2CA97AA3"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בהתחלה נבחר את כל ציר הזמן:</w:t>
                            </w:r>
                          </w:p>
                          <w:p w14:paraId="7CD284F8" w14:textId="77777777" w:rsidR="00510AAA" w:rsidRDefault="00510AAA" w:rsidP="00510AAA"/>
                          <w:p w14:paraId="3344226B"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בהתחלה נבחר את כל ציר הזמן:</w:t>
                            </w:r>
                          </w:p>
                          <w:p w14:paraId="57E93451" w14:textId="77777777" w:rsidR="00510AAA" w:rsidRDefault="00510AAA" w:rsidP="00510AAA"/>
                          <w:p w14:paraId="2888F246"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 xml:space="preserve">בהתחלה נבחר את כל ציר </w:t>
                            </w:r>
                            <w:proofErr w:type="spellStart"/>
                            <w:r>
                              <w:rPr>
                                <w:rFonts w:asciiTheme="minorBidi" w:hAnsiTheme="minorBidi" w:cstheme="minorBidi" w:hint="cs"/>
                                <w:b/>
                                <w:bCs/>
                                <w:rtl/>
                                <w:lang w:bidi="he-IL"/>
                              </w:rPr>
                              <w:t>הזמאפשר</w:t>
                            </w:r>
                            <w:proofErr w:type="spellEnd"/>
                            <w:r>
                              <w:rPr>
                                <w:rFonts w:asciiTheme="minorBidi" w:hAnsiTheme="minorBidi" w:cstheme="minorBidi" w:hint="cs"/>
                                <w:b/>
                                <w:bCs/>
                                <w:rtl/>
                                <w:lang w:bidi="he-IL"/>
                              </w:rPr>
                              <w:t xml:space="preserve"> לסנן פריטים באמצעות מספר מינימלי של אירועים -</w:t>
                            </w:r>
                            <w:r>
                              <w:rPr>
                                <w:rFonts w:asciiTheme="minorBidi" w:hAnsiTheme="minorBidi" w:cstheme="minorBidi"/>
                                <w:b/>
                                <w:bCs/>
                                <w:rtl/>
                                <w:lang w:bidi="he-IL"/>
                              </w:rPr>
                              <w:br/>
                            </w:r>
                            <w:r>
                              <w:rPr>
                                <w:rFonts w:asciiTheme="minorBidi" w:hAnsiTheme="minorBidi" w:cstheme="minorBidi" w:hint="cs"/>
                                <w:b/>
                                <w:bCs/>
                                <w:rtl/>
                                <w:lang w:bidi="he-IL"/>
                              </w:rPr>
                              <w:t>מינימום 50:</w:t>
                            </w:r>
                          </w:p>
                          <w:p w14:paraId="28C34205" w14:textId="77777777" w:rsidR="00510AAA" w:rsidRDefault="00510AAA" w:rsidP="00510AAA"/>
                          <w:p w14:paraId="65C88471"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לסנן פריטים באמצעות מספר מינימלי של אירועים -</w:t>
                            </w:r>
                            <w:r>
                              <w:rPr>
                                <w:rFonts w:asciiTheme="minorBidi" w:hAnsiTheme="minorBidi" w:cstheme="minorBidi"/>
                                <w:b/>
                                <w:bCs/>
                                <w:rtl/>
                                <w:lang w:bidi="he-IL"/>
                              </w:rPr>
                              <w:br/>
                            </w:r>
                            <w:r>
                              <w:rPr>
                                <w:rFonts w:asciiTheme="minorBidi" w:hAnsiTheme="minorBidi" w:cstheme="minorBidi" w:hint="cs"/>
                                <w:b/>
                                <w:bCs/>
                                <w:rtl/>
                                <w:lang w:bidi="he-IL"/>
                              </w:rPr>
                              <w:t>מינימום 50:</w:t>
                            </w:r>
                          </w:p>
                          <w:p w14:paraId="588DDFF4" w14:textId="77777777" w:rsidR="00510AAA" w:rsidRDefault="00510AAA" w:rsidP="00510AAA"/>
                          <w:p w14:paraId="55D58BF9"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ן:</w:t>
                            </w:r>
                          </w:p>
                          <w:p w14:paraId="7C67C4B7" w14:textId="77777777" w:rsidR="00510AAA" w:rsidRDefault="00510AAA" w:rsidP="00510AAA"/>
                          <w:p w14:paraId="33F2AAF3"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בהתחלה נבחר את כל ציר הזמן:</w:t>
                            </w:r>
                          </w:p>
                          <w:p w14:paraId="7F94F986" w14:textId="77777777" w:rsidR="00510AAA" w:rsidRDefault="00510AAA" w:rsidP="00510AAA"/>
                          <w:p w14:paraId="1135944D"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בהתחלה נבחר את כל ציר הזמן:</w:t>
                            </w:r>
                          </w:p>
                          <w:p w14:paraId="4F8702F2" w14:textId="77777777" w:rsidR="00510AAA" w:rsidRDefault="00510AAA" w:rsidP="00510AAA"/>
                          <w:p w14:paraId="0988E7DE"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בהתחלה נבחר את כל ציר הזמן:</w:t>
                            </w:r>
                          </w:p>
                          <w:p w14:paraId="6433DCFA" w14:textId="77777777" w:rsidR="00510AAA" w:rsidRDefault="00510AAA" w:rsidP="00510AAA"/>
                          <w:p w14:paraId="34B15EE7"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 xml:space="preserve">בהתחלה נבחר את כל ציר </w:t>
                            </w:r>
                            <w:proofErr w:type="spellStart"/>
                            <w:r>
                              <w:rPr>
                                <w:rFonts w:asciiTheme="minorBidi" w:hAnsiTheme="minorBidi" w:cstheme="minorBidi" w:hint="cs"/>
                                <w:b/>
                                <w:bCs/>
                                <w:rtl/>
                                <w:lang w:bidi="he-IL"/>
                              </w:rPr>
                              <w:t>הזמאפשר</w:t>
                            </w:r>
                            <w:proofErr w:type="spellEnd"/>
                            <w:r>
                              <w:rPr>
                                <w:rFonts w:asciiTheme="minorBidi" w:hAnsiTheme="minorBidi" w:cstheme="minorBidi" w:hint="cs"/>
                                <w:b/>
                                <w:bCs/>
                                <w:rtl/>
                                <w:lang w:bidi="he-IL"/>
                              </w:rPr>
                              <w:t xml:space="preserve"> לסנן פריטים באמצעות מספר מינימלי של אירועים -</w:t>
                            </w:r>
                            <w:r>
                              <w:rPr>
                                <w:rFonts w:asciiTheme="minorBidi" w:hAnsiTheme="minorBidi" w:cstheme="minorBidi"/>
                                <w:b/>
                                <w:bCs/>
                                <w:rtl/>
                                <w:lang w:bidi="he-IL"/>
                              </w:rPr>
                              <w:br/>
                            </w:r>
                            <w:r>
                              <w:rPr>
                                <w:rFonts w:asciiTheme="minorBidi" w:hAnsiTheme="minorBidi" w:cstheme="minorBidi" w:hint="cs"/>
                                <w:b/>
                                <w:bCs/>
                                <w:rtl/>
                                <w:lang w:bidi="he-IL"/>
                              </w:rPr>
                              <w:t>מינימום 50:</w:t>
                            </w:r>
                          </w:p>
                          <w:p w14:paraId="139295F8" w14:textId="77777777" w:rsidR="00510AAA" w:rsidRDefault="00510AAA" w:rsidP="00510AAA"/>
                          <w:p w14:paraId="798FFA98"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לסנן פריטים באמצעות מספר מינימלי של אירועים -</w:t>
                            </w:r>
                            <w:r>
                              <w:rPr>
                                <w:rFonts w:asciiTheme="minorBidi" w:hAnsiTheme="minorBidi" w:cstheme="minorBidi"/>
                                <w:b/>
                                <w:bCs/>
                                <w:rtl/>
                                <w:lang w:bidi="he-IL"/>
                              </w:rPr>
                              <w:br/>
                            </w:r>
                            <w:r>
                              <w:rPr>
                                <w:rFonts w:asciiTheme="minorBidi" w:hAnsiTheme="minorBidi" w:cstheme="minorBidi" w:hint="cs"/>
                                <w:b/>
                                <w:bCs/>
                                <w:rtl/>
                                <w:lang w:bidi="he-IL"/>
                              </w:rPr>
                              <w:t>מינימום 50:</w:t>
                            </w:r>
                          </w:p>
                          <w:p w14:paraId="238D9F91" w14:textId="77777777" w:rsidR="00510AAA" w:rsidRDefault="00510AAA" w:rsidP="00510AAA"/>
                          <w:p w14:paraId="0B2F4B61"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ן:</w:t>
                            </w:r>
                          </w:p>
                          <w:p w14:paraId="306B8994" w14:textId="77777777" w:rsidR="00510AAA" w:rsidRDefault="00510AAA" w:rsidP="00510AAA"/>
                          <w:p w14:paraId="2889B53B"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בהתחלה נבחר את כל ציר הזמן:</w:t>
                            </w:r>
                          </w:p>
                          <w:p w14:paraId="45FA5054" w14:textId="77777777" w:rsidR="00510AAA" w:rsidRDefault="00510AAA" w:rsidP="00510AAA"/>
                          <w:p w14:paraId="2EE893B0"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בהתחלה נבחר את כל ציר הזמן:</w:t>
                            </w:r>
                          </w:p>
                          <w:p w14:paraId="2B76935E" w14:textId="77777777" w:rsidR="00510AAA" w:rsidRDefault="00510AAA" w:rsidP="00510AAA"/>
                          <w:p w14:paraId="7F003B1C"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בהתחלה נבחר את כל ציר הזמן:</w:t>
                            </w:r>
                          </w:p>
                          <w:p w14:paraId="46E8A9B1" w14:textId="77777777" w:rsidR="00510AAA" w:rsidRDefault="00510AAA" w:rsidP="00510AAA"/>
                          <w:p w14:paraId="66C2C357"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 xml:space="preserve">בהתחלה נבחר את כל ציר </w:t>
                            </w:r>
                            <w:proofErr w:type="spellStart"/>
                            <w:r>
                              <w:rPr>
                                <w:rFonts w:asciiTheme="minorBidi" w:hAnsiTheme="minorBidi" w:cstheme="minorBidi" w:hint="cs"/>
                                <w:b/>
                                <w:bCs/>
                                <w:rtl/>
                                <w:lang w:bidi="he-IL"/>
                              </w:rPr>
                              <w:t>הזמאפשר</w:t>
                            </w:r>
                            <w:proofErr w:type="spellEnd"/>
                            <w:r>
                              <w:rPr>
                                <w:rFonts w:asciiTheme="minorBidi" w:hAnsiTheme="minorBidi" w:cstheme="minorBidi" w:hint="cs"/>
                                <w:b/>
                                <w:bCs/>
                                <w:rtl/>
                                <w:lang w:bidi="he-IL"/>
                              </w:rPr>
                              <w:t xml:space="preserve"> לסנן פריטים באמצעות מספר מינימלי של אירועים -</w:t>
                            </w:r>
                            <w:r>
                              <w:rPr>
                                <w:rFonts w:asciiTheme="minorBidi" w:hAnsiTheme="minorBidi" w:cstheme="minorBidi"/>
                                <w:b/>
                                <w:bCs/>
                                <w:rtl/>
                                <w:lang w:bidi="he-IL"/>
                              </w:rPr>
                              <w:br/>
                            </w:r>
                            <w:r>
                              <w:rPr>
                                <w:rFonts w:asciiTheme="minorBidi" w:hAnsiTheme="minorBidi" w:cstheme="minorBidi" w:hint="cs"/>
                                <w:b/>
                                <w:bCs/>
                                <w:rtl/>
                                <w:lang w:bidi="he-IL"/>
                              </w:rPr>
                              <w:t>מינימום 50:</w:t>
                            </w:r>
                          </w:p>
                          <w:p w14:paraId="58CCCADA" w14:textId="77777777" w:rsidR="00510AAA" w:rsidRDefault="00510AAA" w:rsidP="00510AAA"/>
                          <w:p w14:paraId="438EFCC3"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לסנן פריטים באמצעות מספר מינימלי של אירועים -</w:t>
                            </w:r>
                            <w:r>
                              <w:rPr>
                                <w:rFonts w:asciiTheme="minorBidi" w:hAnsiTheme="minorBidi" w:cstheme="minorBidi"/>
                                <w:b/>
                                <w:bCs/>
                                <w:rtl/>
                                <w:lang w:bidi="he-IL"/>
                              </w:rPr>
                              <w:br/>
                            </w:r>
                            <w:r>
                              <w:rPr>
                                <w:rFonts w:asciiTheme="minorBidi" w:hAnsiTheme="minorBidi" w:cstheme="minorBidi" w:hint="cs"/>
                                <w:b/>
                                <w:bCs/>
                                <w:rtl/>
                                <w:lang w:bidi="he-IL"/>
                              </w:rPr>
                              <w:t>מינימום 50:</w:t>
                            </w:r>
                          </w:p>
                          <w:p w14:paraId="5F83B06F" w14:textId="77777777" w:rsidR="00510AAA" w:rsidRDefault="00510AAA" w:rsidP="00510AAA"/>
                          <w:p w14:paraId="5A148C3B"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ן:</w:t>
                            </w:r>
                          </w:p>
                          <w:p w14:paraId="6154A194" w14:textId="77777777" w:rsidR="00510AAA" w:rsidRDefault="00510AAA" w:rsidP="00510AAA"/>
                          <w:p w14:paraId="06C7850F"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בהתחלה נבחר את כל ציר הזמן:</w:t>
                            </w:r>
                          </w:p>
                          <w:p w14:paraId="2F483F35" w14:textId="77777777" w:rsidR="00510AAA" w:rsidRDefault="00510AAA" w:rsidP="00510AAA"/>
                          <w:p w14:paraId="01AD94EC"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בהתחלה נבחר את כל ציר הזמן:</w:t>
                            </w:r>
                          </w:p>
                          <w:p w14:paraId="7B36CBD7" w14:textId="77777777" w:rsidR="00510AAA" w:rsidRDefault="00510AAA" w:rsidP="00510AAA"/>
                          <w:p w14:paraId="0036FA76" w14:textId="77777777" w:rsidR="00510AAA" w:rsidRPr="00C13168" w:rsidRDefault="00510AAA" w:rsidP="00510AAA">
                            <w:pPr>
                              <w:jc w:val="center"/>
                              <w:rPr>
                                <w:rFonts w:asciiTheme="minorBidi" w:hAnsiTheme="minorBidi" w:cstheme="minorBidi"/>
                                <w:b/>
                                <w:bCs/>
                                <w:lang w:bidi="he-IL"/>
                              </w:rPr>
                            </w:pPr>
                            <w:proofErr w:type="spellStart"/>
                            <w:r>
                              <w:rPr>
                                <w:rFonts w:asciiTheme="minorBidi" w:hAnsiTheme="minorBidi" w:cstheme="minorBidi" w:hint="cs"/>
                                <w:b/>
                                <w:bCs/>
                                <w:rtl/>
                                <w:lang w:bidi="he-IL"/>
                              </w:rPr>
                              <w:t>סטיקות</w:t>
                            </w:r>
                            <w:proofErr w:type="spellEnd"/>
                            <w:r>
                              <w:rPr>
                                <w:rFonts w:asciiTheme="minorBidi" w:hAnsiTheme="minorBidi" w:cstheme="minorBidi"/>
                                <w:b/>
                                <w:bCs/>
                                <w:rtl/>
                                <w:lang w:bidi="he-IL"/>
                              </w:rPr>
                              <w:br/>
                            </w:r>
                            <w:r>
                              <w:rPr>
                                <w:rFonts w:asciiTheme="minorBidi" w:hAnsiTheme="minorBidi" w:cstheme="minorBidi" w:hint="cs"/>
                                <w:b/>
                                <w:bCs/>
                                <w:rtl/>
                                <w:lang w:bidi="he-IL"/>
                              </w:rPr>
                              <w:t>על הפיצ'רים השונים</w:t>
                            </w:r>
                          </w:p>
                          <w:p w14:paraId="583334F1" w14:textId="77777777" w:rsidR="00510AAA" w:rsidRDefault="00510AAA" w:rsidP="00510AAA"/>
                          <w:p w14:paraId="3F82E49C"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1B88FB7B" w14:textId="77777777" w:rsidR="00510AAA" w:rsidRDefault="00510AAA" w:rsidP="00510AAA"/>
                          <w:p w14:paraId="71246A1C"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1D079881" w14:textId="77777777" w:rsidR="00510AAA" w:rsidRDefault="00510AAA" w:rsidP="00510AAA"/>
                          <w:p w14:paraId="477248BB"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065D0CCC" w14:textId="77777777" w:rsidR="00510AAA" w:rsidRDefault="00510AAA" w:rsidP="00510AAA"/>
                          <w:p w14:paraId="3AC09FF0"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0AC48C03" w14:textId="77777777" w:rsidR="00510AAA" w:rsidRDefault="00510AAA" w:rsidP="00510AAA"/>
                          <w:p w14:paraId="313C100E"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p>
                          <w:p w14:paraId="6840AF11" w14:textId="77777777" w:rsidR="00510AAA" w:rsidRDefault="00510AAA" w:rsidP="00510AAA"/>
                          <w:p w14:paraId="1489120B"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p>
                          <w:p w14:paraId="6985F4EE" w14:textId="77777777" w:rsidR="00510AAA" w:rsidRDefault="00510AAA" w:rsidP="00510AAA"/>
                          <w:p w14:paraId="53122C7F"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7B41DC66" w14:textId="77777777" w:rsidR="00510AAA" w:rsidRDefault="00510AAA" w:rsidP="00510AAA"/>
                          <w:p w14:paraId="28B13436"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312CB889" w14:textId="77777777" w:rsidR="00510AAA" w:rsidRDefault="00510AAA" w:rsidP="00510AAA"/>
                          <w:p w14:paraId="1BB02D19"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50BEDCF1" w14:textId="77777777" w:rsidR="00510AAA" w:rsidRDefault="00510AAA" w:rsidP="00510AAA"/>
                          <w:p w14:paraId="452EE09E"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326BE9C9" w14:textId="77777777" w:rsidR="00510AAA" w:rsidRDefault="00510AAA" w:rsidP="00510AAA"/>
                          <w:p w14:paraId="70F49C6F"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p>
                          <w:p w14:paraId="7322350C" w14:textId="77777777" w:rsidR="00510AAA" w:rsidRDefault="00510AAA" w:rsidP="00510AAA"/>
                          <w:p w14:paraId="025A0EC4"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p>
                          <w:p w14:paraId="53F51CFD" w14:textId="77777777" w:rsidR="00510AAA" w:rsidRDefault="00510AAA" w:rsidP="00510AAA"/>
                          <w:p w14:paraId="7D66010E"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4D43838D" w14:textId="77777777" w:rsidR="00510AAA" w:rsidRDefault="00510AAA" w:rsidP="00510AAA"/>
                          <w:p w14:paraId="321A8FAA"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400645A0" w14:textId="77777777" w:rsidR="00510AAA" w:rsidRDefault="00510AAA" w:rsidP="00510AAA"/>
                          <w:p w14:paraId="4BA9CEEF"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4C748F6C" w14:textId="77777777" w:rsidR="00510AAA" w:rsidRDefault="00510AAA" w:rsidP="00510AAA"/>
                          <w:p w14:paraId="2EAF11F4"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0D5090D0" w14:textId="77777777" w:rsidR="00510AAA" w:rsidRDefault="00510AAA" w:rsidP="00510AAA"/>
                          <w:p w14:paraId="66D046DD"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p>
                          <w:p w14:paraId="5F3B7B2D" w14:textId="77777777" w:rsidR="00510AAA" w:rsidRDefault="00510AAA" w:rsidP="00510AAA"/>
                          <w:p w14:paraId="07F166F6"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p>
                          <w:p w14:paraId="53079746" w14:textId="77777777" w:rsidR="00510AAA" w:rsidRDefault="00510AAA" w:rsidP="00510AAA"/>
                          <w:p w14:paraId="65434333"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6075F582" w14:textId="77777777" w:rsidR="00510AAA" w:rsidRDefault="00510AAA" w:rsidP="00510AAA"/>
                          <w:p w14:paraId="28587157"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883D6D" id="תיבת טקסט 10" o:spid="_x0000_s1032" type="#_x0000_t202" style="position:absolute;left:0;text-align:left;margin-left:371.35pt;margin-top:6.7pt;width:126.1pt;height:24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" fillcolor="white [3201]" strokecolor="black [3200]" strokeweight="2pt">
                <v:textbox>
                  <w:txbxContent>
                    <w:p w14:paraId="411B183E"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477DDA44" w14:textId="77777777" w:rsidR="00510AAA" w:rsidRDefault="00510AAA" w:rsidP="00510AAA"/>
                    <w:p w14:paraId="422B3114"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0E06A5F5" w14:textId="77777777" w:rsidR="00510AAA" w:rsidRDefault="00510AAA" w:rsidP="00510AAA"/>
                    <w:p w14:paraId="30196BBE"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p>
                    <w:p w14:paraId="5A47134A" w14:textId="77777777" w:rsidR="00510AAA" w:rsidRDefault="00510AAA" w:rsidP="00510AAA"/>
                    <w:p w14:paraId="73BBF1B8"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p>
                    <w:p w14:paraId="0C351902" w14:textId="77777777" w:rsidR="00510AAA" w:rsidRDefault="00510AAA" w:rsidP="00510AAA"/>
                    <w:p w14:paraId="6C0D0A43"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4B4F9072" w14:textId="77777777" w:rsidR="00510AAA" w:rsidRDefault="00510AAA" w:rsidP="00510AAA"/>
                    <w:p w14:paraId="466532AA"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33558803" w14:textId="77777777" w:rsidR="00510AAA" w:rsidRDefault="00510AAA" w:rsidP="00510AAA"/>
                    <w:p w14:paraId="734FB646"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54109DCE" w14:textId="77777777" w:rsidR="00510AAA" w:rsidRDefault="00510AAA" w:rsidP="00510AAA"/>
                    <w:p w14:paraId="1C82C3C7"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5F9D57E6" w14:textId="77777777" w:rsidR="00510AAA" w:rsidRDefault="00510AAA" w:rsidP="00510AAA"/>
                    <w:p w14:paraId="3241EBA5"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p>
                    <w:p w14:paraId="25F9F1A9" w14:textId="77777777" w:rsidR="00510AAA" w:rsidRDefault="00510AAA" w:rsidP="00510AAA"/>
                    <w:p w14:paraId="00B89646"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p>
                    <w:p w14:paraId="44699F8C" w14:textId="77777777" w:rsidR="00510AAA" w:rsidRDefault="00510AAA" w:rsidP="00510AAA"/>
                    <w:p w14:paraId="231A8678"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4BA568E8" w14:textId="77777777" w:rsidR="00510AAA" w:rsidRDefault="00510AAA" w:rsidP="00510AAA"/>
                    <w:p w14:paraId="23B678C8"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2A4444BC" w14:textId="77777777" w:rsidR="00510AAA" w:rsidRDefault="00510AAA" w:rsidP="00510AAA"/>
                    <w:p w14:paraId="180D9CFE"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5D4C74B1" w14:textId="77777777" w:rsidR="00510AAA" w:rsidRDefault="00510AAA" w:rsidP="00510AAA"/>
                    <w:p w14:paraId="5925A1E3"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13C05769" w14:textId="77777777" w:rsidR="00510AAA" w:rsidRDefault="00510AAA" w:rsidP="00510AAA"/>
                    <w:p w14:paraId="54E617BB"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p>
                    <w:p w14:paraId="1A2950CE" w14:textId="77777777" w:rsidR="00510AAA" w:rsidRDefault="00510AAA" w:rsidP="00510AAA"/>
                    <w:p w14:paraId="3E0DA995"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p>
                    <w:p w14:paraId="2D2F7C31" w14:textId="77777777" w:rsidR="00510AAA" w:rsidRDefault="00510AAA" w:rsidP="00510AAA"/>
                    <w:p w14:paraId="11BC2D15"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7B1A4AD4" w14:textId="77777777" w:rsidR="00510AAA" w:rsidRDefault="00510AAA" w:rsidP="00510AAA"/>
                    <w:p w14:paraId="3AB59CCE"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644D52FD" w14:textId="77777777" w:rsidR="00510AAA" w:rsidRDefault="00510AAA" w:rsidP="00510AAA"/>
                    <w:p w14:paraId="0575B10B"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0F15B383" w14:textId="77777777" w:rsidR="00510AAA" w:rsidRDefault="00510AAA" w:rsidP="00510AAA"/>
                    <w:p w14:paraId="4E946B20"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2EDE8FDB" w14:textId="77777777" w:rsidR="00510AAA" w:rsidRDefault="00510AAA" w:rsidP="00510AAA"/>
                    <w:p w14:paraId="2B41873F"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p>
                    <w:p w14:paraId="0BEE48B1" w14:textId="77777777" w:rsidR="00510AAA" w:rsidRDefault="00510AAA" w:rsidP="00510AAA"/>
                    <w:p w14:paraId="4F6768BF"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p>
                    <w:p w14:paraId="4D2A34F0" w14:textId="77777777" w:rsidR="00510AAA" w:rsidRDefault="00510AAA" w:rsidP="00510AAA"/>
                    <w:p w14:paraId="673DB4F3"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4553BF58" w14:textId="77777777" w:rsidR="00510AAA" w:rsidRDefault="00510AAA" w:rsidP="00510AAA"/>
                    <w:p w14:paraId="38E0707B"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1547EC89" w14:textId="77777777" w:rsidR="00510AAA" w:rsidRDefault="00510AAA" w:rsidP="00510AAA"/>
                    <w:p w14:paraId="034A130C"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r w:rsidRPr="00C13168">
                        <w:rPr>
                          <w:rFonts w:asciiTheme="minorBidi" w:hAnsiTheme="minorBidi" w:cstheme="minorBidi"/>
                          <w:b/>
                          <w:bCs/>
                          <w:rtl/>
                          <w:lang w:bidi="he-IL"/>
                        </w:rPr>
                        <w:t>:</w:t>
                      </w:r>
                    </w:p>
                    <w:p w14:paraId="4BC96D94" w14:textId="77777777" w:rsidR="00510AAA" w:rsidRDefault="00510AAA" w:rsidP="00510AAA"/>
                    <w:p w14:paraId="097DA5C8" w14:textId="77777777" w:rsidR="00510AAA" w:rsidRPr="00C13168" w:rsidRDefault="00510AAA" w:rsidP="00510AAA">
                      <w:pPr>
                        <w:jc w:val="right"/>
                        <w:rPr>
                          <w:rFonts w:asciiTheme="minorBidi" w:hAnsiTheme="minorBidi" w:cstheme="minorBidi"/>
                          <w:b/>
                          <w:bCs/>
                          <w:lang w:bidi="he-IL"/>
                        </w:rPr>
                      </w:pPr>
                      <w:r w:rsidRPr="00C13168">
                        <w:rPr>
                          <w:rFonts w:asciiTheme="minorBidi" w:hAnsiTheme="minorBidi" w:cstheme="minorBidi"/>
                          <w:b/>
                          <w:bCs/>
                          <w:rtl/>
                          <w:lang w:bidi="he-IL"/>
                        </w:rPr>
                        <w:t>לאחר לחיצה על הפלוס</w:t>
                      </w:r>
                      <w:r>
                        <w:rPr>
                          <w:rFonts w:asciiTheme="minorBidi" w:hAnsiTheme="minorBidi" w:cstheme="minorBidi" w:hint="cs"/>
                          <w:b/>
                          <w:bCs/>
                          <w:rtl/>
                          <w:lang w:bidi="he-IL"/>
                        </w:rPr>
                        <w:t xml:space="preserve"> נוכל להתקרב</w:t>
                      </w:r>
                      <w:r w:rsidRPr="00C13168">
                        <w:rPr>
                          <w:rFonts w:asciiTheme="minorBidi" w:hAnsiTheme="minorBidi" w:cstheme="minorBidi"/>
                          <w:b/>
                          <w:bCs/>
                          <w:rtl/>
                          <w:lang w:bidi="he-IL"/>
                        </w:rPr>
                        <w:t>:</w:t>
                      </w:r>
                    </w:p>
                    <w:p w14:paraId="344D9A10" w14:textId="77777777" w:rsidR="00510AAA" w:rsidRDefault="00510AAA" w:rsidP="00510AAA"/>
                    <w:p w14:paraId="201C1854"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כשמתקרבים יותר לנקודה:</w:t>
                      </w:r>
                    </w:p>
                    <w:p w14:paraId="70DE110D" w14:textId="77777777" w:rsidR="00510AAA" w:rsidRDefault="00510AAA" w:rsidP="00510AAA"/>
                    <w:p w14:paraId="124104F4"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בהתחלה נבחר את כל ציר הזמן:</w:t>
                      </w:r>
                    </w:p>
                    <w:p w14:paraId="6367C766" w14:textId="77777777" w:rsidR="00510AAA" w:rsidRDefault="00510AAA" w:rsidP="00510AAA"/>
                    <w:p w14:paraId="1F598E31"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 xml:space="preserve">בהתחלה נבחר את כל ציר </w:t>
                      </w:r>
                      <w:proofErr w:type="spellStart"/>
                      <w:r>
                        <w:rPr>
                          <w:rFonts w:asciiTheme="minorBidi" w:hAnsiTheme="minorBidi" w:cstheme="minorBidi" w:hint="cs"/>
                          <w:b/>
                          <w:bCs/>
                          <w:rtl/>
                          <w:lang w:bidi="he-IL"/>
                        </w:rPr>
                        <w:t>הזמאפשר</w:t>
                      </w:r>
                      <w:proofErr w:type="spellEnd"/>
                      <w:r>
                        <w:rPr>
                          <w:rFonts w:asciiTheme="minorBidi" w:hAnsiTheme="minorBidi" w:cstheme="minorBidi" w:hint="cs"/>
                          <w:b/>
                          <w:bCs/>
                          <w:rtl/>
                          <w:lang w:bidi="he-IL"/>
                        </w:rPr>
                        <w:t xml:space="preserve"> לסנן פריטים באמצעות מספר מינימלי של אירועים -</w:t>
                      </w:r>
                      <w:r>
                        <w:rPr>
                          <w:rFonts w:asciiTheme="minorBidi" w:hAnsiTheme="minorBidi" w:cstheme="minorBidi"/>
                          <w:b/>
                          <w:bCs/>
                          <w:rtl/>
                          <w:lang w:bidi="he-IL"/>
                        </w:rPr>
                        <w:br/>
                      </w:r>
                      <w:r>
                        <w:rPr>
                          <w:rFonts w:asciiTheme="minorBidi" w:hAnsiTheme="minorBidi" w:cstheme="minorBidi" w:hint="cs"/>
                          <w:b/>
                          <w:bCs/>
                          <w:rtl/>
                          <w:lang w:bidi="he-IL"/>
                        </w:rPr>
                        <w:t>מינימום 50:</w:t>
                      </w:r>
                    </w:p>
                    <w:p w14:paraId="49B0A420" w14:textId="77777777" w:rsidR="00510AAA" w:rsidRDefault="00510AAA" w:rsidP="00510AAA"/>
                    <w:p w14:paraId="18952D8E"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לסנן פריטים באמצעות מספר מינימלי של אירועים -</w:t>
                      </w:r>
                      <w:r>
                        <w:rPr>
                          <w:rFonts w:asciiTheme="minorBidi" w:hAnsiTheme="minorBidi" w:cstheme="minorBidi"/>
                          <w:b/>
                          <w:bCs/>
                          <w:rtl/>
                          <w:lang w:bidi="he-IL"/>
                        </w:rPr>
                        <w:br/>
                      </w:r>
                      <w:r>
                        <w:rPr>
                          <w:rFonts w:asciiTheme="minorBidi" w:hAnsiTheme="minorBidi" w:cstheme="minorBidi" w:hint="cs"/>
                          <w:b/>
                          <w:bCs/>
                          <w:rtl/>
                          <w:lang w:bidi="he-IL"/>
                        </w:rPr>
                        <w:t>מינימום 50:</w:t>
                      </w:r>
                    </w:p>
                    <w:p w14:paraId="2E015077" w14:textId="77777777" w:rsidR="00510AAA" w:rsidRDefault="00510AAA" w:rsidP="00510AAA"/>
                    <w:p w14:paraId="0378C1B2"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ן:</w:t>
                      </w:r>
                    </w:p>
                    <w:p w14:paraId="4AAB82AF" w14:textId="77777777" w:rsidR="00510AAA" w:rsidRDefault="00510AAA" w:rsidP="00510AAA"/>
                    <w:p w14:paraId="30C1562E"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בהתחלה נבחר את כל ציר הזמן:</w:t>
                      </w:r>
                    </w:p>
                    <w:p w14:paraId="0413FE0D" w14:textId="77777777" w:rsidR="00510AAA" w:rsidRDefault="00510AAA" w:rsidP="00510AAA"/>
                    <w:p w14:paraId="0E05FC50"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בהתחלה נבחר את כל ציר הזמן:</w:t>
                      </w:r>
                    </w:p>
                    <w:p w14:paraId="16AD3666" w14:textId="77777777" w:rsidR="00510AAA" w:rsidRDefault="00510AAA" w:rsidP="00510AAA"/>
                    <w:p w14:paraId="0E0C966A"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בהתחלה נבחר את כל ציר הזמן:</w:t>
                      </w:r>
                    </w:p>
                    <w:p w14:paraId="13F30C32" w14:textId="77777777" w:rsidR="00510AAA" w:rsidRDefault="00510AAA" w:rsidP="00510AAA"/>
                    <w:p w14:paraId="6E2789AB"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 xml:space="preserve">בהתחלה נבחר את כל ציר </w:t>
                      </w:r>
                      <w:proofErr w:type="spellStart"/>
                      <w:r>
                        <w:rPr>
                          <w:rFonts w:asciiTheme="minorBidi" w:hAnsiTheme="minorBidi" w:cstheme="minorBidi" w:hint="cs"/>
                          <w:b/>
                          <w:bCs/>
                          <w:rtl/>
                          <w:lang w:bidi="he-IL"/>
                        </w:rPr>
                        <w:t>הזמאפשר</w:t>
                      </w:r>
                      <w:proofErr w:type="spellEnd"/>
                      <w:r>
                        <w:rPr>
                          <w:rFonts w:asciiTheme="minorBidi" w:hAnsiTheme="minorBidi" w:cstheme="minorBidi" w:hint="cs"/>
                          <w:b/>
                          <w:bCs/>
                          <w:rtl/>
                          <w:lang w:bidi="he-IL"/>
                        </w:rPr>
                        <w:t xml:space="preserve"> לסנן פריטים באמצעות מספר מינימלי של אירועים -</w:t>
                      </w:r>
                      <w:r>
                        <w:rPr>
                          <w:rFonts w:asciiTheme="minorBidi" w:hAnsiTheme="minorBidi" w:cstheme="minorBidi"/>
                          <w:b/>
                          <w:bCs/>
                          <w:rtl/>
                          <w:lang w:bidi="he-IL"/>
                        </w:rPr>
                        <w:br/>
                      </w:r>
                      <w:r>
                        <w:rPr>
                          <w:rFonts w:asciiTheme="minorBidi" w:hAnsiTheme="minorBidi" w:cstheme="minorBidi" w:hint="cs"/>
                          <w:b/>
                          <w:bCs/>
                          <w:rtl/>
                          <w:lang w:bidi="he-IL"/>
                        </w:rPr>
                        <w:t>מינימום 50:</w:t>
                      </w:r>
                    </w:p>
                    <w:p w14:paraId="7DD9451A" w14:textId="77777777" w:rsidR="00510AAA" w:rsidRDefault="00510AAA" w:rsidP="00510AAA"/>
                    <w:p w14:paraId="133CEA83"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לסנן פריטים באמצעות מספר מינימלי של אירועים -</w:t>
                      </w:r>
                      <w:r>
                        <w:rPr>
                          <w:rFonts w:asciiTheme="minorBidi" w:hAnsiTheme="minorBidi" w:cstheme="minorBidi"/>
                          <w:b/>
                          <w:bCs/>
                          <w:rtl/>
                          <w:lang w:bidi="he-IL"/>
                        </w:rPr>
                        <w:br/>
                      </w:r>
                      <w:r>
                        <w:rPr>
                          <w:rFonts w:asciiTheme="minorBidi" w:hAnsiTheme="minorBidi" w:cstheme="minorBidi" w:hint="cs"/>
                          <w:b/>
                          <w:bCs/>
                          <w:rtl/>
                          <w:lang w:bidi="he-IL"/>
                        </w:rPr>
                        <w:t>מינימום 50:</w:t>
                      </w:r>
                    </w:p>
                    <w:p w14:paraId="22FD6501" w14:textId="77777777" w:rsidR="00510AAA" w:rsidRDefault="00510AAA" w:rsidP="00510AAA"/>
                    <w:p w14:paraId="6E18A0CA"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ן:</w:t>
                      </w:r>
                    </w:p>
                    <w:p w14:paraId="41DD65E3" w14:textId="77777777" w:rsidR="00510AAA" w:rsidRDefault="00510AAA" w:rsidP="00510AAA"/>
                    <w:p w14:paraId="659A7CB8"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בהתחלה נבחר את כל ציר הזמן:</w:t>
                      </w:r>
                    </w:p>
                    <w:p w14:paraId="72AF9514" w14:textId="77777777" w:rsidR="00510AAA" w:rsidRDefault="00510AAA" w:rsidP="00510AAA"/>
                    <w:p w14:paraId="54F7123B"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בהתחלה נבחר את כל ציר הזמן:</w:t>
                      </w:r>
                    </w:p>
                    <w:p w14:paraId="258345EA" w14:textId="77777777" w:rsidR="00510AAA" w:rsidRDefault="00510AAA" w:rsidP="00510AAA"/>
                    <w:p w14:paraId="381DEBBD"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בהתחלה נבחר את כל ציר הזמן:</w:t>
                      </w:r>
                    </w:p>
                    <w:p w14:paraId="6EE9814E" w14:textId="77777777" w:rsidR="00510AAA" w:rsidRDefault="00510AAA" w:rsidP="00510AAA"/>
                    <w:p w14:paraId="0F1290C3"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 xml:space="preserve">בהתחלה נבחר את כל ציר </w:t>
                      </w:r>
                      <w:proofErr w:type="spellStart"/>
                      <w:r>
                        <w:rPr>
                          <w:rFonts w:asciiTheme="minorBidi" w:hAnsiTheme="minorBidi" w:cstheme="minorBidi" w:hint="cs"/>
                          <w:b/>
                          <w:bCs/>
                          <w:rtl/>
                          <w:lang w:bidi="he-IL"/>
                        </w:rPr>
                        <w:t>הזמאפשר</w:t>
                      </w:r>
                      <w:proofErr w:type="spellEnd"/>
                      <w:r>
                        <w:rPr>
                          <w:rFonts w:asciiTheme="minorBidi" w:hAnsiTheme="minorBidi" w:cstheme="minorBidi" w:hint="cs"/>
                          <w:b/>
                          <w:bCs/>
                          <w:rtl/>
                          <w:lang w:bidi="he-IL"/>
                        </w:rPr>
                        <w:t xml:space="preserve"> לסנן פריטים באמצעות מספר מינימלי של אירועים -</w:t>
                      </w:r>
                      <w:r>
                        <w:rPr>
                          <w:rFonts w:asciiTheme="minorBidi" w:hAnsiTheme="minorBidi" w:cstheme="minorBidi"/>
                          <w:b/>
                          <w:bCs/>
                          <w:rtl/>
                          <w:lang w:bidi="he-IL"/>
                        </w:rPr>
                        <w:br/>
                      </w:r>
                      <w:r>
                        <w:rPr>
                          <w:rFonts w:asciiTheme="minorBidi" w:hAnsiTheme="minorBidi" w:cstheme="minorBidi" w:hint="cs"/>
                          <w:b/>
                          <w:bCs/>
                          <w:rtl/>
                          <w:lang w:bidi="he-IL"/>
                        </w:rPr>
                        <w:t>מינימום 50:</w:t>
                      </w:r>
                    </w:p>
                    <w:p w14:paraId="56485364" w14:textId="77777777" w:rsidR="00510AAA" w:rsidRDefault="00510AAA" w:rsidP="00510AAA"/>
                    <w:p w14:paraId="2FB41944"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לסנן פריטים באמצעות מספר מינימלי של אירועים -</w:t>
                      </w:r>
                      <w:r>
                        <w:rPr>
                          <w:rFonts w:asciiTheme="minorBidi" w:hAnsiTheme="minorBidi" w:cstheme="minorBidi"/>
                          <w:b/>
                          <w:bCs/>
                          <w:rtl/>
                          <w:lang w:bidi="he-IL"/>
                        </w:rPr>
                        <w:br/>
                      </w:r>
                      <w:r>
                        <w:rPr>
                          <w:rFonts w:asciiTheme="minorBidi" w:hAnsiTheme="minorBidi" w:cstheme="minorBidi" w:hint="cs"/>
                          <w:b/>
                          <w:bCs/>
                          <w:rtl/>
                          <w:lang w:bidi="he-IL"/>
                        </w:rPr>
                        <w:t>מינימום 50:</w:t>
                      </w:r>
                    </w:p>
                    <w:p w14:paraId="2B3A1BCC" w14:textId="77777777" w:rsidR="00510AAA" w:rsidRDefault="00510AAA" w:rsidP="00510AAA"/>
                    <w:p w14:paraId="6F492FA2"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ן:</w:t>
                      </w:r>
                    </w:p>
                    <w:p w14:paraId="65B5417A" w14:textId="77777777" w:rsidR="00510AAA" w:rsidRDefault="00510AAA" w:rsidP="00510AAA"/>
                    <w:p w14:paraId="759DC740"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בהתחלה נבחר את כל ציר הזמן:</w:t>
                      </w:r>
                    </w:p>
                    <w:p w14:paraId="40F1CB99" w14:textId="77777777" w:rsidR="00510AAA" w:rsidRDefault="00510AAA" w:rsidP="00510AAA"/>
                    <w:p w14:paraId="171C9569"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בהתחלה נבחר את כל ציר הזמן:</w:t>
                      </w:r>
                    </w:p>
                    <w:p w14:paraId="3E9C950B" w14:textId="77777777" w:rsidR="00510AAA" w:rsidRDefault="00510AAA" w:rsidP="00510AAA"/>
                    <w:p w14:paraId="180E8DCE"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בהתחלה נבחר את כל ציר הזמן:</w:t>
                      </w:r>
                    </w:p>
                    <w:p w14:paraId="0162E444" w14:textId="77777777" w:rsidR="00510AAA" w:rsidRDefault="00510AAA" w:rsidP="00510AAA"/>
                    <w:p w14:paraId="49DBC2AB"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 xml:space="preserve">בהתחלה נבחר את כל ציר </w:t>
                      </w:r>
                      <w:proofErr w:type="spellStart"/>
                      <w:r>
                        <w:rPr>
                          <w:rFonts w:asciiTheme="minorBidi" w:hAnsiTheme="minorBidi" w:cstheme="minorBidi" w:hint="cs"/>
                          <w:b/>
                          <w:bCs/>
                          <w:rtl/>
                          <w:lang w:bidi="he-IL"/>
                        </w:rPr>
                        <w:t>הזמאפשר</w:t>
                      </w:r>
                      <w:proofErr w:type="spellEnd"/>
                      <w:r>
                        <w:rPr>
                          <w:rFonts w:asciiTheme="minorBidi" w:hAnsiTheme="minorBidi" w:cstheme="minorBidi" w:hint="cs"/>
                          <w:b/>
                          <w:bCs/>
                          <w:rtl/>
                          <w:lang w:bidi="he-IL"/>
                        </w:rPr>
                        <w:t xml:space="preserve"> לסנן פריטים באמצעות מספר מינימלי של אירועים -</w:t>
                      </w:r>
                      <w:r>
                        <w:rPr>
                          <w:rFonts w:asciiTheme="minorBidi" w:hAnsiTheme="minorBidi" w:cstheme="minorBidi"/>
                          <w:b/>
                          <w:bCs/>
                          <w:rtl/>
                          <w:lang w:bidi="he-IL"/>
                        </w:rPr>
                        <w:br/>
                      </w:r>
                      <w:r>
                        <w:rPr>
                          <w:rFonts w:asciiTheme="minorBidi" w:hAnsiTheme="minorBidi" w:cstheme="minorBidi" w:hint="cs"/>
                          <w:b/>
                          <w:bCs/>
                          <w:rtl/>
                          <w:lang w:bidi="he-IL"/>
                        </w:rPr>
                        <w:t>מינימום 50:</w:t>
                      </w:r>
                    </w:p>
                    <w:p w14:paraId="0EC7FC48" w14:textId="77777777" w:rsidR="00510AAA" w:rsidRDefault="00510AAA" w:rsidP="00510AAA"/>
                    <w:p w14:paraId="29261326"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לסנן פריטים באמצעות מספר מינימלי של אירועים -</w:t>
                      </w:r>
                      <w:r>
                        <w:rPr>
                          <w:rFonts w:asciiTheme="minorBidi" w:hAnsiTheme="minorBidi" w:cstheme="minorBidi"/>
                          <w:b/>
                          <w:bCs/>
                          <w:rtl/>
                          <w:lang w:bidi="he-IL"/>
                        </w:rPr>
                        <w:br/>
                      </w:r>
                      <w:r>
                        <w:rPr>
                          <w:rFonts w:asciiTheme="minorBidi" w:hAnsiTheme="minorBidi" w:cstheme="minorBidi" w:hint="cs"/>
                          <w:b/>
                          <w:bCs/>
                          <w:rtl/>
                          <w:lang w:bidi="he-IL"/>
                        </w:rPr>
                        <w:t>מינימום 50:</w:t>
                      </w:r>
                    </w:p>
                    <w:p w14:paraId="34B96D1A" w14:textId="77777777" w:rsidR="00510AAA" w:rsidRDefault="00510AAA" w:rsidP="00510AAA"/>
                    <w:p w14:paraId="489B3F2F"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ן:</w:t>
                      </w:r>
                    </w:p>
                    <w:p w14:paraId="06D3C585" w14:textId="77777777" w:rsidR="00510AAA" w:rsidRDefault="00510AAA" w:rsidP="00510AAA"/>
                    <w:p w14:paraId="054D31D2"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בהתחלה נבחר את כל ציר הזמן:</w:t>
                      </w:r>
                    </w:p>
                    <w:p w14:paraId="7D7D0919" w14:textId="77777777" w:rsidR="00510AAA" w:rsidRDefault="00510AAA" w:rsidP="00510AAA"/>
                    <w:p w14:paraId="40D2ECAF"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בהתחלה נבחר את כל ציר הזמן:</w:t>
                      </w:r>
                    </w:p>
                    <w:p w14:paraId="76CEBEED" w14:textId="77777777" w:rsidR="00510AAA" w:rsidRDefault="00510AAA" w:rsidP="00510AAA"/>
                    <w:p w14:paraId="747F83A1" w14:textId="77777777" w:rsidR="00510AAA" w:rsidRPr="00C13168" w:rsidRDefault="00510AAA" w:rsidP="00510AAA">
                      <w:pPr>
                        <w:jc w:val="center"/>
                        <w:rPr>
                          <w:rFonts w:asciiTheme="minorBidi" w:hAnsiTheme="minorBidi" w:cstheme="minorBidi"/>
                          <w:b/>
                          <w:bCs/>
                          <w:lang w:bidi="he-IL"/>
                        </w:rPr>
                      </w:pPr>
                      <w:proofErr w:type="spellStart"/>
                      <w:r>
                        <w:rPr>
                          <w:rFonts w:asciiTheme="minorBidi" w:hAnsiTheme="minorBidi" w:cstheme="minorBidi" w:hint="cs"/>
                          <w:b/>
                          <w:bCs/>
                          <w:rtl/>
                          <w:lang w:bidi="he-IL"/>
                        </w:rPr>
                        <w:t>סטיקות</w:t>
                      </w:r>
                      <w:proofErr w:type="spellEnd"/>
                      <w:r>
                        <w:rPr>
                          <w:rFonts w:asciiTheme="minorBidi" w:hAnsiTheme="minorBidi" w:cstheme="minorBidi"/>
                          <w:b/>
                          <w:bCs/>
                          <w:rtl/>
                          <w:lang w:bidi="he-IL"/>
                        </w:rPr>
                        <w:br/>
                      </w:r>
                      <w:r>
                        <w:rPr>
                          <w:rFonts w:asciiTheme="minorBidi" w:hAnsiTheme="minorBidi" w:cstheme="minorBidi" w:hint="cs"/>
                          <w:b/>
                          <w:bCs/>
                          <w:rtl/>
                          <w:lang w:bidi="he-IL"/>
                        </w:rPr>
                        <w:t>על הפיצ'רים השונים</w:t>
                      </w:r>
                    </w:p>
                    <w:p w14:paraId="5AE9A94E" w14:textId="77777777" w:rsidR="00510AAA" w:rsidRDefault="00510AAA" w:rsidP="00510AAA"/>
                    <w:p w14:paraId="5110EBE1"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1135E8B7" w14:textId="77777777" w:rsidR="00510AAA" w:rsidRDefault="00510AAA" w:rsidP="00510AAA"/>
                    <w:p w14:paraId="5C2D5D04"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5356468E" w14:textId="77777777" w:rsidR="00510AAA" w:rsidRDefault="00510AAA" w:rsidP="00510AAA"/>
                    <w:p w14:paraId="2FDDA934"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65B0EDC8" w14:textId="77777777" w:rsidR="00510AAA" w:rsidRDefault="00510AAA" w:rsidP="00510AAA"/>
                    <w:p w14:paraId="4F9EECD8"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1EF0F67C" w14:textId="77777777" w:rsidR="00510AAA" w:rsidRDefault="00510AAA" w:rsidP="00510AAA"/>
                    <w:p w14:paraId="1D2CA8A0"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p>
                    <w:p w14:paraId="554DB0BB" w14:textId="77777777" w:rsidR="00510AAA" w:rsidRDefault="00510AAA" w:rsidP="00510AAA"/>
                    <w:p w14:paraId="2081CF07"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p>
                    <w:p w14:paraId="2EEFF1E5" w14:textId="77777777" w:rsidR="00510AAA" w:rsidRDefault="00510AAA" w:rsidP="00510AAA"/>
                    <w:p w14:paraId="461FBA6E"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4A3FD870" w14:textId="77777777" w:rsidR="00510AAA" w:rsidRDefault="00510AAA" w:rsidP="00510AAA"/>
                    <w:p w14:paraId="0E5F2FA9"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74B41A3E" w14:textId="77777777" w:rsidR="00510AAA" w:rsidRDefault="00510AAA" w:rsidP="00510AAA"/>
                    <w:p w14:paraId="3C5FB10A"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3E17917E" w14:textId="77777777" w:rsidR="00510AAA" w:rsidRDefault="00510AAA" w:rsidP="00510AAA"/>
                    <w:p w14:paraId="293565D8"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0090C57F" w14:textId="77777777" w:rsidR="00510AAA" w:rsidRDefault="00510AAA" w:rsidP="00510AAA"/>
                    <w:p w14:paraId="4CF54B30"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p>
                    <w:p w14:paraId="7952572A" w14:textId="77777777" w:rsidR="00510AAA" w:rsidRDefault="00510AAA" w:rsidP="00510AAA"/>
                    <w:p w14:paraId="66E6CCAF"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p>
                    <w:p w14:paraId="3F473B1A" w14:textId="77777777" w:rsidR="00510AAA" w:rsidRDefault="00510AAA" w:rsidP="00510AAA"/>
                    <w:p w14:paraId="2AB33302"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37B8900B" w14:textId="77777777" w:rsidR="00510AAA" w:rsidRDefault="00510AAA" w:rsidP="00510AAA"/>
                    <w:p w14:paraId="3E7AD84D"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09C8E7CE" w14:textId="77777777" w:rsidR="00510AAA" w:rsidRDefault="00510AAA" w:rsidP="00510AAA"/>
                    <w:p w14:paraId="7B71778A"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4B03E1B1" w14:textId="77777777" w:rsidR="00510AAA" w:rsidRDefault="00510AAA" w:rsidP="00510AAA"/>
                    <w:p w14:paraId="6EF6272D"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7449EE6B" w14:textId="77777777" w:rsidR="00510AAA" w:rsidRDefault="00510AAA" w:rsidP="00510AAA"/>
                    <w:p w14:paraId="534C6F7D"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p>
                    <w:p w14:paraId="365DE88D" w14:textId="77777777" w:rsidR="00510AAA" w:rsidRDefault="00510AAA" w:rsidP="00510AAA"/>
                    <w:p w14:paraId="4BAF3067"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p>
                    <w:p w14:paraId="1AE0CEB0" w14:textId="77777777" w:rsidR="00510AAA" w:rsidRDefault="00510AAA" w:rsidP="00510AAA"/>
                    <w:p w14:paraId="3D6605A9"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0DF4086D" w14:textId="77777777" w:rsidR="00510AAA" w:rsidRDefault="00510AAA" w:rsidP="00510AAA"/>
                    <w:p w14:paraId="65F403E1"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5D45B71D" w14:textId="77777777" w:rsidR="00510AAA" w:rsidRDefault="00510AAA" w:rsidP="00510AAA"/>
                    <w:p w14:paraId="568EAE59"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3AC36BDE" w14:textId="77777777" w:rsidR="00510AAA" w:rsidRDefault="00510AAA" w:rsidP="00510AAA"/>
                    <w:p w14:paraId="760DEDD3"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0F69B11D" w14:textId="77777777" w:rsidR="00510AAA" w:rsidRDefault="00510AAA" w:rsidP="00510AAA"/>
                    <w:p w14:paraId="64BC69F1"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p>
                    <w:p w14:paraId="2B393C89" w14:textId="77777777" w:rsidR="00510AAA" w:rsidRDefault="00510AAA" w:rsidP="00510AAA"/>
                    <w:p w14:paraId="4DD42285"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p>
                    <w:p w14:paraId="5E3D1E7C" w14:textId="77777777" w:rsidR="00510AAA" w:rsidRDefault="00510AAA" w:rsidP="00510AAA"/>
                    <w:p w14:paraId="69C7508A"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1E69A1A4" w14:textId="77777777" w:rsidR="00510AAA" w:rsidRDefault="00510AAA" w:rsidP="00510AAA"/>
                    <w:p w14:paraId="556ACC72"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7D321045" w14:textId="77777777" w:rsidR="00510AAA" w:rsidRDefault="00510AAA" w:rsidP="00510AAA"/>
                    <w:p w14:paraId="04A725A0"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1B5B16A9" w14:textId="77777777" w:rsidR="00510AAA" w:rsidRDefault="00510AAA" w:rsidP="00510AAA"/>
                    <w:p w14:paraId="10811954"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43B56D61" w14:textId="77777777" w:rsidR="00510AAA" w:rsidRDefault="00510AAA" w:rsidP="00510AAA"/>
                    <w:p w14:paraId="2231EF1E"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p>
                    <w:p w14:paraId="70AF134F" w14:textId="77777777" w:rsidR="00510AAA" w:rsidRDefault="00510AAA" w:rsidP="00510AAA"/>
                    <w:p w14:paraId="0784AD7F"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p>
                    <w:p w14:paraId="080094EA" w14:textId="77777777" w:rsidR="00510AAA" w:rsidRDefault="00510AAA" w:rsidP="00510AAA"/>
                    <w:p w14:paraId="195D9C31"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373DCCB5" w14:textId="77777777" w:rsidR="00510AAA" w:rsidRDefault="00510AAA" w:rsidP="00510AAA"/>
                    <w:p w14:paraId="58E30B7A"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193C2B5A" w14:textId="77777777" w:rsidR="00510AAA" w:rsidRDefault="00510AAA" w:rsidP="00510AAA"/>
                    <w:p w14:paraId="3457E1FB"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2A851C32" w14:textId="77777777" w:rsidR="00510AAA" w:rsidRDefault="00510AAA" w:rsidP="00510AAA"/>
                    <w:p w14:paraId="4F9784FA"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02D54A5C" w14:textId="77777777" w:rsidR="00510AAA" w:rsidRDefault="00510AAA" w:rsidP="00510AAA"/>
                    <w:p w14:paraId="4B924F3D"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p>
                    <w:p w14:paraId="46F6AA42" w14:textId="77777777" w:rsidR="00510AAA" w:rsidRDefault="00510AAA" w:rsidP="00510AAA"/>
                    <w:p w14:paraId="7FEE8150"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p>
                    <w:p w14:paraId="7BE3C402" w14:textId="77777777" w:rsidR="00510AAA" w:rsidRDefault="00510AAA" w:rsidP="00510AAA"/>
                    <w:p w14:paraId="6BE37AEF"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10F0068F" w14:textId="77777777" w:rsidR="00510AAA" w:rsidRDefault="00510AAA" w:rsidP="00510AAA"/>
                    <w:p w14:paraId="6338466F"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00F2E9CB" w14:textId="77777777" w:rsidR="00510AAA" w:rsidRDefault="00510AAA" w:rsidP="00510AAA"/>
                    <w:p w14:paraId="01FFBF95"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4B655866" w14:textId="77777777" w:rsidR="00510AAA" w:rsidRDefault="00510AAA" w:rsidP="00510AAA"/>
                    <w:p w14:paraId="09FD18E9"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4DB15153" w14:textId="77777777" w:rsidR="00510AAA" w:rsidRDefault="00510AAA" w:rsidP="00510AAA"/>
                    <w:p w14:paraId="2689BD36"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p>
                    <w:p w14:paraId="0D2C9537" w14:textId="77777777" w:rsidR="00510AAA" w:rsidRDefault="00510AAA" w:rsidP="00510AAA"/>
                    <w:p w14:paraId="0265153C"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p>
                    <w:p w14:paraId="7AEC3F63" w14:textId="77777777" w:rsidR="00510AAA" w:rsidRDefault="00510AAA" w:rsidP="00510AAA"/>
                    <w:p w14:paraId="5448B9B1"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0508AE78" w14:textId="77777777" w:rsidR="00510AAA" w:rsidRDefault="00510AAA" w:rsidP="00510AAA"/>
                    <w:p w14:paraId="3919EC0A"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3281092F" w14:textId="77777777" w:rsidR="00510AAA" w:rsidRDefault="00510AAA" w:rsidP="00510AAA"/>
                    <w:p w14:paraId="1B4A29D7"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r w:rsidRPr="00C13168">
                        <w:rPr>
                          <w:rFonts w:asciiTheme="minorBidi" w:hAnsiTheme="minorBidi" w:cstheme="minorBidi"/>
                          <w:b/>
                          <w:bCs/>
                          <w:rtl/>
                          <w:lang w:bidi="he-IL"/>
                        </w:rPr>
                        <w:t>:</w:t>
                      </w:r>
                    </w:p>
                    <w:p w14:paraId="0733E7D0" w14:textId="77777777" w:rsidR="00510AAA" w:rsidRDefault="00510AAA" w:rsidP="00510AAA"/>
                    <w:p w14:paraId="6D50CDB5" w14:textId="77777777" w:rsidR="00510AAA" w:rsidRPr="00C13168" w:rsidRDefault="00510AAA" w:rsidP="00510AAA">
                      <w:pPr>
                        <w:jc w:val="right"/>
                        <w:rPr>
                          <w:rFonts w:asciiTheme="minorBidi" w:hAnsiTheme="minorBidi" w:cstheme="minorBidi"/>
                          <w:b/>
                          <w:bCs/>
                          <w:lang w:bidi="he-IL"/>
                        </w:rPr>
                      </w:pPr>
                      <w:r w:rsidRPr="00C13168">
                        <w:rPr>
                          <w:rFonts w:asciiTheme="minorBidi" w:hAnsiTheme="minorBidi" w:cstheme="minorBidi"/>
                          <w:b/>
                          <w:bCs/>
                          <w:rtl/>
                          <w:lang w:bidi="he-IL"/>
                        </w:rPr>
                        <w:t>לאחר לחיצה על הפלוס</w:t>
                      </w:r>
                      <w:r>
                        <w:rPr>
                          <w:rFonts w:asciiTheme="minorBidi" w:hAnsiTheme="minorBidi" w:cstheme="minorBidi" w:hint="cs"/>
                          <w:b/>
                          <w:bCs/>
                          <w:rtl/>
                          <w:lang w:bidi="he-IL"/>
                        </w:rPr>
                        <w:t xml:space="preserve"> נוכל להתקרב</w:t>
                      </w:r>
                      <w:r w:rsidRPr="00C13168">
                        <w:rPr>
                          <w:rFonts w:asciiTheme="minorBidi" w:hAnsiTheme="minorBidi" w:cstheme="minorBidi"/>
                          <w:b/>
                          <w:bCs/>
                          <w:rtl/>
                          <w:lang w:bidi="he-IL"/>
                        </w:rPr>
                        <w:t>:</w:t>
                      </w:r>
                    </w:p>
                    <w:p w14:paraId="4FF08CF8" w14:textId="77777777" w:rsidR="00510AAA" w:rsidRDefault="00510AAA" w:rsidP="00510AAA"/>
                    <w:p w14:paraId="5A5CD571"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כשמתקרבים יותר לנקודה:</w:t>
                      </w:r>
                    </w:p>
                    <w:p w14:paraId="3675379A" w14:textId="77777777" w:rsidR="00510AAA" w:rsidRDefault="00510AAA" w:rsidP="00510AAA"/>
                    <w:p w14:paraId="49E2E9D5"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בהתחלה נבחר את כל ציר הזמן:</w:t>
                      </w:r>
                    </w:p>
                    <w:p w14:paraId="213176E2" w14:textId="77777777" w:rsidR="00510AAA" w:rsidRDefault="00510AAA" w:rsidP="00510AAA"/>
                    <w:p w14:paraId="01AA822A"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 xml:space="preserve">בהתחלה נבחר את כל ציר </w:t>
                      </w:r>
                      <w:proofErr w:type="spellStart"/>
                      <w:r>
                        <w:rPr>
                          <w:rFonts w:asciiTheme="minorBidi" w:hAnsiTheme="minorBidi" w:cstheme="minorBidi" w:hint="cs"/>
                          <w:b/>
                          <w:bCs/>
                          <w:rtl/>
                          <w:lang w:bidi="he-IL"/>
                        </w:rPr>
                        <w:t>הזמאפשר</w:t>
                      </w:r>
                      <w:proofErr w:type="spellEnd"/>
                      <w:r>
                        <w:rPr>
                          <w:rFonts w:asciiTheme="minorBidi" w:hAnsiTheme="minorBidi" w:cstheme="minorBidi" w:hint="cs"/>
                          <w:b/>
                          <w:bCs/>
                          <w:rtl/>
                          <w:lang w:bidi="he-IL"/>
                        </w:rPr>
                        <w:t xml:space="preserve"> לסנן פריטים באמצעות מספר מינימלי של אירועים -</w:t>
                      </w:r>
                      <w:r>
                        <w:rPr>
                          <w:rFonts w:asciiTheme="minorBidi" w:hAnsiTheme="minorBidi" w:cstheme="minorBidi"/>
                          <w:b/>
                          <w:bCs/>
                          <w:rtl/>
                          <w:lang w:bidi="he-IL"/>
                        </w:rPr>
                        <w:br/>
                      </w:r>
                      <w:r>
                        <w:rPr>
                          <w:rFonts w:asciiTheme="minorBidi" w:hAnsiTheme="minorBidi" w:cstheme="minorBidi" w:hint="cs"/>
                          <w:b/>
                          <w:bCs/>
                          <w:rtl/>
                          <w:lang w:bidi="he-IL"/>
                        </w:rPr>
                        <w:t>מינימום 50:</w:t>
                      </w:r>
                    </w:p>
                    <w:p w14:paraId="0550325E" w14:textId="77777777" w:rsidR="00510AAA" w:rsidRDefault="00510AAA" w:rsidP="00510AAA"/>
                    <w:p w14:paraId="70A900F6"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לסנן פריטים באמצעות מספר מינימלי של אירועים -</w:t>
                      </w:r>
                      <w:r>
                        <w:rPr>
                          <w:rFonts w:asciiTheme="minorBidi" w:hAnsiTheme="minorBidi" w:cstheme="minorBidi"/>
                          <w:b/>
                          <w:bCs/>
                          <w:rtl/>
                          <w:lang w:bidi="he-IL"/>
                        </w:rPr>
                        <w:br/>
                      </w:r>
                      <w:r>
                        <w:rPr>
                          <w:rFonts w:asciiTheme="minorBidi" w:hAnsiTheme="minorBidi" w:cstheme="minorBidi" w:hint="cs"/>
                          <w:b/>
                          <w:bCs/>
                          <w:rtl/>
                          <w:lang w:bidi="he-IL"/>
                        </w:rPr>
                        <w:t>מינימום 50:</w:t>
                      </w:r>
                    </w:p>
                    <w:p w14:paraId="1E96D2C6" w14:textId="77777777" w:rsidR="00510AAA" w:rsidRDefault="00510AAA" w:rsidP="00510AAA"/>
                    <w:p w14:paraId="1B20B266"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ן:</w:t>
                      </w:r>
                    </w:p>
                    <w:p w14:paraId="5068BCEF" w14:textId="77777777" w:rsidR="00510AAA" w:rsidRDefault="00510AAA" w:rsidP="00510AAA"/>
                    <w:p w14:paraId="5D24FA68"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בהתחלה נבחר את כל ציר הזמן:</w:t>
                      </w:r>
                    </w:p>
                    <w:p w14:paraId="6EA762F6" w14:textId="77777777" w:rsidR="00510AAA" w:rsidRDefault="00510AAA" w:rsidP="00510AAA"/>
                    <w:p w14:paraId="268C68E3"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בהתחלה נבחר את כל ציר הזמן:</w:t>
                      </w:r>
                    </w:p>
                    <w:p w14:paraId="73A08722" w14:textId="77777777" w:rsidR="00510AAA" w:rsidRDefault="00510AAA" w:rsidP="00510AAA"/>
                    <w:p w14:paraId="706D05CE"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בהתחלה נבחר את כל ציר הזמן:</w:t>
                      </w:r>
                    </w:p>
                    <w:p w14:paraId="2184A3C1" w14:textId="77777777" w:rsidR="00510AAA" w:rsidRDefault="00510AAA" w:rsidP="00510AAA"/>
                    <w:p w14:paraId="788AD696"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 xml:space="preserve">בהתחלה נבחר את כל ציר </w:t>
                      </w:r>
                      <w:proofErr w:type="spellStart"/>
                      <w:r>
                        <w:rPr>
                          <w:rFonts w:asciiTheme="minorBidi" w:hAnsiTheme="minorBidi" w:cstheme="minorBidi" w:hint="cs"/>
                          <w:b/>
                          <w:bCs/>
                          <w:rtl/>
                          <w:lang w:bidi="he-IL"/>
                        </w:rPr>
                        <w:t>הזמאפשר</w:t>
                      </w:r>
                      <w:proofErr w:type="spellEnd"/>
                      <w:r>
                        <w:rPr>
                          <w:rFonts w:asciiTheme="minorBidi" w:hAnsiTheme="minorBidi" w:cstheme="minorBidi" w:hint="cs"/>
                          <w:b/>
                          <w:bCs/>
                          <w:rtl/>
                          <w:lang w:bidi="he-IL"/>
                        </w:rPr>
                        <w:t xml:space="preserve"> לסנן פריטים באמצעות מספר מינימלי של אירועים -</w:t>
                      </w:r>
                      <w:r>
                        <w:rPr>
                          <w:rFonts w:asciiTheme="minorBidi" w:hAnsiTheme="minorBidi" w:cstheme="minorBidi"/>
                          <w:b/>
                          <w:bCs/>
                          <w:rtl/>
                          <w:lang w:bidi="he-IL"/>
                        </w:rPr>
                        <w:br/>
                      </w:r>
                      <w:r>
                        <w:rPr>
                          <w:rFonts w:asciiTheme="minorBidi" w:hAnsiTheme="minorBidi" w:cstheme="minorBidi" w:hint="cs"/>
                          <w:b/>
                          <w:bCs/>
                          <w:rtl/>
                          <w:lang w:bidi="he-IL"/>
                        </w:rPr>
                        <w:t>מינימום 50:</w:t>
                      </w:r>
                    </w:p>
                    <w:p w14:paraId="01573088" w14:textId="77777777" w:rsidR="00510AAA" w:rsidRDefault="00510AAA" w:rsidP="00510AAA"/>
                    <w:p w14:paraId="08ED8496"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לסנן פריטים באמצעות מספר מינימלי של אירועים -</w:t>
                      </w:r>
                      <w:r>
                        <w:rPr>
                          <w:rFonts w:asciiTheme="minorBidi" w:hAnsiTheme="minorBidi" w:cstheme="minorBidi"/>
                          <w:b/>
                          <w:bCs/>
                          <w:rtl/>
                          <w:lang w:bidi="he-IL"/>
                        </w:rPr>
                        <w:br/>
                      </w:r>
                      <w:r>
                        <w:rPr>
                          <w:rFonts w:asciiTheme="minorBidi" w:hAnsiTheme="minorBidi" w:cstheme="minorBidi" w:hint="cs"/>
                          <w:b/>
                          <w:bCs/>
                          <w:rtl/>
                          <w:lang w:bidi="he-IL"/>
                        </w:rPr>
                        <w:t>מינימום 50:</w:t>
                      </w:r>
                    </w:p>
                    <w:p w14:paraId="1B04244B" w14:textId="77777777" w:rsidR="00510AAA" w:rsidRDefault="00510AAA" w:rsidP="00510AAA"/>
                    <w:p w14:paraId="08F12043"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ן:</w:t>
                      </w:r>
                    </w:p>
                    <w:p w14:paraId="256F5F5B" w14:textId="77777777" w:rsidR="00510AAA" w:rsidRDefault="00510AAA" w:rsidP="00510AAA"/>
                    <w:p w14:paraId="3CA9D9F2"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בהתחלה נבחר את כל ציר הזמן:</w:t>
                      </w:r>
                    </w:p>
                    <w:p w14:paraId="5B1AFDBB" w14:textId="77777777" w:rsidR="00510AAA" w:rsidRDefault="00510AAA" w:rsidP="00510AAA"/>
                    <w:p w14:paraId="3584C4CD"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בהתחלה נבחר את כל ציר הזמן:</w:t>
                      </w:r>
                    </w:p>
                    <w:p w14:paraId="417ECC75" w14:textId="77777777" w:rsidR="00510AAA" w:rsidRDefault="00510AAA" w:rsidP="00510AAA"/>
                    <w:p w14:paraId="38767221"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בהתחלה נבחר את כל ציר הזמן:</w:t>
                      </w:r>
                    </w:p>
                    <w:p w14:paraId="33053CB9" w14:textId="77777777" w:rsidR="00510AAA" w:rsidRDefault="00510AAA" w:rsidP="00510AAA"/>
                    <w:p w14:paraId="6AF74BCA"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 xml:space="preserve">בהתחלה נבחר את כל ציר </w:t>
                      </w:r>
                      <w:proofErr w:type="spellStart"/>
                      <w:r>
                        <w:rPr>
                          <w:rFonts w:asciiTheme="minorBidi" w:hAnsiTheme="minorBidi" w:cstheme="minorBidi" w:hint="cs"/>
                          <w:b/>
                          <w:bCs/>
                          <w:rtl/>
                          <w:lang w:bidi="he-IL"/>
                        </w:rPr>
                        <w:t>הזמאפשר</w:t>
                      </w:r>
                      <w:proofErr w:type="spellEnd"/>
                      <w:r>
                        <w:rPr>
                          <w:rFonts w:asciiTheme="minorBidi" w:hAnsiTheme="minorBidi" w:cstheme="minorBidi" w:hint="cs"/>
                          <w:b/>
                          <w:bCs/>
                          <w:rtl/>
                          <w:lang w:bidi="he-IL"/>
                        </w:rPr>
                        <w:t xml:space="preserve"> לסנן פריטים באמצעות מספר מינימלי של אירועים -</w:t>
                      </w:r>
                      <w:r>
                        <w:rPr>
                          <w:rFonts w:asciiTheme="minorBidi" w:hAnsiTheme="minorBidi" w:cstheme="minorBidi"/>
                          <w:b/>
                          <w:bCs/>
                          <w:rtl/>
                          <w:lang w:bidi="he-IL"/>
                        </w:rPr>
                        <w:br/>
                      </w:r>
                      <w:r>
                        <w:rPr>
                          <w:rFonts w:asciiTheme="minorBidi" w:hAnsiTheme="minorBidi" w:cstheme="minorBidi" w:hint="cs"/>
                          <w:b/>
                          <w:bCs/>
                          <w:rtl/>
                          <w:lang w:bidi="he-IL"/>
                        </w:rPr>
                        <w:t>מינימום 50:</w:t>
                      </w:r>
                    </w:p>
                    <w:p w14:paraId="2C236245" w14:textId="77777777" w:rsidR="00510AAA" w:rsidRDefault="00510AAA" w:rsidP="00510AAA"/>
                    <w:p w14:paraId="647DBB78"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לסנן פריטים באמצעות מספר מינימלי של אירועים -</w:t>
                      </w:r>
                      <w:r>
                        <w:rPr>
                          <w:rFonts w:asciiTheme="minorBidi" w:hAnsiTheme="minorBidi" w:cstheme="minorBidi"/>
                          <w:b/>
                          <w:bCs/>
                          <w:rtl/>
                          <w:lang w:bidi="he-IL"/>
                        </w:rPr>
                        <w:br/>
                      </w:r>
                      <w:r>
                        <w:rPr>
                          <w:rFonts w:asciiTheme="minorBidi" w:hAnsiTheme="minorBidi" w:cstheme="minorBidi" w:hint="cs"/>
                          <w:b/>
                          <w:bCs/>
                          <w:rtl/>
                          <w:lang w:bidi="he-IL"/>
                        </w:rPr>
                        <w:t>מינימום 50:</w:t>
                      </w:r>
                    </w:p>
                    <w:p w14:paraId="468DD298" w14:textId="77777777" w:rsidR="00510AAA" w:rsidRDefault="00510AAA" w:rsidP="00510AAA"/>
                    <w:p w14:paraId="49D4EF8E"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ן:</w:t>
                      </w:r>
                    </w:p>
                    <w:p w14:paraId="08F6E85D" w14:textId="77777777" w:rsidR="00510AAA" w:rsidRDefault="00510AAA" w:rsidP="00510AAA"/>
                    <w:p w14:paraId="033D0018"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בהתחלה נבחר את כל ציר הזמן:</w:t>
                      </w:r>
                    </w:p>
                    <w:p w14:paraId="5639570F" w14:textId="77777777" w:rsidR="00510AAA" w:rsidRDefault="00510AAA" w:rsidP="00510AAA"/>
                    <w:p w14:paraId="70CDB915"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בהתחלה נבחר את כל ציר הזמן:</w:t>
                      </w:r>
                    </w:p>
                    <w:p w14:paraId="1F425B48" w14:textId="77777777" w:rsidR="00510AAA" w:rsidRDefault="00510AAA" w:rsidP="00510AAA"/>
                    <w:p w14:paraId="4FB4AE59"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בהתחלה נבחר את כל ציר הזמן:</w:t>
                      </w:r>
                    </w:p>
                    <w:p w14:paraId="61917A53" w14:textId="77777777" w:rsidR="00510AAA" w:rsidRDefault="00510AAA" w:rsidP="00510AAA"/>
                    <w:p w14:paraId="250EB4DF"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 xml:space="preserve">בהתחלה נבחר את כל ציר </w:t>
                      </w:r>
                      <w:proofErr w:type="spellStart"/>
                      <w:r>
                        <w:rPr>
                          <w:rFonts w:asciiTheme="minorBidi" w:hAnsiTheme="minorBidi" w:cstheme="minorBidi" w:hint="cs"/>
                          <w:b/>
                          <w:bCs/>
                          <w:rtl/>
                          <w:lang w:bidi="he-IL"/>
                        </w:rPr>
                        <w:t>הזמאפשר</w:t>
                      </w:r>
                      <w:proofErr w:type="spellEnd"/>
                      <w:r>
                        <w:rPr>
                          <w:rFonts w:asciiTheme="minorBidi" w:hAnsiTheme="minorBidi" w:cstheme="minorBidi" w:hint="cs"/>
                          <w:b/>
                          <w:bCs/>
                          <w:rtl/>
                          <w:lang w:bidi="he-IL"/>
                        </w:rPr>
                        <w:t xml:space="preserve"> לסנן פריטים באמצעות מספר מינימלי של אירועים -</w:t>
                      </w:r>
                      <w:r>
                        <w:rPr>
                          <w:rFonts w:asciiTheme="minorBidi" w:hAnsiTheme="minorBidi" w:cstheme="minorBidi"/>
                          <w:b/>
                          <w:bCs/>
                          <w:rtl/>
                          <w:lang w:bidi="he-IL"/>
                        </w:rPr>
                        <w:br/>
                      </w:r>
                      <w:r>
                        <w:rPr>
                          <w:rFonts w:asciiTheme="minorBidi" w:hAnsiTheme="minorBidi" w:cstheme="minorBidi" w:hint="cs"/>
                          <w:b/>
                          <w:bCs/>
                          <w:rtl/>
                          <w:lang w:bidi="he-IL"/>
                        </w:rPr>
                        <w:t>מינימום 50:</w:t>
                      </w:r>
                    </w:p>
                    <w:p w14:paraId="403D8602" w14:textId="77777777" w:rsidR="00510AAA" w:rsidRDefault="00510AAA" w:rsidP="00510AAA"/>
                    <w:p w14:paraId="134AE102"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לסנן פריטים באמצעות מספר מינימלי של אירועים -</w:t>
                      </w:r>
                      <w:r>
                        <w:rPr>
                          <w:rFonts w:asciiTheme="minorBidi" w:hAnsiTheme="minorBidi" w:cstheme="minorBidi"/>
                          <w:b/>
                          <w:bCs/>
                          <w:rtl/>
                          <w:lang w:bidi="he-IL"/>
                        </w:rPr>
                        <w:br/>
                      </w:r>
                      <w:r>
                        <w:rPr>
                          <w:rFonts w:asciiTheme="minorBidi" w:hAnsiTheme="minorBidi" w:cstheme="minorBidi" w:hint="cs"/>
                          <w:b/>
                          <w:bCs/>
                          <w:rtl/>
                          <w:lang w:bidi="he-IL"/>
                        </w:rPr>
                        <w:t>מינימום 50:</w:t>
                      </w:r>
                    </w:p>
                    <w:p w14:paraId="3AA6BAE1" w14:textId="77777777" w:rsidR="00510AAA" w:rsidRDefault="00510AAA" w:rsidP="00510AAA"/>
                    <w:p w14:paraId="295C2993"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ן:</w:t>
                      </w:r>
                    </w:p>
                    <w:p w14:paraId="4FB3AC17" w14:textId="77777777" w:rsidR="00510AAA" w:rsidRDefault="00510AAA" w:rsidP="00510AAA"/>
                    <w:p w14:paraId="3ADDD755"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בהתחלה נבחר את כל ציר הזמן:</w:t>
                      </w:r>
                    </w:p>
                    <w:p w14:paraId="6B9A9DB6" w14:textId="77777777" w:rsidR="00510AAA" w:rsidRDefault="00510AAA" w:rsidP="00510AAA"/>
                    <w:p w14:paraId="25A1340C"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בהתחלה נבחר את כל ציר הזמן:</w:t>
                      </w:r>
                    </w:p>
                    <w:p w14:paraId="34567D9D" w14:textId="77777777" w:rsidR="00510AAA" w:rsidRDefault="00510AAA" w:rsidP="00510AAA"/>
                    <w:p w14:paraId="751DADEC" w14:textId="77777777" w:rsidR="00510AAA" w:rsidRPr="00C13168" w:rsidRDefault="00510AAA" w:rsidP="00510AAA">
                      <w:pPr>
                        <w:jc w:val="center"/>
                        <w:rPr>
                          <w:rFonts w:asciiTheme="minorBidi" w:hAnsiTheme="minorBidi" w:cstheme="minorBidi"/>
                          <w:b/>
                          <w:bCs/>
                          <w:lang w:bidi="he-IL"/>
                        </w:rPr>
                      </w:pPr>
                      <w:proofErr w:type="spellStart"/>
                      <w:r>
                        <w:rPr>
                          <w:rFonts w:asciiTheme="minorBidi" w:hAnsiTheme="minorBidi" w:cstheme="minorBidi" w:hint="cs"/>
                          <w:b/>
                          <w:bCs/>
                          <w:rtl/>
                          <w:lang w:bidi="he-IL"/>
                        </w:rPr>
                        <w:t>סטיקות</w:t>
                      </w:r>
                      <w:proofErr w:type="spellEnd"/>
                      <w:r>
                        <w:rPr>
                          <w:rFonts w:asciiTheme="minorBidi" w:hAnsiTheme="minorBidi" w:cstheme="minorBidi"/>
                          <w:b/>
                          <w:bCs/>
                          <w:rtl/>
                          <w:lang w:bidi="he-IL"/>
                        </w:rPr>
                        <w:br/>
                      </w:r>
                      <w:r>
                        <w:rPr>
                          <w:rFonts w:asciiTheme="minorBidi" w:hAnsiTheme="minorBidi" w:cstheme="minorBidi" w:hint="cs"/>
                          <w:b/>
                          <w:bCs/>
                          <w:rtl/>
                          <w:lang w:bidi="he-IL"/>
                        </w:rPr>
                        <w:t>על הפיצ'רים השונים</w:t>
                      </w:r>
                    </w:p>
                    <w:p w14:paraId="0EA6384A" w14:textId="77777777" w:rsidR="00510AAA" w:rsidRDefault="00510AAA" w:rsidP="00510AAA"/>
                    <w:p w14:paraId="19CA249C"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7AEB3136" w14:textId="77777777" w:rsidR="00510AAA" w:rsidRDefault="00510AAA" w:rsidP="00510AAA"/>
                    <w:p w14:paraId="2BCBDBD4"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46BD2D8E" w14:textId="77777777" w:rsidR="00510AAA" w:rsidRDefault="00510AAA" w:rsidP="00510AAA"/>
                    <w:p w14:paraId="62897CBF"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4F839543" w14:textId="77777777" w:rsidR="00510AAA" w:rsidRDefault="00510AAA" w:rsidP="00510AAA"/>
                    <w:p w14:paraId="0601F812"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14967E05" w14:textId="77777777" w:rsidR="00510AAA" w:rsidRDefault="00510AAA" w:rsidP="00510AAA"/>
                    <w:p w14:paraId="6C6D311F"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p>
                    <w:p w14:paraId="34027204" w14:textId="77777777" w:rsidR="00510AAA" w:rsidRDefault="00510AAA" w:rsidP="00510AAA"/>
                    <w:p w14:paraId="5CDCD1C0"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p>
                    <w:p w14:paraId="1E67ABD6" w14:textId="77777777" w:rsidR="00510AAA" w:rsidRDefault="00510AAA" w:rsidP="00510AAA"/>
                    <w:p w14:paraId="0A37F89A"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2048E6D7" w14:textId="77777777" w:rsidR="00510AAA" w:rsidRDefault="00510AAA" w:rsidP="00510AAA"/>
                    <w:p w14:paraId="27CC971B"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6ECDA7D8" w14:textId="77777777" w:rsidR="00510AAA" w:rsidRDefault="00510AAA" w:rsidP="00510AAA"/>
                    <w:p w14:paraId="62ACFCC8"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216A737A" w14:textId="77777777" w:rsidR="00510AAA" w:rsidRDefault="00510AAA" w:rsidP="00510AAA"/>
                    <w:p w14:paraId="0BDCDB9A"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32E152FA" w14:textId="77777777" w:rsidR="00510AAA" w:rsidRDefault="00510AAA" w:rsidP="00510AAA"/>
                    <w:p w14:paraId="093904DC"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p>
                    <w:p w14:paraId="6B7C1CB3" w14:textId="77777777" w:rsidR="00510AAA" w:rsidRDefault="00510AAA" w:rsidP="00510AAA"/>
                    <w:p w14:paraId="1365E263"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p>
                    <w:p w14:paraId="46AA9E0C" w14:textId="77777777" w:rsidR="00510AAA" w:rsidRDefault="00510AAA" w:rsidP="00510AAA"/>
                    <w:p w14:paraId="1A7E0109"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6EFA8577" w14:textId="77777777" w:rsidR="00510AAA" w:rsidRDefault="00510AAA" w:rsidP="00510AAA"/>
                    <w:p w14:paraId="1BDF2636"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5AC9A262" w14:textId="77777777" w:rsidR="00510AAA" w:rsidRDefault="00510AAA" w:rsidP="00510AAA"/>
                    <w:p w14:paraId="04676F5C"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0F27C32A" w14:textId="77777777" w:rsidR="00510AAA" w:rsidRDefault="00510AAA" w:rsidP="00510AAA"/>
                    <w:p w14:paraId="0376D237"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006B450D" w14:textId="77777777" w:rsidR="00510AAA" w:rsidRDefault="00510AAA" w:rsidP="00510AAA"/>
                    <w:p w14:paraId="2E44B8A0"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p>
                    <w:p w14:paraId="1D6B8EBF" w14:textId="77777777" w:rsidR="00510AAA" w:rsidRDefault="00510AAA" w:rsidP="00510AAA"/>
                    <w:p w14:paraId="424FF257"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p>
                    <w:p w14:paraId="1010D79A" w14:textId="77777777" w:rsidR="00510AAA" w:rsidRDefault="00510AAA" w:rsidP="00510AAA"/>
                    <w:p w14:paraId="712BDE99"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3B078181" w14:textId="77777777" w:rsidR="00510AAA" w:rsidRDefault="00510AAA" w:rsidP="00510AAA"/>
                    <w:p w14:paraId="29FFF753"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5BBFED3D" w14:textId="77777777" w:rsidR="00510AAA" w:rsidRDefault="00510AAA" w:rsidP="00510AAA"/>
                    <w:p w14:paraId="6CFD1EF0"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4598DEF7" w14:textId="77777777" w:rsidR="00510AAA" w:rsidRDefault="00510AAA" w:rsidP="00510AAA"/>
                    <w:p w14:paraId="14AE7449"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03AFE419" w14:textId="77777777" w:rsidR="00510AAA" w:rsidRDefault="00510AAA" w:rsidP="00510AAA"/>
                    <w:p w14:paraId="0DCE42D1"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p>
                    <w:p w14:paraId="3CE5F416" w14:textId="77777777" w:rsidR="00510AAA" w:rsidRDefault="00510AAA" w:rsidP="00510AAA"/>
                    <w:p w14:paraId="5CD1D79E"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p>
                    <w:p w14:paraId="7949AA40" w14:textId="77777777" w:rsidR="00510AAA" w:rsidRDefault="00510AAA" w:rsidP="00510AAA"/>
                    <w:p w14:paraId="1A1561FF"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415D3A25" w14:textId="77777777" w:rsidR="00510AAA" w:rsidRDefault="00510AAA" w:rsidP="00510AAA"/>
                    <w:p w14:paraId="308C745C"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1758BBE0" w14:textId="77777777" w:rsidR="00510AAA" w:rsidRDefault="00510AAA" w:rsidP="00510AAA"/>
                    <w:p w14:paraId="422C3AAB"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35D39819" w14:textId="77777777" w:rsidR="00510AAA" w:rsidRDefault="00510AAA" w:rsidP="00510AAA"/>
                    <w:p w14:paraId="117ED917"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4A5B114F" w14:textId="77777777" w:rsidR="00510AAA" w:rsidRDefault="00510AAA" w:rsidP="00510AAA"/>
                    <w:p w14:paraId="22B3E841"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p>
                    <w:p w14:paraId="6AE1D64F" w14:textId="77777777" w:rsidR="00510AAA" w:rsidRDefault="00510AAA" w:rsidP="00510AAA"/>
                    <w:p w14:paraId="74E78696"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p>
                    <w:p w14:paraId="71232C4A" w14:textId="77777777" w:rsidR="00510AAA" w:rsidRDefault="00510AAA" w:rsidP="00510AAA"/>
                    <w:p w14:paraId="6D670033"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237FA555" w14:textId="77777777" w:rsidR="00510AAA" w:rsidRDefault="00510AAA" w:rsidP="00510AAA"/>
                    <w:p w14:paraId="72F66AA5"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726621B1" w14:textId="77777777" w:rsidR="00510AAA" w:rsidRDefault="00510AAA" w:rsidP="00510AAA"/>
                    <w:p w14:paraId="532776EA"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2C09D357" w14:textId="77777777" w:rsidR="00510AAA" w:rsidRDefault="00510AAA" w:rsidP="00510AAA"/>
                    <w:p w14:paraId="0FFD6C67"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08345CF3" w14:textId="77777777" w:rsidR="00510AAA" w:rsidRDefault="00510AAA" w:rsidP="00510AAA"/>
                    <w:p w14:paraId="5BDE8C39"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p>
                    <w:p w14:paraId="03B65E85" w14:textId="77777777" w:rsidR="00510AAA" w:rsidRDefault="00510AAA" w:rsidP="00510AAA"/>
                    <w:p w14:paraId="0654D8CE"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p>
                    <w:p w14:paraId="000E0B11" w14:textId="77777777" w:rsidR="00510AAA" w:rsidRDefault="00510AAA" w:rsidP="00510AAA"/>
                    <w:p w14:paraId="35CB2F71"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4EE7D898" w14:textId="77777777" w:rsidR="00510AAA" w:rsidRDefault="00510AAA" w:rsidP="00510AAA"/>
                    <w:p w14:paraId="2F6D1ED4"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08447C2B" w14:textId="77777777" w:rsidR="00510AAA" w:rsidRDefault="00510AAA" w:rsidP="00510AAA"/>
                    <w:p w14:paraId="465C263B"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58339081" w14:textId="77777777" w:rsidR="00510AAA" w:rsidRDefault="00510AAA" w:rsidP="00510AAA"/>
                    <w:p w14:paraId="4D3B945B"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01B74BB1" w14:textId="77777777" w:rsidR="00510AAA" w:rsidRDefault="00510AAA" w:rsidP="00510AAA"/>
                    <w:p w14:paraId="6FDF769A"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p>
                    <w:p w14:paraId="6AD5DFB7" w14:textId="77777777" w:rsidR="00510AAA" w:rsidRDefault="00510AAA" w:rsidP="00510AAA"/>
                    <w:p w14:paraId="29F4644C"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p>
                    <w:p w14:paraId="1FB871FB" w14:textId="77777777" w:rsidR="00510AAA" w:rsidRDefault="00510AAA" w:rsidP="00510AAA"/>
                    <w:p w14:paraId="01F970C5"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5967ED16" w14:textId="77777777" w:rsidR="00510AAA" w:rsidRDefault="00510AAA" w:rsidP="00510AAA"/>
                    <w:p w14:paraId="02FF55B1"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1887129D" w14:textId="77777777" w:rsidR="00510AAA" w:rsidRDefault="00510AAA" w:rsidP="00510AAA"/>
                    <w:p w14:paraId="10E1C411"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r w:rsidRPr="00C13168">
                        <w:rPr>
                          <w:rFonts w:asciiTheme="minorBidi" w:hAnsiTheme="minorBidi" w:cstheme="minorBidi"/>
                          <w:b/>
                          <w:bCs/>
                          <w:rtl/>
                          <w:lang w:bidi="he-IL"/>
                        </w:rPr>
                        <w:t>:</w:t>
                      </w:r>
                    </w:p>
                    <w:p w14:paraId="402B7F0A" w14:textId="77777777" w:rsidR="00510AAA" w:rsidRDefault="00510AAA" w:rsidP="00510AAA"/>
                    <w:p w14:paraId="5FB58BAE" w14:textId="77777777" w:rsidR="00510AAA" w:rsidRPr="00C13168" w:rsidRDefault="00510AAA" w:rsidP="00510AAA">
                      <w:pPr>
                        <w:jc w:val="right"/>
                        <w:rPr>
                          <w:rFonts w:asciiTheme="minorBidi" w:hAnsiTheme="minorBidi" w:cstheme="minorBidi"/>
                          <w:b/>
                          <w:bCs/>
                          <w:lang w:bidi="he-IL"/>
                        </w:rPr>
                      </w:pPr>
                      <w:r w:rsidRPr="00C13168">
                        <w:rPr>
                          <w:rFonts w:asciiTheme="minorBidi" w:hAnsiTheme="minorBidi" w:cstheme="minorBidi"/>
                          <w:b/>
                          <w:bCs/>
                          <w:rtl/>
                          <w:lang w:bidi="he-IL"/>
                        </w:rPr>
                        <w:t>לאחר לחיצה על הפלוס</w:t>
                      </w:r>
                      <w:r>
                        <w:rPr>
                          <w:rFonts w:asciiTheme="minorBidi" w:hAnsiTheme="minorBidi" w:cstheme="minorBidi" w:hint="cs"/>
                          <w:b/>
                          <w:bCs/>
                          <w:rtl/>
                          <w:lang w:bidi="he-IL"/>
                        </w:rPr>
                        <w:t xml:space="preserve"> נוכל להתקרב</w:t>
                      </w:r>
                      <w:r w:rsidRPr="00C13168">
                        <w:rPr>
                          <w:rFonts w:asciiTheme="minorBidi" w:hAnsiTheme="minorBidi" w:cstheme="minorBidi"/>
                          <w:b/>
                          <w:bCs/>
                          <w:rtl/>
                          <w:lang w:bidi="he-IL"/>
                        </w:rPr>
                        <w:t>:</w:t>
                      </w:r>
                    </w:p>
                    <w:p w14:paraId="52BC8560" w14:textId="77777777" w:rsidR="00510AAA" w:rsidRDefault="00510AAA" w:rsidP="00510AAA"/>
                    <w:p w14:paraId="255594AF"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כשמתקרבים יותר לנקודה:</w:t>
                      </w:r>
                    </w:p>
                    <w:p w14:paraId="5F35CB20" w14:textId="77777777" w:rsidR="00510AAA" w:rsidRDefault="00510AAA" w:rsidP="00510AAA"/>
                    <w:p w14:paraId="2DBE6464"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בהתחלה נבחר את כל ציר הזמן:</w:t>
                      </w:r>
                    </w:p>
                    <w:p w14:paraId="7C1E1B07" w14:textId="77777777" w:rsidR="00510AAA" w:rsidRDefault="00510AAA" w:rsidP="00510AAA"/>
                    <w:p w14:paraId="29FFDF6B"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 xml:space="preserve">בהתחלה נבחר את כל ציר </w:t>
                      </w:r>
                      <w:proofErr w:type="spellStart"/>
                      <w:r>
                        <w:rPr>
                          <w:rFonts w:asciiTheme="minorBidi" w:hAnsiTheme="minorBidi" w:cstheme="minorBidi" w:hint="cs"/>
                          <w:b/>
                          <w:bCs/>
                          <w:rtl/>
                          <w:lang w:bidi="he-IL"/>
                        </w:rPr>
                        <w:t>הזמאפשר</w:t>
                      </w:r>
                      <w:proofErr w:type="spellEnd"/>
                      <w:r>
                        <w:rPr>
                          <w:rFonts w:asciiTheme="minorBidi" w:hAnsiTheme="minorBidi" w:cstheme="minorBidi" w:hint="cs"/>
                          <w:b/>
                          <w:bCs/>
                          <w:rtl/>
                          <w:lang w:bidi="he-IL"/>
                        </w:rPr>
                        <w:t xml:space="preserve"> לסנן פריטים באמצעות מספר מינימלי של אירועים -</w:t>
                      </w:r>
                      <w:r>
                        <w:rPr>
                          <w:rFonts w:asciiTheme="minorBidi" w:hAnsiTheme="minorBidi" w:cstheme="minorBidi"/>
                          <w:b/>
                          <w:bCs/>
                          <w:rtl/>
                          <w:lang w:bidi="he-IL"/>
                        </w:rPr>
                        <w:br/>
                      </w:r>
                      <w:r>
                        <w:rPr>
                          <w:rFonts w:asciiTheme="minorBidi" w:hAnsiTheme="minorBidi" w:cstheme="minorBidi" w:hint="cs"/>
                          <w:b/>
                          <w:bCs/>
                          <w:rtl/>
                          <w:lang w:bidi="he-IL"/>
                        </w:rPr>
                        <w:t>מינימום 50:</w:t>
                      </w:r>
                    </w:p>
                    <w:p w14:paraId="582AD9B8" w14:textId="77777777" w:rsidR="00510AAA" w:rsidRDefault="00510AAA" w:rsidP="00510AAA"/>
                    <w:p w14:paraId="7EEF5D7A"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לסנן פריטים באמצעות מספר מינימלי של אירועים -</w:t>
                      </w:r>
                      <w:r>
                        <w:rPr>
                          <w:rFonts w:asciiTheme="minorBidi" w:hAnsiTheme="minorBidi" w:cstheme="minorBidi"/>
                          <w:b/>
                          <w:bCs/>
                          <w:rtl/>
                          <w:lang w:bidi="he-IL"/>
                        </w:rPr>
                        <w:br/>
                      </w:r>
                      <w:r>
                        <w:rPr>
                          <w:rFonts w:asciiTheme="minorBidi" w:hAnsiTheme="minorBidi" w:cstheme="minorBidi" w:hint="cs"/>
                          <w:b/>
                          <w:bCs/>
                          <w:rtl/>
                          <w:lang w:bidi="he-IL"/>
                        </w:rPr>
                        <w:t>מינימום 50:</w:t>
                      </w:r>
                    </w:p>
                    <w:p w14:paraId="3FE21844" w14:textId="77777777" w:rsidR="00510AAA" w:rsidRDefault="00510AAA" w:rsidP="00510AAA"/>
                    <w:p w14:paraId="5FC9C7C9"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ן:</w:t>
                      </w:r>
                    </w:p>
                    <w:p w14:paraId="5B02571D" w14:textId="77777777" w:rsidR="00510AAA" w:rsidRDefault="00510AAA" w:rsidP="00510AAA"/>
                    <w:p w14:paraId="03D4DF5C"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בהתחלה נבחר את כל ציר הזמן:</w:t>
                      </w:r>
                    </w:p>
                    <w:p w14:paraId="18898E83" w14:textId="77777777" w:rsidR="00510AAA" w:rsidRDefault="00510AAA" w:rsidP="00510AAA"/>
                    <w:p w14:paraId="702CF301"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בהתחלה נבחר את כל ציר הזמן:</w:t>
                      </w:r>
                    </w:p>
                    <w:p w14:paraId="07736F25" w14:textId="77777777" w:rsidR="00510AAA" w:rsidRDefault="00510AAA" w:rsidP="00510AAA"/>
                    <w:p w14:paraId="727B82A1"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בהתחלה נבחר את כל ציר הזמן:</w:t>
                      </w:r>
                    </w:p>
                    <w:p w14:paraId="074F506E" w14:textId="77777777" w:rsidR="00510AAA" w:rsidRDefault="00510AAA" w:rsidP="00510AAA"/>
                    <w:p w14:paraId="08CD3BD8"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 xml:space="preserve">בהתחלה נבחר את כל ציר </w:t>
                      </w:r>
                      <w:proofErr w:type="spellStart"/>
                      <w:r>
                        <w:rPr>
                          <w:rFonts w:asciiTheme="minorBidi" w:hAnsiTheme="minorBidi" w:cstheme="minorBidi" w:hint="cs"/>
                          <w:b/>
                          <w:bCs/>
                          <w:rtl/>
                          <w:lang w:bidi="he-IL"/>
                        </w:rPr>
                        <w:t>הזמאפשר</w:t>
                      </w:r>
                      <w:proofErr w:type="spellEnd"/>
                      <w:r>
                        <w:rPr>
                          <w:rFonts w:asciiTheme="minorBidi" w:hAnsiTheme="minorBidi" w:cstheme="minorBidi" w:hint="cs"/>
                          <w:b/>
                          <w:bCs/>
                          <w:rtl/>
                          <w:lang w:bidi="he-IL"/>
                        </w:rPr>
                        <w:t xml:space="preserve"> לסנן פריטים באמצעות מספר מינימלי של אירועים -</w:t>
                      </w:r>
                      <w:r>
                        <w:rPr>
                          <w:rFonts w:asciiTheme="minorBidi" w:hAnsiTheme="minorBidi" w:cstheme="minorBidi"/>
                          <w:b/>
                          <w:bCs/>
                          <w:rtl/>
                          <w:lang w:bidi="he-IL"/>
                        </w:rPr>
                        <w:br/>
                      </w:r>
                      <w:r>
                        <w:rPr>
                          <w:rFonts w:asciiTheme="minorBidi" w:hAnsiTheme="minorBidi" w:cstheme="minorBidi" w:hint="cs"/>
                          <w:b/>
                          <w:bCs/>
                          <w:rtl/>
                          <w:lang w:bidi="he-IL"/>
                        </w:rPr>
                        <w:t>מינימום 50:</w:t>
                      </w:r>
                    </w:p>
                    <w:p w14:paraId="447D8391" w14:textId="77777777" w:rsidR="00510AAA" w:rsidRDefault="00510AAA" w:rsidP="00510AAA"/>
                    <w:p w14:paraId="1E2D3110"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לסנן פריטים באמצעות מספר מינימלי של אירועים -</w:t>
                      </w:r>
                      <w:r>
                        <w:rPr>
                          <w:rFonts w:asciiTheme="minorBidi" w:hAnsiTheme="minorBidi" w:cstheme="minorBidi"/>
                          <w:b/>
                          <w:bCs/>
                          <w:rtl/>
                          <w:lang w:bidi="he-IL"/>
                        </w:rPr>
                        <w:br/>
                      </w:r>
                      <w:r>
                        <w:rPr>
                          <w:rFonts w:asciiTheme="minorBidi" w:hAnsiTheme="minorBidi" w:cstheme="minorBidi" w:hint="cs"/>
                          <w:b/>
                          <w:bCs/>
                          <w:rtl/>
                          <w:lang w:bidi="he-IL"/>
                        </w:rPr>
                        <w:t>מינימום 50:</w:t>
                      </w:r>
                    </w:p>
                    <w:p w14:paraId="46BFEF0E" w14:textId="77777777" w:rsidR="00510AAA" w:rsidRDefault="00510AAA" w:rsidP="00510AAA"/>
                    <w:p w14:paraId="4C42C76C"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ן:</w:t>
                      </w:r>
                    </w:p>
                    <w:p w14:paraId="38E9642F" w14:textId="77777777" w:rsidR="00510AAA" w:rsidRDefault="00510AAA" w:rsidP="00510AAA"/>
                    <w:p w14:paraId="6CB532C4"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בהתחלה נבחר את כל ציר הזמן:</w:t>
                      </w:r>
                    </w:p>
                    <w:p w14:paraId="7E698548" w14:textId="77777777" w:rsidR="00510AAA" w:rsidRDefault="00510AAA" w:rsidP="00510AAA"/>
                    <w:p w14:paraId="312B1391"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בהתחלה נבחר את כל ציר הזמן:</w:t>
                      </w:r>
                    </w:p>
                    <w:p w14:paraId="5C9A779E" w14:textId="77777777" w:rsidR="00510AAA" w:rsidRDefault="00510AAA" w:rsidP="00510AAA"/>
                    <w:p w14:paraId="2CEBCF5A"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בהתחלה נבחר את כל ציר הזמן:</w:t>
                      </w:r>
                    </w:p>
                    <w:p w14:paraId="6D7E7933" w14:textId="77777777" w:rsidR="00510AAA" w:rsidRDefault="00510AAA" w:rsidP="00510AAA"/>
                    <w:p w14:paraId="27FC7AA3"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 xml:space="preserve">בהתחלה נבחר את כל ציר </w:t>
                      </w:r>
                      <w:proofErr w:type="spellStart"/>
                      <w:r>
                        <w:rPr>
                          <w:rFonts w:asciiTheme="minorBidi" w:hAnsiTheme="minorBidi" w:cstheme="minorBidi" w:hint="cs"/>
                          <w:b/>
                          <w:bCs/>
                          <w:rtl/>
                          <w:lang w:bidi="he-IL"/>
                        </w:rPr>
                        <w:t>הזמאפשר</w:t>
                      </w:r>
                      <w:proofErr w:type="spellEnd"/>
                      <w:r>
                        <w:rPr>
                          <w:rFonts w:asciiTheme="minorBidi" w:hAnsiTheme="minorBidi" w:cstheme="minorBidi" w:hint="cs"/>
                          <w:b/>
                          <w:bCs/>
                          <w:rtl/>
                          <w:lang w:bidi="he-IL"/>
                        </w:rPr>
                        <w:t xml:space="preserve"> לסנן פריטים באמצעות מספר מינימלי של אירועים -</w:t>
                      </w:r>
                      <w:r>
                        <w:rPr>
                          <w:rFonts w:asciiTheme="minorBidi" w:hAnsiTheme="minorBidi" w:cstheme="minorBidi"/>
                          <w:b/>
                          <w:bCs/>
                          <w:rtl/>
                          <w:lang w:bidi="he-IL"/>
                        </w:rPr>
                        <w:br/>
                      </w:r>
                      <w:r>
                        <w:rPr>
                          <w:rFonts w:asciiTheme="minorBidi" w:hAnsiTheme="minorBidi" w:cstheme="minorBidi" w:hint="cs"/>
                          <w:b/>
                          <w:bCs/>
                          <w:rtl/>
                          <w:lang w:bidi="he-IL"/>
                        </w:rPr>
                        <w:t>מינימום 50:</w:t>
                      </w:r>
                    </w:p>
                    <w:p w14:paraId="1BF98247" w14:textId="77777777" w:rsidR="00510AAA" w:rsidRDefault="00510AAA" w:rsidP="00510AAA"/>
                    <w:p w14:paraId="4E07A713"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לסנן פריטים באמצעות מספר מינימלי של אירועים -</w:t>
                      </w:r>
                      <w:r>
                        <w:rPr>
                          <w:rFonts w:asciiTheme="minorBidi" w:hAnsiTheme="minorBidi" w:cstheme="minorBidi"/>
                          <w:b/>
                          <w:bCs/>
                          <w:rtl/>
                          <w:lang w:bidi="he-IL"/>
                        </w:rPr>
                        <w:br/>
                      </w:r>
                      <w:r>
                        <w:rPr>
                          <w:rFonts w:asciiTheme="minorBidi" w:hAnsiTheme="minorBidi" w:cstheme="minorBidi" w:hint="cs"/>
                          <w:b/>
                          <w:bCs/>
                          <w:rtl/>
                          <w:lang w:bidi="he-IL"/>
                        </w:rPr>
                        <w:t>מינימום 50:</w:t>
                      </w:r>
                    </w:p>
                    <w:p w14:paraId="16A1501B" w14:textId="77777777" w:rsidR="00510AAA" w:rsidRDefault="00510AAA" w:rsidP="00510AAA"/>
                    <w:p w14:paraId="458AEB3C"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ן:</w:t>
                      </w:r>
                    </w:p>
                    <w:p w14:paraId="7D6F24F3" w14:textId="77777777" w:rsidR="00510AAA" w:rsidRDefault="00510AAA" w:rsidP="00510AAA"/>
                    <w:p w14:paraId="2BE97B69"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בהתחלה נבחר את כל ציר הזמן:</w:t>
                      </w:r>
                    </w:p>
                    <w:p w14:paraId="37302BCF" w14:textId="77777777" w:rsidR="00510AAA" w:rsidRDefault="00510AAA" w:rsidP="00510AAA"/>
                    <w:p w14:paraId="4E0D74AC"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בהתחלה נבחר את כל ציר הזמן:</w:t>
                      </w:r>
                    </w:p>
                    <w:p w14:paraId="7541C778" w14:textId="77777777" w:rsidR="00510AAA" w:rsidRDefault="00510AAA" w:rsidP="00510AAA"/>
                    <w:p w14:paraId="778E3064"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בהתחלה נבחר את כל ציר הזמן:</w:t>
                      </w:r>
                    </w:p>
                    <w:p w14:paraId="24E35874" w14:textId="77777777" w:rsidR="00510AAA" w:rsidRDefault="00510AAA" w:rsidP="00510AAA"/>
                    <w:p w14:paraId="40C511D0"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 xml:space="preserve">בהתחלה נבחר את כל ציר </w:t>
                      </w:r>
                      <w:proofErr w:type="spellStart"/>
                      <w:r>
                        <w:rPr>
                          <w:rFonts w:asciiTheme="minorBidi" w:hAnsiTheme="minorBidi" w:cstheme="minorBidi" w:hint="cs"/>
                          <w:b/>
                          <w:bCs/>
                          <w:rtl/>
                          <w:lang w:bidi="he-IL"/>
                        </w:rPr>
                        <w:t>הזמאפשר</w:t>
                      </w:r>
                      <w:proofErr w:type="spellEnd"/>
                      <w:r>
                        <w:rPr>
                          <w:rFonts w:asciiTheme="minorBidi" w:hAnsiTheme="minorBidi" w:cstheme="minorBidi" w:hint="cs"/>
                          <w:b/>
                          <w:bCs/>
                          <w:rtl/>
                          <w:lang w:bidi="he-IL"/>
                        </w:rPr>
                        <w:t xml:space="preserve"> לסנן פריטים באמצעות מספר מינימלי של אירועים -</w:t>
                      </w:r>
                      <w:r>
                        <w:rPr>
                          <w:rFonts w:asciiTheme="minorBidi" w:hAnsiTheme="minorBidi" w:cstheme="minorBidi"/>
                          <w:b/>
                          <w:bCs/>
                          <w:rtl/>
                          <w:lang w:bidi="he-IL"/>
                        </w:rPr>
                        <w:br/>
                      </w:r>
                      <w:r>
                        <w:rPr>
                          <w:rFonts w:asciiTheme="minorBidi" w:hAnsiTheme="minorBidi" w:cstheme="minorBidi" w:hint="cs"/>
                          <w:b/>
                          <w:bCs/>
                          <w:rtl/>
                          <w:lang w:bidi="he-IL"/>
                        </w:rPr>
                        <w:t>מינימום 50:</w:t>
                      </w:r>
                    </w:p>
                    <w:p w14:paraId="634930D4" w14:textId="77777777" w:rsidR="00510AAA" w:rsidRDefault="00510AAA" w:rsidP="00510AAA"/>
                    <w:p w14:paraId="09E30DCF"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לסנן פריטים באמצעות מספר מינימלי של אירועים -</w:t>
                      </w:r>
                      <w:r>
                        <w:rPr>
                          <w:rFonts w:asciiTheme="minorBidi" w:hAnsiTheme="minorBidi" w:cstheme="minorBidi"/>
                          <w:b/>
                          <w:bCs/>
                          <w:rtl/>
                          <w:lang w:bidi="he-IL"/>
                        </w:rPr>
                        <w:br/>
                      </w:r>
                      <w:r>
                        <w:rPr>
                          <w:rFonts w:asciiTheme="minorBidi" w:hAnsiTheme="minorBidi" w:cstheme="minorBidi" w:hint="cs"/>
                          <w:b/>
                          <w:bCs/>
                          <w:rtl/>
                          <w:lang w:bidi="he-IL"/>
                        </w:rPr>
                        <w:t>מינימום 50:</w:t>
                      </w:r>
                    </w:p>
                    <w:p w14:paraId="66957B0A" w14:textId="77777777" w:rsidR="00510AAA" w:rsidRDefault="00510AAA" w:rsidP="00510AAA"/>
                    <w:p w14:paraId="0F9E1B5B"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ן:</w:t>
                      </w:r>
                    </w:p>
                    <w:p w14:paraId="3F8C3B0A" w14:textId="77777777" w:rsidR="00510AAA" w:rsidRDefault="00510AAA" w:rsidP="00510AAA"/>
                    <w:p w14:paraId="01C1C554"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בהתחלה נבחר את כל ציר הזמן:</w:t>
                      </w:r>
                    </w:p>
                    <w:p w14:paraId="01BBE111" w14:textId="77777777" w:rsidR="00510AAA" w:rsidRDefault="00510AAA" w:rsidP="00510AAA"/>
                    <w:p w14:paraId="1FB5E979"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בהתחלה נבחר את כל ציר הזמן:</w:t>
                      </w:r>
                    </w:p>
                    <w:p w14:paraId="20CA9C73" w14:textId="77777777" w:rsidR="00510AAA" w:rsidRDefault="00510AAA" w:rsidP="00510AAA"/>
                    <w:p w14:paraId="17E09D47" w14:textId="77777777" w:rsidR="00510AAA" w:rsidRPr="00C13168" w:rsidRDefault="00510AAA" w:rsidP="00510AAA">
                      <w:pPr>
                        <w:jc w:val="center"/>
                        <w:rPr>
                          <w:rFonts w:asciiTheme="minorBidi" w:hAnsiTheme="minorBidi" w:cstheme="minorBidi"/>
                          <w:b/>
                          <w:bCs/>
                          <w:lang w:bidi="he-IL"/>
                        </w:rPr>
                      </w:pPr>
                      <w:proofErr w:type="spellStart"/>
                      <w:r>
                        <w:rPr>
                          <w:rFonts w:asciiTheme="minorBidi" w:hAnsiTheme="minorBidi" w:cstheme="minorBidi" w:hint="cs"/>
                          <w:b/>
                          <w:bCs/>
                          <w:rtl/>
                          <w:lang w:bidi="he-IL"/>
                        </w:rPr>
                        <w:t>סטיקות</w:t>
                      </w:r>
                      <w:proofErr w:type="spellEnd"/>
                      <w:r>
                        <w:rPr>
                          <w:rFonts w:asciiTheme="minorBidi" w:hAnsiTheme="minorBidi" w:cstheme="minorBidi"/>
                          <w:b/>
                          <w:bCs/>
                          <w:rtl/>
                          <w:lang w:bidi="he-IL"/>
                        </w:rPr>
                        <w:br/>
                      </w:r>
                      <w:r>
                        <w:rPr>
                          <w:rFonts w:asciiTheme="minorBidi" w:hAnsiTheme="minorBidi" w:cstheme="minorBidi" w:hint="cs"/>
                          <w:b/>
                          <w:bCs/>
                          <w:rtl/>
                          <w:lang w:bidi="he-IL"/>
                        </w:rPr>
                        <w:t>על הפיצ'רים השונים</w:t>
                      </w:r>
                    </w:p>
                    <w:p w14:paraId="1EFE7ACC" w14:textId="77777777" w:rsidR="00510AAA" w:rsidRDefault="00510AAA" w:rsidP="00510AAA"/>
                    <w:p w14:paraId="23B99AF5"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227A8159" w14:textId="77777777" w:rsidR="00510AAA" w:rsidRDefault="00510AAA" w:rsidP="00510AAA"/>
                    <w:p w14:paraId="50C0ECBA"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14467AA8" w14:textId="77777777" w:rsidR="00510AAA" w:rsidRDefault="00510AAA" w:rsidP="00510AAA"/>
                    <w:p w14:paraId="6EDC45C3"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136D35AA" w14:textId="77777777" w:rsidR="00510AAA" w:rsidRDefault="00510AAA" w:rsidP="00510AAA"/>
                    <w:p w14:paraId="5FB07CEB"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10B52C20" w14:textId="77777777" w:rsidR="00510AAA" w:rsidRDefault="00510AAA" w:rsidP="00510AAA"/>
                    <w:p w14:paraId="116A788E"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p>
                    <w:p w14:paraId="3C9FAA84" w14:textId="77777777" w:rsidR="00510AAA" w:rsidRDefault="00510AAA" w:rsidP="00510AAA"/>
                    <w:p w14:paraId="545D5601"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p>
                    <w:p w14:paraId="1BB94C37" w14:textId="77777777" w:rsidR="00510AAA" w:rsidRDefault="00510AAA" w:rsidP="00510AAA"/>
                    <w:p w14:paraId="2EADAA61"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576E2141" w14:textId="77777777" w:rsidR="00510AAA" w:rsidRDefault="00510AAA" w:rsidP="00510AAA"/>
                    <w:p w14:paraId="36FEA889"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62945527" w14:textId="77777777" w:rsidR="00510AAA" w:rsidRDefault="00510AAA" w:rsidP="00510AAA"/>
                    <w:p w14:paraId="6F939AA6"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0CA0B836" w14:textId="77777777" w:rsidR="00510AAA" w:rsidRDefault="00510AAA" w:rsidP="00510AAA"/>
                    <w:p w14:paraId="0CC7A44C"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61F69F52" w14:textId="77777777" w:rsidR="00510AAA" w:rsidRDefault="00510AAA" w:rsidP="00510AAA"/>
                    <w:p w14:paraId="4D4AF0F8"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p>
                    <w:p w14:paraId="4F0B2E50" w14:textId="77777777" w:rsidR="00510AAA" w:rsidRDefault="00510AAA" w:rsidP="00510AAA"/>
                    <w:p w14:paraId="7AFC9331"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p>
                    <w:p w14:paraId="46A7C0BA" w14:textId="77777777" w:rsidR="00510AAA" w:rsidRDefault="00510AAA" w:rsidP="00510AAA"/>
                    <w:p w14:paraId="2C997836"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16A584E3" w14:textId="77777777" w:rsidR="00510AAA" w:rsidRDefault="00510AAA" w:rsidP="00510AAA"/>
                    <w:p w14:paraId="66E7C710"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64CC9F68" w14:textId="77777777" w:rsidR="00510AAA" w:rsidRDefault="00510AAA" w:rsidP="00510AAA"/>
                    <w:p w14:paraId="190C3685"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049448B6" w14:textId="77777777" w:rsidR="00510AAA" w:rsidRDefault="00510AAA" w:rsidP="00510AAA"/>
                    <w:p w14:paraId="47B63107"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3383BB40" w14:textId="77777777" w:rsidR="00510AAA" w:rsidRDefault="00510AAA" w:rsidP="00510AAA"/>
                    <w:p w14:paraId="5FB35AB1"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p>
                    <w:p w14:paraId="7EAB2D56" w14:textId="77777777" w:rsidR="00510AAA" w:rsidRDefault="00510AAA" w:rsidP="00510AAA"/>
                    <w:p w14:paraId="07F731CF"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p>
                    <w:p w14:paraId="313E8587" w14:textId="77777777" w:rsidR="00510AAA" w:rsidRDefault="00510AAA" w:rsidP="00510AAA"/>
                    <w:p w14:paraId="46954FC7"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692266EC" w14:textId="77777777" w:rsidR="00510AAA" w:rsidRDefault="00510AAA" w:rsidP="00510AAA"/>
                    <w:p w14:paraId="67D35F92"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33065D33" w14:textId="77777777" w:rsidR="00510AAA" w:rsidRDefault="00510AAA" w:rsidP="00510AAA"/>
                    <w:p w14:paraId="16323C5B"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204225D5" w14:textId="77777777" w:rsidR="00510AAA" w:rsidRDefault="00510AAA" w:rsidP="00510AAA"/>
                    <w:p w14:paraId="24B22DC1"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629202A1" w14:textId="77777777" w:rsidR="00510AAA" w:rsidRDefault="00510AAA" w:rsidP="00510AAA"/>
                    <w:p w14:paraId="167BB933"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p>
                    <w:p w14:paraId="237CA3C9" w14:textId="77777777" w:rsidR="00510AAA" w:rsidRDefault="00510AAA" w:rsidP="00510AAA"/>
                    <w:p w14:paraId="7FA409B7"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p>
                    <w:p w14:paraId="5315BE6B" w14:textId="77777777" w:rsidR="00510AAA" w:rsidRDefault="00510AAA" w:rsidP="00510AAA"/>
                    <w:p w14:paraId="04370257"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4D61738F" w14:textId="77777777" w:rsidR="00510AAA" w:rsidRDefault="00510AAA" w:rsidP="00510AAA"/>
                    <w:p w14:paraId="2E9B1861"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0F031C81" w14:textId="77777777" w:rsidR="00510AAA" w:rsidRDefault="00510AAA" w:rsidP="00510AAA"/>
                    <w:p w14:paraId="05693D7C"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31686F80" w14:textId="77777777" w:rsidR="00510AAA" w:rsidRDefault="00510AAA" w:rsidP="00510AAA"/>
                    <w:p w14:paraId="0E8A56D9"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6C327209" w14:textId="77777777" w:rsidR="00510AAA" w:rsidRDefault="00510AAA" w:rsidP="00510AAA"/>
                    <w:p w14:paraId="664DADBE"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p>
                    <w:p w14:paraId="4D0F3035" w14:textId="77777777" w:rsidR="00510AAA" w:rsidRDefault="00510AAA" w:rsidP="00510AAA"/>
                    <w:p w14:paraId="5AB94774"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p>
                    <w:p w14:paraId="10F7240E" w14:textId="77777777" w:rsidR="00510AAA" w:rsidRDefault="00510AAA" w:rsidP="00510AAA"/>
                    <w:p w14:paraId="742EEAAD"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46EDD486" w14:textId="77777777" w:rsidR="00510AAA" w:rsidRDefault="00510AAA" w:rsidP="00510AAA"/>
                    <w:p w14:paraId="2CFF0541"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4E7949A8" w14:textId="77777777" w:rsidR="00510AAA" w:rsidRDefault="00510AAA" w:rsidP="00510AAA"/>
                    <w:p w14:paraId="1E0B90F8"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3CC532E4" w14:textId="77777777" w:rsidR="00510AAA" w:rsidRDefault="00510AAA" w:rsidP="00510AAA"/>
                    <w:p w14:paraId="743E2287"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0EBF7CBF" w14:textId="77777777" w:rsidR="00510AAA" w:rsidRDefault="00510AAA" w:rsidP="00510AAA"/>
                    <w:p w14:paraId="63216DD9"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p>
                    <w:p w14:paraId="147FFC18" w14:textId="77777777" w:rsidR="00510AAA" w:rsidRDefault="00510AAA" w:rsidP="00510AAA"/>
                    <w:p w14:paraId="0CF6EB88"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p>
                    <w:p w14:paraId="77B66677" w14:textId="77777777" w:rsidR="00510AAA" w:rsidRDefault="00510AAA" w:rsidP="00510AAA"/>
                    <w:p w14:paraId="2B85EDED"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4C0558F7" w14:textId="77777777" w:rsidR="00510AAA" w:rsidRDefault="00510AAA" w:rsidP="00510AAA"/>
                    <w:p w14:paraId="0432DA98"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2DF8AB0C" w14:textId="77777777" w:rsidR="00510AAA" w:rsidRDefault="00510AAA" w:rsidP="00510AAA"/>
                    <w:p w14:paraId="37C6BD2F"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5E547509" w14:textId="77777777" w:rsidR="00510AAA" w:rsidRDefault="00510AAA" w:rsidP="00510AAA"/>
                    <w:p w14:paraId="691AC69D"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434267E6" w14:textId="77777777" w:rsidR="00510AAA" w:rsidRDefault="00510AAA" w:rsidP="00510AAA"/>
                    <w:p w14:paraId="6598CDDA"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p>
                    <w:p w14:paraId="321E023B" w14:textId="77777777" w:rsidR="00510AAA" w:rsidRDefault="00510AAA" w:rsidP="00510AAA"/>
                    <w:p w14:paraId="444869B3"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p>
                    <w:p w14:paraId="290BD0D2" w14:textId="77777777" w:rsidR="00510AAA" w:rsidRDefault="00510AAA" w:rsidP="00510AAA"/>
                    <w:p w14:paraId="4556C521"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2CD56FB6" w14:textId="77777777" w:rsidR="00510AAA" w:rsidRDefault="00510AAA" w:rsidP="00510AAA"/>
                    <w:p w14:paraId="132B621A"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025F2FC7" w14:textId="77777777" w:rsidR="00510AAA" w:rsidRDefault="00510AAA" w:rsidP="00510AAA"/>
                    <w:p w14:paraId="18B89ED7"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r w:rsidRPr="00C13168">
                        <w:rPr>
                          <w:rFonts w:asciiTheme="minorBidi" w:hAnsiTheme="minorBidi" w:cstheme="minorBidi"/>
                          <w:b/>
                          <w:bCs/>
                          <w:rtl/>
                          <w:lang w:bidi="he-IL"/>
                        </w:rPr>
                        <w:t>:</w:t>
                      </w:r>
                    </w:p>
                    <w:p w14:paraId="7DB264C3" w14:textId="77777777" w:rsidR="00510AAA" w:rsidRDefault="00510AAA" w:rsidP="00510AAA"/>
                    <w:p w14:paraId="3FD088B2" w14:textId="77777777" w:rsidR="00510AAA" w:rsidRPr="00C13168" w:rsidRDefault="00510AAA" w:rsidP="00510AAA">
                      <w:pPr>
                        <w:jc w:val="right"/>
                        <w:rPr>
                          <w:rFonts w:asciiTheme="minorBidi" w:hAnsiTheme="minorBidi" w:cstheme="minorBidi"/>
                          <w:b/>
                          <w:bCs/>
                          <w:lang w:bidi="he-IL"/>
                        </w:rPr>
                      </w:pPr>
                      <w:r w:rsidRPr="00C13168">
                        <w:rPr>
                          <w:rFonts w:asciiTheme="minorBidi" w:hAnsiTheme="minorBidi" w:cstheme="minorBidi"/>
                          <w:b/>
                          <w:bCs/>
                          <w:rtl/>
                          <w:lang w:bidi="he-IL"/>
                        </w:rPr>
                        <w:t>לאחר לחיצה על הפלוס</w:t>
                      </w:r>
                      <w:r>
                        <w:rPr>
                          <w:rFonts w:asciiTheme="minorBidi" w:hAnsiTheme="minorBidi" w:cstheme="minorBidi" w:hint="cs"/>
                          <w:b/>
                          <w:bCs/>
                          <w:rtl/>
                          <w:lang w:bidi="he-IL"/>
                        </w:rPr>
                        <w:t xml:space="preserve"> נוכל להתקרב</w:t>
                      </w:r>
                      <w:r w:rsidRPr="00C13168">
                        <w:rPr>
                          <w:rFonts w:asciiTheme="minorBidi" w:hAnsiTheme="minorBidi" w:cstheme="minorBidi"/>
                          <w:b/>
                          <w:bCs/>
                          <w:rtl/>
                          <w:lang w:bidi="he-IL"/>
                        </w:rPr>
                        <w:t>:</w:t>
                      </w:r>
                    </w:p>
                    <w:p w14:paraId="3E18F83F" w14:textId="77777777" w:rsidR="00510AAA" w:rsidRDefault="00510AAA" w:rsidP="00510AAA"/>
                    <w:p w14:paraId="5EF84BB9"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כשמתקרבים יותר לנקודה:</w:t>
                      </w:r>
                    </w:p>
                    <w:p w14:paraId="767DD2F1" w14:textId="77777777" w:rsidR="00510AAA" w:rsidRDefault="00510AAA" w:rsidP="00510AAA"/>
                    <w:p w14:paraId="5412667A"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בהתחלה נבחר את כל ציר הזמן:</w:t>
                      </w:r>
                    </w:p>
                    <w:p w14:paraId="60F24B22" w14:textId="77777777" w:rsidR="00510AAA" w:rsidRDefault="00510AAA" w:rsidP="00510AAA"/>
                    <w:p w14:paraId="4A393802"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 xml:space="preserve">בהתחלה נבחר את כל ציר </w:t>
                      </w:r>
                      <w:proofErr w:type="spellStart"/>
                      <w:r>
                        <w:rPr>
                          <w:rFonts w:asciiTheme="minorBidi" w:hAnsiTheme="minorBidi" w:cstheme="minorBidi" w:hint="cs"/>
                          <w:b/>
                          <w:bCs/>
                          <w:rtl/>
                          <w:lang w:bidi="he-IL"/>
                        </w:rPr>
                        <w:t>הזמאפשר</w:t>
                      </w:r>
                      <w:proofErr w:type="spellEnd"/>
                      <w:r>
                        <w:rPr>
                          <w:rFonts w:asciiTheme="minorBidi" w:hAnsiTheme="minorBidi" w:cstheme="minorBidi" w:hint="cs"/>
                          <w:b/>
                          <w:bCs/>
                          <w:rtl/>
                          <w:lang w:bidi="he-IL"/>
                        </w:rPr>
                        <w:t xml:space="preserve"> לסנן פריטים באמצעות מספר מינימלי של אירועים -</w:t>
                      </w:r>
                      <w:r>
                        <w:rPr>
                          <w:rFonts w:asciiTheme="minorBidi" w:hAnsiTheme="minorBidi" w:cstheme="minorBidi"/>
                          <w:b/>
                          <w:bCs/>
                          <w:rtl/>
                          <w:lang w:bidi="he-IL"/>
                        </w:rPr>
                        <w:br/>
                      </w:r>
                      <w:r>
                        <w:rPr>
                          <w:rFonts w:asciiTheme="minorBidi" w:hAnsiTheme="minorBidi" w:cstheme="minorBidi" w:hint="cs"/>
                          <w:b/>
                          <w:bCs/>
                          <w:rtl/>
                          <w:lang w:bidi="he-IL"/>
                        </w:rPr>
                        <w:t>מינימום 50:</w:t>
                      </w:r>
                    </w:p>
                    <w:p w14:paraId="10268AB5" w14:textId="77777777" w:rsidR="00510AAA" w:rsidRDefault="00510AAA" w:rsidP="00510AAA"/>
                    <w:p w14:paraId="31A3FD66"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לסנן פריטים באמצעות מספר מינימלי של אירועים -</w:t>
                      </w:r>
                      <w:r>
                        <w:rPr>
                          <w:rFonts w:asciiTheme="minorBidi" w:hAnsiTheme="minorBidi" w:cstheme="minorBidi"/>
                          <w:b/>
                          <w:bCs/>
                          <w:rtl/>
                          <w:lang w:bidi="he-IL"/>
                        </w:rPr>
                        <w:br/>
                      </w:r>
                      <w:r>
                        <w:rPr>
                          <w:rFonts w:asciiTheme="minorBidi" w:hAnsiTheme="minorBidi" w:cstheme="minorBidi" w:hint="cs"/>
                          <w:b/>
                          <w:bCs/>
                          <w:rtl/>
                          <w:lang w:bidi="he-IL"/>
                        </w:rPr>
                        <w:t>מינימום 50:</w:t>
                      </w:r>
                    </w:p>
                    <w:p w14:paraId="7B3CFC01" w14:textId="77777777" w:rsidR="00510AAA" w:rsidRDefault="00510AAA" w:rsidP="00510AAA"/>
                    <w:p w14:paraId="6D9CBD47"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ן:</w:t>
                      </w:r>
                    </w:p>
                    <w:p w14:paraId="31164401" w14:textId="77777777" w:rsidR="00510AAA" w:rsidRDefault="00510AAA" w:rsidP="00510AAA"/>
                    <w:p w14:paraId="3E3BB3E7"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בהתחלה נבחר את כל ציר הזמן:</w:t>
                      </w:r>
                    </w:p>
                    <w:p w14:paraId="13718115" w14:textId="77777777" w:rsidR="00510AAA" w:rsidRDefault="00510AAA" w:rsidP="00510AAA"/>
                    <w:p w14:paraId="0471C625"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בהתחלה נבחר את כל ציר הזמן:</w:t>
                      </w:r>
                    </w:p>
                    <w:p w14:paraId="1BCB1FCF" w14:textId="77777777" w:rsidR="00510AAA" w:rsidRDefault="00510AAA" w:rsidP="00510AAA"/>
                    <w:p w14:paraId="5A8FFBAC"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בהתחלה נבחר את כל ציר הזמן:</w:t>
                      </w:r>
                    </w:p>
                    <w:p w14:paraId="60B6ED85" w14:textId="77777777" w:rsidR="00510AAA" w:rsidRDefault="00510AAA" w:rsidP="00510AAA"/>
                    <w:p w14:paraId="64C2E0B4"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 xml:space="preserve">בהתחלה נבחר את כל ציר </w:t>
                      </w:r>
                      <w:proofErr w:type="spellStart"/>
                      <w:r>
                        <w:rPr>
                          <w:rFonts w:asciiTheme="minorBidi" w:hAnsiTheme="minorBidi" w:cstheme="minorBidi" w:hint="cs"/>
                          <w:b/>
                          <w:bCs/>
                          <w:rtl/>
                          <w:lang w:bidi="he-IL"/>
                        </w:rPr>
                        <w:t>הזמאפשר</w:t>
                      </w:r>
                      <w:proofErr w:type="spellEnd"/>
                      <w:r>
                        <w:rPr>
                          <w:rFonts w:asciiTheme="minorBidi" w:hAnsiTheme="minorBidi" w:cstheme="minorBidi" w:hint="cs"/>
                          <w:b/>
                          <w:bCs/>
                          <w:rtl/>
                          <w:lang w:bidi="he-IL"/>
                        </w:rPr>
                        <w:t xml:space="preserve"> לסנן פריטים באמצעות מספר מינימלי של אירועים -</w:t>
                      </w:r>
                      <w:r>
                        <w:rPr>
                          <w:rFonts w:asciiTheme="minorBidi" w:hAnsiTheme="minorBidi" w:cstheme="minorBidi"/>
                          <w:b/>
                          <w:bCs/>
                          <w:rtl/>
                          <w:lang w:bidi="he-IL"/>
                        </w:rPr>
                        <w:br/>
                      </w:r>
                      <w:r>
                        <w:rPr>
                          <w:rFonts w:asciiTheme="minorBidi" w:hAnsiTheme="minorBidi" w:cstheme="minorBidi" w:hint="cs"/>
                          <w:b/>
                          <w:bCs/>
                          <w:rtl/>
                          <w:lang w:bidi="he-IL"/>
                        </w:rPr>
                        <w:t>מינימום 50:</w:t>
                      </w:r>
                    </w:p>
                    <w:p w14:paraId="23334DFB" w14:textId="77777777" w:rsidR="00510AAA" w:rsidRDefault="00510AAA" w:rsidP="00510AAA"/>
                    <w:p w14:paraId="024361F1"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לסנן פריטים באמצעות מספר מינימלי של אירועים -</w:t>
                      </w:r>
                      <w:r>
                        <w:rPr>
                          <w:rFonts w:asciiTheme="minorBidi" w:hAnsiTheme="minorBidi" w:cstheme="minorBidi"/>
                          <w:b/>
                          <w:bCs/>
                          <w:rtl/>
                          <w:lang w:bidi="he-IL"/>
                        </w:rPr>
                        <w:br/>
                      </w:r>
                      <w:r>
                        <w:rPr>
                          <w:rFonts w:asciiTheme="minorBidi" w:hAnsiTheme="minorBidi" w:cstheme="minorBidi" w:hint="cs"/>
                          <w:b/>
                          <w:bCs/>
                          <w:rtl/>
                          <w:lang w:bidi="he-IL"/>
                        </w:rPr>
                        <w:t>מינימום 50:</w:t>
                      </w:r>
                    </w:p>
                    <w:p w14:paraId="6E11002A" w14:textId="77777777" w:rsidR="00510AAA" w:rsidRDefault="00510AAA" w:rsidP="00510AAA"/>
                    <w:p w14:paraId="1D402C25"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ן:</w:t>
                      </w:r>
                    </w:p>
                    <w:p w14:paraId="41EA4C9A" w14:textId="77777777" w:rsidR="00510AAA" w:rsidRDefault="00510AAA" w:rsidP="00510AAA"/>
                    <w:p w14:paraId="54897C85"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בהתחלה נבחר את כל ציר הזמן:</w:t>
                      </w:r>
                    </w:p>
                    <w:p w14:paraId="397AEC95" w14:textId="77777777" w:rsidR="00510AAA" w:rsidRDefault="00510AAA" w:rsidP="00510AAA"/>
                    <w:p w14:paraId="3BD2EA0B"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בהתחלה נבחר את כל ציר הזמן:</w:t>
                      </w:r>
                    </w:p>
                    <w:p w14:paraId="256980A3" w14:textId="77777777" w:rsidR="00510AAA" w:rsidRDefault="00510AAA" w:rsidP="00510AAA"/>
                    <w:p w14:paraId="5B78C27B"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בהתחלה נבחר את כל ציר הזמן:</w:t>
                      </w:r>
                    </w:p>
                    <w:p w14:paraId="42C9DDA6" w14:textId="77777777" w:rsidR="00510AAA" w:rsidRDefault="00510AAA" w:rsidP="00510AAA"/>
                    <w:p w14:paraId="5548F189"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 xml:space="preserve">בהתחלה נבחר את כל ציר </w:t>
                      </w:r>
                      <w:proofErr w:type="spellStart"/>
                      <w:r>
                        <w:rPr>
                          <w:rFonts w:asciiTheme="minorBidi" w:hAnsiTheme="minorBidi" w:cstheme="minorBidi" w:hint="cs"/>
                          <w:b/>
                          <w:bCs/>
                          <w:rtl/>
                          <w:lang w:bidi="he-IL"/>
                        </w:rPr>
                        <w:t>הזמאפשר</w:t>
                      </w:r>
                      <w:proofErr w:type="spellEnd"/>
                      <w:r>
                        <w:rPr>
                          <w:rFonts w:asciiTheme="minorBidi" w:hAnsiTheme="minorBidi" w:cstheme="minorBidi" w:hint="cs"/>
                          <w:b/>
                          <w:bCs/>
                          <w:rtl/>
                          <w:lang w:bidi="he-IL"/>
                        </w:rPr>
                        <w:t xml:space="preserve"> לסנן פריטים באמצעות מספר מינימלי של אירועים -</w:t>
                      </w:r>
                      <w:r>
                        <w:rPr>
                          <w:rFonts w:asciiTheme="minorBidi" w:hAnsiTheme="minorBidi" w:cstheme="minorBidi"/>
                          <w:b/>
                          <w:bCs/>
                          <w:rtl/>
                          <w:lang w:bidi="he-IL"/>
                        </w:rPr>
                        <w:br/>
                      </w:r>
                      <w:r>
                        <w:rPr>
                          <w:rFonts w:asciiTheme="minorBidi" w:hAnsiTheme="minorBidi" w:cstheme="minorBidi" w:hint="cs"/>
                          <w:b/>
                          <w:bCs/>
                          <w:rtl/>
                          <w:lang w:bidi="he-IL"/>
                        </w:rPr>
                        <w:t>מינימום 50:</w:t>
                      </w:r>
                    </w:p>
                    <w:p w14:paraId="6A66F281" w14:textId="77777777" w:rsidR="00510AAA" w:rsidRDefault="00510AAA" w:rsidP="00510AAA"/>
                    <w:p w14:paraId="0A72219F"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לסנן פריטים באמצעות מספר מינימלי של אירועים -</w:t>
                      </w:r>
                      <w:r>
                        <w:rPr>
                          <w:rFonts w:asciiTheme="minorBidi" w:hAnsiTheme="minorBidi" w:cstheme="minorBidi"/>
                          <w:b/>
                          <w:bCs/>
                          <w:rtl/>
                          <w:lang w:bidi="he-IL"/>
                        </w:rPr>
                        <w:br/>
                      </w:r>
                      <w:r>
                        <w:rPr>
                          <w:rFonts w:asciiTheme="minorBidi" w:hAnsiTheme="minorBidi" w:cstheme="minorBidi" w:hint="cs"/>
                          <w:b/>
                          <w:bCs/>
                          <w:rtl/>
                          <w:lang w:bidi="he-IL"/>
                        </w:rPr>
                        <w:t>מינימום 50:</w:t>
                      </w:r>
                    </w:p>
                    <w:p w14:paraId="578093AC" w14:textId="77777777" w:rsidR="00510AAA" w:rsidRDefault="00510AAA" w:rsidP="00510AAA"/>
                    <w:p w14:paraId="7AAE0F30"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ן:</w:t>
                      </w:r>
                    </w:p>
                    <w:p w14:paraId="02899F40" w14:textId="77777777" w:rsidR="00510AAA" w:rsidRDefault="00510AAA" w:rsidP="00510AAA"/>
                    <w:p w14:paraId="74AF02A2"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בהתחלה נבחר את כל ציר הזמן:</w:t>
                      </w:r>
                    </w:p>
                    <w:p w14:paraId="7904FD62" w14:textId="77777777" w:rsidR="00510AAA" w:rsidRDefault="00510AAA" w:rsidP="00510AAA"/>
                    <w:p w14:paraId="4F79852C"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בהתחלה נבחר את כל ציר הזמן:</w:t>
                      </w:r>
                    </w:p>
                    <w:p w14:paraId="03F6CA78" w14:textId="77777777" w:rsidR="00510AAA" w:rsidRDefault="00510AAA" w:rsidP="00510AAA"/>
                    <w:p w14:paraId="2DC21D22"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בהתחלה נבחר את כל ציר הזמן:</w:t>
                      </w:r>
                    </w:p>
                    <w:p w14:paraId="0AE47C65" w14:textId="77777777" w:rsidR="00510AAA" w:rsidRDefault="00510AAA" w:rsidP="00510AAA"/>
                    <w:p w14:paraId="7A84D666"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 xml:space="preserve">בהתחלה נבחר את כל ציר </w:t>
                      </w:r>
                      <w:proofErr w:type="spellStart"/>
                      <w:r>
                        <w:rPr>
                          <w:rFonts w:asciiTheme="minorBidi" w:hAnsiTheme="minorBidi" w:cstheme="minorBidi" w:hint="cs"/>
                          <w:b/>
                          <w:bCs/>
                          <w:rtl/>
                          <w:lang w:bidi="he-IL"/>
                        </w:rPr>
                        <w:t>הזמאפשר</w:t>
                      </w:r>
                      <w:proofErr w:type="spellEnd"/>
                      <w:r>
                        <w:rPr>
                          <w:rFonts w:asciiTheme="minorBidi" w:hAnsiTheme="minorBidi" w:cstheme="minorBidi" w:hint="cs"/>
                          <w:b/>
                          <w:bCs/>
                          <w:rtl/>
                          <w:lang w:bidi="he-IL"/>
                        </w:rPr>
                        <w:t xml:space="preserve"> לסנן פריטים באמצעות מספר מינימלי של אירועים -</w:t>
                      </w:r>
                      <w:r>
                        <w:rPr>
                          <w:rFonts w:asciiTheme="minorBidi" w:hAnsiTheme="minorBidi" w:cstheme="minorBidi"/>
                          <w:b/>
                          <w:bCs/>
                          <w:rtl/>
                          <w:lang w:bidi="he-IL"/>
                        </w:rPr>
                        <w:br/>
                      </w:r>
                      <w:r>
                        <w:rPr>
                          <w:rFonts w:asciiTheme="minorBidi" w:hAnsiTheme="minorBidi" w:cstheme="minorBidi" w:hint="cs"/>
                          <w:b/>
                          <w:bCs/>
                          <w:rtl/>
                          <w:lang w:bidi="he-IL"/>
                        </w:rPr>
                        <w:t>מינימום 50:</w:t>
                      </w:r>
                    </w:p>
                    <w:p w14:paraId="55221199" w14:textId="77777777" w:rsidR="00510AAA" w:rsidRDefault="00510AAA" w:rsidP="00510AAA"/>
                    <w:p w14:paraId="1709EEE1"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לסנן פריטים באמצעות מספר מינימלי של אירועים -</w:t>
                      </w:r>
                      <w:r>
                        <w:rPr>
                          <w:rFonts w:asciiTheme="minorBidi" w:hAnsiTheme="minorBidi" w:cstheme="minorBidi"/>
                          <w:b/>
                          <w:bCs/>
                          <w:rtl/>
                          <w:lang w:bidi="he-IL"/>
                        </w:rPr>
                        <w:br/>
                      </w:r>
                      <w:r>
                        <w:rPr>
                          <w:rFonts w:asciiTheme="minorBidi" w:hAnsiTheme="minorBidi" w:cstheme="minorBidi" w:hint="cs"/>
                          <w:b/>
                          <w:bCs/>
                          <w:rtl/>
                          <w:lang w:bidi="he-IL"/>
                        </w:rPr>
                        <w:t>מינימום 50:</w:t>
                      </w:r>
                    </w:p>
                    <w:p w14:paraId="731DEE79" w14:textId="77777777" w:rsidR="00510AAA" w:rsidRDefault="00510AAA" w:rsidP="00510AAA"/>
                    <w:p w14:paraId="5E5295C3"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ן:</w:t>
                      </w:r>
                    </w:p>
                    <w:p w14:paraId="214832C8" w14:textId="77777777" w:rsidR="00510AAA" w:rsidRDefault="00510AAA" w:rsidP="00510AAA"/>
                    <w:p w14:paraId="69D0ED6F"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בהתחלה נבחר את כל ציר הזמן:</w:t>
                      </w:r>
                    </w:p>
                    <w:p w14:paraId="0F319FCE" w14:textId="77777777" w:rsidR="00510AAA" w:rsidRDefault="00510AAA" w:rsidP="00510AAA"/>
                    <w:p w14:paraId="7DCC6B90"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בהתחלה נבחר את כל ציר הזמן:</w:t>
                      </w:r>
                    </w:p>
                    <w:p w14:paraId="26476954" w14:textId="77777777" w:rsidR="00510AAA" w:rsidRDefault="00510AAA" w:rsidP="00510AAA"/>
                    <w:p w14:paraId="1CA0724A" w14:textId="77777777" w:rsidR="00510AAA" w:rsidRPr="00C13168" w:rsidRDefault="00510AAA" w:rsidP="00510AAA">
                      <w:pPr>
                        <w:jc w:val="center"/>
                        <w:rPr>
                          <w:rFonts w:asciiTheme="minorBidi" w:hAnsiTheme="minorBidi" w:cstheme="minorBidi"/>
                          <w:b/>
                          <w:bCs/>
                          <w:lang w:bidi="he-IL"/>
                        </w:rPr>
                      </w:pPr>
                      <w:proofErr w:type="spellStart"/>
                      <w:r>
                        <w:rPr>
                          <w:rFonts w:asciiTheme="minorBidi" w:hAnsiTheme="minorBidi" w:cstheme="minorBidi" w:hint="cs"/>
                          <w:b/>
                          <w:bCs/>
                          <w:rtl/>
                          <w:lang w:bidi="he-IL"/>
                        </w:rPr>
                        <w:t>סטיקות</w:t>
                      </w:r>
                      <w:proofErr w:type="spellEnd"/>
                      <w:r>
                        <w:rPr>
                          <w:rFonts w:asciiTheme="minorBidi" w:hAnsiTheme="minorBidi" w:cstheme="minorBidi"/>
                          <w:b/>
                          <w:bCs/>
                          <w:rtl/>
                          <w:lang w:bidi="he-IL"/>
                        </w:rPr>
                        <w:br/>
                      </w:r>
                      <w:r>
                        <w:rPr>
                          <w:rFonts w:asciiTheme="minorBidi" w:hAnsiTheme="minorBidi" w:cstheme="minorBidi" w:hint="cs"/>
                          <w:b/>
                          <w:bCs/>
                          <w:rtl/>
                          <w:lang w:bidi="he-IL"/>
                        </w:rPr>
                        <w:t>על הפיצ'רים השונים</w:t>
                      </w:r>
                    </w:p>
                    <w:p w14:paraId="524D5241" w14:textId="77777777" w:rsidR="00510AAA" w:rsidRDefault="00510AAA" w:rsidP="00510AAA"/>
                    <w:p w14:paraId="7B596B7D"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307D9F7C" w14:textId="77777777" w:rsidR="00510AAA" w:rsidRDefault="00510AAA" w:rsidP="00510AAA"/>
                    <w:p w14:paraId="5E5C224D"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0F9CBE0A" w14:textId="77777777" w:rsidR="00510AAA" w:rsidRDefault="00510AAA" w:rsidP="00510AAA"/>
                    <w:p w14:paraId="0B3345DA"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490B62DC" w14:textId="77777777" w:rsidR="00510AAA" w:rsidRDefault="00510AAA" w:rsidP="00510AAA"/>
                    <w:p w14:paraId="54DC6145"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258C7B9F" w14:textId="77777777" w:rsidR="00510AAA" w:rsidRDefault="00510AAA" w:rsidP="00510AAA"/>
                    <w:p w14:paraId="196F374A"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p>
                    <w:p w14:paraId="5AA8D205" w14:textId="77777777" w:rsidR="00510AAA" w:rsidRDefault="00510AAA" w:rsidP="00510AAA"/>
                    <w:p w14:paraId="198DF63E"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p>
                    <w:p w14:paraId="762C55A1" w14:textId="77777777" w:rsidR="00510AAA" w:rsidRDefault="00510AAA" w:rsidP="00510AAA"/>
                    <w:p w14:paraId="1DDDE8AB"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6533A03E" w14:textId="77777777" w:rsidR="00510AAA" w:rsidRDefault="00510AAA" w:rsidP="00510AAA"/>
                    <w:p w14:paraId="0897463D"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2E6E523A" w14:textId="77777777" w:rsidR="00510AAA" w:rsidRDefault="00510AAA" w:rsidP="00510AAA"/>
                    <w:p w14:paraId="59553A29"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35A50E7D" w14:textId="77777777" w:rsidR="00510AAA" w:rsidRDefault="00510AAA" w:rsidP="00510AAA"/>
                    <w:p w14:paraId="182991DA"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0DCD13C4" w14:textId="77777777" w:rsidR="00510AAA" w:rsidRDefault="00510AAA" w:rsidP="00510AAA"/>
                    <w:p w14:paraId="0F7C0931"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p>
                    <w:p w14:paraId="24795F1D" w14:textId="77777777" w:rsidR="00510AAA" w:rsidRDefault="00510AAA" w:rsidP="00510AAA"/>
                    <w:p w14:paraId="5F42ABDB"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p>
                    <w:p w14:paraId="1BC7E5F9" w14:textId="77777777" w:rsidR="00510AAA" w:rsidRDefault="00510AAA" w:rsidP="00510AAA"/>
                    <w:p w14:paraId="5ECE4D22"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2B71FCBA" w14:textId="77777777" w:rsidR="00510AAA" w:rsidRDefault="00510AAA" w:rsidP="00510AAA"/>
                    <w:p w14:paraId="4EF92A36"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47D52DC3" w14:textId="77777777" w:rsidR="00510AAA" w:rsidRDefault="00510AAA" w:rsidP="00510AAA"/>
                    <w:p w14:paraId="58496B01"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139AE50D" w14:textId="77777777" w:rsidR="00510AAA" w:rsidRDefault="00510AAA" w:rsidP="00510AAA"/>
                    <w:p w14:paraId="3851D57A"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3677742D" w14:textId="77777777" w:rsidR="00510AAA" w:rsidRDefault="00510AAA" w:rsidP="00510AAA"/>
                    <w:p w14:paraId="1FB0A76F"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p>
                    <w:p w14:paraId="571412EE" w14:textId="77777777" w:rsidR="00510AAA" w:rsidRDefault="00510AAA" w:rsidP="00510AAA"/>
                    <w:p w14:paraId="38272AD9"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p>
                    <w:p w14:paraId="51A3A05F" w14:textId="77777777" w:rsidR="00510AAA" w:rsidRDefault="00510AAA" w:rsidP="00510AAA"/>
                    <w:p w14:paraId="0D4C38AD"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4027085C" w14:textId="77777777" w:rsidR="00510AAA" w:rsidRDefault="00510AAA" w:rsidP="00510AAA"/>
                    <w:p w14:paraId="34787E26"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0D8C51A6" w14:textId="77777777" w:rsidR="00510AAA" w:rsidRDefault="00510AAA" w:rsidP="00510AAA"/>
                    <w:p w14:paraId="5B24F89D"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3462786D" w14:textId="77777777" w:rsidR="00510AAA" w:rsidRDefault="00510AAA" w:rsidP="00510AAA"/>
                    <w:p w14:paraId="40B2BBD3"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23DC5968" w14:textId="77777777" w:rsidR="00510AAA" w:rsidRDefault="00510AAA" w:rsidP="00510AAA"/>
                    <w:p w14:paraId="575EB6C2"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p>
                    <w:p w14:paraId="6796115B" w14:textId="77777777" w:rsidR="00510AAA" w:rsidRDefault="00510AAA" w:rsidP="00510AAA"/>
                    <w:p w14:paraId="0324CAF2"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p>
                    <w:p w14:paraId="358A5532" w14:textId="77777777" w:rsidR="00510AAA" w:rsidRDefault="00510AAA" w:rsidP="00510AAA"/>
                    <w:p w14:paraId="16F32A3F"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09A87D85" w14:textId="77777777" w:rsidR="00510AAA" w:rsidRDefault="00510AAA" w:rsidP="00510AAA"/>
                    <w:p w14:paraId="1FE4077F"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0A00651D" w14:textId="77777777" w:rsidR="00510AAA" w:rsidRDefault="00510AAA" w:rsidP="00510AAA"/>
                    <w:p w14:paraId="4C33B212"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764340A4" w14:textId="77777777" w:rsidR="00510AAA" w:rsidRDefault="00510AAA" w:rsidP="00510AAA"/>
                    <w:p w14:paraId="0D13C732"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4ACD8721" w14:textId="77777777" w:rsidR="00510AAA" w:rsidRDefault="00510AAA" w:rsidP="00510AAA"/>
                    <w:p w14:paraId="49C5DF25"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p>
                    <w:p w14:paraId="470E6655" w14:textId="77777777" w:rsidR="00510AAA" w:rsidRDefault="00510AAA" w:rsidP="00510AAA"/>
                    <w:p w14:paraId="0E78A732"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p>
                    <w:p w14:paraId="45B2D43F" w14:textId="77777777" w:rsidR="00510AAA" w:rsidRDefault="00510AAA" w:rsidP="00510AAA"/>
                    <w:p w14:paraId="78855FBB"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2FB689E3" w14:textId="77777777" w:rsidR="00510AAA" w:rsidRDefault="00510AAA" w:rsidP="00510AAA"/>
                    <w:p w14:paraId="08D4942C"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5E451321" w14:textId="77777777" w:rsidR="00510AAA" w:rsidRDefault="00510AAA" w:rsidP="00510AAA"/>
                    <w:p w14:paraId="1AFBCD34"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48FC132A" w14:textId="77777777" w:rsidR="00510AAA" w:rsidRDefault="00510AAA" w:rsidP="00510AAA"/>
                    <w:p w14:paraId="097812D8"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5E77A11D" w14:textId="77777777" w:rsidR="00510AAA" w:rsidRDefault="00510AAA" w:rsidP="00510AAA"/>
                    <w:p w14:paraId="2E6CBBAA"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p>
                    <w:p w14:paraId="1C683257" w14:textId="77777777" w:rsidR="00510AAA" w:rsidRDefault="00510AAA" w:rsidP="00510AAA"/>
                    <w:p w14:paraId="645FF551"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p>
                    <w:p w14:paraId="505309BA" w14:textId="77777777" w:rsidR="00510AAA" w:rsidRDefault="00510AAA" w:rsidP="00510AAA"/>
                    <w:p w14:paraId="1CA91497"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1D87AD8A" w14:textId="77777777" w:rsidR="00510AAA" w:rsidRDefault="00510AAA" w:rsidP="00510AAA"/>
                    <w:p w14:paraId="791941F3"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5903F7AB" w14:textId="77777777" w:rsidR="00510AAA" w:rsidRDefault="00510AAA" w:rsidP="00510AAA"/>
                    <w:p w14:paraId="084146A6"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4B3FF485" w14:textId="77777777" w:rsidR="00510AAA" w:rsidRDefault="00510AAA" w:rsidP="00510AAA"/>
                    <w:p w14:paraId="6F945E37"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29EF6442" w14:textId="77777777" w:rsidR="00510AAA" w:rsidRDefault="00510AAA" w:rsidP="00510AAA"/>
                    <w:p w14:paraId="5FE6109D"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p>
                    <w:p w14:paraId="181852AB" w14:textId="77777777" w:rsidR="00510AAA" w:rsidRDefault="00510AAA" w:rsidP="00510AAA"/>
                    <w:p w14:paraId="782838B8"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p>
                    <w:p w14:paraId="3A14D970" w14:textId="77777777" w:rsidR="00510AAA" w:rsidRDefault="00510AAA" w:rsidP="00510AAA"/>
                    <w:p w14:paraId="4CE67B6C"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4119C0FD" w14:textId="77777777" w:rsidR="00510AAA" w:rsidRDefault="00510AAA" w:rsidP="00510AAA"/>
                    <w:p w14:paraId="140D9330"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67D453C7" w14:textId="77777777" w:rsidR="00510AAA" w:rsidRDefault="00510AAA" w:rsidP="00510AAA"/>
                    <w:p w14:paraId="579EF419"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r w:rsidRPr="00C13168">
                        <w:rPr>
                          <w:rFonts w:asciiTheme="minorBidi" w:hAnsiTheme="minorBidi" w:cstheme="minorBidi"/>
                          <w:b/>
                          <w:bCs/>
                          <w:rtl/>
                          <w:lang w:bidi="he-IL"/>
                        </w:rPr>
                        <w:t>:</w:t>
                      </w:r>
                    </w:p>
                    <w:p w14:paraId="08075820" w14:textId="77777777" w:rsidR="00510AAA" w:rsidRDefault="00510AAA" w:rsidP="00510AAA"/>
                    <w:p w14:paraId="1CCC6C77" w14:textId="77777777" w:rsidR="00510AAA" w:rsidRPr="00C13168" w:rsidRDefault="00510AAA" w:rsidP="00510AAA">
                      <w:pPr>
                        <w:jc w:val="right"/>
                        <w:rPr>
                          <w:rFonts w:asciiTheme="minorBidi" w:hAnsiTheme="minorBidi" w:cstheme="minorBidi"/>
                          <w:b/>
                          <w:bCs/>
                          <w:lang w:bidi="he-IL"/>
                        </w:rPr>
                      </w:pPr>
                      <w:r w:rsidRPr="00C13168">
                        <w:rPr>
                          <w:rFonts w:asciiTheme="minorBidi" w:hAnsiTheme="minorBidi" w:cstheme="minorBidi"/>
                          <w:b/>
                          <w:bCs/>
                          <w:rtl/>
                          <w:lang w:bidi="he-IL"/>
                        </w:rPr>
                        <w:t>לאחר לחיצה על הפלוס</w:t>
                      </w:r>
                      <w:r>
                        <w:rPr>
                          <w:rFonts w:asciiTheme="minorBidi" w:hAnsiTheme="minorBidi" w:cstheme="minorBidi" w:hint="cs"/>
                          <w:b/>
                          <w:bCs/>
                          <w:rtl/>
                          <w:lang w:bidi="he-IL"/>
                        </w:rPr>
                        <w:t xml:space="preserve"> נוכל להתקרב</w:t>
                      </w:r>
                      <w:r w:rsidRPr="00C13168">
                        <w:rPr>
                          <w:rFonts w:asciiTheme="minorBidi" w:hAnsiTheme="minorBidi" w:cstheme="minorBidi"/>
                          <w:b/>
                          <w:bCs/>
                          <w:rtl/>
                          <w:lang w:bidi="he-IL"/>
                        </w:rPr>
                        <w:t>:</w:t>
                      </w:r>
                    </w:p>
                    <w:p w14:paraId="6969C47B" w14:textId="77777777" w:rsidR="00510AAA" w:rsidRDefault="00510AAA" w:rsidP="00510AAA"/>
                    <w:p w14:paraId="19A385D1"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כשמתקרבים יותר לנקודה:</w:t>
                      </w:r>
                    </w:p>
                    <w:p w14:paraId="31516251" w14:textId="77777777" w:rsidR="00510AAA" w:rsidRDefault="00510AAA" w:rsidP="00510AAA"/>
                    <w:p w14:paraId="1A358A88"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בהתחלה נבחר את כל ציר הזמן:</w:t>
                      </w:r>
                    </w:p>
                    <w:p w14:paraId="1310335D" w14:textId="77777777" w:rsidR="00510AAA" w:rsidRDefault="00510AAA" w:rsidP="00510AAA"/>
                    <w:p w14:paraId="6F8F33D9"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 xml:space="preserve">בהתחלה נבחר את כל ציר </w:t>
                      </w:r>
                      <w:proofErr w:type="spellStart"/>
                      <w:r>
                        <w:rPr>
                          <w:rFonts w:asciiTheme="minorBidi" w:hAnsiTheme="minorBidi" w:cstheme="minorBidi" w:hint="cs"/>
                          <w:b/>
                          <w:bCs/>
                          <w:rtl/>
                          <w:lang w:bidi="he-IL"/>
                        </w:rPr>
                        <w:t>הזמאפשר</w:t>
                      </w:r>
                      <w:proofErr w:type="spellEnd"/>
                      <w:r>
                        <w:rPr>
                          <w:rFonts w:asciiTheme="minorBidi" w:hAnsiTheme="minorBidi" w:cstheme="minorBidi" w:hint="cs"/>
                          <w:b/>
                          <w:bCs/>
                          <w:rtl/>
                          <w:lang w:bidi="he-IL"/>
                        </w:rPr>
                        <w:t xml:space="preserve"> לסנן פריטים באמצעות מספר מינימלי של אירועים -</w:t>
                      </w:r>
                      <w:r>
                        <w:rPr>
                          <w:rFonts w:asciiTheme="minorBidi" w:hAnsiTheme="minorBidi" w:cstheme="minorBidi"/>
                          <w:b/>
                          <w:bCs/>
                          <w:rtl/>
                          <w:lang w:bidi="he-IL"/>
                        </w:rPr>
                        <w:br/>
                      </w:r>
                      <w:r>
                        <w:rPr>
                          <w:rFonts w:asciiTheme="minorBidi" w:hAnsiTheme="minorBidi" w:cstheme="minorBidi" w:hint="cs"/>
                          <w:b/>
                          <w:bCs/>
                          <w:rtl/>
                          <w:lang w:bidi="he-IL"/>
                        </w:rPr>
                        <w:t>מינימום 50:</w:t>
                      </w:r>
                    </w:p>
                    <w:p w14:paraId="63C50D75" w14:textId="77777777" w:rsidR="00510AAA" w:rsidRDefault="00510AAA" w:rsidP="00510AAA"/>
                    <w:p w14:paraId="19A224A3"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לסנן פריטים באמצעות מספר מינימלי של אירועים -</w:t>
                      </w:r>
                      <w:r>
                        <w:rPr>
                          <w:rFonts w:asciiTheme="minorBidi" w:hAnsiTheme="minorBidi" w:cstheme="minorBidi"/>
                          <w:b/>
                          <w:bCs/>
                          <w:rtl/>
                          <w:lang w:bidi="he-IL"/>
                        </w:rPr>
                        <w:br/>
                      </w:r>
                      <w:r>
                        <w:rPr>
                          <w:rFonts w:asciiTheme="minorBidi" w:hAnsiTheme="minorBidi" w:cstheme="minorBidi" w:hint="cs"/>
                          <w:b/>
                          <w:bCs/>
                          <w:rtl/>
                          <w:lang w:bidi="he-IL"/>
                        </w:rPr>
                        <w:t>מינימום 50:</w:t>
                      </w:r>
                    </w:p>
                    <w:p w14:paraId="7C64409A" w14:textId="77777777" w:rsidR="00510AAA" w:rsidRDefault="00510AAA" w:rsidP="00510AAA"/>
                    <w:p w14:paraId="2D0F4769"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ן:</w:t>
                      </w:r>
                    </w:p>
                    <w:p w14:paraId="3E335D8A" w14:textId="77777777" w:rsidR="00510AAA" w:rsidRDefault="00510AAA" w:rsidP="00510AAA"/>
                    <w:p w14:paraId="53983B2B"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בהתחלה נבחר את כל ציר הזמן:</w:t>
                      </w:r>
                    </w:p>
                    <w:p w14:paraId="1222B7C4" w14:textId="77777777" w:rsidR="00510AAA" w:rsidRDefault="00510AAA" w:rsidP="00510AAA"/>
                    <w:p w14:paraId="58F09732"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בהתחלה נבחר את כל ציר הזמן:</w:t>
                      </w:r>
                    </w:p>
                    <w:p w14:paraId="20E52D76" w14:textId="77777777" w:rsidR="00510AAA" w:rsidRDefault="00510AAA" w:rsidP="00510AAA"/>
                    <w:p w14:paraId="130DC89C"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בהתחלה נבחר את כל ציר הזמן:</w:t>
                      </w:r>
                    </w:p>
                    <w:p w14:paraId="12D5B9C1" w14:textId="77777777" w:rsidR="00510AAA" w:rsidRDefault="00510AAA" w:rsidP="00510AAA"/>
                    <w:p w14:paraId="2C43D39E"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 xml:space="preserve">בהתחלה נבחר את כל ציר </w:t>
                      </w:r>
                      <w:proofErr w:type="spellStart"/>
                      <w:r>
                        <w:rPr>
                          <w:rFonts w:asciiTheme="minorBidi" w:hAnsiTheme="minorBidi" w:cstheme="minorBidi" w:hint="cs"/>
                          <w:b/>
                          <w:bCs/>
                          <w:rtl/>
                          <w:lang w:bidi="he-IL"/>
                        </w:rPr>
                        <w:t>הזמאפשר</w:t>
                      </w:r>
                      <w:proofErr w:type="spellEnd"/>
                      <w:r>
                        <w:rPr>
                          <w:rFonts w:asciiTheme="minorBidi" w:hAnsiTheme="minorBidi" w:cstheme="minorBidi" w:hint="cs"/>
                          <w:b/>
                          <w:bCs/>
                          <w:rtl/>
                          <w:lang w:bidi="he-IL"/>
                        </w:rPr>
                        <w:t xml:space="preserve"> לסנן פריטים באמצעות מספר מינימלי של אירועים -</w:t>
                      </w:r>
                      <w:r>
                        <w:rPr>
                          <w:rFonts w:asciiTheme="minorBidi" w:hAnsiTheme="minorBidi" w:cstheme="minorBidi"/>
                          <w:b/>
                          <w:bCs/>
                          <w:rtl/>
                          <w:lang w:bidi="he-IL"/>
                        </w:rPr>
                        <w:br/>
                      </w:r>
                      <w:r>
                        <w:rPr>
                          <w:rFonts w:asciiTheme="minorBidi" w:hAnsiTheme="minorBidi" w:cstheme="minorBidi" w:hint="cs"/>
                          <w:b/>
                          <w:bCs/>
                          <w:rtl/>
                          <w:lang w:bidi="he-IL"/>
                        </w:rPr>
                        <w:t>מינימום 50:</w:t>
                      </w:r>
                    </w:p>
                    <w:p w14:paraId="411A1835" w14:textId="77777777" w:rsidR="00510AAA" w:rsidRDefault="00510AAA" w:rsidP="00510AAA"/>
                    <w:p w14:paraId="211F91DB"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לסנן פריטים באמצעות מספר מינימלי של אירועים -</w:t>
                      </w:r>
                      <w:r>
                        <w:rPr>
                          <w:rFonts w:asciiTheme="minorBidi" w:hAnsiTheme="minorBidi" w:cstheme="minorBidi"/>
                          <w:b/>
                          <w:bCs/>
                          <w:rtl/>
                          <w:lang w:bidi="he-IL"/>
                        </w:rPr>
                        <w:br/>
                      </w:r>
                      <w:r>
                        <w:rPr>
                          <w:rFonts w:asciiTheme="minorBidi" w:hAnsiTheme="minorBidi" w:cstheme="minorBidi" w:hint="cs"/>
                          <w:b/>
                          <w:bCs/>
                          <w:rtl/>
                          <w:lang w:bidi="he-IL"/>
                        </w:rPr>
                        <w:t>מינימום 50:</w:t>
                      </w:r>
                    </w:p>
                    <w:p w14:paraId="532B47EA" w14:textId="77777777" w:rsidR="00510AAA" w:rsidRDefault="00510AAA" w:rsidP="00510AAA"/>
                    <w:p w14:paraId="3E72AF2E"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ן:</w:t>
                      </w:r>
                    </w:p>
                    <w:p w14:paraId="50B74303" w14:textId="77777777" w:rsidR="00510AAA" w:rsidRDefault="00510AAA" w:rsidP="00510AAA"/>
                    <w:p w14:paraId="2192B8FC"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בהתחלה נבחר את כל ציר הזמן:</w:t>
                      </w:r>
                    </w:p>
                    <w:p w14:paraId="14CF6ECC" w14:textId="77777777" w:rsidR="00510AAA" w:rsidRDefault="00510AAA" w:rsidP="00510AAA"/>
                    <w:p w14:paraId="74DA3404"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בהתחלה נבחר את כל ציר הזמן:</w:t>
                      </w:r>
                    </w:p>
                    <w:p w14:paraId="720A6839" w14:textId="77777777" w:rsidR="00510AAA" w:rsidRDefault="00510AAA" w:rsidP="00510AAA"/>
                    <w:p w14:paraId="144D4CC5"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בהתחלה נבחר את כל ציר הזמן:</w:t>
                      </w:r>
                    </w:p>
                    <w:p w14:paraId="7486D0FE" w14:textId="77777777" w:rsidR="00510AAA" w:rsidRDefault="00510AAA" w:rsidP="00510AAA"/>
                    <w:p w14:paraId="730C9FA6"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 xml:space="preserve">בהתחלה נבחר את כל ציר </w:t>
                      </w:r>
                      <w:proofErr w:type="spellStart"/>
                      <w:r>
                        <w:rPr>
                          <w:rFonts w:asciiTheme="minorBidi" w:hAnsiTheme="minorBidi" w:cstheme="minorBidi" w:hint="cs"/>
                          <w:b/>
                          <w:bCs/>
                          <w:rtl/>
                          <w:lang w:bidi="he-IL"/>
                        </w:rPr>
                        <w:t>הזמאפשר</w:t>
                      </w:r>
                      <w:proofErr w:type="spellEnd"/>
                      <w:r>
                        <w:rPr>
                          <w:rFonts w:asciiTheme="minorBidi" w:hAnsiTheme="minorBidi" w:cstheme="minorBidi" w:hint="cs"/>
                          <w:b/>
                          <w:bCs/>
                          <w:rtl/>
                          <w:lang w:bidi="he-IL"/>
                        </w:rPr>
                        <w:t xml:space="preserve"> לסנן פריטים באמצעות מספר מינימלי של אירועים -</w:t>
                      </w:r>
                      <w:r>
                        <w:rPr>
                          <w:rFonts w:asciiTheme="minorBidi" w:hAnsiTheme="minorBidi" w:cstheme="minorBidi"/>
                          <w:b/>
                          <w:bCs/>
                          <w:rtl/>
                          <w:lang w:bidi="he-IL"/>
                        </w:rPr>
                        <w:br/>
                      </w:r>
                      <w:r>
                        <w:rPr>
                          <w:rFonts w:asciiTheme="minorBidi" w:hAnsiTheme="minorBidi" w:cstheme="minorBidi" w:hint="cs"/>
                          <w:b/>
                          <w:bCs/>
                          <w:rtl/>
                          <w:lang w:bidi="he-IL"/>
                        </w:rPr>
                        <w:t>מינימום 50:</w:t>
                      </w:r>
                    </w:p>
                    <w:p w14:paraId="46559B6A" w14:textId="77777777" w:rsidR="00510AAA" w:rsidRDefault="00510AAA" w:rsidP="00510AAA"/>
                    <w:p w14:paraId="5D3811F0"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לסנן פריטים באמצעות מספר מינימלי של אירועים -</w:t>
                      </w:r>
                      <w:r>
                        <w:rPr>
                          <w:rFonts w:asciiTheme="minorBidi" w:hAnsiTheme="minorBidi" w:cstheme="minorBidi"/>
                          <w:b/>
                          <w:bCs/>
                          <w:rtl/>
                          <w:lang w:bidi="he-IL"/>
                        </w:rPr>
                        <w:br/>
                      </w:r>
                      <w:r>
                        <w:rPr>
                          <w:rFonts w:asciiTheme="minorBidi" w:hAnsiTheme="minorBidi" w:cstheme="minorBidi" w:hint="cs"/>
                          <w:b/>
                          <w:bCs/>
                          <w:rtl/>
                          <w:lang w:bidi="he-IL"/>
                        </w:rPr>
                        <w:t>מינימום 50:</w:t>
                      </w:r>
                    </w:p>
                    <w:p w14:paraId="4B151B9F" w14:textId="77777777" w:rsidR="00510AAA" w:rsidRDefault="00510AAA" w:rsidP="00510AAA"/>
                    <w:p w14:paraId="03D19123"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ן:</w:t>
                      </w:r>
                    </w:p>
                    <w:p w14:paraId="19B98E2F" w14:textId="77777777" w:rsidR="00510AAA" w:rsidRDefault="00510AAA" w:rsidP="00510AAA"/>
                    <w:p w14:paraId="7E9069D3"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בהתחלה נבחר את כל ציר הזמן:</w:t>
                      </w:r>
                    </w:p>
                    <w:p w14:paraId="0538D22B" w14:textId="77777777" w:rsidR="00510AAA" w:rsidRDefault="00510AAA" w:rsidP="00510AAA"/>
                    <w:p w14:paraId="6FE381AD"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בהתחלה נבחר את כל ציר הזמן:</w:t>
                      </w:r>
                    </w:p>
                    <w:p w14:paraId="05F2C3AF" w14:textId="77777777" w:rsidR="00510AAA" w:rsidRDefault="00510AAA" w:rsidP="00510AAA"/>
                    <w:p w14:paraId="4D49D189"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בהתחלה נבחר את כל ציר הזמן:</w:t>
                      </w:r>
                    </w:p>
                    <w:p w14:paraId="23F8611E" w14:textId="77777777" w:rsidR="00510AAA" w:rsidRDefault="00510AAA" w:rsidP="00510AAA"/>
                    <w:p w14:paraId="0AB28867"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 xml:space="preserve">בהתחלה נבחר את כל ציר </w:t>
                      </w:r>
                      <w:proofErr w:type="spellStart"/>
                      <w:r>
                        <w:rPr>
                          <w:rFonts w:asciiTheme="minorBidi" w:hAnsiTheme="minorBidi" w:cstheme="minorBidi" w:hint="cs"/>
                          <w:b/>
                          <w:bCs/>
                          <w:rtl/>
                          <w:lang w:bidi="he-IL"/>
                        </w:rPr>
                        <w:t>הזמאפשר</w:t>
                      </w:r>
                      <w:proofErr w:type="spellEnd"/>
                      <w:r>
                        <w:rPr>
                          <w:rFonts w:asciiTheme="minorBidi" w:hAnsiTheme="minorBidi" w:cstheme="minorBidi" w:hint="cs"/>
                          <w:b/>
                          <w:bCs/>
                          <w:rtl/>
                          <w:lang w:bidi="he-IL"/>
                        </w:rPr>
                        <w:t xml:space="preserve"> לסנן פריטים באמצעות מספר מינימלי של אירועים -</w:t>
                      </w:r>
                      <w:r>
                        <w:rPr>
                          <w:rFonts w:asciiTheme="minorBidi" w:hAnsiTheme="minorBidi" w:cstheme="minorBidi"/>
                          <w:b/>
                          <w:bCs/>
                          <w:rtl/>
                          <w:lang w:bidi="he-IL"/>
                        </w:rPr>
                        <w:br/>
                      </w:r>
                      <w:r>
                        <w:rPr>
                          <w:rFonts w:asciiTheme="minorBidi" w:hAnsiTheme="minorBidi" w:cstheme="minorBidi" w:hint="cs"/>
                          <w:b/>
                          <w:bCs/>
                          <w:rtl/>
                          <w:lang w:bidi="he-IL"/>
                        </w:rPr>
                        <w:t>מינימום 50:</w:t>
                      </w:r>
                    </w:p>
                    <w:p w14:paraId="7E279C59" w14:textId="77777777" w:rsidR="00510AAA" w:rsidRDefault="00510AAA" w:rsidP="00510AAA"/>
                    <w:p w14:paraId="50A606BB"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לסנן פריטים באמצעות מספר מינימלי של אירועים -</w:t>
                      </w:r>
                      <w:r>
                        <w:rPr>
                          <w:rFonts w:asciiTheme="minorBidi" w:hAnsiTheme="minorBidi" w:cstheme="minorBidi"/>
                          <w:b/>
                          <w:bCs/>
                          <w:rtl/>
                          <w:lang w:bidi="he-IL"/>
                        </w:rPr>
                        <w:br/>
                      </w:r>
                      <w:r>
                        <w:rPr>
                          <w:rFonts w:asciiTheme="minorBidi" w:hAnsiTheme="minorBidi" w:cstheme="minorBidi" w:hint="cs"/>
                          <w:b/>
                          <w:bCs/>
                          <w:rtl/>
                          <w:lang w:bidi="he-IL"/>
                        </w:rPr>
                        <w:t>מינימום 50:</w:t>
                      </w:r>
                    </w:p>
                    <w:p w14:paraId="0C5D0C47" w14:textId="77777777" w:rsidR="00510AAA" w:rsidRDefault="00510AAA" w:rsidP="00510AAA"/>
                    <w:p w14:paraId="68ACB930"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ן:</w:t>
                      </w:r>
                    </w:p>
                    <w:p w14:paraId="45494586" w14:textId="77777777" w:rsidR="00510AAA" w:rsidRDefault="00510AAA" w:rsidP="00510AAA"/>
                    <w:p w14:paraId="26FCEC6A"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בהתחלה נבחר את כל ציר הזמן:</w:t>
                      </w:r>
                    </w:p>
                    <w:p w14:paraId="500663F7" w14:textId="77777777" w:rsidR="00510AAA" w:rsidRDefault="00510AAA" w:rsidP="00510AAA"/>
                    <w:p w14:paraId="2035E32F"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בהתחלה נבחר את כל ציר הזמן:</w:t>
                      </w:r>
                    </w:p>
                    <w:p w14:paraId="4E593D7E" w14:textId="77777777" w:rsidR="00510AAA" w:rsidRDefault="00510AAA" w:rsidP="00510AAA"/>
                    <w:p w14:paraId="5098E62F" w14:textId="77777777" w:rsidR="00510AAA" w:rsidRPr="00C13168" w:rsidRDefault="00510AAA" w:rsidP="00510AAA">
                      <w:pPr>
                        <w:jc w:val="center"/>
                        <w:rPr>
                          <w:rFonts w:asciiTheme="minorBidi" w:hAnsiTheme="minorBidi" w:cstheme="minorBidi"/>
                          <w:b/>
                          <w:bCs/>
                          <w:lang w:bidi="he-IL"/>
                        </w:rPr>
                      </w:pPr>
                      <w:proofErr w:type="spellStart"/>
                      <w:r>
                        <w:rPr>
                          <w:rFonts w:asciiTheme="minorBidi" w:hAnsiTheme="minorBidi" w:cstheme="minorBidi" w:hint="cs"/>
                          <w:b/>
                          <w:bCs/>
                          <w:rtl/>
                          <w:lang w:bidi="he-IL"/>
                        </w:rPr>
                        <w:t>סטיקות</w:t>
                      </w:r>
                      <w:proofErr w:type="spellEnd"/>
                      <w:r>
                        <w:rPr>
                          <w:rFonts w:asciiTheme="minorBidi" w:hAnsiTheme="minorBidi" w:cstheme="minorBidi"/>
                          <w:b/>
                          <w:bCs/>
                          <w:rtl/>
                          <w:lang w:bidi="he-IL"/>
                        </w:rPr>
                        <w:br/>
                      </w:r>
                      <w:r>
                        <w:rPr>
                          <w:rFonts w:asciiTheme="minorBidi" w:hAnsiTheme="minorBidi" w:cstheme="minorBidi" w:hint="cs"/>
                          <w:b/>
                          <w:bCs/>
                          <w:rtl/>
                          <w:lang w:bidi="he-IL"/>
                        </w:rPr>
                        <w:t>על הפיצ'רים השונים</w:t>
                      </w:r>
                    </w:p>
                    <w:p w14:paraId="14C389FE" w14:textId="77777777" w:rsidR="00510AAA" w:rsidRDefault="00510AAA" w:rsidP="00510AAA"/>
                    <w:p w14:paraId="2C91A4D9"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6A6DEEEC" w14:textId="77777777" w:rsidR="00510AAA" w:rsidRDefault="00510AAA" w:rsidP="00510AAA"/>
                    <w:p w14:paraId="1673C8A0"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72E46362" w14:textId="77777777" w:rsidR="00510AAA" w:rsidRDefault="00510AAA" w:rsidP="00510AAA"/>
                    <w:p w14:paraId="3EC5AED2"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40D090D2" w14:textId="77777777" w:rsidR="00510AAA" w:rsidRDefault="00510AAA" w:rsidP="00510AAA"/>
                    <w:p w14:paraId="1C509CA9"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5B96C719" w14:textId="77777777" w:rsidR="00510AAA" w:rsidRDefault="00510AAA" w:rsidP="00510AAA"/>
                    <w:p w14:paraId="426103C4"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p>
                    <w:p w14:paraId="1EDA4F72" w14:textId="77777777" w:rsidR="00510AAA" w:rsidRDefault="00510AAA" w:rsidP="00510AAA"/>
                    <w:p w14:paraId="382688B4"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p>
                    <w:p w14:paraId="39573563" w14:textId="77777777" w:rsidR="00510AAA" w:rsidRDefault="00510AAA" w:rsidP="00510AAA"/>
                    <w:p w14:paraId="61A7E231"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009D59BB" w14:textId="77777777" w:rsidR="00510AAA" w:rsidRDefault="00510AAA" w:rsidP="00510AAA"/>
                    <w:p w14:paraId="2F880BF0"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113EC817" w14:textId="77777777" w:rsidR="00510AAA" w:rsidRDefault="00510AAA" w:rsidP="00510AAA"/>
                    <w:p w14:paraId="308EC76D"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7085711B" w14:textId="77777777" w:rsidR="00510AAA" w:rsidRDefault="00510AAA" w:rsidP="00510AAA"/>
                    <w:p w14:paraId="4A510C76"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2257DF77" w14:textId="77777777" w:rsidR="00510AAA" w:rsidRDefault="00510AAA" w:rsidP="00510AAA"/>
                    <w:p w14:paraId="20248E7B"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p>
                    <w:p w14:paraId="357ACBA4" w14:textId="77777777" w:rsidR="00510AAA" w:rsidRDefault="00510AAA" w:rsidP="00510AAA"/>
                    <w:p w14:paraId="42E32CF1"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p>
                    <w:p w14:paraId="203FF5A4" w14:textId="77777777" w:rsidR="00510AAA" w:rsidRDefault="00510AAA" w:rsidP="00510AAA"/>
                    <w:p w14:paraId="50BF511F"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5697E31C" w14:textId="77777777" w:rsidR="00510AAA" w:rsidRDefault="00510AAA" w:rsidP="00510AAA"/>
                    <w:p w14:paraId="1BF082A4"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74D07C68" w14:textId="77777777" w:rsidR="00510AAA" w:rsidRDefault="00510AAA" w:rsidP="00510AAA"/>
                    <w:p w14:paraId="7D418FC6"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573591A5" w14:textId="77777777" w:rsidR="00510AAA" w:rsidRDefault="00510AAA" w:rsidP="00510AAA"/>
                    <w:p w14:paraId="3D214461"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4049041F" w14:textId="77777777" w:rsidR="00510AAA" w:rsidRDefault="00510AAA" w:rsidP="00510AAA"/>
                    <w:p w14:paraId="4C2FECA8"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p>
                    <w:p w14:paraId="6596C93D" w14:textId="77777777" w:rsidR="00510AAA" w:rsidRDefault="00510AAA" w:rsidP="00510AAA"/>
                    <w:p w14:paraId="64B30BB0"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p>
                    <w:p w14:paraId="43D459AC" w14:textId="77777777" w:rsidR="00510AAA" w:rsidRDefault="00510AAA" w:rsidP="00510AAA"/>
                    <w:p w14:paraId="4480E331"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1F98A220" w14:textId="77777777" w:rsidR="00510AAA" w:rsidRDefault="00510AAA" w:rsidP="00510AAA"/>
                    <w:p w14:paraId="3D905880"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65A00D26" w14:textId="77777777" w:rsidR="00510AAA" w:rsidRDefault="00510AAA" w:rsidP="00510AAA"/>
                    <w:p w14:paraId="4825652A"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5DA6C77C" w14:textId="77777777" w:rsidR="00510AAA" w:rsidRDefault="00510AAA" w:rsidP="00510AAA"/>
                    <w:p w14:paraId="623FC7F8"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43E772D3" w14:textId="77777777" w:rsidR="00510AAA" w:rsidRDefault="00510AAA" w:rsidP="00510AAA"/>
                    <w:p w14:paraId="212CDA8D"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p>
                    <w:p w14:paraId="50C91B27" w14:textId="77777777" w:rsidR="00510AAA" w:rsidRDefault="00510AAA" w:rsidP="00510AAA"/>
                    <w:p w14:paraId="4E238F65"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p>
                    <w:p w14:paraId="4540E291" w14:textId="77777777" w:rsidR="00510AAA" w:rsidRDefault="00510AAA" w:rsidP="00510AAA"/>
                    <w:p w14:paraId="6540BC73"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7F8A7791" w14:textId="77777777" w:rsidR="00510AAA" w:rsidRDefault="00510AAA" w:rsidP="00510AAA"/>
                    <w:p w14:paraId="7E19F62D"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450609F8" w14:textId="77777777" w:rsidR="00510AAA" w:rsidRDefault="00510AAA" w:rsidP="00510AAA"/>
                    <w:p w14:paraId="13B93F0C"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44B45B91" w14:textId="77777777" w:rsidR="00510AAA" w:rsidRDefault="00510AAA" w:rsidP="00510AAA"/>
                    <w:p w14:paraId="5629A9F5"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176A0581" w14:textId="77777777" w:rsidR="00510AAA" w:rsidRDefault="00510AAA" w:rsidP="00510AAA"/>
                    <w:p w14:paraId="5961F61C"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p>
                    <w:p w14:paraId="1E2B7E9E" w14:textId="77777777" w:rsidR="00510AAA" w:rsidRDefault="00510AAA" w:rsidP="00510AAA"/>
                    <w:p w14:paraId="05A54333"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p>
                    <w:p w14:paraId="300FC02A" w14:textId="77777777" w:rsidR="00510AAA" w:rsidRDefault="00510AAA" w:rsidP="00510AAA"/>
                    <w:p w14:paraId="674BCD6B"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62146A9E" w14:textId="77777777" w:rsidR="00510AAA" w:rsidRDefault="00510AAA" w:rsidP="00510AAA"/>
                    <w:p w14:paraId="444B2D0E"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130C3D04" w14:textId="77777777" w:rsidR="00510AAA" w:rsidRDefault="00510AAA" w:rsidP="00510AAA"/>
                    <w:p w14:paraId="578D8E81"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6CA0D2B6" w14:textId="77777777" w:rsidR="00510AAA" w:rsidRDefault="00510AAA" w:rsidP="00510AAA"/>
                    <w:p w14:paraId="70C086E0"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25033BD5" w14:textId="77777777" w:rsidR="00510AAA" w:rsidRDefault="00510AAA" w:rsidP="00510AAA"/>
                    <w:p w14:paraId="081B28FC"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p>
                    <w:p w14:paraId="14FFED6B" w14:textId="77777777" w:rsidR="00510AAA" w:rsidRDefault="00510AAA" w:rsidP="00510AAA"/>
                    <w:p w14:paraId="3943D93E"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p>
                    <w:p w14:paraId="7AF20247" w14:textId="77777777" w:rsidR="00510AAA" w:rsidRDefault="00510AAA" w:rsidP="00510AAA"/>
                    <w:p w14:paraId="314E4712"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230938F6" w14:textId="77777777" w:rsidR="00510AAA" w:rsidRDefault="00510AAA" w:rsidP="00510AAA"/>
                    <w:p w14:paraId="33DAEA6B"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705FD56C" w14:textId="77777777" w:rsidR="00510AAA" w:rsidRDefault="00510AAA" w:rsidP="00510AAA"/>
                    <w:p w14:paraId="278B862C"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2EA71C3A" w14:textId="77777777" w:rsidR="00510AAA" w:rsidRDefault="00510AAA" w:rsidP="00510AAA"/>
                    <w:p w14:paraId="5BF2B988"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09C475CB" w14:textId="77777777" w:rsidR="00510AAA" w:rsidRDefault="00510AAA" w:rsidP="00510AAA"/>
                    <w:p w14:paraId="50E7A8FD"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p>
                    <w:p w14:paraId="624ACD3F" w14:textId="77777777" w:rsidR="00510AAA" w:rsidRDefault="00510AAA" w:rsidP="00510AAA"/>
                    <w:p w14:paraId="6AB0D3D5"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p>
                    <w:p w14:paraId="1CBB8C71" w14:textId="77777777" w:rsidR="00510AAA" w:rsidRDefault="00510AAA" w:rsidP="00510AAA"/>
                    <w:p w14:paraId="62077A67"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53EFB9D4" w14:textId="77777777" w:rsidR="00510AAA" w:rsidRDefault="00510AAA" w:rsidP="00510AAA"/>
                    <w:p w14:paraId="2EB8CFE3"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030BF117" w14:textId="77777777" w:rsidR="00510AAA" w:rsidRDefault="00510AAA" w:rsidP="00510AAA"/>
                    <w:p w14:paraId="7C2CA69D"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r w:rsidRPr="00C13168">
                        <w:rPr>
                          <w:rFonts w:asciiTheme="minorBidi" w:hAnsiTheme="minorBidi" w:cstheme="minorBidi"/>
                          <w:b/>
                          <w:bCs/>
                          <w:rtl/>
                          <w:lang w:bidi="he-IL"/>
                        </w:rPr>
                        <w:t>:</w:t>
                      </w:r>
                    </w:p>
                    <w:p w14:paraId="5800DC22" w14:textId="77777777" w:rsidR="00510AAA" w:rsidRDefault="00510AAA" w:rsidP="00510AAA"/>
                    <w:p w14:paraId="3409E1F0" w14:textId="77777777" w:rsidR="00510AAA" w:rsidRPr="00C13168" w:rsidRDefault="00510AAA" w:rsidP="00510AAA">
                      <w:pPr>
                        <w:jc w:val="right"/>
                        <w:rPr>
                          <w:rFonts w:asciiTheme="minorBidi" w:hAnsiTheme="minorBidi" w:cstheme="minorBidi"/>
                          <w:b/>
                          <w:bCs/>
                          <w:lang w:bidi="he-IL"/>
                        </w:rPr>
                      </w:pPr>
                      <w:r w:rsidRPr="00C13168">
                        <w:rPr>
                          <w:rFonts w:asciiTheme="minorBidi" w:hAnsiTheme="minorBidi" w:cstheme="minorBidi"/>
                          <w:b/>
                          <w:bCs/>
                          <w:rtl/>
                          <w:lang w:bidi="he-IL"/>
                        </w:rPr>
                        <w:t>לאחר לחיצה על הפלוס</w:t>
                      </w:r>
                      <w:r>
                        <w:rPr>
                          <w:rFonts w:asciiTheme="minorBidi" w:hAnsiTheme="minorBidi" w:cstheme="minorBidi" w:hint="cs"/>
                          <w:b/>
                          <w:bCs/>
                          <w:rtl/>
                          <w:lang w:bidi="he-IL"/>
                        </w:rPr>
                        <w:t xml:space="preserve"> נוכל להתקרב</w:t>
                      </w:r>
                      <w:r w:rsidRPr="00C13168">
                        <w:rPr>
                          <w:rFonts w:asciiTheme="minorBidi" w:hAnsiTheme="minorBidi" w:cstheme="minorBidi"/>
                          <w:b/>
                          <w:bCs/>
                          <w:rtl/>
                          <w:lang w:bidi="he-IL"/>
                        </w:rPr>
                        <w:t>:</w:t>
                      </w:r>
                    </w:p>
                    <w:p w14:paraId="7A2D8901" w14:textId="77777777" w:rsidR="00510AAA" w:rsidRDefault="00510AAA" w:rsidP="00510AAA"/>
                    <w:p w14:paraId="3FEDDCE1"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כשמתקרבים יותר לנקודה:</w:t>
                      </w:r>
                    </w:p>
                    <w:p w14:paraId="233F84C6" w14:textId="77777777" w:rsidR="00510AAA" w:rsidRDefault="00510AAA" w:rsidP="00510AAA"/>
                    <w:p w14:paraId="56D55C05"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בהתחלה נבחר את כל ציר הזמן:</w:t>
                      </w:r>
                    </w:p>
                    <w:p w14:paraId="52381F94" w14:textId="77777777" w:rsidR="00510AAA" w:rsidRDefault="00510AAA" w:rsidP="00510AAA"/>
                    <w:p w14:paraId="4E2062F5"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 xml:space="preserve">בהתחלה נבחר את כל ציר </w:t>
                      </w:r>
                      <w:proofErr w:type="spellStart"/>
                      <w:r>
                        <w:rPr>
                          <w:rFonts w:asciiTheme="minorBidi" w:hAnsiTheme="minorBidi" w:cstheme="minorBidi" w:hint="cs"/>
                          <w:b/>
                          <w:bCs/>
                          <w:rtl/>
                          <w:lang w:bidi="he-IL"/>
                        </w:rPr>
                        <w:t>הזמאפשר</w:t>
                      </w:r>
                      <w:proofErr w:type="spellEnd"/>
                      <w:r>
                        <w:rPr>
                          <w:rFonts w:asciiTheme="minorBidi" w:hAnsiTheme="minorBidi" w:cstheme="minorBidi" w:hint="cs"/>
                          <w:b/>
                          <w:bCs/>
                          <w:rtl/>
                          <w:lang w:bidi="he-IL"/>
                        </w:rPr>
                        <w:t xml:space="preserve"> לסנן פריטים באמצעות מספר מינימלי של אירועים -</w:t>
                      </w:r>
                      <w:r>
                        <w:rPr>
                          <w:rFonts w:asciiTheme="minorBidi" w:hAnsiTheme="minorBidi" w:cstheme="minorBidi"/>
                          <w:b/>
                          <w:bCs/>
                          <w:rtl/>
                          <w:lang w:bidi="he-IL"/>
                        </w:rPr>
                        <w:br/>
                      </w:r>
                      <w:r>
                        <w:rPr>
                          <w:rFonts w:asciiTheme="minorBidi" w:hAnsiTheme="minorBidi" w:cstheme="minorBidi" w:hint="cs"/>
                          <w:b/>
                          <w:bCs/>
                          <w:rtl/>
                          <w:lang w:bidi="he-IL"/>
                        </w:rPr>
                        <w:t>מינימום 50:</w:t>
                      </w:r>
                    </w:p>
                    <w:p w14:paraId="4B8123F3" w14:textId="77777777" w:rsidR="00510AAA" w:rsidRDefault="00510AAA" w:rsidP="00510AAA"/>
                    <w:p w14:paraId="344CFE0A"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לסנן פריטים באמצעות מספר מינימלי של אירועים -</w:t>
                      </w:r>
                      <w:r>
                        <w:rPr>
                          <w:rFonts w:asciiTheme="minorBidi" w:hAnsiTheme="minorBidi" w:cstheme="minorBidi"/>
                          <w:b/>
                          <w:bCs/>
                          <w:rtl/>
                          <w:lang w:bidi="he-IL"/>
                        </w:rPr>
                        <w:br/>
                      </w:r>
                      <w:r>
                        <w:rPr>
                          <w:rFonts w:asciiTheme="minorBidi" w:hAnsiTheme="minorBidi" w:cstheme="minorBidi" w:hint="cs"/>
                          <w:b/>
                          <w:bCs/>
                          <w:rtl/>
                          <w:lang w:bidi="he-IL"/>
                        </w:rPr>
                        <w:t>מינימום 50:</w:t>
                      </w:r>
                    </w:p>
                    <w:p w14:paraId="08BA9A88" w14:textId="77777777" w:rsidR="00510AAA" w:rsidRDefault="00510AAA" w:rsidP="00510AAA"/>
                    <w:p w14:paraId="79C6FF29"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ן:</w:t>
                      </w:r>
                    </w:p>
                    <w:p w14:paraId="6237CB18" w14:textId="77777777" w:rsidR="00510AAA" w:rsidRDefault="00510AAA" w:rsidP="00510AAA"/>
                    <w:p w14:paraId="117733A9"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בהתחלה נבחר את כל ציר הזמן:</w:t>
                      </w:r>
                    </w:p>
                    <w:p w14:paraId="25058900" w14:textId="77777777" w:rsidR="00510AAA" w:rsidRDefault="00510AAA" w:rsidP="00510AAA"/>
                    <w:p w14:paraId="60659E17"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בהתחלה נבחר את כל ציר הזמן:</w:t>
                      </w:r>
                    </w:p>
                    <w:p w14:paraId="356EB112" w14:textId="77777777" w:rsidR="00510AAA" w:rsidRDefault="00510AAA" w:rsidP="00510AAA"/>
                    <w:p w14:paraId="728BDBC6"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בהתחלה נבחר את כל ציר הזמן:</w:t>
                      </w:r>
                    </w:p>
                    <w:p w14:paraId="7A7B2BC5" w14:textId="77777777" w:rsidR="00510AAA" w:rsidRDefault="00510AAA" w:rsidP="00510AAA"/>
                    <w:p w14:paraId="624B13AF"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 xml:space="preserve">בהתחלה נבחר את כל ציר </w:t>
                      </w:r>
                      <w:proofErr w:type="spellStart"/>
                      <w:r>
                        <w:rPr>
                          <w:rFonts w:asciiTheme="minorBidi" w:hAnsiTheme="minorBidi" w:cstheme="minorBidi" w:hint="cs"/>
                          <w:b/>
                          <w:bCs/>
                          <w:rtl/>
                          <w:lang w:bidi="he-IL"/>
                        </w:rPr>
                        <w:t>הזמאפשר</w:t>
                      </w:r>
                      <w:proofErr w:type="spellEnd"/>
                      <w:r>
                        <w:rPr>
                          <w:rFonts w:asciiTheme="minorBidi" w:hAnsiTheme="minorBidi" w:cstheme="minorBidi" w:hint="cs"/>
                          <w:b/>
                          <w:bCs/>
                          <w:rtl/>
                          <w:lang w:bidi="he-IL"/>
                        </w:rPr>
                        <w:t xml:space="preserve"> לסנן פריטים באמצעות מספר מינימלי של אירועים -</w:t>
                      </w:r>
                      <w:r>
                        <w:rPr>
                          <w:rFonts w:asciiTheme="minorBidi" w:hAnsiTheme="minorBidi" w:cstheme="minorBidi"/>
                          <w:b/>
                          <w:bCs/>
                          <w:rtl/>
                          <w:lang w:bidi="he-IL"/>
                        </w:rPr>
                        <w:br/>
                      </w:r>
                      <w:r>
                        <w:rPr>
                          <w:rFonts w:asciiTheme="minorBidi" w:hAnsiTheme="minorBidi" w:cstheme="minorBidi" w:hint="cs"/>
                          <w:b/>
                          <w:bCs/>
                          <w:rtl/>
                          <w:lang w:bidi="he-IL"/>
                        </w:rPr>
                        <w:t>מינימום 50:</w:t>
                      </w:r>
                    </w:p>
                    <w:p w14:paraId="753F08CC" w14:textId="77777777" w:rsidR="00510AAA" w:rsidRDefault="00510AAA" w:rsidP="00510AAA"/>
                    <w:p w14:paraId="0E416D5A"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לסנן פריטים באמצעות מספר מינימלי של אירועים -</w:t>
                      </w:r>
                      <w:r>
                        <w:rPr>
                          <w:rFonts w:asciiTheme="minorBidi" w:hAnsiTheme="minorBidi" w:cstheme="minorBidi"/>
                          <w:b/>
                          <w:bCs/>
                          <w:rtl/>
                          <w:lang w:bidi="he-IL"/>
                        </w:rPr>
                        <w:br/>
                      </w:r>
                      <w:r>
                        <w:rPr>
                          <w:rFonts w:asciiTheme="minorBidi" w:hAnsiTheme="minorBidi" w:cstheme="minorBidi" w:hint="cs"/>
                          <w:b/>
                          <w:bCs/>
                          <w:rtl/>
                          <w:lang w:bidi="he-IL"/>
                        </w:rPr>
                        <w:t>מינימום 50:</w:t>
                      </w:r>
                    </w:p>
                    <w:p w14:paraId="7F0CD741" w14:textId="77777777" w:rsidR="00510AAA" w:rsidRDefault="00510AAA" w:rsidP="00510AAA"/>
                    <w:p w14:paraId="2AAAD658"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ן:</w:t>
                      </w:r>
                    </w:p>
                    <w:p w14:paraId="76EDC003" w14:textId="77777777" w:rsidR="00510AAA" w:rsidRDefault="00510AAA" w:rsidP="00510AAA"/>
                    <w:p w14:paraId="19EC2F53"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בהתחלה נבחר את כל ציר הזמן:</w:t>
                      </w:r>
                    </w:p>
                    <w:p w14:paraId="14E03CED" w14:textId="77777777" w:rsidR="00510AAA" w:rsidRDefault="00510AAA" w:rsidP="00510AAA"/>
                    <w:p w14:paraId="798E054B"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בהתחלה נבחר את כל ציר הזמן:</w:t>
                      </w:r>
                    </w:p>
                    <w:p w14:paraId="586E0D19" w14:textId="77777777" w:rsidR="00510AAA" w:rsidRDefault="00510AAA" w:rsidP="00510AAA"/>
                    <w:p w14:paraId="10F965DB"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בהתחלה נבחר את כל ציר הזמן:</w:t>
                      </w:r>
                    </w:p>
                    <w:p w14:paraId="4AC53A01" w14:textId="77777777" w:rsidR="00510AAA" w:rsidRDefault="00510AAA" w:rsidP="00510AAA"/>
                    <w:p w14:paraId="0B4F2217"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 xml:space="preserve">בהתחלה נבחר את כל ציר </w:t>
                      </w:r>
                      <w:proofErr w:type="spellStart"/>
                      <w:r>
                        <w:rPr>
                          <w:rFonts w:asciiTheme="minorBidi" w:hAnsiTheme="minorBidi" w:cstheme="minorBidi" w:hint="cs"/>
                          <w:b/>
                          <w:bCs/>
                          <w:rtl/>
                          <w:lang w:bidi="he-IL"/>
                        </w:rPr>
                        <w:t>הזמאפשר</w:t>
                      </w:r>
                      <w:proofErr w:type="spellEnd"/>
                      <w:r>
                        <w:rPr>
                          <w:rFonts w:asciiTheme="minorBidi" w:hAnsiTheme="minorBidi" w:cstheme="minorBidi" w:hint="cs"/>
                          <w:b/>
                          <w:bCs/>
                          <w:rtl/>
                          <w:lang w:bidi="he-IL"/>
                        </w:rPr>
                        <w:t xml:space="preserve"> לסנן פריטים באמצעות מספר מינימלי של אירועים -</w:t>
                      </w:r>
                      <w:r>
                        <w:rPr>
                          <w:rFonts w:asciiTheme="minorBidi" w:hAnsiTheme="minorBidi" w:cstheme="minorBidi"/>
                          <w:b/>
                          <w:bCs/>
                          <w:rtl/>
                          <w:lang w:bidi="he-IL"/>
                        </w:rPr>
                        <w:br/>
                      </w:r>
                      <w:r>
                        <w:rPr>
                          <w:rFonts w:asciiTheme="minorBidi" w:hAnsiTheme="minorBidi" w:cstheme="minorBidi" w:hint="cs"/>
                          <w:b/>
                          <w:bCs/>
                          <w:rtl/>
                          <w:lang w:bidi="he-IL"/>
                        </w:rPr>
                        <w:t>מינימום 50:</w:t>
                      </w:r>
                    </w:p>
                    <w:p w14:paraId="75DB8B24" w14:textId="77777777" w:rsidR="00510AAA" w:rsidRDefault="00510AAA" w:rsidP="00510AAA"/>
                    <w:p w14:paraId="0275EC87"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לסנן פריטים באמצעות מספר מינימלי של אירועים -</w:t>
                      </w:r>
                      <w:r>
                        <w:rPr>
                          <w:rFonts w:asciiTheme="minorBidi" w:hAnsiTheme="minorBidi" w:cstheme="minorBidi"/>
                          <w:b/>
                          <w:bCs/>
                          <w:rtl/>
                          <w:lang w:bidi="he-IL"/>
                        </w:rPr>
                        <w:br/>
                      </w:r>
                      <w:r>
                        <w:rPr>
                          <w:rFonts w:asciiTheme="minorBidi" w:hAnsiTheme="minorBidi" w:cstheme="minorBidi" w:hint="cs"/>
                          <w:b/>
                          <w:bCs/>
                          <w:rtl/>
                          <w:lang w:bidi="he-IL"/>
                        </w:rPr>
                        <w:t>מינימום 50:</w:t>
                      </w:r>
                    </w:p>
                    <w:p w14:paraId="00FFA1AE" w14:textId="77777777" w:rsidR="00510AAA" w:rsidRDefault="00510AAA" w:rsidP="00510AAA"/>
                    <w:p w14:paraId="69EA5140"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ן:</w:t>
                      </w:r>
                    </w:p>
                    <w:p w14:paraId="5D3BE832" w14:textId="77777777" w:rsidR="00510AAA" w:rsidRDefault="00510AAA" w:rsidP="00510AAA"/>
                    <w:p w14:paraId="5E47BF19"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בהתחלה נבחר את כל ציר הזמן:</w:t>
                      </w:r>
                    </w:p>
                    <w:p w14:paraId="017B025E" w14:textId="77777777" w:rsidR="00510AAA" w:rsidRDefault="00510AAA" w:rsidP="00510AAA"/>
                    <w:p w14:paraId="67169348"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בהתחלה נבחר את כל ציר הזמן:</w:t>
                      </w:r>
                    </w:p>
                    <w:p w14:paraId="681D27C4" w14:textId="77777777" w:rsidR="00510AAA" w:rsidRDefault="00510AAA" w:rsidP="00510AAA"/>
                    <w:p w14:paraId="418B841D"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בהתחלה נבחר את כל ציר הזמן:</w:t>
                      </w:r>
                    </w:p>
                    <w:p w14:paraId="20581452" w14:textId="77777777" w:rsidR="00510AAA" w:rsidRDefault="00510AAA" w:rsidP="00510AAA"/>
                    <w:p w14:paraId="6E1041B6"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 xml:space="preserve">בהתחלה נבחר את כל ציר </w:t>
                      </w:r>
                      <w:proofErr w:type="spellStart"/>
                      <w:r>
                        <w:rPr>
                          <w:rFonts w:asciiTheme="minorBidi" w:hAnsiTheme="minorBidi" w:cstheme="minorBidi" w:hint="cs"/>
                          <w:b/>
                          <w:bCs/>
                          <w:rtl/>
                          <w:lang w:bidi="he-IL"/>
                        </w:rPr>
                        <w:t>הזמאפשר</w:t>
                      </w:r>
                      <w:proofErr w:type="spellEnd"/>
                      <w:r>
                        <w:rPr>
                          <w:rFonts w:asciiTheme="minorBidi" w:hAnsiTheme="minorBidi" w:cstheme="minorBidi" w:hint="cs"/>
                          <w:b/>
                          <w:bCs/>
                          <w:rtl/>
                          <w:lang w:bidi="he-IL"/>
                        </w:rPr>
                        <w:t xml:space="preserve"> לסנן פריטים באמצעות מספר מינימלי של אירועים -</w:t>
                      </w:r>
                      <w:r>
                        <w:rPr>
                          <w:rFonts w:asciiTheme="minorBidi" w:hAnsiTheme="minorBidi" w:cstheme="minorBidi"/>
                          <w:b/>
                          <w:bCs/>
                          <w:rtl/>
                          <w:lang w:bidi="he-IL"/>
                        </w:rPr>
                        <w:br/>
                      </w:r>
                      <w:r>
                        <w:rPr>
                          <w:rFonts w:asciiTheme="minorBidi" w:hAnsiTheme="minorBidi" w:cstheme="minorBidi" w:hint="cs"/>
                          <w:b/>
                          <w:bCs/>
                          <w:rtl/>
                          <w:lang w:bidi="he-IL"/>
                        </w:rPr>
                        <w:t>מינימום 50:</w:t>
                      </w:r>
                    </w:p>
                    <w:p w14:paraId="00B5DE9A" w14:textId="77777777" w:rsidR="00510AAA" w:rsidRDefault="00510AAA" w:rsidP="00510AAA"/>
                    <w:p w14:paraId="5C297A9B"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לסנן פריטים באמצעות מספר מינימלי של אירועים -</w:t>
                      </w:r>
                      <w:r>
                        <w:rPr>
                          <w:rFonts w:asciiTheme="minorBidi" w:hAnsiTheme="minorBidi" w:cstheme="minorBidi"/>
                          <w:b/>
                          <w:bCs/>
                          <w:rtl/>
                          <w:lang w:bidi="he-IL"/>
                        </w:rPr>
                        <w:br/>
                      </w:r>
                      <w:r>
                        <w:rPr>
                          <w:rFonts w:asciiTheme="minorBidi" w:hAnsiTheme="minorBidi" w:cstheme="minorBidi" w:hint="cs"/>
                          <w:b/>
                          <w:bCs/>
                          <w:rtl/>
                          <w:lang w:bidi="he-IL"/>
                        </w:rPr>
                        <w:t>מינימום 50:</w:t>
                      </w:r>
                    </w:p>
                    <w:p w14:paraId="3E518325" w14:textId="77777777" w:rsidR="00510AAA" w:rsidRDefault="00510AAA" w:rsidP="00510AAA"/>
                    <w:p w14:paraId="58210AE4"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ן:</w:t>
                      </w:r>
                    </w:p>
                    <w:p w14:paraId="06ABAE9D" w14:textId="77777777" w:rsidR="00510AAA" w:rsidRDefault="00510AAA" w:rsidP="00510AAA"/>
                    <w:p w14:paraId="03567217"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בהתחלה נבחר את כל ציר הזמן:</w:t>
                      </w:r>
                    </w:p>
                    <w:p w14:paraId="2663808C" w14:textId="77777777" w:rsidR="00510AAA" w:rsidRDefault="00510AAA" w:rsidP="00510AAA"/>
                    <w:p w14:paraId="52474A6F"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בהתחלה נבחר את כל ציר הזמן:</w:t>
                      </w:r>
                    </w:p>
                    <w:p w14:paraId="13FF5A6B" w14:textId="77777777" w:rsidR="00510AAA" w:rsidRDefault="00510AAA" w:rsidP="00510AAA"/>
                    <w:p w14:paraId="463C8965" w14:textId="77777777" w:rsidR="00510AAA" w:rsidRPr="00C13168" w:rsidRDefault="00510AAA" w:rsidP="00510AAA">
                      <w:pPr>
                        <w:jc w:val="center"/>
                        <w:rPr>
                          <w:rFonts w:asciiTheme="minorBidi" w:hAnsiTheme="minorBidi" w:cstheme="minorBidi"/>
                          <w:b/>
                          <w:bCs/>
                          <w:lang w:bidi="he-IL"/>
                        </w:rPr>
                      </w:pPr>
                      <w:proofErr w:type="spellStart"/>
                      <w:r>
                        <w:rPr>
                          <w:rFonts w:asciiTheme="minorBidi" w:hAnsiTheme="minorBidi" w:cstheme="minorBidi" w:hint="cs"/>
                          <w:b/>
                          <w:bCs/>
                          <w:rtl/>
                          <w:lang w:bidi="he-IL"/>
                        </w:rPr>
                        <w:t>סטיקות</w:t>
                      </w:r>
                      <w:proofErr w:type="spellEnd"/>
                      <w:r>
                        <w:rPr>
                          <w:rFonts w:asciiTheme="minorBidi" w:hAnsiTheme="minorBidi" w:cstheme="minorBidi"/>
                          <w:b/>
                          <w:bCs/>
                          <w:rtl/>
                          <w:lang w:bidi="he-IL"/>
                        </w:rPr>
                        <w:br/>
                      </w:r>
                      <w:r>
                        <w:rPr>
                          <w:rFonts w:asciiTheme="minorBidi" w:hAnsiTheme="minorBidi" w:cstheme="minorBidi" w:hint="cs"/>
                          <w:b/>
                          <w:bCs/>
                          <w:rtl/>
                          <w:lang w:bidi="he-IL"/>
                        </w:rPr>
                        <w:t>על הפיצ'רים השונים</w:t>
                      </w:r>
                    </w:p>
                    <w:p w14:paraId="1B6FCF52" w14:textId="77777777" w:rsidR="00510AAA" w:rsidRDefault="00510AAA" w:rsidP="00510AAA"/>
                    <w:p w14:paraId="2B713849"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3189048A" w14:textId="77777777" w:rsidR="00510AAA" w:rsidRDefault="00510AAA" w:rsidP="00510AAA"/>
                    <w:p w14:paraId="707FE890"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7609D29F" w14:textId="77777777" w:rsidR="00510AAA" w:rsidRDefault="00510AAA" w:rsidP="00510AAA"/>
                    <w:p w14:paraId="71E216C5"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09906AE5" w14:textId="77777777" w:rsidR="00510AAA" w:rsidRDefault="00510AAA" w:rsidP="00510AAA"/>
                    <w:p w14:paraId="04619941"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2F40FFB9" w14:textId="77777777" w:rsidR="00510AAA" w:rsidRDefault="00510AAA" w:rsidP="00510AAA"/>
                    <w:p w14:paraId="6B9F1D05"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p>
                    <w:p w14:paraId="5229273A" w14:textId="77777777" w:rsidR="00510AAA" w:rsidRDefault="00510AAA" w:rsidP="00510AAA"/>
                    <w:p w14:paraId="0FD2B0D1"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p>
                    <w:p w14:paraId="20D6061D" w14:textId="77777777" w:rsidR="00510AAA" w:rsidRDefault="00510AAA" w:rsidP="00510AAA"/>
                    <w:p w14:paraId="4DB54540"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3E2E835D" w14:textId="77777777" w:rsidR="00510AAA" w:rsidRDefault="00510AAA" w:rsidP="00510AAA"/>
                    <w:p w14:paraId="19725BD5"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5339B413" w14:textId="77777777" w:rsidR="00510AAA" w:rsidRDefault="00510AAA" w:rsidP="00510AAA"/>
                    <w:p w14:paraId="67BE117F"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01B211C1" w14:textId="77777777" w:rsidR="00510AAA" w:rsidRDefault="00510AAA" w:rsidP="00510AAA"/>
                    <w:p w14:paraId="275FB9B5"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1E642F1F" w14:textId="77777777" w:rsidR="00510AAA" w:rsidRDefault="00510AAA" w:rsidP="00510AAA"/>
                    <w:p w14:paraId="047084FE"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p>
                    <w:p w14:paraId="6BAAB7BF" w14:textId="77777777" w:rsidR="00510AAA" w:rsidRDefault="00510AAA" w:rsidP="00510AAA"/>
                    <w:p w14:paraId="0F58126D"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p>
                    <w:p w14:paraId="40C792C6" w14:textId="77777777" w:rsidR="00510AAA" w:rsidRDefault="00510AAA" w:rsidP="00510AAA"/>
                    <w:p w14:paraId="43569217"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6B2F663A" w14:textId="77777777" w:rsidR="00510AAA" w:rsidRDefault="00510AAA" w:rsidP="00510AAA"/>
                    <w:p w14:paraId="1471B22A"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68CCA8BB" w14:textId="77777777" w:rsidR="00510AAA" w:rsidRDefault="00510AAA" w:rsidP="00510AAA"/>
                    <w:p w14:paraId="0E7205F9"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475BD47C" w14:textId="77777777" w:rsidR="00510AAA" w:rsidRDefault="00510AAA" w:rsidP="00510AAA"/>
                    <w:p w14:paraId="28F36746"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1CCDB42F" w14:textId="77777777" w:rsidR="00510AAA" w:rsidRDefault="00510AAA" w:rsidP="00510AAA"/>
                    <w:p w14:paraId="1A863B0E"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p>
                    <w:p w14:paraId="2A94429B" w14:textId="77777777" w:rsidR="00510AAA" w:rsidRDefault="00510AAA" w:rsidP="00510AAA"/>
                    <w:p w14:paraId="14CC08D5"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p>
                    <w:p w14:paraId="727B82A8" w14:textId="77777777" w:rsidR="00510AAA" w:rsidRDefault="00510AAA" w:rsidP="00510AAA"/>
                    <w:p w14:paraId="0750587A"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305EF419" w14:textId="77777777" w:rsidR="00510AAA" w:rsidRDefault="00510AAA" w:rsidP="00510AAA"/>
                    <w:p w14:paraId="45C72A44"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04AD3B9D" w14:textId="77777777" w:rsidR="00510AAA" w:rsidRDefault="00510AAA" w:rsidP="00510AAA"/>
                    <w:p w14:paraId="04D49F66"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6BF3C9B8" w14:textId="77777777" w:rsidR="00510AAA" w:rsidRDefault="00510AAA" w:rsidP="00510AAA"/>
                    <w:p w14:paraId="028E847E"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307D97F0" w14:textId="77777777" w:rsidR="00510AAA" w:rsidRDefault="00510AAA" w:rsidP="00510AAA"/>
                    <w:p w14:paraId="5D3A9493"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p>
                    <w:p w14:paraId="2B62B9B3" w14:textId="77777777" w:rsidR="00510AAA" w:rsidRDefault="00510AAA" w:rsidP="00510AAA"/>
                    <w:p w14:paraId="057AC9E5"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p>
                    <w:p w14:paraId="529FFCB4" w14:textId="77777777" w:rsidR="00510AAA" w:rsidRDefault="00510AAA" w:rsidP="00510AAA"/>
                    <w:p w14:paraId="5EAE6D2A"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649ED40D" w14:textId="77777777" w:rsidR="00510AAA" w:rsidRDefault="00510AAA" w:rsidP="00510AAA"/>
                    <w:p w14:paraId="3C39D0DD"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110E7578" w14:textId="77777777" w:rsidR="00510AAA" w:rsidRDefault="00510AAA" w:rsidP="00510AAA"/>
                    <w:p w14:paraId="72BD457F"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62200F39" w14:textId="77777777" w:rsidR="00510AAA" w:rsidRDefault="00510AAA" w:rsidP="00510AAA"/>
                    <w:p w14:paraId="02F4E1BE"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0784D5F2" w14:textId="77777777" w:rsidR="00510AAA" w:rsidRDefault="00510AAA" w:rsidP="00510AAA"/>
                    <w:p w14:paraId="0E1066EE"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p>
                    <w:p w14:paraId="264983E8" w14:textId="77777777" w:rsidR="00510AAA" w:rsidRDefault="00510AAA" w:rsidP="00510AAA"/>
                    <w:p w14:paraId="6D562280"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p>
                    <w:p w14:paraId="1C766813" w14:textId="77777777" w:rsidR="00510AAA" w:rsidRDefault="00510AAA" w:rsidP="00510AAA"/>
                    <w:p w14:paraId="05835B6D"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1B5712C2" w14:textId="77777777" w:rsidR="00510AAA" w:rsidRDefault="00510AAA" w:rsidP="00510AAA"/>
                    <w:p w14:paraId="76774BC1"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59A21C8E" w14:textId="77777777" w:rsidR="00510AAA" w:rsidRDefault="00510AAA" w:rsidP="00510AAA"/>
                    <w:p w14:paraId="3B2E4DBA"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7A689FC0" w14:textId="77777777" w:rsidR="00510AAA" w:rsidRDefault="00510AAA" w:rsidP="00510AAA"/>
                    <w:p w14:paraId="1AC57805"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249A279E" w14:textId="77777777" w:rsidR="00510AAA" w:rsidRDefault="00510AAA" w:rsidP="00510AAA"/>
                    <w:p w14:paraId="48EE9D08"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p>
                    <w:p w14:paraId="050B246F" w14:textId="77777777" w:rsidR="00510AAA" w:rsidRDefault="00510AAA" w:rsidP="00510AAA"/>
                    <w:p w14:paraId="178178B7"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p>
                    <w:p w14:paraId="5D00B568" w14:textId="77777777" w:rsidR="00510AAA" w:rsidRDefault="00510AAA" w:rsidP="00510AAA"/>
                    <w:p w14:paraId="7F3C4812"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46A5CCF4" w14:textId="77777777" w:rsidR="00510AAA" w:rsidRDefault="00510AAA" w:rsidP="00510AAA"/>
                    <w:p w14:paraId="61B49490"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67B4560A" w14:textId="77777777" w:rsidR="00510AAA" w:rsidRDefault="00510AAA" w:rsidP="00510AAA"/>
                    <w:p w14:paraId="0C55B5E5"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4F2FDA1F" w14:textId="77777777" w:rsidR="00510AAA" w:rsidRDefault="00510AAA" w:rsidP="00510AAA"/>
                    <w:p w14:paraId="79CFBF7C"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31F1EB4A" w14:textId="77777777" w:rsidR="00510AAA" w:rsidRDefault="00510AAA" w:rsidP="00510AAA"/>
                    <w:p w14:paraId="28DC3772"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p>
                    <w:p w14:paraId="2347E7C8" w14:textId="77777777" w:rsidR="00510AAA" w:rsidRDefault="00510AAA" w:rsidP="00510AAA"/>
                    <w:p w14:paraId="1893B58E"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p>
                    <w:p w14:paraId="75A8D084" w14:textId="77777777" w:rsidR="00510AAA" w:rsidRDefault="00510AAA" w:rsidP="00510AAA"/>
                    <w:p w14:paraId="6854402D"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032EF1AB" w14:textId="77777777" w:rsidR="00510AAA" w:rsidRDefault="00510AAA" w:rsidP="00510AAA"/>
                    <w:p w14:paraId="3AF9CF24"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1C8C5D64" w14:textId="77777777" w:rsidR="00510AAA" w:rsidRDefault="00510AAA" w:rsidP="00510AAA"/>
                    <w:p w14:paraId="4FE7907B"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r w:rsidRPr="00C13168">
                        <w:rPr>
                          <w:rFonts w:asciiTheme="minorBidi" w:hAnsiTheme="minorBidi" w:cstheme="minorBidi"/>
                          <w:b/>
                          <w:bCs/>
                          <w:rtl/>
                          <w:lang w:bidi="he-IL"/>
                        </w:rPr>
                        <w:t>:</w:t>
                      </w:r>
                    </w:p>
                    <w:p w14:paraId="019E9FA5" w14:textId="77777777" w:rsidR="00510AAA" w:rsidRDefault="00510AAA" w:rsidP="00510AAA"/>
                    <w:p w14:paraId="3D5F3211" w14:textId="77777777" w:rsidR="00510AAA" w:rsidRPr="00C13168" w:rsidRDefault="00510AAA" w:rsidP="00510AAA">
                      <w:pPr>
                        <w:jc w:val="right"/>
                        <w:rPr>
                          <w:rFonts w:asciiTheme="minorBidi" w:hAnsiTheme="minorBidi" w:cstheme="minorBidi"/>
                          <w:b/>
                          <w:bCs/>
                          <w:lang w:bidi="he-IL"/>
                        </w:rPr>
                      </w:pPr>
                      <w:r w:rsidRPr="00C13168">
                        <w:rPr>
                          <w:rFonts w:asciiTheme="minorBidi" w:hAnsiTheme="minorBidi" w:cstheme="minorBidi"/>
                          <w:b/>
                          <w:bCs/>
                          <w:rtl/>
                          <w:lang w:bidi="he-IL"/>
                        </w:rPr>
                        <w:t>לאחר לחיצה על הפלוס</w:t>
                      </w:r>
                      <w:r>
                        <w:rPr>
                          <w:rFonts w:asciiTheme="minorBidi" w:hAnsiTheme="minorBidi" w:cstheme="minorBidi" w:hint="cs"/>
                          <w:b/>
                          <w:bCs/>
                          <w:rtl/>
                          <w:lang w:bidi="he-IL"/>
                        </w:rPr>
                        <w:t xml:space="preserve"> נוכל להתקרב</w:t>
                      </w:r>
                      <w:r w:rsidRPr="00C13168">
                        <w:rPr>
                          <w:rFonts w:asciiTheme="minorBidi" w:hAnsiTheme="minorBidi" w:cstheme="minorBidi"/>
                          <w:b/>
                          <w:bCs/>
                          <w:rtl/>
                          <w:lang w:bidi="he-IL"/>
                        </w:rPr>
                        <w:t>:</w:t>
                      </w:r>
                    </w:p>
                    <w:p w14:paraId="081087B4" w14:textId="77777777" w:rsidR="00510AAA" w:rsidRDefault="00510AAA" w:rsidP="00510AAA"/>
                    <w:p w14:paraId="7D32B4F1"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כשמתקרבים יותר לנקודה:</w:t>
                      </w:r>
                    </w:p>
                    <w:p w14:paraId="1D54765E" w14:textId="77777777" w:rsidR="00510AAA" w:rsidRDefault="00510AAA" w:rsidP="00510AAA"/>
                    <w:p w14:paraId="4C4DAE84"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בהתחלה נבחר את כל ציר הזמן:</w:t>
                      </w:r>
                    </w:p>
                    <w:p w14:paraId="5B2CEAE6" w14:textId="77777777" w:rsidR="00510AAA" w:rsidRDefault="00510AAA" w:rsidP="00510AAA"/>
                    <w:p w14:paraId="653C5770"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 xml:space="preserve">בהתחלה נבחר את כל ציר </w:t>
                      </w:r>
                      <w:proofErr w:type="spellStart"/>
                      <w:r>
                        <w:rPr>
                          <w:rFonts w:asciiTheme="minorBidi" w:hAnsiTheme="minorBidi" w:cstheme="minorBidi" w:hint="cs"/>
                          <w:b/>
                          <w:bCs/>
                          <w:rtl/>
                          <w:lang w:bidi="he-IL"/>
                        </w:rPr>
                        <w:t>הזמאפשר</w:t>
                      </w:r>
                      <w:proofErr w:type="spellEnd"/>
                      <w:r>
                        <w:rPr>
                          <w:rFonts w:asciiTheme="minorBidi" w:hAnsiTheme="minorBidi" w:cstheme="minorBidi" w:hint="cs"/>
                          <w:b/>
                          <w:bCs/>
                          <w:rtl/>
                          <w:lang w:bidi="he-IL"/>
                        </w:rPr>
                        <w:t xml:space="preserve"> לסנן פריטים באמצעות מספר מינימלי של אירועים -</w:t>
                      </w:r>
                      <w:r>
                        <w:rPr>
                          <w:rFonts w:asciiTheme="minorBidi" w:hAnsiTheme="minorBidi" w:cstheme="minorBidi"/>
                          <w:b/>
                          <w:bCs/>
                          <w:rtl/>
                          <w:lang w:bidi="he-IL"/>
                        </w:rPr>
                        <w:br/>
                      </w:r>
                      <w:r>
                        <w:rPr>
                          <w:rFonts w:asciiTheme="minorBidi" w:hAnsiTheme="minorBidi" w:cstheme="minorBidi" w:hint="cs"/>
                          <w:b/>
                          <w:bCs/>
                          <w:rtl/>
                          <w:lang w:bidi="he-IL"/>
                        </w:rPr>
                        <w:t>מינימום 50:</w:t>
                      </w:r>
                    </w:p>
                    <w:p w14:paraId="56F35461" w14:textId="77777777" w:rsidR="00510AAA" w:rsidRDefault="00510AAA" w:rsidP="00510AAA"/>
                    <w:p w14:paraId="4FF8EE45"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לסנן פריטים באמצעות מספר מינימלי של אירועים -</w:t>
                      </w:r>
                      <w:r>
                        <w:rPr>
                          <w:rFonts w:asciiTheme="minorBidi" w:hAnsiTheme="minorBidi" w:cstheme="minorBidi"/>
                          <w:b/>
                          <w:bCs/>
                          <w:rtl/>
                          <w:lang w:bidi="he-IL"/>
                        </w:rPr>
                        <w:br/>
                      </w:r>
                      <w:r>
                        <w:rPr>
                          <w:rFonts w:asciiTheme="minorBidi" w:hAnsiTheme="minorBidi" w:cstheme="minorBidi" w:hint="cs"/>
                          <w:b/>
                          <w:bCs/>
                          <w:rtl/>
                          <w:lang w:bidi="he-IL"/>
                        </w:rPr>
                        <w:t>מינימום 50:</w:t>
                      </w:r>
                    </w:p>
                    <w:p w14:paraId="1BD9AF86" w14:textId="77777777" w:rsidR="00510AAA" w:rsidRDefault="00510AAA" w:rsidP="00510AAA"/>
                    <w:p w14:paraId="092F7516"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ן:</w:t>
                      </w:r>
                    </w:p>
                    <w:p w14:paraId="7CAB7274" w14:textId="77777777" w:rsidR="00510AAA" w:rsidRDefault="00510AAA" w:rsidP="00510AAA"/>
                    <w:p w14:paraId="5852C573"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בהתחלה נבחר את כל ציר הזמן:</w:t>
                      </w:r>
                    </w:p>
                    <w:p w14:paraId="7A6DA99C" w14:textId="77777777" w:rsidR="00510AAA" w:rsidRDefault="00510AAA" w:rsidP="00510AAA"/>
                    <w:p w14:paraId="5C10C7E5"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בהתחלה נבחר את כל ציר הזמן:</w:t>
                      </w:r>
                    </w:p>
                    <w:p w14:paraId="0AD190B5" w14:textId="77777777" w:rsidR="00510AAA" w:rsidRDefault="00510AAA" w:rsidP="00510AAA"/>
                    <w:p w14:paraId="24A9348A"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בהתחלה נבחר את כל ציר הזמן:</w:t>
                      </w:r>
                    </w:p>
                    <w:p w14:paraId="0A51623C" w14:textId="77777777" w:rsidR="00510AAA" w:rsidRDefault="00510AAA" w:rsidP="00510AAA"/>
                    <w:p w14:paraId="6F3251F0"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 xml:space="preserve">בהתחלה נבחר את כל ציר </w:t>
                      </w:r>
                      <w:proofErr w:type="spellStart"/>
                      <w:r>
                        <w:rPr>
                          <w:rFonts w:asciiTheme="minorBidi" w:hAnsiTheme="minorBidi" w:cstheme="minorBidi" w:hint="cs"/>
                          <w:b/>
                          <w:bCs/>
                          <w:rtl/>
                          <w:lang w:bidi="he-IL"/>
                        </w:rPr>
                        <w:t>הזמאפשר</w:t>
                      </w:r>
                      <w:proofErr w:type="spellEnd"/>
                      <w:r>
                        <w:rPr>
                          <w:rFonts w:asciiTheme="minorBidi" w:hAnsiTheme="minorBidi" w:cstheme="minorBidi" w:hint="cs"/>
                          <w:b/>
                          <w:bCs/>
                          <w:rtl/>
                          <w:lang w:bidi="he-IL"/>
                        </w:rPr>
                        <w:t xml:space="preserve"> לסנן פריטים באמצעות מספר מינימלי של אירועים -</w:t>
                      </w:r>
                      <w:r>
                        <w:rPr>
                          <w:rFonts w:asciiTheme="minorBidi" w:hAnsiTheme="minorBidi" w:cstheme="minorBidi"/>
                          <w:b/>
                          <w:bCs/>
                          <w:rtl/>
                          <w:lang w:bidi="he-IL"/>
                        </w:rPr>
                        <w:br/>
                      </w:r>
                      <w:r>
                        <w:rPr>
                          <w:rFonts w:asciiTheme="minorBidi" w:hAnsiTheme="minorBidi" w:cstheme="minorBidi" w:hint="cs"/>
                          <w:b/>
                          <w:bCs/>
                          <w:rtl/>
                          <w:lang w:bidi="he-IL"/>
                        </w:rPr>
                        <w:t>מינימום 50:</w:t>
                      </w:r>
                    </w:p>
                    <w:p w14:paraId="787E6297" w14:textId="77777777" w:rsidR="00510AAA" w:rsidRDefault="00510AAA" w:rsidP="00510AAA"/>
                    <w:p w14:paraId="2399252E"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לסנן פריטים באמצעות מספר מינימלי של אירועים -</w:t>
                      </w:r>
                      <w:r>
                        <w:rPr>
                          <w:rFonts w:asciiTheme="minorBidi" w:hAnsiTheme="minorBidi" w:cstheme="minorBidi"/>
                          <w:b/>
                          <w:bCs/>
                          <w:rtl/>
                          <w:lang w:bidi="he-IL"/>
                        </w:rPr>
                        <w:br/>
                      </w:r>
                      <w:r>
                        <w:rPr>
                          <w:rFonts w:asciiTheme="minorBidi" w:hAnsiTheme="minorBidi" w:cstheme="minorBidi" w:hint="cs"/>
                          <w:b/>
                          <w:bCs/>
                          <w:rtl/>
                          <w:lang w:bidi="he-IL"/>
                        </w:rPr>
                        <w:t>מינימום 50:</w:t>
                      </w:r>
                    </w:p>
                    <w:p w14:paraId="453425F6" w14:textId="77777777" w:rsidR="00510AAA" w:rsidRDefault="00510AAA" w:rsidP="00510AAA"/>
                    <w:p w14:paraId="7CA11672"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ן:</w:t>
                      </w:r>
                    </w:p>
                    <w:p w14:paraId="4AE70993" w14:textId="77777777" w:rsidR="00510AAA" w:rsidRDefault="00510AAA" w:rsidP="00510AAA"/>
                    <w:p w14:paraId="1C67377A"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בהתחלה נבחר את כל ציר הזמן:</w:t>
                      </w:r>
                    </w:p>
                    <w:p w14:paraId="3EC80C73" w14:textId="77777777" w:rsidR="00510AAA" w:rsidRDefault="00510AAA" w:rsidP="00510AAA"/>
                    <w:p w14:paraId="1B927C69"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בהתחלה נבחר את כל ציר הזמן:</w:t>
                      </w:r>
                    </w:p>
                    <w:p w14:paraId="5DBB7972" w14:textId="77777777" w:rsidR="00510AAA" w:rsidRDefault="00510AAA" w:rsidP="00510AAA"/>
                    <w:p w14:paraId="7C2EF82E"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בהתחלה נבחר את כל ציר הזמן:</w:t>
                      </w:r>
                    </w:p>
                    <w:p w14:paraId="30F400E3" w14:textId="77777777" w:rsidR="00510AAA" w:rsidRDefault="00510AAA" w:rsidP="00510AAA"/>
                    <w:p w14:paraId="1BD2C7D4"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 xml:space="preserve">בהתחלה נבחר את כל ציר </w:t>
                      </w:r>
                      <w:proofErr w:type="spellStart"/>
                      <w:r>
                        <w:rPr>
                          <w:rFonts w:asciiTheme="minorBidi" w:hAnsiTheme="minorBidi" w:cstheme="minorBidi" w:hint="cs"/>
                          <w:b/>
                          <w:bCs/>
                          <w:rtl/>
                          <w:lang w:bidi="he-IL"/>
                        </w:rPr>
                        <w:t>הזמאפשר</w:t>
                      </w:r>
                      <w:proofErr w:type="spellEnd"/>
                      <w:r>
                        <w:rPr>
                          <w:rFonts w:asciiTheme="minorBidi" w:hAnsiTheme="minorBidi" w:cstheme="minorBidi" w:hint="cs"/>
                          <w:b/>
                          <w:bCs/>
                          <w:rtl/>
                          <w:lang w:bidi="he-IL"/>
                        </w:rPr>
                        <w:t xml:space="preserve"> לסנן פריטים באמצעות מספר מינימלי של אירועים -</w:t>
                      </w:r>
                      <w:r>
                        <w:rPr>
                          <w:rFonts w:asciiTheme="minorBidi" w:hAnsiTheme="minorBidi" w:cstheme="minorBidi"/>
                          <w:b/>
                          <w:bCs/>
                          <w:rtl/>
                          <w:lang w:bidi="he-IL"/>
                        </w:rPr>
                        <w:br/>
                      </w:r>
                      <w:r>
                        <w:rPr>
                          <w:rFonts w:asciiTheme="minorBidi" w:hAnsiTheme="minorBidi" w:cstheme="minorBidi" w:hint="cs"/>
                          <w:b/>
                          <w:bCs/>
                          <w:rtl/>
                          <w:lang w:bidi="he-IL"/>
                        </w:rPr>
                        <w:t>מינימום 50:</w:t>
                      </w:r>
                    </w:p>
                    <w:p w14:paraId="0048CECF" w14:textId="77777777" w:rsidR="00510AAA" w:rsidRDefault="00510AAA" w:rsidP="00510AAA"/>
                    <w:p w14:paraId="043296EC"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לסנן פריטים באמצעות מספר מינימלי של אירועים -</w:t>
                      </w:r>
                      <w:r>
                        <w:rPr>
                          <w:rFonts w:asciiTheme="minorBidi" w:hAnsiTheme="minorBidi" w:cstheme="minorBidi"/>
                          <w:b/>
                          <w:bCs/>
                          <w:rtl/>
                          <w:lang w:bidi="he-IL"/>
                        </w:rPr>
                        <w:br/>
                      </w:r>
                      <w:r>
                        <w:rPr>
                          <w:rFonts w:asciiTheme="minorBidi" w:hAnsiTheme="minorBidi" w:cstheme="minorBidi" w:hint="cs"/>
                          <w:b/>
                          <w:bCs/>
                          <w:rtl/>
                          <w:lang w:bidi="he-IL"/>
                        </w:rPr>
                        <w:t>מינימום 50:</w:t>
                      </w:r>
                    </w:p>
                    <w:p w14:paraId="23D4864C" w14:textId="77777777" w:rsidR="00510AAA" w:rsidRDefault="00510AAA" w:rsidP="00510AAA"/>
                    <w:p w14:paraId="2B30DA0D"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ן:</w:t>
                      </w:r>
                    </w:p>
                    <w:p w14:paraId="0C2A007A" w14:textId="77777777" w:rsidR="00510AAA" w:rsidRDefault="00510AAA" w:rsidP="00510AAA"/>
                    <w:p w14:paraId="4260F8B0"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בהתחלה נבחר את כל ציר הזמן:</w:t>
                      </w:r>
                    </w:p>
                    <w:p w14:paraId="1D314827" w14:textId="77777777" w:rsidR="00510AAA" w:rsidRDefault="00510AAA" w:rsidP="00510AAA"/>
                    <w:p w14:paraId="06A9B1A0"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בהתחלה נבחר את כל ציר הזמן:</w:t>
                      </w:r>
                    </w:p>
                    <w:p w14:paraId="370FF61B" w14:textId="77777777" w:rsidR="00510AAA" w:rsidRDefault="00510AAA" w:rsidP="00510AAA"/>
                    <w:p w14:paraId="7A613F60"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בהתחלה נבחר את כל ציר הזמן:</w:t>
                      </w:r>
                    </w:p>
                    <w:p w14:paraId="7FC93058" w14:textId="77777777" w:rsidR="00510AAA" w:rsidRDefault="00510AAA" w:rsidP="00510AAA"/>
                    <w:p w14:paraId="6450A484"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 xml:space="preserve">בהתחלה נבחר את כל ציר </w:t>
                      </w:r>
                      <w:proofErr w:type="spellStart"/>
                      <w:r>
                        <w:rPr>
                          <w:rFonts w:asciiTheme="minorBidi" w:hAnsiTheme="minorBidi" w:cstheme="minorBidi" w:hint="cs"/>
                          <w:b/>
                          <w:bCs/>
                          <w:rtl/>
                          <w:lang w:bidi="he-IL"/>
                        </w:rPr>
                        <w:t>הזמאפשר</w:t>
                      </w:r>
                      <w:proofErr w:type="spellEnd"/>
                      <w:r>
                        <w:rPr>
                          <w:rFonts w:asciiTheme="minorBidi" w:hAnsiTheme="minorBidi" w:cstheme="minorBidi" w:hint="cs"/>
                          <w:b/>
                          <w:bCs/>
                          <w:rtl/>
                          <w:lang w:bidi="he-IL"/>
                        </w:rPr>
                        <w:t xml:space="preserve"> לסנן פריטים באמצעות מספר מינימלי של אירועים -</w:t>
                      </w:r>
                      <w:r>
                        <w:rPr>
                          <w:rFonts w:asciiTheme="minorBidi" w:hAnsiTheme="minorBidi" w:cstheme="minorBidi"/>
                          <w:b/>
                          <w:bCs/>
                          <w:rtl/>
                          <w:lang w:bidi="he-IL"/>
                        </w:rPr>
                        <w:br/>
                      </w:r>
                      <w:r>
                        <w:rPr>
                          <w:rFonts w:asciiTheme="minorBidi" w:hAnsiTheme="minorBidi" w:cstheme="minorBidi" w:hint="cs"/>
                          <w:b/>
                          <w:bCs/>
                          <w:rtl/>
                          <w:lang w:bidi="he-IL"/>
                        </w:rPr>
                        <w:t>מינימום 50:</w:t>
                      </w:r>
                    </w:p>
                    <w:p w14:paraId="04C4423C" w14:textId="77777777" w:rsidR="00510AAA" w:rsidRDefault="00510AAA" w:rsidP="00510AAA"/>
                    <w:p w14:paraId="782DA8F2"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לסנן פריטים באמצעות מספר מינימלי של אירועים -</w:t>
                      </w:r>
                      <w:r>
                        <w:rPr>
                          <w:rFonts w:asciiTheme="minorBidi" w:hAnsiTheme="minorBidi" w:cstheme="minorBidi"/>
                          <w:b/>
                          <w:bCs/>
                          <w:rtl/>
                          <w:lang w:bidi="he-IL"/>
                        </w:rPr>
                        <w:br/>
                      </w:r>
                      <w:r>
                        <w:rPr>
                          <w:rFonts w:asciiTheme="minorBidi" w:hAnsiTheme="minorBidi" w:cstheme="minorBidi" w:hint="cs"/>
                          <w:b/>
                          <w:bCs/>
                          <w:rtl/>
                          <w:lang w:bidi="he-IL"/>
                        </w:rPr>
                        <w:t>מינימום 50:</w:t>
                      </w:r>
                    </w:p>
                    <w:p w14:paraId="0AB7521D" w14:textId="77777777" w:rsidR="00510AAA" w:rsidRDefault="00510AAA" w:rsidP="00510AAA"/>
                    <w:p w14:paraId="35D5E24D"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ן:</w:t>
                      </w:r>
                    </w:p>
                    <w:p w14:paraId="69576D8D" w14:textId="77777777" w:rsidR="00510AAA" w:rsidRDefault="00510AAA" w:rsidP="00510AAA"/>
                    <w:p w14:paraId="5A12A24C"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בהתחלה נבחר את כל ציר הזמן:</w:t>
                      </w:r>
                    </w:p>
                    <w:p w14:paraId="17E922EA" w14:textId="77777777" w:rsidR="00510AAA" w:rsidRDefault="00510AAA" w:rsidP="00510AAA"/>
                    <w:p w14:paraId="65ED34A9"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בהתחלה נבחר את כל ציר הזמן:</w:t>
                      </w:r>
                    </w:p>
                    <w:p w14:paraId="580A2670" w14:textId="77777777" w:rsidR="00510AAA" w:rsidRDefault="00510AAA" w:rsidP="00510AAA"/>
                    <w:p w14:paraId="187177DF" w14:textId="77777777" w:rsidR="00510AAA" w:rsidRPr="00C13168" w:rsidRDefault="00510AAA" w:rsidP="00510AAA">
                      <w:pPr>
                        <w:jc w:val="center"/>
                        <w:rPr>
                          <w:rFonts w:asciiTheme="minorBidi" w:hAnsiTheme="minorBidi" w:cstheme="minorBidi"/>
                          <w:b/>
                          <w:bCs/>
                          <w:lang w:bidi="he-IL"/>
                        </w:rPr>
                      </w:pPr>
                      <w:proofErr w:type="spellStart"/>
                      <w:r>
                        <w:rPr>
                          <w:rFonts w:asciiTheme="minorBidi" w:hAnsiTheme="minorBidi" w:cstheme="minorBidi" w:hint="cs"/>
                          <w:b/>
                          <w:bCs/>
                          <w:rtl/>
                          <w:lang w:bidi="he-IL"/>
                        </w:rPr>
                        <w:t>סטיקות</w:t>
                      </w:r>
                      <w:proofErr w:type="spellEnd"/>
                      <w:r>
                        <w:rPr>
                          <w:rFonts w:asciiTheme="minorBidi" w:hAnsiTheme="minorBidi" w:cstheme="minorBidi"/>
                          <w:b/>
                          <w:bCs/>
                          <w:rtl/>
                          <w:lang w:bidi="he-IL"/>
                        </w:rPr>
                        <w:br/>
                      </w:r>
                      <w:r>
                        <w:rPr>
                          <w:rFonts w:asciiTheme="minorBidi" w:hAnsiTheme="minorBidi" w:cstheme="minorBidi" w:hint="cs"/>
                          <w:b/>
                          <w:bCs/>
                          <w:rtl/>
                          <w:lang w:bidi="he-IL"/>
                        </w:rPr>
                        <w:t>על הפיצ'רים השונים</w:t>
                      </w:r>
                    </w:p>
                    <w:p w14:paraId="5410700A" w14:textId="77777777" w:rsidR="00510AAA" w:rsidRDefault="00510AAA" w:rsidP="00510AAA"/>
                    <w:p w14:paraId="15A71B28"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46C99A1C" w14:textId="77777777" w:rsidR="00510AAA" w:rsidRDefault="00510AAA" w:rsidP="00510AAA"/>
                    <w:p w14:paraId="3F29F013"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46EBE2D1" w14:textId="77777777" w:rsidR="00510AAA" w:rsidRDefault="00510AAA" w:rsidP="00510AAA"/>
                    <w:p w14:paraId="62694490"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7B7843F1" w14:textId="77777777" w:rsidR="00510AAA" w:rsidRDefault="00510AAA" w:rsidP="00510AAA"/>
                    <w:p w14:paraId="4FD36983"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7C83B541" w14:textId="77777777" w:rsidR="00510AAA" w:rsidRDefault="00510AAA" w:rsidP="00510AAA"/>
                    <w:p w14:paraId="63CD89AE"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p>
                    <w:p w14:paraId="5F27B6D8" w14:textId="77777777" w:rsidR="00510AAA" w:rsidRDefault="00510AAA" w:rsidP="00510AAA"/>
                    <w:p w14:paraId="119E661F"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p>
                    <w:p w14:paraId="04C06B16" w14:textId="77777777" w:rsidR="00510AAA" w:rsidRDefault="00510AAA" w:rsidP="00510AAA"/>
                    <w:p w14:paraId="64D8EAD4"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70B5BDED" w14:textId="77777777" w:rsidR="00510AAA" w:rsidRDefault="00510AAA" w:rsidP="00510AAA"/>
                    <w:p w14:paraId="0744110E"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594F058D" w14:textId="77777777" w:rsidR="00510AAA" w:rsidRDefault="00510AAA" w:rsidP="00510AAA"/>
                    <w:p w14:paraId="4794C64B"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3187FD72" w14:textId="77777777" w:rsidR="00510AAA" w:rsidRDefault="00510AAA" w:rsidP="00510AAA"/>
                    <w:p w14:paraId="4912BBDB"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6EBD984C" w14:textId="77777777" w:rsidR="00510AAA" w:rsidRDefault="00510AAA" w:rsidP="00510AAA"/>
                    <w:p w14:paraId="7A889058"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p>
                    <w:p w14:paraId="6416802B" w14:textId="77777777" w:rsidR="00510AAA" w:rsidRDefault="00510AAA" w:rsidP="00510AAA"/>
                    <w:p w14:paraId="4E3FE9BB"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p>
                    <w:p w14:paraId="04F68B4C" w14:textId="77777777" w:rsidR="00510AAA" w:rsidRDefault="00510AAA" w:rsidP="00510AAA"/>
                    <w:p w14:paraId="014A865B"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2310F6D3" w14:textId="77777777" w:rsidR="00510AAA" w:rsidRDefault="00510AAA" w:rsidP="00510AAA"/>
                    <w:p w14:paraId="5CD9C51C"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296B9AF4" w14:textId="77777777" w:rsidR="00510AAA" w:rsidRDefault="00510AAA" w:rsidP="00510AAA"/>
                    <w:p w14:paraId="20244148"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29E93B4D" w14:textId="77777777" w:rsidR="00510AAA" w:rsidRDefault="00510AAA" w:rsidP="00510AAA"/>
                    <w:p w14:paraId="7394D222"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2F4E6866" w14:textId="77777777" w:rsidR="00510AAA" w:rsidRDefault="00510AAA" w:rsidP="00510AAA"/>
                    <w:p w14:paraId="6E07E93E"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p>
                    <w:p w14:paraId="408BE7B5" w14:textId="77777777" w:rsidR="00510AAA" w:rsidRDefault="00510AAA" w:rsidP="00510AAA"/>
                    <w:p w14:paraId="5244F214"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p>
                    <w:p w14:paraId="3A07D59D" w14:textId="77777777" w:rsidR="00510AAA" w:rsidRDefault="00510AAA" w:rsidP="00510AAA"/>
                    <w:p w14:paraId="599AB489"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1F0CD712" w14:textId="77777777" w:rsidR="00510AAA" w:rsidRDefault="00510AAA" w:rsidP="00510AAA"/>
                    <w:p w14:paraId="4AA38536"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7E3A40E1" w14:textId="77777777" w:rsidR="00510AAA" w:rsidRDefault="00510AAA" w:rsidP="00510AAA"/>
                    <w:p w14:paraId="1BD7F6E5"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47276C1C" w14:textId="77777777" w:rsidR="00510AAA" w:rsidRDefault="00510AAA" w:rsidP="00510AAA"/>
                    <w:p w14:paraId="4E6B3B7F"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02D6625D" w14:textId="77777777" w:rsidR="00510AAA" w:rsidRDefault="00510AAA" w:rsidP="00510AAA"/>
                    <w:p w14:paraId="75883A7C"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p>
                    <w:p w14:paraId="0638A9CE" w14:textId="77777777" w:rsidR="00510AAA" w:rsidRDefault="00510AAA" w:rsidP="00510AAA"/>
                    <w:p w14:paraId="46D6E687"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p>
                    <w:p w14:paraId="3D56A6B4" w14:textId="77777777" w:rsidR="00510AAA" w:rsidRDefault="00510AAA" w:rsidP="00510AAA"/>
                    <w:p w14:paraId="4046232E"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5DC062BE" w14:textId="77777777" w:rsidR="00510AAA" w:rsidRDefault="00510AAA" w:rsidP="00510AAA"/>
                    <w:p w14:paraId="3898F45B"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5EE31F06" w14:textId="77777777" w:rsidR="00510AAA" w:rsidRDefault="00510AAA" w:rsidP="00510AAA"/>
                    <w:p w14:paraId="4A2A0C76"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4A2CD831" w14:textId="77777777" w:rsidR="00510AAA" w:rsidRDefault="00510AAA" w:rsidP="00510AAA"/>
                    <w:p w14:paraId="356EBB06"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7409AC3E" w14:textId="77777777" w:rsidR="00510AAA" w:rsidRDefault="00510AAA" w:rsidP="00510AAA"/>
                    <w:p w14:paraId="3221C946"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p>
                    <w:p w14:paraId="55335AEB" w14:textId="77777777" w:rsidR="00510AAA" w:rsidRDefault="00510AAA" w:rsidP="00510AAA"/>
                    <w:p w14:paraId="2E33D711"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p>
                    <w:p w14:paraId="15CE7E05" w14:textId="77777777" w:rsidR="00510AAA" w:rsidRDefault="00510AAA" w:rsidP="00510AAA"/>
                    <w:p w14:paraId="2DC54D4D"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05334164" w14:textId="77777777" w:rsidR="00510AAA" w:rsidRDefault="00510AAA" w:rsidP="00510AAA"/>
                    <w:p w14:paraId="1A605892"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7D329833" w14:textId="77777777" w:rsidR="00510AAA" w:rsidRDefault="00510AAA" w:rsidP="00510AAA"/>
                    <w:p w14:paraId="1905E174"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11A6DB9C" w14:textId="77777777" w:rsidR="00510AAA" w:rsidRDefault="00510AAA" w:rsidP="00510AAA"/>
                    <w:p w14:paraId="4943B98D"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463233CF" w14:textId="77777777" w:rsidR="00510AAA" w:rsidRDefault="00510AAA" w:rsidP="00510AAA"/>
                    <w:p w14:paraId="0EFA6105"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p>
                    <w:p w14:paraId="3668C7F8" w14:textId="77777777" w:rsidR="00510AAA" w:rsidRDefault="00510AAA" w:rsidP="00510AAA"/>
                    <w:p w14:paraId="6CCC560C"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p>
                    <w:p w14:paraId="760E0C35" w14:textId="77777777" w:rsidR="00510AAA" w:rsidRDefault="00510AAA" w:rsidP="00510AAA"/>
                    <w:p w14:paraId="13F74538"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1027217B" w14:textId="77777777" w:rsidR="00510AAA" w:rsidRDefault="00510AAA" w:rsidP="00510AAA"/>
                    <w:p w14:paraId="483C1EA2"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45701A79" w14:textId="77777777" w:rsidR="00510AAA" w:rsidRDefault="00510AAA" w:rsidP="00510AAA"/>
                    <w:p w14:paraId="78B463D4"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3B66ADFB" w14:textId="77777777" w:rsidR="00510AAA" w:rsidRDefault="00510AAA" w:rsidP="00510AAA"/>
                    <w:p w14:paraId="6D2D5AA9"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7FFBF57C" w14:textId="77777777" w:rsidR="00510AAA" w:rsidRDefault="00510AAA" w:rsidP="00510AAA"/>
                    <w:p w14:paraId="00058C10"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p>
                    <w:p w14:paraId="6FDAF895" w14:textId="77777777" w:rsidR="00510AAA" w:rsidRDefault="00510AAA" w:rsidP="00510AAA"/>
                    <w:p w14:paraId="3E7F63DE"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p>
                    <w:p w14:paraId="3827071A" w14:textId="77777777" w:rsidR="00510AAA" w:rsidRDefault="00510AAA" w:rsidP="00510AAA"/>
                    <w:p w14:paraId="4C4846EA"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0BD54A04" w14:textId="77777777" w:rsidR="00510AAA" w:rsidRDefault="00510AAA" w:rsidP="00510AAA"/>
                    <w:p w14:paraId="1085281D"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5F609DE6" w14:textId="77777777" w:rsidR="00510AAA" w:rsidRDefault="00510AAA" w:rsidP="00510AAA"/>
                    <w:p w14:paraId="189677B2"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r w:rsidRPr="00C13168">
                        <w:rPr>
                          <w:rFonts w:asciiTheme="minorBidi" w:hAnsiTheme="minorBidi" w:cstheme="minorBidi"/>
                          <w:b/>
                          <w:bCs/>
                          <w:rtl/>
                          <w:lang w:bidi="he-IL"/>
                        </w:rPr>
                        <w:t>:</w:t>
                      </w:r>
                    </w:p>
                    <w:p w14:paraId="5F7A93CC" w14:textId="77777777" w:rsidR="00510AAA" w:rsidRDefault="00510AAA" w:rsidP="00510AAA"/>
                    <w:p w14:paraId="7C84D26C" w14:textId="77777777" w:rsidR="00510AAA" w:rsidRPr="00C13168" w:rsidRDefault="00510AAA" w:rsidP="00510AAA">
                      <w:pPr>
                        <w:jc w:val="right"/>
                        <w:rPr>
                          <w:rFonts w:asciiTheme="minorBidi" w:hAnsiTheme="minorBidi" w:cstheme="minorBidi"/>
                          <w:b/>
                          <w:bCs/>
                          <w:lang w:bidi="he-IL"/>
                        </w:rPr>
                      </w:pPr>
                      <w:r w:rsidRPr="00C13168">
                        <w:rPr>
                          <w:rFonts w:asciiTheme="minorBidi" w:hAnsiTheme="minorBidi" w:cstheme="minorBidi"/>
                          <w:b/>
                          <w:bCs/>
                          <w:rtl/>
                          <w:lang w:bidi="he-IL"/>
                        </w:rPr>
                        <w:t>לאחר לחיצה על הפלוס</w:t>
                      </w:r>
                      <w:r>
                        <w:rPr>
                          <w:rFonts w:asciiTheme="minorBidi" w:hAnsiTheme="minorBidi" w:cstheme="minorBidi" w:hint="cs"/>
                          <w:b/>
                          <w:bCs/>
                          <w:rtl/>
                          <w:lang w:bidi="he-IL"/>
                        </w:rPr>
                        <w:t xml:space="preserve"> נוכל להתקרב</w:t>
                      </w:r>
                      <w:r w:rsidRPr="00C13168">
                        <w:rPr>
                          <w:rFonts w:asciiTheme="minorBidi" w:hAnsiTheme="minorBidi" w:cstheme="minorBidi"/>
                          <w:b/>
                          <w:bCs/>
                          <w:rtl/>
                          <w:lang w:bidi="he-IL"/>
                        </w:rPr>
                        <w:t>:</w:t>
                      </w:r>
                    </w:p>
                    <w:p w14:paraId="0E8966DC" w14:textId="77777777" w:rsidR="00510AAA" w:rsidRDefault="00510AAA" w:rsidP="00510AAA"/>
                    <w:p w14:paraId="483BAF82"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כשמתקרבים יותר לנקודה:</w:t>
                      </w:r>
                    </w:p>
                    <w:p w14:paraId="34C8E0CC" w14:textId="77777777" w:rsidR="00510AAA" w:rsidRDefault="00510AAA" w:rsidP="00510AAA"/>
                    <w:p w14:paraId="1964D265"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בהתחלה נבחר את כל ציר הזמן:</w:t>
                      </w:r>
                    </w:p>
                    <w:p w14:paraId="4BE82FD4" w14:textId="77777777" w:rsidR="00510AAA" w:rsidRDefault="00510AAA" w:rsidP="00510AAA"/>
                    <w:p w14:paraId="257FA844"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 xml:space="preserve">בהתחלה נבחר את כל ציר </w:t>
                      </w:r>
                      <w:proofErr w:type="spellStart"/>
                      <w:r>
                        <w:rPr>
                          <w:rFonts w:asciiTheme="minorBidi" w:hAnsiTheme="minorBidi" w:cstheme="minorBidi" w:hint="cs"/>
                          <w:b/>
                          <w:bCs/>
                          <w:rtl/>
                          <w:lang w:bidi="he-IL"/>
                        </w:rPr>
                        <w:t>הזמאפשר</w:t>
                      </w:r>
                      <w:proofErr w:type="spellEnd"/>
                      <w:r>
                        <w:rPr>
                          <w:rFonts w:asciiTheme="minorBidi" w:hAnsiTheme="minorBidi" w:cstheme="minorBidi" w:hint="cs"/>
                          <w:b/>
                          <w:bCs/>
                          <w:rtl/>
                          <w:lang w:bidi="he-IL"/>
                        </w:rPr>
                        <w:t xml:space="preserve"> לסנן פריטים באמצעות מספר מינימלי של אירועים -</w:t>
                      </w:r>
                      <w:r>
                        <w:rPr>
                          <w:rFonts w:asciiTheme="minorBidi" w:hAnsiTheme="minorBidi" w:cstheme="minorBidi"/>
                          <w:b/>
                          <w:bCs/>
                          <w:rtl/>
                          <w:lang w:bidi="he-IL"/>
                        </w:rPr>
                        <w:br/>
                      </w:r>
                      <w:r>
                        <w:rPr>
                          <w:rFonts w:asciiTheme="minorBidi" w:hAnsiTheme="minorBidi" w:cstheme="minorBidi" w:hint="cs"/>
                          <w:b/>
                          <w:bCs/>
                          <w:rtl/>
                          <w:lang w:bidi="he-IL"/>
                        </w:rPr>
                        <w:t>מינימום 50:</w:t>
                      </w:r>
                    </w:p>
                    <w:p w14:paraId="2D6700C9" w14:textId="77777777" w:rsidR="00510AAA" w:rsidRDefault="00510AAA" w:rsidP="00510AAA"/>
                    <w:p w14:paraId="6395EED1"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לסנן פריטים באמצעות מספר מינימלי של אירועים -</w:t>
                      </w:r>
                      <w:r>
                        <w:rPr>
                          <w:rFonts w:asciiTheme="minorBidi" w:hAnsiTheme="minorBidi" w:cstheme="minorBidi"/>
                          <w:b/>
                          <w:bCs/>
                          <w:rtl/>
                          <w:lang w:bidi="he-IL"/>
                        </w:rPr>
                        <w:br/>
                      </w:r>
                      <w:r>
                        <w:rPr>
                          <w:rFonts w:asciiTheme="minorBidi" w:hAnsiTheme="minorBidi" w:cstheme="minorBidi" w:hint="cs"/>
                          <w:b/>
                          <w:bCs/>
                          <w:rtl/>
                          <w:lang w:bidi="he-IL"/>
                        </w:rPr>
                        <w:t>מינימום 50:</w:t>
                      </w:r>
                    </w:p>
                    <w:p w14:paraId="09F7B2ED" w14:textId="77777777" w:rsidR="00510AAA" w:rsidRDefault="00510AAA" w:rsidP="00510AAA"/>
                    <w:p w14:paraId="7E97F041"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ן:</w:t>
                      </w:r>
                    </w:p>
                    <w:p w14:paraId="25E8FCBA" w14:textId="77777777" w:rsidR="00510AAA" w:rsidRDefault="00510AAA" w:rsidP="00510AAA"/>
                    <w:p w14:paraId="76344302"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בהתחלה נבחר את כל ציר הזמן:</w:t>
                      </w:r>
                    </w:p>
                    <w:p w14:paraId="4DFBA2F4" w14:textId="77777777" w:rsidR="00510AAA" w:rsidRDefault="00510AAA" w:rsidP="00510AAA"/>
                    <w:p w14:paraId="49A754F7"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בהתחלה נבחר את כל ציר הזמן:</w:t>
                      </w:r>
                    </w:p>
                    <w:p w14:paraId="337357E8" w14:textId="77777777" w:rsidR="00510AAA" w:rsidRDefault="00510AAA" w:rsidP="00510AAA"/>
                    <w:p w14:paraId="6B002064"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בהתחלה נבחר את כל ציר הזמן:</w:t>
                      </w:r>
                    </w:p>
                    <w:p w14:paraId="7EE7969C" w14:textId="77777777" w:rsidR="00510AAA" w:rsidRDefault="00510AAA" w:rsidP="00510AAA"/>
                    <w:p w14:paraId="1589C94C"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 xml:space="preserve">בהתחלה נבחר את כל ציר </w:t>
                      </w:r>
                      <w:proofErr w:type="spellStart"/>
                      <w:r>
                        <w:rPr>
                          <w:rFonts w:asciiTheme="minorBidi" w:hAnsiTheme="minorBidi" w:cstheme="minorBidi" w:hint="cs"/>
                          <w:b/>
                          <w:bCs/>
                          <w:rtl/>
                          <w:lang w:bidi="he-IL"/>
                        </w:rPr>
                        <w:t>הזמאפשר</w:t>
                      </w:r>
                      <w:proofErr w:type="spellEnd"/>
                      <w:r>
                        <w:rPr>
                          <w:rFonts w:asciiTheme="minorBidi" w:hAnsiTheme="minorBidi" w:cstheme="minorBidi" w:hint="cs"/>
                          <w:b/>
                          <w:bCs/>
                          <w:rtl/>
                          <w:lang w:bidi="he-IL"/>
                        </w:rPr>
                        <w:t xml:space="preserve"> לסנן פריטים באמצעות מספר מינימלי של אירועים -</w:t>
                      </w:r>
                      <w:r>
                        <w:rPr>
                          <w:rFonts w:asciiTheme="minorBidi" w:hAnsiTheme="minorBidi" w:cstheme="minorBidi"/>
                          <w:b/>
                          <w:bCs/>
                          <w:rtl/>
                          <w:lang w:bidi="he-IL"/>
                        </w:rPr>
                        <w:br/>
                      </w:r>
                      <w:r>
                        <w:rPr>
                          <w:rFonts w:asciiTheme="minorBidi" w:hAnsiTheme="minorBidi" w:cstheme="minorBidi" w:hint="cs"/>
                          <w:b/>
                          <w:bCs/>
                          <w:rtl/>
                          <w:lang w:bidi="he-IL"/>
                        </w:rPr>
                        <w:t>מינימום 50:</w:t>
                      </w:r>
                    </w:p>
                    <w:p w14:paraId="61FC2E5E" w14:textId="77777777" w:rsidR="00510AAA" w:rsidRDefault="00510AAA" w:rsidP="00510AAA"/>
                    <w:p w14:paraId="228BAA1C"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לסנן פריטים באמצעות מספר מינימלי של אירועים -</w:t>
                      </w:r>
                      <w:r>
                        <w:rPr>
                          <w:rFonts w:asciiTheme="minorBidi" w:hAnsiTheme="minorBidi" w:cstheme="minorBidi"/>
                          <w:b/>
                          <w:bCs/>
                          <w:rtl/>
                          <w:lang w:bidi="he-IL"/>
                        </w:rPr>
                        <w:br/>
                      </w:r>
                      <w:r>
                        <w:rPr>
                          <w:rFonts w:asciiTheme="minorBidi" w:hAnsiTheme="minorBidi" w:cstheme="minorBidi" w:hint="cs"/>
                          <w:b/>
                          <w:bCs/>
                          <w:rtl/>
                          <w:lang w:bidi="he-IL"/>
                        </w:rPr>
                        <w:t>מינימום 50:</w:t>
                      </w:r>
                    </w:p>
                    <w:p w14:paraId="6309C578" w14:textId="77777777" w:rsidR="00510AAA" w:rsidRDefault="00510AAA" w:rsidP="00510AAA"/>
                    <w:p w14:paraId="08E96982"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ן:</w:t>
                      </w:r>
                    </w:p>
                    <w:p w14:paraId="7D815CB1" w14:textId="77777777" w:rsidR="00510AAA" w:rsidRDefault="00510AAA" w:rsidP="00510AAA"/>
                    <w:p w14:paraId="66CDE28B"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בהתחלה נבחר את כל ציר הזמן:</w:t>
                      </w:r>
                    </w:p>
                    <w:p w14:paraId="0378CC3C" w14:textId="77777777" w:rsidR="00510AAA" w:rsidRDefault="00510AAA" w:rsidP="00510AAA"/>
                    <w:p w14:paraId="4C3FD630"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בהתחלה נבחר את כל ציר הזמן:</w:t>
                      </w:r>
                    </w:p>
                    <w:p w14:paraId="4808D8B6" w14:textId="77777777" w:rsidR="00510AAA" w:rsidRDefault="00510AAA" w:rsidP="00510AAA"/>
                    <w:p w14:paraId="166E9FD4"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בהתחלה נבחר את כל ציר הזמן:</w:t>
                      </w:r>
                    </w:p>
                    <w:p w14:paraId="2CF63619" w14:textId="77777777" w:rsidR="00510AAA" w:rsidRDefault="00510AAA" w:rsidP="00510AAA"/>
                    <w:p w14:paraId="7C862BC1"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 xml:space="preserve">בהתחלה נבחר את כל ציר </w:t>
                      </w:r>
                      <w:proofErr w:type="spellStart"/>
                      <w:r>
                        <w:rPr>
                          <w:rFonts w:asciiTheme="minorBidi" w:hAnsiTheme="minorBidi" w:cstheme="minorBidi" w:hint="cs"/>
                          <w:b/>
                          <w:bCs/>
                          <w:rtl/>
                          <w:lang w:bidi="he-IL"/>
                        </w:rPr>
                        <w:t>הזמאפשר</w:t>
                      </w:r>
                      <w:proofErr w:type="spellEnd"/>
                      <w:r>
                        <w:rPr>
                          <w:rFonts w:asciiTheme="minorBidi" w:hAnsiTheme="minorBidi" w:cstheme="minorBidi" w:hint="cs"/>
                          <w:b/>
                          <w:bCs/>
                          <w:rtl/>
                          <w:lang w:bidi="he-IL"/>
                        </w:rPr>
                        <w:t xml:space="preserve"> לסנן פריטים באמצעות מספר מינימלי של אירועים -</w:t>
                      </w:r>
                      <w:r>
                        <w:rPr>
                          <w:rFonts w:asciiTheme="minorBidi" w:hAnsiTheme="minorBidi" w:cstheme="minorBidi"/>
                          <w:b/>
                          <w:bCs/>
                          <w:rtl/>
                          <w:lang w:bidi="he-IL"/>
                        </w:rPr>
                        <w:br/>
                      </w:r>
                      <w:r>
                        <w:rPr>
                          <w:rFonts w:asciiTheme="minorBidi" w:hAnsiTheme="minorBidi" w:cstheme="minorBidi" w:hint="cs"/>
                          <w:b/>
                          <w:bCs/>
                          <w:rtl/>
                          <w:lang w:bidi="he-IL"/>
                        </w:rPr>
                        <w:t>מינימום 50:</w:t>
                      </w:r>
                    </w:p>
                    <w:p w14:paraId="424980AD" w14:textId="77777777" w:rsidR="00510AAA" w:rsidRDefault="00510AAA" w:rsidP="00510AAA"/>
                    <w:p w14:paraId="18DA468A"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לסנן פריטים באמצעות מספר מינימלי של אירועים -</w:t>
                      </w:r>
                      <w:r>
                        <w:rPr>
                          <w:rFonts w:asciiTheme="minorBidi" w:hAnsiTheme="minorBidi" w:cstheme="minorBidi"/>
                          <w:b/>
                          <w:bCs/>
                          <w:rtl/>
                          <w:lang w:bidi="he-IL"/>
                        </w:rPr>
                        <w:br/>
                      </w:r>
                      <w:r>
                        <w:rPr>
                          <w:rFonts w:asciiTheme="minorBidi" w:hAnsiTheme="minorBidi" w:cstheme="minorBidi" w:hint="cs"/>
                          <w:b/>
                          <w:bCs/>
                          <w:rtl/>
                          <w:lang w:bidi="he-IL"/>
                        </w:rPr>
                        <w:t>מינימום 50:</w:t>
                      </w:r>
                    </w:p>
                    <w:p w14:paraId="08D0DFDF" w14:textId="77777777" w:rsidR="00510AAA" w:rsidRDefault="00510AAA" w:rsidP="00510AAA"/>
                    <w:p w14:paraId="50292948"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ן:</w:t>
                      </w:r>
                    </w:p>
                    <w:p w14:paraId="56217CA2" w14:textId="77777777" w:rsidR="00510AAA" w:rsidRDefault="00510AAA" w:rsidP="00510AAA"/>
                    <w:p w14:paraId="5DB725A5"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בהתחלה נבחר את כל ציר הזמן:</w:t>
                      </w:r>
                    </w:p>
                    <w:p w14:paraId="562C2021" w14:textId="77777777" w:rsidR="00510AAA" w:rsidRDefault="00510AAA" w:rsidP="00510AAA"/>
                    <w:p w14:paraId="75D96F1F"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בהתחלה נבחר את כל ציר הזמן:</w:t>
                      </w:r>
                    </w:p>
                    <w:p w14:paraId="3188F000" w14:textId="77777777" w:rsidR="00510AAA" w:rsidRDefault="00510AAA" w:rsidP="00510AAA"/>
                    <w:p w14:paraId="6D6BEDAA"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בהתחלה נבחר את כל ציר הזמן:</w:t>
                      </w:r>
                    </w:p>
                    <w:p w14:paraId="60897F67" w14:textId="77777777" w:rsidR="00510AAA" w:rsidRDefault="00510AAA" w:rsidP="00510AAA"/>
                    <w:p w14:paraId="15E97AF2"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 xml:space="preserve">בהתחלה נבחר את כל ציר </w:t>
                      </w:r>
                      <w:proofErr w:type="spellStart"/>
                      <w:r>
                        <w:rPr>
                          <w:rFonts w:asciiTheme="minorBidi" w:hAnsiTheme="minorBidi" w:cstheme="minorBidi" w:hint="cs"/>
                          <w:b/>
                          <w:bCs/>
                          <w:rtl/>
                          <w:lang w:bidi="he-IL"/>
                        </w:rPr>
                        <w:t>הזמאפשר</w:t>
                      </w:r>
                      <w:proofErr w:type="spellEnd"/>
                      <w:r>
                        <w:rPr>
                          <w:rFonts w:asciiTheme="minorBidi" w:hAnsiTheme="minorBidi" w:cstheme="minorBidi" w:hint="cs"/>
                          <w:b/>
                          <w:bCs/>
                          <w:rtl/>
                          <w:lang w:bidi="he-IL"/>
                        </w:rPr>
                        <w:t xml:space="preserve"> לסנן פריטים באמצעות מספר מינימלי של אירועים -</w:t>
                      </w:r>
                      <w:r>
                        <w:rPr>
                          <w:rFonts w:asciiTheme="minorBidi" w:hAnsiTheme="minorBidi" w:cstheme="minorBidi"/>
                          <w:b/>
                          <w:bCs/>
                          <w:rtl/>
                          <w:lang w:bidi="he-IL"/>
                        </w:rPr>
                        <w:br/>
                      </w:r>
                      <w:r>
                        <w:rPr>
                          <w:rFonts w:asciiTheme="minorBidi" w:hAnsiTheme="minorBidi" w:cstheme="minorBidi" w:hint="cs"/>
                          <w:b/>
                          <w:bCs/>
                          <w:rtl/>
                          <w:lang w:bidi="he-IL"/>
                        </w:rPr>
                        <w:t>מינימום 50:</w:t>
                      </w:r>
                    </w:p>
                    <w:p w14:paraId="391E584D" w14:textId="77777777" w:rsidR="00510AAA" w:rsidRDefault="00510AAA" w:rsidP="00510AAA"/>
                    <w:p w14:paraId="5C2E5943"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לסנן פריטים באמצעות מספר מינימלי של אירועים -</w:t>
                      </w:r>
                      <w:r>
                        <w:rPr>
                          <w:rFonts w:asciiTheme="minorBidi" w:hAnsiTheme="minorBidi" w:cstheme="minorBidi"/>
                          <w:b/>
                          <w:bCs/>
                          <w:rtl/>
                          <w:lang w:bidi="he-IL"/>
                        </w:rPr>
                        <w:br/>
                      </w:r>
                      <w:r>
                        <w:rPr>
                          <w:rFonts w:asciiTheme="minorBidi" w:hAnsiTheme="minorBidi" w:cstheme="minorBidi" w:hint="cs"/>
                          <w:b/>
                          <w:bCs/>
                          <w:rtl/>
                          <w:lang w:bidi="he-IL"/>
                        </w:rPr>
                        <w:t>מינימום 50:</w:t>
                      </w:r>
                    </w:p>
                    <w:p w14:paraId="792350A1" w14:textId="77777777" w:rsidR="00510AAA" w:rsidRDefault="00510AAA" w:rsidP="00510AAA"/>
                    <w:p w14:paraId="5AD922E7"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ן:</w:t>
                      </w:r>
                    </w:p>
                    <w:p w14:paraId="571CDFD8" w14:textId="77777777" w:rsidR="00510AAA" w:rsidRDefault="00510AAA" w:rsidP="00510AAA"/>
                    <w:p w14:paraId="09C438D7"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בהתחלה נבחר את כל ציר הזמן:</w:t>
                      </w:r>
                    </w:p>
                    <w:p w14:paraId="47C53BA3" w14:textId="77777777" w:rsidR="00510AAA" w:rsidRDefault="00510AAA" w:rsidP="00510AAA"/>
                    <w:p w14:paraId="748DCA82"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בהתחלה נבחר את כל ציר הזמן:</w:t>
                      </w:r>
                    </w:p>
                    <w:p w14:paraId="7E9EC573" w14:textId="77777777" w:rsidR="00510AAA" w:rsidRDefault="00510AAA" w:rsidP="00510AAA"/>
                    <w:p w14:paraId="2C09C018" w14:textId="77777777" w:rsidR="00510AAA" w:rsidRPr="00C13168" w:rsidRDefault="00510AAA" w:rsidP="00510AAA">
                      <w:pPr>
                        <w:jc w:val="center"/>
                        <w:rPr>
                          <w:rFonts w:asciiTheme="minorBidi" w:hAnsiTheme="minorBidi" w:cstheme="minorBidi"/>
                          <w:b/>
                          <w:bCs/>
                          <w:lang w:bidi="he-IL"/>
                        </w:rPr>
                      </w:pPr>
                      <w:proofErr w:type="spellStart"/>
                      <w:r>
                        <w:rPr>
                          <w:rFonts w:asciiTheme="minorBidi" w:hAnsiTheme="minorBidi" w:cstheme="minorBidi" w:hint="cs"/>
                          <w:b/>
                          <w:bCs/>
                          <w:rtl/>
                          <w:lang w:bidi="he-IL"/>
                        </w:rPr>
                        <w:t>סטיקות</w:t>
                      </w:r>
                      <w:proofErr w:type="spellEnd"/>
                      <w:r>
                        <w:rPr>
                          <w:rFonts w:asciiTheme="minorBidi" w:hAnsiTheme="minorBidi" w:cstheme="minorBidi"/>
                          <w:b/>
                          <w:bCs/>
                          <w:rtl/>
                          <w:lang w:bidi="he-IL"/>
                        </w:rPr>
                        <w:br/>
                      </w:r>
                      <w:r>
                        <w:rPr>
                          <w:rFonts w:asciiTheme="minorBidi" w:hAnsiTheme="minorBidi" w:cstheme="minorBidi" w:hint="cs"/>
                          <w:b/>
                          <w:bCs/>
                          <w:rtl/>
                          <w:lang w:bidi="he-IL"/>
                        </w:rPr>
                        <w:t>על הפיצ'רים השונים</w:t>
                      </w:r>
                    </w:p>
                    <w:p w14:paraId="0D1B212E" w14:textId="77777777" w:rsidR="00510AAA" w:rsidRDefault="00510AAA" w:rsidP="00510AAA"/>
                    <w:p w14:paraId="64D4879F"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4863DB84" w14:textId="77777777" w:rsidR="00510AAA" w:rsidRDefault="00510AAA" w:rsidP="00510AAA"/>
                    <w:p w14:paraId="39E9415A"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447CF0D6" w14:textId="77777777" w:rsidR="00510AAA" w:rsidRDefault="00510AAA" w:rsidP="00510AAA"/>
                    <w:p w14:paraId="0830251A"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3A0C0461" w14:textId="77777777" w:rsidR="00510AAA" w:rsidRDefault="00510AAA" w:rsidP="00510AAA"/>
                    <w:p w14:paraId="7A10BDF9"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6F54F742" w14:textId="77777777" w:rsidR="00510AAA" w:rsidRDefault="00510AAA" w:rsidP="00510AAA"/>
                    <w:p w14:paraId="299E9E48"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p>
                    <w:p w14:paraId="452AFB02" w14:textId="77777777" w:rsidR="00510AAA" w:rsidRDefault="00510AAA" w:rsidP="00510AAA"/>
                    <w:p w14:paraId="1CEC672D"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p>
                    <w:p w14:paraId="343EEEF5" w14:textId="77777777" w:rsidR="00510AAA" w:rsidRDefault="00510AAA" w:rsidP="00510AAA"/>
                    <w:p w14:paraId="6D61FD06"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6334CF15" w14:textId="77777777" w:rsidR="00510AAA" w:rsidRDefault="00510AAA" w:rsidP="00510AAA"/>
                    <w:p w14:paraId="7BF934DD"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226DF321" w14:textId="77777777" w:rsidR="00510AAA" w:rsidRDefault="00510AAA" w:rsidP="00510AAA"/>
                    <w:p w14:paraId="6F1501BE"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13F0BE2D" w14:textId="77777777" w:rsidR="00510AAA" w:rsidRDefault="00510AAA" w:rsidP="00510AAA"/>
                    <w:p w14:paraId="15BC8A69"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7D168B3F" w14:textId="77777777" w:rsidR="00510AAA" w:rsidRDefault="00510AAA" w:rsidP="00510AAA"/>
                    <w:p w14:paraId="64E8FD6D"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p>
                    <w:p w14:paraId="594F1D15" w14:textId="77777777" w:rsidR="00510AAA" w:rsidRDefault="00510AAA" w:rsidP="00510AAA"/>
                    <w:p w14:paraId="4B1B8A57"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p>
                    <w:p w14:paraId="7A971207" w14:textId="77777777" w:rsidR="00510AAA" w:rsidRDefault="00510AAA" w:rsidP="00510AAA"/>
                    <w:p w14:paraId="109BA25D"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3DB07B2A" w14:textId="77777777" w:rsidR="00510AAA" w:rsidRDefault="00510AAA" w:rsidP="00510AAA"/>
                    <w:p w14:paraId="3671C8A2"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462AC88A" w14:textId="77777777" w:rsidR="00510AAA" w:rsidRDefault="00510AAA" w:rsidP="00510AAA"/>
                    <w:p w14:paraId="725C403B"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5818F910" w14:textId="77777777" w:rsidR="00510AAA" w:rsidRDefault="00510AAA" w:rsidP="00510AAA"/>
                    <w:p w14:paraId="5117CEBA"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19628F56" w14:textId="77777777" w:rsidR="00510AAA" w:rsidRDefault="00510AAA" w:rsidP="00510AAA"/>
                    <w:p w14:paraId="7521A0F1"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p>
                    <w:p w14:paraId="2628416D" w14:textId="77777777" w:rsidR="00510AAA" w:rsidRDefault="00510AAA" w:rsidP="00510AAA"/>
                    <w:p w14:paraId="7162C072"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p>
                    <w:p w14:paraId="747DCB0C" w14:textId="77777777" w:rsidR="00510AAA" w:rsidRDefault="00510AAA" w:rsidP="00510AAA"/>
                    <w:p w14:paraId="18E39275"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6D765929" w14:textId="77777777" w:rsidR="00510AAA" w:rsidRDefault="00510AAA" w:rsidP="00510AAA"/>
                    <w:p w14:paraId="70475EBF"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7D0AB21B" w14:textId="77777777" w:rsidR="00510AAA" w:rsidRDefault="00510AAA" w:rsidP="00510AAA"/>
                    <w:p w14:paraId="1E5FA53B"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r w:rsidRPr="00C13168">
                        <w:rPr>
                          <w:rFonts w:asciiTheme="minorBidi" w:hAnsiTheme="minorBidi" w:cstheme="minorBidi"/>
                          <w:b/>
                          <w:bCs/>
                          <w:rtl/>
                          <w:lang w:bidi="he-IL"/>
                        </w:rPr>
                        <w:t>:</w:t>
                      </w:r>
                    </w:p>
                    <w:p w14:paraId="56527FCE" w14:textId="77777777" w:rsidR="00510AAA" w:rsidRDefault="00510AAA" w:rsidP="00510AAA"/>
                    <w:p w14:paraId="35FDE498"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r w:rsidRPr="00C13168">
                        <w:rPr>
                          <w:rFonts w:asciiTheme="minorBidi" w:hAnsiTheme="minorBidi" w:cstheme="minorBidi"/>
                          <w:b/>
                          <w:bCs/>
                          <w:rtl/>
                          <w:lang w:bidi="he-IL"/>
                        </w:rPr>
                        <w:t>:</w:t>
                      </w:r>
                    </w:p>
                    <w:p w14:paraId="68375E21" w14:textId="77777777" w:rsidR="00510AAA" w:rsidRDefault="00510AAA" w:rsidP="00510AAA"/>
                    <w:p w14:paraId="2F22F9B2"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r w:rsidRPr="00C13168">
                        <w:rPr>
                          <w:rFonts w:asciiTheme="minorBidi" w:hAnsiTheme="minorBidi" w:cstheme="minorBidi"/>
                          <w:b/>
                          <w:bCs/>
                          <w:rtl/>
                          <w:lang w:bidi="he-IL"/>
                        </w:rPr>
                        <w:t>:</w:t>
                      </w:r>
                    </w:p>
                    <w:p w14:paraId="6BD1F61B" w14:textId="77777777" w:rsidR="00510AAA" w:rsidRDefault="00510AAA" w:rsidP="00510AAA"/>
                    <w:p w14:paraId="70DB5ED8"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r w:rsidRPr="00C13168">
                        <w:rPr>
                          <w:rFonts w:asciiTheme="minorBidi" w:hAnsiTheme="minorBidi" w:cstheme="minorBidi"/>
                          <w:b/>
                          <w:bCs/>
                          <w:rtl/>
                          <w:lang w:bidi="he-IL"/>
                        </w:rPr>
                        <w:t>:</w:t>
                      </w:r>
                    </w:p>
                    <w:p w14:paraId="2AD27A2F" w14:textId="77777777" w:rsidR="00510AAA" w:rsidRDefault="00510AAA" w:rsidP="00510AAA"/>
                    <w:p w14:paraId="67A61E56"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r w:rsidRPr="00C13168">
                        <w:rPr>
                          <w:rFonts w:asciiTheme="minorBidi" w:hAnsiTheme="minorBidi" w:cstheme="minorBidi"/>
                          <w:b/>
                          <w:bCs/>
                          <w:rtl/>
                          <w:lang w:bidi="he-IL"/>
                        </w:rPr>
                        <w:t>:</w:t>
                      </w:r>
                    </w:p>
                    <w:p w14:paraId="6AE6AB19" w14:textId="77777777" w:rsidR="00510AAA" w:rsidRDefault="00510AAA" w:rsidP="00510AAA"/>
                    <w:p w14:paraId="2E3EC077"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r w:rsidRPr="00C13168">
                        <w:rPr>
                          <w:rFonts w:asciiTheme="minorBidi" w:hAnsiTheme="minorBidi" w:cstheme="minorBidi"/>
                          <w:b/>
                          <w:bCs/>
                          <w:rtl/>
                          <w:lang w:bidi="he-IL"/>
                        </w:rPr>
                        <w:t>:</w:t>
                      </w:r>
                    </w:p>
                    <w:p w14:paraId="386A5BBD" w14:textId="77777777" w:rsidR="00510AAA" w:rsidRDefault="00510AAA" w:rsidP="00510AAA"/>
                    <w:p w14:paraId="634E3893"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r w:rsidRPr="00C13168">
                        <w:rPr>
                          <w:rFonts w:asciiTheme="minorBidi" w:hAnsiTheme="minorBidi" w:cstheme="minorBidi"/>
                          <w:b/>
                          <w:bCs/>
                          <w:rtl/>
                          <w:lang w:bidi="he-IL"/>
                        </w:rPr>
                        <w:t>:</w:t>
                      </w:r>
                    </w:p>
                    <w:p w14:paraId="4ADD5437" w14:textId="77777777" w:rsidR="00510AAA" w:rsidRDefault="00510AAA" w:rsidP="00510AAA"/>
                    <w:p w14:paraId="27F4A2A4"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r w:rsidRPr="00C13168">
                        <w:rPr>
                          <w:rFonts w:asciiTheme="minorBidi" w:hAnsiTheme="minorBidi" w:cstheme="minorBidi"/>
                          <w:b/>
                          <w:bCs/>
                          <w:rtl/>
                          <w:lang w:bidi="he-IL"/>
                        </w:rPr>
                        <w:t>:</w:t>
                      </w:r>
                    </w:p>
                    <w:p w14:paraId="6F102D31" w14:textId="77777777" w:rsidR="00510AAA" w:rsidRDefault="00510AAA" w:rsidP="00510AAA"/>
                    <w:p w14:paraId="5AA292CE"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r w:rsidRPr="00C13168">
                        <w:rPr>
                          <w:rFonts w:asciiTheme="minorBidi" w:hAnsiTheme="minorBidi" w:cstheme="minorBidi"/>
                          <w:b/>
                          <w:bCs/>
                          <w:rtl/>
                          <w:lang w:bidi="he-IL"/>
                        </w:rPr>
                        <w:t>:</w:t>
                      </w:r>
                    </w:p>
                    <w:p w14:paraId="29E6D928" w14:textId="77777777" w:rsidR="00510AAA" w:rsidRDefault="00510AAA" w:rsidP="00510AAA"/>
                    <w:p w14:paraId="182591B9"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r w:rsidRPr="00C13168">
                        <w:rPr>
                          <w:rFonts w:asciiTheme="minorBidi" w:hAnsiTheme="minorBidi" w:cstheme="minorBidi"/>
                          <w:b/>
                          <w:bCs/>
                          <w:rtl/>
                          <w:lang w:bidi="he-IL"/>
                        </w:rPr>
                        <w:t>:</w:t>
                      </w:r>
                    </w:p>
                    <w:p w14:paraId="745436E7" w14:textId="77777777" w:rsidR="00510AAA" w:rsidRDefault="00510AAA" w:rsidP="00510AAA"/>
                    <w:p w14:paraId="5DCB2DCF"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r w:rsidRPr="00C13168">
                        <w:rPr>
                          <w:rFonts w:asciiTheme="minorBidi" w:hAnsiTheme="minorBidi" w:cstheme="minorBidi"/>
                          <w:b/>
                          <w:bCs/>
                          <w:rtl/>
                          <w:lang w:bidi="he-IL"/>
                        </w:rPr>
                        <w:t>:</w:t>
                      </w:r>
                    </w:p>
                    <w:p w14:paraId="56A93BA2" w14:textId="77777777" w:rsidR="00510AAA" w:rsidRDefault="00510AAA" w:rsidP="00510AAA"/>
                    <w:p w14:paraId="3561A319"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r w:rsidRPr="00C13168">
                        <w:rPr>
                          <w:rFonts w:asciiTheme="minorBidi" w:hAnsiTheme="minorBidi" w:cstheme="minorBidi"/>
                          <w:b/>
                          <w:bCs/>
                          <w:rtl/>
                          <w:lang w:bidi="he-IL"/>
                        </w:rPr>
                        <w:t>:</w:t>
                      </w:r>
                    </w:p>
                    <w:p w14:paraId="7DBAC979" w14:textId="77777777" w:rsidR="00510AAA" w:rsidRDefault="00510AAA" w:rsidP="00510AAA"/>
                    <w:p w14:paraId="01D02D88"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r w:rsidRPr="00C13168">
                        <w:rPr>
                          <w:rFonts w:asciiTheme="minorBidi" w:hAnsiTheme="minorBidi" w:cstheme="minorBidi"/>
                          <w:b/>
                          <w:bCs/>
                          <w:rtl/>
                          <w:lang w:bidi="he-IL"/>
                        </w:rPr>
                        <w:t>:</w:t>
                      </w:r>
                    </w:p>
                    <w:p w14:paraId="2A6F7693" w14:textId="77777777" w:rsidR="00510AAA" w:rsidRDefault="00510AAA" w:rsidP="00510AAA"/>
                    <w:p w14:paraId="1124B9C7"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r w:rsidRPr="00C13168">
                        <w:rPr>
                          <w:rFonts w:asciiTheme="minorBidi" w:hAnsiTheme="minorBidi" w:cstheme="minorBidi"/>
                          <w:b/>
                          <w:bCs/>
                          <w:rtl/>
                          <w:lang w:bidi="he-IL"/>
                        </w:rPr>
                        <w:t>:</w:t>
                      </w:r>
                    </w:p>
                    <w:p w14:paraId="48F7BFA4" w14:textId="77777777" w:rsidR="00510AAA" w:rsidRDefault="00510AAA" w:rsidP="00510AAA"/>
                    <w:p w14:paraId="637FC0D5"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r w:rsidRPr="00C13168">
                        <w:rPr>
                          <w:rFonts w:asciiTheme="minorBidi" w:hAnsiTheme="minorBidi" w:cstheme="minorBidi"/>
                          <w:b/>
                          <w:bCs/>
                          <w:rtl/>
                          <w:lang w:bidi="he-IL"/>
                        </w:rPr>
                        <w:t>:</w:t>
                      </w:r>
                    </w:p>
                    <w:p w14:paraId="37158572" w14:textId="77777777" w:rsidR="00510AAA" w:rsidRDefault="00510AAA" w:rsidP="00510AAA"/>
                    <w:p w14:paraId="4FAD26A1"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 xml:space="preserve">אפשר לראות </w:t>
                      </w:r>
                      <w:proofErr w:type="spellStart"/>
                      <w:r>
                        <w:rPr>
                          <w:rFonts w:asciiTheme="minorBidi" w:hAnsiTheme="minorBidi" w:cstheme="minorBidi" w:hint="cs"/>
                          <w:b/>
                          <w:bCs/>
                          <w:rtl/>
                          <w:lang w:bidi="he-IL"/>
                        </w:rPr>
                        <w:t>סטטונים</w:t>
                      </w:r>
                      <w:proofErr w:type="spellEnd"/>
                      <w:r>
                        <w:rPr>
                          <w:rFonts w:asciiTheme="minorBidi" w:hAnsiTheme="minorBidi" w:cstheme="minorBidi" w:hint="cs"/>
                          <w:b/>
                          <w:bCs/>
                          <w:rtl/>
                          <w:lang w:bidi="he-IL"/>
                        </w:rPr>
                        <w:t>:</w:t>
                      </w:r>
                    </w:p>
                    <w:p w14:paraId="40AFBB84" w14:textId="77777777" w:rsidR="00510AAA" w:rsidRDefault="00510AAA" w:rsidP="00510AAA"/>
                    <w:p w14:paraId="30B9864E"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58621F86" w14:textId="77777777" w:rsidR="00510AAA" w:rsidRDefault="00510AAA" w:rsidP="00510AAA"/>
                    <w:p w14:paraId="47603291"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r w:rsidRPr="00C13168">
                        <w:rPr>
                          <w:rFonts w:asciiTheme="minorBidi" w:hAnsiTheme="minorBidi" w:cstheme="minorBidi"/>
                          <w:b/>
                          <w:bCs/>
                          <w:rtl/>
                          <w:lang w:bidi="he-IL"/>
                        </w:rPr>
                        <w:t>:</w:t>
                      </w:r>
                    </w:p>
                    <w:p w14:paraId="5080CB2D" w14:textId="77777777" w:rsidR="00510AAA" w:rsidRDefault="00510AAA" w:rsidP="00510AAA"/>
                    <w:p w14:paraId="77FF69C4" w14:textId="77777777" w:rsidR="00510AAA" w:rsidRPr="00C13168" w:rsidRDefault="00510AAA" w:rsidP="00510AAA">
                      <w:pPr>
                        <w:jc w:val="right"/>
                        <w:rPr>
                          <w:rFonts w:asciiTheme="minorBidi" w:hAnsiTheme="minorBidi" w:cstheme="minorBidi"/>
                          <w:b/>
                          <w:bCs/>
                          <w:lang w:bidi="he-IL"/>
                        </w:rPr>
                      </w:pPr>
                      <w:r w:rsidRPr="00C13168">
                        <w:rPr>
                          <w:rFonts w:asciiTheme="minorBidi" w:hAnsiTheme="minorBidi" w:cstheme="minorBidi"/>
                          <w:b/>
                          <w:bCs/>
                          <w:rtl/>
                          <w:lang w:bidi="he-IL"/>
                        </w:rPr>
                        <w:t>לאחר לחיצה על הפלוס</w:t>
                      </w:r>
                      <w:r>
                        <w:rPr>
                          <w:rFonts w:asciiTheme="minorBidi" w:hAnsiTheme="minorBidi" w:cstheme="minorBidi" w:hint="cs"/>
                          <w:b/>
                          <w:bCs/>
                          <w:rtl/>
                          <w:lang w:bidi="he-IL"/>
                        </w:rPr>
                        <w:t xml:space="preserve"> נוכל להתקרב</w:t>
                      </w:r>
                      <w:r w:rsidRPr="00C13168">
                        <w:rPr>
                          <w:rFonts w:asciiTheme="minorBidi" w:hAnsiTheme="minorBidi" w:cstheme="minorBidi"/>
                          <w:b/>
                          <w:bCs/>
                          <w:rtl/>
                          <w:lang w:bidi="he-IL"/>
                        </w:rPr>
                        <w:t>:</w:t>
                      </w:r>
                    </w:p>
                    <w:p w14:paraId="1C897E0A" w14:textId="77777777" w:rsidR="00510AAA" w:rsidRDefault="00510AAA" w:rsidP="00510AAA"/>
                    <w:p w14:paraId="61B50698"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כשמתקרבים יותר לנקודה:</w:t>
                      </w:r>
                    </w:p>
                    <w:p w14:paraId="78CAE190" w14:textId="77777777" w:rsidR="00510AAA" w:rsidRDefault="00510AAA" w:rsidP="00510AAA"/>
                    <w:p w14:paraId="1A3C442E"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בהתחלה נבחר את כל ציר הזמן:</w:t>
                      </w:r>
                    </w:p>
                    <w:p w14:paraId="15105DB9" w14:textId="77777777" w:rsidR="00510AAA" w:rsidRDefault="00510AAA" w:rsidP="00510AAA"/>
                    <w:p w14:paraId="2FE840D9"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 xml:space="preserve">בהתחלה נבחר את כל ציר </w:t>
                      </w:r>
                      <w:proofErr w:type="spellStart"/>
                      <w:r>
                        <w:rPr>
                          <w:rFonts w:asciiTheme="minorBidi" w:hAnsiTheme="minorBidi" w:cstheme="minorBidi" w:hint="cs"/>
                          <w:b/>
                          <w:bCs/>
                          <w:rtl/>
                          <w:lang w:bidi="he-IL"/>
                        </w:rPr>
                        <w:t>הזמאפשר</w:t>
                      </w:r>
                      <w:proofErr w:type="spellEnd"/>
                      <w:r>
                        <w:rPr>
                          <w:rFonts w:asciiTheme="minorBidi" w:hAnsiTheme="minorBidi" w:cstheme="minorBidi" w:hint="cs"/>
                          <w:b/>
                          <w:bCs/>
                          <w:rtl/>
                          <w:lang w:bidi="he-IL"/>
                        </w:rPr>
                        <w:t xml:space="preserve"> לסנן פריטים באמצעות מספר מינימלי של אירועים -</w:t>
                      </w:r>
                      <w:r>
                        <w:rPr>
                          <w:rFonts w:asciiTheme="minorBidi" w:hAnsiTheme="minorBidi" w:cstheme="minorBidi"/>
                          <w:b/>
                          <w:bCs/>
                          <w:rtl/>
                          <w:lang w:bidi="he-IL"/>
                        </w:rPr>
                        <w:br/>
                      </w:r>
                      <w:r>
                        <w:rPr>
                          <w:rFonts w:asciiTheme="minorBidi" w:hAnsiTheme="minorBidi" w:cstheme="minorBidi" w:hint="cs"/>
                          <w:b/>
                          <w:bCs/>
                          <w:rtl/>
                          <w:lang w:bidi="he-IL"/>
                        </w:rPr>
                        <w:t>מינימום 50:</w:t>
                      </w:r>
                    </w:p>
                    <w:p w14:paraId="7C0C98F9" w14:textId="77777777" w:rsidR="00510AAA" w:rsidRDefault="00510AAA" w:rsidP="00510AAA"/>
                    <w:p w14:paraId="0A5587FD"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לסנן פריטים באמצעות מספר מינימלי של אירועים -</w:t>
                      </w:r>
                      <w:r>
                        <w:rPr>
                          <w:rFonts w:asciiTheme="minorBidi" w:hAnsiTheme="minorBidi" w:cstheme="minorBidi"/>
                          <w:b/>
                          <w:bCs/>
                          <w:rtl/>
                          <w:lang w:bidi="he-IL"/>
                        </w:rPr>
                        <w:br/>
                      </w:r>
                      <w:r>
                        <w:rPr>
                          <w:rFonts w:asciiTheme="minorBidi" w:hAnsiTheme="minorBidi" w:cstheme="minorBidi" w:hint="cs"/>
                          <w:b/>
                          <w:bCs/>
                          <w:rtl/>
                          <w:lang w:bidi="he-IL"/>
                        </w:rPr>
                        <w:t>מינימום 50:</w:t>
                      </w:r>
                    </w:p>
                    <w:p w14:paraId="0E4EAE62" w14:textId="77777777" w:rsidR="00510AAA" w:rsidRDefault="00510AAA" w:rsidP="00510AAA"/>
                    <w:p w14:paraId="7B84A54A"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ן:</w:t>
                      </w:r>
                    </w:p>
                    <w:p w14:paraId="2AC5F0DC" w14:textId="77777777" w:rsidR="00510AAA" w:rsidRDefault="00510AAA" w:rsidP="00510AAA"/>
                    <w:p w14:paraId="06B5EDD5"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בהתחלה נבחר את כל ציר הזמן:</w:t>
                      </w:r>
                    </w:p>
                    <w:p w14:paraId="0C71C9EA" w14:textId="77777777" w:rsidR="00510AAA" w:rsidRDefault="00510AAA" w:rsidP="00510AAA"/>
                    <w:p w14:paraId="045BDF11"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בהתחלה נבחר את כל ציר הזמן:</w:t>
                      </w:r>
                    </w:p>
                    <w:p w14:paraId="53894679" w14:textId="77777777" w:rsidR="00510AAA" w:rsidRDefault="00510AAA" w:rsidP="00510AAA"/>
                    <w:p w14:paraId="54616BBE"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בהתחלה נבחר את כל ציר הזמן:</w:t>
                      </w:r>
                    </w:p>
                    <w:p w14:paraId="386F456B" w14:textId="77777777" w:rsidR="00510AAA" w:rsidRDefault="00510AAA" w:rsidP="00510AAA"/>
                    <w:p w14:paraId="1FC6FB35"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 xml:space="preserve">בהתחלה נבחר את כל ציר </w:t>
                      </w:r>
                      <w:proofErr w:type="spellStart"/>
                      <w:r>
                        <w:rPr>
                          <w:rFonts w:asciiTheme="minorBidi" w:hAnsiTheme="minorBidi" w:cstheme="minorBidi" w:hint="cs"/>
                          <w:b/>
                          <w:bCs/>
                          <w:rtl/>
                          <w:lang w:bidi="he-IL"/>
                        </w:rPr>
                        <w:t>הזמאפשר</w:t>
                      </w:r>
                      <w:proofErr w:type="spellEnd"/>
                      <w:r>
                        <w:rPr>
                          <w:rFonts w:asciiTheme="minorBidi" w:hAnsiTheme="minorBidi" w:cstheme="minorBidi" w:hint="cs"/>
                          <w:b/>
                          <w:bCs/>
                          <w:rtl/>
                          <w:lang w:bidi="he-IL"/>
                        </w:rPr>
                        <w:t xml:space="preserve"> לסנן פריטים באמצעות מספר מינימלי של אירועים -</w:t>
                      </w:r>
                      <w:r>
                        <w:rPr>
                          <w:rFonts w:asciiTheme="minorBidi" w:hAnsiTheme="minorBidi" w:cstheme="minorBidi"/>
                          <w:b/>
                          <w:bCs/>
                          <w:rtl/>
                          <w:lang w:bidi="he-IL"/>
                        </w:rPr>
                        <w:br/>
                      </w:r>
                      <w:r>
                        <w:rPr>
                          <w:rFonts w:asciiTheme="minorBidi" w:hAnsiTheme="minorBidi" w:cstheme="minorBidi" w:hint="cs"/>
                          <w:b/>
                          <w:bCs/>
                          <w:rtl/>
                          <w:lang w:bidi="he-IL"/>
                        </w:rPr>
                        <w:t>מינימום 50:</w:t>
                      </w:r>
                    </w:p>
                    <w:p w14:paraId="2F9FD1DC" w14:textId="77777777" w:rsidR="00510AAA" w:rsidRDefault="00510AAA" w:rsidP="00510AAA"/>
                    <w:p w14:paraId="2142A1D7"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לסנן פריטים באמצעות מספר מינימלי של אירועים -</w:t>
                      </w:r>
                      <w:r>
                        <w:rPr>
                          <w:rFonts w:asciiTheme="minorBidi" w:hAnsiTheme="minorBidi" w:cstheme="minorBidi"/>
                          <w:b/>
                          <w:bCs/>
                          <w:rtl/>
                          <w:lang w:bidi="he-IL"/>
                        </w:rPr>
                        <w:br/>
                      </w:r>
                      <w:r>
                        <w:rPr>
                          <w:rFonts w:asciiTheme="minorBidi" w:hAnsiTheme="minorBidi" w:cstheme="minorBidi" w:hint="cs"/>
                          <w:b/>
                          <w:bCs/>
                          <w:rtl/>
                          <w:lang w:bidi="he-IL"/>
                        </w:rPr>
                        <w:t>מינימום 50:</w:t>
                      </w:r>
                    </w:p>
                    <w:p w14:paraId="1447826F" w14:textId="77777777" w:rsidR="00510AAA" w:rsidRDefault="00510AAA" w:rsidP="00510AAA"/>
                    <w:p w14:paraId="1663A130"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ן:</w:t>
                      </w:r>
                    </w:p>
                    <w:p w14:paraId="072B5F25" w14:textId="77777777" w:rsidR="00510AAA" w:rsidRDefault="00510AAA" w:rsidP="00510AAA"/>
                    <w:p w14:paraId="25EDC477"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בהתחלה נבחר את כל ציר הזמן:</w:t>
                      </w:r>
                    </w:p>
                    <w:p w14:paraId="2D96E1A6" w14:textId="77777777" w:rsidR="00510AAA" w:rsidRDefault="00510AAA" w:rsidP="00510AAA"/>
                    <w:p w14:paraId="105B5DAC"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בהתחלה נבחר את כל ציר הזמן:</w:t>
                      </w:r>
                    </w:p>
                    <w:p w14:paraId="1C254416" w14:textId="77777777" w:rsidR="00510AAA" w:rsidRDefault="00510AAA" w:rsidP="00510AAA"/>
                    <w:p w14:paraId="5CB1C719"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בהתחלה נבחר את כל ציר הזמן:</w:t>
                      </w:r>
                    </w:p>
                    <w:p w14:paraId="2B2FF262" w14:textId="77777777" w:rsidR="00510AAA" w:rsidRDefault="00510AAA" w:rsidP="00510AAA"/>
                    <w:p w14:paraId="69726D72"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 xml:space="preserve">בהתחלה נבחר את כל ציר </w:t>
                      </w:r>
                      <w:proofErr w:type="spellStart"/>
                      <w:r>
                        <w:rPr>
                          <w:rFonts w:asciiTheme="minorBidi" w:hAnsiTheme="minorBidi" w:cstheme="minorBidi" w:hint="cs"/>
                          <w:b/>
                          <w:bCs/>
                          <w:rtl/>
                          <w:lang w:bidi="he-IL"/>
                        </w:rPr>
                        <w:t>הזמאפשר</w:t>
                      </w:r>
                      <w:proofErr w:type="spellEnd"/>
                      <w:r>
                        <w:rPr>
                          <w:rFonts w:asciiTheme="minorBidi" w:hAnsiTheme="minorBidi" w:cstheme="minorBidi" w:hint="cs"/>
                          <w:b/>
                          <w:bCs/>
                          <w:rtl/>
                          <w:lang w:bidi="he-IL"/>
                        </w:rPr>
                        <w:t xml:space="preserve"> לסנן פריטים באמצעות מספר מינימלי של אירועים -</w:t>
                      </w:r>
                      <w:r>
                        <w:rPr>
                          <w:rFonts w:asciiTheme="minorBidi" w:hAnsiTheme="minorBidi" w:cstheme="minorBidi"/>
                          <w:b/>
                          <w:bCs/>
                          <w:rtl/>
                          <w:lang w:bidi="he-IL"/>
                        </w:rPr>
                        <w:br/>
                      </w:r>
                      <w:r>
                        <w:rPr>
                          <w:rFonts w:asciiTheme="minorBidi" w:hAnsiTheme="minorBidi" w:cstheme="minorBidi" w:hint="cs"/>
                          <w:b/>
                          <w:bCs/>
                          <w:rtl/>
                          <w:lang w:bidi="he-IL"/>
                        </w:rPr>
                        <w:t>מינימום 50:</w:t>
                      </w:r>
                    </w:p>
                    <w:p w14:paraId="65DD9211" w14:textId="77777777" w:rsidR="00510AAA" w:rsidRDefault="00510AAA" w:rsidP="00510AAA"/>
                    <w:p w14:paraId="00398659"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לסנן פריטים באמצעות מספר מינימלי של אירועים -</w:t>
                      </w:r>
                      <w:r>
                        <w:rPr>
                          <w:rFonts w:asciiTheme="minorBidi" w:hAnsiTheme="minorBidi" w:cstheme="minorBidi"/>
                          <w:b/>
                          <w:bCs/>
                          <w:rtl/>
                          <w:lang w:bidi="he-IL"/>
                        </w:rPr>
                        <w:br/>
                      </w:r>
                      <w:r>
                        <w:rPr>
                          <w:rFonts w:asciiTheme="minorBidi" w:hAnsiTheme="minorBidi" w:cstheme="minorBidi" w:hint="cs"/>
                          <w:b/>
                          <w:bCs/>
                          <w:rtl/>
                          <w:lang w:bidi="he-IL"/>
                        </w:rPr>
                        <w:t>מינימום 50:</w:t>
                      </w:r>
                    </w:p>
                    <w:p w14:paraId="39E3B496" w14:textId="77777777" w:rsidR="00510AAA" w:rsidRDefault="00510AAA" w:rsidP="00510AAA"/>
                    <w:p w14:paraId="6F93B76E"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ן:</w:t>
                      </w:r>
                    </w:p>
                    <w:p w14:paraId="10F0F67E" w14:textId="77777777" w:rsidR="00510AAA" w:rsidRDefault="00510AAA" w:rsidP="00510AAA"/>
                    <w:p w14:paraId="072CF93F"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בהתחלה נבחר את כל ציר הזמן:</w:t>
                      </w:r>
                    </w:p>
                    <w:p w14:paraId="6362A593" w14:textId="77777777" w:rsidR="00510AAA" w:rsidRDefault="00510AAA" w:rsidP="00510AAA"/>
                    <w:p w14:paraId="5A76E160"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בהתחלה נבחר את כל ציר הזמן:</w:t>
                      </w:r>
                    </w:p>
                    <w:p w14:paraId="1DB10C13" w14:textId="77777777" w:rsidR="00510AAA" w:rsidRDefault="00510AAA" w:rsidP="00510AAA"/>
                    <w:p w14:paraId="2C28F378"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בהתחלה נבחר את כל ציר הזמן:</w:t>
                      </w:r>
                    </w:p>
                    <w:p w14:paraId="3A110FC5" w14:textId="77777777" w:rsidR="00510AAA" w:rsidRDefault="00510AAA" w:rsidP="00510AAA"/>
                    <w:p w14:paraId="3B96D5DA"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 xml:space="preserve">בהתחלה נבחר את כל ציר </w:t>
                      </w:r>
                      <w:proofErr w:type="spellStart"/>
                      <w:r>
                        <w:rPr>
                          <w:rFonts w:asciiTheme="minorBidi" w:hAnsiTheme="minorBidi" w:cstheme="minorBidi" w:hint="cs"/>
                          <w:b/>
                          <w:bCs/>
                          <w:rtl/>
                          <w:lang w:bidi="he-IL"/>
                        </w:rPr>
                        <w:t>הזמאפשר</w:t>
                      </w:r>
                      <w:proofErr w:type="spellEnd"/>
                      <w:r>
                        <w:rPr>
                          <w:rFonts w:asciiTheme="minorBidi" w:hAnsiTheme="minorBidi" w:cstheme="minorBidi" w:hint="cs"/>
                          <w:b/>
                          <w:bCs/>
                          <w:rtl/>
                          <w:lang w:bidi="he-IL"/>
                        </w:rPr>
                        <w:t xml:space="preserve"> לסנן פריטים באמצעות מספר מינימלי של אירועים -</w:t>
                      </w:r>
                      <w:r>
                        <w:rPr>
                          <w:rFonts w:asciiTheme="minorBidi" w:hAnsiTheme="minorBidi" w:cstheme="minorBidi"/>
                          <w:b/>
                          <w:bCs/>
                          <w:rtl/>
                          <w:lang w:bidi="he-IL"/>
                        </w:rPr>
                        <w:br/>
                      </w:r>
                      <w:r>
                        <w:rPr>
                          <w:rFonts w:asciiTheme="minorBidi" w:hAnsiTheme="minorBidi" w:cstheme="minorBidi" w:hint="cs"/>
                          <w:b/>
                          <w:bCs/>
                          <w:rtl/>
                          <w:lang w:bidi="he-IL"/>
                        </w:rPr>
                        <w:t>מינימום 50:</w:t>
                      </w:r>
                    </w:p>
                    <w:p w14:paraId="2496EB82" w14:textId="77777777" w:rsidR="00510AAA" w:rsidRDefault="00510AAA" w:rsidP="00510AAA"/>
                    <w:p w14:paraId="4CD58F80"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לסנן פריטים באמצעות מספר מינימלי של אירועים -</w:t>
                      </w:r>
                      <w:r>
                        <w:rPr>
                          <w:rFonts w:asciiTheme="minorBidi" w:hAnsiTheme="minorBidi" w:cstheme="minorBidi"/>
                          <w:b/>
                          <w:bCs/>
                          <w:rtl/>
                          <w:lang w:bidi="he-IL"/>
                        </w:rPr>
                        <w:br/>
                      </w:r>
                      <w:r>
                        <w:rPr>
                          <w:rFonts w:asciiTheme="minorBidi" w:hAnsiTheme="minorBidi" w:cstheme="minorBidi" w:hint="cs"/>
                          <w:b/>
                          <w:bCs/>
                          <w:rtl/>
                          <w:lang w:bidi="he-IL"/>
                        </w:rPr>
                        <w:t>מינימום 50:</w:t>
                      </w:r>
                    </w:p>
                    <w:p w14:paraId="37EF00F6" w14:textId="77777777" w:rsidR="00510AAA" w:rsidRDefault="00510AAA" w:rsidP="00510AAA"/>
                    <w:p w14:paraId="6704A093"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ן:</w:t>
                      </w:r>
                    </w:p>
                    <w:p w14:paraId="379124FC" w14:textId="77777777" w:rsidR="00510AAA" w:rsidRDefault="00510AAA" w:rsidP="00510AAA"/>
                    <w:p w14:paraId="56449B81"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בהתחלה נבחר את כל ציר הזמן:</w:t>
                      </w:r>
                    </w:p>
                    <w:p w14:paraId="210E9A67" w14:textId="77777777" w:rsidR="00510AAA" w:rsidRDefault="00510AAA" w:rsidP="00510AAA"/>
                    <w:p w14:paraId="48462288"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בהתחלה נבחר את כל ציר הזמן:</w:t>
                      </w:r>
                    </w:p>
                    <w:p w14:paraId="45A78F53" w14:textId="77777777" w:rsidR="00510AAA" w:rsidRDefault="00510AAA" w:rsidP="00510AAA"/>
                    <w:p w14:paraId="48324DC6" w14:textId="77777777" w:rsidR="00510AAA" w:rsidRPr="00C13168" w:rsidRDefault="00510AAA" w:rsidP="00510AAA">
                      <w:pPr>
                        <w:jc w:val="center"/>
                        <w:rPr>
                          <w:rFonts w:asciiTheme="minorBidi" w:hAnsiTheme="minorBidi" w:cstheme="minorBidi"/>
                          <w:b/>
                          <w:bCs/>
                          <w:lang w:bidi="he-IL"/>
                        </w:rPr>
                      </w:pPr>
                      <w:proofErr w:type="spellStart"/>
                      <w:r>
                        <w:rPr>
                          <w:rFonts w:asciiTheme="minorBidi" w:hAnsiTheme="minorBidi" w:cstheme="minorBidi" w:hint="cs"/>
                          <w:b/>
                          <w:bCs/>
                          <w:rtl/>
                          <w:lang w:bidi="he-IL"/>
                        </w:rPr>
                        <w:t>סטיקות</w:t>
                      </w:r>
                      <w:proofErr w:type="spellEnd"/>
                      <w:r>
                        <w:rPr>
                          <w:rFonts w:asciiTheme="minorBidi" w:hAnsiTheme="minorBidi" w:cstheme="minorBidi"/>
                          <w:b/>
                          <w:bCs/>
                          <w:rtl/>
                          <w:lang w:bidi="he-IL"/>
                        </w:rPr>
                        <w:br/>
                      </w:r>
                      <w:r>
                        <w:rPr>
                          <w:rFonts w:asciiTheme="minorBidi" w:hAnsiTheme="minorBidi" w:cstheme="minorBidi" w:hint="cs"/>
                          <w:b/>
                          <w:bCs/>
                          <w:rtl/>
                          <w:lang w:bidi="he-IL"/>
                        </w:rPr>
                        <w:t>על הפיצ'רים השונים</w:t>
                      </w:r>
                    </w:p>
                    <w:p w14:paraId="4CDE90FA" w14:textId="77777777" w:rsidR="00510AAA" w:rsidRDefault="00510AAA" w:rsidP="00510AAA"/>
                    <w:p w14:paraId="116C9DD1"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0EEF09FC" w14:textId="77777777" w:rsidR="00510AAA" w:rsidRDefault="00510AAA" w:rsidP="00510AAA"/>
                    <w:p w14:paraId="035EBEB9"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64C77F32" w14:textId="77777777" w:rsidR="00510AAA" w:rsidRDefault="00510AAA" w:rsidP="00510AAA"/>
                    <w:p w14:paraId="54677FA6"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2198DF05" w14:textId="77777777" w:rsidR="00510AAA" w:rsidRDefault="00510AAA" w:rsidP="00510AAA"/>
                    <w:p w14:paraId="00B082E2"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0E99D732" w14:textId="77777777" w:rsidR="00510AAA" w:rsidRDefault="00510AAA" w:rsidP="00510AAA"/>
                    <w:p w14:paraId="3EE14A65"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p>
                    <w:p w14:paraId="63EFD0A1" w14:textId="77777777" w:rsidR="00510AAA" w:rsidRDefault="00510AAA" w:rsidP="00510AAA"/>
                    <w:p w14:paraId="0223A109"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p>
                    <w:p w14:paraId="2BE58301" w14:textId="77777777" w:rsidR="00510AAA" w:rsidRDefault="00510AAA" w:rsidP="00510AAA"/>
                    <w:p w14:paraId="1EDF81B4"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7F7F93AE" w14:textId="77777777" w:rsidR="00510AAA" w:rsidRDefault="00510AAA" w:rsidP="00510AAA"/>
                    <w:p w14:paraId="5C516A61"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3A6AE1EE" w14:textId="77777777" w:rsidR="00510AAA" w:rsidRDefault="00510AAA" w:rsidP="00510AAA"/>
                    <w:p w14:paraId="316A475F"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5540CE2B" w14:textId="77777777" w:rsidR="00510AAA" w:rsidRDefault="00510AAA" w:rsidP="00510AAA"/>
                    <w:p w14:paraId="32322C7A"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49E10A87" w14:textId="77777777" w:rsidR="00510AAA" w:rsidRDefault="00510AAA" w:rsidP="00510AAA"/>
                    <w:p w14:paraId="595DBE73"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p>
                    <w:p w14:paraId="7C6020B5" w14:textId="77777777" w:rsidR="00510AAA" w:rsidRDefault="00510AAA" w:rsidP="00510AAA"/>
                    <w:p w14:paraId="0ED3C548"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p>
                    <w:p w14:paraId="6D4402A4" w14:textId="77777777" w:rsidR="00510AAA" w:rsidRDefault="00510AAA" w:rsidP="00510AAA"/>
                    <w:p w14:paraId="65264337"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07ED75B7" w14:textId="77777777" w:rsidR="00510AAA" w:rsidRDefault="00510AAA" w:rsidP="00510AAA"/>
                    <w:p w14:paraId="3BC9B410"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440DA7B3" w14:textId="77777777" w:rsidR="00510AAA" w:rsidRDefault="00510AAA" w:rsidP="00510AAA"/>
                    <w:p w14:paraId="5AE7485B"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75CFAC16" w14:textId="77777777" w:rsidR="00510AAA" w:rsidRDefault="00510AAA" w:rsidP="00510AAA"/>
                    <w:p w14:paraId="3B09D0D0"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029C891E" w14:textId="77777777" w:rsidR="00510AAA" w:rsidRDefault="00510AAA" w:rsidP="00510AAA"/>
                    <w:p w14:paraId="4A44F74D"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p>
                    <w:p w14:paraId="52D00FAD" w14:textId="77777777" w:rsidR="00510AAA" w:rsidRDefault="00510AAA" w:rsidP="00510AAA"/>
                    <w:p w14:paraId="12F6545D"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p>
                    <w:p w14:paraId="0F0F3893" w14:textId="77777777" w:rsidR="00510AAA" w:rsidRDefault="00510AAA" w:rsidP="00510AAA"/>
                    <w:p w14:paraId="55FA0923"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743D6438" w14:textId="77777777" w:rsidR="00510AAA" w:rsidRDefault="00510AAA" w:rsidP="00510AAA"/>
                    <w:p w14:paraId="723AB6BF"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5181A7B6" w14:textId="77777777" w:rsidR="00510AAA" w:rsidRDefault="00510AAA" w:rsidP="00510AAA"/>
                    <w:p w14:paraId="760BC15D"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3C05FB3B" w14:textId="77777777" w:rsidR="00510AAA" w:rsidRDefault="00510AAA" w:rsidP="00510AAA"/>
                    <w:p w14:paraId="4C83D662"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78C4402B" w14:textId="77777777" w:rsidR="00510AAA" w:rsidRDefault="00510AAA" w:rsidP="00510AAA"/>
                    <w:p w14:paraId="1BDEB845"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p>
                    <w:p w14:paraId="4A4FF247" w14:textId="77777777" w:rsidR="00510AAA" w:rsidRDefault="00510AAA" w:rsidP="00510AAA"/>
                    <w:p w14:paraId="780E6502"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p>
                    <w:p w14:paraId="5B45E80C" w14:textId="77777777" w:rsidR="00510AAA" w:rsidRDefault="00510AAA" w:rsidP="00510AAA"/>
                    <w:p w14:paraId="23E40AF9"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7E85BA89" w14:textId="77777777" w:rsidR="00510AAA" w:rsidRDefault="00510AAA" w:rsidP="00510AAA"/>
                    <w:p w14:paraId="6B520FEE"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463A0889" w14:textId="77777777" w:rsidR="00510AAA" w:rsidRDefault="00510AAA" w:rsidP="00510AAA"/>
                    <w:p w14:paraId="3B6638FA"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5BA4940D" w14:textId="77777777" w:rsidR="00510AAA" w:rsidRDefault="00510AAA" w:rsidP="00510AAA"/>
                    <w:p w14:paraId="53D0B0A1"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0814FEA3" w14:textId="77777777" w:rsidR="00510AAA" w:rsidRDefault="00510AAA" w:rsidP="00510AAA"/>
                    <w:p w14:paraId="28796724"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p>
                    <w:p w14:paraId="5476A532" w14:textId="77777777" w:rsidR="00510AAA" w:rsidRDefault="00510AAA" w:rsidP="00510AAA"/>
                    <w:p w14:paraId="66AC5630"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p>
                    <w:p w14:paraId="7C736645" w14:textId="77777777" w:rsidR="00510AAA" w:rsidRDefault="00510AAA" w:rsidP="00510AAA"/>
                    <w:p w14:paraId="7227686A"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6CDD9461" w14:textId="77777777" w:rsidR="00510AAA" w:rsidRDefault="00510AAA" w:rsidP="00510AAA"/>
                    <w:p w14:paraId="0B924068"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04BD904E" w14:textId="77777777" w:rsidR="00510AAA" w:rsidRDefault="00510AAA" w:rsidP="00510AAA"/>
                    <w:p w14:paraId="7755AE7D"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2D13ED6B" w14:textId="77777777" w:rsidR="00510AAA" w:rsidRDefault="00510AAA" w:rsidP="00510AAA"/>
                    <w:p w14:paraId="7087ED06"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299CE023" w14:textId="77777777" w:rsidR="00510AAA" w:rsidRDefault="00510AAA" w:rsidP="00510AAA"/>
                    <w:p w14:paraId="024F7A5B"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p>
                    <w:p w14:paraId="3E15AE28" w14:textId="77777777" w:rsidR="00510AAA" w:rsidRDefault="00510AAA" w:rsidP="00510AAA"/>
                    <w:p w14:paraId="60C6F7BE"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p>
                    <w:p w14:paraId="4C1B223E" w14:textId="77777777" w:rsidR="00510AAA" w:rsidRDefault="00510AAA" w:rsidP="00510AAA"/>
                    <w:p w14:paraId="47FD85C8"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64021AA7" w14:textId="77777777" w:rsidR="00510AAA" w:rsidRDefault="00510AAA" w:rsidP="00510AAA"/>
                    <w:p w14:paraId="3FC56012"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12035F7E" w14:textId="77777777" w:rsidR="00510AAA" w:rsidRDefault="00510AAA" w:rsidP="00510AAA"/>
                    <w:p w14:paraId="26732D28"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2B981CD7" w14:textId="77777777" w:rsidR="00510AAA" w:rsidRDefault="00510AAA" w:rsidP="00510AAA"/>
                    <w:p w14:paraId="05973E9F"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164A1D6D" w14:textId="77777777" w:rsidR="00510AAA" w:rsidRDefault="00510AAA" w:rsidP="00510AAA"/>
                    <w:p w14:paraId="345792E6"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p>
                    <w:p w14:paraId="1EAB5327" w14:textId="77777777" w:rsidR="00510AAA" w:rsidRDefault="00510AAA" w:rsidP="00510AAA"/>
                    <w:p w14:paraId="2DA1D197"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p>
                    <w:p w14:paraId="33F26034" w14:textId="77777777" w:rsidR="00510AAA" w:rsidRDefault="00510AAA" w:rsidP="00510AAA"/>
                    <w:p w14:paraId="74617644"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5A030490" w14:textId="77777777" w:rsidR="00510AAA" w:rsidRDefault="00510AAA" w:rsidP="00510AAA"/>
                    <w:p w14:paraId="40D2FDE0"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796253FC" w14:textId="77777777" w:rsidR="00510AAA" w:rsidRDefault="00510AAA" w:rsidP="00510AAA"/>
                    <w:p w14:paraId="4C3CF40A"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r w:rsidRPr="00C13168">
                        <w:rPr>
                          <w:rFonts w:asciiTheme="minorBidi" w:hAnsiTheme="minorBidi" w:cstheme="minorBidi"/>
                          <w:b/>
                          <w:bCs/>
                          <w:rtl/>
                          <w:lang w:bidi="he-IL"/>
                        </w:rPr>
                        <w:t>:</w:t>
                      </w:r>
                    </w:p>
                    <w:p w14:paraId="596B0976" w14:textId="77777777" w:rsidR="00510AAA" w:rsidRDefault="00510AAA" w:rsidP="00510AAA"/>
                    <w:p w14:paraId="7A56C7EF" w14:textId="77777777" w:rsidR="00510AAA" w:rsidRPr="00C13168" w:rsidRDefault="00510AAA" w:rsidP="00510AAA">
                      <w:pPr>
                        <w:jc w:val="right"/>
                        <w:rPr>
                          <w:rFonts w:asciiTheme="minorBidi" w:hAnsiTheme="minorBidi" w:cstheme="minorBidi"/>
                          <w:b/>
                          <w:bCs/>
                          <w:lang w:bidi="he-IL"/>
                        </w:rPr>
                      </w:pPr>
                      <w:r w:rsidRPr="00C13168">
                        <w:rPr>
                          <w:rFonts w:asciiTheme="minorBidi" w:hAnsiTheme="minorBidi" w:cstheme="minorBidi"/>
                          <w:b/>
                          <w:bCs/>
                          <w:rtl/>
                          <w:lang w:bidi="he-IL"/>
                        </w:rPr>
                        <w:t>לאחר לחיצה על הפלוס</w:t>
                      </w:r>
                      <w:r>
                        <w:rPr>
                          <w:rFonts w:asciiTheme="minorBidi" w:hAnsiTheme="minorBidi" w:cstheme="minorBidi" w:hint="cs"/>
                          <w:b/>
                          <w:bCs/>
                          <w:rtl/>
                          <w:lang w:bidi="he-IL"/>
                        </w:rPr>
                        <w:t xml:space="preserve"> נוכל להתקרב</w:t>
                      </w:r>
                      <w:r w:rsidRPr="00C13168">
                        <w:rPr>
                          <w:rFonts w:asciiTheme="minorBidi" w:hAnsiTheme="minorBidi" w:cstheme="minorBidi"/>
                          <w:b/>
                          <w:bCs/>
                          <w:rtl/>
                          <w:lang w:bidi="he-IL"/>
                        </w:rPr>
                        <w:t>:</w:t>
                      </w:r>
                    </w:p>
                    <w:p w14:paraId="6E411462" w14:textId="77777777" w:rsidR="00510AAA" w:rsidRDefault="00510AAA" w:rsidP="00510AAA"/>
                    <w:p w14:paraId="51B7D77B"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כשמתקרבים יותר לנקודה:</w:t>
                      </w:r>
                    </w:p>
                    <w:p w14:paraId="14D26879" w14:textId="77777777" w:rsidR="00510AAA" w:rsidRDefault="00510AAA" w:rsidP="00510AAA"/>
                    <w:p w14:paraId="66FE94D0"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בהתחלה נבחר את כל ציר הזמן:</w:t>
                      </w:r>
                    </w:p>
                    <w:p w14:paraId="4F9FEBDE" w14:textId="77777777" w:rsidR="00510AAA" w:rsidRDefault="00510AAA" w:rsidP="00510AAA"/>
                    <w:p w14:paraId="45288A9A"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 xml:space="preserve">בהתחלה נבחר את כל ציר </w:t>
                      </w:r>
                      <w:proofErr w:type="spellStart"/>
                      <w:r>
                        <w:rPr>
                          <w:rFonts w:asciiTheme="minorBidi" w:hAnsiTheme="minorBidi" w:cstheme="minorBidi" w:hint="cs"/>
                          <w:b/>
                          <w:bCs/>
                          <w:rtl/>
                          <w:lang w:bidi="he-IL"/>
                        </w:rPr>
                        <w:t>הזמאפשר</w:t>
                      </w:r>
                      <w:proofErr w:type="spellEnd"/>
                      <w:r>
                        <w:rPr>
                          <w:rFonts w:asciiTheme="minorBidi" w:hAnsiTheme="minorBidi" w:cstheme="minorBidi" w:hint="cs"/>
                          <w:b/>
                          <w:bCs/>
                          <w:rtl/>
                          <w:lang w:bidi="he-IL"/>
                        </w:rPr>
                        <w:t xml:space="preserve"> לסנן פריטים באמצעות מספר מינימלי של אירועים -</w:t>
                      </w:r>
                      <w:r>
                        <w:rPr>
                          <w:rFonts w:asciiTheme="minorBidi" w:hAnsiTheme="minorBidi" w:cstheme="minorBidi"/>
                          <w:b/>
                          <w:bCs/>
                          <w:rtl/>
                          <w:lang w:bidi="he-IL"/>
                        </w:rPr>
                        <w:br/>
                      </w:r>
                      <w:r>
                        <w:rPr>
                          <w:rFonts w:asciiTheme="minorBidi" w:hAnsiTheme="minorBidi" w:cstheme="minorBidi" w:hint="cs"/>
                          <w:b/>
                          <w:bCs/>
                          <w:rtl/>
                          <w:lang w:bidi="he-IL"/>
                        </w:rPr>
                        <w:t>מינימום 50:</w:t>
                      </w:r>
                    </w:p>
                    <w:p w14:paraId="3F59FF73" w14:textId="77777777" w:rsidR="00510AAA" w:rsidRDefault="00510AAA" w:rsidP="00510AAA"/>
                    <w:p w14:paraId="7AA9BFE2"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לסנן פריטים באמצעות מספר מינימלי של אירועים -</w:t>
                      </w:r>
                      <w:r>
                        <w:rPr>
                          <w:rFonts w:asciiTheme="minorBidi" w:hAnsiTheme="minorBidi" w:cstheme="minorBidi"/>
                          <w:b/>
                          <w:bCs/>
                          <w:rtl/>
                          <w:lang w:bidi="he-IL"/>
                        </w:rPr>
                        <w:br/>
                      </w:r>
                      <w:r>
                        <w:rPr>
                          <w:rFonts w:asciiTheme="minorBidi" w:hAnsiTheme="minorBidi" w:cstheme="minorBidi" w:hint="cs"/>
                          <w:b/>
                          <w:bCs/>
                          <w:rtl/>
                          <w:lang w:bidi="he-IL"/>
                        </w:rPr>
                        <w:t>מינימום 50:</w:t>
                      </w:r>
                    </w:p>
                    <w:p w14:paraId="5D332A86" w14:textId="77777777" w:rsidR="00510AAA" w:rsidRDefault="00510AAA" w:rsidP="00510AAA"/>
                    <w:p w14:paraId="0EF34667"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ן:</w:t>
                      </w:r>
                    </w:p>
                    <w:p w14:paraId="25E08A3A" w14:textId="77777777" w:rsidR="00510AAA" w:rsidRDefault="00510AAA" w:rsidP="00510AAA"/>
                    <w:p w14:paraId="32239E60"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בהתחלה נבחר את כל ציר הזמן:</w:t>
                      </w:r>
                    </w:p>
                    <w:p w14:paraId="1B7F9168" w14:textId="77777777" w:rsidR="00510AAA" w:rsidRDefault="00510AAA" w:rsidP="00510AAA"/>
                    <w:p w14:paraId="07FA1608"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בהתחלה נבחר את כל ציר הזמן:</w:t>
                      </w:r>
                    </w:p>
                    <w:p w14:paraId="202BDCD1" w14:textId="77777777" w:rsidR="00510AAA" w:rsidRDefault="00510AAA" w:rsidP="00510AAA"/>
                    <w:p w14:paraId="4DC30256"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בהתחלה נבחר את כל ציר הזמן:</w:t>
                      </w:r>
                    </w:p>
                    <w:p w14:paraId="4D3D70DD" w14:textId="77777777" w:rsidR="00510AAA" w:rsidRDefault="00510AAA" w:rsidP="00510AAA"/>
                    <w:p w14:paraId="491F9D09"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 xml:space="preserve">בהתחלה נבחר את כל ציר </w:t>
                      </w:r>
                      <w:proofErr w:type="spellStart"/>
                      <w:r>
                        <w:rPr>
                          <w:rFonts w:asciiTheme="minorBidi" w:hAnsiTheme="minorBidi" w:cstheme="minorBidi" w:hint="cs"/>
                          <w:b/>
                          <w:bCs/>
                          <w:rtl/>
                          <w:lang w:bidi="he-IL"/>
                        </w:rPr>
                        <w:t>הזמאפשר</w:t>
                      </w:r>
                      <w:proofErr w:type="spellEnd"/>
                      <w:r>
                        <w:rPr>
                          <w:rFonts w:asciiTheme="minorBidi" w:hAnsiTheme="minorBidi" w:cstheme="minorBidi" w:hint="cs"/>
                          <w:b/>
                          <w:bCs/>
                          <w:rtl/>
                          <w:lang w:bidi="he-IL"/>
                        </w:rPr>
                        <w:t xml:space="preserve"> לסנן פריטים באמצעות מספר מינימלי של אירועים -</w:t>
                      </w:r>
                      <w:r>
                        <w:rPr>
                          <w:rFonts w:asciiTheme="minorBidi" w:hAnsiTheme="minorBidi" w:cstheme="minorBidi"/>
                          <w:b/>
                          <w:bCs/>
                          <w:rtl/>
                          <w:lang w:bidi="he-IL"/>
                        </w:rPr>
                        <w:br/>
                      </w:r>
                      <w:r>
                        <w:rPr>
                          <w:rFonts w:asciiTheme="minorBidi" w:hAnsiTheme="minorBidi" w:cstheme="minorBidi" w:hint="cs"/>
                          <w:b/>
                          <w:bCs/>
                          <w:rtl/>
                          <w:lang w:bidi="he-IL"/>
                        </w:rPr>
                        <w:t>מינימום 50:</w:t>
                      </w:r>
                    </w:p>
                    <w:p w14:paraId="5CD83870" w14:textId="77777777" w:rsidR="00510AAA" w:rsidRDefault="00510AAA" w:rsidP="00510AAA"/>
                    <w:p w14:paraId="6DF9F62E"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לסנן פריטים באמצעות מספר מינימלי של אירועים -</w:t>
                      </w:r>
                      <w:r>
                        <w:rPr>
                          <w:rFonts w:asciiTheme="minorBidi" w:hAnsiTheme="minorBidi" w:cstheme="minorBidi"/>
                          <w:b/>
                          <w:bCs/>
                          <w:rtl/>
                          <w:lang w:bidi="he-IL"/>
                        </w:rPr>
                        <w:br/>
                      </w:r>
                      <w:r>
                        <w:rPr>
                          <w:rFonts w:asciiTheme="minorBidi" w:hAnsiTheme="minorBidi" w:cstheme="minorBidi" w:hint="cs"/>
                          <w:b/>
                          <w:bCs/>
                          <w:rtl/>
                          <w:lang w:bidi="he-IL"/>
                        </w:rPr>
                        <w:t>מינימום 50:</w:t>
                      </w:r>
                    </w:p>
                    <w:p w14:paraId="29662638" w14:textId="77777777" w:rsidR="00510AAA" w:rsidRDefault="00510AAA" w:rsidP="00510AAA"/>
                    <w:p w14:paraId="4ED4EE36"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ן:</w:t>
                      </w:r>
                    </w:p>
                    <w:p w14:paraId="59C36C7A" w14:textId="77777777" w:rsidR="00510AAA" w:rsidRDefault="00510AAA" w:rsidP="00510AAA"/>
                    <w:p w14:paraId="39255C83"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בהתחלה נבחר את כל ציר הזמן:</w:t>
                      </w:r>
                    </w:p>
                    <w:p w14:paraId="695ADF69" w14:textId="77777777" w:rsidR="00510AAA" w:rsidRDefault="00510AAA" w:rsidP="00510AAA"/>
                    <w:p w14:paraId="5E39A678"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בהתחלה נבחר את כל ציר הזמן:</w:t>
                      </w:r>
                    </w:p>
                    <w:p w14:paraId="64B435F0" w14:textId="77777777" w:rsidR="00510AAA" w:rsidRDefault="00510AAA" w:rsidP="00510AAA"/>
                    <w:p w14:paraId="70862B0D"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בהתחלה נבחר את כל ציר הזמן:</w:t>
                      </w:r>
                    </w:p>
                    <w:p w14:paraId="662E7D05" w14:textId="77777777" w:rsidR="00510AAA" w:rsidRDefault="00510AAA" w:rsidP="00510AAA"/>
                    <w:p w14:paraId="207F06DB"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 xml:space="preserve">בהתחלה נבחר את כל ציר </w:t>
                      </w:r>
                      <w:proofErr w:type="spellStart"/>
                      <w:r>
                        <w:rPr>
                          <w:rFonts w:asciiTheme="minorBidi" w:hAnsiTheme="minorBidi" w:cstheme="minorBidi" w:hint="cs"/>
                          <w:b/>
                          <w:bCs/>
                          <w:rtl/>
                          <w:lang w:bidi="he-IL"/>
                        </w:rPr>
                        <w:t>הזמאפשר</w:t>
                      </w:r>
                      <w:proofErr w:type="spellEnd"/>
                      <w:r>
                        <w:rPr>
                          <w:rFonts w:asciiTheme="minorBidi" w:hAnsiTheme="minorBidi" w:cstheme="minorBidi" w:hint="cs"/>
                          <w:b/>
                          <w:bCs/>
                          <w:rtl/>
                          <w:lang w:bidi="he-IL"/>
                        </w:rPr>
                        <w:t xml:space="preserve"> לסנן פריטים באמצעות מספר מינימלי של אירועים -</w:t>
                      </w:r>
                      <w:r>
                        <w:rPr>
                          <w:rFonts w:asciiTheme="minorBidi" w:hAnsiTheme="minorBidi" w:cstheme="minorBidi"/>
                          <w:b/>
                          <w:bCs/>
                          <w:rtl/>
                          <w:lang w:bidi="he-IL"/>
                        </w:rPr>
                        <w:br/>
                      </w:r>
                      <w:r>
                        <w:rPr>
                          <w:rFonts w:asciiTheme="minorBidi" w:hAnsiTheme="minorBidi" w:cstheme="minorBidi" w:hint="cs"/>
                          <w:b/>
                          <w:bCs/>
                          <w:rtl/>
                          <w:lang w:bidi="he-IL"/>
                        </w:rPr>
                        <w:t>מינימום 50:</w:t>
                      </w:r>
                    </w:p>
                    <w:p w14:paraId="4436B176" w14:textId="77777777" w:rsidR="00510AAA" w:rsidRDefault="00510AAA" w:rsidP="00510AAA"/>
                    <w:p w14:paraId="0142D4A9"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לסנן פריטים באמצעות מספר מינימלי של אירועים -</w:t>
                      </w:r>
                      <w:r>
                        <w:rPr>
                          <w:rFonts w:asciiTheme="minorBidi" w:hAnsiTheme="minorBidi" w:cstheme="minorBidi"/>
                          <w:b/>
                          <w:bCs/>
                          <w:rtl/>
                          <w:lang w:bidi="he-IL"/>
                        </w:rPr>
                        <w:br/>
                      </w:r>
                      <w:r>
                        <w:rPr>
                          <w:rFonts w:asciiTheme="minorBidi" w:hAnsiTheme="minorBidi" w:cstheme="minorBidi" w:hint="cs"/>
                          <w:b/>
                          <w:bCs/>
                          <w:rtl/>
                          <w:lang w:bidi="he-IL"/>
                        </w:rPr>
                        <w:t>מינימום 50:</w:t>
                      </w:r>
                    </w:p>
                    <w:p w14:paraId="7BE5143C" w14:textId="77777777" w:rsidR="00510AAA" w:rsidRDefault="00510AAA" w:rsidP="00510AAA"/>
                    <w:p w14:paraId="1E462E85"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ן:</w:t>
                      </w:r>
                    </w:p>
                    <w:p w14:paraId="057378EA" w14:textId="77777777" w:rsidR="00510AAA" w:rsidRDefault="00510AAA" w:rsidP="00510AAA"/>
                    <w:p w14:paraId="39F25F42"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בהתחלה נבחר את כל ציר הזמן:</w:t>
                      </w:r>
                    </w:p>
                    <w:p w14:paraId="223D2DF0" w14:textId="77777777" w:rsidR="00510AAA" w:rsidRDefault="00510AAA" w:rsidP="00510AAA"/>
                    <w:p w14:paraId="20180431"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בהתחלה נבחר את כל ציר הזמן:</w:t>
                      </w:r>
                    </w:p>
                    <w:p w14:paraId="54658186" w14:textId="77777777" w:rsidR="00510AAA" w:rsidRDefault="00510AAA" w:rsidP="00510AAA"/>
                    <w:p w14:paraId="5526D496"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בהתחלה נבחר את כל ציר הזמן:</w:t>
                      </w:r>
                    </w:p>
                    <w:p w14:paraId="4DB64F57" w14:textId="77777777" w:rsidR="00510AAA" w:rsidRDefault="00510AAA" w:rsidP="00510AAA"/>
                    <w:p w14:paraId="660E9611"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 xml:space="preserve">בהתחלה נבחר את כל ציר </w:t>
                      </w:r>
                      <w:proofErr w:type="spellStart"/>
                      <w:r>
                        <w:rPr>
                          <w:rFonts w:asciiTheme="minorBidi" w:hAnsiTheme="minorBidi" w:cstheme="minorBidi" w:hint="cs"/>
                          <w:b/>
                          <w:bCs/>
                          <w:rtl/>
                          <w:lang w:bidi="he-IL"/>
                        </w:rPr>
                        <w:t>הזמאפשר</w:t>
                      </w:r>
                      <w:proofErr w:type="spellEnd"/>
                      <w:r>
                        <w:rPr>
                          <w:rFonts w:asciiTheme="minorBidi" w:hAnsiTheme="minorBidi" w:cstheme="minorBidi" w:hint="cs"/>
                          <w:b/>
                          <w:bCs/>
                          <w:rtl/>
                          <w:lang w:bidi="he-IL"/>
                        </w:rPr>
                        <w:t xml:space="preserve"> לסנן פריטים באמצעות מספר מינימלי של אירועים -</w:t>
                      </w:r>
                      <w:r>
                        <w:rPr>
                          <w:rFonts w:asciiTheme="minorBidi" w:hAnsiTheme="minorBidi" w:cstheme="minorBidi"/>
                          <w:b/>
                          <w:bCs/>
                          <w:rtl/>
                          <w:lang w:bidi="he-IL"/>
                        </w:rPr>
                        <w:br/>
                      </w:r>
                      <w:r>
                        <w:rPr>
                          <w:rFonts w:asciiTheme="minorBidi" w:hAnsiTheme="minorBidi" w:cstheme="minorBidi" w:hint="cs"/>
                          <w:b/>
                          <w:bCs/>
                          <w:rtl/>
                          <w:lang w:bidi="he-IL"/>
                        </w:rPr>
                        <w:t>מינימום 50:</w:t>
                      </w:r>
                    </w:p>
                    <w:p w14:paraId="58A005BB" w14:textId="77777777" w:rsidR="00510AAA" w:rsidRDefault="00510AAA" w:rsidP="00510AAA"/>
                    <w:p w14:paraId="0E08C4EF"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לסנן פריטים באמצעות מספר מינימלי של אירועים -</w:t>
                      </w:r>
                      <w:r>
                        <w:rPr>
                          <w:rFonts w:asciiTheme="minorBidi" w:hAnsiTheme="minorBidi" w:cstheme="minorBidi"/>
                          <w:b/>
                          <w:bCs/>
                          <w:rtl/>
                          <w:lang w:bidi="he-IL"/>
                        </w:rPr>
                        <w:br/>
                      </w:r>
                      <w:r>
                        <w:rPr>
                          <w:rFonts w:asciiTheme="minorBidi" w:hAnsiTheme="minorBidi" w:cstheme="minorBidi" w:hint="cs"/>
                          <w:b/>
                          <w:bCs/>
                          <w:rtl/>
                          <w:lang w:bidi="he-IL"/>
                        </w:rPr>
                        <w:t>מינימום 50:</w:t>
                      </w:r>
                    </w:p>
                    <w:p w14:paraId="0177AAD1" w14:textId="77777777" w:rsidR="00510AAA" w:rsidRDefault="00510AAA" w:rsidP="00510AAA"/>
                    <w:p w14:paraId="66E0CAEC"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ן:</w:t>
                      </w:r>
                    </w:p>
                    <w:p w14:paraId="58D5A603" w14:textId="77777777" w:rsidR="00510AAA" w:rsidRDefault="00510AAA" w:rsidP="00510AAA"/>
                    <w:p w14:paraId="174EA413"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בהתחלה נבחר את כל ציר הזמן:</w:t>
                      </w:r>
                    </w:p>
                    <w:p w14:paraId="3EF91E5B" w14:textId="77777777" w:rsidR="00510AAA" w:rsidRDefault="00510AAA" w:rsidP="00510AAA"/>
                    <w:p w14:paraId="760E5E66"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בהתחלה נבחר את כל ציר הזמן:</w:t>
                      </w:r>
                    </w:p>
                    <w:p w14:paraId="20486AFD" w14:textId="77777777" w:rsidR="00510AAA" w:rsidRDefault="00510AAA" w:rsidP="00510AAA"/>
                    <w:p w14:paraId="153D302C" w14:textId="77777777" w:rsidR="00510AAA" w:rsidRPr="00C13168" w:rsidRDefault="00510AAA" w:rsidP="00510AAA">
                      <w:pPr>
                        <w:jc w:val="center"/>
                        <w:rPr>
                          <w:rFonts w:asciiTheme="minorBidi" w:hAnsiTheme="minorBidi" w:cstheme="minorBidi"/>
                          <w:b/>
                          <w:bCs/>
                          <w:lang w:bidi="he-IL"/>
                        </w:rPr>
                      </w:pPr>
                      <w:proofErr w:type="spellStart"/>
                      <w:r>
                        <w:rPr>
                          <w:rFonts w:asciiTheme="minorBidi" w:hAnsiTheme="minorBidi" w:cstheme="minorBidi" w:hint="cs"/>
                          <w:b/>
                          <w:bCs/>
                          <w:rtl/>
                          <w:lang w:bidi="he-IL"/>
                        </w:rPr>
                        <w:t>סטיקות</w:t>
                      </w:r>
                      <w:proofErr w:type="spellEnd"/>
                      <w:r>
                        <w:rPr>
                          <w:rFonts w:asciiTheme="minorBidi" w:hAnsiTheme="minorBidi" w:cstheme="minorBidi"/>
                          <w:b/>
                          <w:bCs/>
                          <w:rtl/>
                          <w:lang w:bidi="he-IL"/>
                        </w:rPr>
                        <w:br/>
                      </w:r>
                      <w:r>
                        <w:rPr>
                          <w:rFonts w:asciiTheme="minorBidi" w:hAnsiTheme="minorBidi" w:cstheme="minorBidi" w:hint="cs"/>
                          <w:b/>
                          <w:bCs/>
                          <w:rtl/>
                          <w:lang w:bidi="he-IL"/>
                        </w:rPr>
                        <w:t>על הפיצ'רים השונים</w:t>
                      </w:r>
                    </w:p>
                    <w:p w14:paraId="676DCDAA" w14:textId="77777777" w:rsidR="00510AAA" w:rsidRDefault="00510AAA" w:rsidP="00510AAA"/>
                    <w:p w14:paraId="7A77F01C"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66435DF4" w14:textId="77777777" w:rsidR="00510AAA" w:rsidRDefault="00510AAA" w:rsidP="00510AAA"/>
                    <w:p w14:paraId="4178362D"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3BC342B3" w14:textId="77777777" w:rsidR="00510AAA" w:rsidRDefault="00510AAA" w:rsidP="00510AAA"/>
                    <w:p w14:paraId="4CE2AB83"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2EDA9C4E" w14:textId="77777777" w:rsidR="00510AAA" w:rsidRDefault="00510AAA" w:rsidP="00510AAA"/>
                    <w:p w14:paraId="13AB1C67"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266D5A82" w14:textId="77777777" w:rsidR="00510AAA" w:rsidRDefault="00510AAA" w:rsidP="00510AAA"/>
                    <w:p w14:paraId="4C3604D1"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p>
                    <w:p w14:paraId="4F63ACBA" w14:textId="77777777" w:rsidR="00510AAA" w:rsidRDefault="00510AAA" w:rsidP="00510AAA"/>
                    <w:p w14:paraId="3DE63D81"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p>
                    <w:p w14:paraId="44D240D9" w14:textId="77777777" w:rsidR="00510AAA" w:rsidRDefault="00510AAA" w:rsidP="00510AAA"/>
                    <w:p w14:paraId="510EAD82"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3B23248D" w14:textId="77777777" w:rsidR="00510AAA" w:rsidRDefault="00510AAA" w:rsidP="00510AAA"/>
                    <w:p w14:paraId="4E3E0445"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3C36BD1C" w14:textId="77777777" w:rsidR="00510AAA" w:rsidRDefault="00510AAA" w:rsidP="00510AAA"/>
                    <w:p w14:paraId="1B01A02F"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286AE9B7" w14:textId="77777777" w:rsidR="00510AAA" w:rsidRDefault="00510AAA" w:rsidP="00510AAA"/>
                    <w:p w14:paraId="2894E5A0"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733A0449" w14:textId="77777777" w:rsidR="00510AAA" w:rsidRDefault="00510AAA" w:rsidP="00510AAA"/>
                    <w:p w14:paraId="13C36A92"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p>
                    <w:p w14:paraId="4ADC14DE" w14:textId="77777777" w:rsidR="00510AAA" w:rsidRDefault="00510AAA" w:rsidP="00510AAA"/>
                    <w:p w14:paraId="78195A78"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p>
                    <w:p w14:paraId="7FB094EB" w14:textId="77777777" w:rsidR="00510AAA" w:rsidRDefault="00510AAA" w:rsidP="00510AAA"/>
                    <w:p w14:paraId="344DE7CB"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2BC22A4B" w14:textId="77777777" w:rsidR="00510AAA" w:rsidRDefault="00510AAA" w:rsidP="00510AAA"/>
                    <w:p w14:paraId="52DD4707"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0DFAB1D6" w14:textId="77777777" w:rsidR="00510AAA" w:rsidRDefault="00510AAA" w:rsidP="00510AAA"/>
                    <w:p w14:paraId="65850D7F"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3C63A82A" w14:textId="77777777" w:rsidR="00510AAA" w:rsidRDefault="00510AAA" w:rsidP="00510AAA"/>
                    <w:p w14:paraId="563723BB"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1C6299EC" w14:textId="77777777" w:rsidR="00510AAA" w:rsidRDefault="00510AAA" w:rsidP="00510AAA"/>
                    <w:p w14:paraId="0DB7B62C"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p>
                    <w:p w14:paraId="5BD47BBE" w14:textId="77777777" w:rsidR="00510AAA" w:rsidRDefault="00510AAA" w:rsidP="00510AAA"/>
                    <w:p w14:paraId="019C05FD"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p>
                    <w:p w14:paraId="599E65D8" w14:textId="77777777" w:rsidR="00510AAA" w:rsidRDefault="00510AAA" w:rsidP="00510AAA"/>
                    <w:p w14:paraId="2CB5EC62"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5A3A3388" w14:textId="77777777" w:rsidR="00510AAA" w:rsidRDefault="00510AAA" w:rsidP="00510AAA"/>
                    <w:p w14:paraId="05D7D0A3"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436BA3BA" w14:textId="77777777" w:rsidR="00510AAA" w:rsidRDefault="00510AAA" w:rsidP="00510AAA"/>
                    <w:p w14:paraId="1374FE59"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0A4E65C4" w14:textId="77777777" w:rsidR="00510AAA" w:rsidRDefault="00510AAA" w:rsidP="00510AAA"/>
                    <w:p w14:paraId="7CA2C3FA"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0B453B5E" w14:textId="77777777" w:rsidR="00510AAA" w:rsidRDefault="00510AAA" w:rsidP="00510AAA"/>
                    <w:p w14:paraId="7A034E33"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p>
                    <w:p w14:paraId="6BDBFE8C" w14:textId="77777777" w:rsidR="00510AAA" w:rsidRDefault="00510AAA" w:rsidP="00510AAA"/>
                    <w:p w14:paraId="71C14328"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p>
                    <w:p w14:paraId="1E3A50F1" w14:textId="77777777" w:rsidR="00510AAA" w:rsidRDefault="00510AAA" w:rsidP="00510AAA"/>
                    <w:p w14:paraId="3E3FE752"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349A105A" w14:textId="77777777" w:rsidR="00510AAA" w:rsidRDefault="00510AAA" w:rsidP="00510AAA"/>
                    <w:p w14:paraId="15722530"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570969C5" w14:textId="77777777" w:rsidR="00510AAA" w:rsidRDefault="00510AAA" w:rsidP="00510AAA"/>
                    <w:p w14:paraId="1F2B8169"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631060A0" w14:textId="77777777" w:rsidR="00510AAA" w:rsidRDefault="00510AAA" w:rsidP="00510AAA"/>
                    <w:p w14:paraId="0657BEE8"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6F438985" w14:textId="77777777" w:rsidR="00510AAA" w:rsidRDefault="00510AAA" w:rsidP="00510AAA"/>
                    <w:p w14:paraId="0CFF98D9"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p>
                    <w:p w14:paraId="4497751A" w14:textId="77777777" w:rsidR="00510AAA" w:rsidRDefault="00510AAA" w:rsidP="00510AAA"/>
                    <w:p w14:paraId="01745019"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p>
                    <w:p w14:paraId="663186E7" w14:textId="77777777" w:rsidR="00510AAA" w:rsidRDefault="00510AAA" w:rsidP="00510AAA"/>
                    <w:p w14:paraId="15113220"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4FBCAB46" w14:textId="77777777" w:rsidR="00510AAA" w:rsidRDefault="00510AAA" w:rsidP="00510AAA"/>
                    <w:p w14:paraId="1403785F"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642D831E" w14:textId="77777777" w:rsidR="00510AAA" w:rsidRDefault="00510AAA" w:rsidP="00510AAA"/>
                    <w:p w14:paraId="410BEEFD"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01DC38A1" w14:textId="77777777" w:rsidR="00510AAA" w:rsidRDefault="00510AAA" w:rsidP="00510AAA"/>
                    <w:p w14:paraId="78752E5C"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42807044" w14:textId="77777777" w:rsidR="00510AAA" w:rsidRDefault="00510AAA" w:rsidP="00510AAA"/>
                    <w:p w14:paraId="545FC063"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p>
                    <w:p w14:paraId="78646E14" w14:textId="77777777" w:rsidR="00510AAA" w:rsidRDefault="00510AAA" w:rsidP="00510AAA"/>
                    <w:p w14:paraId="3FDFE67C"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p>
                    <w:p w14:paraId="0B99E836" w14:textId="77777777" w:rsidR="00510AAA" w:rsidRDefault="00510AAA" w:rsidP="00510AAA"/>
                    <w:p w14:paraId="2A6E05D5"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59E28848" w14:textId="77777777" w:rsidR="00510AAA" w:rsidRDefault="00510AAA" w:rsidP="00510AAA"/>
                    <w:p w14:paraId="62930C12"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3E42E72E" w14:textId="77777777" w:rsidR="00510AAA" w:rsidRDefault="00510AAA" w:rsidP="00510AAA"/>
                    <w:p w14:paraId="27ABA4FB"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7EE4FFC8" w14:textId="77777777" w:rsidR="00510AAA" w:rsidRDefault="00510AAA" w:rsidP="00510AAA"/>
                    <w:p w14:paraId="32358A40"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4B0596FC" w14:textId="77777777" w:rsidR="00510AAA" w:rsidRDefault="00510AAA" w:rsidP="00510AAA"/>
                    <w:p w14:paraId="307E244E"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p>
                    <w:p w14:paraId="7243873F" w14:textId="77777777" w:rsidR="00510AAA" w:rsidRDefault="00510AAA" w:rsidP="00510AAA"/>
                    <w:p w14:paraId="23A85D98"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p>
                    <w:p w14:paraId="0D1B64AB" w14:textId="77777777" w:rsidR="00510AAA" w:rsidRDefault="00510AAA" w:rsidP="00510AAA"/>
                    <w:p w14:paraId="6EF19C6E"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460B1D86" w14:textId="77777777" w:rsidR="00510AAA" w:rsidRDefault="00510AAA" w:rsidP="00510AAA"/>
                    <w:p w14:paraId="3378775F"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2F883B40" w14:textId="77777777" w:rsidR="00510AAA" w:rsidRDefault="00510AAA" w:rsidP="00510AAA"/>
                    <w:p w14:paraId="1855C185"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r w:rsidRPr="00C13168">
                        <w:rPr>
                          <w:rFonts w:asciiTheme="minorBidi" w:hAnsiTheme="minorBidi" w:cstheme="minorBidi"/>
                          <w:b/>
                          <w:bCs/>
                          <w:rtl/>
                          <w:lang w:bidi="he-IL"/>
                        </w:rPr>
                        <w:t>:</w:t>
                      </w:r>
                    </w:p>
                    <w:p w14:paraId="2CEDD8CB" w14:textId="77777777" w:rsidR="00510AAA" w:rsidRDefault="00510AAA" w:rsidP="00510AAA"/>
                    <w:p w14:paraId="3BA2B68B" w14:textId="77777777" w:rsidR="00510AAA" w:rsidRPr="00C13168" w:rsidRDefault="00510AAA" w:rsidP="00510AAA">
                      <w:pPr>
                        <w:jc w:val="right"/>
                        <w:rPr>
                          <w:rFonts w:asciiTheme="minorBidi" w:hAnsiTheme="minorBidi" w:cstheme="minorBidi"/>
                          <w:b/>
                          <w:bCs/>
                          <w:lang w:bidi="he-IL"/>
                        </w:rPr>
                      </w:pPr>
                      <w:r w:rsidRPr="00C13168">
                        <w:rPr>
                          <w:rFonts w:asciiTheme="minorBidi" w:hAnsiTheme="minorBidi" w:cstheme="minorBidi"/>
                          <w:b/>
                          <w:bCs/>
                          <w:rtl/>
                          <w:lang w:bidi="he-IL"/>
                        </w:rPr>
                        <w:t>לאחר לחיצה על הפלוס</w:t>
                      </w:r>
                      <w:r>
                        <w:rPr>
                          <w:rFonts w:asciiTheme="minorBidi" w:hAnsiTheme="minorBidi" w:cstheme="minorBidi" w:hint="cs"/>
                          <w:b/>
                          <w:bCs/>
                          <w:rtl/>
                          <w:lang w:bidi="he-IL"/>
                        </w:rPr>
                        <w:t xml:space="preserve"> נוכל להתקרב</w:t>
                      </w:r>
                      <w:r w:rsidRPr="00C13168">
                        <w:rPr>
                          <w:rFonts w:asciiTheme="minorBidi" w:hAnsiTheme="minorBidi" w:cstheme="minorBidi"/>
                          <w:b/>
                          <w:bCs/>
                          <w:rtl/>
                          <w:lang w:bidi="he-IL"/>
                        </w:rPr>
                        <w:t>:</w:t>
                      </w:r>
                    </w:p>
                    <w:p w14:paraId="6C41C151" w14:textId="77777777" w:rsidR="00510AAA" w:rsidRDefault="00510AAA" w:rsidP="00510AAA"/>
                    <w:p w14:paraId="31A243ED"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כשמתקרבים יותר לנקודה:</w:t>
                      </w:r>
                    </w:p>
                    <w:p w14:paraId="3914AC8C" w14:textId="77777777" w:rsidR="00510AAA" w:rsidRDefault="00510AAA" w:rsidP="00510AAA"/>
                    <w:p w14:paraId="692C3B57"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בהתחלה נבחר את כל ציר הזמן:</w:t>
                      </w:r>
                    </w:p>
                    <w:p w14:paraId="60ED798E" w14:textId="77777777" w:rsidR="00510AAA" w:rsidRDefault="00510AAA" w:rsidP="00510AAA"/>
                    <w:p w14:paraId="115D2D95"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 xml:space="preserve">בהתחלה נבחר את כל ציר </w:t>
                      </w:r>
                      <w:proofErr w:type="spellStart"/>
                      <w:r>
                        <w:rPr>
                          <w:rFonts w:asciiTheme="minorBidi" w:hAnsiTheme="minorBidi" w:cstheme="minorBidi" w:hint="cs"/>
                          <w:b/>
                          <w:bCs/>
                          <w:rtl/>
                          <w:lang w:bidi="he-IL"/>
                        </w:rPr>
                        <w:t>הזמאפשר</w:t>
                      </w:r>
                      <w:proofErr w:type="spellEnd"/>
                      <w:r>
                        <w:rPr>
                          <w:rFonts w:asciiTheme="minorBidi" w:hAnsiTheme="minorBidi" w:cstheme="minorBidi" w:hint="cs"/>
                          <w:b/>
                          <w:bCs/>
                          <w:rtl/>
                          <w:lang w:bidi="he-IL"/>
                        </w:rPr>
                        <w:t xml:space="preserve"> לסנן פריטים באמצעות מספר מינימלי של אירועים -</w:t>
                      </w:r>
                      <w:r>
                        <w:rPr>
                          <w:rFonts w:asciiTheme="minorBidi" w:hAnsiTheme="minorBidi" w:cstheme="minorBidi"/>
                          <w:b/>
                          <w:bCs/>
                          <w:rtl/>
                          <w:lang w:bidi="he-IL"/>
                        </w:rPr>
                        <w:br/>
                      </w:r>
                      <w:r>
                        <w:rPr>
                          <w:rFonts w:asciiTheme="minorBidi" w:hAnsiTheme="minorBidi" w:cstheme="minorBidi" w:hint="cs"/>
                          <w:b/>
                          <w:bCs/>
                          <w:rtl/>
                          <w:lang w:bidi="he-IL"/>
                        </w:rPr>
                        <w:t>מינימום 50:</w:t>
                      </w:r>
                    </w:p>
                    <w:p w14:paraId="3EAA5D4F" w14:textId="77777777" w:rsidR="00510AAA" w:rsidRDefault="00510AAA" w:rsidP="00510AAA"/>
                    <w:p w14:paraId="28CA71AC"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לסנן פריטים באמצעות מספר מינימלי של אירועים -</w:t>
                      </w:r>
                      <w:r>
                        <w:rPr>
                          <w:rFonts w:asciiTheme="minorBidi" w:hAnsiTheme="minorBidi" w:cstheme="minorBidi"/>
                          <w:b/>
                          <w:bCs/>
                          <w:rtl/>
                          <w:lang w:bidi="he-IL"/>
                        </w:rPr>
                        <w:br/>
                      </w:r>
                      <w:r>
                        <w:rPr>
                          <w:rFonts w:asciiTheme="minorBidi" w:hAnsiTheme="minorBidi" w:cstheme="minorBidi" w:hint="cs"/>
                          <w:b/>
                          <w:bCs/>
                          <w:rtl/>
                          <w:lang w:bidi="he-IL"/>
                        </w:rPr>
                        <w:t>מינימום 50:</w:t>
                      </w:r>
                    </w:p>
                    <w:p w14:paraId="7977A261" w14:textId="77777777" w:rsidR="00510AAA" w:rsidRDefault="00510AAA" w:rsidP="00510AAA"/>
                    <w:p w14:paraId="7D9D6DB4"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ן:</w:t>
                      </w:r>
                    </w:p>
                    <w:p w14:paraId="1B868602" w14:textId="77777777" w:rsidR="00510AAA" w:rsidRDefault="00510AAA" w:rsidP="00510AAA"/>
                    <w:p w14:paraId="12CFB8B2"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בהתחלה נבחר את כל ציר הזמן:</w:t>
                      </w:r>
                    </w:p>
                    <w:p w14:paraId="45ED4075" w14:textId="77777777" w:rsidR="00510AAA" w:rsidRDefault="00510AAA" w:rsidP="00510AAA"/>
                    <w:p w14:paraId="39CEA065"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בהתחלה נבחר את כל ציר הזמן:</w:t>
                      </w:r>
                    </w:p>
                    <w:p w14:paraId="46EC1F01" w14:textId="77777777" w:rsidR="00510AAA" w:rsidRDefault="00510AAA" w:rsidP="00510AAA"/>
                    <w:p w14:paraId="6B6E3ACF"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בהתחלה נבחר את כל ציר הזמן:</w:t>
                      </w:r>
                    </w:p>
                    <w:p w14:paraId="7ED3020B" w14:textId="77777777" w:rsidR="00510AAA" w:rsidRDefault="00510AAA" w:rsidP="00510AAA"/>
                    <w:p w14:paraId="0002611A"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 xml:space="preserve">בהתחלה נבחר את כל ציר </w:t>
                      </w:r>
                      <w:proofErr w:type="spellStart"/>
                      <w:r>
                        <w:rPr>
                          <w:rFonts w:asciiTheme="minorBidi" w:hAnsiTheme="minorBidi" w:cstheme="minorBidi" w:hint="cs"/>
                          <w:b/>
                          <w:bCs/>
                          <w:rtl/>
                          <w:lang w:bidi="he-IL"/>
                        </w:rPr>
                        <w:t>הזמאפשר</w:t>
                      </w:r>
                      <w:proofErr w:type="spellEnd"/>
                      <w:r>
                        <w:rPr>
                          <w:rFonts w:asciiTheme="minorBidi" w:hAnsiTheme="minorBidi" w:cstheme="minorBidi" w:hint="cs"/>
                          <w:b/>
                          <w:bCs/>
                          <w:rtl/>
                          <w:lang w:bidi="he-IL"/>
                        </w:rPr>
                        <w:t xml:space="preserve"> לסנן פריטים באמצעות מספר מינימלי של אירועים -</w:t>
                      </w:r>
                      <w:r>
                        <w:rPr>
                          <w:rFonts w:asciiTheme="minorBidi" w:hAnsiTheme="minorBidi" w:cstheme="minorBidi"/>
                          <w:b/>
                          <w:bCs/>
                          <w:rtl/>
                          <w:lang w:bidi="he-IL"/>
                        </w:rPr>
                        <w:br/>
                      </w:r>
                      <w:r>
                        <w:rPr>
                          <w:rFonts w:asciiTheme="minorBidi" w:hAnsiTheme="minorBidi" w:cstheme="minorBidi" w:hint="cs"/>
                          <w:b/>
                          <w:bCs/>
                          <w:rtl/>
                          <w:lang w:bidi="he-IL"/>
                        </w:rPr>
                        <w:t>מינימום 50:</w:t>
                      </w:r>
                    </w:p>
                    <w:p w14:paraId="7653D4B8" w14:textId="77777777" w:rsidR="00510AAA" w:rsidRDefault="00510AAA" w:rsidP="00510AAA"/>
                    <w:p w14:paraId="0914927B"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לסנן פריטים באמצעות מספר מינימלי של אירועים -</w:t>
                      </w:r>
                      <w:r>
                        <w:rPr>
                          <w:rFonts w:asciiTheme="minorBidi" w:hAnsiTheme="minorBidi" w:cstheme="minorBidi"/>
                          <w:b/>
                          <w:bCs/>
                          <w:rtl/>
                          <w:lang w:bidi="he-IL"/>
                        </w:rPr>
                        <w:br/>
                      </w:r>
                      <w:r>
                        <w:rPr>
                          <w:rFonts w:asciiTheme="minorBidi" w:hAnsiTheme="minorBidi" w:cstheme="minorBidi" w:hint="cs"/>
                          <w:b/>
                          <w:bCs/>
                          <w:rtl/>
                          <w:lang w:bidi="he-IL"/>
                        </w:rPr>
                        <w:t>מינימום 50:</w:t>
                      </w:r>
                    </w:p>
                    <w:p w14:paraId="75442EDB" w14:textId="77777777" w:rsidR="00510AAA" w:rsidRDefault="00510AAA" w:rsidP="00510AAA"/>
                    <w:p w14:paraId="53C66DE9"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ן:</w:t>
                      </w:r>
                    </w:p>
                    <w:p w14:paraId="7E736247" w14:textId="77777777" w:rsidR="00510AAA" w:rsidRDefault="00510AAA" w:rsidP="00510AAA"/>
                    <w:p w14:paraId="2B8E2772"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בהתחלה נבחר את כל ציר הזמן:</w:t>
                      </w:r>
                    </w:p>
                    <w:p w14:paraId="078BF864" w14:textId="77777777" w:rsidR="00510AAA" w:rsidRDefault="00510AAA" w:rsidP="00510AAA"/>
                    <w:p w14:paraId="1FC4BBBE"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בהתחלה נבחר את כל ציר הזמן:</w:t>
                      </w:r>
                    </w:p>
                    <w:p w14:paraId="59633054" w14:textId="77777777" w:rsidR="00510AAA" w:rsidRDefault="00510AAA" w:rsidP="00510AAA"/>
                    <w:p w14:paraId="4D41EB38"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בהתחלה נבחר את כל ציר הזמן:</w:t>
                      </w:r>
                    </w:p>
                    <w:p w14:paraId="74E9A1FA" w14:textId="77777777" w:rsidR="00510AAA" w:rsidRDefault="00510AAA" w:rsidP="00510AAA"/>
                    <w:p w14:paraId="41F7DD78"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 xml:space="preserve">בהתחלה נבחר את כל ציר </w:t>
                      </w:r>
                      <w:proofErr w:type="spellStart"/>
                      <w:r>
                        <w:rPr>
                          <w:rFonts w:asciiTheme="minorBidi" w:hAnsiTheme="minorBidi" w:cstheme="minorBidi" w:hint="cs"/>
                          <w:b/>
                          <w:bCs/>
                          <w:rtl/>
                          <w:lang w:bidi="he-IL"/>
                        </w:rPr>
                        <w:t>הזמאפשר</w:t>
                      </w:r>
                      <w:proofErr w:type="spellEnd"/>
                      <w:r>
                        <w:rPr>
                          <w:rFonts w:asciiTheme="minorBidi" w:hAnsiTheme="minorBidi" w:cstheme="minorBidi" w:hint="cs"/>
                          <w:b/>
                          <w:bCs/>
                          <w:rtl/>
                          <w:lang w:bidi="he-IL"/>
                        </w:rPr>
                        <w:t xml:space="preserve"> לסנן פריטים באמצעות מספר מינימלי של אירועים -</w:t>
                      </w:r>
                      <w:r>
                        <w:rPr>
                          <w:rFonts w:asciiTheme="minorBidi" w:hAnsiTheme="minorBidi" w:cstheme="minorBidi"/>
                          <w:b/>
                          <w:bCs/>
                          <w:rtl/>
                          <w:lang w:bidi="he-IL"/>
                        </w:rPr>
                        <w:br/>
                      </w:r>
                      <w:r>
                        <w:rPr>
                          <w:rFonts w:asciiTheme="minorBidi" w:hAnsiTheme="minorBidi" w:cstheme="minorBidi" w:hint="cs"/>
                          <w:b/>
                          <w:bCs/>
                          <w:rtl/>
                          <w:lang w:bidi="he-IL"/>
                        </w:rPr>
                        <w:t>מינימום 50:</w:t>
                      </w:r>
                    </w:p>
                    <w:p w14:paraId="5CF822ED" w14:textId="77777777" w:rsidR="00510AAA" w:rsidRDefault="00510AAA" w:rsidP="00510AAA"/>
                    <w:p w14:paraId="3660D23D"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לסנן פריטים באמצעות מספר מינימלי של אירועים -</w:t>
                      </w:r>
                      <w:r>
                        <w:rPr>
                          <w:rFonts w:asciiTheme="minorBidi" w:hAnsiTheme="minorBidi" w:cstheme="minorBidi"/>
                          <w:b/>
                          <w:bCs/>
                          <w:rtl/>
                          <w:lang w:bidi="he-IL"/>
                        </w:rPr>
                        <w:br/>
                      </w:r>
                      <w:r>
                        <w:rPr>
                          <w:rFonts w:asciiTheme="minorBidi" w:hAnsiTheme="minorBidi" w:cstheme="minorBidi" w:hint="cs"/>
                          <w:b/>
                          <w:bCs/>
                          <w:rtl/>
                          <w:lang w:bidi="he-IL"/>
                        </w:rPr>
                        <w:t>מינימום 50:</w:t>
                      </w:r>
                    </w:p>
                    <w:p w14:paraId="3B6E3677" w14:textId="77777777" w:rsidR="00510AAA" w:rsidRDefault="00510AAA" w:rsidP="00510AAA"/>
                    <w:p w14:paraId="0E2C57F0"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ן:</w:t>
                      </w:r>
                    </w:p>
                    <w:p w14:paraId="56364A75" w14:textId="77777777" w:rsidR="00510AAA" w:rsidRDefault="00510AAA" w:rsidP="00510AAA"/>
                    <w:p w14:paraId="7BD35426"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בהתחלה נבחר את כל ציר הזמן:</w:t>
                      </w:r>
                    </w:p>
                    <w:p w14:paraId="75503A5A" w14:textId="77777777" w:rsidR="00510AAA" w:rsidRDefault="00510AAA" w:rsidP="00510AAA"/>
                    <w:p w14:paraId="21DB74F9"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בהתחלה נבחר את כל ציר הזמן:</w:t>
                      </w:r>
                    </w:p>
                    <w:p w14:paraId="7B234C0B" w14:textId="77777777" w:rsidR="00510AAA" w:rsidRDefault="00510AAA" w:rsidP="00510AAA"/>
                    <w:p w14:paraId="14294F2A"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בהתחלה נבחר את כל ציר הזמן:</w:t>
                      </w:r>
                    </w:p>
                    <w:p w14:paraId="0FCEB9D4" w14:textId="77777777" w:rsidR="00510AAA" w:rsidRDefault="00510AAA" w:rsidP="00510AAA"/>
                    <w:p w14:paraId="08BBBD01"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 xml:space="preserve">בהתחלה נבחר את כל ציר </w:t>
                      </w:r>
                      <w:proofErr w:type="spellStart"/>
                      <w:r>
                        <w:rPr>
                          <w:rFonts w:asciiTheme="minorBidi" w:hAnsiTheme="minorBidi" w:cstheme="minorBidi" w:hint="cs"/>
                          <w:b/>
                          <w:bCs/>
                          <w:rtl/>
                          <w:lang w:bidi="he-IL"/>
                        </w:rPr>
                        <w:t>הזמאפשר</w:t>
                      </w:r>
                      <w:proofErr w:type="spellEnd"/>
                      <w:r>
                        <w:rPr>
                          <w:rFonts w:asciiTheme="minorBidi" w:hAnsiTheme="minorBidi" w:cstheme="minorBidi" w:hint="cs"/>
                          <w:b/>
                          <w:bCs/>
                          <w:rtl/>
                          <w:lang w:bidi="he-IL"/>
                        </w:rPr>
                        <w:t xml:space="preserve"> לסנן פריטים באמצעות מספר מינימלי של אירועים -</w:t>
                      </w:r>
                      <w:r>
                        <w:rPr>
                          <w:rFonts w:asciiTheme="minorBidi" w:hAnsiTheme="minorBidi" w:cstheme="minorBidi"/>
                          <w:b/>
                          <w:bCs/>
                          <w:rtl/>
                          <w:lang w:bidi="he-IL"/>
                        </w:rPr>
                        <w:br/>
                      </w:r>
                      <w:r>
                        <w:rPr>
                          <w:rFonts w:asciiTheme="minorBidi" w:hAnsiTheme="minorBidi" w:cstheme="minorBidi" w:hint="cs"/>
                          <w:b/>
                          <w:bCs/>
                          <w:rtl/>
                          <w:lang w:bidi="he-IL"/>
                        </w:rPr>
                        <w:t>מינימום 50:</w:t>
                      </w:r>
                    </w:p>
                    <w:p w14:paraId="254E91AD" w14:textId="77777777" w:rsidR="00510AAA" w:rsidRDefault="00510AAA" w:rsidP="00510AAA"/>
                    <w:p w14:paraId="52376A2C"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לסנן פריטים באמצעות מספר מינימלי של אירועים -</w:t>
                      </w:r>
                      <w:r>
                        <w:rPr>
                          <w:rFonts w:asciiTheme="minorBidi" w:hAnsiTheme="minorBidi" w:cstheme="minorBidi"/>
                          <w:b/>
                          <w:bCs/>
                          <w:rtl/>
                          <w:lang w:bidi="he-IL"/>
                        </w:rPr>
                        <w:br/>
                      </w:r>
                      <w:r>
                        <w:rPr>
                          <w:rFonts w:asciiTheme="minorBidi" w:hAnsiTheme="minorBidi" w:cstheme="minorBidi" w:hint="cs"/>
                          <w:b/>
                          <w:bCs/>
                          <w:rtl/>
                          <w:lang w:bidi="he-IL"/>
                        </w:rPr>
                        <w:t>מינימום 50:</w:t>
                      </w:r>
                    </w:p>
                    <w:p w14:paraId="32F0E909" w14:textId="77777777" w:rsidR="00510AAA" w:rsidRDefault="00510AAA" w:rsidP="00510AAA"/>
                    <w:p w14:paraId="5F28C9F2"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ן:</w:t>
                      </w:r>
                    </w:p>
                    <w:p w14:paraId="3AD83449" w14:textId="77777777" w:rsidR="00510AAA" w:rsidRDefault="00510AAA" w:rsidP="00510AAA"/>
                    <w:p w14:paraId="135AB987"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בהתחלה נבחר את כל ציר הזמן:</w:t>
                      </w:r>
                    </w:p>
                    <w:p w14:paraId="1A8C1DD4" w14:textId="77777777" w:rsidR="00510AAA" w:rsidRDefault="00510AAA" w:rsidP="00510AAA"/>
                    <w:p w14:paraId="0C6100D2"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בהתחלה נבחר את כל ציר הזמן:</w:t>
                      </w:r>
                    </w:p>
                    <w:p w14:paraId="0069319D" w14:textId="77777777" w:rsidR="00510AAA" w:rsidRDefault="00510AAA" w:rsidP="00510AAA"/>
                    <w:p w14:paraId="5EA105C9" w14:textId="77777777" w:rsidR="00510AAA" w:rsidRPr="00C13168" w:rsidRDefault="00510AAA" w:rsidP="00510AAA">
                      <w:pPr>
                        <w:jc w:val="center"/>
                        <w:rPr>
                          <w:rFonts w:asciiTheme="minorBidi" w:hAnsiTheme="minorBidi" w:cstheme="minorBidi"/>
                          <w:b/>
                          <w:bCs/>
                          <w:lang w:bidi="he-IL"/>
                        </w:rPr>
                      </w:pPr>
                      <w:proofErr w:type="spellStart"/>
                      <w:r>
                        <w:rPr>
                          <w:rFonts w:asciiTheme="minorBidi" w:hAnsiTheme="minorBidi" w:cstheme="minorBidi" w:hint="cs"/>
                          <w:b/>
                          <w:bCs/>
                          <w:rtl/>
                          <w:lang w:bidi="he-IL"/>
                        </w:rPr>
                        <w:t>סטיקות</w:t>
                      </w:r>
                      <w:proofErr w:type="spellEnd"/>
                      <w:r>
                        <w:rPr>
                          <w:rFonts w:asciiTheme="minorBidi" w:hAnsiTheme="minorBidi" w:cstheme="minorBidi"/>
                          <w:b/>
                          <w:bCs/>
                          <w:rtl/>
                          <w:lang w:bidi="he-IL"/>
                        </w:rPr>
                        <w:br/>
                      </w:r>
                      <w:r>
                        <w:rPr>
                          <w:rFonts w:asciiTheme="minorBidi" w:hAnsiTheme="minorBidi" w:cstheme="minorBidi" w:hint="cs"/>
                          <w:b/>
                          <w:bCs/>
                          <w:rtl/>
                          <w:lang w:bidi="he-IL"/>
                        </w:rPr>
                        <w:t>על הפיצ'רים השונים</w:t>
                      </w:r>
                    </w:p>
                    <w:p w14:paraId="6267E13C" w14:textId="77777777" w:rsidR="00510AAA" w:rsidRDefault="00510AAA" w:rsidP="00510AAA"/>
                    <w:p w14:paraId="4638B4A1"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08766BAB" w14:textId="77777777" w:rsidR="00510AAA" w:rsidRDefault="00510AAA" w:rsidP="00510AAA"/>
                    <w:p w14:paraId="420D372B"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100A415E" w14:textId="77777777" w:rsidR="00510AAA" w:rsidRDefault="00510AAA" w:rsidP="00510AAA"/>
                    <w:p w14:paraId="747A7755"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1940DCF6" w14:textId="77777777" w:rsidR="00510AAA" w:rsidRDefault="00510AAA" w:rsidP="00510AAA"/>
                    <w:p w14:paraId="68697E31"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321AF9D0" w14:textId="77777777" w:rsidR="00510AAA" w:rsidRDefault="00510AAA" w:rsidP="00510AAA"/>
                    <w:p w14:paraId="4FEE7C80"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p>
                    <w:p w14:paraId="0B2B0F79" w14:textId="77777777" w:rsidR="00510AAA" w:rsidRDefault="00510AAA" w:rsidP="00510AAA"/>
                    <w:p w14:paraId="0DFD47B0"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p>
                    <w:p w14:paraId="48B3DD4A" w14:textId="77777777" w:rsidR="00510AAA" w:rsidRDefault="00510AAA" w:rsidP="00510AAA"/>
                    <w:p w14:paraId="373D3C1F"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43383BBE" w14:textId="77777777" w:rsidR="00510AAA" w:rsidRDefault="00510AAA" w:rsidP="00510AAA"/>
                    <w:p w14:paraId="5F58B0A1"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687CEAB3" w14:textId="77777777" w:rsidR="00510AAA" w:rsidRDefault="00510AAA" w:rsidP="00510AAA"/>
                    <w:p w14:paraId="1B44C98B"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38F49E48" w14:textId="77777777" w:rsidR="00510AAA" w:rsidRDefault="00510AAA" w:rsidP="00510AAA"/>
                    <w:p w14:paraId="1B690042"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263B9E1F" w14:textId="77777777" w:rsidR="00510AAA" w:rsidRDefault="00510AAA" w:rsidP="00510AAA"/>
                    <w:p w14:paraId="582DE34D"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p>
                    <w:p w14:paraId="7375EB38" w14:textId="77777777" w:rsidR="00510AAA" w:rsidRDefault="00510AAA" w:rsidP="00510AAA"/>
                    <w:p w14:paraId="0DCDB2EA"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p>
                    <w:p w14:paraId="27558051" w14:textId="77777777" w:rsidR="00510AAA" w:rsidRDefault="00510AAA" w:rsidP="00510AAA"/>
                    <w:p w14:paraId="16287DF1"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2A744A36" w14:textId="77777777" w:rsidR="00510AAA" w:rsidRDefault="00510AAA" w:rsidP="00510AAA"/>
                    <w:p w14:paraId="4A4FD448"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738F9FC0" w14:textId="77777777" w:rsidR="00510AAA" w:rsidRDefault="00510AAA" w:rsidP="00510AAA"/>
                    <w:p w14:paraId="67F08188"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10A6371E" w14:textId="77777777" w:rsidR="00510AAA" w:rsidRDefault="00510AAA" w:rsidP="00510AAA"/>
                    <w:p w14:paraId="539D4547"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5377844B" w14:textId="77777777" w:rsidR="00510AAA" w:rsidRDefault="00510AAA" w:rsidP="00510AAA"/>
                    <w:p w14:paraId="2B1B005F"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p>
                    <w:p w14:paraId="45EA0F28" w14:textId="77777777" w:rsidR="00510AAA" w:rsidRDefault="00510AAA" w:rsidP="00510AAA"/>
                    <w:p w14:paraId="3F5458C8"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p>
                    <w:p w14:paraId="21DED609" w14:textId="77777777" w:rsidR="00510AAA" w:rsidRDefault="00510AAA" w:rsidP="00510AAA"/>
                    <w:p w14:paraId="7CC5E7E4"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4F5E00C0" w14:textId="77777777" w:rsidR="00510AAA" w:rsidRDefault="00510AAA" w:rsidP="00510AAA"/>
                    <w:p w14:paraId="644FA761"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5ED52813" w14:textId="77777777" w:rsidR="00510AAA" w:rsidRDefault="00510AAA" w:rsidP="00510AAA"/>
                    <w:p w14:paraId="326F5A10"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74DEE6A2" w14:textId="77777777" w:rsidR="00510AAA" w:rsidRDefault="00510AAA" w:rsidP="00510AAA"/>
                    <w:p w14:paraId="2642D85A"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6D72C624" w14:textId="77777777" w:rsidR="00510AAA" w:rsidRDefault="00510AAA" w:rsidP="00510AAA"/>
                    <w:p w14:paraId="67283DEC"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p>
                    <w:p w14:paraId="0DDC87D7" w14:textId="77777777" w:rsidR="00510AAA" w:rsidRDefault="00510AAA" w:rsidP="00510AAA"/>
                    <w:p w14:paraId="6053F54E"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p>
                    <w:p w14:paraId="0FF6A601" w14:textId="77777777" w:rsidR="00510AAA" w:rsidRDefault="00510AAA" w:rsidP="00510AAA"/>
                    <w:p w14:paraId="044B20BA"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51332110" w14:textId="77777777" w:rsidR="00510AAA" w:rsidRDefault="00510AAA" w:rsidP="00510AAA"/>
                    <w:p w14:paraId="31884412"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53A83789" w14:textId="77777777" w:rsidR="00510AAA" w:rsidRDefault="00510AAA" w:rsidP="00510AAA"/>
                    <w:p w14:paraId="77676A2B"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5560E6EF" w14:textId="77777777" w:rsidR="00510AAA" w:rsidRDefault="00510AAA" w:rsidP="00510AAA"/>
                    <w:p w14:paraId="01884DA6"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65177F37" w14:textId="77777777" w:rsidR="00510AAA" w:rsidRDefault="00510AAA" w:rsidP="00510AAA"/>
                    <w:p w14:paraId="51785DBD"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p>
                    <w:p w14:paraId="11B0EB2A" w14:textId="77777777" w:rsidR="00510AAA" w:rsidRDefault="00510AAA" w:rsidP="00510AAA"/>
                    <w:p w14:paraId="4B3A5305"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p>
                    <w:p w14:paraId="178FB977" w14:textId="77777777" w:rsidR="00510AAA" w:rsidRDefault="00510AAA" w:rsidP="00510AAA"/>
                    <w:p w14:paraId="7FCACB1D"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21DF2347" w14:textId="77777777" w:rsidR="00510AAA" w:rsidRDefault="00510AAA" w:rsidP="00510AAA"/>
                    <w:p w14:paraId="08592B7F"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5FE64C4D" w14:textId="77777777" w:rsidR="00510AAA" w:rsidRDefault="00510AAA" w:rsidP="00510AAA"/>
                    <w:p w14:paraId="210A0369"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18319A08" w14:textId="77777777" w:rsidR="00510AAA" w:rsidRDefault="00510AAA" w:rsidP="00510AAA"/>
                    <w:p w14:paraId="41EED1F0"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01F8C466" w14:textId="77777777" w:rsidR="00510AAA" w:rsidRDefault="00510AAA" w:rsidP="00510AAA"/>
                    <w:p w14:paraId="3F933939"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p>
                    <w:p w14:paraId="0E071415" w14:textId="77777777" w:rsidR="00510AAA" w:rsidRDefault="00510AAA" w:rsidP="00510AAA"/>
                    <w:p w14:paraId="409A21FA"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p>
                    <w:p w14:paraId="74163E12" w14:textId="77777777" w:rsidR="00510AAA" w:rsidRDefault="00510AAA" w:rsidP="00510AAA"/>
                    <w:p w14:paraId="145838F8"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178E4276" w14:textId="77777777" w:rsidR="00510AAA" w:rsidRDefault="00510AAA" w:rsidP="00510AAA"/>
                    <w:p w14:paraId="47985D77"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3B468BB4" w14:textId="77777777" w:rsidR="00510AAA" w:rsidRDefault="00510AAA" w:rsidP="00510AAA"/>
                    <w:p w14:paraId="1C6A3A54"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324C7C5D" w14:textId="77777777" w:rsidR="00510AAA" w:rsidRDefault="00510AAA" w:rsidP="00510AAA"/>
                    <w:p w14:paraId="3B4BB914"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6307FE11" w14:textId="77777777" w:rsidR="00510AAA" w:rsidRDefault="00510AAA" w:rsidP="00510AAA"/>
                    <w:p w14:paraId="44AACF28"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p>
                    <w:p w14:paraId="67DA0A78" w14:textId="77777777" w:rsidR="00510AAA" w:rsidRDefault="00510AAA" w:rsidP="00510AAA"/>
                    <w:p w14:paraId="32D08EBD"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p>
                    <w:p w14:paraId="0600A6C8" w14:textId="77777777" w:rsidR="00510AAA" w:rsidRDefault="00510AAA" w:rsidP="00510AAA"/>
                    <w:p w14:paraId="620AEA05"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57C0B7D4" w14:textId="77777777" w:rsidR="00510AAA" w:rsidRDefault="00510AAA" w:rsidP="00510AAA"/>
                    <w:p w14:paraId="17591D14"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50BD52AB" w14:textId="77777777" w:rsidR="00510AAA" w:rsidRDefault="00510AAA" w:rsidP="00510AAA"/>
                    <w:p w14:paraId="0A195220"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r w:rsidRPr="00C13168">
                        <w:rPr>
                          <w:rFonts w:asciiTheme="minorBidi" w:hAnsiTheme="minorBidi" w:cstheme="minorBidi"/>
                          <w:b/>
                          <w:bCs/>
                          <w:rtl/>
                          <w:lang w:bidi="he-IL"/>
                        </w:rPr>
                        <w:t>:</w:t>
                      </w:r>
                    </w:p>
                    <w:p w14:paraId="08704D9A" w14:textId="77777777" w:rsidR="00510AAA" w:rsidRDefault="00510AAA" w:rsidP="00510AAA"/>
                    <w:p w14:paraId="575DB45B" w14:textId="77777777" w:rsidR="00510AAA" w:rsidRPr="00C13168" w:rsidRDefault="00510AAA" w:rsidP="00510AAA">
                      <w:pPr>
                        <w:jc w:val="right"/>
                        <w:rPr>
                          <w:rFonts w:asciiTheme="minorBidi" w:hAnsiTheme="minorBidi" w:cstheme="minorBidi"/>
                          <w:b/>
                          <w:bCs/>
                          <w:lang w:bidi="he-IL"/>
                        </w:rPr>
                      </w:pPr>
                      <w:r w:rsidRPr="00C13168">
                        <w:rPr>
                          <w:rFonts w:asciiTheme="minorBidi" w:hAnsiTheme="minorBidi" w:cstheme="minorBidi"/>
                          <w:b/>
                          <w:bCs/>
                          <w:rtl/>
                          <w:lang w:bidi="he-IL"/>
                        </w:rPr>
                        <w:t>לאחר לחיצה על הפלוס</w:t>
                      </w:r>
                      <w:r>
                        <w:rPr>
                          <w:rFonts w:asciiTheme="minorBidi" w:hAnsiTheme="minorBidi" w:cstheme="minorBidi" w:hint="cs"/>
                          <w:b/>
                          <w:bCs/>
                          <w:rtl/>
                          <w:lang w:bidi="he-IL"/>
                        </w:rPr>
                        <w:t xml:space="preserve"> נוכל להתקרב</w:t>
                      </w:r>
                      <w:r w:rsidRPr="00C13168">
                        <w:rPr>
                          <w:rFonts w:asciiTheme="minorBidi" w:hAnsiTheme="minorBidi" w:cstheme="minorBidi"/>
                          <w:b/>
                          <w:bCs/>
                          <w:rtl/>
                          <w:lang w:bidi="he-IL"/>
                        </w:rPr>
                        <w:t>:</w:t>
                      </w:r>
                    </w:p>
                    <w:p w14:paraId="40DCF5BA" w14:textId="77777777" w:rsidR="00510AAA" w:rsidRDefault="00510AAA" w:rsidP="00510AAA"/>
                    <w:p w14:paraId="77CBC545"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כשמתקרבים יותר לנקודה:</w:t>
                      </w:r>
                    </w:p>
                    <w:p w14:paraId="5F5BED10" w14:textId="77777777" w:rsidR="00510AAA" w:rsidRDefault="00510AAA" w:rsidP="00510AAA"/>
                    <w:p w14:paraId="64A26889"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בהתחלה נבחר את כל ציר הזמן:</w:t>
                      </w:r>
                    </w:p>
                    <w:p w14:paraId="459134EC" w14:textId="77777777" w:rsidR="00510AAA" w:rsidRDefault="00510AAA" w:rsidP="00510AAA"/>
                    <w:p w14:paraId="6EA823D0"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 xml:space="preserve">בהתחלה נבחר את כל ציר </w:t>
                      </w:r>
                      <w:proofErr w:type="spellStart"/>
                      <w:r>
                        <w:rPr>
                          <w:rFonts w:asciiTheme="minorBidi" w:hAnsiTheme="minorBidi" w:cstheme="minorBidi" w:hint="cs"/>
                          <w:b/>
                          <w:bCs/>
                          <w:rtl/>
                          <w:lang w:bidi="he-IL"/>
                        </w:rPr>
                        <w:t>הזמאפשר</w:t>
                      </w:r>
                      <w:proofErr w:type="spellEnd"/>
                      <w:r>
                        <w:rPr>
                          <w:rFonts w:asciiTheme="minorBidi" w:hAnsiTheme="minorBidi" w:cstheme="minorBidi" w:hint="cs"/>
                          <w:b/>
                          <w:bCs/>
                          <w:rtl/>
                          <w:lang w:bidi="he-IL"/>
                        </w:rPr>
                        <w:t xml:space="preserve"> לסנן פריטים באמצעות מספר מינימלי של אירועים -</w:t>
                      </w:r>
                      <w:r>
                        <w:rPr>
                          <w:rFonts w:asciiTheme="minorBidi" w:hAnsiTheme="minorBidi" w:cstheme="minorBidi"/>
                          <w:b/>
                          <w:bCs/>
                          <w:rtl/>
                          <w:lang w:bidi="he-IL"/>
                        </w:rPr>
                        <w:br/>
                      </w:r>
                      <w:r>
                        <w:rPr>
                          <w:rFonts w:asciiTheme="minorBidi" w:hAnsiTheme="minorBidi" w:cstheme="minorBidi" w:hint="cs"/>
                          <w:b/>
                          <w:bCs/>
                          <w:rtl/>
                          <w:lang w:bidi="he-IL"/>
                        </w:rPr>
                        <w:t>מינימום 50:</w:t>
                      </w:r>
                    </w:p>
                    <w:p w14:paraId="4372D9D9" w14:textId="77777777" w:rsidR="00510AAA" w:rsidRDefault="00510AAA" w:rsidP="00510AAA"/>
                    <w:p w14:paraId="281C3A44"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לסנן פריטים באמצעות מספר מינימלי של אירועים -</w:t>
                      </w:r>
                      <w:r>
                        <w:rPr>
                          <w:rFonts w:asciiTheme="minorBidi" w:hAnsiTheme="minorBidi" w:cstheme="minorBidi"/>
                          <w:b/>
                          <w:bCs/>
                          <w:rtl/>
                          <w:lang w:bidi="he-IL"/>
                        </w:rPr>
                        <w:br/>
                      </w:r>
                      <w:r>
                        <w:rPr>
                          <w:rFonts w:asciiTheme="minorBidi" w:hAnsiTheme="minorBidi" w:cstheme="minorBidi" w:hint="cs"/>
                          <w:b/>
                          <w:bCs/>
                          <w:rtl/>
                          <w:lang w:bidi="he-IL"/>
                        </w:rPr>
                        <w:t>מינימום 50:</w:t>
                      </w:r>
                    </w:p>
                    <w:p w14:paraId="5DF413C6" w14:textId="77777777" w:rsidR="00510AAA" w:rsidRDefault="00510AAA" w:rsidP="00510AAA"/>
                    <w:p w14:paraId="77A7814C"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ן:</w:t>
                      </w:r>
                    </w:p>
                    <w:p w14:paraId="70182FCD" w14:textId="77777777" w:rsidR="00510AAA" w:rsidRDefault="00510AAA" w:rsidP="00510AAA"/>
                    <w:p w14:paraId="6AEEBA97"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בהתחלה נבחר את כל ציר הזמן:</w:t>
                      </w:r>
                    </w:p>
                    <w:p w14:paraId="63791B14" w14:textId="77777777" w:rsidR="00510AAA" w:rsidRDefault="00510AAA" w:rsidP="00510AAA"/>
                    <w:p w14:paraId="3810C195"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בהתחלה נבחר את כל ציר הזמן:</w:t>
                      </w:r>
                    </w:p>
                    <w:p w14:paraId="75DF3982" w14:textId="77777777" w:rsidR="00510AAA" w:rsidRDefault="00510AAA" w:rsidP="00510AAA"/>
                    <w:p w14:paraId="0FAE1BE7"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בהתחלה נבחר את כל ציר הזמן:</w:t>
                      </w:r>
                    </w:p>
                    <w:p w14:paraId="25712125" w14:textId="77777777" w:rsidR="00510AAA" w:rsidRDefault="00510AAA" w:rsidP="00510AAA"/>
                    <w:p w14:paraId="00115313"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 xml:space="preserve">בהתחלה נבחר את כל ציר </w:t>
                      </w:r>
                      <w:proofErr w:type="spellStart"/>
                      <w:r>
                        <w:rPr>
                          <w:rFonts w:asciiTheme="minorBidi" w:hAnsiTheme="minorBidi" w:cstheme="minorBidi" w:hint="cs"/>
                          <w:b/>
                          <w:bCs/>
                          <w:rtl/>
                          <w:lang w:bidi="he-IL"/>
                        </w:rPr>
                        <w:t>הזמאפשר</w:t>
                      </w:r>
                      <w:proofErr w:type="spellEnd"/>
                      <w:r>
                        <w:rPr>
                          <w:rFonts w:asciiTheme="minorBidi" w:hAnsiTheme="minorBidi" w:cstheme="minorBidi" w:hint="cs"/>
                          <w:b/>
                          <w:bCs/>
                          <w:rtl/>
                          <w:lang w:bidi="he-IL"/>
                        </w:rPr>
                        <w:t xml:space="preserve"> לסנן פריטים באמצעות מספר מינימלי של אירועים -</w:t>
                      </w:r>
                      <w:r>
                        <w:rPr>
                          <w:rFonts w:asciiTheme="minorBidi" w:hAnsiTheme="minorBidi" w:cstheme="minorBidi"/>
                          <w:b/>
                          <w:bCs/>
                          <w:rtl/>
                          <w:lang w:bidi="he-IL"/>
                        </w:rPr>
                        <w:br/>
                      </w:r>
                      <w:r>
                        <w:rPr>
                          <w:rFonts w:asciiTheme="minorBidi" w:hAnsiTheme="minorBidi" w:cstheme="minorBidi" w:hint="cs"/>
                          <w:b/>
                          <w:bCs/>
                          <w:rtl/>
                          <w:lang w:bidi="he-IL"/>
                        </w:rPr>
                        <w:t>מינימום 50:</w:t>
                      </w:r>
                    </w:p>
                    <w:p w14:paraId="33ACB015" w14:textId="77777777" w:rsidR="00510AAA" w:rsidRDefault="00510AAA" w:rsidP="00510AAA"/>
                    <w:p w14:paraId="02EBE79B"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לסנן פריטים באמצעות מספר מינימלי של אירועים -</w:t>
                      </w:r>
                      <w:r>
                        <w:rPr>
                          <w:rFonts w:asciiTheme="minorBidi" w:hAnsiTheme="minorBidi" w:cstheme="minorBidi"/>
                          <w:b/>
                          <w:bCs/>
                          <w:rtl/>
                          <w:lang w:bidi="he-IL"/>
                        </w:rPr>
                        <w:br/>
                      </w:r>
                      <w:r>
                        <w:rPr>
                          <w:rFonts w:asciiTheme="minorBidi" w:hAnsiTheme="minorBidi" w:cstheme="minorBidi" w:hint="cs"/>
                          <w:b/>
                          <w:bCs/>
                          <w:rtl/>
                          <w:lang w:bidi="he-IL"/>
                        </w:rPr>
                        <w:t>מינימום 50:</w:t>
                      </w:r>
                    </w:p>
                    <w:p w14:paraId="2F20DB7C" w14:textId="77777777" w:rsidR="00510AAA" w:rsidRDefault="00510AAA" w:rsidP="00510AAA"/>
                    <w:p w14:paraId="1A90E40A"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ן:</w:t>
                      </w:r>
                    </w:p>
                    <w:p w14:paraId="438922C2" w14:textId="77777777" w:rsidR="00510AAA" w:rsidRDefault="00510AAA" w:rsidP="00510AAA"/>
                    <w:p w14:paraId="7F073F1E"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בהתחלה נבחר את כל ציר הזמן:</w:t>
                      </w:r>
                    </w:p>
                    <w:p w14:paraId="540D6F83" w14:textId="77777777" w:rsidR="00510AAA" w:rsidRDefault="00510AAA" w:rsidP="00510AAA"/>
                    <w:p w14:paraId="227BDA1F"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בהתחלה נבחר את כל ציר הזמן:</w:t>
                      </w:r>
                    </w:p>
                    <w:p w14:paraId="046B8F76" w14:textId="77777777" w:rsidR="00510AAA" w:rsidRDefault="00510AAA" w:rsidP="00510AAA"/>
                    <w:p w14:paraId="2D6B5E30"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בהתחלה נבחר את כל ציר הזמן:</w:t>
                      </w:r>
                    </w:p>
                    <w:p w14:paraId="0B091362" w14:textId="77777777" w:rsidR="00510AAA" w:rsidRDefault="00510AAA" w:rsidP="00510AAA"/>
                    <w:p w14:paraId="76395610"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 xml:space="preserve">בהתחלה נבחר את כל ציר </w:t>
                      </w:r>
                      <w:proofErr w:type="spellStart"/>
                      <w:r>
                        <w:rPr>
                          <w:rFonts w:asciiTheme="minorBidi" w:hAnsiTheme="minorBidi" w:cstheme="minorBidi" w:hint="cs"/>
                          <w:b/>
                          <w:bCs/>
                          <w:rtl/>
                          <w:lang w:bidi="he-IL"/>
                        </w:rPr>
                        <w:t>הזמאפשר</w:t>
                      </w:r>
                      <w:proofErr w:type="spellEnd"/>
                      <w:r>
                        <w:rPr>
                          <w:rFonts w:asciiTheme="minorBidi" w:hAnsiTheme="minorBidi" w:cstheme="minorBidi" w:hint="cs"/>
                          <w:b/>
                          <w:bCs/>
                          <w:rtl/>
                          <w:lang w:bidi="he-IL"/>
                        </w:rPr>
                        <w:t xml:space="preserve"> לסנן פריטים באמצעות מספר מינימלי של אירועים -</w:t>
                      </w:r>
                      <w:r>
                        <w:rPr>
                          <w:rFonts w:asciiTheme="minorBidi" w:hAnsiTheme="minorBidi" w:cstheme="minorBidi"/>
                          <w:b/>
                          <w:bCs/>
                          <w:rtl/>
                          <w:lang w:bidi="he-IL"/>
                        </w:rPr>
                        <w:br/>
                      </w:r>
                      <w:r>
                        <w:rPr>
                          <w:rFonts w:asciiTheme="minorBidi" w:hAnsiTheme="minorBidi" w:cstheme="minorBidi" w:hint="cs"/>
                          <w:b/>
                          <w:bCs/>
                          <w:rtl/>
                          <w:lang w:bidi="he-IL"/>
                        </w:rPr>
                        <w:t>מינימום 50:</w:t>
                      </w:r>
                    </w:p>
                    <w:p w14:paraId="10A79E40" w14:textId="77777777" w:rsidR="00510AAA" w:rsidRDefault="00510AAA" w:rsidP="00510AAA"/>
                    <w:p w14:paraId="096EA93D"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לסנן פריטים באמצעות מספר מינימלי של אירועים -</w:t>
                      </w:r>
                      <w:r>
                        <w:rPr>
                          <w:rFonts w:asciiTheme="minorBidi" w:hAnsiTheme="minorBidi" w:cstheme="minorBidi"/>
                          <w:b/>
                          <w:bCs/>
                          <w:rtl/>
                          <w:lang w:bidi="he-IL"/>
                        </w:rPr>
                        <w:br/>
                      </w:r>
                      <w:r>
                        <w:rPr>
                          <w:rFonts w:asciiTheme="minorBidi" w:hAnsiTheme="minorBidi" w:cstheme="minorBidi" w:hint="cs"/>
                          <w:b/>
                          <w:bCs/>
                          <w:rtl/>
                          <w:lang w:bidi="he-IL"/>
                        </w:rPr>
                        <w:t>מינימום 50:</w:t>
                      </w:r>
                    </w:p>
                    <w:p w14:paraId="755F2E2C" w14:textId="77777777" w:rsidR="00510AAA" w:rsidRDefault="00510AAA" w:rsidP="00510AAA"/>
                    <w:p w14:paraId="5F7B43D8"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ן:</w:t>
                      </w:r>
                    </w:p>
                    <w:p w14:paraId="16E6AB09" w14:textId="77777777" w:rsidR="00510AAA" w:rsidRDefault="00510AAA" w:rsidP="00510AAA"/>
                    <w:p w14:paraId="2A3C2B86"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בהתחלה נבחר את כל ציר הזמן:</w:t>
                      </w:r>
                    </w:p>
                    <w:p w14:paraId="615E7072" w14:textId="77777777" w:rsidR="00510AAA" w:rsidRDefault="00510AAA" w:rsidP="00510AAA"/>
                    <w:p w14:paraId="7F0CAB2A"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בהתחלה נבחר את כל ציר הזמן:</w:t>
                      </w:r>
                    </w:p>
                    <w:p w14:paraId="240F5DB9" w14:textId="77777777" w:rsidR="00510AAA" w:rsidRDefault="00510AAA" w:rsidP="00510AAA"/>
                    <w:p w14:paraId="7C8B5899"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בהתחלה נבחר את כל ציר הזמן:</w:t>
                      </w:r>
                    </w:p>
                    <w:p w14:paraId="08D2CFFC" w14:textId="77777777" w:rsidR="00510AAA" w:rsidRDefault="00510AAA" w:rsidP="00510AAA"/>
                    <w:p w14:paraId="1A81A754"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 xml:space="preserve">בהתחלה נבחר את כל ציר </w:t>
                      </w:r>
                      <w:proofErr w:type="spellStart"/>
                      <w:r>
                        <w:rPr>
                          <w:rFonts w:asciiTheme="minorBidi" w:hAnsiTheme="minorBidi" w:cstheme="minorBidi" w:hint="cs"/>
                          <w:b/>
                          <w:bCs/>
                          <w:rtl/>
                          <w:lang w:bidi="he-IL"/>
                        </w:rPr>
                        <w:t>הזמאפשר</w:t>
                      </w:r>
                      <w:proofErr w:type="spellEnd"/>
                      <w:r>
                        <w:rPr>
                          <w:rFonts w:asciiTheme="minorBidi" w:hAnsiTheme="minorBidi" w:cstheme="minorBidi" w:hint="cs"/>
                          <w:b/>
                          <w:bCs/>
                          <w:rtl/>
                          <w:lang w:bidi="he-IL"/>
                        </w:rPr>
                        <w:t xml:space="preserve"> לסנן פריטים באמצעות מספר מינימלי של אירועים -</w:t>
                      </w:r>
                      <w:r>
                        <w:rPr>
                          <w:rFonts w:asciiTheme="minorBidi" w:hAnsiTheme="minorBidi" w:cstheme="minorBidi"/>
                          <w:b/>
                          <w:bCs/>
                          <w:rtl/>
                          <w:lang w:bidi="he-IL"/>
                        </w:rPr>
                        <w:br/>
                      </w:r>
                      <w:r>
                        <w:rPr>
                          <w:rFonts w:asciiTheme="minorBidi" w:hAnsiTheme="minorBidi" w:cstheme="minorBidi" w:hint="cs"/>
                          <w:b/>
                          <w:bCs/>
                          <w:rtl/>
                          <w:lang w:bidi="he-IL"/>
                        </w:rPr>
                        <w:t>מינימום 50:</w:t>
                      </w:r>
                    </w:p>
                    <w:p w14:paraId="7AFCFE81" w14:textId="77777777" w:rsidR="00510AAA" w:rsidRDefault="00510AAA" w:rsidP="00510AAA"/>
                    <w:p w14:paraId="56BC9585"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לסנן פריטים באמצעות מספר מינימלי של אירועים -</w:t>
                      </w:r>
                      <w:r>
                        <w:rPr>
                          <w:rFonts w:asciiTheme="minorBidi" w:hAnsiTheme="minorBidi" w:cstheme="minorBidi"/>
                          <w:b/>
                          <w:bCs/>
                          <w:rtl/>
                          <w:lang w:bidi="he-IL"/>
                        </w:rPr>
                        <w:br/>
                      </w:r>
                      <w:r>
                        <w:rPr>
                          <w:rFonts w:asciiTheme="minorBidi" w:hAnsiTheme="minorBidi" w:cstheme="minorBidi" w:hint="cs"/>
                          <w:b/>
                          <w:bCs/>
                          <w:rtl/>
                          <w:lang w:bidi="he-IL"/>
                        </w:rPr>
                        <w:t>מינימום 50:</w:t>
                      </w:r>
                    </w:p>
                    <w:p w14:paraId="1BC0F67F" w14:textId="77777777" w:rsidR="00510AAA" w:rsidRDefault="00510AAA" w:rsidP="00510AAA"/>
                    <w:p w14:paraId="54BD1E2F"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ן:</w:t>
                      </w:r>
                    </w:p>
                    <w:p w14:paraId="763BC5D1" w14:textId="77777777" w:rsidR="00510AAA" w:rsidRDefault="00510AAA" w:rsidP="00510AAA"/>
                    <w:p w14:paraId="6E20CD79"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בהתחלה נבחר את כל ציר הזמן:</w:t>
                      </w:r>
                    </w:p>
                    <w:p w14:paraId="7B77802F" w14:textId="77777777" w:rsidR="00510AAA" w:rsidRDefault="00510AAA" w:rsidP="00510AAA"/>
                    <w:p w14:paraId="327D7433"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בהתחלה נבחר את כל ציר הזמן:</w:t>
                      </w:r>
                    </w:p>
                    <w:p w14:paraId="11DF9C60" w14:textId="77777777" w:rsidR="00510AAA" w:rsidRDefault="00510AAA" w:rsidP="00510AAA"/>
                    <w:p w14:paraId="4A7ECC2B" w14:textId="77777777" w:rsidR="00510AAA" w:rsidRPr="00C13168" w:rsidRDefault="00510AAA" w:rsidP="00510AAA">
                      <w:pPr>
                        <w:jc w:val="center"/>
                        <w:rPr>
                          <w:rFonts w:asciiTheme="minorBidi" w:hAnsiTheme="minorBidi" w:cstheme="minorBidi"/>
                          <w:b/>
                          <w:bCs/>
                          <w:lang w:bidi="he-IL"/>
                        </w:rPr>
                      </w:pPr>
                      <w:proofErr w:type="spellStart"/>
                      <w:r>
                        <w:rPr>
                          <w:rFonts w:asciiTheme="minorBidi" w:hAnsiTheme="minorBidi" w:cstheme="minorBidi" w:hint="cs"/>
                          <w:b/>
                          <w:bCs/>
                          <w:rtl/>
                          <w:lang w:bidi="he-IL"/>
                        </w:rPr>
                        <w:t>סטיקות</w:t>
                      </w:r>
                      <w:proofErr w:type="spellEnd"/>
                      <w:r>
                        <w:rPr>
                          <w:rFonts w:asciiTheme="minorBidi" w:hAnsiTheme="minorBidi" w:cstheme="minorBidi"/>
                          <w:b/>
                          <w:bCs/>
                          <w:rtl/>
                          <w:lang w:bidi="he-IL"/>
                        </w:rPr>
                        <w:br/>
                      </w:r>
                      <w:r>
                        <w:rPr>
                          <w:rFonts w:asciiTheme="minorBidi" w:hAnsiTheme="minorBidi" w:cstheme="minorBidi" w:hint="cs"/>
                          <w:b/>
                          <w:bCs/>
                          <w:rtl/>
                          <w:lang w:bidi="he-IL"/>
                        </w:rPr>
                        <w:t>על הפיצ'רים השונים</w:t>
                      </w:r>
                    </w:p>
                    <w:p w14:paraId="7D6B576C" w14:textId="77777777" w:rsidR="00510AAA" w:rsidRDefault="00510AAA" w:rsidP="00510AAA"/>
                    <w:p w14:paraId="1A05C738"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6AB861EB" w14:textId="77777777" w:rsidR="00510AAA" w:rsidRDefault="00510AAA" w:rsidP="00510AAA"/>
                    <w:p w14:paraId="3E916583"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6AF03711" w14:textId="77777777" w:rsidR="00510AAA" w:rsidRDefault="00510AAA" w:rsidP="00510AAA"/>
                    <w:p w14:paraId="1C7D7745"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145561B8" w14:textId="77777777" w:rsidR="00510AAA" w:rsidRDefault="00510AAA" w:rsidP="00510AAA"/>
                    <w:p w14:paraId="2A92868B"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52404CE6" w14:textId="77777777" w:rsidR="00510AAA" w:rsidRDefault="00510AAA" w:rsidP="00510AAA"/>
                    <w:p w14:paraId="07D2FB8F"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p>
                    <w:p w14:paraId="440954EC" w14:textId="77777777" w:rsidR="00510AAA" w:rsidRDefault="00510AAA" w:rsidP="00510AAA"/>
                    <w:p w14:paraId="350BAF83"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p>
                    <w:p w14:paraId="1C58FCE6" w14:textId="77777777" w:rsidR="00510AAA" w:rsidRDefault="00510AAA" w:rsidP="00510AAA"/>
                    <w:p w14:paraId="1CEAC1E6"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751D4CD3" w14:textId="77777777" w:rsidR="00510AAA" w:rsidRDefault="00510AAA" w:rsidP="00510AAA"/>
                    <w:p w14:paraId="0019244E"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5F927C4E" w14:textId="77777777" w:rsidR="00510AAA" w:rsidRDefault="00510AAA" w:rsidP="00510AAA"/>
                    <w:p w14:paraId="11B7B07B"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4EFA0E43" w14:textId="77777777" w:rsidR="00510AAA" w:rsidRDefault="00510AAA" w:rsidP="00510AAA"/>
                    <w:p w14:paraId="6A02074A"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6ADE91C0" w14:textId="77777777" w:rsidR="00510AAA" w:rsidRDefault="00510AAA" w:rsidP="00510AAA"/>
                    <w:p w14:paraId="778A53DB"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p>
                    <w:p w14:paraId="10BFE1FC" w14:textId="77777777" w:rsidR="00510AAA" w:rsidRDefault="00510AAA" w:rsidP="00510AAA"/>
                    <w:p w14:paraId="2C4D49E7"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p>
                    <w:p w14:paraId="2C18F617" w14:textId="77777777" w:rsidR="00510AAA" w:rsidRDefault="00510AAA" w:rsidP="00510AAA"/>
                    <w:p w14:paraId="54A59BA8"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70516AEC" w14:textId="77777777" w:rsidR="00510AAA" w:rsidRDefault="00510AAA" w:rsidP="00510AAA"/>
                    <w:p w14:paraId="7E7FD957"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09C1D752" w14:textId="77777777" w:rsidR="00510AAA" w:rsidRDefault="00510AAA" w:rsidP="00510AAA"/>
                    <w:p w14:paraId="6C6E09E0"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547DD334" w14:textId="77777777" w:rsidR="00510AAA" w:rsidRDefault="00510AAA" w:rsidP="00510AAA"/>
                    <w:p w14:paraId="7A1C6367"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2E1E6DBD" w14:textId="77777777" w:rsidR="00510AAA" w:rsidRDefault="00510AAA" w:rsidP="00510AAA"/>
                    <w:p w14:paraId="6064C74C"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p>
                    <w:p w14:paraId="153E8E12" w14:textId="77777777" w:rsidR="00510AAA" w:rsidRDefault="00510AAA" w:rsidP="00510AAA"/>
                    <w:p w14:paraId="1BDD0BC1"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p>
                    <w:p w14:paraId="0A189BF8" w14:textId="77777777" w:rsidR="00510AAA" w:rsidRDefault="00510AAA" w:rsidP="00510AAA"/>
                    <w:p w14:paraId="6D243D0D"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22471243" w14:textId="77777777" w:rsidR="00510AAA" w:rsidRDefault="00510AAA" w:rsidP="00510AAA"/>
                    <w:p w14:paraId="1B94559B"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24A4D6CE" w14:textId="77777777" w:rsidR="00510AAA" w:rsidRDefault="00510AAA" w:rsidP="00510AAA"/>
                    <w:p w14:paraId="62D158DA"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144A8FFF" w14:textId="77777777" w:rsidR="00510AAA" w:rsidRDefault="00510AAA" w:rsidP="00510AAA"/>
                    <w:p w14:paraId="0B82D33A"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34EE0447" w14:textId="77777777" w:rsidR="00510AAA" w:rsidRDefault="00510AAA" w:rsidP="00510AAA"/>
                    <w:p w14:paraId="2A26F814"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p>
                    <w:p w14:paraId="3407DA67" w14:textId="77777777" w:rsidR="00510AAA" w:rsidRDefault="00510AAA" w:rsidP="00510AAA"/>
                    <w:p w14:paraId="2C5271AB"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p>
                    <w:p w14:paraId="71DF7533" w14:textId="77777777" w:rsidR="00510AAA" w:rsidRDefault="00510AAA" w:rsidP="00510AAA"/>
                    <w:p w14:paraId="24A01BB1"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2D531A03" w14:textId="77777777" w:rsidR="00510AAA" w:rsidRDefault="00510AAA" w:rsidP="00510AAA"/>
                    <w:p w14:paraId="6819AE38"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3C3D7EF9" w14:textId="77777777" w:rsidR="00510AAA" w:rsidRDefault="00510AAA" w:rsidP="00510AAA"/>
                    <w:p w14:paraId="1E3CEE20"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22880909" w14:textId="77777777" w:rsidR="00510AAA" w:rsidRDefault="00510AAA" w:rsidP="00510AAA"/>
                    <w:p w14:paraId="57CF55B7"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48183734" w14:textId="77777777" w:rsidR="00510AAA" w:rsidRDefault="00510AAA" w:rsidP="00510AAA"/>
                    <w:p w14:paraId="640AAB0B"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p>
                    <w:p w14:paraId="0850A715" w14:textId="77777777" w:rsidR="00510AAA" w:rsidRDefault="00510AAA" w:rsidP="00510AAA"/>
                    <w:p w14:paraId="19267B31"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p>
                    <w:p w14:paraId="7450C0DE" w14:textId="77777777" w:rsidR="00510AAA" w:rsidRDefault="00510AAA" w:rsidP="00510AAA"/>
                    <w:p w14:paraId="5903FC15"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08EAA027" w14:textId="77777777" w:rsidR="00510AAA" w:rsidRDefault="00510AAA" w:rsidP="00510AAA"/>
                    <w:p w14:paraId="2C0EA893"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4965CFEA" w14:textId="77777777" w:rsidR="00510AAA" w:rsidRDefault="00510AAA" w:rsidP="00510AAA"/>
                    <w:p w14:paraId="61E62CE8"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5655A582" w14:textId="77777777" w:rsidR="00510AAA" w:rsidRDefault="00510AAA" w:rsidP="00510AAA"/>
                    <w:p w14:paraId="2EBB5547"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63C35198" w14:textId="77777777" w:rsidR="00510AAA" w:rsidRDefault="00510AAA" w:rsidP="00510AAA"/>
                    <w:p w14:paraId="571E1506"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p>
                    <w:p w14:paraId="38197B18" w14:textId="77777777" w:rsidR="00510AAA" w:rsidRDefault="00510AAA" w:rsidP="00510AAA"/>
                    <w:p w14:paraId="4494217C"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p>
                    <w:p w14:paraId="01D55CC1" w14:textId="77777777" w:rsidR="00510AAA" w:rsidRDefault="00510AAA" w:rsidP="00510AAA"/>
                    <w:p w14:paraId="71540F42"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40DA4B31" w14:textId="77777777" w:rsidR="00510AAA" w:rsidRDefault="00510AAA" w:rsidP="00510AAA"/>
                    <w:p w14:paraId="11837D15"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7C623FC7" w14:textId="77777777" w:rsidR="00510AAA" w:rsidRDefault="00510AAA" w:rsidP="00510AAA"/>
                    <w:p w14:paraId="6035BB7D"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0866908B" w14:textId="77777777" w:rsidR="00510AAA" w:rsidRDefault="00510AAA" w:rsidP="00510AAA"/>
                    <w:p w14:paraId="61C3C7B6"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2ED17932" w14:textId="77777777" w:rsidR="00510AAA" w:rsidRDefault="00510AAA" w:rsidP="00510AAA"/>
                    <w:p w14:paraId="3523321B"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p>
                    <w:p w14:paraId="2245FF77" w14:textId="77777777" w:rsidR="00510AAA" w:rsidRDefault="00510AAA" w:rsidP="00510AAA"/>
                    <w:p w14:paraId="726640E8"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p>
                    <w:p w14:paraId="57D50BD3" w14:textId="77777777" w:rsidR="00510AAA" w:rsidRDefault="00510AAA" w:rsidP="00510AAA"/>
                    <w:p w14:paraId="23338E1F"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0BE00764" w14:textId="77777777" w:rsidR="00510AAA" w:rsidRDefault="00510AAA" w:rsidP="00510AAA"/>
                    <w:p w14:paraId="2C884FC9"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04699E4D" w14:textId="77777777" w:rsidR="00510AAA" w:rsidRDefault="00510AAA" w:rsidP="00510AAA"/>
                    <w:p w14:paraId="62EAA000"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r w:rsidRPr="00C13168">
                        <w:rPr>
                          <w:rFonts w:asciiTheme="minorBidi" w:hAnsiTheme="minorBidi" w:cstheme="minorBidi"/>
                          <w:b/>
                          <w:bCs/>
                          <w:rtl/>
                          <w:lang w:bidi="he-IL"/>
                        </w:rPr>
                        <w:t>:</w:t>
                      </w:r>
                    </w:p>
                    <w:p w14:paraId="5E090A66" w14:textId="77777777" w:rsidR="00510AAA" w:rsidRDefault="00510AAA" w:rsidP="00510AAA"/>
                    <w:p w14:paraId="1BE0C233" w14:textId="77777777" w:rsidR="00510AAA" w:rsidRPr="00C13168" w:rsidRDefault="00510AAA" w:rsidP="00510AAA">
                      <w:pPr>
                        <w:jc w:val="right"/>
                        <w:rPr>
                          <w:rFonts w:asciiTheme="minorBidi" w:hAnsiTheme="minorBidi" w:cstheme="minorBidi"/>
                          <w:b/>
                          <w:bCs/>
                          <w:lang w:bidi="he-IL"/>
                        </w:rPr>
                      </w:pPr>
                      <w:r w:rsidRPr="00C13168">
                        <w:rPr>
                          <w:rFonts w:asciiTheme="minorBidi" w:hAnsiTheme="minorBidi" w:cstheme="minorBidi"/>
                          <w:b/>
                          <w:bCs/>
                          <w:rtl/>
                          <w:lang w:bidi="he-IL"/>
                        </w:rPr>
                        <w:t>לאחר לחיצה על הפלוס</w:t>
                      </w:r>
                      <w:r>
                        <w:rPr>
                          <w:rFonts w:asciiTheme="minorBidi" w:hAnsiTheme="minorBidi" w:cstheme="minorBidi" w:hint="cs"/>
                          <w:b/>
                          <w:bCs/>
                          <w:rtl/>
                          <w:lang w:bidi="he-IL"/>
                        </w:rPr>
                        <w:t xml:space="preserve"> נוכל להתקרב</w:t>
                      </w:r>
                      <w:r w:rsidRPr="00C13168">
                        <w:rPr>
                          <w:rFonts w:asciiTheme="minorBidi" w:hAnsiTheme="minorBidi" w:cstheme="minorBidi"/>
                          <w:b/>
                          <w:bCs/>
                          <w:rtl/>
                          <w:lang w:bidi="he-IL"/>
                        </w:rPr>
                        <w:t>:</w:t>
                      </w:r>
                    </w:p>
                    <w:p w14:paraId="1886DB86" w14:textId="77777777" w:rsidR="00510AAA" w:rsidRDefault="00510AAA" w:rsidP="00510AAA"/>
                    <w:p w14:paraId="08A0519D"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כשמתקרבים יותר לנקודה:</w:t>
                      </w:r>
                    </w:p>
                    <w:p w14:paraId="0967B4C7" w14:textId="77777777" w:rsidR="00510AAA" w:rsidRDefault="00510AAA" w:rsidP="00510AAA"/>
                    <w:p w14:paraId="6A8EE75E"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בהתחלה נבחר את כל ציר הזמן:</w:t>
                      </w:r>
                    </w:p>
                    <w:p w14:paraId="074F0061" w14:textId="77777777" w:rsidR="00510AAA" w:rsidRDefault="00510AAA" w:rsidP="00510AAA"/>
                    <w:p w14:paraId="7CCE4D0C"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 xml:space="preserve">בהתחלה נבחר את כל ציר </w:t>
                      </w:r>
                      <w:proofErr w:type="spellStart"/>
                      <w:r>
                        <w:rPr>
                          <w:rFonts w:asciiTheme="minorBidi" w:hAnsiTheme="minorBidi" w:cstheme="minorBidi" w:hint="cs"/>
                          <w:b/>
                          <w:bCs/>
                          <w:rtl/>
                          <w:lang w:bidi="he-IL"/>
                        </w:rPr>
                        <w:t>הזמאפשר</w:t>
                      </w:r>
                      <w:proofErr w:type="spellEnd"/>
                      <w:r>
                        <w:rPr>
                          <w:rFonts w:asciiTheme="minorBidi" w:hAnsiTheme="minorBidi" w:cstheme="minorBidi" w:hint="cs"/>
                          <w:b/>
                          <w:bCs/>
                          <w:rtl/>
                          <w:lang w:bidi="he-IL"/>
                        </w:rPr>
                        <w:t xml:space="preserve"> לסנן פריטים באמצעות מספר מינימלי של אירועים -</w:t>
                      </w:r>
                      <w:r>
                        <w:rPr>
                          <w:rFonts w:asciiTheme="minorBidi" w:hAnsiTheme="minorBidi" w:cstheme="minorBidi"/>
                          <w:b/>
                          <w:bCs/>
                          <w:rtl/>
                          <w:lang w:bidi="he-IL"/>
                        </w:rPr>
                        <w:br/>
                      </w:r>
                      <w:r>
                        <w:rPr>
                          <w:rFonts w:asciiTheme="minorBidi" w:hAnsiTheme="minorBidi" w:cstheme="minorBidi" w:hint="cs"/>
                          <w:b/>
                          <w:bCs/>
                          <w:rtl/>
                          <w:lang w:bidi="he-IL"/>
                        </w:rPr>
                        <w:t>מינימום 50:</w:t>
                      </w:r>
                    </w:p>
                    <w:p w14:paraId="116EADF6" w14:textId="77777777" w:rsidR="00510AAA" w:rsidRDefault="00510AAA" w:rsidP="00510AAA"/>
                    <w:p w14:paraId="5E147FB8"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לסנן פריטים באמצעות מספר מינימלי של אירועים -</w:t>
                      </w:r>
                      <w:r>
                        <w:rPr>
                          <w:rFonts w:asciiTheme="minorBidi" w:hAnsiTheme="minorBidi" w:cstheme="minorBidi"/>
                          <w:b/>
                          <w:bCs/>
                          <w:rtl/>
                          <w:lang w:bidi="he-IL"/>
                        </w:rPr>
                        <w:br/>
                      </w:r>
                      <w:r>
                        <w:rPr>
                          <w:rFonts w:asciiTheme="minorBidi" w:hAnsiTheme="minorBidi" w:cstheme="minorBidi" w:hint="cs"/>
                          <w:b/>
                          <w:bCs/>
                          <w:rtl/>
                          <w:lang w:bidi="he-IL"/>
                        </w:rPr>
                        <w:t>מינימום 50:</w:t>
                      </w:r>
                    </w:p>
                    <w:p w14:paraId="5374AF60" w14:textId="77777777" w:rsidR="00510AAA" w:rsidRDefault="00510AAA" w:rsidP="00510AAA"/>
                    <w:p w14:paraId="3E78E78B"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ן:</w:t>
                      </w:r>
                    </w:p>
                    <w:p w14:paraId="3F578807" w14:textId="77777777" w:rsidR="00510AAA" w:rsidRDefault="00510AAA" w:rsidP="00510AAA"/>
                    <w:p w14:paraId="1C0A47CA"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בהתחלה נבחר את כל ציר הזמן:</w:t>
                      </w:r>
                    </w:p>
                    <w:p w14:paraId="5170E2A7" w14:textId="77777777" w:rsidR="00510AAA" w:rsidRDefault="00510AAA" w:rsidP="00510AAA"/>
                    <w:p w14:paraId="72B40B70"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בהתחלה נבחר את כל ציר הזמן:</w:t>
                      </w:r>
                    </w:p>
                    <w:p w14:paraId="0027C1AD" w14:textId="77777777" w:rsidR="00510AAA" w:rsidRDefault="00510AAA" w:rsidP="00510AAA"/>
                    <w:p w14:paraId="103DB23D"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בהתחלה נבחר את כל ציר הזמן:</w:t>
                      </w:r>
                    </w:p>
                    <w:p w14:paraId="29EB7DF8" w14:textId="77777777" w:rsidR="00510AAA" w:rsidRDefault="00510AAA" w:rsidP="00510AAA"/>
                    <w:p w14:paraId="4A4C5097"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 xml:space="preserve">בהתחלה נבחר את כל ציר </w:t>
                      </w:r>
                      <w:proofErr w:type="spellStart"/>
                      <w:r>
                        <w:rPr>
                          <w:rFonts w:asciiTheme="minorBidi" w:hAnsiTheme="minorBidi" w:cstheme="minorBidi" w:hint="cs"/>
                          <w:b/>
                          <w:bCs/>
                          <w:rtl/>
                          <w:lang w:bidi="he-IL"/>
                        </w:rPr>
                        <w:t>הזמאפשר</w:t>
                      </w:r>
                      <w:proofErr w:type="spellEnd"/>
                      <w:r>
                        <w:rPr>
                          <w:rFonts w:asciiTheme="minorBidi" w:hAnsiTheme="minorBidi" w:cstheme="minorBidi" w:hint="cs"/>
                          <w:b/>
                          <w:bCs/>
                          <w:rtl/>
                          <w:lang w:bidi="he-IL"/>
                        </w:rPr>
                        <w:t xml:space="preserve"> לסנן פריטים באמצעות מספר מינימלי של אירועים -</w:t>
                      </w:r>
                      <w:r>
                        <w:rPr>
                          <w:rFonts w:asciiTheme="minorBidi" w:hAnsiTheme="minorBidi" w:cstheme="minorBidi"/>
                          <w:b/>
                          <w:bCs/>
                          <w:rtl/>
                          <w:lang w:bidi="he-IL"/>
                        </w:rPr>
                        <w:br/>
                      </w:r>
                      <w:r>
                        <w:rPr>
                          <w:rFonts w:asciiTheme="minorBidi" w:hAnsiTheme="minorBidi" w:cstheme="minorBidi" w:hint="cs"/>
                          <w:b/>
                          <w:bCs/>
                          <w:rtl/>
                          <w:lang w:bidi="he-IL"/>
                        </w:rPr>
                        <w:t>מינימום 50:</w:t>
                      </w:r>
                    </w:p>
                    <w:p w14:paraId="6CBC976E" w14:textId="77777777" w:rsidR="00510AAA" w:rsidRDefault="00510AAA" w:rsidP="00510AAA"/>
                    <w:p w14:paraId="1A0A4A5A"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לסנן פריטים באמצעות מספר מינימלי של אירועים -</w:t>
                      </w:r>
                      <w:r>
                        <w:rPr>
                          <w:rFonts w:asciiTheme="minorBidi" w:hAnsiTheme="minorBidi" w:cstheme="minorBidi"/>
                          <w:b/>
                          <w:bCs/>
                          <w:rtl/>
                          <w:lang w:bidi="he-IL"/>
                        </w:rPr>
                        <w:br/>
                      </w:r>
                      <w:r>
                        <w:rPr>
                          <w:rFonts w:asciiTheme="minorBidi" w:hAnsiTheme="minorBidi" w:cstheme="minorBidi" w:hint="cs"/>
                          <w:b/>
                          <w:bCs/>
                          <w:rtl/>
                          <w:lang w:bidi="he-IL"/>
                        </w:rPr>
                        <w:t>מינימום 50:</w:t>
                      </w:r>
                    </w:p>
                    <w:p w14:paraId="17D32E0C" w14:textId="77777777" w:rsidR="00510AAA" w:rsidRDefault="00510AAA" w:rsidP="00510AAA"/>
                    <w:p w14:paraId="1B9A438D"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ן:</w:t>
                      </w:r>
                    </w:p>
                    <w:p w14:paraId="081E2CC0" w14:textId="77777777" w:rsidR="00510AAA" w:rsidRDefault="00510AAA" w:rsidP="00510AAA"/>
                    <w:p w14:paraId="08A781E4"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בהתחלה נבחר את כל ציר הזמן:</w:t>
                      </w:r>
                    </w:p>
                    <w:p w14:paraId="1D2ECDE3" w14:textId="77777777" w:rsidR="00510AAA" w:rsidRDefault="00510AAA" w:rsidP="00510AAA"/>
                    <w:p w14:paraId="279D50F0"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בהתחלה נבחר את כל ציר הזמן:</w:t>
                      </w:r>
                    </w:p>
                    <w:p w14:paraId="5936C800" w14:textId="77777777" w:rsidR="00510AAA" w:rsidRDefault="00510AAA" w:rsidP="00510AAA"/>
                    <w:p w14:paraId="25A38669"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בהתחלה נבחר את כל ציר הזמן:</w:t>
                      </w:r>
                    </w:p>
                    <w:p w14:paraId="0D683EE4" w14:textId="77777777" w:rsidR="00510AAA" w:rsidRDefault="00510AAA" w:rsidP="00510AAA"/>
                    <w:p w14:paraId="73417503"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 xml:space="preserve">בהתחלה נבחר את כל ציר </w:t>
                      </w:r>
                      <w:proofErr w:type="spellStart"/>
                      <w:r>
                        <w:rPr>
                          <w:rFonts w:asciiTheme="minorBidi" w:hAnsiTheme="minorBidi" w:cstheme="minorBidi" w:hint="cs"/>
                          <w:b/>
                          <w:bCs/>
                          <w:rtl/>
                          <w:lang w:bidi="he-IL"/>
                        </w:rPr>
                        <w:t>הזמאפשר</w:t>
                      </w:r>
                      <w:proofErr w:type="spellEnd"/>
                      <w:r>
                        <w:rPr>
                          <w:rFonts w:asciiTheme="minorBidi" w:hAnsiTheme="minorBidi" w:cstheme="minorBidi" w:hint="cs"/>
                          <w:b/>
                          <w:bCs/>
                          <w:rtl/>
                          <w:lang w:bidi="he-IL"/>
                        </w:rPr>
                        <w:t xml:space="preserve"> לסנן פריטים באמצעות מספר מינימלי של אירועים -</w:t>
                      </w:r>
                      <w:r>
                        <w:rPr>
                          <w:rFonts w:asciiTheme="minorBidi" w:hAnsiTheme="minorBidi" w:cstheme="minorBidi"/>
                          <w:b/>
                          <w:bCs/>
                          <w:rtl/>
                          <w:lang w:bidi="he-IL"/>
                        </w:rPr>
                        <w:br/>
                      </w:r>
                      <w:r>
                        <w:rPr>
                          <w:rFonts w:asciiTheme="minorBidi" w:hAnsiTheme="minorBidi" w:cstheme="minorBidi" w:hint="cs"/>
                          <w:b/>
                          <w:bCs/>
                          <w:rtl/>
                          <w:lang w:bidi="he-IL"/>
                        </w:rPr>
                        <w:t>מינימום 50:</w:t>
                      </w:r>
                    </w:p>
                    <w:p w14:paraId="3132D92B" w14:textId="77777777" w:rsidR="00510AAA" w:rsidRDefault="00510AAA" w:rsidP="00510AAA"/>
                    <w:p w14:paraId="06C221D0"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לסנן פריטים באמצעות מספר מינימלי של אירועים -</w:t>
                      </w:r>
                      <w:r>
                        <w:rPr>
                          <w:rFonts w:asciiTheme="minorBidi" w:hAnsiTheme="minorBidi" w:cstheme="minorBidi"/>
                          <w:b/>
                          <w:bCs/>
                          <w:rtl/>
                          <w:lang w:bidi="he-IL"/>
                        </w:rPr>
                        <w:br/>
                      </w:r>
                      <w:r>
                        <w:rPr>
                          <w:rFonts w:asciiTheme="minorBidi" w:hAnsiTheme="minorBidi" w:cstheme="minorBidi" w:hint="cs"/>
                          <w:b/>
                          <w:bCs/>
                          <w:rtl/>
                          <w:lang w:bidi="he-IL"/>
                        </w:rPr>
                        <w:t>מינימום 50:</w:t>
                      </w:r>
                    </w:p>
                    <w:p w14:paraId="6097DE36" w14:textId="77777777" w:rsidR="00510AAA" w:rsidRDefault="00510AAA" w:rsidP="00510AAA"/>
                    <w:p w14:paraId="3D34998E"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ן:</w:t>
                      </w:r>
                    </w:p>
                    <w:p w14:paraId="25F3B18E" w14:textId="77777777" w:rsidR="00510AAA" w:rsidRDefault="00510AAA" w:rsidP="00510AAA"/>
                    <w:p w14:paraId="10EF6DAE"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בהתחלה נבחר את כל ציר הזמן:</w:t>
                      </w:r>
                    </w:p>
                    <w:p w14:paraId="4C4F5E90" w14:textId="77777777" w:rsidR="00510AAA" w:rsidRDefault="00510AAA" w:rsidP="00510AAA"/>
                    <w:p w14:paraId="1BEB968D"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בהתחלה נבחר את כל ציר הזמן:</w:t>
                      </w:r>
                    </w:p>
                    <w:p w14:paraId="37FB69B4" w14:textId="77777777" w:rsidR="00510AAA" w:rsidRDefault="00510AAA" w:rsidP="00510AAA"/>
                    <w:p w14:paraId="4312E6FF"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בהתחלה נבחר את כל ציר הזמן:</w:t>
                      </w:r>
                    </w:p>
                    <w:p w14:paraId="47349EDA" w14:textId="77777777" w:rsidR="00510AAA" w:rsidRDefault="00510AAA" w:rsidP="00510AAA"/>
                    <w:p w14:paraId="48BEDF58"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 xml:space="preserve">בהתחלה נבחר את כל ציר </w:t>
                      </w:r>
                      <w:proofErr w:type="spellStart"/>
                      <w:r>
                        <w:rPr>
                          <w:rFonts w:asciiTheme="minorBidi" w:hAnsiTheme="minorBidi" w:cstheme="minorBidi" w:hint="cs"/>
                          <w:b/>
                          <w:bCs/>
                          <w:rtl/>
                          <w:lang w:bidi="he-IL"/>
                        </w:rPr>
                        <w:t>הזמאפשר</w:t>
                      </w:r>
                      <w:proofErr w:type="spellEnd"/>
                      <w:r>
                        <w:rPr>
                          <w:rFonts w:asciiTheme="minorBidi" w:hAnsiTheme="minorBidi" w:cstheme="minorBidi" w:hint="cs"/>
                          <w:b/>
                          <w:bCs/>
                          <w:rtl/>
                          <w:lang w:bidi="he-IL"/>
                        </w:rPr>
                        <w:t xml:space="preserve"> לסנן פריטים באמצעות מספר מינימלי של אירועים -</w:t>
                      </w:r>
                      <w:r>
                        <w:rPr>
                          <w:rFonts w:asciiTheme="minorBidi" w:hAnsiTheme="minorBidi" w:cstheme="minorBidi"/>
                          <w:b/>
                          <w:bCs/>
                          <w:rtl/>
                          <w:lang w:bidi="he-IL"/>
                        </w:rPr>
                        <w:br/>
                      </w:r>
                      <w:r>
                        <w:rPr>
                          <w:rFonts w:asciiTheme="minorBidi" w:hAnsiTheme="minorBidi" w:cstheme="minorBidi" w:hint="cs"/>
                          <w:b/>
                          <w:bCs/>
                          <w:rtl/>
                          <w:lang w:bidi="he-IL"/>
                        </w:rPr>
                        <w:t>מינימום 50:</w:t>
                      </w:r>
                    </w:p>
                    <w:p w14:paraId="5D8B1E1D" w14:textId="77777777" w:rsidR="00510AAA" w:rsidRDefault="00510AAA" w:rsidP="00510AAA"/>
                    <w:p w14:paraId="3D0F34FF"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לסנן פריטים באמצעות מספר מינימלי של אירועים -</w:t>
                      </w:r>
                      <w:r>
                        <w:rPr>
                          <w:rFonts w:asciiTheme="minorBidi" w:hAnsiTheme="minorBidi" w:cstheme="minorBidi"/>
                          <w:b/>
                          <w:bCs/>
                          <w:rtl/>
                          <w:lang w:bidi="he-IL"/>
                        </w:rPr>
                        <w:br/>
                      </w:r>
                      <w:r>
                        <w:rPr>
                          <w:rFonts w:asciiTheme="minorBidi" w:hAnsiTheme="minorBidi" w:cstheme="minorBidi" w:hint="cs"/>
                          <w:b/>
                          <w:bCs/>
                          <w:rtl/>
                          <w:lang w:bidi="he-IL"/>
                        </w:rPr>
                        <w:t>מינימום 50:</w:t>
                      </w:r>
                    </w:p>
                    <w:p w14:paraId="0B70FB26" w14:textId="77777777" w:rsidR="00510AAA" w:rsidRDefault="00510AAA" w:rsidP="00510AAA"/>
                    <w:p w14:paraId="085F927C"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ן:</w:t>
                      </w:r>
                    </w:p>
                    <w:p w14:paraId="558362EE" w14:textId="77777777" w:rsidR="00510AAA" w:rsidRDefault="00510AAA" w:rsidP="00510AAA"/>
                    <w:p w14:paraId="2C773408"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בהתחלה נבחר את כל ציר הזמן:</w:t>
                      </w:r>
                    </w:p>
                    <w:p w14:paraId="7413DC23" w14:textId="77777777" w:rsidR="00510AAA" w:rsidRDefault="00510AAA" w:rsidP="00510AAA"/>
                    <w:p w14:paraId="38F124A0"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בהתחלה נבחר את כל ציר הזמן:</w:t>
                      </w:r>
                    </w:p>
                    <w:p w14:paraId="1616D5FC" w14:textId="77777777" w:rsidR="00510AAA" w:rsidRDefault="00510AAA" w:rsidP="00510AAA"/>
                    <w:p w14:paraId="051BDF72" w14:textId="77777777" w:rsidR="00510AAA" w:rsidRPr="00C13168" w:rsidRDefault="00510AAA" w:rsidP="00510AAA">
                      <w:pPr>
                        <w:jc w:val="center"/>
                        <w:rPr>
                          <w:rFonts w:asciiTheme="minorBidi" w:hAnsiTheme="minorBidi" w:cstheme="minorBidi"/>
                          <w:b/>
                          <w:bCs/>
                          <w:lang w:bidi="he-IL"/>
                        </w:rPr>
                      </w:pPr>
                      <w:proofErr w:type="spellStart"/>
                      <w:r>
                        <w:rPr>
                          <w:rFonts w:asciiTheme="minorBidi" w:hAnsiTheme="minorBidi" w:cstheme="minorBidi" w:hint="cs"/>
                          <w:b/>
                          <w:bCs/>
                          <w:rtl/>
                          <w:lang w:bidi="he-IL"/>
                        </w:rPr>
                        <w:t>סטיקות</w:t>
                      </w:r>
                      <w:proofErr w:type="spellEnd"/>
                      <w:r>
                        <w:rPr>
                          <w:rFonts w:asciiTheme="minorBidi" w:hAnsiTheme="minorBidi" w:cstheme="minorBidi"/>
                          <w:b/>
                          <w:bCs/>
                          <w:rtl/>
                          <w:lang w:bidi="he-IL"/>
                        </w:rPr>
                        <w:br/>
                      </w:r>
                      <w:r>
                        <w:rPr>
                          <w:rFonts w:asciiTheme="minorBidi" w:hAnsiTheme="minorBidi" w:cstheme="minorBidi" w:hint="cs"/>
                          <w:b/>
                          <w:bCs/>
                          <w:rtl/>
                          <w:lang w:bidi="he-IL"/>
                        </w:rPr>
                        <w:t>על הפיצ'רים השונים</w:t>
                      </w:r>
                    </w:p>
                    <w:p w14:paraId="1957C30D" w14:textId="77777777" w:rsidR="00510AAA" w:rsidRDefault="00510AAA" w:rsidP="00510AAA"/>
                    <w:p w14:paraId="56E28AC2"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4BF227CA" w14:textId="77777777" w:rsidR="00510AAA" w:rsidRDefault="00510AAA" w:rsidP="00510AAA"/>
                    <w:p w14:paraId="23ED5F21"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64673A4C" w14:textId="77777777" w:rsidR="00510AAA" w:rsidRDefault="00510AAA" w:rsidP="00510AAA"/>
                    <w:p w14:paraId="6734501F"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5CF29F49" w14:textId="77777777" w:rsidR="00510AAA" w:rsidRDefault="00510AAA" w:rsidP="00510AAA"/>
                    <w:p w14:paraId="62D58E2E"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35BC72AC" w14:textId="77777777" w:rsidR="00510AAA" w:rsidRDefault="00510AAA" w:rsidP="00510AAA"/>
                    <w:p w14:paraId="198802E8"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p>
                    <w:p w14:paraId="11E450A1" w14:textId="77777777" w:rsidR="00510AAA" w:rsidRDefault="00510AAA" w:rsidP="00510AAA"/>
                    <w:p w14:paraId="7EF5FBDD"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p>
                    <w:p w14:paraId="3DCC4326" w14:textId="77777777" w:rsidR="00510AAA" w:rsidRDefault="00510AAA" w:rsidP="00510AAA"/>
                    <w:p w14:paraId="6038D801"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7FC377F9" w14:textId="77777777" w:rsidR="00510AAA" w:rsidRDefault="00510AAA" w:rsidP="00510AAA"/>
                    <w:p w14:paraId="08DE94F4"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5E05141A" w14:textId="77777777" w:rsidR="00510AAA" w:rsidRDefault="00510AAA" w:rsidP="00510AAA"/>
                    <w:p w14:paraId="03E123E2"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6F2A40EF" w14:textId="77777777" w:rsidR="00510AAA" w:rsidRDefault="00510AAA" w:rsidP="00510AAA"/>
                    <w:p w14:paraId="4309F4A1"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6FFA9C3A" w14:textId="77777777" w:rsidR="00510AAA" w:rsidRDefault="00510AAA" w:rsidP="00510AAA"/>
                    <w:p w14:paraId="7C4851CE"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p>
                    <w:p w14:paraId="7D774C09" w14:textId="77777777" w:rsidR="00510AAA" w:rsidRDefault="00510AAA" w:rsidP="00510AAA"/>
                    <w:p w14:paraId="64ACED61"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p>
                    <w:p w14:paraId="591B82AB" w14:textId="77777777" w:rsidR="00510AAA" w:rsidRDefault="00510AAA" w:rsidP="00510AAA"/>
                    <w:p w14:paraId="0F70D18F"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762422F4" w14:textId="77777777" w:rsidR="00510AAA" w:rsidRDefault="00510AAA" w:rsidP="00510AAA"/>
                    <w:p w14:paraId="635DD9D5"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227AAF80" w14:textId="77777777" w:rsidR="00510AAA" w:rsidRDefault="00510AAA" w:rsidP="00510AAA"/>
                    <w:p w14:paraId="57AB8349"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69D873CA" w14:textId="77777777" w:rsidR="00510AAA" w:rsidRDefault="00510AAA" w:rsidP="00510AAA"/>
                    <w:p w14:paraId="2FDEF848"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17E7AB37" w14:textId="77777777" w:rsidR="00510AAA" w:rsidRDefault="00510AAA" w:rsidP="00510AAA"/>
                    <w:p w14:paraId="2DA01447"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p>
                    <w:p w14:paraId="7136C394" w14:textId="77777777" w:rsidR="00510AAA" w:rsidRDefault="00510AAA" w:rsidP="00510AAA"/>
                    <w:p w14:paraId="5CF9F229"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p>
                    <w:p w14:paraId="7BCBF039" w14:textId="77777777" w:rsidR="00510AAA" w:rsidRDefault="00510AAA" w:rsidP="00510AAA"/>
                    <w:p w14:paraId="59CBB909"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778671B2" w14:textId="77777777" w:rsidR="00510AAA" w:rsidRDefault="00510AAA" w:rsidP="00510AAA"/>
                    <w:p w14:paraId="7BC4BB49"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4551E903" w14:textId="77777777" w:rsidR="00510AAA" w:rsidRDefault="00510AAA" w:rsidP="00510AAA"/>
                    <w:p w14:paraId="7264FDEA"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276DF471" w14:textId="77777777" w:rsidR="00510AAA" w:rsidRDefault="00510AAA" w:rsidP="00510AAA"/>
                    <w:p w14:paraId="40476566"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0E09C570" w14:textId="77777777" w:rsidR="00510AAA" w:rsidRDefault="00510AAA" w:rsidP="00510AAA"/>
                    <w:p w14:paraId="27E802D3"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p>
                    <w:p w14:paraId="0AC127C8" w14:textId="77777777" w:rsidR="00510AAA" w:rsidRDefault="00510AAA" w:rsidP="00510AAA"/>
                    <w:p w14:paraId="2F1FCFF1"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p>
                    <w:p w14:paraId="72791170" w14:textId="77777777" w:rsidR="00510AAA" w:rsidRDefault="00510AAA" w:rsidP="00510AAA"/>
                    <w:p w14:paraId="299EDB11"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4E46EBDF" w14:textId="77777777" w:rsidR="00510AAA" w:rsidRDefault="00510AAA" w:rsidP="00510AAA"/>
                    <w:p w14:paraId="11D3BBE8"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02DC6A5C" w14:textId="77777777" w:rsidR="00510AAA" w:rsidRDefault="00510AAA" w:rsidP="00510AAA"/>
                    <w:p w14:paraId="5CE8EBF0"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6EB04FF2" w14:textId="77777777" w:rsidR="00510AAA" w:rsidRDefault="00510AAA" w:rsidP="00510AAA"/>
                    <w:p w14:paraId="7CF7EE1F"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4E771B2A" w14:textId="77777777" w:rsidR="00510AAA" w:rsidRDefault="00510AAA" w:rsidP="00510AAA"/>
                    <w:p w14:paraId="4A59F67F"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p>
                    <w:p w14:paraId="7852309D" w14:textId="77777777" w:rsidR="00510AAA" w:rsidRDefault="00510AAA" w:rsidP="00510AAA"/>
                    <w:p w14:paraId="041FE602"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p>
                    <w:p w14:paraId="56C78EA7" w14:textId="77777777" w:rsidR="00510AAA" w:rsidRDefault="00510AAA" w:rsidP="00510AAA"/>
                    <w:p w14:paraId="40B871C9"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7EF2130B" w14:textId="77777777" w:rsidR="00510AAA" w:rsidRDefault="00510AAA" w:rsidP="00510AAA"/>
                    <w:p w14:paraId="27D183D6"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2BBB5F84" w14:textId="77777777" w:rsidR="00510AAA" w:rsidRDefault="00510AAA" w:rsidP="00510AAA"/>
                    <w:p w14:paraId="4E4C1C53"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58E78008" w14:textId="77777777" w:rsidR="00510AAA" w:rsidRDefault="00510AAA" w:rsidP="00510AAA"/>
                    <w:p w14:paraId="4427919E"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3D0A24A7" w14:textId="77777777" w:rsidR="00510AAA" w:rsidRDefault="00510AAA" w:rsidP="00510AAA"/>
                    <w:p w14:paraId="492CF4BB"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p>
                    <w:p w14:paraId="5CB59082" w14:textId="77777777" w:rsidR="00510AAA" w:rsidRDefault="00510AAA" w:rsidP="00510AAA"/>
                    <w:p w14:paraId="3C75BE9E"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p>
                    <w:p w14:paraId="0C1E82C0" w14:textId="77777777" w:rsidR="00510AAA" w:rsidRDefault="00510AAA" w:rsidP="00510AAA"/>
                    <w:p w14:paraId="098AC0F1"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2B189214" w14:textId="77777777" w:rsidR="00510AAA" w:rsidRDefault="00510AAA" w:rsidP="00510AAA"/>
                    <w:p w14:paraId="68A8C967"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2E4360D7" w14:textId="77777777" w:rsidR="00510AAA" w:rsidRDefault="00510AAA" w:rsidP="00510AAA"/>
                    <w:p w14:paraId="69E6EB93"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5AE84D94" w14:textId="77777777" w:rsidR="00510AAA" w:rsidRDefault="00510AAA" w:rsidP="00510AAA"/>
                    <w:p w14:paraId="1CF5052E"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7ED46417" w14:textId="77777777" w:rsidR="00510AAA" w:rsidRDefault="00510AAA" w:rsidP="00510AAA"/>
                    <w:p w14:paraId="3510B0E8"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p>
                    <w:p w14:paraId="5C5F7325" w14:textId="77777777" w:rsidR="00510AAA" w:rsidRDefault="00510AAA" w:rsidP="00510AAA"/>
                    <w:p w14:paraId="54D13B7D"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p>
                    <w:p w14:paraId="79E41D92" w14:textId="77777777" w:rsidR="00510AAA" w:rsidRDefault="00510AAA" w:rsidP="00510AAA"/>
                    <w:p w14:paraId="3F4F7136"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65B6F22A" w14:textId="77777777" w:rsidR="00510AAA" w:rsidRDefault="00510AAA" w:rsidP="00510AAA"/>
                    <w:p w14:paraId="36753563"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498DE1AB" w14:textId="77777777" w:rsidR="00510AAA" w:rsidRDefault="00510AAA" w:rsidP="00510AAA"/>
                    <w:p w14:paraId="63173AA1"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r w:rsidRPr="00C13168">
                        <w:rPr>
                          <w:rFonts w:asciiTheme="minorBidi" w:hAnsiTheme="minorBidi" w:cstheme="minorBidi"/>
                          <w:b/>
                          <w:bCs/>
                          <w:rtl/>
                          <w:lang w:bidi="he-IL"/>
                        </w:rPr>
                        <w:t>:</w:t>
                      </w:r>
                    </w:p>
                    <w:p w14:paraId="0D3126B5" w14:textId="77777777" w:rsidR="00510AAA" w:rsidRDefault="00510AAA" w:rsidP="00510AAA"/>
                    <w:p w14:paraId="31A696AA" w14:textId="77777777" w:rsidR="00510AAA" w:rsidRPr="00C13168" w:rsidRDefault="00510AAA" w:rsidP="00510AAA">
                      <w:pPr>
                        <w:jc w:val="right"/>
                        <w:rPr>
                          <w:rFonts w:asciiTheme="minorBidi" w:hAnsiTheme="minorBidi" w:cstheme="minorBidi"/>
                          <w:b/>
                          <w:bCs/>
                          <w:lang w:bidi="he-IL"/>
                        </w:rPr>
                      </w:pPr>
                      <w:r w:rsidRPr="00C13168">
                        <w:rPr>
                          <w:rFonts w:asciiTheme="minorBidi" w:hAnsiTheme="minorBidi" w:cstheme="minorBidi"/>
                          <w:b/>
                          <w:bCs/>
                          <w:rtl/>
                          <w:lang w:bidi="he-IL"/>
                        </w:rPr>
                        <w:t>לאחר לחיצה על הפלוס</w:t>
                      </w:r>
                      <w:r>
                        <w:rPr>
                          <w:rFonts w:asciiTheme="minorBidi" w:hAnsiTheme="minorBidi" w:cstheme="minorBidi" w:hint="cs"/>
                          <w:b/>
                          <w:bCs/>
                          <w:rtl/>
                          <w:lang w:bidi="he-IL"/>
                        </w:rPr>
                        <w:t xml:space="preserve"> נוכל להתקרב</w:t>
                      </w:r>
                      <w:r w:rsidRPr="00C13168">
                        <w:rPr>
                          <w:rFonts w:asciiTheme="minorBidi" w:hAnsiTheme="minorBidi" w:cstheme="minorBidi"/>
                          <w:b/>
                          <w:bCs/>
                          <w:rtl/>
                          <w:lang w:bidi="he-IL"/>
                        </w:rPr>
                        <w:t>:</w:t>
                      </w:r>
                    </w:p>
                    <w:p w14:paraId="5EEED857" w14:textId="77777777" w:rsidR="00510AAA" w:rsidRDefault="00510AAA" w:rsidP="00510AAA"/>
                    <w:p w14:paraId="0BEE609E"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כשמתקרבים יותר לנקודה:</w:t>
                      </w:r>
                    </w:p>
                    <w:p w14:paraId="52FD4D29" w14:textId="77777777" w:rsidR="00510AAA" w:rsidRDefault="00510AAA" w:rsidP="00510AAA"/>
                    <w:p w14:paraId="5A860DD6"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בהתחלה נבחר את כל ציר הזמן:</w:t>
                      </w:r>
                    </w:p>
                    <w:p w14:paraId="63CDB2D1" w14:textId="77777777" w:rsidR="00510AAA" w:rsidRDefault="00510AAA" w:rsidP="00510AAA"/>
                    <w:p w14:paraId="6551E13A"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 xml:space="preserve">בהתחלה נבחר את כל ציר </w:t>
                      </w:r>
                      <w:proofErr w:type="spellStart"/>
                      <w:r>
                        <w:rPr>
                          <w:rFonts w:asciiTheme="minorBidi" w:hAnsiTheme="minorBidi" w:cstheme="minorBidi" w:hint="cs"/>
                          <w:b/>
                          <w:bCs/>
                          <w:rtl/>
                          <w:lang w:bidi="he-IL"/>
                        </w:rPr>
                        <w:t>הזמאפשר</w:t>
                      </w:r>
                      <w:proofErr w:type="spellEnd"/>
                      <w:r>
                        <w:rPr>
                          <w:rFonts w:asciiTheme="minorBidi" w:hAnsiTheme="minorBidi" w:cstheme="minorBidi" w:hint="cs"/>
                          <w:b/>
                          <w:bCs/>
                          <w:rtl/>
                          <w:lang w:bidi="he-IL"/>
                        </w:rPr>
                        <w:t xml:space="preserve"> לסנן פריטים באמצעות מספר מינימלי של אירועים -</w:t>
                      </w:r>
                      <w:r>
                        <w:rPr>
                          <w:rFonts w:asciiTheme="minorBidi" w:hAnsiTheme="minorBidi" w:cstheme="minorBidi"/>
                          <w:b/>
                          <w:bCs/>
                          <w:rtl/>
                          <w:lang w:bidi="he-IL"/>
                        </w:rPr>
                        <w:br/>
                      </w:r>
                      <w:r>
                        <w:rPr>
                          <w:rFonts w:asciiTheme="minorBidi" w:hAnsiTheme="minorBidi" w:cstheme="minorBidi" w:hint="cs"/>
                          <w:b/>
                          <w:bCs/>
                          <w:rtl/>
                          <w:lang w:bidi="he-IL"/>
                        </w:rPr>
                        <w:t>מינימום 50:</w:t>
                      </w:r>
                    </w:p>
                    <w:p w14:paraId="113A5E17" w14:textId="77777777" w:rsidR="00510AAA" w:rsidRDefault="00510AAA" w:rsidP="00510AAA"/>
                    <w:p w14:paraId="0738610A"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לסנן פריטים באמצעות מספר מינימלי של אירועים -</w:t>
                      </w:r>
                      <w:r>
                        <w:rPr>
                          <w:rFonts w:asciiTheme="minorBidi" w:hAnsiTheme="minorBidi" w:cstheme="minorBidi"/>
                          <w:b/>
                          <w:bCs/>
                          <w:rtl/>
                          <w:lang w:bidi="he-IL"/>
                        </w:rPr>
                        <w:br/>
                      </w:r>
                      <w:r>
                        <w:rPr>
                          <w:rFonts w:asciiTheme="minorBidi" w:hAnsiTheme="minorBidi" w:cstheme="minorBidi" w:hint="cs"/>
                          <w:b/>
                          <w:bCs/>
                          <w:rtl/>
                          <w:lang w:bidi="he-IL"/>
                        </w:rPr>
                        <w:t>מינימום 50:</w:t>
                      </w:r>
                    </w:p>
                    <w:p w14:paraId="18EF7774" w14:textId="77777777" w:rsidR="00510AAA" w:rsidRDefault="00510AAA" w:rsidP="00510AAA"/>
                    <w:p w14:paraId="35C6672C"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ן:</w:t>
                      </w:r>
                    </w:p>
                    <w:p w14:paraId="1770C825" w14:textId="77777777" w:rsidR="00510AAA" w:rsidRDefault="00510AAA" w:rsidP="00510AAA"/>
                    <w:p w14:paraId="5CBB0004"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בהתחלה נבחר את כל ציר הזמן:</w:t>
                      </w:r>
                    </w:p>
                    <w:p w14:paraId="0CFC8BB9" w14:textId="77777777" w:rsidR="00510AAA" w:rsidRDefault="00510AAA" w:rsidP="00510AAA"/>
                    <w:p w14:paraId="4F88EBC2"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בהתחלה נבחר את כל ציר הזמן:</w:t>
                      </w:r>
                    </w:p>
                    <w:p w14:paraId="52C94A1E" w14:textId="77777777" w:rsidR="00510AAA" w:rsidRDefault="00510AAA" w:rsidP="00510AAA"/>
                    <w:p w14:paraId="0F2D362C"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בהתחלה נבחר את כל ציר הזמן:</w:t>
                      </w:r>
                    </w:p>
                    <w:p w14:paraId="5483DE38" w14:textId="77777777" w:rsidR="00510AAA" w:rsidRDefault="00510AAA" w:rsidP="00510AAA"/>
                    <w:p w14:paraId="61F0F8F0"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 xml:space="preserve">בהתחלה נבחר את כל ציר </w:t>
                      </w:r>
                      <w:proofErr w:type="spellStart"/>
                      <w:r>
                        <w:rPr>
                          <w:rFonts w:asciiTheme="minorBidi" w:hAnsiTheme="minorBidi" w:cstheme="minorBidi" w:hint="cs"/>
                          <w:b/>
                          <w:bCs/>
                          <w:rtl/>
                          <w:lang w:bidi="he-IL"/>
                        </w:rPr>
                        <w:t>הזמאפשר</w:t>
                      </w:r>
                      <w:proofErr w:type="spellEnd"/>
                      <w:r>
                        <w:rPr>
                          <w:rFonts w:asciiTheme="minorBidi" w:hAnsiTheme="minorBidi" w:cstheme="minorBidi" w:hint="cs"/>
                          <w:b/>
                          <w:bCs/>
                          <w:rtl/>
                          <w:lang w:bidi="he-IL"/>
                        </w:rPr>
                        <w:t xml:space="preserve"> לסנן פריטים באמצעות מספר מינימלי של אירועים -</w:t>
                      </w:r>
                      <w:r>
                        <w:rPr>
                          <w:rFonts w:asciiTheme="minorBidi" w:hAnsiTheme="minorBidi" w:cstheme="minorBidi"/>
                          <w:b/>
                          <w:bCs/>
                          <w:rtl/>
                          <w:lang w:bidi="he-IL"/>
                        </w:rPr>
                        <w:br/>
                      </w:r>
                      <w:r>
                        <w:rPr>
                          <w:rFonts w:asciiTheme="minorBidi" w:hAnsiTheme="minorBidi" w:cstheme="minorBidi" w:hint="cs"/>
                          <w:b/>
                          <w:bCs/>
                          <w:rtl/>
                          <w:lang w:bidi="he-IL"/>
                        </w:rPr>
                        <w:t>מינימום 50:</w:t>
                      </w:r>
                    </w:p>
                    <w:p w14:paraId="748AECEB" w14:textId="77777777" w:rsidR="00510AAA" w:rsidRDefault="00510AAA" w:rsidP="00510AAA"/>
                    <w:p w14:paraId="10AFFC7E"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לסנן פריטים באמצעות מספר מינימלי של אירועים -</w:t>
                      </w:r>
                      <w:r>
                        <w:rPr>
                          <w:rFonts w:asciiTheme="minorBidi" w:hAnsiTheme="minorBidi" w:cstheme="minorBidi"/>
                          <w:b/>
                          <w:bCs/>
                          <w:rtl/>
                          <w:lang w:bidi="he-IL"/>
                        </w:rPr>
                        <w:br/>
                      </w:r>
                      <w:r>
                        <w:rPr>
                          <w:rFonts w:asciiTheme="minorBidi" w:hAnsiTheme="minorBidi" w:cstheme="minorBidi" w:hint="cs"/>
                          <w:b/>
                          <w:bCs/>
                          <w:rtl/>
                          <w:lang w:bidi="he-IL"/>
                        </w:rPr>
                        <w:t>מינימום 50:</w:t>
                      </w:r>
                    </w:p>
                    <w:p w14:paraId="4A7630D5" w14:textId="77777777" w:rsidR="00510AAA" w:rsidRDefault="00510AAA" w:rsidP="00510AAA"/>
                    <w:p w14:paraId="333C4B06"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ן:</w:t>
                      </w:r>
                    </w:p>
                    <w:p w14:paraId="2B16F162" w14:textId="77777777" w:rsidR="00510AAA" w:rsidRDefault="00510AAA" w:rsidP="00510AAA"/>
                    <w:p w14:paraId="2A370C07"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בהתחלה נבחר את כל ציר הזמן:</w:t>
                      </w:r>
                    </w:p>
                    <w:p w14:paraId="1CD530B4" w14:textId="77777777" w:rsidR="00510AAA" w:rsidRDefault="00510AAA" w:rsidP="00510AAA"/>
                    <w:p w14:paraId="39BA19CC"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בהתחלה נבחר את כל ציר הזמן:</w:t>
                      </w:r>
                    </w:p>
                    <w:p w14:paraId="337C67A0" w14:textId="77777777" w:rsidR="00510AAA" w:rsidRDefault="00510AAA" w:rsidP="00510AAA"/>
                    <w:p w14:paraId="46A027A9"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בהתחלה נבחר את כל ציר הזמן:</w:t>
                      </w:r>
                    </w:p>
                    <w:p w14:paraId="091E63A0" w14:textId="77777777" w:rsidR="00510AAA" w:rsidRDefault="00510AAA" w:rsidP="00510AAA"/>
                    <w:p w14:paraId="6DE0B3CF"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 xml:space="preserve">בהתחלה נבחר את כל ציר </w:t>
                      </w:r>
                      <w:proofErr w:type="spellStart"/>
                      <w:r>
                        <w:rPr>
                          <w:rFonts w:asciiTheme="minorBidi" w:hAnsiTheme="minorBidi" w:cstheme="minorBidi" w:hint="cs"/>
                          <w:b/>
                          <w:bCs/>
                          <w:rtl/>
                          <w:lang w:bidi="he-IL"/>
                        </w:rPr>
                        <w:t>הזמאפשר</w:t>
                      </w:r>
                      <w:proofErr w:type="spellEnd"/>
                      <w:r>
                        <w:rPr>
                          <w:rFonts w:asciiTheme="minorBidi" w:hAnsiTheme="minorBidi" w:cstheme="minorBidi" w:hint="cs"/>
                          <w:b/>
                          <w:bCs/>
                          <w:rtl/>
                          <w:lang w:bidi="he-IL"/>
                        </w:rPr>
                        <w:t xml:space="preserve"> לסנן פריטים באמצעות מספר מינימלי של אירועים -</w:t>
                      </w:r>
                      <w:r>
                        <w:rPr>
                          <w:rFonts w:asciiTheme="minorBidi" w:hAnsiTheme="minorBidi" w:cstheme="minorBidi"/>
                          <w:b/>
                          <w:bCs/>
                          <w:rtl/>
                          <w:lang w:bidi="he-IL"/>
                        </w:rPr>
                        <w:br/>
                      </w:r>
                      <w:r>
                        <w:rPr>
                          <w:rFonts w:asciiTheme="minorBidi" w:hAnsiTheme="minorBidi" w:cstheme="minorBidi" w:hint="cs"/>
                          <w:b/>
                          <w:bCs/>
                          <w:rtl/>
                          <w:lang w:bidi="he-IL"/>
                        </w:rPr>
                        <w:t>מינימום 50:</w:t>
                      </w:r>
                    </w:p>
                    <w:p w14:paraId="605EFF5D" w14:textId="77777777" w:rsidR="00510AAA" w:rsidRDefault="00510AAA" w:rsidP="00510AAA"/>
                    <w:p w14:paraId="377773AB"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לסנן פריטים באמצעות מספר מינימלי של אירועים -</w:t>
                      </w:r>
                      <w:r>
                        <w:rPr>
                          <w:rFonts w:asciiTheme="minorBidi" w:hAnsiTheme="minorBidi" w:cstheme="minorBidi"/>
                          <w:b/>
                          <w:bCs/>
                          <w:rtl/>
                          <w:lang w:bidi="he-IL"/>
                        </w:rPr>
                        <w:br/>
                      </w:r>
                      <w:r>
                        <w:rPr>
                          <w:rFonts w:asciiTheme="minorBidi" w:hAnsiTheme="minorBidi" w:cstheme="minorBidi" w:hint="cs"/>
                          <w:b/>
                          <w:bCs/>
                          <w:rtl/>
                          <w:lang w:bidi="he-IL"/>
                        </w:rPr>
                        <w:t>מינימום 50:</w:t>
                      </w:r>
                    </w:p>
                    <w:p w14:paraId="7C9D3BA3" w14:textId="77777777" w:rsidR="00510AAA" w:rsidRDefault="00510AAA" w:rsidP="00510AAA"/>
                    <w:p w14:paraId="3705D839"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ן:</w:t>
                      </w:r>
                    </w:p>
                    <w:p w14:paraId="7644CDDB" w14:textId="77777777" w:rsidR="00510AAA" w:rsidRDefault="00510AAA" w:rsidP="00510AAA"/>
                    <w:p w14:paraId="489A51E1"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בהתחלה נבחר את כל ציר הזמן:</w:t>
                      </w:r>
                    </w:p>
                    <w:p w14:paraId="63440060" w14:textId="77777777" w:rsidR="00510AAA" w:rsidRDefault="00510AAA" w:rsidP="00510AAA"/>
                    <w:p w14:paraId="42CF4255"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בהתחלה נבחר את כל ציר הזמן:</w:t>
                      </w:r>
                    </w:p>
                    <w:p w14:paraId="2430A074" w14:textId="77777777" w:rsidR="00510AAA" w:rsidRDefault="00510AAA" w:rsidP="00510AAA"/>
                    <w:p w14:paraId="7888595B"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בהתחלה נבחר את כל ציר הזמן:</w:t>
                      </w:r>
                    </w:p>
                    <w:p w14:paraId="21D8E262" w14:textId="77777777" w:rsidR="00510AAA" w:rsidRDefault="00510AAA" w:rsidP="00510AAA"/>
                    <w:p w14:paraId="187199DA"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 xml:space="preserve">בהתחלה נבחר את כל ציר </w:t>
                      </w:r>
                      <w:proofErr w:type="spellStart"/>
                      <w:r>
                        <w:rPr>
                          <w:rFonts w:asciiTheme="minorBidi" w:hAnsiTheme="minorBidi" w:cstheme="minorBidi" w:hint="cs"/>
                          <w:b/>
                          <w:bCs/>
                          <w:rtl/>
                          <w:lang w:bidi="he-IL"/>
                        </w:rPr>
                        <w:t>הזמאפשר</w:t>
                      </w:r>
                      <w:proofErr w:type="spellEnd"/>
                      <w:r>
                        <w:rPr>
                          <w:rFonts w:asciiTheme="minorBidi" w:hAnsiTheme="minorBidi" w:cstheme="minorBidi" w:hint="cs"/>
                          <w:b/>
                          <w:bCs/>
                          <w:rtl/>
                          <w:lang w:bidi="he-IL"/>
                        </w:rPr>
                        <w:t xml:space="preserve"> לסנן פריטים באמצעות מספר מינימלי של אירועים -</w:t>
                      </w:r>
                      <w:r>
                        <w:rPr>
                          <w:rFonts w:asciiTheme="minorBidi" w:hAnsiTheme="minorBidi" w:cstheme="minorBidi"/>
                          <w:b/>
                          <w:bCs/>
                          <w:rtl/>
                          <w:lang w:bidi="he-IL"/>
                        </w:rPr>
                        <w:br/>
                      </w:r>
                      <w:r>
                        <w:rPr>
                          <w:rFonts w:asciiTheme="minorBidi" w:hAnsiTheme="minorBidi" w:cstheme="minorBidi" w:hint="cs"/>
                          <w:b/>
                          <w:bCs/>
                          <w:rtl/>
                          <w:lang w:bidi="he-IL"/>
                        </w:rPr>
                        <w:t>מינימום 50:</w:t>
                      </w:r>
                    </w:p>
                    <w:p w14:paraId="59280846" w14:textId="77777777" w:rsidR="00510AAA" w:rsidRDefault="00510AAA" w:rsidP="00510AAA"/>
                    <w:p w14:paraId="6FD25B97"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לסנן פריטים באמצעות מספר מינימלי של אירועים -</w:t>
                      </w:r>
                      <w:r>
                        <w:rPr>
                          <w:rFonts w:asciiTheme="minorBidi" w:hAnsiTheme="minorBidi" w:cstheme="minorBidi"/>
                          <w:b/>
                          <w:bCs/>
                          <w:rtl/>
                          <w:lang w:bidi="he-IL"/>
                        </w:rPr>
                        <w:br/>
                      </w:r>
                      <w:r>
                        <w:rPr>
                          <w:rFonts w:asciiTheme="minorBidi" w:hAnsiTheme="minorBidi" w:cstheme="minorBidi" w:hint="cs"/>
                          <w:b/>
                          <w:bCs/>
                          <w:rtl/>
                          <w:lang w:bidi="he-IL"/>
                        </w:rPr>
                        <w:t>מינימום 50:</w:t>
                      </w:r>
                    </w:p>
                    <w:p w14:paraId="74109ADA" w14:textId="77777777" w:rsidR="00510AAA" w:rsidRDefault="00510AAA" w:rsidP="00510AAA"/>
                    <w:p w14:paraId="3C1185B9"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ן:</w:t>
                      </w:r>
                    </w:p>
                    <w:p w14:paraId="0743CCAC" w14:textId="77777777" w:rsidR="00510AAA" w:rsidRDefault="00510AAA" w:rsidP="00510AAA"/>
                    <w:p w14:paraId="4F0F9A61"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בהתחלה נבחר את כל ציר הזמן:</w:t>
                      </w:r>
                    </w:p>
                    <w:p w14:paraId="24A26869" w14:textId="77777777" w:rsidR="00510AAA" w:rsidRDefault="00510AAA" w:rsidP="00510AAA"/>
                    <w:p w14:paraId="058C5093"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בהתחלה נבחר את כל ציר הזמן:</w:t>
                      </w:r>
                    </w:p>
                    <w:p w14:paraId="72FBD55E" w14:textId="77777777" w:rsidR="00510AAA" w:rsidRDefault="00510AAA" w:rsidP="00510AAA"/>
                    <w:p w14:paraId="4235594E" w14:textId="77777777" w:rsidR="00510AAA" w:rsidRPr="00C13168" w:rsidRDefault="00510AAA" w:rsidP="00510AAA">
                      <w:pPr>
                        <w:jc w:val="center"/>
                        <w:rPr>
                          <w:rFonts w:asciiTheme="minorBidi" w:hAnsiTheme="minorBidi" w:cstheme="minorBidi"/>
                          <w:b/>
                          <w:bCs/>
                          <w:lang w:bidi="he-IL"/>
                        </w:rPr>
                      </w:pPr>
                      <w:proofErr w:type="spellStart"/>
                      <w:r>
                        <w:rPr>
                          <w:rFonts w:asciiTheme="minorBidi" w:hAnsiTheme="minorBidi" w:cstheme="minorBidi" w:hint="cs"/>
                          <w:b/>
                          <w:bCs/>
                          <w:rtl/>
                          <w:lang w:bidi="he-IL"/>
                        </w:rPr>
                        <w:t>סטיקות</w:t>
                      </w:r>
                      <w:proofErr w:type="spellEnd"/>
                      <w:r>
                        <w:rPr>
                          <w:rFonts w:asciiTheme="minorBidi" w:hAnsiTheme="minorBidi" w:cstheme="minorBidi"/>
                          <w:b/>
                          <w:bCs/>
                          <w:rtl/>
                          <w:lang w:bidi="he-IL"/>
                        </w:rPr>
                        <w:br/>
                      </w:r>
                      <w:r>
                        <w:rPr>
                          <w:rFonts w:asciiTheme="minorBidi" w:hAnsiTheme="minorBidi" w:cstheme="minorBidi" w:hint="cs"/>
                          <w:b/>
                          <w:bCs/>
                          <w:rtl/>
                          <w:lang w:bidi="he-IL"/>
                        </w:rPr>
                        <w:t>על הפיצ'רים השונים</w:t>
                      </w:r>
                    </w:p>
                    <w:p w14:paraId="13AFDD61" w14:textId="77777777" w:rsidR="00510AAA" w:rsidRDefault="00510AAA" w:rsidP="00510AAA"/>
                    <w:p w14:paraId="5CCC961F"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2FA812D5" w14:textId="77777777" w:rsidR="00510AAA" w:rsidRDefault="00510AAA" w:rsidP="00510AAA"/>
                    <w:p w14:paraId="5DE73A9C"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0AC06C95" w14:textId="77777777" w:rsidR="00510AAA" w:rsidRDefault="00510AAA" w:rsidP="00510AAA"/>
                    <w:p w14:paraId="131257EA"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41C35FEF" w14:textId="77777777" w:rsidR="00510AAA" w:rsidRDefault="00510AAA" w:rsidP="00510AAA"/>
                    <w:p w14:paraId="7F4428F0"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74E38C93" w14:textId="77777777" w:rsidR="00510AAA" w:rsidRDefault="00510AAA" w:rsidP="00510AAA"/>
                    <w:p w14:paraId="5894DA50"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p>
                    <w:p w14:paraId="61881317" w14:textId="77777777" w:rsidR="00510AAA" w:rsidRDefault="00510AAA" w:rsidP="00510AAA"/>
                    <w:p w14:paraId="3C514601"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p>
                    <w:p w14:paraId="14F75661" w14:textId="77777777" w:rsidR="00510AAA" w:rsidRDefault="00510AAA" w:rsidP="00510AAA"/>
                    <w:p w14:paraId="6FB97BAF"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39CAEE79" w14:textId="77777777" w:rsidR="00510AAA" w:rsidRDefault="00510AAA" w:rsidP="00510AAA"/>
                    <w:p w14:paraId="392B6236"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50638BAE" w14:textId="77777777" w:rsidR="00510AAA" w:rsidRDefault="00510AAA" w:rsidP="00510AAA"/>
                    <w:p w14:paraId="15F278CA"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1210AA6A" w14:textId="77777777" w:rsidR="00510AAA" w:rsidRDefault="00510AAA" w:rsidP="00510AAA"/>
                    <w:p w14:paraId="24664D7F"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03B7C254" w14:textId="77777777" w:rsidR="00510AAA" w:rsidRDefault="00510AAA" w:rsidP="00510AAA"/>
                    <w:p w14:paraId="3BA6C50A"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p>
                    <w:p w14:paraId="07E1F723" w14:textId="77777777" w:rsidR="00510AAA" w:rsidRDefault="00510AAA" w:rsidP="00510AAA"/>
                    <w:p w14:paraId="02D2BFC7"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p>
                    <w:p w14:paraId="6A13E266" w14:textId="77777777" w:rsidR="00510AAA" w:rsidRDefault="00510AAA" w:rsidP="00510AAA"/>
                    <w:p w14:paraId="17E14A3C"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38E9AED9" w14:textId="77777777" w:rsidR="00510AAA" w:rsidRDefault="00510AAA" w:rsidP="00510AAA"/>
                    <w:p w14:paraId="77E58682"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3B661499" w14:textId="77777777" w:rsidR="00510AAA" w:rsidRDefault="00510AAA" w:rsidP="00510AAA"/>
                    <w:p w14:paraId="563116A9"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343F2C82" w14:textId="77777777" w:rsidR="00510AAA" w:rsidRDefault="00510AAA" w:rsidP="00510AAA"/>
                    <w:p w14:paraId="769B4C44"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3EC9D320" w14:textId="77777777" w:rsidR="00510AAA" w:rsidRDefault="00510AAA" w:rsidP="00510AAA"/>
                    <w:p w14:paraId="5FB5475E"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p>
                    <w:p w14:paraId="487FCBB2" w14:textId="77777777" w:rsidR="00510AAA" w:rsidRDefault="00510AAA" w:rsidP="00510AAA"/>
                    <w:p w14:paraId="69B650BD"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p>
                    <w:p w14:paraId="12446424" w14:textId="77777777" w:rsidR="00510AAA" w:rsidRDefault="00510AAA" w:rsidP="00510AAA"/>
                    <w:p w14:paraId="64C267C2"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11135D8A" w14:textId="77777777" w:rsidR="00510AAA" w:rsidRDefault="00510AAA" w:rsidP="00510AAA"/>
                    <w:p w14:paraId="2EF8255D"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00BE3D67" w14:textId="77777777" w:rsidR="00510AAA" w:rsidRDefault="00510AAA" w:rsidP="00510AAA"/>
                    <w:p w14:paraId="1D463904"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2A060275" w14:textId="77777777" w:rsidR="00510AAA" w:rsidRDefault="00510AAA" w:rsidP="00510AAA"/>
                    <w:p w14:paraId="439903BB"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6030E81F" w14:textId="77777777" w:rsidR="00510AAA" w:rsidRDefault="00510AAA" w:rsidP="00510AAA"/>
                    <w:p w14:paraId="4F45E4D9"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p>
                    <w:p w14:paraId="47692EC6" w14:textId="77777777" w:rsidR="00510AAA" w:rsidRDefault="00510AAA" w:rsidP="00510AAA"/>
                    <w:p w14:paraId="293448E2"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p>
                    <w:p w14:paraId="55DCCF9B" w14:textId="77777777" w:rsidR="00510AAA" w:rsidRDefault="00510AAA" w:rsidP="00510AAA"/>
                    <w:p w14:paraId="13154E6B"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336E21EF" w14:textId="77777777" w:rsidR="00510AAA" w:rsidRDefault="00510AAA" w:rsidP="00510AAA"/>
                    <w:p w14:paraId="2318971B"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0169B304" w14:textId="77777777" w:rsidR="00510AAA" w:rsidRDefault="00510AAA" w:rsidP="00510AAA"/>
                    <w:p w14:paraId="4F054983"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18E2151D" w14:textId="77777777" w:rsidR="00510AAA" w:rsidRDefault="00510AAA" w:rsidP="00510AAA"/>
                    <w:p w14:paraId="3450B567"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174C0F48" w14:textId="77777777" w:rsidR="00510AAA" w:rsidRDefault="00510AAA" w:rsidP="00510AAA"/>
                    <w:p w14:paraId="5BF2EEFB"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p>
                    <w:p w14:paraId="11C70B5F" w14:textId="77777777" w:rsidR="00510AAA" w:rsidRDefault="00510AAA" w:rsidP="00510AAA"/>
                    <w:p w14:paraId="1C0BFC7A"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p>
                    <w:p w14:paraId="12E19A4E" w14:textId="77777777" w:rsidR="00510AAA" w:rsidRDefault="00510AAA" w:rsidP="00510AAA"/>
                    <w:p w14:paraId="73E96ED6"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5D4DF30A" w14:textId="77777777" w:rsidR="00510AAA" w:rsidRDefault="00510AAA" w:rsidP="00510AAA"/>
                    <w:p w14:paraId="1271A4AC"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2CC70C63" w14:textId="77777777" w:rsidR="00510AAA" w:rsidRDefault="00510AAA" w:rsidP="00510AAA"/>
                    <w:p w14:paraId="6B330AC1"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20307152" w14:textId="77777777" w:rsidR="00510AAA" w:rsidRDefault="00510AAA" w:rsidP="00510AAA"/>
                    <w:p w14:paraId="7D781D25"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040303CA" w14:textId="77777777" w:rsidR="00510AAA" w:rsidRDefault="00510AAA" w:rsidP="00510AAA"/>
                    <w:p w14:paraId="02B50CDE"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p>
                    <w:p w14:paraId="76BB41C4" w14:textId="77777777" w:rsidR="00510AAA" w:rsidRDefault="00510AAA" w:rsidP="00510AAA"/>
                    <w:p w14:paraId="08D6E0FD"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p>
                    <w:p w14:paraId="3681F9CA" w14:textId="77777777" w:rsidR="00510AAA" w:rsidRDefault="00510AAA" w:rsidP="00510AAA"/>
                    <w:p w14:paraId="335896D8"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689FBBDA" w14:textId="77777777" w:rsidR="00510AAA" w:rsidRDefault="00510AAA" w:rsidP="00510AAA"/>
                    <w:p w14:paraId="52F67CCD"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551E9FCF" w14:textId="77777777" w:rsidR="00510AAA" w:rsidRDefault="00510AAA" w:rsidP="00510AAA"/>
                    <w:p w14:paraId="12E5B227"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10F02F81" w14:textId="77777777" w:rsidR="00510AAA" w:rsidRDefault="00510AAA" w:rsidP="00510AAA"/>
                    <w:p w14:paraId="695B1737"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66969163" w14:textId="77777777" w:rsidR="00510AAA" w:rsidRDefault="00510AAA" w:rsidP="00510AAA"/>
                    <w:p w14:paraId="39547F32"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p>
                    <w:p w14:paraId="79A08125" w14:textId="77777777" w:rsidR="00510AAA" w:rsidRDefault="00510AAA" w:rsidP="00510AAA"/>
                    <w:p w14:paraId="1D875C6F"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p>
                    <w:p w14:paraId="6CF1C8B1" w14:textId="77777777" w:rsidR="00510AAA" w:rsidRDefault="00510AAA" w:rsidP="00510AAA"/>
                    <w:p w14:paraId="12AD1B40"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15FB1DED" w14:textId="77777777" w:rsidR="00510AAA" w:rsidRDefault="00510AAA" w:rsidP="00510AAA"/>
                    <w:p w14:paraId="5DB7BF00"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6D273BCA" w14:textId="77777777" w:rsidR="00510AAA" w:rsidRDefault="00510AAA" w:rsidP="00510AAA"/>
                    <w:p w14:paraId="152D9797"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r w:rsidRPr="00C13168">
                        <w:rPr>
                          <w:rFonts w:asciiTheme="minorBidi" w:hAnsiTheme="minorBidi" w:cstheme="minorBidi"/>
                          <w:b/>
                          <w:bCs/>
                          <w:rtl/>
                          <w:lang w:bidi="he-IL"/>
                        </w:rPr>
                        <w:t>:</w:t>
                      </w:r>
                    </w:p>
                    <w:p w14:paraId="111D4237" w14:textId="77777777" w:rsidR="00510AAA" w:rsidRDefault="00510AAA" w:rsidP="00510AAA"/>
                    <w:p w14:paraId="2A8200F6" w14:textId="77777777" w:rsidR="00510AAA" w:rsidRPr="00C13168" w:rsidRDefault="00510AAA" w:rsidP="00510AAA">
                      <w:pPr>
                        <w:jc w:val="right"/>
                        <w:rPr>
                          <w:rFonts w:asciiTheme="minorBidi" w:hAnsiTheme="minorBidi" w:cstheme="minorBidi"/>
                          <w:b/>
                          <w:bCs/>
                          <w:lang w:bidi="he-IL"/>
                        </w:rPr>
                      </w:pPr>
                      <w:r w:rsidRPr="00C13168">
                        <w:rPr>
                          <w:rFonts w:asciiTheme="minorBidi" w:hAnsiTheme="minorBidi" w:cstheme="minorBidi"/>
                          <w:b/>
                          <w:bCs/>
                          <w:rtl/>
                          <w:lang w:bidi="he-IL"/>
                        </w:rPr>
                        <w:t>לאחר לחיצה על הפלוס</w:t>
                      </w:r>
                      <w:r>
                        <w:rPr>
                          <w:rFonts w:asciiTheme="minorBidi" w:hAnsiTheme="minorBidi" w:cstheme="minorBidi" w:hint="cs"/>
                          <w:b/>
                          <w:bCs/>
                          <w:rtl/>
                          <w:lang w:bidi="he-IL"/>
                        </w:rPr>
                        <w:t xml:space="preserve"> נוכל להתקרב</w:t>
                      </w:r>
                      <w:r w:rsidRPr="00C13168">
                        <w:rPr>
                          <w:rFonts w:asciiTheme="minorBidi" w:hAnsiTheme="minorBidi" w:cstheme="minorBidi"/>
                          <w:b/>
                          <w:bCs/>
                          <w:rtl/>
                          <w:lang w:bidi="he-IL"/>
                        </w:rPr>
                        <w:t>:</w:t>
                      </w:r>
                    </w:p>
                    <w:p w14:paraId="586BB40F" w14:textId="77777777" w:rsidR="00510AAA" w:rsidRDefault="00510AAA" w:rsidP="00510AAA"/>
                    <w:p w14:paraId="36E7835C"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כשמתקרבים יותר לנקודה:</w:t>
                      </w:r>
                    </w:p>
                    <w:p w14:paraId="6AA72714" w14:textId="77777777" w:rsidR="00510AAA" w:rsidRDefault="00510AAA" w:rsidP="00510AAA"/>
                    <w:p w14:paraId="29930F1F"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בהתחלה נבחר את כל ציר הזמן:</w:t>
                      </w:r>
                    </w:p>
                    <w:p w14:paraId="09B7DE79" w14:textId="77777777" w:rsidR="00510AAA" w:rsidRDefault="00510AAA" w:rsidP="00510AAA"/>
                    <w:p w14:paraId="6DDE8300"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 xml:space="preserve">בהתחלה נבחר את כל ציר </w:t>
                      </w:r>
                      <w:proofErr w:type="spellStart"/>
                      <w:r>
                        <w:rPr>
                          <w:rFonts w:asciiTheme="minorBidi" w:hAnsiTheme="minorBidi" w:cstheme="minorBidi" w:hint="cs"/>
                          <w:b/>
                          <w:bCs/>
                          <w:rtl/>
                          <w:lang w:bidi="he-IL"/>
                        </w:rPr>
                        <w:t>הזמאפשר</w:t>
                      </w:r>
                      <w:proofErr w:type="spellEnd"/>
                      <w:r>
                        <w:rPr>
                          <w:rFonts w:asciiTheme="minorBidi" w:hAnsiTheme="minorBidi" w:cstheme="minorBidi" w:hint="cs"/>
                          <w:b/>
                          <w:bCs/>
                          <w:rtl/>
                          <w:lang w:bidi="he-IL"/>
                        </w:rPr>
                        <w:t xml:space="preserve"> לסנן פריטים באמצעות מספר מינימלי של אירועים -</w:t>
                      </w:r>
                      <w:r>
                        <w:rPr>
                          <w:rFonts w:asciiTheme="minorBidi" w:hAnsiTheme="minorBidi" w:cstheme="minorBidi"/>
                          <w:b/>
                          <w:bCs/>
                          <w:rtl/>
                          <w:lang w:bidi="he-IL"/>
                        </w:rPr>
                        <w:br/>
                      </w:r>
                      <w:r>
                        <w:rPr>
                          <w:rFonts w:asciiTheme="minorBidi" w:hAnsiTheme="minorBidi" w:cstheme="minorBidi" w:hint="cs"/>
                          <w:b/>
                          <w:bCs/>
                          <w:rtl/>
                          <w:lang w:bidi="he-IL"/>
                        </w:rPr>
                        <w:t>מינימום 50:</w:t>
                      </w:r>
                    </w:p>
                    <w:p w14:paraId="0C5475F0" w14:textId="77777777" w:rsidR="00510AAA" w:rsidRDefault="00510AAA" w:rsidP="00510AAA"/>
                    <w:p w14:paraId="1F3D310F"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לסנן פריטים באמצעות מספר מינימלי של אירועים -</w:t>
                      </w:r>
                      <w:r>
                        <w:rPr>
                          <w:rFonts w:asciiTheme="minorBidi" w:hAnsiTheme="minorBidi" w:cstheme="minorBidi"/>
                          <w:b/>
                          <w:bCs/>
                          <w:rtl/>
                          <w:lang w:bidi="he-IL"/>
                        </w:rPr>
                        <w:br/>
                      </w:r>
                      <w:r>
                        <w:rPr>
                          <w:rFonts w:asciiTheme="minorBidi" w:hAnsiTheme="minorBidi" w:cstheme="minorBidi" w:hint="cs"/>
                          <w:b/>
                          <w:bCs/>
                          <w:rtl/>
                          <w:lang w:bidi="he-IL"/>
                        </w:rPr>
                        <w:t>מינימום 50:</w:t>
                      </w:r>
                    </w:p>
                    <w:p w14:paraId="098FE11F" w14:textId="77777777" w:rsidR="00510AAA" w:rsidRDefault="00510AAA" w:rsidP="00510AAA"/>
                    <w:p w14:paraId="6FBC1F7A"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ן:</w:t>
                      </w:r>
                    </w:p>
                    <w:p w14:paraId="1F107486" w14:textId="77777777" w:rsidR="00510AAA" w:rsidRDefault="00510AAA" w:rsidP="00510AAA"/>
                    <w:p w14:paraId="5552ED0E"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בהתחלה נבחר את כל ציר הזמן:</w:t>
                      </w:r>
                    </w:p>
                    <w:p w14:paraId="695D0AA6" w14:textId="77777777" w:rsidR="00510AAA" w:rsidRDefault="00510AAA" w:rsidP="00510AAA"/>
                    <w:p w14:paraId="316E76F8"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בהתחלה נבחר את כל ציר הזמן:</w:t>
                      </w:r>
                    </w:p>
                    <w:p w14:paraId="75D6DAD0" w14:textId="77777777" w:rsidR="00510AAA" w:rsidRDefault="00510AAA" w:rsidP="00510AAA"/>
                    <w:p w14:paraId="4E954BC8"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בהתחלה נבחר את כל ציר הזמן:</w:t>
                      </w:r>
                    </w:p>
                    <w:p w14:paraId="508918FD" w14:textId="77777777" w:rsidR="00510AAA" w:rsidRDefault="00510AAA" w:rsidP="00510AAA"/>
                    <w:p w14:paraId="369079E0"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 xml:space="preserve">בהתחלה נבחר את כל ציר </w:t>
                      </w:r>
                      <w:proofErr w:type="spellStart"/>
                      <w:r>
                        <w:rPr>
                          <w:rFonts w:asciiTheme="minorBidi" w:hAnsiTheme="minorBidi" w:cstheme="minorBidi" w:hint="cs"/>
                          <w:b/>
                          <w:bCs/>
                          <w:rtl/>
                          <w:lang w:bidi="he-IL"/>
                        </w:rPr>
                        <w:t>הזמאפשר</w:t>
                      </w:r>
                      <w:proofErr w:type="spellEnd"/>
                      <w:r>
                        <w:rPr>
                          <w:rFonts w:asciiTheme="minorBidi" w:hAnsiTheme="minorBidi" w:cstheme="minorBidi" w:hint="cs"/>
                          <w:b/>
                          <w:bCs/>
                          <w:rtl/>
                          <w:lang w:bidi="he-IL"/>
                        </w:rPr>
                        <w:t xml:space="preserve"> לסנן פריטים באמצעות מספר מינימלי של אירועים -</w:t>
                      </w:r>
                      <w:r>
                        <w:rPr>
                          <w:rFonts w:asciiTheme="minorBidi" w:hAnsiTheme="minorBidi" w:cstheme="minorBidi"/>
                          <w:b/>
                          <w:bCs/>
                          <w:rtl/>
                          <w:lang w:bidi="he-IL"/>
                        </w:rPr>
                        <w:br/>
                      </w:r>
                      <w:r>
                        <w:rPr>
                          <w:rFonts w:asciiTheme="minorBidi" w:hAnsiTheme="minorBidi" w:cstheme="minorBidi" w:hint="cs"/>
                          <w:b/>
                          <w:bCs/>
                          <w:rtl/>
                          <w:lang w:bidi="he-IL"/>
                        </w:rPr>
                        <w:t>מינימום 50:</w:t>
                      </w:r>
                    </w:p>
                    <w:p w14:paraId="5FA069A7" w14:textId="77777777" w:rsidR="00510AAA" w:rsidRDefault="00510AAA" w:rsidP="00510AAA"/>
                    <w:p w14:paraId="28021F5C"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לסנן פריטים באמצעות מספר מינימלי של אירועים -</w:t>
                      </w:r>
                      <w:r>
                        <w:rPr>
                          <w:rFonts w:asciiTheme="minorBidi" w:hAnsiTheme="minorBidi" w:cstheme="minorBidi"/>
                          <w:b/>
                          <w:bCs/>
                          <w:rtl/>
                          <w:lang w:bidi="he-IL"/>
                        </w:rPr>
                        <w:br/>
                      </w:r>
                      <w:r>
                        <w:rPr>
                          <w:rFonts w:asciiTheme="minorBidi" w:hAnsiTheme="minorBidi" w:cstheme="minorBidi" w:hint="cs"/>
                          <w:b/>
                          <w:bCs/>
                          <w:rtl/>
                          <w:lang w:bidi="he-IL"/>
                        </w:rPr>
                        <w:t>מינימום 50:</w:t>
                      </w:r>
                    </w:p>
                    <w:p w14:paraId="7479D147" w14:textId="77777777" w:rsidR="00510AAA" w:rsidRDefault="00510AAA" w:rsidP="00510AAA"/>
                    <w:p w14:paraId="005E8E3A"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ן:</w:t>
                      </w:r>
                    </w:p>
                    <w:p w14:paraId="4682FD3E" w14:textId="77777777" w:rsidR="00510AAA" w:rsidRDefault="00510AAA" w:rsidP="00510AAA"/>
                    <w:p w14:paraId="2A3A19E1"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בהתחלה נבחר את כל ציר הזמן:</w:t>
                      </w:r>
                    </w:p>
                    <w:p w14:paraId="11FF9340" w14:textId="77777777" w:rsidR="00510AAA" w:rsidRDefault="00510AAA" w:rsidP="00510AAA"/>
                    <w:p w14:paraId="14C0AECE"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בהתחלה נבחר את כל ציר הזמן:</w:t>
                      </w:r>
                    </w:p>
                    <w:p w14:paraId="3EFEE349" w14:textId="77777777" w:rsidR="00510AAA" w:rsidRDefault="00510AAA" w:rsidP="00510AAA"/>
                    <w:p w14:paraId="5362482D"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בהתחלה נבחר את כל ציר הזמן:</w:t>
                      </w:r>
                    </w:p>
                    <w:p w14:paraId="7C77CC52" w14:textId="77777777" w:rsidR="00510AAA" w:rsidRDefault="00510AAA" w:rsidP="00510AAA"/>
                    <w:p w14:paraId="1AE66E29"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 xml:space="preserve">בהתחלה נבחר את כל ציר </w:t>
                      </w:r>
                      <w:proofErr w:type="spellStart"/>
                      <w:r>
                        <w:rPr>
                          <w:rFonts w:asciiTheme="minorBidi" w:hAnsiTheme="minorBidi" w:cstheme="minorBidi" w:hint="cs"/>
                          <w:b/>
                          <w:bCs/>
                          <w:rtl/>
                          <w:lang w:bidi="he-IL"/>
                        </w:rPr>
                        <w:t>הזמאפשר</w:t>
                      </w:r>
                      <w:proofErr w:type="spellEnd"/>
                      <w:r>
                        <w:rPr>
                          <w:rFonts w:asciiTheme="minorBidi" w:hAnsiTheme="minorBidi" w:cstheme="minorBidi" w:hint="cs"/>
                          <w:b/>
                          <w:bCs/>
                          <w:rtl/>
                          <w:lang w:bidi="he-IL"/>
                        </w:rPr>
                        <w:t xml:space="preserve"> לסנן פריטים באמצעות מספר מינימלי של אירועים -</w:t>
                      </w:r>
                      <w:r>
                        <w:rPr>
                          <w:rFonts w:asciiTheme="minorBidi" w:hAnsiTheme="minorBidi" w:cstheme="minorBidi"/>
                          <w:b/>
                          <w:bCs/>
                          <w:rtl/>
                          <w:lang w:bidi="he-IL"/>
                        </w:rPr>
                        <w:br/>
                      </w:r>
                      <w:r>
                        <w:rPr>
                          <w:rFonts w:asciiTheme="minorBidi" w:hAnsiTheme="minorBidi" w:cstheme="minorBidi" w:hint="cs"/>
                          <w:b/>
                          <w:bCs/>
                          <w:rtl/>
                          <w:lang w:bidi="he-IL"/>
                        </w:rPr>
                        <w:t>מינימום 50:</w:t>
                      </w:r>
                    </w:p>
                    <w:p w14:paraId="151CE4DA" w14:textId="77777777" w:rsidR="00510AAA" w:rsidRDefault="00510AAA" w:rsidP="00510AAA"/>
                    <w:p w14:paraId="10843D64"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לסנן פריטים באמצעות מספר מינימלי של אירועים -</w:t>
                      </w:r>
                      <w:r>
                        <w:rPr>
                          <w:rFonts w:asciiTheme="minorBidi" w:hAnsiTheme="minorBidi" w:cstheme="minorBidi"/>
                          <w:b/>
                          <w:bCs/>
                          <w:rtl/>
                          <w:lang w:bidi="he-IL"/>
                        </w:rPr>
                        <w:br/>
                      </w:r>
                      <w:r>
                        <w:rPr>
                          <w:rFonts w:asciiTheme="minorBidi" w:hAnsiTheme="minorBidi" w:cstheme="minorBidi" w:hint="cs"/>
                          <w:b/>
                          <w:bCs/>
                          <w:rtl/>
                          <w:lang w:bidi="he-IL"/>
                        </w:rPr>
                        <w:t>מינימום 50:</w:t>
                      </w:r>
                    </w:p>
                    <w:p w14:paraId="3C33CFAA" w14:textId="77777777" w:rsidR="00510AAA" w:rsidRDefault="00510AAA" w:rsidP="00510AAA"/>
                    <w:p w14:paraId="2AB2784A"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ן:</w:t>
                      </w:r>
                    </w:p>
                    <w:p w14:paraId="1BBD65F5" w14:textId="77777777" w:rsidR="00510AAA" w:rsidRDefault="00510AAA" w:rsidP="00510AAA"/>
                    <w:p w14:paraId="4BFD2EE3"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בהתחלה נבחר את כל ציר הזמן:</w:t>
                      </w:r>
                    </w:p>
                    <w:p w14:paraId="4AFC8DDC" w14:textId="77777777" w:rsidR="00510AAA" w:rsidRDefault="00510AAA" w:rsidP="00510AAA"/>
                    <w:p w14:paraId="55DB1121"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בהתחלה נבחר את כל ציר הזמן:</w:t>
                      </w:r>
                    </w:p>
                    <w:p w14:paraId="502D0185" w14:textId="77777777" w:rsidR="00510AAA" w:rsidRDefault="00510AAA" w:rsidP="00510AAA"/>
                    <w:p w14:paraId="69A01FAF"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בהתחלה נבחר את כל ציר הזמן:</w:t>
                      </w:r>
                    </w:p>
                    <w:p w14:paraId="3EEC6AA5" w14:textId="77777777" w:rsidR="00510AAA" w:rsidRDefault="00510AAA" w:rsidP="00510AAA"/>
                    <w:p w14:paraId="0EC40F44"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 xml:space="preserve">בהתחלה נבחר את כל ציר </w:t>
                      </w:r>
                      <w:proofErr w:type="spellStart"/>
                      <w:r>
                        <w:rPr>
                          <w:rFonts w:asciiTheme="minorBidi" w:hAnsiTheme="minorBidi" w:cstheme="minorBidi" w:hint="cs"/>
                          <w:b/>
                          <w:bCs/>
                          <w:rtl/>
                          <w:lang w:bidi="he-IL"/>
                        </w:rPr>
                        <w:t>הזמאפשר</w:t>
                      </w:r>
                      <w:proofErr w:type="spellEnd"/>
                      <w:r>
                        <w:rPr>
                          <w:rFonts w:asciiTheme="minorBidi" w:hAnsiTheme="minorBidi" w:cstheme="minorBidi" w:hint="cs"/>
                          <w:b/>
                          <w:bCs/>
                          <w:rtl/>
                          <w:lang w:bidi="he-IL"/>
                        </w:rPr>
                        <w:t xml:space="preserve"> לסנן פריטים באמצעות מספר מינימלי של אירועים -</w:t>
                      </w:r>
                      <w:r>
                        <w:rPr>
                          <w:rFonts w:asciiTheme="minorBidi" w:hAnsiTheme="minorBidi" w:cstheme="minorBidi"/>
                          <w:b/>
                          <w:bCs/>
                          <w:rtl/>
                          <w:lang w:bidi="he-IL"/>
                        </w:rPr>
                        <w:br/>
                      </w:r>
                      <w:r>
                        <w:rPr>
                          <w:rFonts w:asciiTheme="minorBidi" w:hAnsiTheme="minorBidi" w:cstheme="minorBidi" w:hint="cs"/>
                          <w:b/>
                          <w:bCs/>
                          <w:rtl/>
                          <w:lang w:bidi="he-IL"/>
                        </w:rPr>
                        <w:t>מינימום 50:</w:t>
                      </w:r>
                    </w:p>
                    <w:p w14:paraId="128A5695" w14:textId="77777777" w:rsidR="00510AAA" w:rsidRDefault="00510AAA" w:rsidP="00510AAA"/>
                    <w:p w14:paraId="6028526A"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לסנן פריטים באמצעות מספר מינימלי של אירועים -</w:t>
                      </w:r>
                      <w:r>
                        <w:rPr>
                          <w:rFonts w:asciiTheme="minorBidi" w:hAnsiTheme="minorBidi" w:cstheme="minorBidi"/>
                          <w:b/>
                          <w:bCs/>
                          <w:rtl/>
                          <w:lang w:bidi="he-IL"/>
                        </w:rPr>
                        <w:br/>
                      </w:r>
                      <w:r>
                        <w:rPr>
                          <w:rFonts w:asciiTheme="minorBidi" w:hAnsiTheme="minorBidi" w:cstheme="minorBidi" w:hint="cs"/>
                          <w:b/>
                          <w:bCs/>
                          <w:rtl/>
                          <w:lang w:bidi="he-IL"/>
                        </w:rPr>
                        <w:t>מינימום 50:</w:t>
                      </w:r>
                    </w:p>
                    <w:p w14:paraId="05EEA6DF" w14:textId="77777777" w:rsidR="00510AAA" w:rsidRDefault="00510AAA" w:rsidP="00510AAA"/>
                    <w:p w14:paraId="2F845DE1"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ן:</w:t>
                      </w:r>
                    </w:p>
                    <w:p w14:paraId="0412424E" w14:textId="77777777" w:rsidR="00510AAA" w:rsidRDefault="00510AAA" w:rsidP="00510AAA"/>
                    <w:p w14:paraId="4B865B57"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בהתחלה נבחר את כל ציר הזמן:</w:t>
                      </w:r>
                    </w:p>
                    <w:p w14:paraId="7C6AEA80" w14:textId="77777777" w:rsidR="00510AAA" w:rsidRDefault="00510AAA" w:rsidP="00510AAA"/>
                    <w:p w14:paraId="2CB31ECC"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בהתחלה נבחר את כל ציר הזמן:</w:t>
                      </w:r>
                    </w:p>
                    <w:p w14:paraId="6EB139F8" w14:textId="77777777" w:rsidR="00510AAA" w:rsidRDefault="00510AAA" w:rsidP="00510AAA"/>
                    <w:p w14:paraId="2009D256" w14:textId="77777777" w:rsidR="00510AAA" w:rsidRPr="00C13168" w:rsidRDefault="00510AAA" w:rsidP="00510AAA">
                      <w:pPr>
                        <w:jc w:val="center"/>
                        <w:rPr>
                          <w:rFonts w:asciiTheme="minorBidi" w:hAnsiTheme="minorBidi" w:cstheme="minorBidi"/>
                          <w:b/>
                          <w:bCs/>
                          <w:lang w:bidi="he-IL"/>
                        </w:rPr>
                      </w:pPr>
                      <w:proofErr w:type="spellStart"/>
                      <w:r>
                        <w:rPr>
                          <w:rFonts w:asciiTheme="minorBidi" w:hAnsiTheme="minorBidi" w:cstheme="minorBidi" w:hint="cs"/>
                          <w:b/>
                          <w:bCs/>
                          <w:rtl/>
                          <w:lang w:bidi="he-IL"/>
                        </w:rPr>
                        <w:t>סטיקות</w:t>
                      </w:r>
                      <w:proofErr w:type="spellEnd"/>
                      <w:r>
                        <w:rPr>
                          <w:rFonts w:asciiTheme="minorBidi" w:hAnsiTheme="minorBidi" w:cstheme="minorBidi"/>
                          <w:b/>
                          <w:bCs/>
                          <w:rtl/>
                          <w:lang w:bidi="he-IL"/>
                        </w:rPr>
                        <w:br/>
                      </w:r>
                      <w:r>
                        <w:rPr>
                          <w:rFonts w:asciiTheme="minorBidi" w:hAnsiTheme="minorBidi" w:cstheme="minorBidi" w:hint="cs"/>
                          <w:b/>
                          <w:bCs/>
                          <w:rtl/>
                          <w:lang w:bidi="he-IL"/>
                        </w:rPr>
                        <w:t>על הפיצ'רים השונים</w:t>
                      </w:r>
                    </w:p>
                    <w:p w14:paraId="33D6EECE" w14:textId="77777777" w:rsidR="00510AAA" w:rsidRDefault="00510AAA" w:rsidP="00510AAA"/>
                    <w:p w14:paraId="57942C34"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6A7098C9" w14:textId="77777777" w:rsidR="00510AAA" w:rsidRDefault="00510AAA" w:rsidP="00510AAA"/>
                    <w:p w14:paraId="7CA24550"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7849F649" w14:textId="77777777" w:rsidR="00510AAA" w:rsidRDefault="00510AAA" w:rsidP="00510AAA"/>
                    <w:p w14:paraId="487A41D6"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153C7733" w14:textId="77777777" w:rsidR="00510AAA" w:rsidRDefault="00510AAA" w:rsidP="00510AAA"/>
                    <w:p w14:paraId="4BB5ABCE"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138CD43B" w14:textId="77777777" w:rsidR="00510AAA" w:rsidRDefault="00510AAA" w:rsidP="00510AAA"/>
                    <w:p w14:paraId="1CB69F79"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p>
                    <w:p w14:paraId="251095BD" w14:textId="77777777" w:rsidR="00510AAA" w:rsidRDefault="00510AAA" w:rsidP="00510AAA"/>
                    <w:p w14:paraId="084D30A8"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p>
                    <w:p w14:paraId="14504AF7" w14:textId="77777777" w:rsidR="00510AAA" w:rsidRDefault="00510AAA" w:rsidP="00510AAA"/>
                    <w:p w14:paraId="6758A677"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4EF72109" w14:textId="77777777" w:rsidR="00510AAA" w:rsidRDefault="00510AAA" w:rsidP="00510AAA"/>
                    <w:p w14:paraId="79BB2F22"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1D0C1587" w14:textId="77777777" w:rsidR="00510AAA" w:rsidRDefault="00510AAA" w:rsidP="00510AAA"/>
                    <w:p w14:paraId="73A29E5A"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40A1D962" w14:textId="77777777" w:rsidR="00510AAA" w:rsidRDefault="00510AAA" w:rsidP="00510AAA"/>
                    <w:p w14:paraId="1C1D53A7"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2C1EF959" w14:textId="77777777" w:rsidR="00510AAA" w:rsidRDefault="00510AAA" w:rsidP="00510AAA"/>
                    <w:p w14:paraId="3B509057"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p>
                    <w:p w14:paraId="1CBE3E9C" w14:textId="77777777" w:rsidR="00510AAA" w:rsidRDefault="00510AAA" w:rsidP="00510AAA"/>
                    <w:p w14:paraId="4974BAD1"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p>
                    <w:p w14:paraId="1E2FBD18" w14:textId="77777777" w:rsidR="00510AAA" w:rsidRDefault="00510AAA" w:rsidP="00510AAA"/>
                    <w:p w14:paraId="2875FB0A"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512C86BF" w14:textId="77777777" w:rsidR="00510AAA" w:rsidRDefault="00510AAA" w:rsidP="00510AAA"/>
                    <w:p w14:paraId="343A3E9B"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39808565" w14:textId="77777777" w:rsidR="00510AAA" w:rsidRDefault="00510AAA" w:rsidP="00510AAA"/>
                    <w:p w14:paraId="128A394E"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5BC50EFF" w14:textId="77777777" w:rsidR="00510AAA" w:rsidRDefault="00510AAA" w:rsidP="00510AAA"/>
                    <w:p w14:paraId="31DD262D"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0C0E6883" w14:textId="77777777" w:rsidR="00510AAA" w:rsidRDefault="00510AAA" w:rsidP="00510AAA"/>
                    <w:p w14:paraId="1FCC2D1A"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p>
                    <w:p w14:paraId="76EB0B2B" w14:textId="77777777" w:rsidR="00510AAA" w:rsidRDefault="00510AAA" w:rsidP="00510AAA"/>
                    <w:p w14:paraId="321870D3"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p>
                    <w:p w14:paraId="6EAD2066" w14:textId="77777777" w:rsidR="00510AAA" w:rsidRDefault="00510AAA" w:rsidP="00510AAA"/>
                    <w:p w14:paraId="02C0C96B"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38FBB1C3" w14:textId="77777777" w:rsidR="00510AAA" w:rsidRDefault="00510AAA" w:rsidP="00510AAA"/>
                    <w:p w14:paraId="2ADF5FE8"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566F1E7F" w14:textId="77777777" w:rsidR="00510AAA" w:rsidRDefault="00510AAA" w:rsidP="00510AAA"/>
                    <w:p w14:paraId="7FF1D875"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7C09F70A" w14:textId="77777777" w:rsidR="00510AAA" w:rsidRDefault="00510AAA" w:rsidP="00510AAA"/>
                    <w:p w14:paraId="25572243"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1ACA1FE9" w14:textId="77777777" w:rsidR="00510AAA" w:rsidRDefault="00510AAA" w:rsidP="00510AAA"/>
                    <w:p w14:paraId="5736F0A1"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p>
                    <w:p w14:paraId="71BA3929" w14:textId="77777777" w:rsidR="00510AAA" w:rsidRDefault="00510AAA" w:rsidP="00510AAA"/>
                    <w:p w14:paraId="102FD096"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p>
                    <w:p w14:paraId="1561B32E" w14:textId="77777777" w:rsidR="00510AAA" w:rsidRDefault="00510AAA" w:rsidP="00510AAA"/>
                    <w:p w14:paraId="6023B763"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553F3C56" w14:textId="77777777" w:rsidR="00510AAA" w:rsidRDefault="00510AAA" w:rsidP="00510AAA"/>
                    <w:p w14:paraId="75FA943E"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29160908" w14:textId="77777777" w:rsidR="00510AAA" w:rsidRDefault="00510AAA" w:rsidP="00510AAA"/>
                    <w:p w14:paraId="4D655125"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42E6DF18" w14:textId="77777777" w:rsidR="00510AAA" w:rsidRDefault="00510AAA" w:rsidP="00510AAA"/>
                    <w:p w14:paraId="2E096FB7"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3B0F8AB6" w14:textId="77777777" w:rsidR="00510AAA" w:rsidRDefault="00510AAA" w:rsidP="00510AAA"/>
                    <w:p w14:paraId="5E4929AE"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p>
                    <w:p w14:paraId="37D0CF94" w14:textId="77777777" w:rsidR="00510AAA" w:rsidRDefault="00510AAA" w:rsidP="00510AAA"/>
                    <w:p w14:paraId="60B832A9"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p>
                    <w:p w14:paraId="157C6BB1" w14:textId="77777777" w:rsidR="00510AAA" w:rsidRDefault="00510AAA" w:rsidP="00510AAA"/>
                    <w:p w14:paraId="613C2729"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5BB74322" w14:textId="77777777" w:rsidR="00510AAA" w:rsidRDefault="00510AAA" w:rsidP="00510AAA"/>
                    <w:p w14:paraId="20975721"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68F6566A" w14:textId="77777777" w:rsidR="00510AAA" w:rsidRDefault="00510AAA" w:rsidP="00510AAA"/>
                    <w:p w14:paraId="4D5E2102"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2F253746" w14:textId="77777777" w:rsidR="00510AAA" w:rsidRDefault="00510AAA" w:rsidP="00510AAA"/>
                    <w:p w14:paraId="41C64156"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6DC54FF7" w14:textId="77777777" w:rsidR="00510AAA" w:rsidRDefault="00510AAA" w:rsidP="00510AAA"/>
                    <w:p w14:paraId="45999AC2"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p>
                    <w:p w14:paraId="30D2F133" w14:textId="77777777" w:rsidR="00510AAA" w:rsidRDefault="00510AAA" w:rsidP="00510AAA"/>
                    <w:p w14:paraId="277BFA82"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p>
                    <w:p w14:paraId="5A4623EB" w14:textId="77777777" w:rsidR="00510AAA" w:rsidRDefault="00510AAA" w:rsidP="00510AAA"/>
                    <w:p w14:paraId="4FDCCE47"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64E266D0" w14:textId="77777777" w:rsidR="00510AAA" w:rsidRDefault="00510AAA" w:rsidP="00510AAA"/>
                    <w:p w14:paraId="5C8F1E6A"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798EB513" w14:textId="77777777" w:rsidR="00510AAA" w:rsidRDefault="00510AAA" w:rsidP="00510AAA"/>
                    <w:p w14:paraId="72C5A1AB"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22D8226C" w14:textId="77777777" w:rsidR="00510AAA" w:rsidRDefault="00510AAA" w:rsidP="00510AAA"/>
                    <w:p w14:paraId="58AD421B"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09CDDA7B" w14:textId="77777777" w:rsidR="00510AAA" w:rsidRDefault="00510AAA" w:rsidP="00510AAA"/>
                    <w:p w14:paraId="39435DE7"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p>
                    <w:p w14:paraId="687629C0" w14:textId="77777777" w:rsidR="00510AAA" w:rsidRDefault="00510AAA" w:rsidP="00510AAA"/>
                    <w:p w14:paraId="182CABDB"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p>
                    <w:p w14:paraId="04C9A2C4" w14:textId="77777777" w:rsidR="00510AAA" w:rsidRDefault="00510AAA" w:rsidP="00510AAA"/>
                    <w:p w14:paraId="4675E124"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334AF4CD" w14:textId="77777777" w:rsidR="00510AAA" w:rsidRDefault="00510AAA" w:rsidP="00510AAA"/>
                    <w:p w14:paraId="5D9E2454"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16E48BC6" w14:textId="77777777" w:rsidR="00510AAA" w:rsidRDefault="00510AAA" w:rsidP="00510AAA"/>
                    <w:p w14:paraId="58D2FBED"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r w:rsidRPr="00C13168">
                        <w:rPr>
                          <w:rFonts w:asciiTheme="minorBidi" w:hAnsiTheme="minorBidi" w:cstheme="minorBidi"/>
                          <w:b/>
                          <w:bCs/>
                          <w:rtl/>
                          <w:lang w:bidi="he-IL"/>
                        </w:rPr>
                        <w:t>:</w:t>
                      </w:r>
                    </w:p>
                    <w:p w14:paraId="31179A80" w14:textId="77777777" w:rsidR="00510AAA" w:rsidRDefault="00510AAA" w:rsidP="00510AAA"/>
                    <w:p w14:paraId="718EED73" w14:textId="77777777" w:rsidR="00510AAA" w:rsidRPr="00C13168" w:rsidRDefault="00510AAA" w:rsidP="00510AAA">
                      <w:pPr>
                        <w:jc w:val="right"/>
                        <w:rPr>
                          <w:rFonts w:asciiTheme="minorBidi" w:hAnsiTheme="minorBidi" w:cstheme="minorBidi"/>
                          <w:b/>
                          <w:bCs/>
                          <w:lang w:bidi="he-IL"/>
                        </w:rPr>
                      </w:pPr>
                      <w:r w:rsidRPr="00C13168">
                        <w:rPr>
                          <w:rFonts w:asciiTheme="minorBidi" w:hAnsiTheme="minorBidi" w:cstheme="minorBidi"/>
                          <w:b/>
                          <w:bCs/>
                          <w:rtl/>
                          <w:lang w:bidi="he-IL"/>
                        </w:rPr>
                        <w:t>לאחר לחיצה על הפלוס</w:t>
                      </w:r>
                      <w:r>
                        <w:rPr>
                          <w:rFonts w:asciiTheme="minorBidi" w:hAnsiTheme="minorBidi" w:cstheme="minorBidi" w:hint="cs"/>
                          <w:b/>
                          <w:bCs/>
                          <w:rtl/>
                          <w:lang w:bidi="he-IL"/>
                        </w:rPr>
                        <w:t xml:space="preserve"> נוכל להתקרב</w:t>
                      </w:r>
                      <w:r w:rsidRPr="00C13168">
                        <w:rPr>
                          <w:rFonts w:asciiTheme="minorBidi" w:hAnsiTheme="minorBidi" w:cstheme="minorBidi"/>
                          <w:b/>
                          <w:bCs/>
                          <w:rtl/>
                          <w:lang w:bidi="he-IL"/>
                        </w:rPr>
                        <w:t>:</w:t>
                      </w:r>
                    </w:p>
                    <w:p w14:paraId="13384386" w14:textId="77777777" w:rsidR="00510AAA" w:rsidRDefault="00510AAA" w:rsidP="00510AAA"/>
                    <w:p w14:paraId="70833123"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כשמתקרבים יותר לנקודה:</w:t>
                      </w:r>
                    </w:p>
                    <w:p w14:paraId="7400F429" w14:textId="77777777" w:rsidR="00510AAA" w:rsidRDefault="00510AAA" w:rsidP="00510AAA"/>
                    <w:p w14:paraId="63A3D130"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בהתחלה נבחר את כל ציר הזמן:</w:t>
                      </w:r>
                    </w:p>
                    <w:p w14:paraId="1E9D07DD" w14:textId="77777777" w:rsidR="00510AAA" w:rsidRDefault="00510AAA" w:rsidP="00510AAA"/>
                    <w:p w14:paraId="09437292"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 xml:space="preserve">בהתחלה נבחר את כל ציר </w:t>
                      </w:r>
                      <w:proofErr w:type="spellStart"/>
                      <w:r>
                        <w:rPr>
                          <w:rFonts w:asciiTheme="minorBidi" w:hAnsiTheme="minorBidi" w:cstheme="minorBidi" w:hint="cs"/>
                          <w:b/>
                          <w:bCs/>
                          <w:rtl/>
                          <w:lang w:bidi="he-IL"/>
                        </w:rPr>
                        <w:t>הזמאפשר</w:t>
                      </w:r>
                      <w:proofErr w:type="spellEnd"/>
                      <w:r>
                        <w:rPr>
                          <w:rFonts w:asciiTheme="minorBidi" w:hAnsiTheme="minorBidi" w:cstheme="minorBidi" w:hint="cs"/>
                          <w:b/>
                          <w:bCs/>
                          <w:rtl/>
                          <w:lang w:bidi="he-IL"/>
                        </w:rPr>
                        <w:t xml:space="preserve"> לסנן פריטים באמצעות מספר מינימלי של אירועים -</w:t>
                      </w:r>
                      <w:r>
                        <w:rPr>
                          <w:rFonts w:asciiTheme="minorBidi" w:hAnsiTheme="minorBidi" w:cstheme="minorBidi"/>
                          <w:b/>
                          <w:bCs/>
                          <w:rtl/>
                          <w:lang w:bidi="he-IL"/>
                        </w:rPr>
                        <w:br/>
                      </w:r>
                      <w:r>
                        <w:rPr>
                          <w:rFonts w:asciiTheme="minorBidi" w:hAnsiTheme="minorBidi" w:cstheme="minorBidi" w:hint="cs"/>
                          <w:b/>
                          <w:bCs/>
                          <w:rtl/>
                          <w:lang w:bidi="he-IL"/>
                        </w:rPr>
                        <w:t>מינימום 50:</w:t>
                      </w:r>
                    </w:p>
                    <w:p w14:paraId="7B8EF0E0" w14:textId="77777777" w:rsidR="00510AAA" w:rsidRDefault="00510AAA" w:rsidP="00510AAA"/>
                    <w:p w14:paraId="35BBB72A"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לסנן פריטים באמצעות מספר מינימלי של אירועים -</w:t>
                      </w:r>
                      <w:r>
                        <w:rPr>
                          <w:rFonts w:asciiTheme="minorBidi" w:hAnsiTheme="minorBidi" w:cstheme="minorBidi"/>
                          <w:b/>
                          <w:bCs/>
                          <w:rtl/>
                          <w:lang w:bidi="he-IL"/>
                        </w:rPr>
                        <w:br/>
                      </w:r>
                      <w:r>
                        <w:rPr>
                          <w:rFonts w:asciiTheme="minorBidi" w:hAnsiTheme="minorBidi" w:cstheme="minorBidi" w:hint="cs"/>
                          <w:b/>
                          <w:bCs/>
                          <w:rtl/>
                          <w:lang w:bidi="he-IL"/>
                        </w:rPr>
                        <w:t>מינימום 50:</w:t>
                      </w:r>
                    </w:p>
                    <w:p w14:paraId="7D6E8E69" w14:textId="77777777" w:rsidR="00510AAA" w:rsidRDefault="00510AAA" w:rsidP="00510AAA"/>
                    <w:p w14:paraId="155A4F47"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ן:</w:t>
                      </w:r>
                    </w:p>
                    <w:p w14:paraId="44A01775" w14:textId="77777777" w:rsidR="00510AAA" w:rsidRDefault="00510AAA" w:rsidP="00510AAA"/>
                    <w:p w14:paraId="4CB0B3FA"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בהתחלה נבחר את כל ציר הזמן:</w:t>
                      </w:r>
                    </w:p>
                    <w:p w14:paraId="31F55ACF" w14:textId="77777777" w:rsidR="00510AAA" w:rsidRDefault="00510AAA" w:rsidP="00510AAA"/>
                    <w:p w14:paraId="2CA97AA3"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בהתחלה נבחר את כל ציר הזמן:</w:t>
                      </w:r>
                    </w:p>
                    <w:p w14:paraId="7CD284F8" w14:textId="77777777" w:rsidR="00510AAA" w:rsidRDefault="00510AAA" w:rsidP="00510AAA"/>
                    <w:p w14:paraId="3344226B"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בהתחלה נבחר את כל ציר הזמן:</w:t>
                      </w:r>
                    </w:p>
                    <w:p w14:paraId="57E93451" w14:textId="77777777" w:rsidR="00510AAA" w:rsidRDefault="00510AAA" w:rsidP="00510AAA"/>
                    <w:p w14:paraId="2888F246"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 xml:space="preserve">בהתחלה נבחר את כל ציר </w:t>
                      </w:r>
                      <w:proofErr w:type="spellStart"/>
                      <w:r>
                        <w:rPr>
                          <w:rFonts w:asciiTheme="minorBidi" w:hAnsiTheme="minorBidi" w:cstheme="minorBidi" w:hint="cs"/>
                          <w:b/>
                          <w:bCs/>
                          <w:rtl/>
                          <w:lang w:bidi="he-IL"/>
                        </w:rPr>
                        <w:t>הזמאפשר</w:t>
                      </w:r>
                      <w:proofErr w:type="spellEnd"/>
                      <w:r>
                        <w:rPr>
                          <w:rFonts w:asciiTheme="minorBidi" w:hAnsiTheme="minorBidi" w:cstheme="minorBidi" w:hint="cs"/>
                          <w:b/>
                          <w:bCs/>
                          <w:rtl/>
                          <w:lang w:bidi="he-IL"/>
                        </w:rPr>
                        <w:t xml:space="preserve"> לסנן פריטים באמצעות מספר מינימלי של אירועים -</w:t>
                      </w:r>
                      <w:r>
                        <w:rPr>
                          <w:rFonts w:asciiTheme="minorBidi" w:hAnsiTheme="minorBidi" w:cstheme="minorBidi"/>
                          <w:b/>
                          <w:bCs/>
                          <w:rtl/>
                          <w:lang w:bidi="he-IL"/>
                        </w:rPr>
                        <w:br/>
                      </w:r>
                      <w:r>
                        <w:rPr>
                          <w:rFonts w:asciiTheme="minorBidi" w:hAnsiTheme="minorBidi" w:cstheme="minorBidi" w:hint="cs"/>
                          <w:b/>
                          <w:bCs/>
                          <w:rtl/>
                          <w:lang w:bidi="he-IL"/>
                        </w:rPr>
                        <w:t>מינימום 50:</w:t>
                      </w:r>
                    </w:p>
                    <w:p w14:paraId="28C34205" w14:textId="77777777" w:rsidR="00510AAA" w:rsidRDefault="00510AAA" w:rsidP="00510AAA"/>
                    <w:p w14:paraId="65C88471"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לסנן פריטים באמצעות מספר מינימלי של אירועים -</w:t>
                      </w:r>
                      <w:r>
                        <w:rPr>
                          <w:rFonts w:asciiTheme="minorBidi" w:hAnsiTheme="minorBidi" w:cstheme="minorBidi"/>
                          <w:b/>
                          <w:bCs/>
                          <w:rtl/>
                          <w:lang w:bidi="he-IL"/>
                        </w:rPr>
                        <w:br/>
                      </w:r>
                      <w:r>
                        <w:rPr>
                          <w:rFonts w:asciiTheme="minorBidi" w:hAnsiTheme="minorBidi" w:cstheme="minorBidi" w:hint="cs"/>
                          <w:b/>
                          <w:bCs/>
                          <w:rtl/>
                          <w:lang w:bidi="he-IL"/>
                        </w:rPr>
                        <w:t>מינימום 50:</w:t>
                      </w:r>
                    </w:p>
                    <w:p w14:paraId="588DDFF4" w14:textId="77777777" w:rsidR="00510AAA" w:rsidRDefault="00510AAA" w:rsidP="00510AAA"/>
                    <w:p w14:paraId="55D58BF9"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ן:</w:t>
                      </w:r>
                    </w:p>
                    <w:p w14:paraId="7C67C4B7" w14:textId="77777777" w:rsidR="00510AAA" w:rsidRDefault="00510AAA" w:rsidP="00510AAA"/>
                    <w:p w14:paraId="33F2AAF3"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בהתחלה נבחר את כל ציר הזמן:</w:t>
                      </w:r>
                    </w:p>
                    <w:p w14:paraId="7F94F986" w14:textId="77777777" w:rsidR="00510AAA" w:rsidRDefault="00510AAA" w:rsidP="00510AAA"/>
                    <w:p w14:paraId="1135944D"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בהתחלה נבחר את כל ציר הזמן:</w:t>
                      </w:r>
                    </w:p>
                    <w:p w14:paraId="4F8702F2" w14:textId="77777777" w:rsidR="00510AAA" w:rsidRDefault="00510AAA" w:rsidP="00510AAA"/>
                    <w:p w14:paraId="0988E7DE"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בהתחלה נבחר את כל ציר הזמן:</w:t>
                      </w:r>
                    </w:p>
                    <w:p w14:paraId="6433DCFA" w14:textId="77777777" w:rsidR="00510AAA" w:rsidRDefault="00510AAA" w:rsidP="00510AAA"/>
                    <w:p w14:paraId="34B15EE7"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 xml:space="preserve">בהתחלה נבחר את כל ציר </w:t>
                      </w:r>
                      <w:proofErr w:type="spellStart"/>
                      <w:r>
                        <w:rPr>
                          <w:rFonts w:asciiTheme="minorBidi" w:hAnsiTheme="minorBidi" w:cstheme="minorBidi" w:hint="cs"/>
                          <w:b/>
                          <w:bCs/>
                          <w:rtl/>
                          <w:lang w:bidi="he-IL"/>
                        </w:rPr>
                        <w:t>הזמאפשר</w:t>
                      </w:r>
                      <w:proofErr w:type="spellEnd"/>
                      <w:r>
                        <w:rPr>
                          <w:rFonts w:asciiTheme="minorBidi" w:hAnsiTheme="minorBidi" w:cstheme="minorBidi" w:hint="cs"/>
                          <w:b/>
                          <w:bCs/>
                          <w:rtl/>
                          <w:lang w:bidi="he-IL"/>
                        </w:rPr>
                        <w:t xml:space="preserve"> לסנן פריטים באמצעות מספר מינימלי של אירועים -</w:t>
                      </w:r>
                      <w:r>
                        <w:rPr>
                          <w:rFonts w:asciiTheme="minorBidi" w:hAnsiTheme="minorBidi" w:cstheme="minorBidi"/>
                          <w:b/>
                          <w:bCs/>
                          <w:rtl/>
                          <w:lang w:bidi="he-IL"/>
                        </w:rPr>
                        <w:br/>
                      </w:r>
                      <w:r>
                        <w:rPr>
                          <w:rFonts w:asciiTheme="minorBidi" w:hAnsiTheme="minorBidi" w:cstheme="minorBidi" w:hint="cs"/>
                          <w:b/>
                          <w:bCs/>
                          <w:rtl/>
                          <w:lang w:bidi="he-IL"/>
                        </w:rPr>
                        <w:t>מינימום 50:</w:t>
                      </w:r>
                    </w:p>
                    <w:p w14:paraId="139295F8" w14:textId="77777777" w:rsidR="00510AAA" w:rsidRDefault="00510AAA" w:rsidP="00510AAA"/>
                    <w:p w14:paraId="798FFA98"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לסנן פריטים באמצעות מספר מינימלי של אירועים -</w:t>
                      </w:r>
                      <w:r>
                        <w:rPr>
                          <w:rFonts w:asciiTheme="minorBidi" w:hAnsiTheme="minorBidi" w:cstheme="minorBidi"/>
                          <w:b/>
                          <w:bCs/>
                          <w:rtl/>
                          <w:lang w:bidi="he-IL"/>
                        </w:rPr>
                        <w:br/>
                      </w:r>
                      <w:r>
                        <w:rPr>
                          <w:rFonts w:asciiTheme="minorBidi" w:hAnsiTheme="minorBidi" w:cstheme="minorBidi" w:hint="cs"/>
                          <w:b/>
                          <w:bCs/>
                          <w:rtl/>
                          <w:lang w:bidi="he-IL"/>
                        </w:rPr>
                        <w:t>מינימום 50:</w:t>
                      </w:r>
                    </w:p>
                    <w:p w14:paraId="238D9F91" w14:textId="77777777" w:rsidR="00510AAA" w:rsidRDefault="00510AAA" w:rsidP="00510AAA"/>
                    <w:p w14:paraId="0B2F4B61"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ן:</w:t>
                      </w:r>
                    </w:p>
                    <w:p w14:paraId="306B8994" w14:textId="77777777" w:rsidR="00510AAA" w:rsidRDefault="00510AAA" w:rsidP="00510AAA"/>
                    <w:p w14:paraId="2889B53B"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בהתחלה נבחר את כל ציר הזמן:</w:t>
                      </w:r>
                    </w:p>
                    <w:p w14:paraId="45FA5054" w14:textId="77777777" w:rsidR="00510AAA" w:rsidRDefault="00510AAA" w:rsidP="00510AAA"/>
                    <w:p w14:paraId="2EE893B0"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בהתחלה נבחר את כל ציר הזמן:</w:t>
                      </w:r>
                    </w:p>
                    <w:p w14:paraId="2B76935E" w14:textId="77777777" w:rsidR="00510AAA" w:rsidRDefault="00510AAA" w:rsidP="00510AAA"/>
                    <w:p w14:paraId="7F003B1C"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בהתחלה נבחר את כל ציר הזמן:</w:t>
                      </w:r>
                    </w:p>
                    <w:p w14:paraId="46E8A9B1" w14:textId="77777777" w:rsidR="00510AAA" w:rsidRDefault="00510AAA" w:rsidP="00510AAA"/>
                    <w:p w14:paraId="66C2C357"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 xml:space="preserve">בהתחלה נבחר את כל ציר </w:t>
                      </w:r>
                      <w:proofErr w:type="spellStart"/>
                      <w:r>
                        <w:rPr>
                          <w:rFonts w:asciiTheme="minorBidi" w:hAnsiTheme="minorBidi" w:cstheme="minorBidi" w:hint="cs"/>
                          <w:b/>
                          <w:bCs/>
                          <w:rtl/>
                          <w:lang w:bidi="he-IL"/>
                        </w:rPr>
                        <w:t>הזמאפשר</w:t>
                      </w:r>
                      <w:proofErr w:type="spellEnd"/>
                      <w:r>
                        <w:rPr>
                          <w:rFonts w:asciiTheme="minorBidi" w:hAnsiTheme="minorBidi" w:cstheme="minorBidi" w:hint="cs"/>
                          <w:b/>
                          <w:bCs/>
                          <w:rtl/>
                          <w:lang w:bidi="he-IL"/>
                        </w:rPr>
                        <w:t xml:space="preserve"> לסנן פריטים באמצעות מספר מינימלי של אירועים -</w:t>
                      </w:r>
                      <w:r>
                        <w:rPr>
                          <w:rFonts w:asciiTheme="minorBidi" w:hAnsiTheme="minorBidi" w:cstheme="minorBidi"/>
                          <w:b/>
                          <w:bCs/>
                          <w:rtl/>
                          <w:lang w:bidi="he-IL"/>
                        </w:rPr>
                        <w:br/>
                      </w:r>
                      <w:r>
                        <w:rPr>
                          <w:rFonts w:asciiTheme="minorBidi" w:hAnsiTheme="minorBidi" w:cstheme="minorBidi" w:hint="cs"/>
                          <w:b/>
                          <w:bCs/>
                          <w:rtl/>
                          <w:lang w:bidi="he-IL"/>
                        </w:rPr>
                        <w:t>מינימום 50:</w:t>
                      </w:r>
                    </w:p>
                    <w:p w14:paraId="58CCCADA" w14:textId="77777777" w:rsidR="00510AAA" w:rsidRDefault="00510AAA" w:rsidP="00510AAA"/>
                    <w:p w14:paraId="438EFCC3"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לסנן פריטים באמצעות מספר מינימלי של אירועים -</w:t>
                      </w:r>
                      <w:r>
                        <w:rPr>
                          <w:rFonts w:asciiTheme="minorBidi" w:hAnsiTheme="minorBidi" w:cstheme="minorBidi"/>
                          <w:b/>
                          <w:bCs/>
                          <w:rtl/>
                          <w:lang w:bidi="he-IL"/>
                        </w:rPr>
                        <w:br/>
                      </w:r>
                      <w:r>
                        <w:rPr>
                          <w:rFonts w:asciiTheme="minorBidi" w:hAnsiTheme="minorBidi" w:cstheme="minorBidi" w:hint="cs"/>
                          <w:b/>
                          <w:bCs/>
                          <w:rtl/>
                          <w:lang w:bidi="he-IL"/>
                        </w:rPr>
                        <w:t>מינימום 50:</w:t>
                      </w:r>
                    </w:p>
                    <w:p w14:paraId="5F83B06F" w14:textId="77777777" w:rsidR="00510AAA" w:rsidRDefault="00510AAA" w:rsidP="00510AAA"/>
                    <w:p w14:paraId="5A148C3B"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ן:</w:t>
                      </w:r>
                    </w:p>
                    <w:p w14:paraId="6154A194" w14:textId="77777777" w:rsidR="00510AAA" w:rsidRDefault="00510AAA" w:rsidP="00510AAA"/>
                    <w:p w14:paraId="06C7850F"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בהתחלה נבחר את כל ציר הזמן:</w:t>
                      </w:r>
                    </w:p>
                    <w:p w14:paraId="2F483F35" w14:textId="77777777" w:rsidR="00510AAA" w:rsidRDefault="00510AAA" w:rsidP="00510AAA"/>
                    <w:p w14:paraId="01AD94EC" w14:textId="77777777" w:rsidR="00510AAA" w:rsidRPr="00C13168" w:rsidRDefault="00510AAA" w:rsidP="00510AAA">
                      <w:pPr>
                        <w:rPr>
                          <w:rFonts w:asciiTheme="minorBidi" w:hAnsiTheme="minorBidi" w:cstheme="minorBidi"/>
                          <w:b/>
                          <w:bCs/>
                          <w:lang w:bidi="he-IL"/>
                        </w:rPr>
                      </w:pPr>
                      <w:r>
                        <w:rPr>
                          <w:rFonts w:asciiTheme="minorBidi" w:hAnsiTheme="minorBidi" w:cstheme="minorBidi" w:hint="cs"/>
                          <w:b/>
                          <w:bCs/>
                          <w:rtl/>
                          <w:lang w:bidi="he-IL"/>
                        </w:rPr>
                        <w:t>בהתחלה נבחר את כל ציר הזמן:</w:t>
                      </w:r>
                    </w:p>
                    <w:p w14:paraId="7B36CBD7" w14:textId="77777777" w:rsidR="00510AAA" w:rsidRDefault="00510AAA" w:rsidP="00510AAA"/>
                    <w:p w14:paraId="0036FA76" w14:textId="77777777" w:rsidR="00510AAA" w:rsidRPr="00C13168" w:rsidRDefault="00510AAA" w:rsidP="00510AAA">
                      <w:pPr>
                        <w:jc w:val="center"/>
                        <w:rPr>
                          <w:rFonts w:asciiTheme="minorBidi" w:hAnsiTheme="minorBidi" w:cstheme="minorBidi"/>
                          <w:b/>
                          <w:bCs/>
                          <w:lang w:bidi="he-IL"/>
                        </w:rPr>
                      </w:pPr>
                      <w:proofErr w:type="spellStart"/>
                      <w:r>
                        <w:rPr>
                          <w:rFonts w:asciiTheme="minorBidi" w:hAnsiTheme="minorBidi" w:cstheme="minorBidi" w:hint="cs"/>
                          <w:b/>
                          <w:bCs/>
                          <w:rtl/>
                          <w:lang w:bidi="he-IL"/>
                        </w:rPr>
                        <w:t>סטיקות</w:t>
                      </w:r>
                      <w:proofErr w:type="spellEnd"/>
                      <w:r>
                        <w:rPr>
                          <w:rFonts w:asciiTheme="minorBidi" w:hAnsiTheme="minorBidi" w:cstheme="minorBidi"/>
                          <w:b/>
                          <w:bCs/>
                          <w:rtl/>
                          <w:lang w:bidi="he-IL"/>
                        </w:rPr>
                        <w:br/>
                      </w:r>
                      <w:r>
                        <w:rPr>
                          <w:rFonts w:asciiTheme="minorBidi" w:hAnsiTheme="minorBidi" w:cstheme="minorBidi" w:hint="cs"/>
                          <w:b/>
                          <w:bCs/>
                          <w:rtl/>
                          <w:lang w:bidi="he-IL"/>
                        </w:rPr>
                        <w:t>על הפיצ'רים השונים</w:t>
                      </w:r>
                    </w:p>
                    <w:p w14:paraId="583334F1" w14:textId="77777777" w:rsidR="00510AAA" w:rsidRDefault="00510AAA" w:rsidP="00510AAA"/>
                    <w:p w14:paraId="3F82E49C"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1B88FB7B" w14:textId="77777777" w:rsidR="00510AAA" w:rsidRDefault="00510AAA" w:rsidP="00510AAA"/>
                    <w:p w14:paraId="71246A1C"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1D079881" w14:textId="77777777" w:rsidR="00510AAA" w:rsidRDefault="00510AAA" w:rsidP="00510AAA"/>
                    <w:p w14:paraId="477248BB"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065D0CCC" w14:textId="77777777" w:rsidR="00510AAA" w:rsidRDefault="00510AAA" w:rsidP="00510AAA"/>
                    <w:p w14:paraId="3AC09FF0"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0AC48C03" w14:textId="77777777" w:rsidR="00510AAA" w:rsidRDefault="00510AAA" w:rsidP="00510AAA"/>
                    <w:p w14:paraId="313C100E"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p>
                    <w:p w14:paraId="6840AF11" w14:textId="77777777" w:rsidR="00510AAA" w:rsidRDefault="00510AAA" w:rsidP="00510AAA"/>
                    <w:p w14:paraId="1489120B"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p>
                    <w:p w14:paraId="6985F4EE" w14:textId="77777777" w:rsidR="00510AAA" w:rsidRDefault="00510AAA" w:rsidP="00510AAA"/>
                    <w:p w14:paraId="53122C7F"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7B41DC66" w14:textId="77777777" w:rsidR="00510AAA" w:rsidRDefault="00510AAA" w:rsidP="00510AAA"/>
                    <w:p w14:paraId="28B13436"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312CB889" w14:textId="77777777" w:rsidR="00510AAA" w:rsidRDefault="00510AAA" w:rsidP="00510AAA"/>
                    <w:p w14:paraId="1BB02D19"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50BEDCF1" w14:textId="77777777" w:rsidR="00510AAA" w:rsidRDefault="00510AAA" w:rsidP="00510AAA"/>
                    <w:p w14:paraId="452EE09E"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326BE9C9" w14:textId="77777777" w:rsidR="00510AAA" w:rsidRDefault="00510AAA" w:rsidP="00510AAA"/>
                    <w:p w14:paraId="70F49C6F"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p>
                    <w:p w14:paraId="7322350C" w14:textId="77777777" w:rsidR="00510AAA" w:rsidRDefault="00510AAA" w:rsidP="00510AAA"/>
                    <w:p w14:paraId="025A0EC4"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p>
                    <w:p w14:paraId="53F51CFD" w14:textId="77777777" w:rsidR="00510AAA" w:rsidRDefault="00510AAA" w:rsidP="00510AAA"/>
                    <w:p w14:paraId="7D66010E"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4D43838D" w14:textId="77777777" w:rsidR="00510AAA" w:rsidRDefault="00510AAA" w:rsidP="00510AAA"/>
                    <w:p w14:paraId="321A8FAA"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400645A0" w14:textId="77777777" w:rsidR="00510AAA" w:rsidRDefault="00510AAA" w:rsidP="00510AAA"/>
                    <w:p w14:paraId="4BA9CEEF"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4C748F6C" w14:textId="77777777" w:rsidR="00510AAA" w:rsidRDefault="00510AAA" w:rsidP="00510AAA"/>
                    <w:p w14:paraId="2EAF11F4"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0D5090D0" w14:textId="77777777" w:rsidR="00510AAA" w:rsidRDefault="00510AAA" w:rsidP="00510AAA"/>
                    <w:p w14:paraId="66D046DD"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p>
                    <w:p w14:paraId="5F3B7B2D" w14:textId="77777777" w:rsidR="00510AAA" w:rsidRDefault="00510AAA" w:rsidP="00510AAA"/>
                    <w:p w14:paraId="07F166F6" w14:textId="77777777" w:rsidR="00510AAA" w:rsidRPr="00C13168" w:rsidRDefault="00510AAA" w:rsidP="00510AAA">
                      <w:pPr>
                        <w:jc w:val="center"/>
                        <w:rPr>
                          <w:rFonts w:asciiTheme="minorBidi" w:hAnsiTheme="minorBidi" w:cstheme="minorBidi"/>
                          <w:b/>
                          <w:bCs/>
                          <w:lang w:bidi="he-IL"/>
                        </w:rPr>
                      </w:pPr>
                      <w:r>
                        <w:rPr>
                          <w:rFonts w:asciiTheme="minorBidi" w:hAnsiTheme="minorBidi" w:cstheme="minorBidi" w:hint="cs"/>
                          <w:b/>
                          <w:bCs/>
                          <w:rtl/>
                          <w:lang w:bidi="he-IL"/>
                        </w:rPr>
                        <w:t>אפשר לראות סטטיסטיקות</w:t>
                      </w:r>
                      <w:r>
                        <w:rPr>
                          <w:rFonts w:asciiTheme="minorBidi" w:hAnsiTheme="minorBidi" w:cstheme="minorBidi"/>
                          <w:b/>
                          <w:bCs/>
                          <w:rtl/>
                          <w:lang w:bidi="he-IL"/>
                        </w:rPr>
                        <w:br/>
                      </w:r>
                      <w:r>
                        <w:rPr>
                          <w:rFonts w:asciiTheme="minorBidi" w:hAnsiTheme="minorBidi" w:cstheme="minorBidi" w:hint="cs"/>
                          <w:b/>
                          <w:bCs/>
                          <w:rtl/>
                          <w:lang w:bidi="he-IL"/>
                        </w:rPr>
                        <w:t>על הפיצ'רים השונים</w:t>
                      </w:r>
                    </w:p>
                    <w:p w14:paraId="53079746" w14:textId="77777777" w:rsidR="00510AAA" w:rsidRDefault="00510AAA" w:rsidP="00510AAA"/>
                    <w:p w14:paraId="65434333"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p w14:paraId="6075F582" w14:textId="77777777" w:rsidR="00510AAA" w:rsidRDefault="00510AAA" w:rsidP="00510AAA"/>
                    <w:p w14:paraId="28587157" w14:textId="77777777" w:rsidR="00510AAA" w:rsidRPr="00C13168" w:rsidRDefault="00510AAA" w:rsidP="00510AAA">
                      <w:pPr>
                        <w:rPr>
                          <w:rFonts w:asciiTheme="minorBidi" w:hAnsiTheme="minorBidi" w:cstheme="minorBidi"/>
                          <w:b/>
                          <w:bCs/>
                          <w:rtl/>
                          <w:lang w:bidi="he-IL"/>
                        </w:rPr>
                      </w:pPr>
                      <w:r>
                        <w:rPr>
                          <w:rFonts w:asciiTheme="minorBidi" w:hAnsiTheme="minorBidi" w:cstheme="minorBidi" w:hint="cs"/>
                          <w:b/>
                          <w:bCs/>
                          <w:rtl/>
                          <w:lang w:bidi="he-IL"/>
                        </w:rPr>
                        <w:t>מבט כללי על הנתונים:</w:t>
                      </w:r>
                    </w:p>
                  </w:txbxContent>
                </v:textbox>
              </v:shape>
            </w:pict>
          </mc:Fallback>
        </mc:AlternateContent>
      </w:r>
      <w:r w:rsidR="008A797B" w:rsidRPr="000924C6">
        <w:rPr>
          <w:rFonts w:asciiTheme="minorBidi" w:hAnsiTheme="minorBidi" w:cs="Arial"/>
          <w:b/>
          <w:bCs/>
          <w:rtl/>
          <w:lang w:bidi="he-IL"/>
        </w:rPr>
        <w:br w:type="page"/>
      </w:r>
      <w:r w:rsidR="00FB1E38">
        <w:rPr>
          <w:rFonts w:asciiTheme="minorBidi" w:hAnsiTheme="minorBidi" w:cs="Arial"/>
          <w:noProof/>
          <w:sz w:val="22"/>
          <w:szCs w:val="22"/>
          <w:rtl/>
          <w:lang w:val="he-IL" w:bidi="he-IL"/>
        </w:rPr>
        <w:lastRenderedPageBreak/>
        <mc:AlternateContent>
          <mc:Choice Requires="wps">
            <w:drawing>
              <wp:anchor distT="0" distB="0" distL="114300" distR="114300" simplePos="0" relativeHeight="251703296" behindDoc="0" locked="0" layoutInCell="1" allowOverlap="1" wp14:anchorId="75CAA4FE" wp14:editId="66E2E4CF">
                <wp:simplePos x="0" y="0"/>
                <wp:positionH relativeFrom="column">
                  <wp:posOffset>4564024</wp:posOffset>
                </wp:positionH>
                <wp:positionV relativeFrom="paragraph">
                  <wp:posOffset>-267031</wp:posOffset>
                </wp:positionV>
                <wp:extent cx="1916430" cy="848563"/>
                <wp:effectExtent l="0" t="0" r="0" b="0"/>
                <wp:wrapNone/>
                <wp:docPr id="1203412411" name="תיבת טקסט 10"/>
                <wp:cNvGraphicFramePr/>
                <a:graphic xmlns:a="http://schemas.openxmlformats.org/drawingml/2006/main">
                  <a:graphicData uri="http://schemas.microsoft.com/office/word/2010/wordprocessingShape">
                    <wps:wsp>
                      <wps:cNvSpPr txBox="1"/>
                      <wps:spPr>
                        <a:xfrm>
                          <a:off x="0" y="0"/>
                          <a:ext cx="1916430" cy="848563"/>
                        </a:xfrm>
                        <a:prstGeom prst="rect">
                          <a:avLst/>
                        </a:prstGeom>
                        <a:noFill/>
                        <a:ln w="6350">
                          <a:noFill/>
                        </a:ln>
                      </wps:spPr>
                      <wps:txbx>
                        <w:txbxContent>
                          <w:p w14:paraId="1C6D7D20" w14:textId="4C64B642" w:rsidR="003470E8" w:rsidRPr="00C13168" w:rsidRDefault="003470E8" w:rsidP="003470E8">
                            <w:pPr>
                              <w:jc w:val="center"/>
                              <w:rPr>
                                <w:rFonts w:asciiTheme="minorBidi" w:hAnsiTheme="minorBidi" w:cstheme="minorBidi"/>
                                <w:b/>
                                <w:bCs/>
                                <w:lang w:bidi="he-IL"/>
                              </w:rPr>
                            </w:pPr>
                            <w:r>
                              <w:rPr>
                                <w:rFonts w:asciiTheme="minorBidi" w:hAnsiTheme="minorBidi" w:cstheme="minorBidi" w:hint="cs"/>
                                <w:b/>
                                <w:bCs/>
                                <w:rtl/>
                                <w:lang w:bidi="he-IL"/>
                              </w:rPr>
                              <w:t>אפשר לבחור פיצ'ר מסוים ולראות נתונים סטטיסטים על אותו הפיצ'ר</w:t>
                            </w:r>
                            <w:r w:rsidRPr="00C13168">
                              <w:rPr>
                                <w:rFonts w:asciiTheme="minorBidi" w:hAnsiTheme="minorBidi" w:cstheme="minorBidi"/>
                                <w:b/>
                                <w:bCs/>
                                <w:rtl/>
                                <w:lang w:bidi="he-IL"/>
                              </w:rPr>
                              <w:t>:</w:t>
                            </w:r>
                            <w:r w:rsidR="00FB1E38">
                              <w:rPr>
                                <w:rFonts w:asciiTheme="minorBidi" w:hAnsiTheme="minorBidi" w:cstheme="minorBidi"/>
                                <w:b/>
                                <w:bCs/>
                                <w:rtl/>
                                <w:lang w:bidi="he-IL"/>
                              </w:rPr>
                              <w:br/>
                            </w:r>
                            <w:r w:rsidR="00FB1E38">
                              <w:rPr>
                                <w:rFonts w:asciiTheme="minorBidi" w:hAnsiTheme="minorBidi" w:cstheme="minorBidi" w:hint="cs"/>
                                <w:b/>
                                <w:bCs/>
                                <w:rtl/>
                                <w:lang w:bidi="he-IL"/>
                              </w:rPr>
                              <w:t>(דוגמה לפיצ'ר רציף)</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CAA4FE" id="_x0000_s1033" type="#_x0000_t202" style="position:absolute;left:0;text-align:left;margin-left:359.35pt;margin-top:-21.05pt;width:150.9pt;height:66.8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" filled="f" stroked="f" strokeweight=".5pt">
                <v:textbox>
                  <w:txbxContent>
                    <w:p w14:paraId="1C6D7D20" w14:textId="4C64B642" w:rsidR="003470E8" w:rsidRPr="00C13168" w:rsidRDefault="003470E8" w:rsidP="003470E8">
                      <w:pPr>
                        <w:jc w:val="center"/>
                        <w:rPr>
                          <w:rFonts w:asciiTheme="minorBidi" w:hAnsiTheme="minorBidi" w:cstheme="minorBidi"/>
                          <w:b/>
                          <w:bCs/>
                          <w:lang w:bidi="he-IL"/>
                        </w:rPr>
                      </w:pPr>
                      <w:r>
                        <w:rPr>
                          <w:rFonts w:asciiTheme="minorBidi" w:hAnsiTheme="minorBidi" w:cstheme="minorBidi" w:hint="cs"/>
                          <w:b/>
                          <w:bCs/>
                          <w:rtl/>
                          <w:lang w:bidi="he-IL"/>
                        </w:rPr>
                        <w:t>אפשר לבחור פיצ'ר מסוים ולראות נתונים סטטיסטים על אותו הפיצ'ר</w:t>
                      </w:r>
                      <w:r w:rsidRPr="00C13168">
                        <w:rPr>
                          <w:rFonts w:asciiTheme="minorBidi" w:hAnsiTheme="minorBidi" w:cstheme="minorBidi"/>
                          <w:b/>
                          <w:bCs/>
                          <w:rtl/>
                          <w:lang w:bidi="he-IL"/>
                        </w:rPr>
                        <w:t>:</w:t>
                      </w:r>
                      <w:r w:rsidR="00FB1E38">
                        <w:rPr>
                          <w:rFonts w:asciiTheme="minorBidi" w:hAnsiTheme="minorBidi" w:cstheme="minorBidi"/>
                          <w:b/>
                          <w:bCs/>
                          <w:rtl/>
                          <w:lang w:bidi="he-IL"/>
                        </w:rPr>
                        <w:br/>
                      </w:r>
                      <w:r w:rsidR="00FB1E38">
                        <w:rPr>
                          <w:rFonts w:asciiTheme="minorBidi" w:hAnsiTheme="minorBidi" w:cstheme="minorBidi" w:hint="cs"/>
                          <w:b/>
                          <w:bCs/>
                          <w:rtl/>
                          <w:lang w:bidi="he-IL"/>
                        </w:rPr>
                        <w:t>(דוגמה לפיצ'ר רציף)</w:t>
                      </w:r>
                    </w:p>
                  </w:txbxContent>
                </v:textbox>
              </v:shape>
            </w:pict>
          </mc:Fallback>
        </mc:AlternateContent>
      </w:r>
      <w:r w:rsidR="00FB1E38" w:rsidRPr="00085AFD">
        <w:rPr>
          <w:rFonts w:asciiTheme="minorBidi" w:hAnsiTheme="minorBidi" w:cs="Arial"/>
          <w:b/>
          <w:bCs/>
          <w:noProof/>
          <w:u w:val="single"/>
          <w:rtl/>
          <w:lang w:bidi="he-IL"/>
        </w:rPr>
        <w:drawing>
          <wp:anchor distT="0" distB="0" distL="114300" distR="114300" simplePos="0" relativeHeight="251701248" behindDoc="1" locked="0" layoutInCell="1" allowOverlap="1" wp14:anchorId="3D67712B" wp14:editId="35C8795C">
            <wp:simplePos x="0" y="0"/>
            <wp:positionH relativeFrom="column">
              <wp:posOffset>4672330</wp:posOffset>
            </wp:positionH>
            <wp:positionV relativeFrom="paragraph">
              <wp:posOffset>704215</wp:posOffset>
            </wp:positionV>
            <wp:extent cx="930303" cy="2411081"/>
            <wp:effectExtent l="0" t="0" r="3175" b="8890"/>
            <wp:wrapNone/>
            <wp:docPr id="2009054478" name="תמונה 1" descr="תמונה שמכילה טקסט, גופן, צילום מסך, מספר&#10;&#10;תוכן שנוצר על-ידי בינה מלאכות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054478" name="תמונה 1" descr="תמונה שמכילה טקסט, גופן, צילום מסך, מספר&#10;&#10;תוכן שנוצר על-ידי בינה מלאכותית עשוי להיות שגוי."/>
                    <pic:cNvPicPr/>
                  </pic:nvPicPr>
                  <pic:blipFill>
                    <a:blip r:embed="rId31">
                      <a:extLst>
                        <a:ext uri="{28A0092B-C50C-407E-A947-70E740481C1C}">
                          <a14:useLocalDpi xmlns:a14="http://schemas.microsoft.com/office/drawing/2010/main" val="0"/>
                        </a:ext>
                      </a:extLst>
                    </a:blip>
                    <a:stretch>
                      <a:fillRect/>
                    </a:stretch>
                  </pic:blipFill>
                  <pic:spPr>
                    <a:xfrm>
                      <a:off x="0" y="0"/>
                      <a:ext cx="930303" cy="2411081"/>
                    </a:xfrm>
                    <a:prstGeom prst="rect">
                      <a:avLst/>
                    </a:prstGeom>
                  </pic:spPr>
                </pic:pic>
              </a:graphicData>
            </a:graphic>
            <wp14:sizeRelH relativeFrom="margin">
              <wp14:pctWidth>0</wp14:pctWidth>
            </wp14:sizeRelH>
            <wp14:sizeRelV relativeFrom="margin">
              <wp14:pctHeight>0</wp14:pctHeight>
            </wp14:sizeRelV>
          </wp:anchor>
        </w:drawing>
      </w:r>
      <w:r w:rsidR="00352E6B">
        <w:rPr>
          <w:rFonts w:asciiTheme="minorBidi" w:hAnsiTheme="minorBidi" w:cs="Arial"/>
          <w:noProof/>
          <w:sz w:val="22"/>
          <w:szCs w:val="22"/>
          <w:rtl/>
          <w:lang w:val="he-IL" w:bidi="he-IL"/>
        </w:rPr>
        <mc:AlternateContent>
          <mc:Choice Requires="wps">
            <w:drawing>
              <wp:anchor distT="0" distB="0" distL="114300" distR="114300" simplePos="0" relativeHeight="251712512" behindDoc="0" locked="0" layoutInCell="1" allowOverlap="1" wp14:anchorId="6F623D5A" wp14:editId="7506AD2B">
                <wp:simplePos x="0" y="0"/>
                <wp:positionH relativeFrom="column">
                  <wp:posOffset>3532694</wp:posOffset>
                </wp:positionH>
                <wp:positionV relativeFrom="paragraph">
                  <wp:posOffset>8396624</wp:posOffset>
                </wp:positionV>
                <wp:extent cx="2194532" cy="477078"/>
                <wp:effectExtent l="0" t="0" r="0" b="0"/>
                <wp:wrapNone/>
                <wp:docPr id="386102143" name="תיבת טקסט 10"/>
                <wp:cNvGraphicFramePr/>
                <a:graphic xmlns:a="http://schemas.openxmlformats.org/drawingml/2006/main">
                  <a:graphicData uri="http://schemas.microsoft.com/office/word/2010/wordprocessingShape">
                    <wps:wsp>
                      <wps:cNvSpPr txBox="1"/>
                      <wps:spPr>
                        <a:xfrm>
                          <a:off x="0" y="0"/>
                          <a:ext cx="2194532" cy="477078"/>
                        </a:xfrm>
                        <a:prstGeom prst="rect">
                          <a:avLst/>
                        </a:prstGeom>
                        <a:noFill/>
                        <a:ln w="6350">
                          <a:noFill/>
                        </a:ln>
                      </wps:spPr>
                      <wps:txbx>
                        <w:txbxContent>
                          <w:p w14:paraId="2BA7230E" w14:textId="77777777" w:rsidR="00352E6B" w:rsidRPr="00C13168" w:rsidRDefault="00352E6B" w:rsidP="00352E6B">
                            <w:pPr>
                              <w:jc w:val="center"/>
                              <w:rPr>
                                <w:rFonts w:asciiTheme="minorBidi" w:hAnsiTheme="minorBidi" w:cstheme="minorBidi"/>
                                <w:b/>
                                <w:bCs/>
                                <w:rtl/>
                                <w:lang w:bidi="he-IL"/>
                              </w:rPr>
                            </w:pPr>
                            <w:r>
                              <w:rPr>
                                <w:rFonts w:asciiTheme="minorBidi" w:hAnsiTheme="minorBidi" w:cstheme="minorBidi" w:hint="cs"/>
                                <w:b/>
                                <w:bCs/>
                                <w:rtl/>
                                <w:lang w:bidi="he-IL"/>
                              </w:rPr>
                              <w:t>אם שמים את העכבר מעל אפשר לראות את הכמות המדויקת: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623D5A" id="_x0000_s1034" type="#_x0000_t202" style="position:absolute;left:0;text-align:left;margin-left:278.15pt;margin-top:661.15pt;width:172.8pt;height:37.5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" filled="f" stroked="f" strokeweight=".5pt">
                <v:textbox>
                  <w:txbxContent>
                    <w:p w14:paraId="2BA7230E" w14:textId="77777777" w:rsidR="00352E6B" w:rsidRPr="00C13168" w:rsidRDefault="00352E6B" w:rsidP="00352E6B">
                      <w:pPr>
                        <w:jc w:val="center"/>
                        <w:rPr>
                          <w:rFonts w:asciiTheme="minorBidi" w:hAnsiTheme="minorBidi" w:cstheme="minorBidi"/>
                          <w:b/>
                          <w:bCs/>
                          <w:rtl/>
                          <w:lang w:bidi="he-IL"/>
                        </w:rPr>
                      </w:pPr>
                      <w:r>
                        <w:rPr>
                          <w:rFonts w:asciiTheme="minorBidi" w:hAnsiTheme="minorBidi" w:cstheme="minorBidi" w:hint="cs"/>
                          <w:b/>
                          <w:bCs/>
                          <w:rtl/>
                          <w:lang w:bidi="he-IL"/>
                        </w:rPr>
                        <w:t>אם שמים את העכבר מעל אפשר לראות את הכמות המדויקת:</w:t>
                      </w:r>
                    </w:p>
                  </w:txbxContent>
                </v:textbox>
              </v:shape>
            </w:pict>
          </mc:Fallback>
        </mc:AlternateContent>
      </w:r>
      <w:r w:rsidR="00352E6B" w:rsidRPr="00352E6B">
        <w:rPr>
          <w:rFonts w:asciiTheme="minorBidi" w:hAnsiTheme="minorBidi" w:cs="Arial"/>
          <w:b/>
          <w:bCs/>
          <w:noProof/>
          <w:lang w:bidi="he-IL"/>
        </w:rPr>
        <w:drawing>
          <wp:anchor distT="0" distB="0" distL="114300" distR="114300" simplePos="0" relativeHeight="251710464" behindDoc="1" locked="0" layoutInCell="1" allowOverlap="1" wp14:anchorId="330A0BD5" wp14:editId="3010E1CD">
            <wp:simplePos x="0" y="0"/>
            <wp:positionH relativeFrom="column">
              <wp:posOffset>1161259</wp:posOffset>
            </wp:positionH>
            <wp:positionV relativeFrom="paragraph">
              <wp:posOffset>8258714</wp:posOffset>
            </wp:positionV>
            <wp:extent cx="2267266" cy="762106"/>
            <wp:effectExtent l="0" t="0" r="0" b="0"/>
            <wp:wrapNone/>
            <wp:docPr id="2000237314"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237314" name=""/>
                    <pic:cNvPicPr/>
                  </pic:nvPicPr>
                  <pic:blipFill>
                    <a:blip r:embed="rId32">
                      <a:extLst>
                        <a:ext uri="{28A0092B-C50C-407E-A947-70E740481C1C}">
                          <a14:useLocalDpi xmlns:a14="http://schemas.microsoft.com/office/drawing/2010/main" val="0"/>
                        </a:ext>
                      </a:extLst>
                    </a:blip>
                    <a:stretch>
                      <a:fillRect/>
                    </a:stretch>
                  </pic:blipFill>
                  <pic:spPr>
                    <a:xfrm>
                      <a:off x="0" y="0"/>
                      <a:ext cx="2267266" cy="762106"/>
                    </a:xfrm>
                    <a:prstGeom prst="rect">
                      <a:avLst/>
                    </a:prstGeom>
                  </pic:spPr>
                </pic:pic>
              </a:graphicData>
            </a:graphic>
          </wp:anchor>
        </w:drawing>
      </w:r>
      <w:r w:rsidR="00352E6B" w:rsidRPr="00352E6B">
        <w:rPr>
          <w:rFonts w:asciiTheme="minorBidi" w:hAnsiTheme="minorBidi" w:cs="Arial"/>
          <w:b/>
          <w:bCs/>
          <w:noProof/>
          <w:lang w:bidi="he-IL"/>
        </w:rPr>
        <w:drawing>
          <wp:anchor distT="0" distB="0" distL="114300" distR="114300" simplePos="0" relativeHeight="251707392" behindDoc="1" locked="0" layoutInCell="1" allowOverlap="1" wp14:anchorId="0420158D" wp14:editId="20818D85">
            <wp:simplePos x="0" y="0"/>
            <wp:positionH relativeFrom="column">
              <wp:posOffset>-399415</wp:posOffset>
            </wp:positionH>
            <wp:positionV relativeFrom="paragraph">
              <wp:posOffset>4526915</wp:posOffset>
            </wp:positionV>
            <wp:extent cx="6324600" cy="3601720"/>
            <wp:effectExtent l="0" t="0" r="0" b="0"/>
            <wp:wrapNone/>
            <wp:docPr id="320522617"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522617" name=""/>
                    <pic:cNvPicPr/>
                  </pic:nvPicPr>
                  <pic:blipFill>
                    <a:blip r:embed="rId33">
                      <a:extLst>
                        <a:ext uri="{28A0092B-C50C-407E-A947-70E740481C1C}">
                          <a14:useLocalDpi xmlns:a14="http://schemas.microsoft.com/office/drawing/2010/main" val="0"/>
                        </a:ext>
                      </a:extLst>
                    </a:blip>
                    <a:stretch>
                      <a:fillRect/>
                    </a:stretch>
                  </pic:blipFill>
                  <pic:spPr>
                    <a:xfrm>
                      <a:off x="0" y="0"/>
                      <a:ext cx="6324600" cy="3601720"/>
                    </a:xfrm>
                    <a:prstGeom prst="rect">
                      <a:avLst/>
                    </a:prstGeom>
                  </pic:spPr>
                </pic:pic>
              </a:graphicData>
            </a:graphic>
            <wp14:sizeRelH relativeFrom="margin">
              <wp14:pctWidth>0</wp14:pctWidth>
            </wp14:sizeRelH>
            <wp14:sizeRelV relativeFrom="margin">
              <wp14:pctHeight>0</wp14:pctHeight>
            </wp14:sizeRelV>
          </wp:anchor>
        </w:drawing>
      </w:r>
      <w:r w:rsidR="00352E6B">
        <w:rPr>
          <w:rFonts w:asciiTheme="minorBidi" w:hAnsiTheme="minorBidi" w:cs="Arial"/>
          <w:noProof/>
          <w:sz w:val="22"/>
          <w:szCs w:val="22"/>
          <w:rtl/>
          <w:lang w:val="he-IL" w:bidi="he-IL"/>
        </w:rPr>
        <mc:AlternateContent>
          <mc:Choice Requires="wps">
            <w:drawing>
              <wp:anchor distT="0" distB="0" distL="114300" distR="114300" simplePos="0" relativeHeight="251709440" behindDoc="0" locked="0" layoutInCell="1" allowOverlap="1" wp14:anchorId="3953E33C" wp14:editId="4AE74486">
                <wp:simplePos x="0" y="0"/>
                <wp:positionH relativeFrom="column">
                  <wp:posOffset>2100580</wp:posOffset>
                </wp:positionH>
                <wp:positionV relativeFrom="paragraph">
                  <wp:posOffset>4053205</wp:posOffset>
                </wp:positionV>
                <wp:extent cx="3866539" cy="477078"/>
                <wp:effectExtent l="0" t="0" r="0" b="0"/>
                <wp:wrapNone/>
                <wp:docPr id="35739338" name="תיבת טקסט 10"/>
                <wp:cNvGraphicFramePr/>
                <a:graphic xmlns:a="http://schemas.openxmlformats.org/drawingml/2006/main">
                  <a:graphicData uri="http://schemas.microsoft.com/office/word/2010/wordprocessingShape">
                    <wps:wsp>
                      <wps:cNvSpPr txBox="1"/>
                      <wps:spPr>
                        <a:xfrm>
                          <a:off x="0" y="0"/>
                          <a:ext cx="3866539" cy="477078"/>
                        </a:xfrm>
                        <a:prstGeom prst="rect">
                          <a:avLst/>
                        </a:prstGeom>
                        <a:noFill/>
                        <a:ln w="6350">
                          <a:noFill/>
                        </a:ln>
                      </wps:spPr>
                      <wps:txbx>
                        <w:txbxContent>
                          <w:p w14:paraId="10CED589" w14:textId="63156085" w:rsidR="00352E6B" w:rsidRPr="00C13168" w:rsidRDefault="00352E6B" w:rsidP="00352E6B">
                            <w:pPr>
                              <w:jc w:val="center"/>
                              <w:rPr>
                                <w:rFonts w:asciiTheme="minorBidi" w:hAnsiTheme="minorBidi" w:cstheme="minorBidi"/>
                                <w:b/>
                                <w:bCs/>
                                <w:rtl/>
                                <w:lang w:bidi="he-IL"/>
                              </w:rPr>
                            </w:pPr>
                            <w:r>
                              <w:rPr>
                                <w:rFonts w:asciiTheme="minorBidi" w:hAnsiTheme="minorBidi" w:cstheme="minorBidi" w:hint="cs"/>
                                <w:b/>
                                <w:bCs/>
                                <w:rtl/>
                                <w:lang w:bidi="he-IL"/>
                              </w:rPr>
                              <w:t>עבור עמודות קטגוריאליות זה נראה כך (אם יש יותר מ-10 ערכים אפשריים, נראה רק את ה-10 הנפוצים ביותר):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53E33C" id="_x0000_s1035" type="#_x0000_t202" style="position:absolute;left:0;text-align:left;margin-left:165.4pt;margin-top:319.15pt;width:304.45pt;height:37.5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" filled="f" stroked="f" strokeweight=".5pt">
                <v:textbox>
                  <w:txbxContent>
                    <w:p w14:paraId="10CED589" w14:textId="63156085" w:rsidR="00352E6B" w:rsidRPr="00C13168" w:rsidRDefault="00352E6B" w:rsidP="00352E6B">
                      <w:pPr>
                        <w:jc w:val="center"/>
                        <w:rPr>
                          <w:rFonts w:asciiTheme="minorBidi" w:hAnsiTheme="minorBidi" w:cstheme="minorBidi"/>
                          <w:b/>
                          <w:bCs/>
                          <w:rtl/>
                          <w:lang w:bidi="he-IL"/>
                        </w:rPr>
                      </w:pPr>
                      <w:r>
                        <w:rPr>
                          <w:rFonts w:asciiTheme="minorBidi" w:hAnsiTheme="minorBidi" w:cstheme="minorBidi" w:hint="cs"/>
                          <w:b/>
                          <w:bCs/>
                          <w:rtl/>
                          <w:lang w:bidi="he-IL"/>
                        </w:rPr>
                        <w:t>עבור עמודות קטגוריאליות זה נראה כך (אם יש יותר מ-10 ערכים אפשריים, נראה רק את ה-10 הנפוצים ביותר):</w:t>
                      </w:r>
                    </w:p>
                  </w:txbxContent>
                </v:textbox>
              </v:shape>
            </w:pict>
          </mc:Fallback>
        </mc:AlternateContent>
      </w:r>
      <w:r w:rsidR="003A09DE">
        <w:rPr>
          <w:rFonts w:asciiTheme="minorBidi" w:hAnsiTheme="minorBidi" w:cs="Arial"/>
          <w:noProof/>
          <w:sz w:val="22"/>
          <w:szCs w:val="22"/>
          <w:rtl/>
          <w:lang w:val="he-IL" w:bidi="he-IL"/>
        </w:rPr>
        <mc:AlternateContent>
          <mc:Choice Requires="wps">
            <w:drawing>
              <wp:anchor distT="0" distB="0" distL="114300" distR="114300" simplePos="0" relativeHeight="251706368" behindDoc="0" locked="0" layoutInCell="1" allowOverlap="1" wp14:anchorId="3417ECA1" wp14:editId="4B380D9D">
                <wp:simplePos x="0" y="0"/>
                <wp:positionH relativeFrom="column">
                  <wp:posOffset>3305589</wp:posOffset>
                </wp:positionH>
                <wp:positionV relativeFrom="paragraph">
                  <wp:posOffset>3357991</wp:posOffset>
                </wp:positionV>
                <wp:extent cx="2194532" cy="477078"/>
                <wp:effectExtent l="0" t="0" r="0" b="0"/>
                <wp:wrapNone/>
                <wp:docPr id="1683822623" name="תיבת טקסט 10"/>
                <wp:cNvGraphicFramePr/>
                <a:graphic xmlns:a="http://schemas.openxmlformats.org/drawingml/2006/main">
                  <a:graphicData uri="http://schemas.microsoft.com/office/word/2010/wordprocessingShape">
                    <wps:wsp>
                      <wps:cNvSpPr txBox="1"/>
                      <wps:spPr>
                        <a:xfrm>
                          <a:off x="0" y="0"/>
                          <a:ext cx="2194532" cy="477078"/>
                        </a:xfrm>
                        <a:prstGeom prst="rect">
                          <a:avLst/>
                        </a:prstGeom>
                        <a:noFill/>
                        <a:ln w="6350">
                          <a:noFill/>
                        </a:ln>
                      </wps:spPr>
                      <wps:txbx>
                        <w:txbxContent>
                          <w:p w14:paraId="5CF1A9D9" w14:textId="356048D6" w:rsidR="003A09DE" w:rsidRPr="00C13168" w:rsidRDefault="003A09DE" w:rsidP="003A09DE">
                            <w:pPr>
                              <w:jc w:val="center"/>
                              <w:rPr>
                                <w:rFonts w:asciiTheme="minorBidi" w:hAnsiTheme="minorBidi" w:cstheme="minorBidi"/>
                                <w:b/>
                                <w:bCs/>
                                <w:rtl/>
                                <w:lang w:bidi="he-IL"/>
                              </w:rPr>
                            </w:pPr>
                            <w:r>
                              <w:rPr>
                                <w:rFonts w:asciiTheme="minorBidi" w:hAnsiTheme="minorBidi" w:cstheme="minorBidi" w:hint="cs"/>
                                <w:b/>
                                <w:bCs/>
                                <w:rtl/>
                                <w:lang w:bidi="he-IL"/>
                              </w:rPr>
                              <w:t>אם שמים את העכבר מעל אפשר לראות את הכמות המדויקת: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17ECA1" id="_x0000_s1036" type="#_x0000_t202" style="position:absolute;left:0;text-align:left;margin-left:260.3pt;margin-top:264.4pt;width:172.8pt;height:37.5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" filled="f" stroked="f" strokeweight=".5pt">
                <v:textbox>
                  <w:txbxContent>
                    <w:p w14:paraId="5CF1A9D9" w14:textId="356048D6" w:rsidR="003A09DE" w:rsidRPr="00C13168" w:rsidRDefault="003A09DE" w:rsidP="003A09DE">
                      <w:pPr>
                        <w:jc w:val="center"/>
                        <w:rPr>
                          <w:rFonts w:asciiTheme="minorBidi" w:hAnsiTheme="minorBidi" w:cstheme="minorBidi"/>
                          <w:b/>
                          <w:bCs/>
                          <w:rtl/>
                          <w:lang w:bidi="he-IL"/>
                        </w:rPr>
                      </w:pPr>
                      <w:r>
                        <w:rPr>
                          <w:rFonts w:asciiTheme="minorBidi" w:hAnsiTheme="minorBidi" w:cstheme="minorBidi" w:hint="cs"/>
                          <w:b/>
                          <w:bCs/>
                          <w:rtl/>
                          <w:lang w:bidi="he-IL"/>
                        </w:rPr>
                        <w:t>אם שמים את העכבר מעל אפשר לראות את הכמות המדויקת:</w:t>
                      </w:r>
                    </w:p>
                  </w:txbxContent>
                </v:textbox>
              </v:shape>
            </w:pict>
          </mc:Fallback>
        </mc:AlternateContent>
      </w:r>
      <w:r w:rsidR="003A09DE" w:rsidRPr="003A09DE">
        <w:rPr>
          <w:rFonts w:asciiTheme="minorBidi" w:hAnsiTheme="minorBidi" w:cs="Arial"/>
          <w:b/>
          <w:bCs/>
          <w:noProof/>
          <w:lang w:bidi="he-IL"/>
        </w:rPr>
        <w:drawing>
          <wp:anchor distT="0" distB="0" distL="114300" distR="114300" simplePos="0" relativeHeight="251704320" behindDoc="0" locked="0" layoutInCell="1" allowOverlap="1" wp14:anchorId="2AFA7490" wp14:editId="7EF61392">
            <wp:simplePos x="0" y="0"/>
            <wp:positionH relativeFrom="column">
              <wp:posOffset>1601139</wp:posOffset>
            </wp:positionH>
            <wp:positionV relativeFrom="paragraph">
              <wp:posOffset>3173730</wp:posOffset>
            </wp:positionV>
            <wp:extent cx="1648055" cy="704948"/>
            <wp:effectExtent l="0" t="0" r="9525" b="0"/>
            <wp:wrapNone/>
            <wp:docPr id="469412480" name="תמונה 1" descr="תמונה שמכילה טקסט, גופן, צילום מסך, גרפיקה&#10;&#10;תוכן שנוצר על-ידי בינה מלאכות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412480" name="תמונה 1" descr="תמונה שמכילה טקסט, גופן, צילום מסך, גרפיקה&#10;&#10;תוכן שנוצר על-ידי בינה מלאכותית עשוי להיות שגוי."/>
                    <pic:cNvPicPr/>
                  </pic:nvPicPr>
                  <pic:blipFill>
                    <a:blip r:embed="rId34">
                      <a:extLst>
                        <a:ext uri="{28A0092B-C50C-407E-A947-70E740481C1C}">
                          <a14:useLocalDpi xmlns:a14="http://schemas.microsoft.com/office/drawing/2010/main" val="0"/>
                        </a:ext>
                      </a:extLst>
                    </a:blip>
                    <a:stretch>
                      <a:fillRect/>
                    </a:stretch>
                  </pic:blipFill>
                  <pic:spPr>
                    <a:xfrm>
                      <a:off x="0" y="0"/>
                      <a:ext cx="1648055" cy="704948"/>
                    </a:xfrm>
                    <a:prstGeom prst="rect">
                      <a:avLst/>
                    </a:prstGeom>
                  </pic:spPr>
                </pic:pic>
              </a:graphicData>
            </a:graphic>
          </wp:anchor>
        </w:drawing>
      </w:r>
      <w:r w:rsidR="003470E8" w:rsidRPr="00085AFD">
        <w:rPr>
          <w:rFonts w:asciiTheme="minorBidi" w:hAnsiTheme="minorBidi" w:cs="Arial"/>
          <w:b/>
          <w:bCs/>
          <w:noProof/>
          <w:u w:val="single"/>
          <w:rtl/>
          <w:lang w:bidi="he-IL"/>
        </w:rPr>
        <w:drawing>
          <wp:anchor distT="0" distB="0" distL="114300" distR="114300" simplePos="0" relativeHeight="251699200" behindDoc="1" locked="0" layoutInCell="1" allowOverlap="1" wp14:anchorId="5233D06F" wp14:editId="5C9A2325">
            <wp:simplePos x="0" y="0"/>
            <wp:positionH relativeFrom="column">
              <wp:posOffset>-605762</wp:posOffset>
            </wp:positionH>
            <wp:positionV relativeFrom="paragraph">
              <wp:posOffset>-77829</wp:posOffset>
            </wp:positionV>
            <wp:extent cx="5077851" cy="3140765"/>
            <wp:effectExtent l="0" t="0" r="8890" b="2540"/>
            <wp:wrapNone/>
            <wp:docPr id="192089568" name="תמונה 1" descr="תמונה שמכילה טקסט, צילום מסך, תרשים&#10;&#10;תוכן שנוצר על-ידי בינה מלאכות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89568" name="תמונה 1" descr="תמונה שמכילה טקסט, צילום מסך, תרשים&#10;&#10;תוכן שנוצר על-ידי בינה מלאכותית עשוי להיות שגוי."/>
                    <pic:cNvPicPr/>
                  </pic:nvPicPr>
                  <pic:blipFill>
                    <a:blip r:embed="rId35">
                      <a:extLst>
                        <a:ext uri="{28A0092B-C50C-407E-A947-70E740481C1C}">
                          <a14:useLocalDpi xmlns:a14="http://schemas.microsoft.com/office/drawing/2010/main" val="0"/>
                        </a:ext>
                      </a:extLst>
                    </a:blip>
                    <a:stretch>
                      <a:fillRect/>
                    </a:stretch>
                  </pic:blipFill>
                  <pic:spPr>
                    <a:xfrm>
                      <a:off x="0" y="0"/>
                      <a:ext cx="5077851" cy="3140765"/>
                    </a:xfrm>
                    <a:prstGeom prst="rect">
                      <a:avLst/>
                    </a:prstGeom>
                  </pic:spPr>
                </pic:pic>
              </a:graphicData>
            </a:graphic>
            <wp14:sizeRelH relativeFrom="margin">
              <wp14:pctWidth>0</wp14:pctWidth>
            </wp14:sizeRelH>
            <wp14:sizeRelV relativeFrom="margin">
              <wp14:pctHeight>0</wp14:pctHeight>
            </wp14:sizeRelV>
          </wp:anchor>
        </w:drawing>
      </w:r>
      <w:r w:rsidR="003A09DE">
        <w:rPr>
          <w:rFonts w:asciiTheme="minorBidi" w:hAnsiTheme="minorBidi" w:cs="Arial"/>
          <w:b/>
          <w:bCs/>
          <w:rtl/>
          <w:lang w:bidi="he-IL"/>
        </w:rPr>
        <w:br w:type="page"/>
      </w:r>
      <w:r w:rsidR="00110AAC">
        <w:rPr>
          <w:rFonts w:asciiTheme="minorBidi" w:hAnsiTheme="minorBidi" w:cs="Arial"/>
          <w:noProof/>
          <w:sz w:val="22"/>
          <w:szCs w:val="22"/>
          <w:rtl/>
          <w:lang w:val="he-IL" w:bidi="he-IL"/>
        </w:rPr>
        <w:lastRenderedPageBreak/>
        <mc:AlternateContent>
          <mc:Choice Requires="wps">
            <w:drawing>
              <wp:anchor distT="0" distB="0" distL="114300" distR="114300" simplePos="0" relativeHeight="251721728" behindDoc="0" locked="0" layoutInCell="1" allowOverlap="1" wp14:anchorId="3F8C347C" wp14:editId="6CA4248F">
                <wp:simplePos x="0" y="0"/>
                <wp:positionH relativeFrom="column">
                  <wp:posOffset>3716655</wp:posOffset>
                </wp:positionH>
                <wp:positionV relativeFrom="paragraph">
                  <wp:posOffset>7665720</wp:posOffset>
                </wp:positionV>
                <wp:extent cx="1315720" cy="304800"/>
                <wp:effectExtent l="0" t="0" r="17780" b="19050"/>
                <wp:wrapNone/>
                <wp:docPr id="683540194" name="תיבת טקסט 10"/>
                <wp:cNvGraphicFramePr/>
                <a:graphic xmlns:a="http://schemas.openxmlformats.org/drawingml/2006/main">
                  <a:graphicData uri="http://schemas.microsoft.com/office/word/2010/wordprocessingShape">
                    <wps:wsp>
                      <wps:cNvSpPr txBox="1"/>
                      <wps:spPr>
                        <a:xfrm>
                          <a:off x="0" y="0"/>
                          <a:ext cx="1315720" cy="304800"/>
                        </a:xfrm>
                        <a:prstGeom prst="rect">
                          <a:avLst/>
                        </a:prstGeom>
                        <a:ln/>
                      </wps:spPr>
                      <wps:style>
                        <a:lnRef idx="2">
                          <a:schemeClr val="dk1"/>
                        </a:lnRef>
                        <a:fillRef idx="1">
                          <a:schemeClr val="lt1"/>
                        </a:fillRef>
                        <a:effectRef idx="0">
                          <a:schemeClr val="dk1"/>
                        </a:effectRef>
                        <a:fontRef idx="minor">
                          <a:schemeClr val="dk1"/>
                        </a:fontRef>
                      </wps:style>
                      <wps:txbx>
                        <w:txbxContent>
                          <w:p w14:paraId="55563559" w14:textId="77777777" w:rsidR="00110AAC" w:rsidRPr="00C13168" w:rsidRDefault="00110AAC" w:rsidP="00110AAC">
                            <w:pPr>
                              <w:bidi/>
                              <w:rPr>
                                <w:rFonts w:asciiTheme="minorBidi" w:hAnsiTheme="minorBidi" w:cstheme="minorBidi"/>
                                <w:b/>
                                <w:bCs/>
                                <w:lang w:bidi="he-IL"/>
                              </w:rPr>
                            </w:pPr>
                            <w:r>
                              <w:rPr>
                                <w:rFonts w:asciiTheme="minorBidi" w:hAnsiTheme="minorBidi" w:cstheme="minorBidi" w:hint="cs"/>
                                <w:b/>
                                <w:bCs/>
                                <w:rtl/>
                                <w:lang w:bidi="he-IL"/>
                              </w:rPr>
                              <w:t>דוגמה ל-</w:t>
                            </w:r>
                            <w:r>
                              <w:rPr>
                                <w:rFonts w:asciiTheme="minorBidi" w:hAnsiTheme="minorBidi" w:cstheme="minorBidi"/>
                                <w:b/>
                                <w:bCs/>
                                <w:lang w:bidi="he-IL"/>
                              </w:rPr>
                              <w:t>ToolTip</w:t>
                            </w:r>
                          </w:p>
                          <w:p w14:paraId="67497477" w14:textId="77777777" w:rsidR="00110AAC" w:rsidRDefault="00110AAC" w:rsidP="00110AAC"/>
                          <w:p w14:paraId="0805F0F8" w14:textId="77777777" w:rsidR="00110AAC" w:rsidRPr="00C13168" w:rsidRDefault="00110AAC" w:rsidP="00110AAC">
                            <w:pPr>
                              <w:bidi/>
                              <w:rPr>
                                <w:rFonts w:asciiTheme="minorBidi" w:hAnsiTheme="minorBidi" w:cstheme="minorBidi"/>
                                <w:b/>
                                <w:bCs/>
                                <w:lang w:bidi="he-IL"/>
                              </w:rPr>
                            </w:pPr>
                            <w:r>
                              <w:rPr>
                                <w:rFonts w:asciiTheme="minorBidi" w:hAnsiTheme="minorBidi" w:cstheme="minorBidi" w:hint="cs"/>
                                <w:b/>
                                <w:bCs/>
                                <w:rtl/>
                                <w:lang w:bidi="he-IL"/>
                              </w:rPr>
                              <w:t>דוגמה ל-</w:t>
                            </w:r>
                            <w:r>
                              <w:rPr>
                                <w:rFonts w:asciiTheme="minorBidi" w:hAnsiTheme="minorBidi" w:cstheme="minorBidi"/>
                                <w:b/>
                                <w:bCs/>
                                <w:lang w:bidi="he-IL"/>
                              </w:rPr>
                              <w:t>ToolTip</w:t>
                            </w:r>
                          </w:p>
                          <w:p w14:paraId="66FA179C" w14:textId="77777777" w:rsidR="00110AAC" w:rsidRDefault="00110AAC" w:rsidP="00110AAC"/>
                          <w:p w14:paraId="23689A62" w14:textId="77777777" w:rsidR="00110AAC" w:rsidRPr="00C13168" w:rsidRDefault="00110AAC" w:rsidP="00110AAC">
                            <w:pPr>
                              <w:bidi/>
                              <w:rPr>
                                <w:rFonts w:asciiTheme="minorBidi" w:hAnsiTheme="minorBidi" w:cstheme="minorBidi"/>
                                <w:b/>
                                <w:bCs/>
                                <w:lang w:bidi="he-IL"/>
                              </w:rPr>
                            </w:pPr>
                            <w:r>
                              <w:rPr>
                                <w:rFonts w:asciiTheme="minorBidi" w:hAnsiTheme="minorBidi" w:cstheme="minorBidi" w:hint="cs"/>
                                <w:b/>
                                <w:bCs/>
                                <w:rtl/>
                                <w:lang w:bidi="he-IL"/>
                              </w:rPr>
                              <w:t>דוגמה ל-</w:t>
                            </w:r>
                            <w:r>
                              <w:rPr>
                                <w:rFonts w:asciiTheme="minorBidi" w:hAnsiTheme="minorBidi" w:cstheme="minorBidi"/>
                                <w:b/>
                                <w:bCs/>
                                <w:lang w:bidi="he-IL"/>
                              </w:rPr>
                              <w:t>ToolTip</w:t>
                            </w:r>
                          </w:p>
                          <w:p w14:paraId="7EF76BDA" w14:textId="77777777" w:rsidR="00110AAC" w:rsidRDefault="00110AAC" w:rsidP="00110AAC"/>
                          <w:p w14:paraId="74F18A9F" w14:textId="77777777" w:rsidR="00110AAC" w:rsidRPr="00C13168" w:rsidRDefault="00110AAC" w:rsidP="00110AAC">
                            <w:pPr>
                              <w:bidi/>
                              <w:rPr>
                                <w:rFonts w:asciiTheme="minorBidi" w:hAnsiTheme="minorBidi" w:cstheme="minorBidi"/>
                                <w:b/>
                                <w:bCs/>
                                <w:lang w:bidi="he-IL"/>
                              </w:rPr>
                            </w:pPr>
                            <w:r>
                              <w:rPr>
                                <w:rFonts w:asciiTheme="minorBidi" w:hAnsiTheme="minorBidi" w:cstheme="minorBidi" w:hint="cs"/>
                                <w:b/>
                                <w:bCs/>
                                <w:rtl/>
                                <w:lang w:bidi="he-IL"/>
                              </w:rPr>
                              <w:t>דוגמה ל-</w:t>
                            </w:r>
                            <w:r>
                              <w:rPr>
                                <w:rFonts w:asciiTheme="minorBidi" w:hAnsiTheme="minorBidi" w:cstheme="minorBidi"/>
                                <w:b/>
                                <w:bCs/>
                                <w:lang w:bidi="he-IL"/>
                              </w:rPr>
                              <w:t>ToolTip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8C347C" id="_x0000_s1037" type="#_x0000_t202" style="position:absolute;left:0;text-align:left;margin-left:292.65pt;margin-top:603.6pt;width:103.6pt;height:24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" fillcolor="white [3201]" strokecolor="black [3200]" strokeweight="2pt">
                <v:textbox>
                  <w:txbxContent>
                    <w:p w14:paraId="55563559" w14:textId="77777777" w:rsidR="00110AAC" w:rsidRPr="00C13168" w:rsidRDefault="00110AAC" w:rsidP="00110AAC">
                      <w:pPr>
                        <w:bidi/>
                        <w:rPr>
                          <w:rFonts w:asciiTheme="minorBidi" w:hAnsiTheme="minorBidi" w:cstheme="minorBidi"/>
                          <w:b/>
                          <w:bCs/>
                          <w:lang w:bidi="he-IL"/>
                        </w:rPr>
                      </w:pPr>
                      <w:r>
                        <w:rPr>
                          <w:rFonts w:asciiTheme="minorBidi" w:hAnsiTheme="minorBidi" w:cstheme="minorBidi" w:hint="cs"/>
                          <w:b/>
                          <w:bCs/>
                          <w:rtl/>
                          <w:lang w:bidi="he-IL"/>
                        </w:rPr>
                        <w:t>דוגמה ל-</w:t>
                      </w:r>
                      <w:r>
                        <w:rPr>
                          <w:rFonts w:asciiTheme="minorBidi" w:hAnsiTheme="minorBidi" w:cstheme="minorBidi"/>
                          <w:b/>
                          <w:bCs/>
                          <w:lang w:bidi="he-IL"/>
                        </w:rPr>
                        <w:t>ToolTip</w:t>
                      </w:r>
                    </w:p>
                    <w:p w14:paraId="67497477" w14:textId="77777777" w:rsidR="00110AAC" w:rsidRDefault="00110AAC" w:rsidP="00110AAC"/>
                    <w:p w14:paraId="0805F0F8" w14:textId="77777777" w:rsidR="00110AAC" w:rsidRPr="00C13168" w:rsidRDefault="00110AAC" w:rsidP="00110AAC">
                      <w:pPr>
                        <w:bidi/>
                        <w:rPr>
                          <w:rFonts w:asciiTheme="minorBidi" w:hAnsiTheme="minorBidi" w:cstheme="minorBidi"/>
                          <w:b/>
                          <w:bCs/>
                          <w:lang w:bidi="he-IL"/>
                        </w:rPr>
                      </w:pPr>
                      <w:r>
                        <w:rPr>
                          <w:rFonts w:asciiTheme="minorBidi" w:hAnsiTheme="minorBidi" w:cstheme="minorBidi" w:hint="cs"/>
                          <w:b/>
                          <w:bCs/>
                          <w:rtl/>
                          <w:lang w:bidi="he-IL"/>
                        </w:rPr>
                        <w:t>דוגמה ל-</w:t>
                      </w:r>
                      <w:r>
                        <w:rPr>
                          <w:rFonts w:asciiTheme="minorBidi" w:hAnsiTheme="minorBidi" w:cstheme="minorBidi"/>
                          <w:b/>
                          <w:bCs/>
                          <w:lang w:bidi="he-IL"/>
                        </w:rPr>
                        <w:t>ToolTip</w:t>
                      </w:r>
                    </w:p>
                    <w:p w14:paraId="66FA179C" w14:textId="77777777" w:rsidR="00110AAC" w:rsidRDefault="00110AAC" w:rsidP="00110AAC"/>
                    <w:p w14:paraId="23689A62" w14:textId="77777777" w:rsidR="00110AAC" w:rsidRPr="00C13168" w:rsidRDefault="00110AAC" w:rsidP="00110AAC">
                      <w:pPr>
                        <w:bidi/>
                        <w:rPr>
                          <w:rFonts w:asciiTheme="minorBidi" w:hAnsiTheme="minorBidi" w:cstheme="minorBidi"/>
                          <w:b/>
                          <w:bCs/>
                          <w:lang w:bidi="he-IL"/>
                        </w:rPr>
                      </w:pPr>
                      <w:r>
                        <w:rPr>
                          <w:rFonts w:asciiTheme="minorBidi" w:hAnsiTheme="minorBidi" w:cstheme="minorBidi" w:hint="cs"/>
                          <w:b/>
                          <w:bCs/>
                          <w:rtl/>
                          <w:lang w:bidi="he-IL"/>
                        </w:rPr>
                        <w:t>דוגמה ל-</w:t>
                      </w:r>
                      <w:r>
                        <w:rPr>
                          <w:rFonts w:asciiTheme="minorBidi" w:hAnsiTheme="minorBidi" w:cstheme="minorBidi"/>
                          <w:b/>
                          <w:bCs/>
                          <w:lang w:bidi="he-IL"/>
                        </w:rPr>
                        <w:t>ToolTip</w:t>
                      </w:r>
                    </w:p>
                    <w:p w14:paraId="7EF76BDA" w14:textId="77777777" w:rsidR="00110AAC" w:rsidRDefault="00110AAC" w:rsidP="00110AAC"/>
                    <w:p w14:paraId="74F18A9F" w14:textId="77777777" w:rsidR="00110AAC" w:rsidRPr="00C13168" w:rsidRDefault="00110AAC" w:rsidP="00110AAC">
                      <w:pPr>
                        <w:bidi/>
                        <w:rPr>
                          <w:rFonts w:asciiTheme="minorBidi" w:hAnsiTheme="minorBidi" w:cstheme="minorBidi"/>
                          <w:b/>
                          <w:bCs/>
                          <w:lang w:bidi="he-IL"/>
                        </w:rPr>
                      </w:pPr>
                      <w:r>
                        <w:rPr>
                          <w:rFonts w:asciiTheme="minorBidi" w:hAnsiTheme="minorBidi" w:cstheme="minorBidi" w:hint="cs"/>
                          <w:b/>
                          <w:bCs/>
                          <w:rtl/>
                          <w:lang w:bidi="he-IL"/>
                        </w:rPr>
                        <w:t>דוגמה ל-</w:t>
                      </w:r>
                      <w:r>
                        <w:rPr>
                          <w:rFonts w:asciiTheme="minorBidi" w:hAnsiTheme="minorBidi" w:cstheme="minorBidi"/>
                          <w:b/>
                          <w:bCs/>
                          <w:lang w:bidi="he-IL"/>
                        </w:rPr>
                        <w:t>ToolTip</w:t>
                      </w:r>
                    </w:p>
                  </w:txbxContent>
                </v:textbox>
              </v:shape>
            </w:pict>
          </mc:Fallback>
        </mc:AlternateContent>
      </w:r>
      <w:r w:rsidR="00110AAC" w:rsidRPr="00A31264">
        <w:rPr>
          <w:rFonts w:asciiTheme="minorBidi" w:hAnsiTheme="minorBidi" w:cs="Arial"/>
          <w:b/>
          <w:bCs/>
          <w:noProof/>
          <w:u w:val="single"/>
          <w:rtl/>
          <w:lang w:bidi="he-IL"/>
        </w:rPr>
        <w:drawing>
          <wp:anchor distT="0" distB="0" distL="114300" distR="114300" simplePos="0" relativeHeight="251720704" behindDoc="0" locked="0" layoutInCell="1" allowOverlap="1" wp14:anchorId="099BFBF3" wp14:editId="4604A933">
            <wp:simplePos x="0" y="0"/>
            <wp:positionH relativeFrom="column">
              <wp:posOffset>195580</wp:posOffset>
            </wp:positionH>
            <wp:positionV relativeFrom="paragraph">
              <wp:posOffset>-153670</wp:posOffset>
            </wp:positionV>
            <wp:extent cx="3147060" cy="1269365"/>
            <wp:effectExtent l="0" t="0" r="0" b="6985"/>
            <wp:wrapNone/>
            <wp:docPr id="19165517" name="תמונה 1" descr="תמונה שמכילה טקסט, צילום מסך, גופן&#10;&#10;תוכן שנוצר על-ידי בינה מלאכות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5517" name="תמונה 1" descr="תמונה שמכילה טקסט, צילום מסך, גופן&#10;&#10;תוכן שנוצר על-ידי בינה מלאכותית עשוי להיות שגוי."/>
                    <pic:cNvPicPr/>
                  </pic:nvPicPr>
                  <pic:blipFill>
                    <a:blip r:embed="rId36">
                      <a:extLst>
                        <a:ext uri="{28A0092B-C50C-407E-A947-70E740481C1C}">
                          <a14:useLocalDpi xmlns:a14="http://schemas.microsoft.com/office/drawing/2010/main" val="0"/>
                        </a:ext>
                      </a:extLst>
                    </a:blip>
                    <a:stretch>
                      <a:fillRect/>
                    </a:stretch>
                  </pic:blipFill>
                  <pic:spPr>
                    <a:xfrm>
                      <a:off x="0" y="0"/>
                      <a:ext cx="3147060" cy="1269365"/>
                    </a:xfrm>
                    <a:prstGeom prst="rect">
                      <a:avLst/>
                    </a:prstGeom>
                  </pic:spPr>
                </pic:pic>
              </a:graphicData>
            </a:graphic>
            <wp14:sizeRelH relativeFrom="margin">
              <wp14:pctWidth>0</wp14:pctWidth>
            </wp14:sizeRelH>
            <wp14:sizeRelV relativeFrom="margin">
              <wp14:pctHeight>0</wp14:pctHeight>
            </wp14:sizeRelV>
          </wp:anchor>
        </w:drawing>
      </w:r>
      <w:r w:rsidR="00110AAC">
        <w:rPr>
          <w:rFonts w:asciiTheme="minorBidi" w:hAnsiTheme="minorBidi" w:cs="Arial"/>
          <w:noProof/>
          <w:sz w:val="22"/>
          <w:szCs w:val="22"/>
          <w:rtl/>
          <w:lang w:val="he-IL" w:bidi="he-IL"/>
        </w:rPr>
        <mc:AlternateContent>
          <mc:Choice Requires="wps">
            <w:drawing>
              <wp:anchor distT="0" distB="0" distL="114300" distR="114300" simplePos="0" relativeHeight="251719680" behindDoc="0" locked="0" layoutInCell="1" allowOverlap="1" wp14:anchorId="45B46608" wp14:editId="49E3DF91">
                <wp:simplePos x="0" y="0"/>
                <wp:positionH relativeFrom="column">
                  <wp:posOffset>3472815</wp:posOffset>
                </wp:positionH>
                <wp:positionV relativeFrom="paragraph">
                  <wp:posOffset>7162165</wp:posOffset>
                </wp:positionV>
                <wp:extent cx="1858010" cy="503555"/>
                <wp:effectExtent l="0" t="0" r="0" b="0"/>
                <wp:wrapNone/>
                <wp:docPr id="2117100506" name="תיבת טקסט 10"/>
                <wp:cNvGraphicFramePr/>
                <a:graphic xmlns:a="http://schemas.openxmlformats.org/drawingml/2006/main">
                  <a:graphicData uri="http://schemas.microsoft.com/office/word/2010/wordprocessingShape">
                    <wps:wsp>
                      <wps:cNvSpPr txBox="1"/>
                      <wps:spPr>
                        <a:xfrm>
                          <a:off x="0" y="0"/>
                          <a:ext cx="1858010" cy="503555"/>
                        </a:xfrm>
                        <a:prstGeom prst="rect">
                          <a:avLst/>
                        </a:prstGeom>
                        <a:noFill/>
                        <a:ln w="6350">
                          <a:noFill/>
                        </a:ln>
                      </wps:spPr>
                      <wps:txbx>
                        <w:txbxContent>
                          <w:p w14:paraId="6D32EA5F" w14:textId="77777777" w:rsidR="00110AAC" w:rsidRPr="00C13168" w:rsidRDefault="00110AAC" w:rsidP="00110AAC">
                            <w:pPr>
                              <w:jc w:val="center"/>
                              <w:rPr>
                                <w:rFonts w:asciiTheme="minorBidi" w:hAnsiTheme="minorBidi" w:cstheme="minorBidi"/>
                                <w:b/>
                                <w:bCs/>
                                <w:lang w:bidi="he-IL"/>
                              </w:rPr>
                            </w:pPr>
                            <w:r>
                              <w:rPr>
                                <w:rFonts w:asciiTheme="minorBidi" w:hAnsiTheme="minorBidi" w:cstheme="minorBidi" w:hint="cs"/>
                                <w:b/>
                                <w:bCs/>
                                <w:rtl/>
                                <w:lang w:bidi="he-IL"/>
                              </w:rPr>
                              <w:t>כשמתקרבים יותר לנקודה ולוחצים עליה:</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B46608" id="_x0000_s1038" type="#_x0000_t202" style="position:absolute;left:0;text-align:left;margin-left:273.45pt;margin-top:563.95pt;width:146.3pt;height:39.6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" filled="f" stroked="f" strokeweight=".5pt">
                <v:textbox>
                  <w:txbxContent>
                    <w:p w14:paraId="6D32EA5F" w14:textId="77777777" w:rsidR="00110AAC" w:rsidRPr="00C13168" w:rsidRDefault="00110AAC" w:rsidP="00110AAC">
                      <w:pPr>
                        <w:jc w:val="center"/>
                        <w:rPr>
                          <w:rFonts w:asciiTheme="minorBidi" w:hAnsiTheme="minorBidi" w:cstheme="minorBidi"/>
                          <w:b/>
                          <w:bCs/>
                          <w:lang w:bidi="he-IL"/>
                        </w:rPr>
                      </w:pPr>
                      <w:r>
                        <w:rPr>
                          <w:rFonts w:asciiTheme="minorBidi" w:hAnsiTheme="minorBidi" w:cstheme="minorBidi" w:hint="cs"/>
                          <w:b/>
                          <w:bCs/>
                          <w:rtl/>
                          <w:lang w:bidi="he-IL"/>
                        </w:rPr>
                        <w:t>כשמתקרבים יותר לנקודה ולוחצים עליה:</w:t>
                      </w:r>
                    </w:p>
                  </w:txbxContent>
                </v:textbox>
              </v:shape>
            </w:pict>
          </mc:Fallback>
        </mc:AlternateContent>
      </w:r>
      <w:r w:rsidR="00110AAC" w:rsidRPr="00155BA6">
        <w:rPr>
          <w:noProof/>
          <w:rtl/>
        </w:rPr>
        <w:drawing>
          <wp:anchor distT="0" distB="0" distL="114300" distR="114300" simplePos="0" relativeHeight="251716608" behindDoc="0" locked="0" layoutInCell="1" allowOverlap="1" wp14:anchorId="71DFAFAE" wp14:editId="281AAA13">
            <wp:simplePos x="0" y="0"/>
            <wp:positionH relativeFrom="column">
              <wp:posOffset>-233680</wp:posOffset>
            </wp:positionH>
            <wp:positionV relativeFrom="paragraph">
              <wp:posOffset>3717925</wp:posOffset>
            </wp:positionV>
            <wp:extent cx="3667760" cy="2568575"/>
            <wp:effectExtent l="19050" t="19050" r="27940" b="22225"/>
            <wp:wrapNone/>
            <wp:docPr id="188927441" name="תמונה 1" descr="תמונה שמכילה מפה, טקסט, צילום מסך&#10;&#10;תוכן שנוצר על-ידי בינה מלאכות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27441" name="תמונה 1" descr="תמונה שמכילה מפה, טקסט, צילום מסך&#10;&#10;תוכן שנוצר על-ידי בינה מלאכותית עשוי להיות שגוי."/>
                    <pic:cNvPicPr/>
                  </pic:nvPicPr>
                  <pic:blipFill>
                    <a:blip r:embed="rId37">
                      <a:extLst>
                        <a:ext uri="{28A0092B-C50C-407E-A947-70E740481C1C}">
                          <a14:useLocalDpi xmlns:a14="http://schemas.microsoft.com/office/drawing/2010/main" val="0"/>
                        </a:ext>
                      </a:extLst>
                    </a:blip>
                    <a:stretch>
                      <a:fillRect/>
                    </a:stretch>
                  </pic:blipFill>
                  <pic:spPr>
                    <a:xfrm>
                      <a:off x="0" y="0"/>
                      <a:ext cx="3667760" cy="256857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110AAC" w:rsidRPr="00110AAC">
        <w:rPr>
          <w:rFonts w:asciiTheme="minorBidi" w:hAnsiTheme="minorBidi" w:cs="Arial" w:hint="cs"/>
          <w:b/>
          <w:bCs/>
          <w:u w:val="single"/>
          <w:rtl/>
          <w:lang w:bidi="he-IL"/>
        </w:rPr>
        <w:t>מטלה 1</w:t>
      </w:r>
    </w:p>
    <w:p w14:paraId="179F0928" w14:textId="77777777" w:rsidR="00297B86" w:rsidRDefault="00910D44" w:rsidP="00297B86">
      <w:pPr>
        <w:pStyle w:val="a8"/>
        <w:bidi/>
        <w:spacing w:after="160" w:line="360" w:lineRule="auto"/>
        <w:ind w:left="714"/>
        <w:rPr>
          <w:rFonts w:asciiTheme="minorBidi" w:hAnsiTheme="minorBidi" w:cstheme="minorBidi"/>
          <w:b/>
          <w:bCs/>
          <w:u w:val="single"/>
          <w:rtl/>
          <w:lang w:bidi="he-IL"/>
        </w:rPr>
      </w:pPr>
      <w:r w:rsidRPr="00701AB2">
        <w:rPr>
          <w:rFonts w:asciiTheme="minorBidi" w:hAnsiTheme="minorBidi" w:cs="Arial"/>
          <w:b/>
          <w:bCs/>
          <w:noProof/>
          <w:u w:val="single"/>
          <w:rtl/>
          <w:lang w:bidi="he-IL"/>
        </w:rPr>
        <w:drawing>
          <wp:anchor distT="0" distB="0" distL="114300" distR="114300" simplePos="0" relativeHeight="251717632" behindDoc="0" locked="0" layoutInCell="1" allowOverlap="1" wp14:anchorId="623EEA53" wp14:editId="3908C3C5">
            <wp:simplePos x="0" y="0"/>
            <wp:positionH relativeFrom="column">
              <wp:posOffset>3665495</wp:posOffset>
            </wp:positionH>
            <wp:positionV relativeFrom="paragraph">
              <wp:posOffset>238760</wp:posOffset>
            </wp:positionV>
            <wp:extent cx="1955800" cy="5596890"/>
            <wp:effectExtent l="19050" t="19050" r="25400" b="22860"/>
            <wp:wrapTopAndBottom/>
            <wp:docPr id="1985513344" name="תמונה 1" descr="תמונה שמכילה טקסט, צילום מסך, מפה&#10;&#10;תוכן שנוצר על-ידי בינה מלאכות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513344" name="תמונה 1" descr="תמונה שמכילה טקסט, צילום מסך, מפה&#10;&#10;תוכן שנוצר על-ידי בינה מלאכותית עשוי להיות שגוי."/>
                    <pic:cNvPicPr/>
                  </pic:nvPicPr>
                  <pic:blipFill rotWithShape="1">
                    <a:blip r:embed="rId38">
                      <a:extLst>
                        <a:ext uri="{28A0092B-C50C-407E-A947-70E740481C1C}">
                          <a14:useLocalDpi xmlns:a14="http://schemas.microsoft.com/office/drawing/2010/main" val="0"/>
                        </a:ext>
                      </a:extLst>
                    </a:blip>
                    <a:srcRect l="10281" t="3015" b="1437"/>
                    <a:stretch/>
                  </pic:blipFill>
                  <pic:spPr bwMode="auto">
                    <a:xfrm>
                      <a:off x="0" y="0"/>
                      <a:ext cx="1955800" cy="559689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17E06" w:rsidRPr="00155BA6">
        <w:rPr>
          <w:noProof/>
          <w:rtl/>
        </w:rPr>
        <w:drawing>
          <wp:anchor distT="0" distB="0" distL="114300" distR="114300" simplePos="0" relativeHeight="251715584" behindDoc="0" locked="0" layoutInCell="1" allowOverlap="1" wp14:anchorId="3B271E55" wp14:editId="434215F5">
            <wp:simplePos x="0" y="0"/>
            <wp:positionH relativeFrom="column">
              <wp:posOffset>-49663</wp:posOffset>
            </wp:positionH>
            <wp:positionV relativeFrom="paragraph">
              <wp:posOffset>6459201</wp:posOffset>
            </wp:positionV>
            <wp:extent cx="3524250" cy="2847975"/>
            <wp:effectExtent l="19050" t="19050" r="19050" b="28575"/>
            <wp:wrapTopAndBottom/>
            <wp:docPr id="1321065094" name="תמונה 1" descr="תמונה שמכילה טקסט, צילום מסך, תרשים, עיגול&#10;&#10;תוכן שנוצר על-ידי בינה מלאכות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065094" name="תמונה 1" descr="תמונה שמכילה טקסט, צילום מסך, תרשים, עיגול&#10;&#10;תוכן שנוצר על-ידי בינה מלאכותית עשוי להיות שגוי."/>
                    <pic:cNvPicPr/>
                  </pic:nvPicPr>
                  <pic:blipFill>
                    <a:blip r:embed="rId39">
                      <a:extLst>
                        <a:ext uri="{28A0092B-C50C-407E-A947-70E740481C1C}">
                          <a14:useLocalDpi xmlns:a14="http://schemas.microsoft.com/office/drawing/2010/main" val="0"/>
                        </a:ext>
                      </a:extLst>
                    </a:blip>
                    <a:stretch>
                      <a:fillRect/>
                    </a:stretch>
                  </pic:blipFill>
                  <pic:spPr>
                    <a:xfrm>
                      <a:off x="0" y="0"/>
                      <a:ext cx="3524250" cy="284797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110AAC">
        <w:rPr>
          <w:rFonts w:asciiTheme="minorBidi" w:hAnsiTheme="minorBidi" w:cs="Arial"/>
          <w:noProof/>
          <w:sz w:val="22"/>
          <w:szCs w:val="22"/>
          <w:rtl/>
          <w:lang w:val="he-IL" w:bidi="he-IL"/>
        </w:rPr>
        <mc:AlternateContent>
          <mc:Choice Requires="wps">
            <w:drawing>
              <wp:anchor distT="0" distB="0" distL="114300" distR="114300" simplePos="0" relativeHeight="251722752" behindDoc="0" locked="0" layoutInCell="1" allowOverlap="1" wp14:anchorId="51025BAF" wp14:editId="087012D8">
                <wp:simplePos x="0" y="0"/>
                <wp:positionH relativeFrom="column">
                  <wp:posOffset>-252180</wp:posOffset>
                </wp:positionH>
                <wp:positionV relativeFrom="paragraph">
                  <wp:posOffset>3082290</wp:posOffset>
                </wp:positionV>
                <wp:extent cx="1916430" cy="314325"/>
                <wp:effectExtent l="0" t="0" r="26670" b="28575"/>
                <wp:wrapNone/>
                <wp:docPr id="2134232423" name="תיבת טקסט 10"/>
                <wp:cNvGraphicFramePr/>
                <a:graphic xmlns:a="http://schemas.openxmlformats.org/drawingml/2006/main">
                  <a:graphicData uri="http://schemas.microsoft.com/office/word/2010/wordprocessingShape">
                    <wps:wsp>
                      <wps:cNvSpPr txBox="1"/>
                      <wps:spPr>
                        <a:xfrm>
                          <a:off x="0" y="0"/>
                          <a:ext cx="1916430" cy="314325"/>
                        </a:xfrm>
                        <a:prstGeom prst="rect">
                          <a:avLst/>
                        </a:prstGeom>
                        <a:ln/>
                      </wps:spPr>
                      <wps:style>
                        <a:lnRef idx="2">
                          <a:schemeClr val="dk1"/>
                        </a:lnRef>
                        <a:fillRef idx="1">
                          <a:schemeClr val="lt1"/>
                        </a:fillRef>
                        <a:effectRef idx="0">
                          <a:schemeClr val="dk1"/>
                        </a:effectRef>
                        <a:fontRef idx="minor">
                          <a:schemeClr val="dk1"/>
                        </a:fontRef>
                      </wps:style>
                      <wps:txbx>
                        <w:txbxContent>
                          <w:p w14:paraId="715FDC7C" w14:textId="77777777" w:rsidR="00110AAC" w:rsidRPr="00C13168" w:rsidRDefault="00110AAC" w:rsidP="00110AAC">
                            <w:pPr>
                              <w:bidi/>
                              <w:jc w:val="center"/>
                              <w:rPr>
                                <w:rFonts w:asciiTheme="minorBidi" w:hAnsiTheme="minorBidi" w:cstheme="minorBidi"/>
                                <w:b/>
                                <w:bCs/>
                                <w:lang w:bidi="he-IL"/>
                              </w:rPr>
                            </w:pPr>
                            <w:r>
                              <w:rPr>
                                <w:rFonts w:asciiTheme="minorBidi" w:hAnsiTheme="minorBidi" w:cstheme="minorBidi" w:hint="cs"/>
                                <w:b/>
                                <w:bCs/>
                                <w:rtl/>
                                <w:lang w:bidi="he-IL"/>
                              </w:rPr>
                              <w:t>דוגמה ל-</w:t>
                            </w:r>
                            <w:r>
                              <w:rPr>
                                <w:rFonts w:asciiTheme="minorBidi" w:hAnsiTheme="minorBidi" w:cstheme="minorBidi"/>
                                <w:b/>
                                <w:bCs/>
                                <w:lang w:bidi="he-IL"/>
                              </w:rPr>
                              <w:t>Navigate: Zoom</w:t>
                            </w:r>
                          </w:p>
                          <w:p w14:paraId="059A8274" w14:textId="77777777" w:rsidR="00110AAC" w:rsidRDefault="00110AAC" w:rsidP="00110AAC">
                            <w:pPr>
                              <w:jc w:val="center"/>
                            </w:pPr>
                          </w:p>
                          <w:p w14:paraId="138B43EE" w14:textId="77777777" w:rsidR="00110AAC" w:rsidRPr="00C13168" w:rsidRDefault="00110AAC" w:rsidP="00110AAC">
                            <w:pPr>
                              <w:bidi/>
                              <w:jc w:val="center"/>
                              <w:rPr>
                                <w:rFonts w:asciiTheme="minorBidi" w:hAnsiTheme="minorBidi" w:cstheme="minorBidi"/>
                                <w:b/>
                                <w:bCs/>
                                <w:lang w:bidi="he-IL"/>
                              </w:rPr>
                            </w:pPr>
                            <w:r>
                              <w:rPr>
                                <w:rFonts w:asciiTheme="minorBidi" w:hAnsiTheme="minorBidi" w:cstheme="minorBidi" w:hint="cs"/>
                                <w:b/>
                                <w:bCs/>
                                <w:rtl/>
                                <w:lang w:bidi="he-IL"/>
                              </w:rPr>
                              <w:t>דוגמה ל-</w:t>
                            </w:r>
                            <w:r>
                              <w:rPr>
                                <w:rFonts w:asciiTheme="minorBidi" w:hAnsiTheme="minorBidi" w:cstheme="minorBidi"/>
                                <w:b/>
                                <w:bCs/>
                                <w:lang w:bidi="he-IL"/>
                              </w:rPr>
                              <w:t>Navigate: Zoom</w:t>
                            </w:r>
                          </w:p>
                          <w:p w14:paraId="60B9C63E" w14:textId="77777777" w:rsidR="00110AAC" w:rsidRDefault="00110AAC" w:rsidP="00110AAC">
                            <w:pPr>
                              <w:jc w:val="center"/>
                            </w:pPr>
                          </w:p>
                          <w:p w14:paraId="51F72EFC" w14:textId="77777777" w:rsidR="00110AAC" w:rsidRPr="00C13168" w:rsidRDefault="00110AAC" w:rsidP="00110AAC">
                            <w:pPr>
                              <w:bidi/>
                              <w:jc w:val="center"/>
                              <w:rPr>
                                <w:rFonts w:asciiTheme="minorBidi" w:hAnsiTheme="minorBidi" w:cstheme="minorBidi"/>
                                <w:b/>
                                <w:bCs/>
                                <w:lang w:bidi="he-IL"/>
                              </w:rPr>
                            </w:pPr>
                            <w:r>
                              <w:rPr>
                                <w:rFonts w:asciiTheme="minorBidi" w:hAnsiTheme="minorBidi" w:cstheme="minorBidi" w:hint="cs"/>
                                <w:b/>
                                <w:bCs/>
                                <w:rtl/>
                                <w:lang w:bidi="he-IL"/>
                              </w:rPr>
                              <w:t>דוגמה ל-</w:t>
                            </w:r>
                            <w:r>
                              <w:rPr>
                                <w:rFonts w:asciiTheme="minorBidi" w:hAnsiTheme="minorBidi" w:cstheme="minorBidi"/>
                                <w:b/>
                                <w:bCs/>
                                <w:lang w:bidi="he-IL"/>
                              </w:rPr>
                              <w:t>Navigate: Zoom</w:t>
                            </w:r>
                          </w:p>
                          <w:p w14:paraId="12D25A0F" w14:textId="77777777" w:rsidR="00110AAC" w:rsidRDefault="00110AAC" w:rsidP="00110AAC">
                            <w:pPr>
                              <w:jc w:val="center"/>
                            </w:pPr>
                          </w:p>
                          <w:p w14:paraId="2AD5A321" w14:textId="77777777" w:rsidR="00110AAC" w:rsidRPr="00C13168" w:rsidRDefault="00110AAC" w:rsidP="00110AAC">
                            <w:pPr>
                              <w:bidi/>
                              <w:jc w:val="center"/>
                              <w:rPr>
                                <w:rFonts w:asciiTheme="minorBidi" w:hAnsiTheme="minorBidi" w:cstheme="minorBidi"/>
                                <w:b/>
                                <w:bCs/>
                                <w:lang w:bidi="he-IL"/>
                              </w:rPr>
                            </w:pPr>
                            <w:r>
                              <w:rPr>
                                <w:rFonts w:asciiTheme="minorBidi" w:hAnsiTheme="minorBidi" w:cstheme="minorBidi" w:hint="cs"/>
                                <w:b/>
                                <w:bCs/>
                                <w:rtl/>
                                <w:lang w:bidi="he-IL"/>
                              </w:rPr>
                              <w:t>דוגמה ל-</w:t>
                            </w:r>
                            <w:r>
                              <w:rPr>
                                <w:rFonts w:asciiTheme="minorBidi" w:hAnsiTheme="minorBidi" w:cstheme="minorBidi"/>
                                <w:b/>
                                <w:bCs/>
                                <w:lang w:bidi="he-IL"/>
                              </w:rPr>
                              <w:t>Navigate: Zoom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025BAF" id="_x0000_s1039" type="#_x0000_t202" style="position:absolute;left:0;text-align:left;margin-left:-19.85pt;margin-top:242.7pt;width:150.9pt;height:24.7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" fillcolor="white [3201]" strokecolor="black [3200]" strokeweight="2pt">
                <v:textbox>
                  <w:txbxContent>
                    <w:p w14:paraId="715FDC7C" w14:textId="77777777" w:rsidR="00110AAC" w:rsidRPr="00C13168" w:rsidRDefault="00110AAC" w:rsidP="00110AAC">
                      <w:pPr>
                        <w:bidi/>
                        <w:jc w:val="center"/>
                        <w:rPr>
                          <w:rFonts w:asciiTheme="minorBidi" w:hAnsiTheme="minorBidi" w:cstheme="minorBidi"/>
                          <w:b/>
                          <w:bCs/>
                          <w:lang w:bidi="he-IL"/>
                        </w:rPr>
                      </w:pPr>
                      <w:r>
                        <w:rPr>
                          <w:rFonts w:asciiTheme="minorBidi" w:hAnsiTheme="minorBidi" w:cstheme="minorBidi" w:hint="cs"/>
                          <w:b/>
                          <w:bCs/>
                          <w:rtl/>
                          <w:lang w:bidi="he-IL"/>
                        </w:rPr>
                        <w:t>דוגמה ל-</w:t>
                      </w:r>
                      <w:r>
                        <w:rPr>
                          <w:rFonts w:asciiTheme="minorBidi" w:hAnsiTheme="minorBidi" w:cstheme="minorBidi"/>
                          <w:b/>
                          <w:bCs/>
                          <w:lang w:bidi="he-IL"/>
                        </w:rPr>
                        <w:t>Navigate: Zoom</w:t>
                      </w:r>
                    </w:p>
                    <w:p w14:paraId="059A8274" w14:textId="77777777" w:rsidR="00110AAC" w:rsidRDefault="00110AAC" w:rsidP="00110AAC">
                      <w:pPr>
                        <w:jc w:val="center"/>
                      </w:pPr>
                    </w:p>
                    <w:p w14:paraId="138B43EE" w14:textId="77777777" w:rsidR="00110AAC" w:rsidRPr="00C13168" w:rsidRDefault="00110AAC" w:rsidP="00110AAC">
                      <w:pPr>
                        <w:bidi/>
                        <w:jc w:val="center"/>
                        <w:rPr>
                          <w:rFonts w:asciiTheme="minorBidi" w:hAnsiTheme="minorBidi" w:cstheme="minorBidi"/>
                          <w:b/>
                          <w:bCs/>
                          <w:lang w:bidi="he-IL"/>
                        </w:rPr>
                      </w:pPr>
                      <w:r>
                        <w:rPr>
                          <w:rFonts w:asciiTheme="minorBidi" w:hAnsiTheme="minorBidi" w:cstheme="minorBidi" w:hint="cs"/>
                          <w:b/>
                          <w:bCs/>
                          <w:rtl/>
                          <w:lang w:bidi="he-IL"/>
                        </w:rPr>
                        <w:t>דוגמה ל-</w:t>
                      </w:r>
                      <w:r>
                        <w:rPr>
                          <w:rFonts w:asciiTheme="minorBidi" w:hAnsiTheme="minorBidi" w:cstheme="minorBidi"/>
                          <w:b/>
                          <w:bCs/>
                          <w:lang w:bidi="he-IL"/>
                        </w:rPr>
                        <w:t>Navigate: Zoom</w:t>
                      </w:r>
                    </w:p>
                    <w:p w14:paraId="60B9C63E" w14:textId="77777777" w:rsidR="00110AAC" w:rsidRDefault="00110AAC" w:rsidP="00110AAC">
                      <w:pPr>
                        <w:jc w:val="center"/>
                      </w:pPr>
                    </w:p>
                    <w:p w14:paraId="51F72EFC" w14:textId="77777777" w:rsidR="00110AAC" w:rsidRPr="00C13168" w:rsidRDefault="00110AAC" w:rsidP="00110AAC">
                      <w:pPr>
                        <w:bidi/>
                        <w:jc w:val="center"/>
                        <w:rPr>
                          <w:rFonts w:asciiTheme="minorBidi" w:hAnsiTheme="minorBidi" w:cstheme="minorBidi"/>
                          <w:b/>
                          <w:bCs/>
                          <w:lang w:bidi="he-IL"/>
                        </w:rPr>
                      </w:pPr>
                      <w:r>
                        <w:rPr>
                          <w:rFonts w:asciiTheme="minorBidi" w:hAnsiTheme="minorBidi" w:cstheme="minorBidi" w:hint="cs"/>
                          <w:b/>
                          <w:bCs/>
                          <w:rtl/>
                          <w:lang w:bidi="he-IL"/>
                        </w:rPr>
                        <w:t>דוגמה ל-</w:t>
                      </w:r>
                      <w:r>
                        <w:rPr>
                          <w:rFonts w:asciiTheme="minorBidi" w:hAnsiTheme="minorBidi" w:cstheme="minorBidi"/>
                          <w:b/>
                          <w:bCs/>
                          <w:lang w:bidi="he-IL"/>
                        </w:rPr>
                        <w:t>Navigate: Zoom</w:t>
                      </w:r>
                    </w:p>
                    <w:p w14:paraId="12D25A0F" w14:textId="77777777" w:rsidR="00110AAC" w:rsidRDefault="00110AAC" w:rsidP="00110AAC">
                      <w:pPr>
                        <w:jc w:val="center"/>
                      </w:pPr>
                    </w:p>
                    <w:p w14:paraId="2AD5A321" w14:textId="77777777" w:rsidR="00110AAC" w:rsidRPr="00C13168" w:rsidRDefault="00110AAC" w:rsidP="00110AAC">
                      <w:pPr>
                        <w:bidi/>
                        <w:jc w:val="center"/>
                        <w:rPr>
                          <w:rFonts w:asciiTheme="minorBidi" w:hAnsiTheme="minorBidi" w:cstheme="minorBidi"/>
                          <w:b/>
                          <w:bCs/>
                          <w:lang w:bidi="he-IL"/>
                        </w:rPr>
                      </w:pPr>
                      <w:r>
                        <w:rPr>
                          <w:rFonts w:asciiTheme="minorBidi" w:hAnsiTheme="minorBidi" w:cstheme="minorBidi" w:hint="cs"/>
                          <w:b/>
                          <w:bCs/>
                          <w:rtl/>
                          <w:lang w:bidi="he-IL"/>
                        </w:rPr>
                        <w:t>דוגמה ל-</w:t>
                      </w:r>
                      <w:r>
                        <w:rPr>
                          <w:rFonts w:asciiTheme="minorBidi" w:hAnsiTheme="minorBidi" w:cstheme="minorBidi"/>
                          <w:b/>
                          <w:bCs/>
                          <w:lang w:bidi="he-IL"/>
                        </w:rPr>
                        <w:t>Navigate: Zoom</w:t>
                      </w:r>
                    </w:p>
                  </w:txbxContent>
                </v:textbox>
              </v:shape>
            </w:pict>
          </mc:Fallback>
        </mc:AlternateContent>
      </w:r>
      <w:r w:rsidR="00110AAC">
        <w:rPr>
          <w:rFonts w:asciiTheme="minorBidi" w:hAnsiTheme="minorBidi" w:cs="Arial"/>
          <w:noProof/>
          <w:sz w:val="22"/>
          <w:szCs w:val="22"/>
          <w:rtl/>
          <w:lang w:val="he-IL" w:bidi="he-IL"/>
        </w:rPr>
        <mc:AlternateContent>
          <mc:Choice Requires="wps">
            <w:drawing>
              <wp:anchor distT="0" distB="0" distL="114300" distR="114300" simplePos="0" relativeHeight="251718656" behindDoc="0" locked="0" layoutInCell="1" allowOverlap="1" wp14:anchorId="64B88EE5" wp14:editId="6FDCAE89">
                <wp:simplePos x="0" y="0"/>
                <wp:positionH relativeFrom="column">
                  <wp:posOffset>1662601</wp:posOffset>
                </wp:positionH>
                <wp:positionV relativeFrom="paragraph">
                  <wp:posOffset>2983685</wp:posOffset>
                </wp:positionV>
                <wp:extent cx="1559560" cy="474980"/>
                <wp:effectExtent l="0" t="0" r="0" b="1270"/>
                <wp:wrapNone/>
                <wp:docPr id="960192750" name="תיבת טקסט 10"/>
                <wp:cNvGraphicFramePr/>
                <a:graphic xmlns:a="http://schemas.openxmlformats.org/drawingml/2006/main">
                  <a:graphicData uri="http://schemas.microsoft.com/office/word/2010/wordprocessingShape">
                    <wps:wsp>
                      <wps:cNvSpPr txBox="1"/>
                      <wps:spPr>
                        <a:xfrm>
                          <a:off x="0" y="0"/>
                          <a:ext cx="1559560" cy="474980"/>
                        </a:xfrm>
                        <a:prstGeom prst="rect">
                          <a:avLst/>
                        </a:prstGeom>
                        <a:noFill/>
                        <a:ln w="6350">
                          <a:noFill/>
                        </a:ln>
                      </wps:spPr>
                      <wps:txbx>
                        <w:txbxContent>
                          <w:p w14:paraId="15E96093" w14:textId="77777777" w:rsidR="00110AAC" w:rsidRPr="00C13168" w:rsidRDefault="00110AAC" w:rsidP="00110AAC">
                            <w:pPr>
                              <w:jc w:val="center"/>
                              <w:rPr>
                                <w:rFonts w:asciiTheme="minorBidi" w:hAnsiTheme="minorBidi" w:cstheme="minorBidi"/>
                                <w:b/>
                                <w:bCs/>
                                <w:lang w:bidi="he-IL"/>
                              </w:rPr>
                            </w:pPr>
                            <w:r w:rsidRPr="00C13168">
                              <w:rPr>
                                <w:rFonts w:asciiTheme="minorBidi" w:hAnsiTheme="minorBidi" w:cstheme="minorBidi"/>
                                <w:b/>
                                <w:bCs/>
                                <w:rtl/>
                                <w:lang w:bidi="he-IL"/>
                              </w:rPr>
                              <w:t>לאחר לחיצה על הפלוס</w:t>
                            </w:r>
                            <w:r>
                              <w:rPr>
                                <w:rFonts w:asciiTheme="minorBidi" w:hAnsiTheme="minorBidi" w:cstheme="minorBidi" w:hint="cs"/>
                                <w:b/>
                                <w:bCs/>
                                <w:rtl/>
                                <w:lang w:bidi="he-IL"/>
                              </w:rPr>
                              <w:t xml:space="preserve"> נוכל להתקרב</w:t>
                            </w:r>
                            <w:r w:rsidRPr="00C13168">
                              <w:rPr>
                                <w:rFonts w:asciiTheme="minorBidi" w:hAnsiTheme="minorBidi" w:cstheme="minorBidi"/>
                                <w:b/>
                                <w:bCs/>
                                <w:rtl/>
                                <w:lang w:bidi="he-IL"/>
                              </w:rPr>
                              <w:t>:</w:t>
                            </w:r>
                          </w:p>
                          <w:p w14:paraId="352AB062" w14:textId="77777777" w:rsidR="00110AAC" w:rsidRDefault="00110AAC" w:rsidP="00110AAC">
                            <w:pPr>
                              <w:jc w:val="center"/>
                            </w:pPr>
                          </w:p>
                          <w:p w14:paraId="41BD764B" w14:textId="77777777" w:rsidR="00110AAC" w:rsidRPr="00C13168" w:rsidRDefault="00110AAC" w:rsidP="00110AAC">
                            <w:pPr>
                              <w:jc w:val="center"/>
                              <w:rPr>
                                <w:rFonts w:asciiTheme="minorBidi" w:hAnsiTheme="minorBidi" w:cstheme="minorBidi"/>
                                <w:b/>
                                <w:bCs/>
                                <w:lang w:bidi="he-IL"/>
                              </w:rPr>
                            </w:pPr>
                            <w:r w:rsidRPr="00C13168">
                              <w:rPr>
                                <w:rFonts w:asciiTheme="minorBidi" w:hAnsiTheme="minorBidi" w:cstheme="minorBidi"/>
                                <w:b/>
                                <w:bCs/>
                                <w:rtl/>
                                <w:lang w:bidi="he-IL"/>
                              </w:rPr>
                              <w:t>לאחר לחיצה על הפלוס</w:t>
                            </w:r>
                            <w:r>
                              <w:rPr>
                                <w:rFonts w:asciiTheme="minorBidi" w:hAnsiTheme="minorBidi" w:cstheme="minorBidi" w:hint="cs"/>
                                <w:b/>
                                <w:bCs/>
                                <w:rtl/>
                                <w:lang w:bidi="he-IL"/>
                              </w:rPr>
                              <w:t xml:space="preserve"> נוכל להתקרב</w:t>
                            </w:r>
                            <w:r w:rsidRPr="00C13168">
                              <w:rPr>
                                <w:rFonts w:asciiTheme="minorBidi" w:hAnsiTheme="minorBidi" w:cstheme="minorBidi"/>
                                <w:b/>
                                <w:bCs/>
                                <w:rtl/>
                                <w:lang w:bidi="he-IL"/>
                              </w:rPr>
                              <w:t>:</w:t>
                            </w:r>
                          </w:p>
                          <w:p w14:paraId="1C6FFB28" w14:textId="77777777" w:rsidR="00110AAC" w:rsidRDefault="00110AAC" w:rsidP="00110AAC">
                            <w:pPr>
                              <w:jc w:val="center"/>
                            </w:pPr>
                          </w:p>
                          <w:p w14:paraId="0F02F431" w14:textId="77777777" w:rsidR="00110AAC" w:rsidRPr="00C13168" w:rsidRDefault="00110AAC" w:rsidP="00110AAC">
                            <w:pPr>
                              <w:jc w:val="center"/>
                              <w:rPr>
                                <w:rFonts w:asciiTheme="minorBidi" w:hAnsiTheme="minorBidi" w:cstheme="minorBidi"/>
                                <w:b/>
                                <w:bCs/>
                                <w:lang w:bidi="he-IL"/>
                              </w:rPr>
                            </w:pPr>
                            <w:r w:rsidRPr="00C13168">
                              <w:rPr>
                                <w:rFonts w:asciiTheme="minorBidi" w:hAnsiTheme="minorBidi" w:cstheme="minorBidi"/>
                                <w:b/>
                                <w:bCs/>
                                <w:rtl/>
                                <w:lang w:bidi="he-IL"/>
                              </w:rPr>
                              <w:t>לאחר לחיצה על הפלוס</w:t>
                            </w:r>
                            <w:r>
                              <w:rPr>
                                <w:rFonts w:asciiTheme="minorBidi" w:hAnsiTheme="minorBidi" w:cstheme="minorBidi" w:hint="cs"/>
                                <w:b/>
                                <w:bCs/>
                                <w:rtl/>
                                <w:lang w:bidi="he-IL"/>
                              </w:rPr>
                              <w:t xml:space="preserve"> נוכל להתקרב</w:t>
                            </w:r>
                            <w:r w:rsidRPr="00C13168">
                              <w:rPr>
                                <w:rFonts w:asciiTheme="minorBidi" w:hAnsiTheme="minorBidi" w:cstheme="minorBidi"/>
                                <w:b/>
                                <w:bCs/>
                                <w:rtl/>
                                <w:lang w:bidi="he-IL"/>
                              </w:rPr>
                              <w:t>:</w:t>
                            </w:r>
                          </w:p>
                          <w:p w14:paraId="7F5EBA4A" w14:textId="77777777" w:rsidR="00110AAC" w:rsidRDefault="00110AAC" w:rsidP="00110AAC">
                            <w:pPr>
                              <w:jc w:val="center"/>
                            </w:pPr>
                          </w:p>
                          <w:p w14:paraId="701D9574" w14:textId="77777777" w:rsidR="00110AAC" w:rsidRPr="00C13168" w:rsidRDefault="00110AAC" w:rsidP="00110AAC">
                            <w:pPr>
                              <w:jc w:val="center"/>
                              <w:rPr>
                                <w:rFonts w:asciiTheme="minorBidi" w:hAnsiTheme="minorBidi" w:cstheme="minorBidi"/>
                                <w:b/>
                                <w:bCs/>
                                <w:lang w:bidi="he-IL"/>
                              </w:rPr>
                            </w:pPr>
                            <w:r w:rsidRPr="00C13168">
                              <w:rPr>
                                <w:rFonts w:asciiTheme="minorBidi" w:hAnsiTheme="minorBidi" w:cstheme="minorBidi"/>
                                <w:b/>
                                <w:bCs/>
                                <w:rtl/>
                                <w:lang w:bidi="he-IL"/>
                              </w:rPr>
                              <w:t>לאחר לחיצה על הפלוס</w:t>
                            </w:r>
                            <w:r>
                              <w:rPr>
                                <w:rFonts w:asciiTheme="minorBidi" w:hAnsiTheme="minorBidi" w:cstheme="minorBidi" w:hint="cs"/>
                                <w:b/>
                                <w:bCs/>
                                <w:rtl/>
                                <w:lang w:bidi="he-IL"/>
                              </w:rPr>
                              <w:t xml:space="preserve"> נוכל להתקרב</w:t>
                            </w:r>
                            <w:r w:rsidRPr="00C13168">
                              <w:rPr>
                                <w:rFonts w:asciiTheme="minorBidi" w:hAnsiTheme="minorBidi" w:cstheme="minorBidi"/>
                                <w:b/>
                                <w:bCs/>
                                <w:rtl/>
                                <w:lang w:bidi="he-IL"/>
                              </w:rPr>
                              <w:t>:</w:t>
                            </w:r>
                          </w:p>
                          <w:p w14:paraId="39FB649F" w14:textId="77777777" w:rsidR="00110AAC" w:rsidRDefault="00110AAC" w:rsidP="00110AAC">
                            <w:pPr>
                              <w:jc w:val="center"/>
                            </w:pPr>
                          </w:p>
                          <w:p w14:paraId="7C500DBC" w14:textId="77777777" w:rsidR="00110AAC" w:rsidRPr="00C13168" w:rsidRDefault="00110AAC" w:rsidP="00110AAC">
                            <w:pPr>
                              <w:jc w:val="center"/>
                              <w:rPr>
                                <w:rFonts w:asciiTheme="minorBidi" w:hAnsiTheme="minorBidi" w:cstheme="minorBidi"/>
                                <w:b/>
                                <w:bCs/>
                                <w:lang w:bidi="he-IL"/>
                              </w:rPr>
                            </w:pPr>
                            <w:r w:rsidRPr="00C13168">
                              <w:rPr>
                                <w:rFonts w:asciiTheme="minorBidi" w:hAnsiTheme="minorBidi" w:cstheme="minorBidi"/>
                                <w:b/>
                                <w:bCs/>
                                <w:rtl/>
                                <w:lang w:bidi="he-IL"/>
                              </w:rPr>
                              <w:t>לאחר לחיצה על הפלוס</w:t>
                            </w:r>
                            <w:r>
                              <w:rPr>
                                <w:rFonts w:asciiTheme="minorBidi" w:hAnsiTheme="minorBidi" w:cstheme="minorBidi" w:hint="cs"/>
                                <w:b/>
                                <w:bCs/>
                                <w:rtl/>
                                <w:lang w:bidi="he-IL"/>
                              </w:rPr>
                              <w:t xml:space="preserve"> נוכל להתקרב</w:t>
                            </w:r>
                            <w:r w:rsidRPr="00C13168">
                              <w:rPr>
                                <w:rFonts w:asciiTheme="minorBidi" w:hAnsiTheme="minorBidi" w:cstheme="minorBidi"/>
                                <w:b/>
                                <w:bCs/>
                                <w:rtl/>
                                <w:lang w:bidi="he-IL"/>
                              </w:rPr>
                              <w:t>:</w:t>
                            </w:r>
                          </w:p>
                          <w:p w14:paraId="262BEDAB" w14:textId="77777777" w:rsidR="00110AAC" w:rsidRDefault="00110AAC" w:rsidP="00110AAC">
                            <w:pPr>
                              <w:jc w:val="center"/>
                            </w:pPr>
                          </w:p>
                          <w:p w14:paraId="7E498312" w14:textId="77777777" w:rsidR="00110AAC" w:rsidRPr="00C13168" w:rsidRDefault="00110AAC" w:rsidP="00110AAC">
                            <w:pPr>
                              <w:jc w:val="center"/>
                              <w:rPr>
                                <w:rFonts w:asciiTheme="minorBidi" w:hAnsiTheme="minorBidi" w:cstheme="minorBidi"/>
                                <w:b/>
                                <w:bCs/>
                                <w:lang w:bidi="he-IL"/>
                              </w:rPr>
                            </w:pPr>
                            <w:r w:rsidRPr="00C13168">
                              <w:rPr>
                                <w:rFonts w:asciiTheme="minorBidi" w:hAnsiTheme="minorBidi" w:cstheme="minorBidi"/>
                                <w:b/>
                                <w:bCs/>
                                <w:rtl/>
                                <w:lang w:bidi="he-IL"/>
                              </w:rPr>
                              <w:t>לאחר לחיצה על הפלוס</w:t>
                            </w:r>
                            <w:r>
                              <w:rPr>
                                <w:rFonts w:asciiTheme="minorBidi" w:hAnsiTheme="minorBidi" w:cstheme="minorBidi" w:hint="cs"/>
                                <w:b/>
                                <w:bCs/>
                                <w:rtl/>
                                <w:lang w:bidi="he-IL"/>
                              </w:rPr>
                              <w:t xml:space="preserve"> נוכל להתקרב</w:t>
                            </w:r>
                            <w:r w:rsidRPr="00C13168">
                              <w:rPr>
                                <w:rFonts w:asciiTheme="minorBidi" w:hAnsiTheme="minorBidi" w:cstheme="minorBidi"/>
                                <w:b/>
                                <w:bCs/>
                                <w:rtl/>
                                <w:lang w:bidi="he-IL"/>
                              </w:rPr>
                              <w:t>:</w:t>
                            </w:r>
                          </w:p>
                          <w:p w14:paraId="65365474" w14:textId="77777777" w:rsidR="00110AAC" w:rsidRDefault="00110AAC" w:rsidP="00110AAC">
                            <w:pPr>
                              <w:jc w:val="center"/>
                            </w:pPr>
                          </w:p>
                          <w:p w14:paraId="7052DD59" w14:textId="77777777" w:rsidR="00110AAC" w:rsidRPr="00C13168" w:rsidRDefault="00110AAC" w:rsidP="00110AAC">
                            <w:pPr>
                              <w:jc w:val="center"/>
                              <w:rPr>
                                <w:rFonts w:asciiTheme="minorBidi" w:hAnsiTheme="minorBidi" w:cstheme="minorBidi"/>
                                <w:b/>
                                <w:bCs/>
                                <w:lang w:bidi="he-IL"/>
                              </w:rPr>
                            </w:pPr>
                            <w:r w:rsidRPr="00C13168">
                              <w:rPr>
                                <w:rFonts w:asciiTheme="minorBidi" w:hAnsiTheme="minorBidi" w:cstheme="minorBidi"/>
                                <w:b/>
                                <w:bCs/>
                                <w:rtl/>
                                <w:lang w:bidi="he-IL"/>
                              </w:rPr>
                              <w:t>לאחר לחיצה על הפלוס</w:t>
                            </w:r>
                            <w:r>
                              <w:rPr>
                                <w:rFonts w:asciiTheme="minorBidi" w:hAnsiTheme="minorBidi" w:cstheme="minorBidi" w:hint="cs"/>
                                <w:b/>
                                <w:bCs/>
                                <w:rtl/>
                                <w:lang w:bidi="he-IL"/>
                              </w:rPr>
                              <w:t xml:space="preserve"> נוכל להתקרב</w:t>
                            </w:r>
                            <w:r w:rsidRPr="00C13168">
                              <w:rPr>
                                <w:rFonts w:asciiTheme="minorBidi" w:hAnsiTheme="minorBidi" w:cstheme="minorBidi"/>
                                <w:b/>
                                <w:bCs/>
                                <w:rtl/>
                                <w:lang w:bidi="he-IL"/>
                              </w:rPr>
                              <w:t>:</w:t>
                            </w:r>
                          </w:p>
                          <w:p w14:paraId="36029F29" w14:textId="77777777" w:rsidR="00110AAC" w:rsidRDefault="00110AAC" w:rsidP="00110AAC">
                            <w:pPr>
                              <w:jc w:val="center"/>
                            </w:pPr>
                          </w:p>
                          <w:p w14:paraId="1DA0BD3E" w14:textId="77777777" w:rsidR="00110AAC" w:rsidRPr="00C13168" w:rsidRDefault="00110AAC" w:rsidP="00110AAC">
                            <w:pPr>
                              <w:jc w:val="center"/>
                              <w:rPr>
                                <w:rFonts w:asciiTheme="minorBidi" w:hAnsiTheme="minorBidi" w:cstheme="minorBidi"/>
                                <w:b/>
                                <w:bCs/>
                                <w:lang w:bidi="he-IL"/>
                              </w:rPr>
                            </w:pPr>
                            <w:r w:rsidRPr="00C13168">
                              <w:rPr>
                                <w:rFonts w:asciiTheme="minorBidi" w:hAnsiTheme="minorBidi" w:cstheme="minorBidi"/>
                                <w:b/>
                                <w:bCs/>
                                <w:rtl/>
                                <w:lang w:bidi="he-IL"/>
                              </w:rPr>
                              <w:t>לאחר לחיצה על הפלוס</w:t>
                            </w:r>
                            <w:r>
                              <w:rPr>
                                <w:rFonts w:asciiTheme="minorBidi" w:hAnsiTheme="minorBidi" w:cstheme="minorBidi" w:hint="cs"/>
                                <w:b/>
                                <w:bCs/>
                                <w:rtl/>
                                <w:lang w:bidi="he-IL"/>
                              </w:rPr>
                              <w:t xml:space="preserve"> נוכל להתקרב</w:t>
                            </w:r>
                            <w:r w:rsidRPr="00C13168">
                              <w:rPr>
                                <w:rFonts w:asciiTheme="minorBidi" w:hAnsiTheme="minorBidi" w:cstheme="minorBidi"/>
                                <w:b/>
                                <w:bCs/>
                                <w:rtl/>
                                <w:lang w:bidi="he-IL"/>
                              </w:rPr>
                              <w:t>:</w:t>
                            </w:r>
                          </w:p>
                          <w:p w14:paraId="3A88A2BB" w14:textId="77777777" w:rsidR="00110AAC" w:rsidRDefault="00110AAC" w:rsidP="00110AAC">
                            <w:pPr>
                              <w:jc w:val="center"/>
                            </w:pPr>
                          </w:p>
                          <w:p w14:paraId="26D7A40C" w14:textId="77777777" w:rsidR="00110AAC" w:rsidRPr="00C13168" w:rsidRDefault="00110AAC" w:rsidP="00110AAC">
                            <w:pPr>
                              <w:jc w:val="center"/>
                              <w:rPr>
                                <w:rFonts w:asciiTheme="minorBidi" w:hAnsiTheme="minorBidi" w:cstheme="minorBidi"/>
                                <w:b/>
                                <w:bCs/>
                                <w:lang w:bidi="he-IL"/>
                              </w:rPr>
                            </w:pPr>
                            <w:r w:rsidRPr="00C13168">
                              <w:rPr>
                                <w:rFonts w:asciiTheme="minorBidi" w:hAnsiTheme="minorBidi" w:cstheme="minorBidi"/>
                                <w:b/>
                                <w:bCs/>
                                <w:rtl/>
                                <w:lang w:bidi="he-IL"/>
                              </w:rPr>
                              <w:t>לאחר לחיצה על הפלוס</w:t>
                            </w:r>
                            <w:r>
                              <w:rPr>
                                <w:rFonts w:asciiTheme="minorBidi" w:hAnsiTheme="minorBidi" w:cstheme="minorBidi" w:hint="cs"/>
                                <w:b/>
                                <w:bCs/>
                                <w:rtl/>
                                <w:lang w:bidi="he-IL"/>
                              </w:rPr>
                              <w:t xml:space="preserve"> נוכל להתקרב</w:t>
                            </w:r>
                            <w:r w:rsidRPr="00C13168">
                              <w:rPr>
                                <w:rFonts w:asciiTheme="minorBidi" w:hAnsiTheme="minorBidi" w:cstheme="minorBidi"/>
                                <w:b/>
                                <w:bCs/>
                                <w:rtl/>
                                <w:lang w:bidi="he-IL"/>
                              </w:rPr>
                              <w:t>:</w:t>
                            </w:r>
                          </w:p>
                          <w:p w14:paraId="39BD181B" w14:textId="77777777" w:rsidR="00110AAC" w:rsidRDefault="00110AAC" w:rsidP="00110AAC">
                            <w:pPr>
                              <w:jc w:val="center"/>
                            </w:pPr>
                          </w:p>
                          <w:p w14:paraId="2652A30B" w14:textId="77777777" w:rsidR="00110AAC" w:rsidRPr="00C13168" w:rsidRDefault="00110AAC" w:rsidP="00110AAC">
                            <w:pPr>
                              <w:jc w:val="center"/>
                              <w:rPr>
                                <w:rFonts w:asciiTheme="minorBidi" w:hAnsiTheme="minorBidi" w:cstheme="minorBidi"/>
                                <w:b/>
                                <w:bCs/>
                                <w:lang w:bidi="he-IL"/>
                              </w:rPr>
                            </w:pPr>
                            <w:r w:rsidRPr="00C13168">
                              <w:rPr>
                                <w:rFonts w:asciiTheme="minorBidi" w:hAnsiTheme="minorBidi" w:cstheme="minorBidi"/>
                                <w:b/>
                                <w:bCs/>
                                <w:rtl/>
                                <w:lang w:bidi="he-IL"/>
                              </w:rPr>
                              <w:t>לאחר לחיצה על הפלוס</w:t>
                            </w:r>
                            <w:r>
                              <w:rPr>
                                <w:rFonts w:asciiTheme="minorBidi" w:hAnsiTheme="minorBidi" w:cstheme="minorBidi" w:hint="cs"/>
                                <w:b/>
                                <w:bCs/>
                                <w:rtl/>
                                <w:lang w:bidi="he-IL"/>
                              </w:rPr>
                              <w:t xml:space="preserve"> נוכל להתקרב</w:t>
                            </w:r>
                            <w:r w:rsidRPr="00C13168">
                              <w:rPr>
                                <w:rFonts w:asciiTheme="minorBidi" w:hAnsiTheme="minorBidi" w:cstheme="minorBidi"/>
                                <w:b/>
                                <w:bCs/>
                                <w:rtl/>
                                <w:lang w:bidi="he-IL"/>
                              </w:rPr>
                              <w:t>:</w:t>
                            </w:r>
                          </w:p>
                          <w:p w14:paraId="4B45B1AA" w14:textId="77777777" w:rsidR="00110AAC" w:rsidRDefault="00110AAC" w:rsidP="00110AAC">
                            <w:pPr>
                              <w:jc w:val="center"/>
                            </w:pPr>
                          </w:p>
                          <w:p w14:paraId="4BBDAA56" w14:textId="77777777" w:rsidR="00110AAC" w:rsidRPr="00C13168" w:rsidRDefault="00110AAC" w:rsidP="00110AAC">
                            <w:pPr>
                              <w:jc w:val="center"/>
                              <w:rPr>
                                <w:rFonts w:asciiTheme="minorBidi" w:hAnsiTheme="minorBidi" w:cstheme="minorBidi"/>
                                <w:b/>
                                <w:bCs/>
                                <w:lang w:bidi="he-IL"/>
                              </w:rPr>
                            </w:pPr>
                            <w:r w:rsidRPr="00C13168">
                              <w:rPr>
                                <w:rFonts w:asciiTheme="minorBidi" w:hAnsiTheme="minorBidi" w:cstheme="minorBidi"/>
                                <w:b/>
                                <w:bCs/>
                                <w:rtl/>
                                <w:lang w:bidi="he-IL"/>
                              </w:rPr>
                              <w:t>לאחר לחיצה על הפלוס</w:t>
                            </w:r>
                            <w:r>
                              <w:rPr>
                                <w:rFonts w:asciiTheme="minorBidi" w:hAnsiTheme="minorBidi" w:cstheme="minorBidi" w:hint="cs"/>
                                <w:b/>
                                <w:bCs/>
                                <w:rtl/>
                                <w:lang w:bidi="he-IL"/>
                              </w:rPr>
                              <w:t xml:space="preserve"> נוכל להתקרב</w:t>
                            </w:r>
                            <w:r w:rsidRPr="00C13168">
                              <w:rPr>
                                <w:rFonts w:asciiTheme="minorBidi" w:hAnsiTheme="minorBidi" w:cstheme="minorBidi"/>
                                <w:b/>
                                <w:bCs/>
                                <w:rtl/>
                                <w:lang w:bidi="he-IL"/>
                              </w:rPr>
                              <w:t>:</w:t>
                            </w:r>
                          </w:p>
                          <w:p w14:paraId="463C8E71" w14:textId="77777777" w:rsidR="00110AAC" w:rsidRDefault="00110AAC" w:rsidP="00110AAC">
                            <w:pPr>
                              <w:jc w:val="center"/>
                            </w:pPr>
                          </w:p>
                          <w:p w14:paraId="1C315FCB" w14:textId="77777777" w:rsidR="00110AAC" w:rsidRPr="00C13168" w:rsidRDefault="00110AAC" w:rsidP="00110AAC">
                            <w:pPr>
                              <w:jc w:val="center"/>
                              <w:rPr>
                                <w:rFonts w:asciiTheme="minorBidi" w:hAnsiTheme="minorBidi" w:cstheme="minorBidi"/>
                                <w:b/>
                                <w:bCs/>
                                <w:lang w:bidi="he-IL"/>
                              </w:rPr>
                            </w:pPr>
                            <w:r w:rsidRPr="00C13168">
                              <w:rPr>
                                <w:rFonts w:asciiTheme="minorBidi" w:hAnsiTheme="minorBidi" w:cstheme="minorBidi"/>
                                <w:b/>
                                <w:bCs/>
                                <w:rtl/>
                                <w:lang w:bidi="he-IL"/>
                              </w:rPr>
                              <w:t>לאחר לחיצה על הפלוס</w:t>
                            </w:r>
                            <w:r>
                              <w:rPr>
                                <w:rFonts w:asciiTheme="minorBidi" w:hAnsiTheme="minorBidi" w:cstheme="minorBidi" w:hint="cs"/>
                                <w:b/>
                                <w:bCs/>
                                <w:rtl/>
                                <w:lang w:bidi="he-IL"/>
                              </w:rPr>
                              <w:t xml:space="preserve"> נוכל להתקרב</w:t>
                            </w:r>
                            <w:r w:rsidRPr="00C13168">
                              <w:rPr>
                                <w:rFonts w:asciiTheme="minorBidi" w:hAnsiTheme="minorBidi" w:cstheme="minorBidi"/>
                                <w:b/>
                                <w:bCs/>
                                <w:rtl/>
                                <w:lang w:bidi="he-IL"/>
                              </w:rPr>
                              <w:t>:</w:t>
                            </w:r>
                          </w:p>
                          <w:p w14:paraId="2D34A0F3" w14:textId="77777777" w:rsidR="00110AAC" w:rsidRDefault="00110AAC" w:rsidP="00110AAC">
                            <w:pPr>
                              <w:jc w:val="center"/>
                            </w:pPr>
                          </w:p>
                          <w:p w14:paraId="570F5894" w14:textId="77777777" w:rsidR="00110AAC" w:rsidRPr="00C13168" w:rsidRDefault="00110AAC" w:rsidP="00110AAC">
                            <w:pPr>
                              <w:jc w:val="center"/>
                              <w:rPr>
                                <w:rFonts w:asciiTheme="minorBidi" w:hAnsiTheme="minorBidi" w:cstheme="minorBidi"/>
                                <w:b/>
                                <w:bCs/>
                                <w:lang w:bidi="he-IL"/>
                              </w:rPr>
                            </w:pPr>
                            <w:r w:rsidRPr="00C13168">
                              <w:rPr>
                                <w:rFonts w:asciiTheme="minorBidi" w:hAnsiTheme="minorBidi" w:cstheme="minorBidi"/>
                                <w:b/>
                                <w:bCs/>
                                <w:rtl/>
                                <w:lang w:bidi="he-IL"/>
                              </w:rPr>
                              <w:t>לאחר לחיצה על הפלוס</w:t>
                            </w:r>
                            <w:r>
                              <w:rPr>
                                <w:rFonts w:asciiTheme="minorBidi" w:hAnsiTheme="minorBidi" w:cstheme="minorBidi" w:hint="cs"/>
                                <w:b/>
                                <w:bCs/>
                                <w:rtl/>
                                <w:lang w:bidi="he-IL"/>
                              </w:rPr>
                              <w:t xml:space="preserve"> נוכל להתקרב</w:t>
                            </w:r>
                            <w:r w:rsidRPr="00C13168">
                              <w:rPr>
                                <w:rFonts w:asciiTheme="minorBidi" w:hAnsiTheme="minorBidi" w:cstheme="minorBidi"/>
                                <w:b/>
                                <w:bCs/>
                                <w:rtl/>
                                <w:lang w:bidi="he-IL"/>
                              </w:rPr>
                              <w:t>:</w:t>
                            </w:r>
                          </w:p>
                          <w:p w14:paraId="02C5F87E" w14:textId="77777777" w:rsidR="00110AAC" w:rsidRDefault="00110AAC" w:rsidP="00110AAC">
                            <w:pPr>
                              <w:jc w:val="center"/>
                            </w:pPr>
                          </w:p>
                          <w:p w14:paraId="7FDA9B43" w14:textId="77777777" w:rsidR="00110AAC" w:rsidRPr="00C13168" w:rsidRDefault="00110AAC" w:rsidP="00110AAC">
                            <w:pPr>
                              <w:jc w:val="center"/>
                              <w:rPr>
                                <w:rFonts w:asciiTheme="minorBidi" w:hAnsiTheme="minorBidi" w:cstheme="minorBidi"/>
                                <w:b/>
                                <w:bCs/>
                                <w:lang w:bidi="he-IL"/>
                              </w:rPr>
                            </w:pPr>
                            <w:r w:rsidRPr="00C13168">
                              <w:rPr>
                                <w:rFonts w:asciiTheme="minorBidi" w:hAnsiTheme="minorBidi" w:cstheme="minorBidi"/>
                                <w:b/>
                                <w:bCs/>
                                <w:rtl/>
                                <w:lang w:bidi="he-IL"/>
                              </w:rPr>
                              <w:t>לאחר לחיצה על הפלוס</w:t>
                            </w:r>
                            <w:r>
                              <w:rPr>
                                <w:rFonts w:asciiTheme="minorBidi" w:hAnsiTheme="minorBidi" w:cstheme="minorBidi" w:hint="cs"/>
                                <w:b/>
                                <w:bCs/>
                                <w:rtl/>
                                <w:lang w:bidi="he-IL"/>
                              </w:rPr>
                              <w:t xml:space="preserve"> נוכל להתקרב</w:t>
                            </w:r>
                            <w:r w:rsidRPr="00C13168">
                              <w:rPr>
                                <w:rFonts w:asciiTheme="minorBidi" w:hAnsiTheme="minorBidi" w:cstheme="minorBidi"/>
                                <w:b/>
                                <w:bCs/>
                                <w:rtl/>
                                <w:lang w:bidi="he-IL"/>
                              </w:rPr>
                              <w:t>:</w:t>
                            </w:r>
                          </w:p>
                          <w:p w14:paraId="008360F7" w14:textId="77777777" w:rsidR="00110AAC" w:rsidRDefault="00110AAC" w:rsidP="00110AAC">
                            <w:pPr>
                              <w:jc w:val="center"/>
                            </w:pPr>
                          </w:p>
                          <w:p w14:paraId="4B2BA571" w14:textId="77777777" w:rsidR="00110AAC" w:rsidRPr="00C13168" w:rsidRDefault="00110AAC" w:rsidP="00110AAC">
                            <w:pPr>
                              <w:jc w:val="center"/>
                              <w:rPr>
                                <w:rFonts w:asciiTheme="minorBidi" w:hAnsiTheme="minorBidi" w:cstheme="minorBidi"/>
                                <w:b/>
                                <w:bCs/>
                                <w:lang w:bidi="he-IL"/>
                              </w:rPr>
                            </w:pPr>
                            <w:r w:rsidRPr="00C13168">
                              <w:rPr>
                                <w:rFonts w:asciiTheme="minorBidi" w:hAnsiTheme="minorBidi" w:cstheme="minorBidi"/>
                                <w:b/>
                                <w:bCs/>
                                <w:rtl/>
                                <w:lang w:bidi="he-IL"/>
                              </w:rPr>
                              <w:t>לאחר לחיצה על הפלוס</w:t>
                            </w:r>
                            <w:r>
                              <w:rPr>
                                <w:rFonts w:asciiTheme="minorBidi" w:hAnsiTheme="minorBidi" w:cstheme="minorBidi" w:hint="cs"/>
                                <w:b/>
                                <w:bCs/>
                                <w:rtl/>
                                <w:lang w:bidi="he-IL"/>
                              </w:rPr>
                              <w:t xml:space="preserve"> נוכל להתקרב</w:t>
                            </w:r>
                            <w:r w:rsidRPr="00C13168">
                              <w:rPr>
                                <w:rFonts w:asciiTheme="minorBidi" w:hAnsiTheme="minorBidi" w:cstheme="minorBidi"/>
                                <w:b/>
                                <w:bCs/>
                                <w:rtl/>
                                <w:lang w:bidi="he-IL"/>
                              </w:rPr>
                              <w:t>:</w:t>
                            </w:r>
                          </w:p>
                          <w:p w14:paraId="6476C55A" w14:textId="77777777" w:rsidR="00110AAC" w:rsidRDefault="00110AAC" w:rsidP="00110AAC">
                            <w:pPr>
                              <w:jc w:val="center"/>
                            </w:pPr>
                          </w:p>
                          <w:p w14:paraId="3B7E092E" w14:textId="77777777" w:rsidR="00110AAC" w:rsidRPr="00C13168" w:rsidRDefault="00110AAC" w:rsidP="00110AAC">
                            <w:pPr>
                              <w:jc w:val="center"/>
                              <w:rPr>
                                <w:rFonts w:asciiTheme="minorBidi" w:hAnsiTheme="minorBidi" w:cstheme="minorBidi"/>
                                <w:b/>
                                <w:bCs/>
                                <w:lang w:bidi="he-IL"/>
                              </w:rPr>
                            </w:pPr>
                            <w:r w:rsidRPr="00C13168">
                              <w:rPr>
                                <w:rFonts w:asciiTheme="minorBidi" w:hAnsiTheme="minorBidi" w:cstheme="minorBidi"/>
                                <w:b/>
                                <w:bCs/>
                                <w:rtl/>
                                <w:lang w:bidi="he-IL"/>
                              </w:rPr>
                              <w:t>לאחר לחיצה על הפלוס</w:t>
                            </w:r>
                            <w:r>
                              <w:rPr>
                                <w:rFonts w:asciiTheme="minorBidi" w:hAnsiTheme="minorBidi" w:cstheme="minorBidi" w:hint="cs"/>
                                <w:b/>
                                <w:bCs/>
                                <w:rtl/>
                                <w:lang w:bidi="he-IL"/>
                              </w:rPr>
                              <w:t xml:space="preserve"> נוכל להתקרב</w:t>
                            </w:r>
                            <w:r w:rsidRPr="00C13168">
                              <w:rPr>
                                <w:rFonts w:asciiTheme="minorBidi" w:hAnsiTheme="minorBidi" w:cstheme="minorBidi"/>
                                <w:b/>
                                <w:bCs/>
                                <w:rtl/>
                                <w:lang w:bidi="he-I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B88EE5" id="_x0000_s1040" type="#_x0000_t202" style="position:absolute;left:0;text-align:left;margin-left:130.9pt;margin-top:234.95pt;width:122.8pt;height:37.4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" filled="f" stroked="f" strokeweight=".5pt">
                <v:textbox>
                  <w:txbxContent>
                    <w:p w14:paraId="15E96093" w14:textId="77777777" w:rsidR="00110AAC" w:rsidRPr="00C13168" w:rsidRDefault="00110AAC" w:rsidP="00110AAC">
                      <w:pPr>
                        <w:jc w:val="center"/>
                        <w:rPr>
                          <w:rFonts w:asciiTheme="minorBidi" w:hAnsiTheme="minorBidi" w:cstheme="minorBidi"/>
                          <w:b/>
                          <w:bCs/>
                          <w:lang w:bidi="he-IL"/>
                        </w:rPr>
                      </w:pPr>
                      <w:r w:rsidRPr="00C13168">
                        <w:rPr>
                          <w:rFonts w:asciiTheme="minorBidi" w:hAnsiTheme="minorBidi" w:cstheme="minorBidi"/>
                          <w:b/>
                          <w:bCs/>
                          <w:rtl/>
                          <w:lang w:bidi="he-IL"/>
                        </w:rPr>
                        <w:t>לאחר לחיצה על הפלוס</w:t>
                      </w:r>
                      <w:r>
                        <w:rPr>
                          <w:rFonts w:asciiTheme="minorBidi" w:hAnsiTheme="minorBidi" w:cstheme="minorBidi" w:hint="cs"/>
                          <w:b/>
                          <w:bCs/>
                          <w:rtl/>
                          <w:lang w:bidi="he-IL"/>
                        </w:rPr>
                        <w:t xml:space="preserve"> נוכל להתקרב</w:t>
                      </w:r>
                      <w:r w:rsidRPr="00C13168">
                        <w:rPr>
                          <w:rFonts w:asciiTheme="minorBidi" w:hAnsiTheme="minorBidi" w:cstheme="minorBidi"/>
                          <w:b/>
                          <w:bCs/>
                          <w:rtl/>
                          <w:lang w:bidi="he-IL"/>
                        </w:rPr>
                        <w:t>:</w:t>
                      </w:r>
                    </w:p>
                    <w:p w14:paraId="352AB062" w14:textId="77777777" w:rsidR="00110AAC" w:rsidRDefault="00110AAC" w:rsidP="00110AAC">
                      <w:pPr>
                        <w:jc w:val="center"/>
                      </w:pPr>
                    </w:p>
                    <w:p w14:paraId="41BD764B" w14:textId="77777777" w:rsidR="00110AAC" w:rsidRPr="00C13168" w:rsidRDefault="00110AAC" w:rsidP="00110AAC">
                      <w:pPr>
                        <w:jc w:val="center"/>
                        <w:rPr>
                          <w:rFonts w:asciiTheme="minorBidi" w:hAnsiTheme="minorBidi" w:cstheme="minorBidi"/>
                          <w:b/>
                          <w:bCs/>
                          <w:lang w:bidi="he-IL"/>
                        </w:rPr>
                      </w:pPr>
                      <w:r w:rsidRPr="00C13168">
                        <w:rPr>
                          <w:rFonts w:asciiTheme="minorBidi" w:hAnsiTheme="minorBidi" w:cstheme="minorBidi"/>
                          <w:b/>
                          <w:bCs/>
                          <w:rtl/>
                          <w:lang w:bidi="he-IL"/>
                        </w:rPr>
                        <w:t>לאחר לחיצה על הפלוס</w:t>
                      </w:r>
                      <w:r>
                        <w:rPr>
                          <w:rFonts w:asciiTheme="minorBidi" w:hAnsiTheme="minorBidi" w:cstheme="minorBidi" w:hint="cs"/>
                          <w:b/>
                          <w:bCs/>
                          <w:rtl/>
                          <w:lang w:bidi="he-IL"/>
                        </w:rPr>
                        <w:t xml:space="preserve"> נוכל להתקרב</w:t>
                      </w:r>
                      <w:r w:rsidRPr="00C13168">
                        <w:rPr>
                          <w:rFonts w:asciiTheme="minorBidi" w:hAnsiTheme="minorBidi" w:cstheme="minorBidi"/>
                          <w:b/>
                          <w:bCs/>
                          <w:rtl/>
                          <w:lang w:bidi="he-IL"/>
                        </w:rPr>
                        <w:t>:</w:t>
                      </w:r>
                    </w:p>
                    <w:p w14:paraId="1C6FFB28" w14:textId="77777777" w:rsidR="00110AAC" w:rsidRDefault="00110AAC" w:rsidP="00110AAC">
                      <w:pPr>
                        <w:jc w:val="center"/>
                      </w:pPr>
                    </w:p>
                    <w:p w14:paraId="0F02F431" w14:textId="77777777" w:rsidR="00110AAC" w:rsidRPr="00C13168" w:rsidRDefault="00110AAC" w:rsidP="00110AAC">
                      <w:pPr>
                        <w:jc w:val="center"/>
                        <w:rPr>
                          <w:rFonts w:asciiTheme="minorBidi" w:hAnsiTheme="minorBidi" w:cstheme="minorBidi"/>
                          <w:b/>
                          <w:bCs/>
                          <w:lang w:bidi="he-IL"/>
                        </w:rPr>
                      </w:pPr>
                      <w:r w:rsidRPr="00C13168">
                        <w:rPr>
                          <w:rFonts w:asciiTheme="minorBidi" w:hAnsiTheme="minorBidi" w:cstheme="minorBidi"/>
                          <w:b/>
                          <w:bCs/>
                          <w:rtl/>
                          <w:lang w:bidi="he-IL"/>
                        </w:rPr>
                        <w:t>לאחר לחיצה על הפלוס</w:t>
                      </w:r>
                      <w:r>
                        <w:rPr>
                          <w:rFonts w:asciiTheme="minorBidi" w:hAnsiTheme="minorBidi" w:cstheme="minorBidi" w:hint="cs"/>
                          <w:b/>
                          <w:bCs/>
                          <w:rtl/>
                          <w:lang w:bidi="he-IL"/>
                        </w:rPr>
                        <w:t xml:space="preserve"> נוכל להתקרב</w:t>
                      </w:r>
                      <w:r w:rsidRPr="00C13168">
                        <w:rPr>
                          <w:rFonts w:asciiTheme="minorBidi" w:hAnsiTheme="minorBidi" w:cstheme="minorBidi"/>
                          <w:b/>
                          <w:bCs/>
                          <w:rtl/>
                          <w:lang w:bidi="he-IL"/>
                        </w:rPr>
                        <w:t>:</w:t>
                      </w:r>
                    </w:p>
                    <w:p w14:paraId="7F5EBA4A" w14:textId="77777777" w:rsidR="00110AAC" w:rsidRDefault="00110AAC" w:rsidP="00110AAC">
                      <w:pPr>
                        <w:jc w:val="center"/>
                      </w:pPr>
                    </w:p>
                    <w:p w14:paraId="701D9574" w14:textId="77777777" w:rsidR="00110AAC" w:rsidRPr="00C13168" w:rsidRDefault="00110AAC" w:rsidP="00110AAC">
                      <w:pPr>
                        <w:jc w:val="center"/>
                        <w:rPr>
                          <w:rFonts w:asciiTheme="minorBidi" w:hAnsiTheme="minorBidi" w:cstheme="minorBidi"/>
                          <w:b/>
                          <w:bCs/>
                          <w:lang w:bidi="he-IL"/>
                        </w:rPr>
                      </w:pPr>
                      <w:r w:rsidRPr="00C13168">
                        <w:rPr>
                          <w:rFonts w:asciiTheme="minorBidi" w:hAnsiTheme="minorBidi" w:cstheme="minorBidi"/>
                          <w:b/>
                          <w:bCs/>
                          <w:rtl/>
                          <w:lang w:bidi="he-IL"/>
                        </w:rPr>
                        <w:t>לאחר לחיצה על הפלוס</w:t>
                      </w:r>
                      <w:r>
                        <w:rPr>
                          <w:rFonts w:asciiTheme="minorBidi" w:hAnsiTheme="minorBidi" w:cstheme="minorBidi" w:hint="cs"/>
                          <w:b/>
                          <w:bCs/>
                          <w:rtl/>
                          <w:lang w:bidi="he-IL"/>
                        </w:rPr>
                        <w:t xml:space="preserve"> נוכל להתקרב</w:t>
                      </w:r>
                      <w:r w:rsidRPr="00C13168">
                        <w:rPr>
                          <w:rFonts w:asciiTheme="minorBidi" w:hAnsiTheme="minorBidi" w:cstheme="minorBidi"/>
                          <w:b/>
                          <w:bCs/>
                          <w:rtl/>
                          <w:lang w:bidi="he-IL"/>
                        </w:rPr>
                        <w:t>:</w:t>
                      </w:r>
                    </w:p>
                    <w:p w14:paraId="39FB649F" w14:textId="77777777" w:rsidR="00110AAC" w:rsidRDefault="00110AAC" w:rsidP="00110AAC">
                      <w:pPr>
                        <w:jc w:val="center"/>
                      </w:pPr>
                    </w:p>
                    <w:p w14:paraId="7C500DBC" w14:textId="77777777" w:rsidR="00110AAC" w:rsidRPr="00C13168" w:rsidRDefault="00110AAC" w:rsidP="00110AAC">
                      <w:pPr>
                        <w:jc w:val="center"/>
                        <w:rPr>
                          <w:rFonts w:asciiTheme="minorBidi" w:hAnsiTheme="minorBidi" w:cstheme="minorBidi"/>
                          <w:b/>
                          <w:bCs/>
                          <w:lang w:bidi="he-IL"/>
                        </w:rPr>
                      </w:pPr>
                      <w:r w:rsidRPr="00C13168">
                        <w:rPr>
                          <w:rFonts w:asciiTheme="minorBidi" w:hAnsiTheme="minorBidi" w:cstheme="minorBidi"/>
                          <w:b/>
                          <w:bCs/>
                          <w:rtl/>
                          <w:lang w:bidi="he-IL"/>
                        </w:rPr>
                        <w:t>לאחר לחיצה על הפלוס</w:t>
                      </w:r>
                      <w:r>
                        <w:rPr>
                          <w:rFonts w:asciiTheme="minorBidi" w:hAnsiTheme="minorBidi" w:cstheme="minorBidi" w:hint="cs"/>
                          <w:b/>
                          <w:bCs/>
                          <w:rtl/>
                          <w:lang w:bidi="he-IL"/>
                        </w:rPr>
                        <w:t xml:space="preserve"> נוכל להתקרב</w:t>
                      </w:r>
                      <w:r w:rsidRPr="00C13168">
                        <w:rPr>
                          <w:rFonts w:asciiTheme="minorBidi" w:hAnsiTheme="minorBidi" w:cstheme="minorBidi"/>
                          <w:b/>
                          <w:bCs/>
                          <w:rtl/>
                          <w:lang w:bidi="he-IL"/>
                        </w:rPr>
                        <w:t>:</w:t>
                      </w:r>
                    </w:p>
                    <w:p w14:paraId="262BEDAB" w14:textId="77777777" w:rsidR="00110AAC" w:rsidRDefault="00110AAC" w:rsidP="00110AAC">
                      <w:pPr>
                        <w:jc w:val="center"/>
                      </w:pPr>
                    </w:p>
                    <w:p w14:paraId="7E498312" w14:textId="77777777" w:rsidR="00110AAC" w:rsidRPr="00C13168" w:rsidRDefault="00110AAC" w:rsidP="00110AAC">
                      <w:pPr>
                        <w:jc w:val="center"/>
                        <w:rPr>
                          <w:rFonts w:asciiTheme="minorBidi" w:hAnsiTheme="minorBidi" w:cstheme="minorBidi"/>
                          <w:b/>
                          <w:bCs/>
                          <w:lang w:bidi="he-IL"/>
                        </w:rPr>
                      </w:pPr>
                      <w:r w:rsidRPr="00C13168">
                        <w:rPr>
                          <w:rFonts w:asciiTheme="minorBidi" w:hAnsiTheme="minorBidi" w:cstheme="minorBidi"/>
                          <w:b/>
                          <w:bCs/>
                          <w:rtl/>
                          <w:lang w:bidi="he-IL"/>
                        </w:rPr>
                        <w:t>לאחר לחיצה על הפלוס</w:t>
                      </w:r>
                      <w:r>
                        <w:rPr>
                          <w:rFonts w:asciiTheme="minorBidi" w:hAnsiTheme="minorBidi" w:cstheme="minorBidi" w:hint="cs"/>
                          <w:b/>
                          <w:bCs/>
                          <w:rtl/>
                          <w:lang w:bidi="he-IL"/>
                        </w:rPr>
                        <w:t xml:space="preserve"> נוכל להתקרב</w:t>
                      </w:r>
                      <w:r w:rsidRPr="00C13168">
                        <w:rPr>
                          <w:rFonts w:asciiTheme="minorBidi" w:hAnsiTheme="minorBidi" w:cstheme="minorBidi"/>
                          <w:b/>
                          <w:bCs/>
                          <w:rtl/>
                          <w:lang w:bidi="he-IL"/>
                        </w:rPr>
                        <w:t>:</w:t>
                      </w:r>
                    </w:p>
                    <w:p w14:paraId="65365474" w14:textId="77777777" w:rsidR="00110AAC" w:rsidRDefault="00110AAC" w:rsidP="00110AAC">
                      <w:pPr>
                        <w:jc w:val="center"/>
                      </w:pPr>
                    </w:p>
                    <w:p w14:paraId="7052DD59" w14:textId="77777777" w:rsidR="00110AAC" w:rsidRPr="00C13168" w:rsidRDefault="00110AAC" w:rsidP="00110AAC">
                      <w:pPr>
                        <w:jc w:val="center"/>
                        <w:rPr>
                          <w:rFonts w:asciiTheme="minorBidi" w:hAnsiTheme="minorBidi" w:cstheme="minorBidi"/>
                          <w:b/>
                          <w:bCs/>
                          <w:lang w:bidi="he-IL"/>
                        </w:rPr>
                      </w:pPr>
                      <w:r w:rsidRPr="00C13168">
                        <w:rPr>
                          <w:rFonts w:asciiTheme="minorBidi" w:hAnsiTheme="minorBidi" w:cstheme="minorBidi"/>
                          <w:b/>
                          <w:bCs/>
                          <w:rtl/>
                          <w:lang w:bidi="he-IL"/>
                        </w:rPr>
                        <w:t>לאחר לחיצה על הפלוס</w:t>
                      </w:r>
                      <w:r>
                        <w:rPr>
                          <w:rFonts w:asciiTheme="minorBidi" w:hAnsiTheme="minorBidi" w:cstheme="minorBidi" w:hint="cs"/>
                          <w:b/>
                          <w:bCs/>
                          <w:rtl/>
                          <w:lang w:bidi="he-IL"/>
                        </w:rPr>
                        <w:t xml:space="preserve"> נוכל להתקרב</w:t>
                      </w:r>
                      <w:r w:rsidRPr="00C13168">
                        <w:rPr>
                          <w:rFonts w:asciiTheme="minorBidi" w:hAnsiTheme="minorBidi" w:cstheme="minorBidi"/>
                          <w:b/>
                          <w:bCs/>
                          <w:rtl/>
                          <w:lang w:bidi="he-IL"/>
                        </w:rPr>
                        <w:t>:</w:t>
                      </w:r>
                    </w:p>
                    <w:p w14:paraId="36029F29" w14:textId="77777777" w:rsidR="00110AAC" w:rsidRDefault="00110AAC" w:rsidP="00110AAC">
                      <w:pPr>
                        <w:jc w:val="center"/>
                      </w:pPr>
                    </w:p>
                    <w:p w14:paraId="1DA0BD3E" w14:textId="77777777" w:rsidR="00110AAC" w:rsidRPr="00C13168" w:rsidRDefault="00110AAC" w:rsidP="00110AAC">
                      <w:pPr>
                        <w:jc w:val="center"/>
                        <w:rPr>
                          <w:rFonts w:asciiTheme="minorBidi" w:hAnsiTheme="minorBidi" w:cstheme="minorBidi"/>
                          <w:b/>
                          <w:bCs/>
                          <w:lang w:bidi="he-IL"/>
                        </w:rPr>
                      </w:pPr>
                      <w:r w:rsidRPr="00C13168">
                        <w:rPr>
                          <w:rFonts w:asciiTheme="minorBidi" w:hAnsiTheme="minorBidi" w:cstheme="minorBidi"/>
                          <w:b/>
                          <w:bCs/>
                          <w:rtl/>
                          <w:lang w:bidi="he-IL"/>
                        </w:rPr>
                        <w:t>לאחר לחיצה על הפלוס</w:t>
                      </w:r>
                      <w:r>
                        <w:rPr>
                          <w:rFonts w:asciiTheme="minorBidi" w:hAnsiTheme="minorBidi" w:cstheme="minorBidi" w:hint="cs"/>
                          <w:b/>
                          <w:bCs/>
                          <w:rtl/>
                          <w:lang w:bidi="he-IL"/>
                        </w:rPr>
                        <w:t xml:space="preserve"> נוכל להתקרב</w:t>
                      </w:r>
                      <w:r w:rsidRPr="00C13168">
                        <w:rPr>
                          <w:rFonts w:asciiTheme="minorBidi" w:hAnsiTheme="minorBidi" w:cstheme="minorBidi"/>
                          <w:b/>
                          <w:bCs/>
                          <w:rtl/>
                          <w:lang w:bidi="he-IL"/>
                        </w:rPr>
                        <w:t>:</w:t>
                      </w:r>
                    </w:p>
                    <w:p w14:paraId="3A88A2BB" w14:textId="77777777" w:rsidR="00110AAC" w:rsidRDefault="00110AAC" w:rsidP="00110AAC">
                      <w:pPr>
                        <w:jc w:val="center"/>
                      </w:pPr>
                    </w:p>
                    <w:p w14:paraId="26D7A40C" w14:textId="77777777" w:rsidR="00110AAC" w:rsidRPr="00C13168" w:rsidRDefault="00110AAC" w:rsidP="00110AAC">
                      <w:pPr>
                        <w:jc w:val="center"/>
                        <w:rPr>
                          <w:rFonts w:asciiTheme="minorBidi" w:hAnsiTheme="minorBidi" w:cstheme="minorBidi"/>
                          <w:b/>
                          <w:bCs/>
                          <w:lang w:bidi="he-IL"/>
                        </w:rPr>
                      </w:pPr>
                      <w:r w:rsidRPr="00C13168">
                        <w:rPr>
                          <w:rFonts w:asciiTheme="minorBidi" w:hAnsiTheme="minorBidi" w:cstheme="minorBidi"/>
                          <w:b/>
                          <w:bCs/>
                          <w:rtl/>
                          <w:lang w:bidi="he-IL"/>
                        </w:rPr>
                        <w:t>לאחר לחיצה על הפלוס</w:t>
                      </w:r>
                      <w:r>
                        <w:rPr>
                          <w:rFonts w:asciiTheme="minorBidi" w:hAnsiTheme="minorBidi" w:cstheme="minorBidi" w:hint="cs"/>
                          <w:b/>
                          <w:bCs/>
                          <w:rtl/>
                          <w:lang w:bidi="he-IL"/>
                        </w:rPr>
                        <w:t xml:space="preserve"> נוכל להתקרב</w:t>
                      </w:r>
                      <w:r w:rsidRPr="00C13168">
                        <w:rPr>
                          <w:rFonts w:asciiTheme="minorBidi" w:hAnsiTheme="minorBidi" w:cstheme="minorBidi"/>
                          <w:b/>
                          <w:bCs/>
                          <w:rtl/>
                          <w:lang w:bidi="he-IL"/>
                        </w:rPr>
                        <w:t>:</w:t>
                      </w:r>
                    </w:p>
                    <w:p w14:paraId="39BD181B" w14:textId="77777777" w:rsidR="00110AAC" w:rsidRDefault="00110AAC" w:rsidP="00110AAC">
                      <w:pPr>
                        <w:jc w:val="center"/>
                      </w:pPr>
                    </w:p>
                    <w:p w14:paraId="2652A30B" w14:textId="77777777" w:rsidR="00110AAC" w:rsidRPr="00C13168" w:rsidRDefault="00110AAC" w:rsidP="00110AAC">
                      <w:pPr>
                        <w:jc w:val="center"/>
                        <w:rPr>
                          <w:rFonts w:asciiTheme="minorBidi" w:hAnsiTheme="minorBidi" w:cstheme="minorBidi"/>
                          <w:b/>
                          <w:bCs/>
                          <w:lang w:bidi="he-IL"/>
                        </w:rPr>
                      </w:pPr>
                      <w:r w:rsidRPr="00C13168">
                        <w:rPr>
                          <w:rFonts w:asciiTheme="minorBidi" w:hAnsiTheme="minorBidi" w:cstheme="minorBidi"/>
                          <w:b/>
                          <w:bCs/>
                          <w:rtl/>
                          <w:lang w:bidi="he-IL"/>
                        </w:rPr>
                        <w:t>לאחר לחיצה על הפלוס</w:t>
                      </w:r>
                      <w:r>
                        <w:rPr>
                          <w:rFonts w:asciiTheme="minorBidi" w:hAnsiTheme="minorBidi" w:cstheme="minorBidi" w:hint="cs"/>
                          <w:b/>
                          <w:bCs/>
                          <w:rtl/>
                          <w:lang w:bidi="he-IL"/>
                        </w:rPr>
                        <w:t xml:space="preserve"> נוכל להתקרב</w:t>
                      </w:r>
                      <w:r w:rsidRPr="00C13168">
                        <w:rPr>
                          <w:rFonts w:asciiTheme="minorBidi" w:hAnsiTheme="minorBidi" w:cstheme="minorBidi"/>
                          <w:b/>
                          <w:bCs/>
                          <w:rtl/>
                          <w:lang w:bidi="he-IL"/>
                        </w:rPr>
                        <w:t>:</w:t>
                      </w:r>
                    </w:p>
                    <w:p w14:paraId="4B45B1AA" w14:textId="77777777" w:rsidR="00110AAC" w:rsidRDefault="00110AAC" w:rsidP="00110AAC">
                      <w:pPr>
                        <w:jc w:val="center"/>
                      </w:pPr>
                    </w:p>
                    <w:p w14:paraId="4BBDAA56" w14:textId="77777777" w:rsidR="00110AAC" w:rsidRPr="00C13168" w:rsidRDefault="00110AAC" w:rsidP="00110AAC">
                      <w:pPr>
                        <w:jc w:val="center"/>
                        <w:rPr>
                          <w:rFonts w:asciiTheme="minorBidi" w:hAnsiTheme="minorBidi" w:cstheme="minorBidi"/>
                          <w:b/>
                          <w:bCs/>
                          <w:lang w:bidi="he-IL"/>
                        </w:rPr>
                      </w:pPr>
                      <w:r w:rsidRPr="00C13168">
                        <w:rPr>
                          <w:rFonts w:asciiTheme="minorBidi" w:hAnsiTheme="minorBidi" w:cstheme="minorBidi"/>
                          <w:b/>
                          <w:bCs/>
                          <w:rtl/>
                          <w:lang w:bidi="he-IL"/>
                        </w:rPr>
                        <w:t>לאחר לחיצה על הפלוס</w:t>
                      </w:r>
                      <w:r>
                        <w:rPr>
                          <w:rFonts w:asciiTheme="minorBidi" w:hAnsiTheme="minorBidi" w:cstheme="minorBidi" w:hint="cs"/>
                          <w:b/>
                          <w:bCs/>
                          <w:rtl/>
                          <w:lang w:bidi="he-IL"/>
                        </w:rPr>
                        <w:t xml:space="preserve"> נוכל להתקרב</w:t>
                      </w:r>
                      <w:r w:rsidRPr="00C13168">
                        <w:rPr>
                          <w:rFonts w:asciiTheme="minorBidi" w:hAnsiTheme="minorBidi" w:cstheme="minorBidi"/>
                          <w:b/>
                          <w:bCs/>
                          <w:rtl/>
                          <w:lang w:bidi="he-IL"/>
                        </w:rPr>
                        <w:t>:</w:t>
                      </w:r>
                    </w:p>
                    <w:p w14:paraId="463C8E71" w14:textId="77777777" w:rsidR="00110AAC" w:rsidRDefault="00110AAC" w:rsidP="00110AAC">
                      <w:pPr>
                        <w:jc w:val="center"/>
                      </w:pPr>
                    </w:p>
                    <w:p w14:paraId="1C315FCB" w14:textId="77777777" w:rsidR="00110AAC" w:rsidRPr="00C13168" w:rsidRDefault="00110AAC" w:rsidP="00110AAC">
                      <w:pPr>
                        <w:jc w:val="center"/>
                        <w:rPr>
                          <w:rFonts w:asciiTheme="minorBidi" w:hAnsiTheme="minorBidi" w:cstheme="minorBidi"/>
                          <w:b/>
                          <w:bCs/>
                          <w:lang w:bidi="he-IL"/>
                        </w:rPr>
                      </w:pPr>
                      <w:r w:rsidRPr="00C13168">
                        <w:rPr>
                          <w:rFonts w:asciiTheme="minorBidi" w:hAnsiTheme="minorBidi" w:cstheme="minorBidi"/>
                          <w:b/>
                          <w:bCs/>
                          <w:rtl/>
                          <w:lang w:bidi="he-IL"/>
                        </w:rPr>
                        <w:t>לאחר לחיצה על הפלוס</w:t>
                      </w:r>
                      <w:r>
                        <w:rPr>
                          <w:rFonts w:asciiTheme="minorBidi" w:hAnsiTheme="minorBidi" w:cstheme="minorBidi" w:hint="cs"/>
                          <w:b/>
                          <w:bCs/>
                          <w:rtl/>
                          <w:lang w:bidi="he-IL"/>
                        </w:rPr>
                        <w:t xml:space="preserve"> נוכל להתקרב</w:t>
                      </w:r>
                      <w:r w:rsidRPr="00C13168">
                        <w:rPr>
                          <w:rFonts w:asciiTheme="minorBidi" w:hAnsiTheme="minorBidi" w:cstheme="minorBidi"/>
                          <w:b/>
                          <w:bCs/>
                          <w:rtl/>
                          <w:lang w:bidi="he-IL"/>
                        </w:rPr>
                        <w:t>:</w:t>
                      </w:r>
                    </w:p>
                    <w:p w14:paraId="2D34A0F3" w14:textId="77777777" w:rsidR="00110AAC" w:rsidRDefault="00110AAC" w:rsidP="00110AAC">
                      <w:pPr>
                        <w:jc w:val="center"/>
                      </w:pPr>
                    </w:p>
                    <w:p w14:paraId="570F5894" w14:textId="77777777" w:rsidR="00110AAC" w:rsidRPr="00C13168" w:rsidRDefault="00110AAC" w:rsidP="00110AAC">
                      <w:pPr>
                        <w:jc w:val="center"/>
                        <w:rPr>
                          <w:rFonts w:asciiTheme="minorBidi" w:hAnsiTheme="minorBidi" w:cstheme="minorBidi"/>
                          <w:b/>
                          <w:bCs/>
                          <w:lang w:bidi="he-IL"/>
                        </w:rPr>
                      </w:pPr>
                      <w:r w:rsidRPr="00C13168">
                        <w:rPr>
                          <w:rFonts w:asciiTheme="minorBidi" w:hAnsiTheme="minorBidi" w:cstheme="minorBidi"/>
                          <w:b/>
                          <w:bCs/>
                          <w:rtl/>
                          <w:lang w:bidi="he-IL"/>
                        </w:rPr>
                        <w:t>לאחר לחיצה על הפלוס</w:t>
                      </w:r>
                      <w:r>
                        <w:rPr>
                          <w:rFonts w:asciiTheme="minorBidi" w:hAnsiTheme="minorBidi" w:cstheme="minorBidi" w:hint="cs"/>
                          <w:b/>
                          <w:bCs/>
                          <w:rtl/>
                          <w:lang w:bidi="he-IL"/>
                        </w:rPr>
                        <w:t xml:space="preserve"> נוכל להתקרב</w:t>
                      </w:r>
                      <w:r w:rsidRPr="00C13168">
                        <w:rPr>
                          <w:rFonts w:asciiTheme="minorBidi" w:hAnsiTheme="minorBidi" w:cstheme="minorBidi"/>
                          <w:b/>
                          <w:bCs/>
                          <w:rtl/>
                          <w:lang w:bidi="he-IL"/>
                        </w:rPr>
                        <w:t>:</w:t>
                      </w:r>
                    </w:p>
                    <w:p w14:paraId="02C5F87E" w14:textId="77777777" w:rsidR="00110AAC" w:rsidRDefault="00110AAC" w:rsidP="00110AAC">
                      <w:pPr>
                        <w:jc w:val="center"/>
                      </w:pPr>
                    </w:p>
                    <w:p w14:paraId="7FDA9B43" w14:textId="77777777" w:rsidR="00110AAC" w:rsidRPr="00C13168" w:rsidRDefault="00110AAC" w:rsidP="00110AAC">
                      <w:pPr>
                        <w:jc w:val="center"/>
                        <w:rPr>
                          <w:rFonts w:asciiTheme="minorBidi" w:hAnsiTheme="minorBidi" w:cstheme="minorBidi"/>
                          <w:b/>
                          <w:bCs/>
                          <w:lang w:bidi="he-IL"/>
                        </w:rPr>
                      </w:pPr>
                      <w:r w:rsidRPr="00C13168">
                        <w:rPr>
                          <w:rFonts w:asciiTheme="minorBidi" w:hAnsiTheme="minorBidi" w:cstheme="minorBidi"/>
                          <w:b/>
                          <w:bCs/>
                          <w:rtl/>
                          <w:lang w:bidi="he-IL"/>
                        </w:rPr>
                        <w:t>לאחר לחיצה על הפלוס</w:t>
                      </w:r>
                      <w:r>
                        <w:rPr>
                          <w:rFonts w:asciiTheme="minorBidi" w:hAnsiTheme="minorBidi" w:cstheme="minorBidi" w:hint="cs"/>
                          <w:b/>
                          <w:bCs/>
                          <w:rtl/>
                          <w:lang w:bidi="he-IL"/>
                        </w:rPr>
                        <w:t xml:space="preserve"> נוכל להתקרב</w:t>
                      </w:r>
                      <w:r w:rsidRPr="00C13168">
                        <w:rPr>
                          <w:rFonts w:asciiTheme="minorBidi" w:hAnsiTheme="minorBidi" w:cstheme="minorBidi"/>
                          <w:b/>
                          <w:bCs/>
                          <w:rtl/>
                          <w:lang w:bidi="he-IL"/>
                        </w:rPr>
                        <w:t>:</w:t>
                      </w:r>
                    </w:p>
                    <w:p w14:paraId="008360F7" w14:textId="77777777" w:rsidR="00110AAC" w:rsidRDefault="00110AAC" w:rsidP="00110AAC">
                      <w:pPr>
                        <w:jc w:val="center"/>
                      </w:pPr>
                    </w:p>
                    <w:p w14:paraId="4B2BA571" w14:textId="77777777" w:rsidR="00110AAC" w:rsidRPr="00C13168" w:rsidRDefault="00110AAC" w:rsidP="00110AAC">
                      <w:pPr>
                        <w:jc w:val="center"/>
                        <w:rPr>
                          <w:rFonts w:asciiTheme="minorBidi" w:hAnsiTheme="minorBidi" w:cstheme="minorBidi"/>
                          <w:b/>
                          <w:bCs/>
                          <w:lang w:bidi="he-IL"/>
                        </w:rPr>
                      </w:pPr>
                      <w:r w:rsidRPr="00C13168">
                        <w:rPr>
                          <w:rFonts w:asciiTheme="minorBidi" w:hAnsiTheme="minorBidi" w:cstheme="minorBidi"/>
                          <w:b/>
                          <w:bCs/>
                          <w:rtl/>
                          <w:lang w:bidi="he-IL"/>
                        </w:rPr>
                        <w:t>לאחר לחיצה על הפלוס</w:t>
                      </w:r>
                      <w:r>
                        <w:rPr>
                          <w:rFonts w:asciiTheme="minorBidi" w:hAnsiTheme="minorBidi" w:cstheme="minorBidi" w:hint="cs"/>
                          <w:b/>
                          <w:bCs/>
                          <w:rtl/>
                          <w:lang w:bidi="he-IL"/>
                        </w:rPr>
                        <w:t xml:space="preserve"> נוכל להתקרב</w:t>
                      </w:r>
                      <w:r w:rsidRPr="00C13168">
                        <w:rPr>
                          <w:rFonts w:asciiTheme="minorBidi" w:hAnsiTheme="minorBidi" w:cstheme="minorBidi"/>
                          <w:b/>
                          <w:bCs/>
                          <w:rtl/>
                          <w:lang w:bidi="he-IL"/>
                        </w:rPr>
                        <w:t>:</w:t>
                      </w:r>
                    </w:p>
                    <w:p w14:paraId="6476C55A" w14:textId="77777777" w:rsidR="00110AAC" w:rsidRDefault="00110AAC" w:rsidP="00110AAC">
                      <w:pPr>
                        <w:jc w:val="center"/>
                      </w:pPr>
                    </w:p>
                    <w:p w14:paraId="3B7E092E" w14:textId="77777777" w:rsidR="00110AAC" w:rsidRPr="00C13168" w:rsidRDefault="00110AAC" w:rsidP="00110AAC">
                      <w:pPr>
                        <w:jc w:val="center"/>
                        <w:rPr>
                          <w:rFonts w:asciiTheme="minorBidi" w:hAnsiTheme="minorBidi" w:cstheme="minorBidi"/>
                          <w:b/>
                          <w:bCs/>
                          <w:lang w:bidi="he-IL"/>
                        </w:rPr>
                      </w:pPr>
                      <w:r w:rsidRPr="00C13168">
                        <w:rPr>
                          <w:rFonts w:asciiTheme="minorBidi" w:hAnsiTheme="minorBidi" w:cstheme="minorBidi"/>
                          <w:b/>
                          <w:bCs/>
                          <w:rtl/>
                          <w:lang w:bidi="he-IL"/>
                        </w:rPr>
                        <w:t>לאחר לחיצה על הפלוס</w:t>
                      </w:r>
                      <w:r>
                        <w:rPr>
                          <w:rFonts w:asciiTheme="minorBidi" w:hAnsiTheme="minorBidi" w:cstheme="minorBidi" w:hint="cs"/>
                          <w:b/>
                          <w:bCs/>
                          <w:rtl/>
                          <w:lang w:bidi="he-IL"/>
                        </w:rPr>
                        <w:t xml:space="preserve"> נוכל להתקרב</w:t>
                      </w:r>
                      <w:r w:rsidRPr="00C13168">
                        <w:rPr>
                          <w:rFonts w:asciiTheme="minorBidi" w:hAnsiTheme="minorBidi" w:cstheme="minorBidi"/>
                          <w:b/>
                          <w:bCs/>
                          <w:rtl/>
                          <w:lang w:bidi="he-IL"/>
                        </w:rPr>
                        <w:t>:</w:t>
                      </w:r>
                    </w:p>
                  </w:txbxContent>
                </v:textbox>
              </v:shape>
            </w:pict>
          </mc:Fallback>
        </mc:AlternateContent>
      </w:r>
      <w:r w:rsidR="00110AAC" w:rsidRPr="00155BA6">
        <w:rPr>
          <w:rFonts w:asciiTheme="minorBidi" w:hAnsiTheme="minorBidi" w:cs="Arial"/>
          <w:noProof/>
          <w:sz w:val="22"/>
          <w:szCs w:val="22"/>
          <w:rtl/>
          <w:lang w:bidi="he-IL"/>
        </w:rPr>
        <w:drawing>
          <wp:anchor distT="0" distB="0" distL="114300" distR="114300" simplePos="0" relativeHeight="251714560" behindDoc="0" locked="0" layoutInCell="1" allowOverlap="1" wp14:anchorId="098F1695" wp14:editId="25B35625">
            <wp:simplePos x="0" y="0"/>
            <wp:positionH relativeFrom="column">
              <wp:posOffset>190993</wp:posOffset>
            </wp:positionH>
            <wp:positionV relativeFrom="paragraph">
              <wp:posOffset>1164041</wp:posOffset>
            </wp:positionV>
            <wp:extent cx="3147060" cy="1635125"/>
            <wp:effectExtent l="0" t="0" r="0" b="3175"/>
            <wp:wrapTopAndBottom/>
            <wp:docPr id="1492087662" name="תמונה 1" descr="תמונה שמכילה טקסט, צילום מסך, גופן&#10;&#10;תוכן שנוצר על-ידי בינה מלאכות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087662" name="תמונה 1" descr="תמונה שמכילה טקסט, צילום מסך, גופן&#10;&#10;תוכן שנוצר על-ידי בינה מלאכותית עשוי להיות שגוי."/>
                    <pic:cNvPicPr/>
                  </pic:nvPicPr>
                  <pic:blipFill>
                    <a:blip r:embed="rId40">
                      <a:extLst>
                        <a:ext uri="{28A0092B-C50C-407E-A947-70E740481C1C}">
                          <a14:useLocalDpi xmlns:a14="http://schemas.microsoft.com/office/drawing/2010/main" val="0"/>
                        </a:ext>
                      </a:extLst>
                    </a:blip>
                    <a:stretch>
                      <a:fillRect/>
                    </a:stretch>
                  </pic:blipFill>
                  <pic:spPr>
                    <a:xfrm>
                      <a:off x="0" y="0"/>
                      <a:ext cx="3147060" cy="1635125"/>
                    </a:xfrm>
                    <a:prstGeom prst="rect">
                      <a:avLst/>
                    </a:prstGeom>
                  </pic:spPr>
                </pic:pic>
              </a:graphicData>
            </a:graphic>
            <wp14:sizeRelH relativeFrom="margin">
              <wp14:pctWidth>0</wp14:pctWidth>
            </wp14:sizeRelH>
            <wp14:sizeRelV relativeFrom="margin">
              <wp14:pctHeight>0</wp14:pctHeight>
            </wp14:sizeRelV>
          </wp:anchor>
        </w:drawing>
      </w:r>
      <w:r w:rsidR="003A09DE">
        <w:rPr>
          <w:rFonts w:asciiTheme="minorBidi" w:hAnsiTheme="minorBidi" w:cs="Arial"/>
          <w:b/>
          <w:bCs/>
          <w:lang w:bidi="he-IL"/>
        </w:rPr>
        <w:br w:type="page"/>
      </w:r>
    </w:p>
    <w:p w14:paraId="4B2EF728" w14:textId="216A7E7D" w:rsidR="00297B86" w:rsidRPr="00297B86" w:rsidRDefault="00297B86" w:rsidP="00297B86">
      <w:pPr>
        <w:bidi/>
        <w:spacing w:after="160" w:line="360" w:lineRule="auto"/>
        <w:rPr>
          <w:rFonts w:asciiTheme="minorBidi" w:hAnsiTheme="minorBidi" w:cstheme="minorBidi"/>
          <w:b/>
          <w:bCs/>
          <w:u w:val="single"/>
          <w:rtl/>
          <w:lang w:bidi="he-IL"/>
        </w:rPr>
      </w:pPr>
      <w:r>
        <w:rPr>
          <w:noProof/>
          <w:rtl/>
          <w:lang w:val="he-IL" w:bidi="he-IL"/>
        </w:rPr>
        <w:lastRenderedPageBreak/>
        <mc:AlternateContent>
          <mc:Choice Requires="wps">
            <w:drawing>
              <wp:anchor distT="0" distB="0" distL="114300" distR="114300" simplePos="0" relativeHeight="251725824" behindDoc="0" locked="0" layoutInCell="1" allowOverlap="1" wp14:anchorId="23979E63" wp14:editId="11A3C65E">
                <wp:simplePos x="0" y="0"/>
                <wp:positionH relativeFrom="column">
                  <wp:posOffset>833272</wp:posOffset>
                </wp:positionH>
                <wp:positionV relativeFrom="paragraph">
                  <wp:posOffset>237719</wp:posOffset>
                </wp:positionV>
                <wp:extent cx="5347107" cy="301276"/>
                <wp:effectExtent l="0" t="0" r="0" b="3810"/>
                <wp:wrapNone/>
                <wp:docPr id="1066002872" name="תיבת טקסט 10"/>
                <wp:cNvGraphicFramePr/>
                <a:graphic xmlns:a="http://schemas.openxmlformats.org/drawingml/2006/main">
                  <a:graphicData uri="http://schemas.microsoft.com/office/word/2010/wordprocessingShape">
                    <wps:wsp>
                      <wps:cNvSpPr txBox="1"/>
                      <wps:spPr>
                        <a:xfrm>
                          <a:off x="0" y="0"/>
                          <a:ext cx="5347107" cy="301276"/>
                        </a:xfrm>
                        <a:prstGeom prst="rect">
                          <a:avLst/>
                        </a:prstGeom>
                        <a:noFill/>
                        <a:ln w="6350">
                          <a:noFill/>
                        </a:ln>
                      </wps:spPr>
                      <wps:txbx>
                        <w:txbxContent>
                          <w:p w14:paraId="2D140DA4" w14:textId="77357CAA" w:rsidR="00297B86" w:rsidRPr="00C13168" w:rsidRDefault="00297B86" w:rsidP="00E20D9D">
                            <w:pPr>
                              <w:jc w:val="right"/>
                              <w:rPr>
                                <w:rFonts w:asciiTheme="minorBidi" w:hAnsiTheme="minorBidi" w:cstheme="minorBidi"/>
                                <w:b/>
                                <w:bCs/>
                                <w:lang w:bidi="he-IL"/>
                              </w:rPr>
                            </w:pPr>
                            <w:r>
                              <w:rPr>
                                <w:rFonts w:asciiTheme="minorBidi" w:hAnsiTheme="minorBidi" w:cstheme="minorBidi" w:hint="cs"/>
                                <w:b/>
                                <w:bCs/>
                                <w:rtl/>
                                <w:lang w:bidi="he-IL"/>
                              </w:rPr>
                              <w:t>בהתחלה נבחר את כל ציר הזמן</w:t>
                            </w:r>
                            <w:r w:rsidR="00E20D9D">
                              <w:rPr>
                                <w:rFonts w:asciiTheme="minorBidi" w:hAnsiTheme="minorBidi" w:cstheme="minorBidi" w:hint="cs"/>
                                <w:b/>
                                <w:bCs/>
                                <w:rtl/>
                                <w:lang w:bidi="he-IL"/>
                              </w:rPr>
                              <w:t xml:space="preserve"> </w:t>
                            </w:r>
                            <w:r w:rsidR="000D49B6">
                              <w:rPr>
                                <w:rFonts w:asciiTheme="minorBidi" w:hAnsiTheme="minorBidi" w:cstheme="minorBidi" w:hint="cs"/>
                                <w:b/>
                                <w:bCs/>
                                <w:rtl/>
                                <w:lang w:bidi="he-IL"/>
                              </w:rPr>
                              <w:t>(ברירת המחדל זה הכל כי זה מה שמעניין אותנו)</w:t>
                            </w:r>
                            <w:r>
                              <w:rPr>
                                <w:rFonts w:asciiTheme="minorBidi" w:hAnsiTheme="minorBidi" w:cstheme="minorBidi" w:hint="cs"/>
                                <w:b/>
                                <w:bCs/>
                                <w:rtl/>
                                <w:lang w:bidi="he-I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979E63" id="_x0000_s1041" type="#_x0000_t202" style="position:absolute;left:0;text-align:left;margin-left:65.6pt;margin-top:18.7pt;width:421.05pt;height:23.7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" filled="f" stroked="f" strokeweight=".5pt">
                <v:textbox>
                  <w:txbxContent>
                    <w:p w14:paraId="2D140DA4" w14:textId="77357CAA" w:rsidR="00297B86" w:rsidRPr="00C13168" w:rsidRDefault="00297B86" w:rsidP="00E20D9D">
                      <w:pPr>
                        <w:jc w:val="right"/>
                        <w:rPr>
                          <w:rFonts w:asciiTheme="minorBidi" w:hAnsiTheme="minorBidi" w:cstheme="minorBidi"/>
                          <w:b/>
                          <w:bCs/>
                          <w:lang w:bidi="he-IL"/>
                        </w:rPr>
                      </w:pPr>
                      <w:r>
                        <w:rPr>
                          <w:rFonts w:asciiTheme="minorBidi" w:hAnsiTheme="minorBidi" w:cstheme="minorBidi" w:hint="cs"/>
                          <w:b/>
                          <w:bCs/>
                          <w:rtl/>
                          <w:lang w:bidi="he-IL"/>
                        </w:rPr>
                        <w:t>בהתחלה נבחר את כל ציר הזמן</w:t>
                      </w:r>
                      <w:r w:rsidR="00E20D9D">
                        <w:rPr>
                          <w:rFonts w:asciiTheme="minorBidi" w:hAnsiTheme="minorBidi" w:cstheme="minorBidi" w:hint="cs"/>
                          <w:b/>
                          <w:bCs/>
                          <w:rtl/>
                          <w:lang w:bidi="he-IL"/>
                        </w:rPr>
                        <w:t xml:space="preserve"> </w:t>
                      </w:r>
                      <w:r w:rsidR="000D49B6">
                        <w:rPr>
                          <w:rFonts w:asciiTheme="minorBidi" w:hAnsiTheme="minorBidi" w:cstheme="minorBidi" w:hint="cs"/>
                          <w:b/>
                          <w:bCs/>
                          <w:rtl/>
                          <w:lang w:bidi="he-IL"/>
                        </w:rPr>
                        <w:t>(ברירת המחדל זה הכל כי זה מה שמעניין אותנו)</w:t>
                      </w:r>
                      <w:r>
                        <w:rPr>
                          <w:rFonts w:asciiTheme="minorBidi" w:hAnsiTheme="minorBidi" w:cstheme="minorBidi" w:hint="cs"/>
                          <w:b/>
                          <w:bCs/>
                          <w:rtl/>
                          <w:lang w:bidi="he-IL"/>
                        </w:rPr>
                        <w:t>:</w:t>
                      </w:r>
                    </w:p>
                  </w:txbxContent>
                </v:textbox>
              </v:shape>
            </w:pict>
          </mc:Fallback>
        </mc:AlternateContent>
      </w:r>
      <w:r w:rsidRPr="00297B86">
        <w:rPr>
          <w:rFonts w:asciiTheme="minorBidi" w:hAnsiTheme="minorBidi" w:cstheme="minorBidi" w:hint="cs"/>
          <w:b/>
          <w:bCs/>
          <w:u w:val="single"/>
          <w:rtl/>
          <w:lang w:bidi="he-IL"/>
        </w:rPr>
        <w:t>מטלה 2</w:t>
      </w:r>
    </w:p>
    <w:p w14:paraId="63CC9923" w14:textId="24370C5E" w:rsidR="00297B86" w:rsidRDefault="00297B86" w:rsidP="00297B86">
      <w:pPr>
        <w:pStyle w:val="a8"/>
        <w:bidi/>
        <w:spacing w:after="160" w:line="360" w:lineRule="auto"/>
        <w:ind w:left="714"/>
        <w:rPr>
          <w:rFonts w:asciiTheme="minorBidi" w:hAnsiTheme="minorBidi" w:cstheme="minorBidi"/>
          <w:b/>
          <w:bCs/>
          <w:u w:val="single"/>
          <w:rtl/>
          <w:lang w:bidi="he-IL"/>
        </w:rPr>
      </w:pPr>
      <w:r w:rsidRPr="00701AB2">
        <w:rPr>
          <w:rFonts w:asciiTheme="minorBidi" w:hAnsiTheme="minorBidi" w:cs="Arial"/>
          <w:b/>
          <w:bCs/>
          <w:noProof/>
          <w:u w:val="single"/>
          <w:rtl/>
          <w:lang w:bidi="he-IL"/>
        </w:rPr>
        <w:drawing>
          <wp:anchor distT="0" distB="0" distL="114300" distR="114300" simplePos="0" relativeHeight="251724800" behindDoc="0" locked="0" layoutInCell="1" allowOverlap="1" wp14:anchorId="537256AE" wp14:editId="0F1A2CCC">
            <wp:simplePos x="0" y="0"/>
            <wp:positionH relativeFrom="column">
              <wp:posOffset>-457863</wp:posOffset>
            </wp:positionH>
            <wp:positionV relativeFrom="paragraph">
              <wp:posOffset>169545</wp:posOffset>
            </wp:positionV>
            <wp:extent cx="6718288" cy="2013044"/>
            <wp:effectExtent l="0" t="0" r="6985" b="6350"/>
            <wp:wrapNone/>
            <wp:docPr id="2069858005"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858005" name="תמונה 1"/>
                    <pic:cNvPicPr/>
                  </pic:nvPicPr>
                  <pic:blipFill>
                    <a:blip r:embed="rId41">
                      <a:extLst>
                        <a:ext uri="{28A0092B-C50C-407E-A947-70E740481C1C}">
                          <a14:useLocalDpi xmlns:a14="http://schemas.microsoft.com/office/drawing/2010/main" val="0"/>
                        </a:ext>
                      </a:extLst>
                    </a:blip>
                    <a:stretch>
                      <a:fillRect/>
                    </a:stretch>
                  </pic:blipFill>
                  <pic:spPr>
                    <a:xfrm>
                      <a:off x="0" y="0"/>
                      <a:ext cx="6718288" cy="2013044"/>
                    </a:xfrm>
                    <a:prstGeom prst="rect">
                      <a:avLst/>
                    </a:prstGeom>
                  </pic:spPr>
                </pic:pic>
              </a:graphicData>
            </a:graphic>
            <wp14:sizeRelH relativeFrom="margin">
              <wp14:pctWidth>0</wp14:pctWidth>
            </wp14:sizeRelH>
            <wp14:sizeRelV relativeFrom="margin">
              <wp14:pctHeight>0</wp14:pctHeight>
            </wp14:sizeRelV>
          </wp:anchor>
        </w:drawing>
      </w:r>
    </w:p>
    <w:p w14:paraId="3B1BCB3A" w14:textId="5AF5D69C" w:rsidR="00297B86" w:rsidRPr="00701AB2" w:rsidRDefault="00297B86" w:rsidP="00297B86">
      <w:pPr>
        <w:pStyle w:val="a8"/>
        <w:bidi/>
        <w:spacing w:after="160" w:line="360" w:lineRule="auto"/>
        <w:ind w:left="714"/>
        <w:rPr>
          <w:rFonts w:asciiTheme="minorBidi" w:hAnsiTheme="minorBidi" w:cstheme="minorBidi"/>
          <w:b/>
          <w:bCs/>
          <w:u w:val="single"/>
          <w:rtl/>
          <w:lang w:bidi="he-IL"/>
        </w:rPr>
      </w:pPr>
    </w:p>
    <w:p w14:paraId="34503F0C" w14:textId="77777777" w:rsidR="00297B86" w:rsidRDefault="00297B86" w:rsidP="00297B86">
      <w:pPr>
        <w:pStyle w:val="a8"/>
        <w:bidi/>
        <w:spacing w:after="160" w:line="360" w:lineRule="auto"/>
        <w:ind w:left="714"/>
        <w:rPr>
          <w:rFonts w:asciiTheme="minorBidi" w:hAnsiTheme="minorBidi" w:cstheme="minorBidi"/>
          <w:sz w:val="22"/>
          <w:szCs w:val="22"/>
          <w:rtl/>
          <w:lang w:bidi="he-IL"/>
        </w:rPr>
      </w:pPr>
    </w:p>
    <w:p w14:paraId="058F7413" w14:textId="77777777" w:rsidR="00297B86" w:rsidRDefault="00297B86" w:rsidP="00297B86">
      <w:pPr>
        <w:pStyle w:val="a8"/>
        <w:bidi/>
        <w:spacing w:after="160" w:line="360" w:lineRule="auto"/>
        <w:ind w:left="714"/>
        <w:rPr>
          <w:rFonts w:asciiTheme="minorBidi" w:hAnsiTheme="minorBidi" w:cstheme="minorBidi"/>
          <w:sz w:val="22"/>
          <w:szCs w:val="22"/>
          <w:rtl/>
          <w:lang w:bidi="he-IL"/>
        </w:rPr>
      </w:pPr>
    </w:p>
    <w:p w14:paraId="6B649FAB" w14:textId="77777777" w:rsidR="00297B86" w:rsidRDefault="00297B86" w:rsidP="00297B86">
      <w:pPr>
        <w:pStyle w:val="a8"/>
        <w:bidi/>
        <w:spacing w:after="160" w:line="360" w:lineRule="auto"/>
        <w:ind w:left="714"/>
        <w:rPr>
          <w:rFonts w:asciiTheme="minorBidi" w:hAnsiTheme="minorBidi" w:cs="Arial"/>
          <w:sz w:val="22"/>
          <w:szCs w:val="22"/>
          <w:rtl/>
          <w:lang w:bidi="he-IL"/>
        </w:rPr>
      </w:pPr>
    </w:p>
    <w:p w14:paraId="0E4E47C1" w14:textId="77777777" w:rsidR="00297B86" w:rsidRDefault="00297B86" w:rsidP="00297B86">
      <w:pPr>
        <w:pStyle w:val="a8"/>
        <w:bidi/>
        <w:spacing w:after="160" w:line="360" w:lineRule="auto"/>
        <w:ind w:left="714"/>
        <w:rPr>
          <w:rFonts w:asciiTheme="minorBidi" w:hAnsiTheme="minorBidi" w:cs="Arial"/>
          <w:sz w:val="22"/>
          <w:szCs w:val="22"/>
          <w:rtl/>
          <w:lang w:bidi="he-IL"/>
        </w:rPr>
      </w:pPr>
    </w:p>
    <w:p w14:paraId="6C23687D" w14:textId="768F5259" w:rsidR="00297B86" w:rsidRDefault="00297B86" w:rsidP="00297B86">
      <w:pPr>
        <w:pStyle w:val="a8"/>
        <w:bidi/>
        <w:spacing w:after="160" w:line="360" w:lineRule="auto"/>
        <w:ind w:left="714"/>
        <w:rPr>
          <w:rFonts w:asciiTheme="minorBidi" w:hAnsiTheme="minorBidi" w:cstheme="minorBidi"/>
          <w:sz w:val="22"/>
          <w:szCs w:val="22"/>
          <w:rtl/>
          <w:lang w:bidi="he-IL"/>
        </w:rPr>
      </w:pPr>
    </w:p>
    <w:p w14:paraId="256C7827" w14:textId="6B2CEE98" w:rsidR="00297B86" w:rsidRDefault="00297B86" w:rsidP="00297B86">
      <w:pPr>
        <w:pStyle w:val="a8"/>
        <w:bidi/>
        <w:spacing w:after="160" w:line="360" w:lineRule="auto"/>
        <w:ind w:left="714"/>
        <w:rPr>
          <w:rFonts w:asciiTheme="minorBidi" w:hAnsiTheme="minorBidi" w:cstheme="minorBidi"/>
          <w:sz w:val="22"/>
          <w:szCs w:val="22"/>
          <w:rtl/>
          <w:lang w:bidi="he-IL"/>
        </w:rPr>
      </w:pPr>
    </w:p>
    <w:p w14:paraId="4D4A23A5" w14:textId="5E10CA53" w:rsidR="00297B86" w:rsidRDefault="00297B86" w:rsidP="00297B86">
      <w:pPr>
        <w:pStyle w:val="a8"/>
        <w:bidi/>
        <w:spacing w:after="160" w:line="360" w:lineRule="auto"/>
        <w:ind w:left="714"/>
        <w:rPr>
          <w:rFonts w:asciiTheme="minorBidi" w:hAnsiTheme="minorBidi" w:cstheme="minorBidi"/>
          <w:sz w:val="22"/>
          <w:szCs w:val="22"/>
          <w:lang w:bidi="he-IL"/>
        </w:rPr>
      </w:pPr>
      <w:r w:rsidRPr="00155BA6">
        <w:rPr>
          <w:rFonts w:asciiTheme="minorBidi" w:hAnsiTheme="minorBidi" w:cs="Arial"/>
          <w:noProof/>
          <w:sz w:val="22"/>
          <w:szCs w:val="22"/>
          <w:rtl/>
          <w:lang w:bidi="he-IL"/>
        </w:rPr>
        <w:t xml:space="preserve"> </w:t>
      </w:r>
    </w:p>
    <w:p w14:paraId="3046429D" w14:textId="4F3A57AE" w:rsidR="00297B86" w:rsidRDefault="0011553E" w:rsidP="00297B86">
      <w:pPr>
        <w:pStyle w:val="a8"/>
        <w:bidi/>
        <w:spacing w:after="160" w:line="360" w:lineRule="auto"/>
        <w:ind w:left="714"/>
        <w:rPr>
          <w:rFonts w:asciiTheme="minorBidi" w:hAnsiTheme="minorBidi" w:cstheme="minorBidi"/>
          <w:sz w:val="22"/>
          <w:szCs w:val="22"/>
          <w:rtl/>
          <w:lang w:bidi="he-IL"/>
        </w:rPr>
      </w:pPr>
      <w:r>
        <w:rPr>
          <w:rFonts w:asciiTheme="minorBidi" w:hAnsiTheme="minorBidi" w:cstheme="minorBidi"/>
          <w:noProof/>
          <w:sz w:val="22"/>
          <w:szCs w:val="22"/>
          <w:rtl/>
          <w:lang w:val="he-IL" w:bidi="he-IL"/>
        </w:rPr>
        <w:drawing>
          <wp:anchor distT="0" distB="0" distL="114300" distR="114300" simplePos="0" relativeHeight="251726848" behindDoc="0" locked="0" layoutInCell="1" allowOverlap="1" wp14:anchorId="59481083" wp14:editId="25ED81A1">
            <wp:simplePos x="0" y="0"/>
            <wp:positionH relativeFrom="column">
              <wp:posOffset>1317763</wp:posOffset>
            </wp:positionH>
            <wp:positionV relativeFrom="paragraph">
              <wp:posOffset>129186</wp:posOffset>
            </wp:positionV>
            <wp:extent cx="4990907" cy="4331548"/>
            <wp:effectExtent l="0" t="0" r="635" b="0"/>
            <wp:wrapNone/>
            <wp:docPr id="1279195583" name="תמונה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195583" name="תמונה 21"/>
                    <pic:cNvPicPr/>
                  </pic:nvPicPr>
                  <pic:blipFill>
                    <a:blip r:embed="rId42">
                      <a:extLst>
                        <a:ext uri="{28A0092B-C50C-407E-A947-70E740481C1C}">
                          <a14:useLocalDpi xmlns:a14="http://schemas.microsoft.com/office/drawing/2010/main" val="0"/>
                        </a:ext>
                      </a:extLst>
                    </a:blip>
                    <a:stretch>
                      <a:fillRect/>
                    </a:stretch>
                  </pic:blipFill>
                  <pic:spPr>
                    <a:xfrm>
                      <a:off x="0" y="0"/>
                      <a:ext cx="4990907" cy="4331548"/>
                    </a:xfrm>
                    <a:prstGeom prst="rect">
                      <a:avLst/>
                    </a:prstGeom>
                  </pic:spPr>
                </pic:pic>
              </a:graphicData>
            </a:graphic>
            <wp14:sizeRelH relativeFrom="margin">
              <wp14:pctWidth>0</wp14:pctWidth>
            </wp14:sizeRelH>
            <wp14:sizeRelV relativeFrom="margin">
              <wp14:pctHeight>0</wp14:pctHeight>
            </wp14:sizeRelV>
          </wp:anchor>
        </w:drawing>
      </w:r>
      <w:r w:rsidR="00184F4D">
        <w:rPr>
          <w:rFonts w:asciiTheme="minorBidi" w:hAnsiTheme="minorBidi" w:cs="Arial"/>
          <w:noProof/>
          <w:sz w:val="22"/>
          <w:szCs w:val="22"/>
          <w:rtl/>
          <w:lang w:val="he-IL" w:bidi="he-IL"/>
        </w:rPr>
        <mc:AlternateContent>
          <mc:Choice Requires="wps">
            <w:drawing>
              <wp:anchor distT="0" distB="0" distL="114300" distR="114300" simplePos="0" relativeHeight="251729920" behindDoc="0" locked="0" layoutInCell="1" allowOverlap="1" wp14:anchorId="5B31573E" wp14:editId="0C428043">
                <wp:simplePos x="0" y="0"/>
                <wp:positionH relativeFrom="column">
                  <wp:posOffset>-215730</wp:posOffset>
                </wp:positionH>
                <wp:positionV relativeFrom="paragraph">
                  <wp:posOffset>277495</wp:posOffset>
                </wp:positionV>
                <wp:extent cx="1392555" cy="414655"/>
                <wp:effectExtent l="0" t="0" r="0" b="4445"/>
                <wp:wrapNone/>
                <wp:docPr id="1400485379" name="תיבת טקסט 10"/>
                <wp:cNvGraphicFramePr/>
                <a:graphic xmlns:a="http://schemas.openxmlformats.org/drawingml/2006/main">
                  <a:graphicData uri="http://schemas.microsoft.com/office/word/2010/wordprocessingShape">
                    <wps:wsp>
                      <wps:cNvSpPr txBox="1"/>
                      <wps:spPr>
                        <a:xfrm>
                          <a:off x="0" y="0"/>
                          <a:ext cx="1392555" cy="414655"/>
                        </a:xfrm>
                        <a:prstGeom prst="rect">
                          <a:avLst/>
                        </a:prstGeom>
                        <a:noFill/>
                        <a:ln w="6350">
                          <a:noFill/>
                        </a:ln>
                      </wps:spPr>
                      <wps:txbx>
                        <w:txbxContent>
                          <w:p w14:paraId="3AAEA2AB" w14:textId="4D9B0BEE" w:rsidR="00297B86" w:rsidRPr="00C13168" w:rsidRDefault="00297B86" w:rsidP="00297B86">
                            <w:pPr>
                              <w:jc w:val="center"/>
                              <w:rPr>
                                <w:rFonts w:asciiTheme="minorBidi" w:hAnsiTheme="minorBidi" w:cstheme="minorBidi"/>
                                <w:b/>
                                <w:bCs/>
                                <w:lang w:bidi="he-IL"/>
                              </w:rPr>
                            </w:pPr>
                            <w:r>
                              <w:rPr>
                                <w:rFonts w:asciiTheme="minorBidi" w:hAnsiTheme="minorBidi" w:cstheme="minorBidi" w:hint="cs"/>
                                <w:b/>
                                <w:bCs/>
                                <w:rtl/>
                                <w:lang w:bidi="he-IL"/>
                              </w:rPr>
                              <w:t>מטריצת קורלציות: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31573E" id="_x0000_s1042" type="#_x0000_t202" style="position:absolute;left:0;text-align:left;margin-left:-17pt;margin-top:21.85pt;width:109.65pt;height:32.6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" filled="f" stroked="f" strokeweight=".5pt">
                <v:textbox>
                  <w:txbxContent>
                    <w:p w14:paraId="3AAEA2AB" w14:textId="4D9B0BEE" w:rsidR="00297B86" w:rsidRPr="00C13168" w:rsidRDefault="00297B86" w:rsidP="00297B86">
                      <w:pPr>
                        <w:jc w:val="center"/>
                        <w:rPr>
                          <w:rFonts w:asciiTheme="minorBidi" w:hAnsiTheme="minorBidi" w:cstheme="minorBidi"/>
                          <w:b/>
                          <w:bCs/>
                          <w:lang w:bidi="he-IL"/>
                        </w:rPr>
                      </w:pPr>
                      <w:r>
                        <w:rPr>
                          <w:rFonts w:asciiTheme="minorBidi" w:hAnsiTheme="minorBidi" w:cstheme="minorBidi" w:hint="cs"/>
                          <w:b/>
                          <w:bCs/>
                          <w:rtl/>
                          <w:lang w:bidi="he-IL"/>
                        </w:rPr>
                        <w:t>מטריצת קורלציות:</w:t>
                      </w:r>
                    </w:p>
                  </w:txbxContent>
                </v:textbox>
              </v:shape>
            </w:pict>
          </mc:Fallback>
        </mc:AlternateContent>
      </w:r>
    </w:p>
    <w:p w14:paraId="12765A6D" w14:textId="2D396D67" w:rsidR="00297B86" w:rsidRDefault="00184F4D" w:rsidP="00297B86">
      <w:pPr>
        <w:pStyle w:val="a8"/>
        <w:bidi/>
        <w:spacing w:after="160" w:line="360" w:lineRule="auto"/>
        <w:ind w:left="714"/>
        <w:rPr>
          <w:rFonts w:asciiTheme="minorBidi" w:hAnsiTheme="minorBidi" w:cstheme="minorBidi"/>
          <w:sz w:val="22"/>
          <w:szCs w:val="22"/>
          <w:rtl/>
          <w:lang w:bidi="he-IL"/>
        </w:rPr>
      </w:pPr>
      <w:r>
        <w:rPr>
          <w:rFonts w:asciiTheme="minorBidi" w:hAnsiTheme="minorBidi" w:cstheme="minorBidi"/>
          <w:b/>
          <w:bCs/>
          <w:noProof/>
          <w:u w:val="single"/>
          <w:rtl/>
          <w:lang w:val="he-IL" w:bidi="he-IL"/>
        </w:rPr>
        <w:drawing>
          <wp:anchor distT="0" distB="0" distL="114300" distR="114300" simplePos="0" relativeHeight="251730944" behindDoc="0" locked="0" layoutInCell="1" allowOverlap="1" wp14:anchorId="06AD8462" wp14:editId="5012F83A">
            <wp:simplePos x="0" y="0"/>
            <wp:positionH relativeFrom="column">
              <wp:posOffset>-620395</wp:posOffset>
            </wp:positionH>
            <wp:positionV relativeFrom="paragraph">
              <wp:posOffset>315993</wp:posOffset>
            </wp:positionV>
            <wp:extent cx="1800707" cy="2119981"/>
            <wp:effectExtent l="0" t="0" r="9525" b="0"/>
            <wp:wrapNone/>
            <wp:docPr id="1677117358" name="תמונה 23" descr="תמונה שמכילה טקסט, צילום מסך, גופן, מספר&#10;&#10;תוכן שנוצר על-ידי בינה מלאכות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117358" name="תמונה 23" descr="תמונה שמכילה טקסט, צילום מסך, גופן, מספר&#10;&#10;תוכן שנוצר על-ידי בינה מלאכותית עשוי להיות שגוי."/>
                    <pic:cNvPicPr/>
                  </pic:nvPicPr>
                  <pic:blipFill>
                    <a:blip r:embed="rId43">
                      <a:extLst>
                        <a:ext uri="{28A0092B-C50C-407E-A947-70E740481C1C}">
                          <a14:useLocalDpi xmlns:a14="http://schemas.microsoft.com/office/drawing/2010/main" val="0"/>
                        </a:ext>
                      </a:extLst>
                    </a:blip>
                    <a:stretch>
                      <a:fillRect/>
                    </a:stretch>
                  </pic:blipFill>
                  <pic:spPr>
                    <a:xfrm>
                      <a:off x="0" y="0"/>
                      <a:ext cx="1800707" cy="2119981"/>
                    </a:xfrm>
                    <a:prstGeom prst="rect">
                      <a:avLst/>
                    </a:prstGeom>
                  </pic:spPr>
                </pic:pic>
              </a:graphicData>
            </a:graphic>
            <wp14:sizeRelH relativeFrom="margin">
              <wp14:pctWidth>0</wp14:pctWidth>
            </wp14:sizeRelH>
            <wp14:sizeRelV relativeFrom="margin">
              <wp14:pctHeight>0</wp14:pctHeight>
            </wp14:sizeRelV>
          </wp:anchor>
        </w:drawing>
      </w:r>
    </w:p>
    <w:p w14:paraId="6177D5D2" w14:textId="26F201BD" w:rsidR="00297B86" w:rsidRPr="0018626A" w:rsidRDefault="00297B86" w:rsidP="00297B86">
      <w:pPr>
        <w:bidi/>
        <w:spacing w:after="160" w:line="360" w:lineRule="auto"/>
        <w:rPr>
          <w:rFonts w:asciiTheme="minorBidi" w:hAnsiTheme="minorBidi" w:cs="Arial"/>
          <w:sz w:val="22"/>
          <w:szCs w:val="22"/>
          <w:rtl/>
          <w:lang w:bidi="he-IL"/>
        </w:rPr>
      </w:pPr>
    </w:p>
    <w:p w14:paraId="4D52CB68" w14:textId="7818F125" w:rsidR="00297B86" w:rsidRDefault="00297B86" w:rsidP="00297B86">
      <w:pPr>
        <w:pStyle w:val="a8"/>
        <w:bidi/>
        <w:spacing w:after="160" w:line="360" w:lineRule="auto"/>
        <w:ind w:left="714"/>
        <w:rPr>
          <w:rFonts w:asciiTheme="minorBidi" w:hAnsiTheme="minorBidi" w:cs="Arial"/>
          <w:sz w:val="22"/>
          <w:szCs w:val="22"/>
          <w:rtl/>
          <w:lang w:bidi="he-IL"/>
        </w:rPr>
      </w:pPr>
    </w:p>
    <w:p w14:paraId="7C5220C1" w14:textId="3AECC3C7" w:rsidR="00297B86" w:rsidRDefault="00297B86" w:rsidP="00297B86">
      <w:pPr>
        <w:pStyle w:val="a8"/>
        <w:bidi/>
        <w:spacing w:after="160" w:line="360" w:lineRule="auto"/>
        <w:ind w:left="714"/>
        <w:rPr>
          <w:rFonts w:asciiTheme="minorBidi" w:hAnsiTheme="minorBidi" w:cs="Arial"/>
          <w:sz w:val="22"/>
          <w:szCs w:val="22"/>
          <w:rtl/>
          <w:lang w:bidi="he-IL"/>
        </w:rPr>
      </w:pPr>
    </w:p>
    <w:p w14:paraId="75BF935B" w14:textId="77777777" w:rsidR="00297B86" w:rsidRDefault="00297B86" w:rsidP="00297B86">
      <w:pPr>
        <w:pStyle w:val="a8"/>
        <w:bidi/>
        <w:spacing w:after="160" w:line="360" w:lineRule="auto"/>
        <w:ind w:left="714"/>
        <w:rPr>
          <w:rFonts w:asciiTheme="minorBidi" w:hAnsiTheme="minorBidi" w:cs="Arial"/>
          <w:sz w:val="22"/>
          <w:szCs w:val="22"/>
          <w:rtl/>
          <w:lang w:bidi="he-IL"/>
        </w:rPr>
      </w:pPr>
    </w:p>
    <w:p w14:paraId="51850504" w14:textId="77777777" w:rsidR="00297B86" w:rsidRDefault="00297B86" w:rsidP="00297B86">
      <w:pPr>
        <w:pStyle w:val="a8"/>
        <w:bidi/>
        <w:spacing w:after="160" w:line="360" w:lineRule="auto"/>
        <w:ind w:left="714"/>
        <w:rPr>
          <w:rFonts w:asciiTheme="minorBidi" w:hAnsiTheme="minorBidi" w:cs="Arial"/>
          <w:sz w:val="22"/>
          <w:szCs w:val="22"/>
          <w:rtl/>
          <w:lang w:bidi="he-IL"/>
        </w:rPr>
      </w:pPr>
    </w:p>
    <w:p w14:paraId="771E4723" w14:textId="0817B48A" w:rsidR="00297B86" w:rsidRDefault="00297B86" w:rsidP="00297B86">
      <w:pPr>
        <w:pStyle w:val="a8"/>
        <w:bidi/>
        <w:spacing w:after="160" w:line="360" w:lineRule="auto"/>
        <w:ind w:left="714"/>
        <w:rPr>
          <w:rFonts w:asciiTheme="minorBidi" w:hAnsiTheme="minorBidi" w:cs="Arial"/>
          <w:sz w:val="22"/>
          <w:szCs w:val="22"/>
          <w:rtl/>
          <w:lang w:bidi="he-IL"/>
        </w:rPr>
      </w:pPr>
    </w:p>
    <w:p w14:paraId="5F9BFE00" w14:textId="7BFE5EBC" w:rsidR="00297B86" w:rsidRDefault="00297B86" w:rsidP="00297B86">
      <w:pPr>
        <w:pStyle w:val="a8"/>
        <w:bidi/>
        <w:spacing w:after="160" w:line="360" w:lineRule="auto"/>
        <w:ind w:left="714"/>
        <w:rPr>
          <w:rFonts w:asciiTheme="minorBidi" w:hAnsiTheme="minorBidi" w:cstheme="minorBidi"/>
          <w:sz w:val="22"/>
          <w:szCs w:val="22"/>
          <w:rtl/>
          <w:lang w:bidi="he-IL"/>
        </w:rPr>
      </w:pPr>
    </w:p>
    <w:p w14:paraId="7E6C429A" w14:textId="3C3A5AE4" w:rsidR="00297B86" w:rsidRDefault="00297B86" w:rsidP="00297B86">
      <w:pPr>
        <w:pStyle w:val="a8"/>
        <w:bidi/>
        <w:spacing w:after="160" w:line="360" w:lineRule="auto"/>
        <w:ind w:left="714"/>
        <w:rPr>
          <w:rFonts w:asciiTheme="minorBidi" w:hAnsiTheme="minorBidi" w:cstheme="minorBidi"/>
          <w:sz w:val="22"/>
          <w:szCs w:val="22"/>
          <w:rtl/>
          <w:lang w:bidi="he-IL"/>
        </w:rPr>
      </w:pPr>
    </w:p>
    <w:p w14:paraId="1A4410C6" w14:textId="2591B03D" w:rsidR="00297B86" w:rsidRDefault="00297B86" w:rsidP="00297B86">
      <w:pPr>
        <w:pStyle w:val="a8"/>
        <w:bidi/>
        <w:spacing w:after="160" w:line="360" w:lineRule="auto"/>
        <w:ind w:left="714"/>
        <w:rPr>
          <w:rFonts w:asciiTheme="minorBidi" w:hAnsiTheme="minorBidi" w:cstheme="minorBidi"/>
          <w:sz w:val="22"/>
          <w:szCs w:val="22"/>
          <w:rtl/>
          <w:lang w:bidi="he-IL"/>
        </w:rPr>
      </w:pPr>
    </w:p>
    <w:p w14:paraId="4044351A" w14:textId="36CB6122" w:rsidR="00297B86" w:rsidRDefault="00297B86" w:rsidP="00297B86">
      <w:pPr>
        <w:pStyle w:val="a8"/>
        <w:bidi/>
        <w:spacing w:after="160" w:line="360" w:lineRule="auto"/>
        <w:ind w:left="714"/>
        <w:rPr>
          <w:rFonts w:asciiTheme="minorBidi" w:hAnsiTheme="minorBidi" w:cstheme="minorBidi"/>
          <w:b/>
          <w:bCs/>
          <w:u w:val="single"/>
          <w:rtl/>
          <w:lang w:bidi="he-IL"/>
        </w:rPr>
      </w:pPr>
    </w:p>
    <w:p w14:paraId="13B5F0A1" w14:textId="3E78F3AC" w:rsidR="00297B86" w:rsidRPr="00783B06" w:rsidRDefault="00297B86" w:rsidP="00297B86">
      <w:pPr>
        <w:bidi/>
        <w:spacing w:after="160" w:line="360" w:lineRule="auto"/>
        <w:rPr>
          <w:rFonts w:asciiTheme="minorBidi" w:hAnsiTheme="minorBidi" w:cstheme="minorBidi"/>
          <w:b/>
          <w:bCs/>
          <w:u w:val="single"/>
          <w:rtl/>
          <w:lang w:bidi="he-IL"/>
        </w:rPr>
      </w:pPr>
    </w:p>
    <w:p w14:paraId="45DCFD38" w14:textId="376D53E3" w:rsidR="00297B86" w:rsidRDefault="00297B86" w:rsidP="00297B86">
      <w:pPr>
        <w:pStyle w:val="a8"/>
        <w:bidi/>
        <w:spacing w:after="160" w:line="360" w:lineRule="auto"/>
        <w:ind w:left="714"/>
        <w:rPr>
          <w:rFonts w:asciiTheme="minorBidi" w:hAnsiTheme="minorBidi" w:cstheme="minorBidi"/>
          <w:b/>
          <w:bCs/>
          <w:u w:val="single"/>
          <w:rtl/>
          <w:lang w:bidi="he-IL"/>
        </w:rPr>
      </w:pPr>
    </w:p>
    <w:p w14:paraId="49EB380B" w14:textId="77E5C370" w:rsidR="00297B86" w:rsidRDefault="00297B86" w:rsidP="00297B86">
      <w:pPr>
        <w:pStyle w:val="a8"/>
        <w:bidi/>
        <w:spacing w:after="160" w:line="360" w:lineRule="auto"/>
        <w:ind w:left="714"/>
        <w:rPr>
          <w:rFonts w:asciiTheme="minorBidi" w:hAnsiTheme="minorBidi" w:cstheme="minorBidi"/>
          <w:b/>
          <w:bCs/>
          <w:u w:val="single"/>
          <w:rtl/>
          <w:lang w:bidi="he-IL"/>
        </w:rPr>
      </w:pPr>
    </w:p>
    <w:p w14:paraId="5FD1CAA5" w14:textId="2EA1C97C" w:rsidR="00297B86" w:rsidRDefault="00297B86" w:rsidP="00297B86">
      <w:pPr>
        <w:pStyle w:val="a8"/>
        <w:bidi/>
        <w:spacing w:after="160" w:line="360" w:lineRule="auto"/>
        <w:ind w:left="714"/>
        <w:rPr>
          <w:rFonts w:asciiTheme="minorBidi" w:hAnsiTheme="minorBidi" w:cstheme="minorBidi"/>
          <w:b/>
          <w:bCs/>
          <w:u w:val="single"/>
          <w:rtl/>
          <w:lang w:bidi="he-IL"/>
        </w:rPr>
      </w:pPr>
    </w:p>
    <w:p w14:paraId="0E58152E" w14:textId="62D14408" w:rsidR="00297B86" w:rsidRDefault="00297B86" w:rsidP="00297B86">
      <w:pPr>
        <w:pStyle w:val="a8"/>
        <w:bidi/>
        <w:spacing w:after="160" w:line="360" w:lineRule="auto"/>
        <w:ind w:left="714"/>
        <w:rPr>
          <w:rFonts w:asciiTheme="minorBidi" w:hAnsiTheme="minorBidi" w:cstheme="minorBidi"/>
          <w:b/>
          <w:bCs/>
          <w:u w:val="single"/>
          <w:rtl/>
          <w:lang w:bidi="he-IL"/>
        </w:rPr>
      </w:pPr>
    </w:p>
    <w:p w14:paraId="64313523" w14:textId="112BE191" w:rsidR="00297B86" w:rsidRDefault="00403776" w:rsidP="00297B86">
      <w:pPr>
        <w:pStyle w:val="a8"/>
        <w:bidi/>
        <w:spacing w:after="160" w:line="360" w:lineRule="auto"/>
        <w:ind w:left="714"/>
        <w:rPr>
          <w:rFonts w:asciiTheme="minorBidi" w:hAnsiTheme="minorBidi" w:cstheme="minorBidi"/>
          <w:b/>
          <w:bCs/>
          <w:u w:val="single"/>
          <w:rtl/>
          <w:lang w:bidi="he-IL"/>
        </w:rPr>
      </w:pPr>
      <w:r>
        <w:rPr>
          <w:rFonts w:asciiTheme="minorBidi" w:hAnsiTheme="minorBidi" w:cs="Arial"/>
          <w:noProof/>
          <w:sz w:val="22"/>
          <w:szCs w:val="22"/>
          <w:rtl/>
          <w:lang w:val="he-IL" w:bidi="he-IL"/>
        </w:rPr>
        <mc:AlternateContent>
          <mc:Choice Requires="wps">
            <w:drawing>
              <wp:anchor distT="0" distB="0" distL="114300" distR="114300" simplePos="0" relativeHeight="251731968" behindDoc="0" locked="0" layoutInCell="1" allowOverlap="1" wp14:anchorId="0750F876" wp14:editId="0EB9C819">
                <wp:simplePos x="0" y="0"/>
                <wp:positionH relativeFrom="column">
                  <wp:posOffset>4951730</wp:posOffset>
                </wp:positionH>
                <wp:positionV relativeFrom="paragraph">
                  <wp:posOffset>117856</wp:posOffset>
                </wp:positionV>
                <wp:extent cx="1315720" cy="304800"/>
                <wp:effectExtent l="0" t="0" r="17780" b="19050"/>
                <wp:wrapNone/>
                <wp:docPr id="972820825" name="תיבת טקסט 10"/>
                <wp:cNvGraphicFramePr/>
                <a:graphic xmlns:a="http://schemas.openxmlformats.org/drawingml/2006/main">
                  <a:graphicData uri="http://schemas.microsoft.com/office/word/2010/wordprocessingShape">
                    <wps:wsp>
                      <wps:cNvSpPr txBox="1"/>
                      <wps:spPr>
                        <a:xfrm>
                          <a:off x="0" y="0"/>
                          <a:ext cx="1315720" cy="304800"/>
                        </a:xfrm>
                        <a:prstGeom prst="rect">
                          <a:avLst/>
                        </a:prstGeom>
                        <a:ln/>
                      </wps:spPr>
                      <wps:style>
                        <a:lnRef idx="2">
                          <a:schemeClr val="dk1"/>
                        </a:lnRef>
                        <a:fillRef idx="1">
                          <a:schemeClr val="lt1"/>
                        </a:fillRef>
                        <a:effectRef idx="0">
                          <a:schemeClr val="dk1"/>
                        </a:effectRef>
                        <a:fontRef idx="minor">
                          <a:schemeClr val="dk1"/>
                        </a:fontRef>
                      </wps:style>
                      <wps:txbx>
                        <w:txbxContent>
                          <w:p w14:paraId="755C2777" w14:textId="77777777" w:rsidR="00297B86" w:rsidRPr="00C13168" w:rsidRDefault="00297B86" w:rsidP="00297B86">
                            <w:pPr>
                              <w:bidi/>
                              <w:rPr>
                                <w:rFonts w:asciiTheme="minorBidi" w:hAnsiTheme="minorBidi" w:cstheme="minorBidi"/>
                                <w:b/>
                                <w:bCs/>
                                <w:lang w:bidi="he-IL"/>
                              </w:rPr>
                            </w:pPr>
                            <w:r>
                              <w:rPr>
                                <w:rFonts w:asciiTheme="minorBidi" w:hAnsiTheme="minorBidi" w:cstheme="minorBidi" w:hint="cs"/>
                                <w:b/>
                                <w:bCs/>
                                <w:rtl/>
                                <w:lang w:bidi="he-IL"/>
                              </w:rPr>
                              <w:t>דוגמה ל-</w:t>
                            </w:r>
                            <w:r>
                              <w:rPr>
                                <w:rFonts w:asciiTheme="minorBidi" w:hAnsiTheme="minorBidi" w:cstheme="minorBidi"/>
                                <w:b/>
                                <w:bCs/>
                                <w:lang w:bidi="he-IL"/>
                              </w:rPr>
                              <w:t>ToolTip</w:t>
                            </w:r>
                          </w:p>
                          <w:p w14:paraId="6B62E6BB" w14:textId="77777777" w:rsidR="00297B86" w:rsidRDefault="00297B86" w:rsidP="00297B86"/>
                          <w:p w14:paraId="4C3A805B" w14:textId="77777777" w:rsidR="00297B86" w:rsidRPr="00C13168" w:rsidRDefault="00297B86" w:rsidP="00297B86">
                            <w:pPr>
                              <w:bidi/>
                              <w:rPr>
                                <w:rFonts w:asciiTheme="minorBidi" w:hAnsiTheme="minorBidi" w:cstheme="minorBidi"/>
                                <w:b/>
                                <w:bCs/>
                                <w:lang w:bidi="he-IL"/>
                              </w:rPr>
                            </w:pPr>
                            <w:r>
                              <w:rPr>
                                <w:rFonts w:asciiTheme="minorBidi" w:hAnsiTheme="minorBidi" w:cstheme="minorBidi" w:hint="cs"/>
                                <w:b/>
                                <w:bCs/>
                                <w:rtl/>
                                <w:lang w:bidi="he-IL"/>
                              </w:rPr>
                              <w:t>דוגמה ל-</w:t>
                            </w:r>
                            <w:r>
                              <w:rPr>
                                <w:rFonts w:asciiTheme="minorBidi" w:hAnsiTheme="minorBidi" w:cstheme="minorBidi"/>
                                <w:b/>
                                <w:bCs/>
                                <w:lang w:bidi="he-IL"/>
                              </w:rPr>
                              <w:t>ToolTip</w:t>
                            </w:r>
                          </w:p>
                          <w:p w14:paraId="7B5AF69A" w14:textId="77777777" w:rsidR="00297B86" w:rsidRDefault="00297B86" w:rsidP="00297B86"/>
                          <w:p w14:paraId="6BB36016" w14:textId="77777777" w:rsidR="00297B86" w:rsidRPr="00C13168" w:rsidRDefault="00297B86" w:rsidP="00297B86">
                            <w:pPr>
                              <w:bidi/>
                              <w:rPr>
                                <w:rFonts w:asciiTheme="minorBidi" w:hAnsiTheme="minorBidi" w:cstheme="minorBidi"/>
                                <w:b/>
                                <w:bCs/>
                                <w:lang w:bidi="he-IL"/>
                              </w:rPr>
                            </w:pPr>
                            <w:r>
                              <w:rPr>
                                <w:rFonts w:asciiTheme="minorBidi" w:hAnsiTheme="minorBidi" w:cstheme="minorBidi" w:hint="cs"/>
                                <w:b/>
                                <w:bCs/>
                                <w:rtl/>
                                <w:lang w:bidi="he-IL"/>
                              </w:rPr>
                              <w:t>דוגמה ל-</w:t>
                            </w:r>
                            <w:r>
                              <w:rPr>
                                <w:rFonts w:asciiTheme="minorBidi" w:hAnsiTheme="minorBidi" w:cstheme="minorBidi"/>
                                <w:b/>
                                <w:bCs/>
                                <w:lang w:bidi="he-IL"/>
                              </w:rPr>
                              <w:t>ToolTip</w:t>
                            </w:r>
                          </w:p>
                          <w:p w14:paraId="5B7A2CCB" w14:textId="77777777" w:rsidR="00297B86" w:rsidRDefault="00297B86" w:rsidP="00297B86"/>
                          <w:p w14:paraId="79154AE0" w14:textId="77777777" w:rsidR="00297B86" w:rsidRPr="00C13168" w:rsidRDefault="00297B86" w:rsidP="00297B86">
                            <w:pPr>
                              <w:bidi/>
                              <w:rPr>
                                <w:rFonts w:asciiTheme="minorBidi" w:hAnsiTheme="minorBidi" w:cstheme="minorBidi"/>
                                <w:b/>
                                <w:bCs/>
                                <w:lang w:bidi="he-IL"/>
                              </w:rPr>
                            </w:pPr>
                            <w:r>
                              <w:rPr>
                                <w:rFonts w:asciiTheme="minorBidi" w:hAnsiTheme="minorBidi" w:cstheme="minorBidi" w:hint="cs"/>
                                <w:b/>
                                <w:bCs/>
                                <w:rtl/>
                                <w:lang w:bidi="he-IL"/>
                              </w:rPr>
                              <w:t>דוגמה ל-</w:t>
                            </w:r>
                            <w:r>
                              <w:rPr>
                                <w:rFonts w:asciiTheme="minorBidi" w:hAnsiTheme="minorBidi" w:cstheme="minorBidi"/>
                                <w:b/>
                                <w:bCs/>
                                <w:lang w:bidi="he-IL"/>
                              </w:rPr>
                              <w:t>ToolTip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50F876" id="_x0000_s1043" type="#_x0000_t202" style="position:absolute;left:0;text-align:left;margin-left:389.9pt;margin-top:9.3pt;width:103.6pt;height:24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" fillcolor="white [3201]" strokecolor="black [3200]" strokeweight="2pt">
                <v:textbox>
                  <w:txbxContent>
                    <w:p w14:paraId="755C2777" w14:textId="77777777" w:rsidR="00297B86" w:rsidRPr="00C13168" w:rsidRDefault="00297B86" w:rsidP="00297B86">
                      <w:pPr>
                        <w:bidi/>
                        <w:rPr>
                          <w:rFonts w:asciiTheme="minorBidi" w:hAnsiTheme="minorBidi" w:cstheme="minorBidi"/>
                          <w:b/>
                          <w:bCs/>
                          <w:lang w:bidi="he-IL"/>
                        </w:rPr>
                      </w:pPr>
                      <w:r>
                        <w:rPr>
                          <w:rFonts w:asciiTheme="minorBidi" w:hAnsiTheme="minorBidi" w:cstheme="minorBidi" w:hint="cs"/>
                          <w:b/>
                          <w:bCs/>
                          <w:rtl/>
                          <w:lang w:bidi="he-IL"/>
                        </w:rPr>
                        <w:t>דוגמה ל-</w:t>
                      </w:r>
                      <w:r>
                        <w:rPr>
                          <w:rFonts w:asciiTheme="minorBidi" w:hAnsiTheme="minorBidi" w:cstheme="minorBidi"/>
                          <w:b/>
                          <w:bCs/>
                          <w:lang w:bidi="he-IL"/>
                        </w:rPr>
                        <w:t>ToolTip</w:t>
                      </w:r>
                    </w:p>
                    <w:p w14:paraId="6B62E6BB" w14:textId="77777777" w:rsidR="00297B86" w:rsidRDefault="00297B86" w:rsidP="00297B86"/>
                    <w:p w14:paraId="4C3A805B" w14:textId="77777777" w:rsidR="00297B86" w:rsidRPr="00C13168" w:rsidRDefault="00297B86" w:rsidP="00297B86">
                      <w:pPr>
                        <w:bidi/>
                        <w:rPr>
                          <w:rFonts w:asciiTheme="minorBidi" w:hAnsiTheme="minorBidi" w:cstheme="minorBidi"/>
                          <w:b/>
                          <w:bCs/>
                          <w:lang w:bidi="he-IL"/>
                        </w:rPr>
                      </w:pPr>
                      <w:r>
                        <w:rPr>
                          <w:rFonts w:asciiTheme="minorBidi" w:hAnsiTheme="minorBidi" w:cstheme="minorBidi" w:hint="cs"/>
                          <w:b/>
                          <w:bCs/>
                          <w:rtl/>
                          <w:lang w:bidi="he-IL"/>
                        </w:rPr>
                        <w:t>דוגמה ל-</w:t>
                      </w:r>
                      <w:r>
                        <w:rPr>
                          <w:rFonts w:asciiTheme="minorBidi" w:hAnsiTheme="minorBidi" w:cstheme="minorBidi"/>
                          <w:b/>
                          <w:bCs/>
                          <w:lang w:bidi="he-IL"/>
                        </w:rPr>
                        <w:t>ToolTip</w:t>
                      </w:r>
                    </w:p>
                    <w:p w14:paraId="7B5AF69A" w14:textId="77777777" w:rsidR="00297B86" w:rsidRDefault="00297B86" w:rsidP="00297B86"/>
                    <w:p w14:paraId="6BB36016" w14:textId="77777777" w:rsidR="00297B86" w:rsidRPr="00C13168" w:rsidRDefault="00297B86" w:rsidP="00297B86">
                      <w:pPr>
                        <w:bidi/>
                        <w:rPr>
                          <w:rFonts w:asciiTheme="minorBidi" w:hAnsiTheme="minorBidi" w:cstheme="minorBidi"/>
                          <w:b/>
                          <w:bCs/>
                          <w:lang w:bidi="he-IL"/>
                        </w:rPr>
                      </w:pPr>
                      <w:r>
                        <w:rPr>
                          <w:rFonts w:asciiTheme="minorBidi" w:hAnsiTheme="minorBidi" w:cstheme="minorBidi" w:hint="cs"/>
                          <w:b/>
                          <w:bCs/>
                          <w:rtl/>
                          <w:lang w:bidi="he-IL"/>
                        </w:rPr>
                        <w:t>דוגמה ל-</w:t>
                      </w:r>
                      <w:r>
                        <w:rPr>
                          <w:rFonts w:asciiTheme="minorBidi" w:hAnsiTheme="minorBidi" w:cstheme="minorBidi"/>
                          <w:b/>
                          <w:bCs/>
                          <w:lang w:bidi="he-IL"/>
                        </w:rPr>
                        <w:t>ToolTip</w:t>
                      </w:r>
                    </w:p>
                    <w:p w14:paraId="5B7A2CCB" w14:textId="77777777" w:rsidR="00297B86" w:rsidRDefault="00297B86" w:rsidP="00297B86"/>
                    <w:p w14:paraId="79154AE0" w14:textId="77777777" w:rsidR="00297B86" w:rsidRPr="00C13168" w:rsidRDefault="00297B86" w:rsidP="00297B86">
                      <w:pPr>
                        <w:bidi/>
                        <w:rPr>
                          <w:rFonts w:asciiTheme="minorBidi" w:hAnsiTheme="minorBidi" w:cstheme="minorBidi"/>
                          <w:b/>
                          <w:bCs/>
                          <w:lang w:bidi="he-IL"/>
                        </w:rPr>
                      </w:pPr>
                      <w:r>
                        <w:rPr>
                          <w:rFonts w:asciiTheme="minorBidi" w:hAnsiTheme="minorBidi" w:cstheme="minorBidi" w:hint="cs"/>
                          <w:b/>
                          <w:bCs/>
                          <w:rtl/>
                          <w:lang w:bidi="he-IL"/>
                        </w:rPr>
                        <w:t>דוגמה ל-</w:t>
                      </w:r>
                      <w:r>
                        <w:rPr>
                          <w:rFonts w:asciiTheme="minorBidi" w:hAnsiTheme="minorBidi" w:cstheme="minorBidi"/>
                          <w:b/>
                          <w:bCs/>
                          <w:lang w:bidi="he-IL"/>
                        </w:rPr>
                        <w:t>ToolTip</w:t>
                      </w:r>
                    </w:p>
                  </w:txbxContent>
                </v:textbox>
              </v:shape>
            </w:pict>
          </mc:Fallback>
        </mc:AlternateContent>
      </w:r>
    </w:p>
    <w:p w14:paraId="4ED07F18" w14:textId="40065ECB" w:rsidR="00297B86" w:rsidRDefault="0015033F" w:rsidP="00297B86">
      <w:pPr>
        <w:pStyle w:val="a8"/>
        <w:bidi/>
        <w:spacing w:after="160" w:line="360" w:lineRule="auto"/>
        <w:ind w:left="714"/>
        <w:rPr>
          <w:rFonts w:asciiTheme="minorBidi" w:hAnsiTheme="minorBidi" w:cstheme="minorBidi"/>
          <w:b/>
          <w:bCs/>
          <w:u w:val="single"/>
          <w:rtl/>
          <w:lang w:bidi="he-IL"/>
        </w:rPr>
      </w:pPr>
      <w:r>
        <w:rPr>
          <w:rFonts w:asciiTheme="minorBidi" w:hAnsiTheme="minorBidi" w:cs="Arial"/>
          <w:noProof/>
          <w:sz w:val="22"/>
          <w:szCs w:val="22"/>
          <w:rtl/>
          <w:lang w:val="he-IL" w:bidi="he-IL"/>
        </w:rPr>
        <mc:AlternateContent>
          <mc:Choice Requires="wps">
            <w:drawing>
              <wp:anchor distT="0" distB="0" distL="114300" distR="114300" simplePos="0" relativeHeight="251727872" behindDoc="0" locked="0" layoutInCell="1" allowOverlap="1" wp14:anchorId="3010AF6F" wp14:editId="1C1342B5">
                <wp:simplePos x="0" y="0"/>
                <wp:positionH relativeFrom="column">
                  <wp:posOffset>3174365</wp:posOffset>
                </wp:positionH>
                <wp:positionV relativeFrom="paragraph">
                  <wp:posOffset>118034</wp:posOffset>
                </wp:positionV>
                <wp:extent cx="2694940" cy="304800"/>
                <wp:effectExtent l="0" t="0" r="0" b="0"/>
                <wp:wrapNone/>
                <wp:docPr id="1426412289" name="תיבת טקסט 10"/>
                <wp:cNvGraphicFramePr/>
                <a:graphic xmlns:a="http://schemas.openxmlformats.org/drawingml/2006/main">
                  <a:graphicData uri="http://schemas.microsoft.com/office/word/2010/wordprocessingShape">
                    <wps:wsp>
                      <wps:cNvSpPr txBox="1"/>
                      <wps:spPr>
                        <a:xfrm>
                          <a:off x="0" y="0"/>
                          <a:ext cx="2694940" cy="304800"/>
                        </a:xfrm>
                        <a:prstGeom prst="rect">
                          <a:avLst/>
                        </a:prstGeom>
                        <a:noFill/>
                        <a:ln w="6350">
                          <a:noFill/>
                        </a:ln>
                      </wps:spPr>
                      <wps:txbx>
                        <w:txbxContent>
                          <w:p w14:paraId="58A35D2D"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כששמים את העכבר מעל נקודה מסוימת:</w:t>
                            </w:r>
                          </w:p>
                          <w:p w14:paraId="0E3A6623" w14:textId="77777777" w:rsidR="00297B86" w:rsidRDefault="00297B86" w:rsidP="00297B86"/>
                          <w:p w14:paraId="716CF792"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כששמים את הקיבוץ לפי קריטריון זמן ובחירת צבעים</w:t>
                            </w:r>
                            <w:r w:rsidRPr="00C13168">
                              <w:rPr>
                                <w:rFonts w:asciiTheme="minorBidi" w:hAnsiTheme="minorBidi" w:cstheme="minorBidi"/>
                                <w:b/>
                                <w:bCs/>
                                <w:rtl/>
                                <w:lang w:bidi="he-IL"/>
                              </w:rPr>
                              <w:t>:</w:t>
                            </w:r>
                          </w:p>
                          <w:p w14:paraId="7C629857" w14:textId="77777777" w:rsidR="00297B86" w:rsidRDefault="00297B86" w:rsidP="00297B86"/>
                          <w:p w14:paraId="6D7B4EFE"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קיבוץ לפי קריטריון זמן ובחירת צבעים</w:t>
                            </w:r>
                            <w:r w:rsidRPr="00C13168">
                              <w:rPr>
                                <w:rFonts w:asciiTheme="minorBidi" w:hAnsiTheme="minorBidi" w:cstheme="minorBidi"/>
                                <w:b/>
                                <w:bCs/>
                                <w:rtl/>
                                <w:lang w:bidi="he-IL"/>
                              </w:rPr>
                              <w:t>:</w:t>
                            </w:r>
                          </w:p>
                          <w:p w14:paraId="2E925D30" w14:textId="77777777" w:rsidR="00297B86" w:rsidRDefault="00297B86" w:rsidP="00297B86"/>
                          <w:p w14:paraId="400DB81B"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האנימציה בהתחלה</w:t>
                            </w:r>
                            <w:r w:rsidRPr="00C13168">
                              <w:rPr>
                                <w:rFonts w:asciiTheme="minorBidi" w:hAnsiTheme="minorBidi" w:cstheme="minorBidi"/>
                                <w:b/>
                                <w:bCs/>
                                <w:rtl/>
                                <w:lang w:bidi="he-IL"/>
                              </w:rPr>
                              <w:t>:</w:t>
                            </w:r>
                          </w:p>
                          <w:p w14:paraId="695CAA17" w14:textId="77777777" w:rsidR="00297B86" w:rsidRDefault="00297B86" w:rsidP="00297B86"/>
                          <w:p w14:paraId="22F61CBC"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האנימציה בהתחלה</w:t>
                            </w:r>
                            <w:r w:rsidRPr="00C13168">
                              <w:rPr>
                                <w:rFonts w:asciiTheme="minorBidi" w:hAnsiTheme="minorBidi" w:cstheme="minorBidi"/>
                                <w:b/>
                                <w:bCs/>
                                <w:rtl/>
                                <w:lang w:bidi="he-IL"/>
                              </w:rPr>
                              <w:t>:</w:t>
                            </w:r>
                          </w:p>
                          <w:p w14:paraId="56B90CBF" w14:textId="77777777" w:rsidR="00297B86" w:rsidRDefault="00297B86" w:rsidP="00297B86"/>
                          <w:p w14:paraId="142ADAEC"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על נקודה מסוימת:</w:t>
                            </w:r>
                          </w:p>
                          <w:p w14:paraId="4B1D59EA" w14:textId="77777777" w:rsidR="00297B86" w:rsidRDefault="00297B86" w:rsidP="00297B86"/>
                          <w:p w14:paraId="400F391B"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כששמים את העכבר מעל נקודה מסוימת:</w:t>
                            </w:r>
                          </w:p>
                          <w:p w14:paraId="230E8525" w14:textId="77777777" w:rsidR="00297B86" w:rsidRDefault="00297B86" w:rsidP="00297B86"/>
                          <w:p w14:paraId="7F16A917"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כששמים את הקיבוץ לפי קריטריון זמן ובחירת צבעים</w:t>
                            </w:r>
                            <w:r w:rsidRPr="00C13168">
                              <w:rPr>
                                <w:rFonts w:asciiTheme="minorBidi" w:hAnsiTheme="minorBidi" w:cstheme="minorBidi"/>
                                <w:b/>
                                <w:bCs/>
                                <w:rtl/>
                                <w:lang w:bidi="he-IL"/>
                              </w:rPr>
                              <w:t>:</w:t>
                            </w:r>
                          </w:p>
                          <w:p w14:paraId="2361D097" w14:textId="77777777" w:rsidR="00297B86" w:rsidRDefault="00297B86" w:rsidP="00297B86"/>
                          <w:p w14:paraId="7A8C06CC"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קיבוץ לפי קריטריון זמן ובחירת צבעים</w:t>
                            </w:r>
                            <w:r w:rsidRPr="00C13168">
                              <w:rPr>
                                <w:rFonts w:asciiTheme="minorBidi" w:hAnsiTheme="minorBidi" w:cstheme="minorBidi"/>
                                <w:b/>
                                <w:bCs/>
                                <w:rtl/>
                                <w:lang w:bidi="he-IL"/>
                              </w:rPr>
                              <w:t>:</w:t>
                            </w:r>
                          </w:p>
                          <w:p w14:paraId="68EDA70F" w14:textId="77777777" w:rsidR="00297B86" w:rsidRDefault="00297B86" w:rsidP="00297B86"/>
                          <w:p w14:paraId="002EDA79"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האנימציה בהתחלה</w:t>
                            </w:r>
                            <w:r w:rsidRPr="00C13168">
                              <w:rPr>
                                <w:rFonts w:asciiTheme="minorBidi" w:hAnsiTheme="minorBidi" w:cstheme="minorBidi"/>
                                <w:b/>
                                <w:bCs/>
                                <w:rtl/>
                                <w:lang w:bidi="he-IL"/>
                              </w:rPr>
                              <w:t>:</w:t>
                            </w:r>
                          </w:p>
                          <w:p w14:paraId="207FF647" w14:textId="77777777" w:rsidR="00297B86" w:rsidRDefault="00297B86" w:rsidP="00297B86"/>
                          <w:p w14:paraId="6817BC9C"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האנימציה בהתחלה</w:t>
                            </w:r>
                            <w:r w:rsidRPr="00C13168">
                              <w:rPr>
                                <w:rFonts w:asciiTheme="minorBidi" w:hAnsiTheme="minorBidi" w:cstheme="minorBidi"/>
                                <w:b/>
                                <w:bCs/>
                                <w:rtl/>
                                <w:lang w:bidi="he-IL"/>
                              </w:rPr>
                              <w:t>:</w:t>
                            </w:r>
                          </w:p>
                          <w:p w14:paraId="71ABAB73" w14:textId="77777777" w:rsidR="00297B86" w:rsidRDefault="00297B86" w:rsidP="00297B86"/>
                          <w:p w14:paraId="61DD4181"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על נקודה מסוימת:</w:t>
                            </w:r>
                          </w:p>
                          <w:p w14:paraId="0026CCE8" w14:textId="77777777" w:rsidR="00297B86" w:rsidRDefault="00297B86" w:rsidP="00297B86"/>
                          <w:p w14:paraId="6B8F87FE"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כששמים את העכבר מעל נקודה מסוימת:</w:t>
                            </w:r>
                          </w:p>
                          <w:p w14:paraId="7C60FF73" w14:textId="77777777" w:rsidR="00297B86" w:rsidRDefault="00297B86" w:rsidP="00297B86"/>
                          <w:p w14:paraId="3034E7D3"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כששמים את הקיבוץ לפי קריטריון זמן ובחירת צבעים</w:t>
                            </w:r>
                            <w:r w:rsidRPr="00C13168">
                              <w:rPr>
                                <w:rFonts w:asciiTheme="minorBidi" w:hAnsiTheme="minorBidi" w:cstheme="minorBidi"/>
                                <w:b/>
                                <w:bCs/>
                                <w:rtl/>
                                <w:lang w:bidi="he-IL"/>
                              </w:rPr>
                              <w:t>:</w:t>
                            </w:r>
                          </w:p>
                          <w:p w14:paraId="78AE45AB" w14:textId="77777777" w:rsidR="00297B86" w:rsidRDefault="00297B86" w:rsidP="00297B86"/>
                          <w:p w14:paraId="50B39DEB"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קיבוץ לפי קריטריון זמן ובחירת צבעים</w:t>
                            </w:r>
                            <w:r w:rsidRPr="00C13168">
                              <w:rPr>
                                <w:rFonts w:asciiTheme="minorBidi" w:hAnsiTheme="minorBidi" w:cstheme="minorBidi"/>
                                <w:b/>
                                <w:bCs/>
                                <w:rtl/>
                                <w:lang w:bidi="he-IL"/>
                              </w:rPr>
                              <w:t>:</w:t>
                            </w:r>
                          </w:p>
                          <w:p w14:paraId="15BE1053" w14:textId="77777777" w:rsidR="00297B86" w:rsidRDefault="00297B86" w:rsidP="00297B86"/>
                          <w:p w14:paraId="3784EC5C"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האנימציה בהתחלה</w:t>
                            </w:r>
                            <w:r w:rsidRPr="00C13168">
                              <w:rPr>
                                <w:rFonts w:asciiTheme="minorBidi" w:hAnsiTheme="minorBidi" w:cstheme="minorBidi"/>
                                <w:b/>
                                <w:bCs/>
                                <w:rtl/>
                                <w:lang w:bidi="he-IL"/>
                              </w:rPr>
                              <w:t>:</w:t>
                            </w:r>
                          </w:p>
                          <w:p w14:paraId="016C65B5" w14:textId="77777777" w:rsidR="00297B86" w:rsidRDefault="00297B86" w:rsidP="00297B86"/>
                          <w:p w14:paraId="368693E4"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האנימציה בהתחלה</w:t>
                            </w:r>
                            <w:r w:rsidRPr="00C13168">
                              <w:rPr>
                                <w:rFonts w:asciiTheme="minorBidi" w:hAnsiTheme="minorBidi" w:cstheme="minorBidi"/>
                                <w:b/>
                                <w:bCs/>
                                <w:rtl/>
                                <w:lang w:bidi="he-IL"/>
                              </w:rPr>
                              <w:t>:</w:t>
                            </w:r>
                          </w:p>
                          <w:p w14:paraId="63E46213" w14:textId="77777777" w:rsidR="00297B86" w:rsidRDefault="00297B86" w:rsidP="00297B86"/>
                          <w:p w14:paraId="4B936CCF" w14:textId="77777777" w:rsidR="00297B86" w:rsidRDefault="00297B86" w:rsidP="00297B86">
                            <w:pPr>
                              <w:rPr>
                                <w:rFonts w:asciiTheme="minorBidi" w:hAnsiTheme="minorBidi" w:cstheme="minorBidi"/>
                                <w:b/>
                                <w:bCs/>
                                <w:rtl/>
                                <w:lang w:bidi="he-IL"/>
                              </w:rPr>
                            </w:pPr>
                            <w:r>
                              <w:rPr>
                                <w:rFonts w:asciiTheme="minorBidi" w:hAnsiTheme="minorBidi" w:cstheme="minorBidi" w:hint="cs"/>
                                <w:b/>
                                <w:bCs/>
                                <w:rtl/>
                                <w:lang w:bidi="he-IL"/>
                              </w:rPr>
                              <w:t xml:space="preserve">על </w:t>
                            </w:r>
                            <w:proofErr w:type="spellStart"/>
                            <w:r>
                              <w:rPr>
                                <w:rFonts w:asciiTheme="minorBidi" w:hAnsiTheme="minorBidi" w:cstheme="minorBidi" w:hint="cs"/>
                                <w:b/>
                                <w:bCs/>
                                <w:rtl/>
                                <w:lang w:bidi="he-IL"/>
                              </w:rPr>
                              <w:t>נקותמיכה</w:t>
                            </w:r>
                            <w:proofErr w:type="spellEnd"/>
                            <w:r>
                              <w:rPr>
                                <w:rFonts w:asciiTheme="minorBidi" w:hAnsiTheme="minorBidi" w:cstheme="minorBidi" w:hint="cs"/>
                                <w:b/>
                                <w:bCs/>
                                <w:rtl/>
                                <w:lang w:bidi="he-IL"/>
                              </w:rPr>
                              <w:t xml:space="preserve"> עבור</w:t>
                            </w:r>
                          </w:p>
                          <w:p w14:paraId="71C22F57"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עיוורי צבעים</w:t>
                            </w:r>
                            <w:r w:rsidRPr="00C13168">
                              <w:rPr>
                                <w:rFonts w:asciiTheme="minorBidi" w:hAnsiTheme="minorBidi" w:cstheme="minorBidi"/>
                                <w:b/>
                                <w:bCs/>
                                <w:rtl/>
                                <w:lang w:bidi="he-IL"/>
                              </w:rPr>
                              <w:t>:</w:t>
                            </w:r>
                          </w:p>
                          <w:p w14:paraId="419F1D42" w14:textId="77777777" w:rsidR="00297B86" w:rsidRDefault="00297B86" w:rsidP="00297B86"/>
                          <w:p w14:paraId="1032422C" w14:textId="77777777" w:rsidR="00297B86" w:rsidRDefault="00297B86" w:rsidP="00297B86">
                            <w:pPr>
                              <w:rPr>
                                <w:rFonts w:asciiTheme="minorBidi" w:hAnsiTheme="minorBidi" w:cstheme="minorBidi"/>
                                <w:b/>
                                <w:bCs/>
                                <w:rtl/>
                                <w:lang w:bidi="he-IL"/>
                              </w:rPr>
                            </w:pPr>
                            <w:r>
                              <w:rPr>
                                <w:rFonts w:asciiTheme="minorBidi" w:hAnsiTheme="minorBidi" w:cstheme="minorBidi" w:hint="cs"/>
                                <w:b/>
                                <w:bCs/>
                                <w:rtl/>
                                <w:lang w:bidi="he-IL"/>
                              </w:rPr>
                              <w:t>תמיכה עבור</w:t>
                            </w:r>
                          </w:p>
                          <w:p w14:paraId="7321599D"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עיוורי צבעים</w:t>
                            </w:r>
                            <w:r w:rsidRPr="00C13168">
                              <w:rPr>
                                <w:rFonts w:asciiTheme="minorBidi" w:hAnsiTheme="minorBidi" w:cstheme="minorBidi"/>
                                <w:b/>
                                <w:bCs/>
                                <w:rtl/>
                                <w:lang w:bidi="he-IL"/>
                              </w:rPr>
                              <w:t>:</w:t>
                            </w:r>
                          </w:p>
                          <w:p w14:paraId="6177CEC0" w14:textId="77777777" w:rsidR="00297B86" w:rsidRDefault="00297B86" w:rsidP="00297B86"/>
                          <w:p w14:paraId="4C43792F" w14:textId="77777777" w:rsidR="00297B86" w:rsidRDefault="00297B86" w:rsidP="00297B86">
                            <w:pPr>
                              <w:rPr>
                                <w:rFonts w:asciiTheme="minorBidi" w:hAnsiTheme="minorBidi" w:cstheme="minorBidi"/>
                                <w:b/>
                                <w:bCs/>
                                <w:rtl/>
                                <w:lang w:bidi="he-IL"/>
                              </w:rPr>
                            </w:pPr>
                            <w:r>
                              <w:rPr>
                                <w:rFonts w:asciiTheme="minorBidi" w:hAnsiTheme="minorBidi" w:cstheme="minorBidi" w:hint="cs"/>
                                <w:b/>
                                <w:bCs/>
                                <w:rtl/>
                                <w:lang w:bidi="he-IL"/>
                              </w:rPr>
                              <w:t>תמיכה עבור</w:t>
                            </w:r>
                          </w:p>
                          <w:p w14:paraId="538CED52"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עיוורי צבעים</w:t>
                            </w:r>
                            <w:r w:rsidRPr="00C13168">
                              <w:rPr>
                                <w:rFonts w:asciiTheme="minorBidi" w:hAnsiTheme="minorBidi" w:cstheme="minorBidi"/>
                                <w:b/>
                                <w:bCs/>
                                <w:rtl/>
                                <w:lang w:bidi="he-IL"/>
                              </w:rPr>
                              <w:t>:</w:t>
                            </w:r>
                          </w:p>
                          <w:p w14:paraId="6079362F" w14:textId="77777777" w:rsidR="00297B86" w:rsidRDefault="00297B86" w:rsidP="00297B86"/>
                          <w:p w14:paraId="25208949" w14:textId="77777777" w:rsidR="00297B86" w:rsidRDefault="00297B86" w:rsidP="00297B86">
                            <w:pPr>
                              <w:rPr>
                                <w:rFonts w:asciiTheme="minorBidi" w:hAnsiTheme="minorBidi" w:cstheme="minorBidi"/>
                                <w:b/>
                                <w:bCs/>
                                <w:rtl/>
                                <w:lang w:bidi="he-IL"/>
                              </w:rPr>
                            </w:pPr>
                            <w:r>
                              <w:rPr>
                                <w:rFonts w:asciiTheme="minorBidi" w:hAnsiTheme="minorBidi" w:cstheme="minorBidi" w:hint="cs"/>
                                <w:b/>
                                <w:bCs/>
                                <w:rtl/>
                                <w:lang w:bidi="he-IL"/>
                              </w:rPr>
                              <w:t>תמיכה עבור</w:t>
                            </w:r>
                          </w:p>
                          <w:p w14:paraId="6C3F71AF"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עיוורי צבעים</w:t>
                            </w:r>
                            <w:r w:rsidRPr="00C13168">
                              <w:rPr>
                                <w:rFonts w:asciiTheme="minorBidi" w:hAnsiTheme="minorBidi" w:cstheme="minorBidi"/>
                                <w:b/>
                                <w:bCs/>
                                <w:rtl/>
                                <w:lang w:bidi="he-IL"/>
                              </w:rPr>
                              <w:t>:</w:t>
                            </w:r>
                          </w:p>
                          <w:p w14:paraId="58F9414E" w14:textId="77777777" w:rsidR="00297B86" w:rsidRDefault="00297B86" w:rsidP="00297B86"/>
                          <w:p w14:paraId="6D4B3B8E" w14:textId="77777777" w:rsidR="00297B86" w:rsidRDefault="00297B86" w:rsidP="00297B86">
                            <w:pPr>
                              <w:rPr>
                                <w:rFonts w:asciiTheme="minorBidi" w:hAnsiTheme="minorBidi" w:cstheme="minorBidi"/>
                                <w:b/>
                                <w:bCs/>
                                <w:rtl/>
                                <w:lang w:bidi="he-IL"/>
                              </w:rPr>
                            </w:pPr>
                            <w:r>
                              <w:rPr>
                                <w:rFonts w:asciiTheme="minorBidi" w:hAnsiTheme="minorBidi" w:cstheme="minorBidi" w:hint="cs"/>
                                <w:b/>
                                <w:bCs/>
                                <w:rtl/>
                                <w:lang w:bidi="he-IL"/>
                              </w:rPr>
                              <w:t>תמיכה עבור</w:t>
                            </w:r>
                          </w:p>
                          <w:p w14:paraId="7A3897D7"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עיוורי צבעים</w:t>
                            </w:r>
                            <w:r w:rsidRPr="00C13168">
                              <w:rPr>
                                <w:rFonts w:asciiTheme="minorBidi" w:hAnsiTheme="minorBidi" w:cstheme="minorBidi"/>
                                <w:b/>
                                <w:bCs/>
                                <w:rtl/>
                                <w:lang w:bidi="he-IL"/>
                              </w:rPr>
                              <w:t>:</w:t>
                            </w:r>
                          </w:p>
                          <w:p w14:paraId="68260A9D" w14:textId="77777777" w:rsidR="00297B86" w:rsidRDefault="00297B86" w:rsidP="00297B86"/>
                          <w:p w14:paraId="16721E73" w14:textId="77777777" w:rsidR="00297B86" w:rsidRDefault="00297B86" w:rsidP="00297B86">
                            <w:pPr>
                              <w:rPr>
                                <w:rFonts w:asciiTheme="minorBidi" w:hAnsiTheme="minorBidi" w:cstheme="minorBidi"/>
                                <w:b/>
                                <w:bCs/>
                                <w:rtl/>
                                <w:lang w:bidi="he-IL"/>
                              </w:rPr>
                            </w:pPr>
                            <w:r>
                              <w:rPr>
                                <w:rFonts w:asciiTheme="minorBidi" w:hAnsiTheme="minorBidi" w:cstheme="minorBidi" w:hint="cs"/>
                                <w:b/>
                                <w:bCs/>
                                <w:rtl/>
                                <w:lang w:bidi="he-IL"/>
                              </w:rPr>
                              <w:t>תמיכה עבור</w:t>
                            </w:r>
                          </w:p>
                          <w:p w14:paraId="3306ED75"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עיוורי צבעים</w:t>
                            </w:r>
                            <w:r w:rsidRPr="00C13168">
                              <w:rPr>
                                <w:rFonts w:asciiTheme="minorBidi" w:hAnsiTheme="minorBidi" w:cstheme="minorBidi"/>
                                <w:b/>
                                <w:bCs/>
                                <w:rtl/>
                                <w:lang w:bidi="he-IL"/>
                              </w:rPr>
                              <w:t>:</w:t>
                            </w:r>
                          </w:p>
                          <w:p w14:paraId="2BD06684" w14:textId="77777777" w:rsidR="00297B86" w:rsidRDefault="00297B86" w:rsidP="00297B86"/>
                          <w:p w14:paraId="74F99497" w14:textId="77777777" w:rsidR="00297B86" w:rsidRDefault="00297B86" w:rsidP="00297B86">
                            <w:pPr>
                              <w:rPr>
                                <w:rFonts w:asciiTheme="minorBidi" w:hAnsiTheme="minorBidi" w:cstheme="minorBidi"/>
                                <w:b/>
                                <w:bCs/>
                                <w:rtl/>
                                <w:lang w:bidi="he-IL"/>
                              </w:rPr>
                            </w:pPr>
                            <w:r>
                              <w:rPr>
                                <w:rFonts w:asciiTheme="minorBidi" w:hAnsiTheme="minorBidi" w:cstheme="minorBidi" w:hint="cs"/>
                                <w:b/>
                                <w:bCs/>
                                <w:rtl/>
                                <w:lang w:bidi="he-IL"/>
                              </w:rPr>
                              <w:t>תמיכה עבור</w:t>
                            </w:r>
                          </w:p>
                          <w:p w14:paraId="25C65F5D"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עיוורי צבעים</w:t>
                            </w:r>
                            <w:r w:rsidRPr="00C13168">
                              <w:rPr>
                                <w:rFonts w:asciiTheme="minorBidi" w:hAnsiTheme="minorBidi" w:cstheme="minorBidi"/>
                                <w:b/>
                                <w:bCs/>
                                <w:rtl/>
                                <w:lang w:bidi="he-IL"/>
                              </w:rPr>
                              <w:t>:</w:t>
                            </w:r>
                          </w:p>
                          <w:p w14:paraId="46454C06" w14:textId="77777777" w:rsidR="00297B86" w:rsidRDefault="00297B86" w:rsidP="00297B86"/>
                          <w:p w14:paraId="6B8268D4" w14:textId="77777777" w:rsidR="00297B86" w:rsidRDefault="00297B86" w:rsidP="00297B86">
                            <w:pPr>
                              <w:rPr>
                                <w:rFonts w:asciiTheme="minorBidi" w:hAnsiTheme="minorBidi" w:cstheme="minorBidi"/>
                                <w:b/>
                                <w:bCs/>
                                <w:rtl/>
                                <w:lang w:bidi="he-IL"/>
                              </w:rPr>
                            </w:pPr>
                            <w:r>
                              <w:rPr>
                                <w:rFonts w:asciiTheme="minorBidi" w:hAnsiTheme="minorBidi" w:cstheme="minorBidi" w:hint="cs"/>
                                <w:b/>
                                <w:bCs/>
                                <w:rtl/>
                                <w:lang w:bidi="he-IL"/>
                              </w:rPr>
                              <w:t>תמיכה עבור</w:t>
                            </w:r>
                          </w:p>
                          <w:p w14:paraId="04FC8761"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עיוורי צבעים</w:t>
                            </w:r>
                            <w:r w:rsidRPr="00C13168">
                              <w:rPr>
                                <w:rFonts w:asciiTheme="minorBidi" w:hAnsiTheme="minorBidi" w:cstheme="minorBidi"/>
                                <w:b/>
                                <w:bCs/>
                                <w:rtl/>
                                <w:lang w:bidi="he-IL"/>
                              </w:rPr>
                              <w:t>:</w:t>
                            </w:r>
                          </w:p>
                          <w:p w14:paraId="66E2392D" w14:textId="77777777" w:rsidR="00297B86" w:rsidRDefault="00297B86" w:rsidP="00297B86"/>
                          <w:p w14:paraId="0FB8623F" w14:textId="77777777" w:rsidR="00297B86" w:rsidRDefault="00297B86" w:rsidP="00297B86">
                            <w:pPr>
                              <w:rPr>
                                <w:rFonts w:asciiTheme="minorBidi" w:hAnsiTheme="minorBidi" w:cstheme="minorBidi"/>
                                <w:b/>
                                <w:bCs/>
                                <w:rtl/>
                                <w:lang w:bidi="he-IL"/>
                              </w:rPr>
                            </w:pPr>
                            <w:r>
                              <w:rPr>
                                <w:rFonts w:asciiTheme="minorBidi" w:hAnsiTheme="minorBidi" w:cstheme="minorBidi" w:hint="cs"/>
                                <w:b/>
                                <w:bCs/>
                                <w:rtl/>
                                <w:lang w:bidi="he-IL"/>
                              </w:rPr>
                              <w:t>תמיכה עבור</w:t>
                            </w:r>
                          </w:p>
                          <w:p w14:paraId="2F9DB7C5"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עיוורי צבעים</w:t>
                            </w:r>
                            <w:r w:rsidRPr="00C13168">
                              <w:rPr>
                                <w:rFonts w:asciiTheme="minorBidi" w:hAnsiTheme="minorBidi" w:cstheme="minorBidi"/>
                                <w:b/>
                                <w:bCs/>
                                <w:rtl/>
                                <w:lang w:bidi="he-IL"/>
                              </w:rPr>
                              <w:t>:</w:t>
                            </w:r>
                          </w:p>
                          <w:p w14:paraId="509FD2D6" w14:textId="77777777" w:rsidR="00297B86" w:rsidRDefault="00297B86" w:rsidP="00297B86"/>
                          <w:p w14:paraId="1E684684" w14:textId="77777777" w:rsidR="00297B86" w:rsidRDefault="00297B86" w:rsidP="00297B86">
                            <w:pPr>
                              <w:rPr>
                                <w:rFonts w:asciiTheme="minorBidi" w:hAnsiTheme="minorBidi" w:cstheme="minorBidi"/>
                                <w:b/>
                                <w:bCs/>
                                <w:rtl/>
                                <w:lang w:bidi="he-IL"/>
                              </w:rPr>
                            </w:pPr>
                            <w:r>
                              <w:rPr>
                                <w:rFonts w:asciiTheme="minorBidi" w:hAnsiTheme="minorBidi" w:cstheme="minorBidi" w:hint="cs"/>
                                <w:b/>
                                <w:bCs/>
                                <w:rtl/>
                                <w:lang w:bidi="he-IL"/>
                              </w:rPr>
                              <w:t>תמיכה עבור</w:t>
                            </w:r>
                          </w:p>
                          <w:p w14:paraId="21660993"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עיוורי צבעים</w:t>
                            </w:r>
                            <w:r w:rsidRPr="00C13168">
                              <w:rPr>
                                <w:rFonts w:asciiTheme="minorBidi" w:hAnsiTheme="minorBidi" w:cstheme="minorBidi"/>
                                <w:b/>
                                <w:bCs/>
                                <w:rtl/>
                                <w:lang w:bidi="he-IL"/>
                              </w:rPr>
                              <w:t>:</w:t>
                            </w:r>
                          </w:p>
                          <w:p w14:paraId="628A1B26" w14:textId="77777777" w:rsidR="00297B86" w:rsidRDefault="00297B86" w:rsidP="00297B86"/>
                          <w:p w14:paraId="67407D55" w14:textId="77777777" w:rsidR="00297B86" w:rsidRDefault="00297B86" w:rsidP="00297B86">
                            <w:pPr>
                              <w:rPr>
                                <w:rFonts w:asciiTheme="minorBidi" w:hAnsiTheme="minorBidi" w:cstheme="minorBidi"/>
                                <w:b/>
                                <w:bCs/>
                                <w:rtl/>
                                <w:lang w:bidi="he-IL"/>
                              </w:rPr>
                            </w:pPr>
                            <w:r>
                              <w:rPr>
                                <w:rFonts w:asciiTheme="minorBidi" w:hAnsiTheme="minorBidi" w:cstheme="minorBidi" w:hint="cs"/>
                                <w:b/>
                                <w:bCs/>
                                <w:rtl/>
                                <w:lang w:bidi="he-IL"/>
                              </w:rPr>
                              <w:t>תמיכה עבור</w:t>
                            </w:r>
                          </w:p>
                          <w:p w14:paraId="301521BD"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עיוורי צבעים</w:t>
                            </w:r>
                            <w:r w:rsidRPr="00C13168">
                              <w:rPr>
                                <w:rFonts w:asciiTheme="minorBidi" w:hAnsiTheme="minorBidi" w:cstheme="minorBidi"/>
                                <w:b/>
                                <w:bCs/>
                                <w:rtl/>
                                <w:lang w:bidi="he-IL"/>
                              </w:rPr>
                              <w:t>:</w:t>
                            </w:r>
                          </w:p>
                          <w:p w14:paraId="35BC0CCD" w14:textId="77777777" w:rsidR="00297B86" w:rsidRDefault="00297B86" w:rsidP="00297B86"/>
                          <w:p w14:paraId="0A43F6B5" w14:textId="77777777" w:rsidR="00297B86" w:rsidRDefault="00297B86" w:rsidP="00297B86">
                            <w:pPr>
                              <w:rPr>
                                <w:rFonts w:asciiTheme="minorBidi" w:hAnsiTheme="minorBidi" w:cstheme="minorBidi"/>
                                <w:b/>
                                <w:bCs/>
                                <w:rtl/>
                                <w:lang w:bidi="he-IL"/>
                              </w:rPr>
                            </w:pPr>
                            <w:r>
                              <w:rPr>
                                <w:rFonts w:asciiTheme="minorBidi" w:hAnsiTheme="minorBidi" w:cstheme="minorBidi" w:hint="cs"/>
                                <w:b/>
                                <w:bCs/>
                                <w:rtl/>
                                <w:lang w:bidi="he-IL"/>
                              </w:rPr>
                              <w:t>תמיכה עבור</w:t>
                            </w:r>
                          </w:p>
                          <w:p w14:paraId="6C5C363F"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עיוורי צבעים</w:t>
                            </w:r>
                            <w:r w:rsidRPr="00C13168">
                              <w:rPr>
                                <w:rFonts w:asciiTheme="minorBidi" w:hAnsiTheme="minorBidi" w:cstheme="minorBidi"/>
                                <w:b/>
                                <w:bCs/>
                                <w:rtl/>
                                <w:lang w:bidi="he-IL"/>
                              </w:rPr>
                              <w:t>:</w:t>
                            </w:r>
                          </w:p>
                          <w:p w14:paraId="289A0D71" w14:textId="77777777" w:rsidR="00297B86" w:rsidRDefault="00297B86" w:rsidP="00297B86"/>
                          <w:p w14:paraId="390279F3" w14:textId="77777777" w:rsidR="00297B86" w:rsidRDefault="00297B86" w:rsidP="00297B86">
                            <w:pPr>
                              <w:rPr>
                                <w:rFonts w:asciiTheme="minorBidi" w:hAnsiTheme="minorBidi" w:cstheme="minorBidi"/>
                                <w:b/>
                                <w:bCs/>
                                <w:rtl/>
                                <w:lang w:bidi="he-IL"/>
                              </w:rPr>
                            </w:pPr>
                            <w:r>
                              <w:rPr>
                                <w:rFonts w:asciiTheme="minorBidi" w:hAnsiTheme="minorBidi" w:cstheme="minorBidi" w:hint="cs"/>
                                <w:b/>
                                <w:bCs/>
                                <w:rtl/>
                                <w:lang w:bidi="he-IL"/>
                              </w:rPr>
                              <w:t>תמיכה עבור</w:t>
                            </w:r>
                          </w:p>
                          <w:p w14:paraId="2F0D2736"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עיוורי צבעים</w:t>
                            </w:r>
                            <w:r w:rsidRPr="00C13168">
                              <w:rPr>
                                <w:rFonts w:asciiTheme="minorBidi" w:hAnsiTheme="minorBidi" w:cstheme="minorBidi"/>
                                <w:b/>
                                <w:bCs/>
                                <w:rtl/>
                                <w:lang w:bidi="he-IL"/>
                              </w:rPr>
                              <w:t>:</w:t>
                            </w:r>
                          </w:p>
                          <w:p w14:paraId="26A6047B" w14:textId="77777777" w:rsidR="00297B86" w:rsidRDefault="00297B86" w:rsidP="00297B86"/>
                          <w:p w14:paraId="4A06AF8F" w14:textId="77777777" w:rsidR="00297B86" w:rsidRDefault="00297B86" w:rsidP="00297B86">
                            <w:pPr>
                              <w:rPr>
                                <w:rFonts w:asciiTheme="minorBidi" w:hAnsiTheme="minorBidi" w:cstheme="minorBidi"/>
                                <w:b/>
                                <w:bCs/>
                                <w:rtl/>
                                <w:lang w:bidi="he-IL"/>
                              </w:rPr>
                            </w:pPr>
                            <w:r>
                              <w:rPr>
                                <w:rFonts w:asciiTheme="minorBidi" w:hAnsiTheme="minorBidi" w:cstheme="minorBidi" w:hint="cs"/>
                                <w:b/>
                                <w:bCs/>
                                <w:rtl/>
                                <w:lang w:bidi="he-IL"/>
                              </w:rPr>
                              <w:t>תמיכה עבור</w:t>
                            </w:r>
                          </w:p>
                          <w:p w14:paraId="7D89E8B9"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עיוורי צבעים</w:t>
                            </w:r>
                            <w:r w:rsidRPr="00C13168">
                              <w:rPr>
                                <w:rFonts w:asciiTheme="minorBidi" w:hAnsiTheme="minorBidi" w:cstheme="minorBidi"/>
                                <w:b/>
                                <w:bCs/>
                                <w:rtl/>
                                <w:lang w:bidi="he-IL"/>
                              </w:rPr>
                              <w:t>:</w:t>
                            </w:r>
                          </w:p>
                          <w:p w14:paraId="2EB1F100" w14:textId="77777777" w:rsidR="00297B86" w:rsidRDefault="00297B86" w:rsidP="00297B86"/>
                          <w:p w14:paraId="7B776723" w14:textId="77777777" w:rsidR="00297B86" w:rsidRDefault="00297B86" w:rsidP="00297B86">
                            <w:pPr>
                              <w:rPr>
                                <w:rFonts w:asciiTheme="minorBidi" w:hAnsiTheme="minorBidi" w:cstheme="minorBidi"/>
                                <w:b/>
                                <w:bCs/>
                                <w:rtl/>
                                <w:lang w:bidi="he-IL"/>
                              </w:rPr>
                            </w:pPr>
                            <w:r>
                              <w:rPr>
                                <w:rFonts w:asciiTheme="minorBidi" w:hAnsiTheme="minorBidi" w:cstheme="minorBidi" w:hint="cs"/>
                                <w:b/>
                                <w:bCs/>
                                <w:rtl/>
                                <w:lang w:bidi="he-IL"/>
                              </w:rPr>
                              <w:t>תמיכה עבור</w:t>
                            </w:r>
                          </w:p>
                          <w:p w14:paraId="2EBC9743"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עיוורי צבעים</w:t>
                            </w:r>
                            <w:r w:rsidRPr="00C13168">
                              <w:rPr>
                                <w:rFonts w:asciiTheme="minorBidi" w:hAnsiTheme="minorBidi" w:cstheme="minorBidi"/>
                                <w:b/>
                                <w:bCs/>
                                <w:rtl/>
                                <w:lang w:bidi="he-IL"/>
                              </w:rPr>
                              <w:t>:</w:t>
                            </w:r>
                          </w:p>
                          <w:p w14:paraId="1403AE66" w14:textId="77777777" w:rsidR="00297B86" w:rsidRDefault="00297B86" w:rsidP="00297B86"/>
                          <w:p w14:paraId="6C463659" w14:textId="77777777" w:rsidR="00297B86" w:rsidRDefault="00297B86" w:rsidP="00297B86">
                            <w:pPr>
                              <w:rPr>
                                <w:rFonts w:asciiTheme="minorBidi" w:hAnsiTheme="minorBidi" w:cstheme="minorBidi"/>
                                <w:b/>
                                <w:bCs/>
                                <w:rtl/>
                                <w:lang w:bidi="he-IL"/>
                              </w:rPr>
                            </w:pPr>
                            <w:r>
                              <w:rPr>
                                <w:rFonts w:asciiTheme="minorBidi" w:hAnsiTheme="minorBidi" w:cstheme="minorBidi" w:hint="cs"/>
                                <w:b/>
                                <w:bCs/>
                                <w:rtl/>
                                <w:lang w:bidi="he-IL"/>
                              </w:rPr>
                              <w:t>תמיכה עבור</w:t>
                            </w:r>
                          </w:p>
                          <w:p w14:paraId="5C9FF67B"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עיוורי צבעים</w:t>
                            </w:r>
                            <w:r w:rsidRPr="00C13168">
                              <w:rPr>
                                <w:rFonts w:asciiTheme="minorBidi" w:hAnsiTheme="minorBidi" w:cstheme="minorBidi"/>
                                <w:b/>
                                <w:bCs/>
                                <w:rtl/>
                                <w:lang w:bidi="he-IL"/>
                              </w:rPr>
                              <w:t>:</w:t>
                            </w:r>
                          </w:p>
                          <w:p w14:paraId="7FBFBA26" w14:textId="77777777" w:rsidR="00297B86" w:rsidRDefault="00297B86" w:rsidP="00297B86"/>
                          <w:p w14:paraId="79555277"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קיבוץ לפי קריטריון זמן ובחירת צבעים</w:t>
                            </w:r>
                            <w:r w:rsidRPr="00C13168">
                              <w:rPr>
                                <w:rFonts w:asciiTheme="minorBidi" w:hAnsiTheme="minorBidi" w:cstheme="minorBidi"/>
                                <w:b/>
                                <w:bCs/>
                                <w:rtl/>
                                <w:lang w:bidi="he-IL"/>
                              </w:rPr>
                              <w:t>:</w:t>
                            </w:r>
                          </w:p>
                          <w:p w14:paraId="59499970" w14:textId="77777777" w:rsidR="00297B86" w:rsidRDefault="00297B86" w:rsidP="00297B86"/>
                          <w:p w14:paraId="7790416A"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קיבוץ לפי קריטריון זמן ובחירת צבעים</w:t>
                            </w:r>
                            <w:r w:rsidRPr="00C13168">
                              <w:rPr>
                                <w:rFonts w:asciiTheme="minorBidi" w:hAnsiTheme="minorBidi" w:cstheme="minorBidi"/>
                                <w:b/>
                                <w:bCs/>
                                <w:rtl/>
                                <w:lang w:bidi="he-IL"/>
                              </w:rPr>
                              <w:t>:</w:t>
                            </w:r>
                          </w:p>
                          <w:p w14:paraId="742A76A4" w14:textId="77777777" w:rsidR="00297B86" w:rsidRDefault="00297B86" w:rsidP="00297B86"/>
                          <w:p w14:paraId="1C166A97"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קיבוץ לפי קריטריון זמן ובחירת צבעים</w:t>
                            </w:r>
                            <w:r w:rsidRPr="00C13168">
                              <w:rPr>
                                <w:rFonts w:asciiTheme="minorBidi" w:hAnsiTheme="minorBidi" w:cstheme="minorBidi"/>
                                <w:b/>
                                <w:bCs/>
                                <w:rtl/>
                                <w:lang w:bidi="he-IL"/>
                              </w:rPr>
                              <w:t>:</w:t>
                            </w:r>
                          </w:p>
                          <w:p w14:paraId="2303E3D2" w14:textId="77777777" w:rsidR="00297B86" w:rsidRDefault="00297B86" w:rsidP="00297B86"/>
                          <w:p w14:paraId="6747B545"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קיבוץ לפי קריטריון זמן ובחירת צבעים</w:t>
                            </w:r>
                            <w:r w:rsidRPr="00C13168">
                              <w:rPr>
                                <w:rFonts w:asciiTheme="minorBidi" w:hAnsiTheme="minorBidi" w:cstheme="minorBidi"/>
                                <w:b/>
                                <w:bCs/>
                                <w:rtl/>
                                <w:lang w:bidi="he-IL"/>
                              </w:rPr>
                              <w:t>:</w:t>
                            </w:r>
                          </w:p>
                          <w:p w14:paraId="45020AEE" w14:textId="77777777" w:rsidR="00297B86" w:rsidRDefault="00297B86" w:rsidP="00297B86"/>
                          <w:p w14:paraId="7A6A37C1"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קיבוץ לפי קריטריון זמן ובחירת צבעים</w:t>
                            </w:r>
                            <w:r w:rsidRPr="00C13168">
                              <w:rPr>
                                <w:rFonts w:asciiTheme="minorBidi" w:hAnsiTheme="minorBidi" w:cstheme="minorBidi"/>
                                <w:b/>
                                <w:bCs/>
                                <w:rtl/>
                                <w:lang w:bidi="he-IL"/>
                              </w:rPr>
                              <w:t>:</w:t>
                            </w:r>
                          </w:p>
                          <w:p w14:paraId="57E9EB83" w14:textId="77777777" w:rsidR="00297B86" w:rsidRDefault="00297B86" w:rsidP="00297B86"/>
                          <w:p w14:paraId="43FCD8EE"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קיבוץ לפי קריטריון זמן ובחירת צבעים</w:t>
                            </w:r>
                            <w:r w:rsidRPr="00C13168">
                              <w:rPr>
                                <w:rFonts w:asciiTheme="minorBidi" w:hAnsiTheme="minorBidi" w:cstheme="minorBidi"/>
                                <w:b/>
                                <w:bCs/>
                                <w:rtl/>
                                <w:lang w:bidi="he-IL"/>
                              </w:rPr>
                              <w:t>:</w:t>
                            </w:r>
                          </w:p>
                          <w:p w14:paraId="561B0238" w14:textId="77777777" w:rsidR="00297B86" w:rsidRDefault="00297B86" w:rsidP="00297B86"/>
                          <w:p w14:paraId="6530FD6D"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קיבוץ לפי קריטריון זמן ובחירת צבעים</w:t>
                            </w:r>
                            <w:r w:rsidRPr="00C13168">
                              <w:rPr>
                                <w:rFonts w:asciiTheme="minorBidi" w:hAnsiTheme="minorBidi" w:cstheme="minorBidi"/>
                                <w:b/>
                                <w:bCs/>
                                <w:rtl/>
                                <w:lang w:bidi="he-IL"/>
                              </w:rPr>
                              <w:t>:</w:t>
                            </w:r>
                          </w:p>
                          <w:p w14:paraId="23772BB2" w14:textId="77777777" w:rsidR="00297B86" w:rsidRDefault="00297B86" w:rsidP="00297B86"/>
                          <w:p w14:paraId="2DD41120"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קיבוץ לפי קריטריון זמן ובחירת צבעים</w:t>
                            </w:r>
                            <w:r w:rsidRPr="00C13168">
                              <w:rPr>
                                <w:rFonts w:asciiTheme="minorBidi" w:hAnsiTheme="minorBidi" w:cstheme="minorBidi"/>
                                <w:b/>
                                <w:bCs/>
                                <w:rtl/>
                                <w:lang w:bidi="he-IL"/>
                              </w:rPr>
                              <w:t>:</w:t>
                            </w:r>
                          </w:p>
                          <w:p w14:paraId="3BA1BAB6" w14:textId="77777777" w:rsidR="00297B86" w:rsidRDefault="00297B86" w:rsidP="00297B86"/>
                          <w:p w14:paraId="4684B9E6"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קיבוץ לפי קריטריון זמן ובחירת צבעים</w:t>
                            </w:r>
                            <w:r w:rsidRPr="00C13168">
                              <w:rPr>
                                <w:rFonts w:asciiTheme="minorBidi" w:hAnsiTheme="minorBidi" w:cstheme="minorBidi"/>
                                <w:b/>
                                <w:bCs/>
                                <w:rtl/>
                                <w:lang w:bidi="he-IL"/>
                              </w:rPr>
                              <w:t>:</w:t>
                            </w:r>
                          </w:p>
                          <w:p w14:paraId="6CDC87F7" w14:textId="77777777" w:rsidR="00297B86" w:rsidRDefault="00297B86" w:rsidP="00297B86"/>
                          <w:p w14:paraId="6358FFA5"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קיבוץ לפי קריטריון זמן ובחירת צבעים</w:t>
                            </w:r>
                            <w:r w:rsidRPr="00C13168">
                              <w:rPr>
                                <w:rFonts w:asciiTheme="minorBidi" w:hAnsiTheme="minorBidi" w:cstheme="minorBidi"/>
                                <w:b/>
                                <w:bCs/>
                                <w:rtl/>
                                <w:lang w:bidi="he-IL"/>
                              </w:rPr>
                              <w:t>:</w:t>
                            </w:r>
                          </w:p>
                          <w:p w14:paraId="685452F4" w14:textId="77777777" w:rsidR="00297B86" w:rsidRDefault="00297B86" w:rsidP="00297B86"/>
                          <w:p w14:paraId="05FF37B5"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קיבוץ לפי קריטריון זמן ובחירת צבעים</w:t>
                            </w:r>
                            <w:r w:rsidRPr="00C13168">
                              <w:rPr>
                                <w:rFonts w:asciiTheme="minorBidi" w:hAnsiTheme="minorBidi" w:cstheme="minorBidi"/>
                                <w:b/>
                                <w:bCs/>
                                <w:rtl/>
                                <w:lang w:bidi="he-IL"/>
                              </w:rPr>
                              <w:t>:</w:t>
                            </w:r>
                          </w:p>
                          <w:p w14:paraId="2B08BECC" w14:textId="77777777" w:rsidR="00297B86" w:rsidRDefault="00297B86" w:rsidP="00297B86"/>
                          <w:p w14:paraId="098C59C0"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קיבוץ לפי קריטריון זמן ובחירת צבעים</w:t>
                            </w:r>
                            <w:r w:rsidRPr="00C13168">
                              <w:rPr>
                                <w:rFonts w:asciiTheme="minorBidi" w:hAnsiTheme="minorBidi" w:cstheme="minorBidi"/>
                                <w:b/>
                                <w:bCs/>
                                <w:rtl/>
                                <w:lang w:bidi="he-IL"/>
                              </w:rPr>
                              <w:t>:</w:t>
                            </w:r>
                          </w:p>
                          <w:p w14:paraId="685BD2B8" w14:textId="77777777" w:rsidR="00297B86" w:rsidRDefault="00297B86" w:rsidP="00297B86"/>
                          <w:p w14:paraId="25AFD0FC"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קיבוץ לפי קריטריון זמן ובחירת צבעים</w:t>
                            </w:r>
                            <w:r w:rsidRPr="00C13168">
                              <w:rPr>
                                <w:rFonts w:asciiTheme="minorBidi" w:hAnsiTheme="minorBidi" w:cstheme="minorBidi"/>
                                <w:b/>
                                <w:bCs/>
                                <w:rtl/>
                                <w:lang w:bidi="he-IL"/>
                              </w:rPr>
                              <w:t>:</w:t>
                            </w:r>
                          </w:p>
                          <w:p w14:paraId="64F11BDA" w14:textId="77777777" w:rsidR="00297B86" w:rsidRDefault="00297B86" w:rsidP="00297B86"/>
                          <w:p w14:paraId="10C65EE7"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קיבוץ לפי קריטריון זמן ובחירת צבעים</w:t>
                            </w:r>
                            <w:r w:rsidRPr="00C13168">
                              <w:rPr>
                                <w:rFonts w:asciiTheme="minorBidi" w:hAnsiTheme="minorBidi" w:cstheme="minorBidi"/>
                                <w:b/>
                                <w:bCs/>
                                <w:rtl/>
                                <w:lang w:bidi="he-IL"/>
                              </w:rPr>
                              <w:t>:</w:t>
                            </w:r>
                          </w:p>
                          <w:p w14:paraId="25337C31" w14:textId="77777777" w:rsidR="00297B86" w:rsidRDefault="00297B86" w:rsidP="00297B86"/>
                          <w:p w14:paraId="43302716"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קיבוץ לפי קריטריון זמן ובחירת צבעים</w:t>
                            </w:r>
                            <w:r w:rsidRPr="00C13168">
                              <w:rPr>
                                <w:rFonts w:asciiTheme="minorBidi" w:hAnsiTheme="minorBidi" w:cstheme="minorBidi"/>
                                <w:b/>
                                <w:bCs/>
                                <w:rtl/>
                                <w:lang w:bidi="he-IL"/>
                              </w:rPr>
                              <w:t>:</w:t>
                            </w:r>
                          </w:p>
                          <w:p w14:paraId="2958552E" w14:textId="77777777" w:rsidR="00297B86" w:rsidRDefault="00297B86" w:rsidP="00297B86"/>
                          <w:p w14:paraId="3CC8858D"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קיבוץ לפי קריטריון זמן ובחירת צבעים</w:t>
                            </w:r>
                            <w:r w:rsidRPr="00C13168">
                              <w:rPr>
                                <w:rFonts w:asciiTheme="minorBidi" w:hAnsiTheme="minorBidi" w:cstheme="minorBidi"/>
                                <w:b/>
                                <w:bCs/>
                                <w:rtl/>
                                <w:lang w:bidi="he-IL"/>
                              </w:rPr>
                              <w:t>:</w:t>
                            </w:r>
                          </w:p>
                          <w:p w14:paraId="73B842C5" w14:textId="77777777" w:rsidR="00297B86" w:rsidRDefault="00297B86" w:rsidP="00297B86"/>
                          <w:p w14:paraId="7EE66384"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לפי קריטריון זמן ובחירת צבעים</w:t>
                            </w:r>
                            <w:r w:rsidRPr="00C13168">
                              <w:rPr>
                                <w:rFonts w:asciiTheme="minorBidi" w:hAnsiTheme="minorBidi" w:cstheme="minorBidi"/>
                                <w:b/>
                                <w:bCs/>
                                <w:rtl/>
                                <w:lang w:bidi="he-IL"/>
                              </w:rPr>
                              <w:t>:</w:t>
                            </w:r>
                          </w:p>
                          <w:p w14:paraId="6784CB24" w14:textId="77777777" w:rsidR="00297B86" w:rsidRDefault="00297B86" w:rsidP="00297B86"/>
                          <w:p w14:paraId="6C721E95"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קיבוץ לפי קריטריון זמן ובחירת צבעים</w:t>
                            </w:r>
                            <w:r w:rsidRPr="00C13168">
                              <w:rPr>
                                <w:rFonts w:asciiTheme="minorBidi" w:hAnsiTheme="minorBidi" w:cstheme="minorBidi"/>
                                <w:b/>
                                <w:bCs/>
                                <w:rtl/>
                                <w:lang w:bidi="he-IL"/>
                              </w:rPr>
                              <w:t>:</w:t>
                            </w:r>
                          </w:p>
                          <w:p w14:paraId="710C39A7" w14:textId="77777777" w:rsidR="00297B86" w:rsidRDefault="00297B86" w:rsidP="00297B86"/>
                          <w:p w14:paraId="7D0CC1DC"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האנימציה בהתחלה</w:t>
                            </w:r>
                            <w:r w:rsidRPr="00C13168">
                              <w:rPr>
                                <w:rFonts w:asciiTheme="minorBidi" w:hAnsiTheme="minorBidi" w:cstheme="minorBidi"/>
                                <w:b/>
                                <w:bCs/>
                                <w:rtl/>
                                <w:lang w:bidi="he-IL"/>
                              </w:rPr>
                              <w:t>:</w:t>
                            </w:r>
                          </w:p>
                          <w:p w14:paraId="6D762169" w14:textId="77777777" w:rsidR="00297B86" w:rsidRDefault="00297B86" w:rsidP="00297B86"/>
                          <w:p w14:paraId="67ECA929"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האנימציה בהתחלה</w:t>
                            </w:r>
                            <w:r w:rsidRPr="00C13168">
                              <w:rPr>
                                <w:rFonts w:asciiTheme="minorBidi" w:hAnsiTheme="minorBidi" w:cstheme="minorBidi"/>
                                <w:b/>
                                <w:bCs/>
                                <w:rtl/>
                                <w:lang w:bidi="he-IL"/>
                              </w:rPr>
                              <w:t>:</w:t>
                            </w:r>
                          </w:p>
                          <w:p w14:paraId="7D227903" w14:textId="77777777" w:rsidR="00297B86" w:rsidRDefault="00297B86" w:rsidP="00297B86"/>
                          <w:p w14:paraId="2E89503E"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על נקודה מסוימת:</w:t>
                            </w:r>
                          </w:p>
                          <w:p w14:paraId="64D82094" w14:textId="77777777" w:rsidR="00297B86" w:rsidRDefault="00297B86" w:rsidP="00297B86"/>
                          <w:p w14:paraId="5266C799"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כששמים את העכבר מעל נקודה מסוימת:</w:t>
                            </w:r>
                          </w:p>
                          <w:p w14:paraId="4C041FC2" w14:textId="77777777" w:rsidR="00297B86" w:rsidRDefault="00297B86" w:rsidP="00297B86"/>
                          <w:p w14:paraId="554333E3"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כששמים את הקיבוץ לפי קריטריון זמן ובחירת צבעים</w:t>
                            </w:r>
                            <w:r w:rsidRPr="00C13168">
                              <w:rPr>
                                <w:rFonts w:asciiTheme="minorBidi" w:hAnsiTheme="minorBidi" w:cstheme="minorBidi"/>
                                <w:b/>
                                <w:bCs/>
                                <w:rtl/>
                                <w:lang w:bidi="he-IL"/>
                              </w:rPr>
                              <w:t>:</w:t>
                            </w:r>
                          </w:p>
                          <w:p w14:paraId="0E2A6036" w14:textId="77777777" w:rsidR="00297B86" w:rsidRDefault="00297B86" w:rsidP="00297B86"/>
                          <w:p w14:paraId="0AB9BBCE"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קיבוץ לפי קריטריון זמן ובחירת צבעים</w:t>
                            </w:r>
                            <w:r w:rsidRPr="00C13168">
                              <w:rPr>
                                <w:rFonts w:asciiTheme="minorBidi" w:hAnsiTheme="minorBidi" w:cstheme="minorBidi"/>
                                <w:b/>
                                <w:bCs/>
                                <w:rtl/>
                                <w:lang w:bidi="he-IL"/>
                              </w:rPr>
                              <w:t>:</w:t>
                            </w:r>
                          </w:p>
                          <w:p w14:paraId="12668C8E" w14:textId="77777777" w:rsidR="00297B86" w:rsidRDefault="00297B86" w:rsidP="00297B86"/>
                          <w:p w14:paraId="032AD857"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האנימציה בהתחלה</w:t>
                            </w:r>
                            <w:r w:rsidRPr="00C13168">
                              <w:rPr>
                                <w:rFonts w:asciiTheme="minorBidi" w:hAnsiTheme="minorBidi" w:cstheme="minorBidi"/>
                                <w:b/>
                                <w:bCs/>
                                <w:rtl/>
                                <w:lang w:bidi="he-IL"/>
                              </w:rPr>
                              <w:t>:</w:t>
                            </w:r>
                          </w:p>
                          <w:p w14:paraId="1DBA304A" w14:textId="77777777" w:rsidR="00297B86" w:rsidRDefault="00297B86" w:rsidP="00297B86"/>
                          <w:p w14:paraId="0ADB4095"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האנימציה בהתחלה</w:t>
                            </w:r>
                            <w:r w:rsidRPr="00C13168">
                              <w:rPr>
                                <w:rFonts w:asciiTheme="minorBidi" w:hAnsiTheme="minorBidi" w:cstheme="minorBidi"/>
                                <w:b/>
                                <w:bCs/>
                                <w:rtl/>
                                <w:lang w:bidi="he-IL"/>
                              </w:rPr>
                              <w:t>:</w:t>
                            </w:r>
                          </w:p>
                          <w:p w14:paraId="1849595E" w14:textId="77777777" w:rsidR="00297B86" w:rsidRDefault="00297B86" w:rsidP="00297B86"/>
                          <w:p w14:paraId="50F61854"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על נקודה מסוימת:</w:t>
                            </w:r>
                          </w:p>
                          <w:p w14:paraId="0C103CAA" w14:textId="77777777" w:rsidR="00297B86" w:rsidRDefault="00297B86" w:rsidP="00297B86"/>
                          <w:p w14:paraId="65F3F9AE"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כששמים את העכבר מעל נקודה מסוימת:</w:t>
                            </w:r>
                          </w:p>
                          <w:p w14:paraId="5BBE83B1" w14:textId="77777777" w:rsidR="00297B86" w:rsidRDefault="00297B86" w:rsidP="00297B86"/>
                          <w:p w14:paraId="36CF0454"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כששמים את הקיבוץ לפי קריטריון זמן ובחירת צבעים</w:t>
                            </w:r>
                            <w:r w:rsidRPr="00C13168">
                              <w:rPr>
                                <w:rFonts w:asciiTheme="minorBidi" w:hAnsiTheme="minorBidi" w:cstheme="minorBidi"/>
                                <w:b/>
                                <w:bCs/>
                                <w:rtl/>
                                <w:lang w:bidi="he-IL"/>
                              </w:rPr>
                              <w:t>:</w:t>
                            </w:r>
                          </w:p>
                          <w:p w14:paraId="3EE5DAFD" w14:textId="77777777" w:rsidR="00297B86" w:rsidRDefault="00297B86" w:rsidP="00297B86"/>
                          <w:p w14:paraId="130EF8E6"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קיבוץ לפי קריטריון זמן ובחירת צבעים</w:t>
                            </w:r>
                            <w:r w:rsidRPr="00C13168">
                              <w:rPr>
                                <w:rFonts w:asciiTheme="minorBidi" w:hAnsiTheme="minorBidi" w:cstheme="minorBidi"/>
                                <w:b/>
                                <w:bCs/>
                                <w:rtl/>
                                <w:lang w:bidi="he-IL"/>
                              </w:rPr>
                              <w:t>:</w:t>
                            </w:r>
                          </w:p>
                          <w:p w14:paraId="406F52FE" w14:textId="77777777" w:rsidR="00297B86" w:rsidRDefault="00297B86" w:rsidP="00297B86"/>
                          <w:p w14:paraId="09CFA009"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האנימציה בהתחלה</w:t>
                            </w:r>
                            <w:r w:rsidRPr="00C13168">
                              <w:rPr>
                                <w:rFonts w:asciiTheme="minorBidi" w:hAnsiTheme="minorBidi" w:cstheme="minorBidi"/>
                                <w:b/>
                                <w:bCs/>
                                <w:rtl/>
                                <w:lang w:bidi="he-IL"/>
                              </w:rPr>
                              <w:t>:</w:t>
                            </w:r>
                          </w:p>
                          <w:p w14:paraId="7D3B30DD" w14:textId="77777777" w:rsidR="00297B86" w:rsidRDefault="00297B86" w:rsidP="00297B86"/>
                          <w:p w14:paraId="62CE85F2"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האנימציה בהתחלה</w:t>
                            </w:r>
                            <w:r w:rsidRPr="00C13168">
                              <w:rPr>
                                <w:rFonts w:asciiTheme="minorBidi" w:hAnsiTheme="minorBidi" w:cstheme="minorBidi"/>
                                <w:b/>
                                <w:bCs/>
                                <w:rtl/>
                                <w:lang w:bidi="he-IL"/>
                              </w:rPr>
                              <w:t>:</w:t>
                            </w:r>
                          </w:p>
                          <w:p w14:paraId="27F571E7" w14:textId="77777777" w:rsidR="00297B86" w:rsidRDefault="00297B86" w:rsidP="00297B86"/>
                          <w:p w14:paraId="0E1F6E5B"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על נקודה מסוימת:</w:t>
                            </w:r>
                          </w:p>
                          <w:p w14:paraId="66D95ED1" w14:textId="77777777" w:rsidR="00297B86" w:rsidRDefault="00297B86" w:rsidP="00297B86"/>
                          <w:p w14:paraId="3C1755E3"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כששמים את העכבר מעל נקודה מסוימת:</w:t>
                            </w:r>
                          </w:p>
                          <w:p w14:paraId="6646B6C3" w14:textId="77777777" w:rsidR="00297B86" w:rsidRDefault="00297B86" w:rsidP="00297B86"/>
                          <w:p w14:paraId="41DE33C0"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כששמים את הקיבוץ לפי קריטריון זמן ובחירת צבעים</w:t>
                            </w:r>
                            <w:r w:rsidRPr="00C13168">
                              <w:rPr>
                                <w:rFonts w:asciiTheme="minorBidi" w:hAnsiTheme="minorBidi" w:cstheme="minorBidi"/>
                                <w:b/>
                                <w:bCs/>
                                <w:rtl/>
                                <w:lang w:bidi="he-IL"/>
                              </w:rPr>
                              <w:t>:</w:t>
                            </w:r>
                          </w:p>
                          <w:p w14:paraId="04742F96" w14:textId="77777777" w:rsidR="00297B86" w:rsidRDefault="00297B86" w:rsidP="00297B86"/>
                          <w:p w14:paraId="78523101"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קיבוץ לפי קריטריון זמן ובחירת צבעים</w:t>
                            </w:r>
                            <w:r w:rsidRPr="00C13168">
                              <w:rPr>
                                <w:rFonts w:asciiTheme="minorBidi" w:hAnsiTheme="minorBidi" w:cstheme="minorBidi"/>
                                <w:b/>
                                <w:bCs/>
                                <w:rtl/>
                                <w:lang w:bidi="he-IL"/>
                              </w:rPr>
                              <w:t>:</w:t>
                            </w:r>
                          </w:p>
                          <w:p w14:paraId="042EF751" w14:textId="77777777" w:rsidR="00297B86" w:rsidRDefault="00297B86" w:rsidP="00297B86"/>
                          <w:p w14:paraId="18D28CF5"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האנימציה בהתחלה</w:t>
                            </w:r>
                            <w:r w:rsidRPr="00C13168">
                              <w:rPr>
                                <w:rFonts w:asciiTheme="minorBidi" w:hAnsiTheme="minorBidi" w:cstheme="minorBidi"/>
                                <w:b/>
                                <w:bCs/>
                                <w:rtl/>
                                <w:lang w:bidi="he-IL"/>
                              </w:rPr>
                              <w:t>:</w:t>
                            </w:r>
                          </w:p>
                          <w:p w14:paraId="60766520" w14:textId="77777777" w:rsidR="00297B86" w:rsidRDefault="00297B86" w:rsidP="00297B86"/>
                          <w:p w14:paraId="39125976"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האנימציה בהתחלה</w:t>
                            </w:r>
                            <w:r w:rsidRPr="00C13168">
                              <w:rPr>
                                <w:rFonts w:asciiTheme="minorBidi" w:hAnsiTheme="minorBidi" w:cstheme="minorBidi"/>
                                <w:b/>
                                <w:bCs/>
                                <w:rtl/>
                                <w:lang w:bidi="he-IL"/>
                              </w:rPr>
                              <w:t>:</w:t>
                            </w:r>
                          </w:p>
                          <w:p w14:paraId="0FFEDFBC" w14:textId="77777777" w:rsidR="00297B86" w:rsidRDefault="00297B86" w:rsidP="00297B86"/>
                          <w:p w14:paraId="3FD9D6EF"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על נקודה מסוימת:</w:t>
                            </w:r>
                          </w:p>
                          <w:p w14:paraId="23176C09" w14:textId="77777777" w:rsidR="00297B86" w:rsidRDefault="00297B86" w:rsidP="00297B86"/>
                          <w:p w14:paraId="54986D9C"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כששמים את העכבר מעל נקודה מסוימת:</w:t>
                            </w:r>
                          </w:p>
                          <w:p w14:paraId="76B1D96D" w14:textId="77777777" w:rsidR="00297B86" w:rsidRDefault="00297B86" w:rsidP="00297B86"/>
                          <w:p w14:paraId="1FEF300C"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כששמים את הקיבוץ לפי קריטריון זמן ובחירת צבעים</w:t>
                            </w:r>
                            <w:r w:rsidRPr="00C13168">
                              <w:rPr>
                                <w:rFonts w:asciiTheme="minorBidi" w:hAnsiTheme="minorBidi" w:cstheme="minorBidi"/>
                                <w:b/>
                                <w:bCs/>
                                <w:rtl/>
                                <w:lang w:bidi="he-IL"/>
                              </w:rPr>
                              <w:t>:</w:t>
                            </w:r>
                          </w:p>
                          <w:p w14:paraId="3613032B" w14:textId="77777777" w:rsidR="00297B86" w:rsidRDefault="00297B86" w:rsidP="00297B86"/>
                          <w:p w14:paraId="126D550D"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קיבוץ לפי קריטריון זמן ובחירת צבעים</w:t>
                            </w:r>
                            <w:r w:rsidRPr="00C13168">
                              <w:rPr>
                                <w:rFonts w:asciiTheme="minorBidi" w:hAnsiTheme="minorBidi" w:cstheme="minorBidi"/>
                                <w:b/>
                                <w:bCs/>
                                <w:rtl/>
                                <w:lang w:bidi="he-IL"/>
                              </w:rPr>
                              <w:t>:</w:t>
                            </w:r>
                          </w:p>
                          <w:p w14:paraId="076491B1" w14:textId="77777777" w:rsidR="00297B86" w:rsidRDefault="00297B86" w:rsidP="00297B86"/>
                          <w:p w14:paraId="3835EF18"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האנימציה בהתחלה</w:t>
                            </w:r>
                            <w:r w:rsidRPr="00C13168">
                              <w:rPr>
                                <w:rFonts w:asciiTheme="minorBidi" w:hAnsiTheme="minorBidi" w:cstheme="minorBidi"/>
                                <w:b/>
                                <w:bCs/>
                                <w:rtl/>
                                <w:lang w:bidi="he-IL"/>
                              </w:rPr>
                              <w:t>:</w:t>
                            </w:r>
                          </w:p>
                          <w:p w14:paraId="0822439D" w14:textId="77777777" w:rsidR="00297B86" w:rsidRDefault="00297B86" w:rsidP="00297B86"/>
                          <w:p w14:paraId="258893FC"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האנימציה בהתחלה</w:t>
                            </w:r>
                            <w:r w:rsidRPr="00C13168">
                              <w:rPr>
                                <w:rFonts w:asciiTheme="minorBidi" w:hAnsiTheme="minorBidi" w:cstheme="minorBidi"/>
                                <w:b/>
                                <w:bCs/>
                                <w:rtl/>
                                <w:lang w:bidi="he-IL"/>
                              </w:rPr>
                              <w:t>:</w:t>
                            </w:r>
                          </w:p>
                          <w:p w14:paraId="03A1FBFF" w14:textId="77777777" w:rsidR="00297B86" w:rsidRDefault="00297B86" w:rsidP="00297B86"/>
                          <w:p w14:paraId="784D2A1E"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על נקודה מסוימת:</w:t>
                            </w:r>
                          </w:p>
                          <w:p w14:paraId="4355C1DA" w14:textId="77777777" w:rsidR="00297B86" w:rsidRDefault="00297B86" w:rsidP="00297B86"/>
                          <w:p w14:paraId="4BFA92E6"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כששמים את העכבר מעל נקודה מסוימת:</w:t>
                            </w:r>
                          </w:p>
                          <w:p w14:paraId="66E25F10" w14:textId="77777777" w:rsidR="00297B86" w:rsidRDefault="00297B86" w:rsidP="00297B86"/>
                          <w:p w14:paraId="1565DD07"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כששמים את הקיבוץ לפי קריטריון זמן ובחירת צבעים</w:t>
                            </w:r>
                            <w:r w:rsidRPr="00C13168">
                              <w:rPr>
                                <w:rFonts w:asciiTheme="minorBidi" w:hAnsiTheme="minorBidi" w:cstheme="minorBidi"/>
                                <w:b/>
                                <w:bCs/>
                                <w:rtl/>
                                <w:lang w:bidi="he-IL"/>
                              </w:rPr>
                              <w:t>:</w:t>
                            </w:r>
                          </w:p>
                          <w:p w14:paraId="7FDD24D0" w14:textId="77777777" w:rsidR="00297B86" w:rsidRDefault="00297B86" w:rsidP="00297B86"/>
                          <w:p w14:paraId="61DA4682"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קיבוץ לפי קריטריון זמן ובחירת צבעים</w:t>
                            </w:r>
                            <w:r w:rsidRPr="00C13168">
                              <w:rPr>
                                <w:rFonts w:asciiTheme="minorBidi" w:hAnsiTheme="minorBidi" w:cstheme="minorBidi"/>
                                <w:b/>
                                <w:bCs/>
                                <w:rtl/>
                                <w:lang w:bidi="he-IL"/>
                              </w:rPr>
                              <w:t>:</w:t>
                            </w:r>
                          </w:p>
                          <w:p w14:paraId="0DCFC850" w14:textId="77777777" w:rsidR="00297B86" w:rsidRDefault="00297B86" w:rsidP="00297B86"/>
                          <w:p w14:paraId="77446BCB"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האנימציה בהתחלה</w:t>
                            </w:r>
                            <w:r w:rsidRPr="00C13168">
                              <w:rPr>
                                <w:rFonts w:asciiTheme="minorBidi" w:hAnsiTheme="minorBidi" w:cstheme="minorBidi"/>
                                <w:b/>
                                <w:bCs/>
                                <w:rtl/>
                                <w:lang w:bidi="he-IL"/>
                              </w:rPr>
                              <w:t>:</w:t>
                            </w:r>
                          </w:p>
                          <w:p w14:paraId="16E83692" w14:textId="77777777" w:rsidR="00297B86" w:rsidRDefault="00297B86" w:rsidP="00297B86"/>
                          <w:p w14:paraId="65824133"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האנימציה בהתחלה</w:t>
                            </w:r>
                            <w:r w:rsidRPr="00C13168">
                              <w:rPr>
                                <w:rFonts w:asciiTheme="minorBidi" w:hAnsiTheme="minorBidi" w:cstheme="minorBidi"/>
                                <w:b/>
                                <w:bCs/>
                                <w:rtl/>
                                <w:lang w:bidi="he-IL"/>
                              </w:rPr>
                              <w:t>:</w:t>
                            </w:r>
                          </w:p>
                          <w:p w14:paraId="510C2A47" w14:textId="77777777" w:rsidR="00297B86" w:rsidRDefault="00297B86" w:rsidP="00297B86"/>
                          <w:p w14:paraId="5ABEBD15" w14:textId="77777777" w:rsidR="00297B86" w:rsidRDefault="00297B86" w:rsidP="00297B86">
                            <w:pPr>
                              <w:rPr>
                                <w:rFonts w:asciiTheme="minorBidi" w:hAnsiTheme="minorBidi" w:cstheme="minorBidi"/>
                                <w:b/>
                                <w:bCs/>
                                <w:rtl/>
                                <w:lang w:bidi="he-IL"/>
                              </w:rPr>
                            </w:pPr>
                            <w:r>
                              <w:rPr>
                                <w:rFonts w:asciiTheme="minorBidi" w:hAnsiTheme="minorBidi" w:cstheme="minorBidi" w:hint="cs"/>
                                <w:b/>
                                <w:bCs/>
                                <w:rtl/>
                                <w:lang w:bidi="he-IL"/>
                              </w:rPr>
                              <w:t xml:space="preserve">על </w:t>
                            </w:r>
                            <w:proofErr w:type="spellStart"/>
                            <w:r>
                              <w:rPr>
                                <w:rFonts w:asciiTheme="minorBidi" w:hAnsiTheme="minorBidi" w:cstheme="minorBidi" w:hint="cs"/>
                                <w:b/>
                                <w:bCs/>
                                <w:rtl/>
                                <w:lang w:bidi="he-IL"/>
                              </w:rPr>
                              <w:t>נקותמיכה</w:t>
                            </w:r>
                            <w:proofErr w:type="spellEnd"/>
                            <w:r>
                              <w:rPr>
                                <w:rFonts w:asciiTheme="minorBidi" w:hAnsiTheme="minorBidi" w:cstheme="minorBidi" w:hint="cs"/>
                                <w:b/>
                                <w:bCs/>
                                <w:rtl/>
                                <w:lang w:bidi="he-IL"/>
                              </w:rPr>
                              <w:t xml:space="preserve"> עבור</w:t>
                            </w:r>
                          </w:p>
                          <w:p w14:paraId="6268BFEB"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עיוורי צבעים</w:t>
                            </w:r>
                            <w:r w:rsidRPr="00C13168">
                              <w:rPr>
                                <w:rFonts w:asciiTheme="minorBidi" w:hAnsiTheme="minorBidi" w:cstheme="minorBidi"/>
                                <w:b/>
                                <w:bCs/>
                                <w:rtl/>
                                <w:lang w:bidi="he-IL"/>
                              </w:rPr>
                              <w:t>:</w:t>
                            </w:r>
                          </w:p>
                          <w:p w14:paraId="67978CC9" w14:textId="77777777" w:rsidR="00297B86" w:rsidRDefault="00297B86" w:rsidP="00297B86"/>
                          <w:p w14:paraId="3C00E2DF" w14:textId="77777777" w:rsidR="00297B86" w:rsidRDefault="00297B86" w:rsidP="00297B86">
                            <w:pPr>
                              <w:rPr>
                                <w:rFonts w:asciiTheme="minorBidi" w:hAnsiTheme="minorBidi" w:cstheme="minorBidi"/>
                                <w:b/>
                                <w:bCs/>
                                <w:rtl/>
                                <w:lang w:bidi="he-IL"/>
                              </w:rPr>
                            </w:pPr>
                            <w:r>
                              <w:rPr>
                                <w:rFonts w:asciiTheme="minorBidi" w:hAnsiTheme="minorBidi" w:cstheme="minorBidi" w:hint="cs"/>
                                <w:b/>
                                <w:bCs/>
                                <w:rtl/>
                                <w:lang w:bidi="he-IL"/>
                              </w:rPr>
                              <w:t>תמיכה עבור</w:t>
                            </w:r>
                          </w:p>
                          <w:p w14:paraId="090C556A"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עיוורי צבעים</w:t>
                            </w:r>
                            <w:r w:rsidRPr="00C13168">
                              <w:rPr>
                                <w:rFonts w:asciiTheme="minorBidi" w:hAnsiTheme="minorBidi" w:cstheme="minorBidi"/>
                                <w:b/>
                                <w:bCs/>
                                <w:rtl/>
                                <w:lang w:bidi="he-IL"/>
                              </w:rPr>
                              <w:t>:</w:t>
                            </w:r>
                          </w:p>
                          <w:p w14:paraId="3935732A" w14:textId="77777777" w:rsidR="00297B86" w:rsidRDefault="00297B86" w:rsidP="00297B86"/>
                          <w:p w14:paraId="528FD9D0" w14:textId="77777777" w:rsidR="00297B86" w:rsidRDefault="00297B86" w:rsidP="00297B86">
                            <w:pPr>
                              <w:rPr>
                                <w:rFonts w:asciiTheme="minorBidi" w:hAnsiTheme="minorBidi" w:cstheme="minorBidi"/>
                                <w:b/>
                                <w:bCs/>
                                <w:rtl/>
                                <w:lang w:bidi="he-IL"/>
                              </w:rPr>
                            </w:pPr>
                            <w:r>
                              <w:rPr>
                                <w:rFonts w:asciiTheme="minorBidi" w:hAnsiTheme="minorBidi" w:cstheme="minorBidi" w:hint="cs"/>
                                <w:b/>
                                <w:bCs/>
                                <w:rtl/>
                                <w:lang w:bidi="he-IL"/>
                              </w:rPr>
                              <w:t>תמיכה עבור</w:t>
                            </w:r>
                          </w:p>
                          <w:p w14:paraId="73A3EC4E"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עיוורי צבעים</w:t>
                            </w:r>
                            <w:r w:rsidRPr="00C13168">
                              <w:rPr>
                                <w:rFonts w:asciiTheme="minorBidi" w:hAnsiTheme="minorBidi" w:cstheme="minorBidi"/>
                                <w:b/>
                                <w:bCs/>
                                <w:rtl/>
                                <w:lang w:bidi="he-IL"/>
                              </w:rPr>
                              <w:t>:</w:t>
                            </w:r>
                          </w:p>
                          <w:p w14:paraId="72AD742E" w14:textId="77777777" w:rsidR="00297B86" w:rsidRDefault="00297B86" w:rsidP="00297B86"/>
                          <w:p w14:paraId="034EEEB1" w14:textId="77777777" w:rsidR="00297B86" w:rsidRDefault="00297B86" w:rsidP="00297B86">
                            <w:pPr>
                              <w:rPr>
                                <w:rFonts w:asciiTheme="minorBidi" w:hAnsiTheme="minorBidi" w:cstheme="minorBidi"/>
                                <w:b/>
                                <w:bCs/>
                                <w:rtl/>
                                <w:lang w:bidi="he-IL"/>
                              </w:rPr>
                            </w:pPr>
                            <w:r>
                              <w:rPr>
                                <w:rFonts w:asciiTheme="minorBidi" w:hAnsiTheme="minorBidi" w:cstheme="minorBidi" w:hint="cs"/>
                                <w:b/>
                                <w:bCs/>
                                <w:rtl/>
                                <w:lang w:bidi="he-IL"/>
                              </w:rPr>
                              <w:t>תמיכה עבור</w:t>
                            </w:r>
                          </w:p>
                          <w:p w14:paraId="0627B806"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עיוורי צבעים</w:t>
                            </w:r>
                            <w:r w:rsidRPr="00C13168">
                              <w:rPr>
                                <w:rFonts w:asciiTheme="minorBidi" w:hAnsiTheme="minorBidi" w:cstheme="minorBidi"/>
                                <w:b/>
                                <w:bCs/>
                                <w:rtl/>
                                <w:lang w:bidi="he-IL"/>
                              </w:rPr>
                              <w:t>:</w:t>
                            </w:r>
                          </w:p>
                          <w:p w14:paraId="3CCB68BE" w14:textId="77777777" w:rsidR="00297B86" w:rsidRDefault="00297B86" w:rsidP="00297B86"/>
                          <w:p w14:paraId="627E1216" w14:textId="77777777" w:rsidR="00297B86" w:rsidRDefault="00297B86" w:rsidP="00297B86">
                            <w:pPr>
                              <w:rPr>
                                <w:rFonts w:asciiTheme="minorBidi" w:hAnsiTheme="minorBidi" w:cstheme="minorBidi"/>
                                <w:b/>
                                <w:bCs/>
                                <w:rtl/>
                                <w:lang w:bidi="he-IL"/>
                              </w:rPr>
                            </w:pPr>
                            <w:r>
                              <w:rPr>
                                <w:rFonts w:asciiTheme="minorBidi" w:hAnsiTheme="minorBidi" w:cstheme="minorBidi" w:hint="cs"/>
                                <w:b/>
                                <w:bCs/>
                                <w:rtl/>
                                <w:lang w:bidi="he-IL"/>
                              </w:rPr>
                              <w:t>תמיכה עבור</w:t>
                            </w:r>
                          </w:p>
                          <w:p w14:paraId="1988B514"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עיוורי צבעים</w:t>
                            </w:r>
                            <w:r w:rsidRPr="00C13168">
                              <w:rPr>
                                <w:rFonts w:asciiTheme="minorBidi" w:hAnsiTheme="minorBidi" w:cstheme="minorBidi"/>
                                <w:b/>
                                <w:bCs/>
                                <w:rtl/>
                                <w:lang w:bidi="he-IL"/>
                              </w:rPr>
                              <w:t>:</w:t>
                            </w:r>
                          </w:p>
                          <w:p w14:paraId="2C978700" w14:textId="77777777" w:rsidR="00297B86" w:rsidRDefault="00297B86" w:rsidP="00297B86"/>
                          <w:p w14:paraId="4C22D075" w14:textId="77777777" w:rsidR="00297B86" w:rsidRDefault="00297B86" w:rsidP="00297B86">
                            <w:pPr>
                              <w:rPr>
                                <w:rFonts w:asciiTheme="minorBidi" w:hAnsiTheme="minorBidi" w:cstheme="minorBidi"/>
                                <w:b/>
                                <w:bCs/>
                                <w:rtl/>
                                <w:lang w:bidi="he-IL"/>
                              </w:rPr>
                            </w:pPr>
                            <w:r>
                              <w:rPr>
                                <w:rFonts w:asciiTheme="minorBidi" w:hAnsiTheme="minorBidi" w:cstheme="minorBidi" w:hint="cs"/>
                                <w:b/>
                                <w:bCs/>
                                <w:rtl/>
                                <w:lang w:bidi="he-IL"/>
                              </w:rPr>
                              <w:t>תמיכה עבור</w:t>
                            </w:r>
                          </w:p>
                          <w:p w14:paraId="6EA400F4"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עיוורי צבעים</w:t>
                            </w:r>
                            <w:r w:rsidRPr="00C13168">
                              <w:rPr>
                                <w:rFonts w:asciiTheme="minorBidi" w:hAnsiTheme="minorBidi" w:cstheme="minorBidi"/>
                                <w:b/>
                                <w:bCs/>
                                <w:rtl/>
                                <w:lang w:bidi="he-IL"/>
                              </w:rPr>
                              <w:t>:</w:t>
                            </w:r>
                          </w:p>
                          <w:p w14:paraId="24C5726D" w14:textId="77777777" w:rsidR="00297B86" w:rsidRDefault="00297B86" w:rsidP="00297B86"/>
                          <w:p w14:paraId="45C374B9" w14:textId="77777777" w:rsidR="00297B86" w:rsidRDefault="00297B86" w:rsidP="00297B86">
                            <w:pPr>
                              <w:rPr>
                                <w:rFonts w:asciiTheme="minorBidi" w:hAnsiTheme="minorBidi" w:cstheme="minorBidi"/>
                                <w:b/>
                                <w:bCs/>
                                <w:rtl/>
                                <w:lang w:bidi="he-IL"/>
                              </w:rPr>
                            </w:pPr>
                            <w:r>
                              <w:rPr>
                                <w:rFonts w:asciiTheme="minorBidi" w:hAnsiTheme="minorBidi" w:cstheme="minorBidi" w:hint="cs"/>
                                <w:b/>
                                <w:bCs/>
                                <w:rtl/>
                                <w:lang w:bidi="he-IL"/>
                              </w:rPr>
                              <w:t>תמיכה עבור</w:t>
                            </w:r>
                          </w:p>
                          <w:p w14:paraId="7661AEBA"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עיוורי צבעים</w:t>
                            </w:r>
                            <w:r w:rsidRPr="00C13168">
                              <w:rPr>
                                <w:rFonts w:asciiTheme="minorBidi" w:hAnsiTheme="minorBidi" w:cstheme="minorBidi"/>
                                <w:b/>
                                <w:bCs/>
                                <w:rtl/>
                                <w:lang w:bidi="he-IL"/>
                              </w:rPr>
                              <w:t>:</w:t>
                            </w:r>
                          </w:p>
                          <w:p w14:paraId="1C790764" w14:textId="77777777" w:rsidR="00297B86" w:rsidRDefault="00297B86" w:rsidP="00297B86"/>
                          <w:p w14:paraId="6A1D3781" w14:textId="77777777" w:rsidR="00297B86" w:rsidRDefault="00297B86" w:rsidP="00297B86">
                            <w:pPr>
                              <w:rPr>
                                <w:rFonts w:asciiTheme="minorBidi" w:hAnsiTheme="minorBidi" w:cstheme="minorBidi"/>
                                <w:b/>
                                <w:bCs/>
                                <w:rtl/>
                                <w:lang w:bidi="he-IL"/>
                              </w:rPr>
                            </w:pPr>
                            <w:r>
                              <w:rPr>
                                <w:rFonts w:asciiTheme="minorBidi" w:hAnsiTheme="minorBidi" w:cstheme="minorBidi" w:hint="cs"/>
                                <w:b/>
                                <w:bCs/>
                                <w:rtl/>
                                <w:lang w:bidi="he-IL"/>
                              </w:rPr>
                              <w:t>תמיכה עבור</w:t>
                            </w:r>
                          </w:p>
                          <w:p w14:paraId="7DE74832"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עיוורי צבעים</w:t>
                            </w:r>
                            <w:r w:rsidRPr="00C13168">
                              <w:rPr>
                                <w:rFonts w:asciiTheme="minorBidi" w:hAnsiTheme="minorBidi" w:cstheme="minorBidi"/>
                                <w:b/>
                                <w:bCs/>
                                <w:rtl/>
                                <w:lang w:bidi="he-IL"/>
                              </w:rPr>
                              <w:t>:</w:t>
                            </w:r>
                          </w:p>
                          <w:p w14:paraId="2CC99B6E" w14:textId="77777777" w:rsidR="00297B86" w:rsidRDefault="00297B86" w:rsidP="00297B86"/>
                          <w:p w14:paraId="4D5C88C7" w14:textId="77777777" w:rsidR="00297B86" w:rsidRDefault="00297B86" w:rsidP="00297B86">
                            <w:pPr>
                              <w:rPr>
                                <w:rFonts w:asciiTheme="minorBidi" w:hAnsiTheme="minorBidi" w:cstheme="minorBidi"/>
                                <w:b/>
                                <w:bCs/>
                                <w:rtl/>
                                <w:lang w:bidi="he-IL"/>
                              </w:rPr>
                            </w:pPr>
                            <w:r>
                              <w:rPr>
                                <w:rFonts w:asciiTheme="minorBidi" w:hAnsiTheme="minorBidi" w:cstheme="minorBidi" w:hint="cs"/>
                                <w:b/>
                                <w:bCs/>
                                <w:rtl/>
                                <w:lang w:bidi="he-IL"/>
                              </w:rPr>
                              <w:t>תמיכה עבור</w:t>
                            </w:r>
                          </w:p>
                          <w:p w14:paraId="71F80E82"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עיוורי צבעים</w:t>
                            </w:r>
                            <w:r w:rsidRPr="00C13168">
                              <w:rPr>
                                <w:rFonts w:asciiTheme="minorBidi" w:hAnsiTheme="minorBidi" w:cstheme="minorBidi"/>
                                <w:b/>
                                <w:bCs/>
                                <w:rtl/>
                                <w:lang w:bidi="he-IL"/>
                              </w:rPr>
                              <w:t>:</w:t>
                            </w:r>
                          </w:p>
                          <w:p w14:paraId="545197B9" w14:textId="77777777" w:rsidR="00297B86" w:rsidRDefault="00297B86" w:rsidP="00297B86"/>
                          <w:p w14:paraId="59366FD8" w14:textId="77777777" w:rsidR="00297B86" w:rsidRDefault="00297B86" w:rsidP="00297B86">
                            <w:pPr>
                              <w:rPr>
                                <w:rFonts w:asciiTheme="minorBidi" w:hAnsiTheme="minorBidi" w:cstheme="minorBidi"/>
                                <w:b/>
                                <w:bCs/>
                                <w:rtl/>
                                <w:lang w:bidi="he-IL"/>
                              </w:rPr>
                            </w:pPr>
                            <w:r>
                              <w:rPr>
                                <w:rFonts w:asciiTheme="minorBidi" w:hAnsiTheme="minorBidi" w:cstheme="minorBidi" w:hint="cs"/>
                                <w:b/>
                                <w:bCs/>
                                <w:rtl/>
                                <w:lang w:bidi="he-IL"/>
                              </w:rPr>
                              <w:t>תמיכה עבור</w:t>
                            </w:r>
                          </w:p>
                          <w:p w14:paraId="186D90EE"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עיוורי צבעים</w:t>
                            </w:r>
                            <w:r w:rsidRPr="00C13168">
                              <w:rPr>
                                <w:rFonts w:asciiTheme="minorBidi" w:hAnsiTheme="minorBidi" w:cstheme="minorBidi"/>
                                <w:b/>
                                <w:bCs/>
                                <w:rtl/>
                                <w:lang w:bidi="he-IL"/>
                              </w:rPr>
                              <w:t>:</w:t>
                            </w:r>
                          </w:p>
                          <w:p w14:paraId="3E5DBDAC" w14:textId="77777777" w:rsidR="00297B86" w:rsidRDefault="00297B86" w:rsidP="00297B86"/>
                          <w:p w14:paraId="2D4246B4" w14:textId="77777777" w:rsidR="00297B86" w:rsidRDefault="00297B86" w:rsidP="00297B86">
                            <w:pPr>
                              <w:rPr>
                                <w:rFonts w:asciiTheme="minorBidi" w:hAnsiTheme="minorBidi" w:cstheme="minorBidi"/>
                                <w:b/>
                                <w:bCs/>
                                <w:rtl/>
                                <w:lang w:bidi="he-IL"/>
                              </w:rPr>
                            </w:pPr>
                            <w:r>
                              <w:rPr>
                                <w:rFonts w:asciiTheme="minorBidi" w:hAnsiTheme="minorBidi" w:cstheme="minorBidi" w:hint="cs"/>
                                <w:b/>
                                <w:bCs/>
                                <w:rtl/>
                                <w:lang w:bidi="he-IL"/>
                              </w:rPr>
                              <w:t>תמיכה עבור</w:t>
                            </w:r>
                          </w:p>
                          <w:p w14:paraId="629F2B59"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עיוורי צבעים</w:t>
                            </w:r>
                            <w:r w:rsidRPr="00C13168">
                              <w:rPr>
                                <w:rFonts w:asciiTheme="minorBidi" w:hAnsiTheme="minorBidi" w:cstheme="minorBidi"/>
                                <w:b/>
                                <w:bCs/>
                                <w:rtl/>
                                <w:lang w:bidi="he-IL"/>
                              </w:rPr>
                              <w:t>:</w:t>
                            </w:r>
                          </w:p>
                          <w:p w14:paraId="0F4EEBDF" w14:textId="77777777" w:rsidR="00297B86" w:rsidRDefault="00297B86" w:rsidP="00297B86"/>
                          <w:p w14:paraId="61BB8B1F" w14:textId="77777777" w:rsidR="00297B86" w:rsidRDefault="00297B86" w:rsidP="00297B86">
                            <w:pPr>
                              <w:rPr>
                                <w:rFonts w:asciiTheme="minorBidi" w:hAnsiTheme="minorBidi" w:cstheme="minorBidi"/>
                                <w:b/>
                                <w:bCs/>
                                <w:rtl/>
                                <w:lang w:bidi="he-IL"/>
                              </w:rPr>
                            </w:pPr>
                            <w:r>
                              <w:rPr>
                                <w:rFonts w:asciiTheme="minorBidi" w:hAnsiTheme="minorBidi" w:cstheme="minorBidi" w:hint="cs"/>
                                <w:b/>
                                <w:bCs/>
                                <w:rtl/>
                                <w:lang w:bidi="he-IL"/>
                              </w:rPr>
                              <w:t>תמיכה עבור</w:t>
                            </w:r>
                          </w:p>
                          <w:p w14:paraId="72D51E8B"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עיוורי צבעים</w:t>
                            </w:r>
                            <w:r w:rsidRPr="00C13168">
                              <w:rPr>
                                <w:rFonts w:asciiTheme="minorBidi" w:hAnsiTheme="minorBidi" w:cstheme="minorBidi"/>
                                <w:b/>
                                <w:bCs/>
                                <w:rtl/>
                                <w:lang w:bidi="he-IL"/>
                              </w:rPr>
                              <w:t>:</w:t>
                            </w:r>
                          </w:p>
                          <w:p w14:paraId="7501A51E" w14:textId="77777777" w:rsidR="00297B86" w:rsidRDefault="00297B86" w:rsidP="00297B86"/>
                          <w:p w14:paraId="5B285C05" w14:textId="77777777" w:rsidR="00297B86" w:rsidRDefault="00297B86" w:rsidP="00297B86">
                            <w:pPr>
                              <w:rPr>
                                <w:rFonts w:asciiTheme="minorBidi" w:hAnsiTheme="minorBidi" w:cstheme="minorBidi"/>
                                <w:b/>
                                <w:bCs/>
                                <w:rtl/>
                                <w:lang w:bidi="he-IL"/>
                              </w:rPr>
                            </w:pPr>
                            <w:r>
                              <w:rPr>
                                <w:rFonts w:asciiTheme="minorBidi" w:hAnsiTheme="minorBidi" w:cstheme="minorBidi" w:hint="cs"/>
                                <w:b/>
                                <w:bCs/>
                                <w:rtl/>
                                <w:lang w:bidi="he-IL"/>
                              </w:rPr>
                              <w:t>תמיכה עבור</w:t>
                            </w:r>
                          </w:p>
                          <w:p w14:paraId="365F09DA"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עיוורי צבעים</w:t>
                            </w:r>
                            <w:r w:rsidRPr="00C13168">
                              <w:rPr>
                                <w:rFonts w:asciiTheme="minorBidi" w:hAnsiTheme="minorBidi" w:cstheme="minorBidi"/>
                                <w:b/>
                                <w:bCs/>
                                <w:rtl/>
                                <w:lang w:bidi="he-IL"/>
                              </w:rPr>
                              <w:t>:</w:t>
                            </w:r>
                          </w:p>
                          <w:p w14:paraId="7709C875" w14:textId="77777777" w:rsidR="00297B86" w:rsidRDefault="00297B86" w:rsidP="00297B86"/>
                          <w:p w14:paraId="4D5C2FA8" w14:textId="77777777" w:rsidR="00297B86" w:rsidRDefault="00297B86" w:rsidP="00297B86">
                            <w:pPr>
                              <w:rPr>
                                <w:rFonts w:asciiTheme="minorBidi" w:hAnsiTheme="minorBidi" w:cstheme="minorBidi"/>
                                <w:b/>
                                <w:bCs/>
                                <w:rtl/>
                                <w:lang w:bidi="he-IL"/>
                              </w:rPr>
                            </w:pPr>
                            <w:r>
                              <w:rPr>
                                <w:rFonts w:asciiTheme="minorBidi" w:hAnsiTheme="minorBidi" w:cstheme="minorBidi" w:hint="cs"/>
                                <w:b/>
                                <w:bCs/>
                                <w:rtl/>
                                <w:lang w:bidi="he-IL"/>
                              </w:rPr>
                              <w:t>תמיכה עבור</w:t>
                            </w:r>
                          </w:p>
                          <w:p w14:paraId="649D234F"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עיוורי צבעים</w:t>
                            </w:r>
                            <w:r w:rsidRPr="00C13168">
                              <w:rPr>
                                <w:rFonts w:asciiTheme="minorBidi" w:hAnsiTheme="minorBidi" w:cstheme="minorBidi"/>
                                <w:b/>
                                <w:bCs/>
                                <w:rtl/>
                                <w:lang w:bidi="he-IL"/>
                              </w:rPr>
                              <w:t>:</w:t>
                            </w:r>
                          </w:p>
                          <w:p w14:paraId="7B608163" w14:textId="77777777" w:rsidR="00297B86" w:rsidRDefault="00297B86" w:rsidP="00297B86"/>
                          <w:p w14:paraId="40509E30" w14:textId="77777777" w:rsidR="00297B86" w:rsidRDefault="00297B86" w:rsidP="00297B86">
                            <w:pPr>
                              <w:rPr>
                                <w:rFonts w:asciiTheme="minorBidi" w:hAnsiTheme="minorBidi" w:cstheme="minorBidi"/>
                                <w:b/>
                                <w:bCs/>
                                <w:rtl/>
                                <w:lang w:bidi="he-IL"/>
                              </w:rPr>
                            </w:pPr>
                            <w:r>
                              <w:rPr>
                                <w:rFonts w:asciiTheme="minorBidi" w:hAnsiTheme="minorBidi" w:cstheme="minorBidi" w:hint="cs"/>
                                <w:b/>
                                <w:bCs/>
                                <w:rtl/>
                                <w:lang w:bidi="he-IL"/>
                              </w:rPr>
                              <w:t>תמיכה עבור</w:t>
                            </w:r>
                          </w:p>
                          <w:p w14:paraId="6FD16E94"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עיוורי צבעים</w:t>
                            </w:r>
                            <w:r w:rsidRPr="00C13168">
                              <w:rPr>
                                <w:rFonts w:asciiTheme="minorBidi" w:hAnsiTheme="minorBidi" w:cstheme="minorBidi"/>
                                <w:b/>
                                <w:bCs/>
                                <w:rtl/>
                                <w:lang w:bidi="he-IL"/>
                              </w:rPr>
                              <w:t>:</w:t>
                            </w:r>
                          </w:p>
                          <w:p w14:paraId="508C071F" w14:textId="77777777" w:rsidR="00297B86" w:rsidRDefault="00297B86" w:rsidP="00297B86"/>
                          <w:p w14:paraId="26FA04B5" w14:textId="77777777" w:rsidR="00297B86" w:rsidRDefault="00297B86" w:rsidP="00297B86">
                            <w:pPr>
                              <w:rPr>
                                <w:rFonts w:asciiTheme="minorBidi" w:hAnsiTheme="minorBidi" w:cstheme="minorBidi"/>
                                <w:b/>
                                <w:bCs/>
                                <w:rtl/>
                                <w:lang w:bidi="he-IL"/>
                              </w:rPr>
                            </w:pPr>
                            <w:r>
                              <w:rPr>
                                <w:rFonts w:asciiTheme="minorBidi" w:hAnsiTheme="minorBidi" w:cstheme="minorBidi" w:hint="cs"/>
                                <w:b/>
                                <w:bCs/>
                                <w:rtl/>
                                <w:lang w:bidi="he-IL"/>
                              </w:rPr>
                              <w:t>תמיכה עבור</w:t>
                            </w:r>
                          </w:p>
                          <w:p w14:paraId="6093626D"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עיוורי צבעים</w:t>
                            </w:r>
                            <w:r w:rsidRPr="00C13168">
                              <w:rPr>
                                <w:rFonts w:asciiTheme="minorBidi" w:hAnsiTheme="minorBidi" w:cstheme="minorBidi"/>
                                <w:b/>
                                <w:bCs/>
                                <w:rtl/>
                                <w:lang w:bidi="he-IL"/>
                              </w:rPr>
                              <w:t>:</w:t>
                            </w:r>
                          </w:p>
                          <w:p w14:paraId="1133E52A" w14:textId="77777777" w:rsidR="00297B86" w:rsidRDefault="00297B86" w:rsidP="00297B86"/>
                          <w:p w14:paraId="0EEB2F83"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קיבוץ לפי קריטריון זמן ובחירת צבעים</w:t>
                            </w:r>
                            <w:r w:rsidRPr="00C13168">
                              <w:rPr>
                                <w:rFonts w:asciiTheme="minorBidi" w:hAnsiTheme="minorBidi" w:cstheme="minorBidi"/>
                                <w:b/>
                                <w:bCs/>
                                <w:rtl/>
                                <w:lang w:bidi="he-IL"/>
                              </w:rPr>
                              <w:t>:</w:t>
                            </w:r>
                          </w:p>
                          <w:p w14:paraId="6F8A715B" w14:textId="77777777" w:rsidR="00297B86" w:rsidRDefault="00297B86" w:rsidP="00297B86"/>
                          <w:p w14:paraId="2D2B95D0"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קיבוץ לפי קריטריון זמן ובחירת צבעים</w:t>
                            </w:r>
                            <w:r w:rsidRPr="00C13168">
                              <w:rPr>
                                <w:rFonts w:asciiTheme="minorBidi" w:hAnsiTheme="minorBidi" w:cstheme="minorBidi"/>
                                <w:b/>
                                <w:bCs/>
                                <w:rtl/>
                                <w:lang w:bidi="he-IL"/>
                              </w:rPr>
                              <w:t>:</w:t>
                            </w:r>
                          </w:p>
                          <w:p w14:paraId="7C1F19CF" w14:textId="77777777" w:rsidR="00297B86" w:rsidRDefault="00297B86" w:rsidP="00297B86"/>
                          <w:p w14:paraId="502E24D1"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קיבוץ לפי קריטריון זמן ובחירת צבעים</w:t>
                            </w:r>
                            <w:r w:rsidRPr="00C13168">
                              <w:rPr>
                                <w:rFonts w:asciiTheme="minorBidi" w:hAnsiTheme="minorBidi" w:cstheme="minorBidi"/>
                                <w:b/>
                                <w:bCs/>
                                <w:rtl/>
                                <w:lang w:bidi="he-IL"/>
                              </w:rPr>
                              <w:t>:</w:t>
                            </w:r>
                          </w:p>
                          <w:p w14:paraId="15474144" w14:textId="77777777" w:rsidR="00297B86" w:rsidRDefault="00297B86" w:rsidP="00297B86"/>
                          <w:p w14:paraId="699F9149"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קיבוץ לפי קריטריון זמן ובחירת צבעים</w:t>
                            </w:r>
                            <w:r w:rsidRPr="00C13168">
                              <w:rPr>
                                <w:rFonts w:asciiTheme="minorBidi" w:hAnsiTheme="minorBidi" w:cstheme="minorBidi"/>
                                <w:b/>
                                <w:bCs/>
                                <w:rtl/>
                                <w:lang w:bidi="he-IL"/>
                              </w:rPr>
                              <w:t>:</w:t>
                            </w:r>
                          </w:p>
                          <w:p w14:paraId="29959794" w14:textId="77777777" w:rsidR="00297B86" w:rsidRDefault="00297B86" w:rsidP="00297B86"/>
                          <w:p w14:paraId="6AE4DE7B"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קיבוץ לפי קריטריון זמן ובחירת צבעים</w:t>
                            </w:r>
                            <w:r w:rsidRPr="00C13168">
                              <w:rPr>
                                <w:rFonts w:asciiTheme="minorBidi" w:hAnsiTheme="minorBidi" w:cstheme="minorBidi"/>
                                <w:b/>
                                <w:bCs/>
                                <w:rtl/>
                                <w:lang w:bidi="he-IL"/>
                              </w:rPr>
                              <w:t>:</w:t>
                            </w:r>
                          </w:p>
                          <w:p w14:paraId="69380D17" w14:textId="77777777" w:rsidR="00297B86" w:rsidRDefault="00297B86" w:rsidP="00297B86"/>
                          <w:p w14:paraId="265B27AA"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קיבוץ לפי קריטריון זמן ובחירת צבעים</w:t>
                            </w:r>
                            <w:r w:rsidRPr="00C13168">
                              <w:rPr>
                                <w:rFonts w:asciiTheme="minorBidi" w:hAnsiTheme="minorBidi" w:cstheme="minorBidi"/>
                                <w:b/>
                                <w:bCs/>
                                <w:rtl/>
                                <w:lang w:bidi="he-IL"/>
                              </w:rPr>
                              <w:t>:</w:t>
                            </w:r>
                          </w:p>
                          <w:p w14:paraId="120D6559" w14:textId="77777777" w:rsidR="00297B86" w:rsidRDefault="00297B86" w:rsidP="00297B86"/>
                          <w:p w14:paraId="26F5D0D7"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קיבוץ לפי קריטריון זמן ובחירת צבעים</w:t>
                            </w:r>
                            <w:r w:rsidRPr="00C13168">
                              <w:rPr>
                                <w:rFonts w:asciiTheme="minorBidi" w:hAnsiTheme="minorBidi" w:cstheme="minorBidi"/>
                                <w:b/>
                                <w:bCs/>
                                <w:rtl/>
                                <w:lang w:bidi="he-IL"/>
                              </w:rPr>
                              <w:t>:</w:t>
                            </w:r>
                          </w:p>
                          <w:p w14:paraId="3F5982DA" w14:textId="77777777" w:rsidR="00297B86" w:rsidRDefault="00297B86" w:rsidP="00297B86"/>
                          <w:p w14:paraId="67FDA841"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קיבוץ לפי קריטריון זמן ובחירת צבעים</w:t>
                            </w:r>
                            <w:r w:rsidRPr="00C13168">
                              <w:rPr>
                                <w:rFonts w:asciiTheme="minorBidi" w:hAnsiTheme="minorBidi" w:cstheme="minorBidi"/>
                                <w:b/>
                                <w:bCs/>
                                <w:rtl/>
                                <w:lang w:bidi="he-IL"/>
                              </w:rPr>
                              <w:t>:</w:t>
                            </w:r>
                          </w:p>
                          <w:p w14:paraId="092CB543" w14:textId="77777777" w:rsidR="00297B86" w:rsidRDefault="00297B86" w:rsidP="00297B86"/>
                          <w:p w14:paraId="1332712F"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קיבוץ לפי קריטריון זמן ובחירת צבעים</w:t>
                            </w:r>
                            <w:r w:rsidRPr="00C13168">
                              <w:rPr>
                                <w:rFonts w:asciiTheme="minorBidi" w:hAnsiTheme="minorBidi" w:cstheme="minorBidi"/>
                                <w:b/>
                                <w:bCs/>
                                <w:rtl/>
                                <w:lang w:bidi="he-IL"/>
                              </w:rPr>
                              <w:t>:</w:t>
                            </w:r>
                          </w:p>
                          <w:p w14:paraId="112CC123" w14:textId="77777777" w:rsidR="00297B86" w:rsidRDefault="00297B86" w:rsidP="00297B86"/>
                          <w:p w14:paraId="7CFA23DE"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קיבוץ לפי קריטריון זמן ובחירת צבעים</w:t>
                            </w:r>
                            <w:r w:rsidRPr="00C13168">
                              <w:rPr>
                                <w:rFonts w:asciiTheme="minorBidi" w:hAnsiTheme="minorBidi" w:cstheme="minorBidi"/>
                                <w:b/>
                                <w:bCs/>
                                <w:rtl/>
                                <w:lang w:bidi="he-IL"/>
                              </w:rPr>
                              <w:t>:</w:t>
                            </w:r>
                          </w:p>
                          <w:p w14:paraId="233EF8C8" w14:textId="77777777" w:rsidR="00297B86" w:rsidRDefault="00297B86" w:rsidP="00297B86"/>
                          <w:p w14:paraId="41DAD152"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קיבוץ לפי קריטריון זמן ובחירת צבעים</w:t>
                            </w:r>
                            <w:r w:rsidRPr="00C13168">
                              <w:rPr>
                                <w:rFonts w:asciiTheme="minorBidi" w:hAnsiTheme="minorBidi" w:cstheme="minorBidi"/>
                                <w:b/>
                                <w:bCs/>
                                <w:rtl/>
                                <w:lang w:bidi="he-IL"/>
                              </w:rPr>
                              <w:t>:</w:t>
                            </w:r>
                          </w:p>
                          <w:p w14:paraId="029D0744" w14:textId="77777777" w:rsidR="00297B86" w:rsidRDefault="00297B86" w:rsidP="00297B86"/>
                          <w:p w14:paraId="5D2C7253"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קיבוץ לפי קריטריון זמן ובחירת צבעים</w:t>
                            </w:r>
                            <w:r w:rsidRPr="00C13168">
                              <w:rPr>
                                <w:rFonts w:asciiTheme="minorBidi" w:hAnsiTheme="minorBidi" w:cstheme="minorBidi"/>
                                <w:b/>
                                <w:bCs/>
                                <w:rtl/>
                                <w:lang w:bidi="he-IL"/>
                              </w:rPr>
                              <w:t>:</w:t>
                            </w:r>
                          </w:p>
                          <w:p w14:paraId="0D2AC3F5" w14:textId="77777777" w:rsidR="00297B86" w:rsidRDefault="00297B86" w:rsidP="00297B86"/>
                          <w:p w14:paraId="3CAC4467"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קיבוץ לפי קריטריון זמן ובחירת צבעים</w:t>
                            </w:r>
                            <w:r w:rsidRPr="00C13168">
                              <w:rPr>
                                <w:rFonts w:asciiTheme="minorBidi" w:hAnsiTheme="minorBidi" w:cstheme="minorBidi"/>
                                <w:b/>
                                <w:bCs/>
                                <w:rtl/>
                                <w:lang w:bidi="he-IL"/>
                              </w:rPr>
                              <w:t>:</w:t>
                            </w:r>
                          </w:p>
                          <w:p w14:paraId="37C8F850" w14:textId="77777777" w:rsidR="00297B86" w:rsidRDefault="00297B86" w:rsidP="00297B86"/>
                          <w:p w14:paraId="33EAE72F"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קיבוץ לפי קריטריון זמן ובחירת צבעים</w:t>
                            </w:r>
                            <w:r w:rsidRPr="00C13168">
                              <w:rPr>
                                <w:rFonts w:asciiTheme="minorBidi" w:hAnsiTheme="minorBidi" w:cstheme="minorBidi"/>
                                <w:b/>
                                <w:bCs/>
                                <w:rtl/>
                                <w:lang w:bidi="he-IL"/>
                              </w:rPr>
                              <w:t>:</w:t>
                            </w:r>
                          </w:p>
                          <w:p w14:paraId="55B3D2E9" w14:textId="77777777" w:rsidR="00297B86" w:rsidRDefault="00297B86" w:rsidP="00297B86"/>
                          <w:p w14:paraId="6EAF1081"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קיבוץ לפי קריטריון זמן ובחירת צבעים</w:t>
                            </w:r>
                            <w:r w:rsidRPr="00C13168">
                              <w:rPr>
                                <w:rFonts w:asciiTheme="minorBidi" w:hAnsiTheme="minorBidi" w:cstheme="minorBidi"/>
                                <w:b/>
                                <w:bCs/>
                                <w:rtl/>
                                <w:lang w:bidi="he-IL"/>
                              </w:rPr>
                              <w:t>:</w:t>
                            </w:r>
                          </w:p>
                          <w:p w14:paraId="4D19193A" w14:textId="77777777" w:rsidR="00297B86" w:rsidRDefault="00297B86" w:rsidP="00297B86"/>
                          <w:p w14:paraId="56E9A35B"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קיבוץ לפי קריטריון זמן ובחירת צבעים</w:t>
                            </w:r>
                            <w:r w:rsidRPr="00C13168">
                              <w:rPr>
                                <w:rFonts w:asciiTheme="minorBidi" w:hAnsiTheme="minorBidi" w:cstheme="minorBidi"/>
                                <w:b/>
                                <w:bCs/>
                                <w:rtl/>
                                <w:lang w:bidi="he-IL"/>
                              </w:rPr>
                              <w:t>:</w:t>
                            </w:r>
                          </w:p>
                          <w:p w14:paraId="5C2CB95E" w14:textId="77777777" w:rsidR="00297B86" w:rsidRDefault="00297B86" w:rsidP="00297B86"/>
                          <w:p w14:paraId="3AD026C9"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לפי קריטריון זמן ובחירת צבעים</w:t>
                            </w:r>
                            <w:r w:rsidRPr="00C13168">
                              <w:rPr>
                                <w:rFonts w:asciiTheme="minorBidi" w:hAnsiTheme="minorBidi" w:cstheme="minorBidi"/>
                                <w:b/>
                                <w:bCs/>
                                <w:rtl/>
                                <w:lang w:bidi="he-IL"/>
                              </w:rPr>
                              <w:t>:</w:t>
                            </w:r>
                          </w:p>
                          <w:p w14:paraId="5E6CCC7A" w14:textId="77777777" w:rsidR="00297B86" w:rsidRDefault="00297B86" w:rsidP="00297B86"/>
                          <w:p w14:paraId="0EED4DE6"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קיבוץ לפי קריטריון זמן ובחירת צבעים</w:t>
                            </w:r>
                            <w:r w:rsidRPr="00C13168">
                              <w:rPr>
                                <w:rFonts w:asciiTheme="minorBidi" w:hAnsiTheme="minorBidi" w:cstheme="minorBidi"/>
                                <w:b/>
                                <w:bCs/>
                                <w:rtl/>
                                <w:lang w:bidi="he-IL"/>
                              </w:rPr>
                              <w:t>:</w:t>
                            </w:r>
                          </w:p>
                          <w:p w14:paraId="40D22169" w14:textId="77777777" w:rsidR="00297B86" w:rsidRDefault="00297B86" w:rsidP="00297B86"/>
                          <w:p w14:paraId="58587D1A"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האנימציה בהתחלה</w:t>
                            </w:r>
                            <w:r w:rsidRPr="00C13168">
                              <w:rPr>
                                <w:rFonts w:asciiTheme="minorBidi" w:hAnsiTheme="minorBidi" w:cstheme="minorBidi"/>
                                <w:b/>
                                <w:bCs/>
                                <w:rtl/>
                                <w:lang w:bidi="he-IL"/>
                              </w:rPr>
                              <w:t>:</w:t>
                            </w:r>
                          </w:p>
                          <w:p w14:paraId="55C444FB" w14:textId="77777777" w:rsidR="00297B86" w:rsidRDefault="00297B86" w:rsidP="00297B86"/>
                          <w:p w14:paraId="659738A8"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האנימציה בהתחלה</w:t>
                            </w:r>
                            <w:r w:rsidRPr="00C13168">
                              <w:rPr>
                                <w:rFonts w:asciiTheme="minorBidi" w:hAnsiTheme="minorBidi" w:cstheme="minorBidi"/>
                                <w:b/>
                                <w:bCs/>
                                <w:rtl/>
                                <w:lang w:bidi="he-IL"/>
                              </w:rPr>
                              <w:t>:</w:t>
                            </w:r>
                          </w:p>
                          <w:p w14:paraId="75657F50" w14:textId="77777777" w:rsidR="00297B86" w:rsidRDefault="00297B86" w:rsidP="00297B86"/>
                          <w:p w14:paraId="51D20AAF"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על נקודה מסוימת:</w:t>
                            </w:r>
                          </w:p>
                          <w:p w14:paraId="01F0C7B3" w14:textId="77777777" w:rsidR="00297B86" w:rsidRDefault="00297B86" w:rsidP="00297B86"/>
                          <w:p w14:paraId="0D29D5A1"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כששמים את העכבר מעל נקודה מסוימת:</w:t>
                            </w:r>
                          </w:p>
                          <w:p w14:paraId="18F52C6D" w14:textId="77777777" w:rsidR="00297B86" w:rsidRDefault="00297B86" w:rsidP="00297B86"/>
                          <w:p w14:paraId="10B61F24"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כששמים את הקיבוץ לפי קריטריון זמן ובחירת צבעים</w:t>
                            </w:r>
                            <w:r w:rsidRPr="00C13168">
                              <w:rPr>
                                <w:rFonts w:asciiTheme="minorBidi" w:hAnsiTheme="minorBidi" w:cstheme="minorBidi"/>
                                <w:b/>
                                <w:bCs/>
                                <w:rtl/>
                                <w:lang w:bidi="he-IL"/>
                              </w:rPr>
                              <w:t>:</w:t>
                            </w:r>
                          </w:p>
                          <w:p w14:paraId="35D57298" w14:textId="77777777" w:rsidR="00297B86" w:rsidRDefault="00297B86" w:rsidP="00297B86"/>
                          <w:p w14:paraId="589A107D"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קיבוץ לפי קריטריון זמן ובחירת צבעים</w:t>
                            </w:r>
                            <w:r w:rsidRPr="00C13168">
                              <w:rPr>
                                <w:rFonts w:asciiTheme="minorBidi" w:hAnsiTheme="minorBidi" w:cstheme="minorBidi"/>
                                <w:b/>
                                <w:bCs/>
                                <w:rtl/>
                                <w:lang w:bidi="he-IL"/>
                              </w:rPr>
                              <w:t>:</w:t>
                            </w:r>
                          </w:p>
                          <w:p w14:paraId="297776B6" w14:textId="77777777" w:rsidR="00297B86" w:rsidRDefault="00297B86" w:rsidP="00297B86"/>
                          <w:p w14:paraId="6711DBC9"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האנימציה בהתחלה</w:t>
                            </w:r>
                            <w:r w:rsidRPr="00C13168">
                              <w:rPr>
                                <w:rFonts w:asciiTheme="minorBidi" w:hAnsiTheme="minorBidi" w:cstheme="minorBidi"/>
                                <w:b/>
                                <w:bCs/>
                                <w:rtl/>
                                <w:lang w:bidi="he-IL"/>
                              </w:rPr>
                              <w:t>:</w:t>
                            </w:r>
                          </w:p>
                          <w:p w14:paraId="3329ACA6" w14:textId="77777777" w:rsidR="00297B86" w:rsidRDefault="00297B86" w:rsidP="00297B86"/>
                          <w:p w14:paraId="60D13518"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האנימציה בהתחלה</w:t>
                            </w:r>
                            <w:r w:rsidRPr="00C13168">
                              <w:rPr>
                                <w:rFonts w:asciiTheme="minorBidi" w:hAnsiTheme="minorBidi" w:cstheme="minorBidi"/>
                                <w:b/>
                                <w:bCs/>
                                <w:rtl/>
                                <w:lang w:bidi="he-IL"/>
                              </w:rPr>
                              <w:t>:</w:t>
                            </w:r>
                          </w:p>
                          <w:p w14:paraId="54EEBCEC" w14:textId="77777777" w:rsidR="00297B86" w:rsidRDefault="00297B86" w:rsidP="00297B86"/>
                          <w:p w14:paraId="65D29674"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על נקודה מסוימת:</w:t>
                            </w:r>
                          </w:p>
                          <w:p w14:paraId="5AE2CF7C" w14:textId="77777777" w:rsidR="00297B86" w:rsidRDefault="00297B86" w:rsidP="00297B86"/>
                          <w:p w14:paraId="4A3E9EBD"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כששמים את העכבר מעל נקודה מסוימת:</w:t>
                            </w:r>
                          </w:p>
                          <w:p w14:paraId="5F5C9891" w14:textId="77777777" w:rsidR="00297B86" w:rsidRDefault="00297B86" w:rsidP="00297B86"/>
                          <w:p w14:paraId="7E55DFB1"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כששמים את הקיבוץ לפי קריטריון זמן ובחירת צבעים</w:t>
                            </w:r>
                            <w:r w:rsidRPr="00C13168">
                              <w:rPr>
                                <w:rFonts w:asciiTheme="minorBidi" w:hAnsiTheme="minorBidi" w:cstheme="minorBidi"/>
                                <w:b/>
                                <w:bCs/>
                                <w:rtl/>
                                <w:lang w:bidi="he-IL"/>
                              </w:rPr>
                              <w:t>:</w:t>
                            </w:r>
                          </w:p>
                          <w:p w14:paraId="3F739485" w14:textId="77777777" w:rsidR="00297B86" w:rsidRDefault="00297B86" w:rsidP="00297B86"/>
                          <w:p w14:paraId="501578AC"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קיבוץ לפי קריטריון זמן ובחירת צבעים</w:t>
                            </w:r>
                            <w:r w:rsidRPr="00C13168">
                              <w:rPr>
                                <w:rFonts w:asciiTheme="minorBidi" w:hAnsiTheme="minorBidi" w:cstheme="minorBidi"/>
                                <w:b/>
                                <w:bCs/>
                                <w:rtl/>
                                <w:lang w:bidi="he-IL"/>
                              </w:rPr>
                              <w:t>:</w:t>
                            </w:r>
                          </w:p>
                          <w:p w14:paraId="62C34DD3" w14:textId="77777777" w:rsidR="00297B86" w:rsidRDefault="00297B86" w:rsidP="00297B86"/>
                          <w:p w14:paraId="798D94B4"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האנימציה בהתחלה</w:t>
                            </w:r>
                            <w:r w:rsidRPr="00C13168">
                              <w:rPr>
                                <w:rFonts w:asciiTheme="minorBidi" w:hAnsiTheme="minorBidi" w:cstheme="minorBidi"/>
                                <w:b/>
                                <w:bCs/>
                                <w:rtl/>
                                <w:lang w:bidi="he-IL"/>
                              </w:rPr>
                              <w:t>:</w:t>
                            </w:r>
                          </w:p>
                          <w:p w14:paraId="478EC3A9" w14:textId="77777777" w:rsidR="00297B86" w:rsidRDefault="00297B86" w:rsidP="00297B86"/>
                          <w:p w14:paraId="4AF5176A"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האנימציה בהתחלה</w:t>
                            </w:r>
                            <w:r w:rsidRPr="00C13168">
                              <w:rPr>
                                <w:rFonts w:asciiTheme="minorBidi" w:hAnsiTheme="minorBidi" w:cstheme="minorBidi"/>
                                <w:b/>
                                <w:bCs/>
                                <w:rtl/>
                                <w:lang w:bidi="he-IL"/>
                              </w:rPr>
                              <w:t>:</w:t>
                            </w:r>
                          </w:p>
                          <w:p w14:paraId="3790225D" w14:textId="77777777" w:rsidR="00297B86" w:rsidRDefault="00297B86" w:rsidP="00297B86"/>
                          <w:p w14:paraId="2F830FFF"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על נקודה מסוימת:</w:t>
                            </w:r>
                          </w:p>
                          <w:p w14:paraId="520964AE" w14:textId="77777777" w:rsidR="00297B86" w:rsidRDefault="00297B86" w:rsidP="00297B86"/>
                          <w:p w14:paraId="4D684625"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כששמים את העכבר מעל נקודה מסוימת:</w:t>
                            </w:r>
                          </w:p>
                          <w:p w14:paraId="3457D89A" w14:textId="77777777" w:rsidR="00297B86" w:rsidRDefault="00297B86" w:rsidP="00297B86"/>
                          <w:p w14:paraId="291D59A6"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כששמים את הקיבוץ לפי קריטריון זמן ובחירת צבעים</w:t>
                            </w:r>
                            <w:r w:rsidRPr="00C13168">
                              <w:rPr>
                                <w:rFonts w:asciiTheme="minorBidi" w:hAnsiTheme="minorBidi" w:cstheme="minorBidi"/>
                                <w:b/>
                                <w:bCs/>
                                <w:rtl/>
                                <w:lang w:bidi="he-IL"/>
                              </w:rPr>
                              <w:t>:</w:t>
                            </w:r>
                          </w:p>
                          <w:p w14:paraId="6604F6A4" w14:textId="77777777" w:rsidR="00297B86" w:rsidRDefault="00297B86" w:rsidP="00297B86"/>
                          <w:p w14:paraId="6776DA67"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קיבוץ לפי קריטריון זמן ובחירת צבעים</w:t>
                            </w:r>
                            <w:r w:rsidRPr="00C13168">
                              <w:rPr>
                                <w:rFonts w:asciiTheme="minorBidi" w:hAnsiTheme="minorBidi" w:cstheme="minorBidi"/>
                                <w:b/>
                                <w:bCs/>
                                <w:rtl/>
                                <w:lang w:bidi="he-IL"/>
                              </w:rPr>
                              <w:t>:</w:t>
                            </w:r>
                          </w:p>
                          <w:p w14:paraId="55A57FAD" w14:textId="77777777" w:rsidR="00297B86" w:rsidRDefault="00297B86" w:rsidP="00297B86"/>
                          <w:p w14:paraId="491FFD05"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האנימציה בהתחלה</w:t>
                            </w:r>
                            <w:r w:rsidRPr="00C13168">
                              <w:rPr>
                                <w:rFonts w:asciiTheme="minorBidi" w:hAnsiTheme="minorBidi" w:cstheme="minorBidi"/>
                                <w:b/>
                                <w:bCs/>
                                <w:rtl/>
                                <w:lang w:bidi="he-IL"/>
                              </w:rPr>
                              <w:t>:</w:t>
                            </w:r>
                          </w:p>
                          <w:p w14:paraId="6B3A753E" w14:textId="77777777" w:rsidR="00297B86" w:rsidRDefault="00297B86" w:rsidP="00297B86"/>
                          <w:p w14:paraId="3CB0AFDA"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האנימציה בהתחלה</w:t>
                            </w:r>
                            <w:r w:rsidRPr="00C13168">
                              <w:rPr>
                                <w:rFonts w:asciiTheme="minorBidi" w:hAnsiTheme="minorBidi" w:cstheme="minorBidi"/>
                                <w:b/>
                                <w:bCs/>
                                <w:rtl/>
                                <w:lang w:bidi="he-IL"/>
                              </w:rPr>
                              <w:t>:</w:t>
                            </w:r>
                          </w:p>
                          <w:p w14:paraId="6157206D" w14:textId="77777777" w:rsidR="00297B86" w:rsidRDefault="00297B86" w:rsidP="00297B86"/>
                          <w:p w14:paraId="6683D474"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על נקודה מסוימת:</w:t>
                            </w:r>
                          </w:p>
                          <w:p w14:paraId="6A7A64B1" w14:textId="77777777" w:rsidR="00297B86" w:rsidRDefault="00297B86" w:rsidP="00297B86"/>
                          <w:p w14:paraId="7475D27C"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כששמים את העכבר מעל נקודה מסוימת:</w:t>
                            </w:r>
                          </w:p>
                          <w:p w14:paraId="6718C65F" w14:textId="77777777" w:rsidR="00297B86" w:rsidRDefault="00297B86" w:rsidP="00297B86"/>
                          <w:p w14:paraId="3C7F16EF"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כששמים את הקיבוץ לפי קריטריון זמן ובחירת צבעים</w:t>
                            </w:r>
                            <w:r w:rsidRPr="00C13168">
                              <w:rPr>
                                <w:rFonts w:asciiTheme="minorBidi" w:hAnsiTheme="minorBidi" w:cstheme="minorBidi"/>
                                <w:b/>
                                <w:bCs/>
                                <w:rtl/>
                                <w:lang w:bidi="he-IL"/>
                              </w:rPr>
                              <w:t>:</w:t>
                            </w:r>
                          </w:p>
                          <w:p w14:paraId="729FA24B" w14:textId="77777777" w:rsidR="00297B86" w:rsidRDefault="00297B86" w:rsidP="00297B86"/>
                          <w:p w14:paraId="7121FE6B"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קיבוץ לפי קריטריון זמן ובחירת צבעים</w:t>
                            </w:r>
                            <w:r w:rsidRPr="00C13168">
                              <w:rPr>
                                <w:rFonts w:asciiTheme="minorBidi" w:hAnsiTheme="minorBidi" w:cstheme="minorBidi"/>
                                <w:b/>
                                <w:bCs/>
                                <w:rtl/>
                                <w:lang w:bidi="he-IL"/>
                              </w:rPr>
                              <w:t>:</w:t>
                            </w:r>
                          </w:p>
                          <w:p w14:paraId="402A53B8" w14:textId="77777777" w:rsidR="00297B86" w:rsidRDefault="00297B86" w:rsidP="00297B86"/>
                          <w:p w14:paraId="32DA95A2"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האנימציה בהתחלה</w:t>
                            </w:r>
                            <w:r w:rsidRPr="00C13168">
                              <w:rPr>
                                <w:rFonts w:asciiTheme="minorBidi" w:hAnsiTheme="minorBidi" w:cstheme="minorBidi"/>
                                <w:b/>
                                <w:bCs/>
                                <w:rtl/>
                                <w:lang w:bidi="he-IL"/>
                              </w:rPr>
                              <w:t>:</w:t>
                            </w:r>
                          </w:p>
                          <w:p w14:paraId="06AB2EE3" w14:textId="77777777" w:rsidR="00297B86" w:rsidRDefault="00297B86" w:rsidP="00297B86"/>
                          <w:p w14:paraId="7032756E"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האנימציה בהתחלה</w:t>
                            </w:r>
                            <w:r w:rsidRPr="00C13168">
                              <w:rPr>
                                <w:rFonts w:asciiTheme="minorBidi" w:hAnsiTheme="minorBidi" w:cstheme="minorBidi"/>
                                <w:b/>
                                <w:bCs/>
                                <w:rtl/>
                                <w:lang w:bidi="he-IL"/>
                              </w:rPr>
                              <w:t>:</w:t>
                            </w:r>
                          </w:p>
                          <w:p w14:paraId="5ACFFB4A" w14:textId="77777777" w:rsidR="00297B86" w:rsidRDefault="00297B86" w:rsidP="00297B86"/>
                          <w:p w14:paraId="77E8294F"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על נקודה מסוימת:</w:t>
                            </w:r>
                          </w:p>
                          <w:p w14:paraId="2085BD54" w14:textId="77777777" w:rsidR="00297B86" w:rsidRDefault="00297B86" w:rsidP="00297B86"/>
                          <w:p w14:paraId="45BCFC48"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כששמים את העכבר מעל נקודה מסוימת:</w:t>
                            </w:r>
                          </w:p>
                          <w:p w14:paraId="7E273BE8" w14:textId="77777777" w:rsidR="00297B86" w:rsidRDefault="00297B86" w:rsidP="00297B86"/>
                          <w:p w14:paraId="423226BF"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כששמים את הקיבוץ לפי קריטריון זמן ובחירת צבעים</w:t>
                            </w:r>
                            <w:r w:rsidRPr="00C13168">
                              <w:rPr>
                                <w:rFonts w:asciiTheme="minorBidi" w:hAnsiTheme="minorBidi" w:cstheme="minorBidi"/>
                                <w:b/>
                                <w:bCs/>
                                <w:rtl/>
                                <w:lang w:bidi="he-IL"/>
                              </w:rPr>
                              <w:t>:</w:t>
                            </w:r>
                          </w:p>
                          <w:p w14:paraId="190543C8" w14:textId="77777777" w:rsidR="00297B86" w:rsidRDefault="00297B86" w:rsidP="00297B86"/>
                          <w:p w14:paraId="7A0613B0"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קיבוץ לפי קריטריון זמן ובחירת צבעים</w:t>
                            </w:r>
                            <w:r w:rsidRPr="00C13168">
                              <w:rPr>
                                <w:rFonts w:asciiTheme="minorBidi" w:hAnsiTheme="minorBidi" w:cstheme="minorBidi"/>
                                <w:b/>
                                <w:bCs/>
                                <w:rtl/>
                                <w:lang w:bidi="he-IL"/>
                              </w:rPr>
                              <w:t>:</w:t>
                            </w:r>
                          </w:p>
                          <w:p w14:paraId="562E4471" w14:textId="77777777" w:rsidR="00297B86" w:rsidRDefault="00297B86" w:rsidP="00297B86"/>
                          <w:p w14:paraId="4804867B"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האנימציה בהתחלה</w:t>
                            </w:r>
                            <w:r w:rsidRPr="00C13168">
                              <w:rPr>
                                <w:rFonts w:asciiTheme="minorBidi" w:hAnsiTheme="minorBidi" w:cstheme="minorBidi"/>
                                <w:b/>
                                <w:bCs/>
                                <w:rtl/>
                                <w:lang w:bidi="he-IL"/>
                              </w:rPr>
                              <w:t>:</w:t>
                            </w:r>
                          </w:p>
                          <w:p w14:paraId="70A7F7F2" w14:textId="77777777" w:rsidR="00297B86" w:rsidRDefault="00297B86" w:rsidP="00297B86"/>
                          <w:p w14:paraId="76DFE1E4"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האנימציה בהתחלה</w:t>
                            </w:r>
                            <w:r w:rsidRPr="00C13168">
                              <w:rPr>
                                <w:rFonts w:asciiTheme="minorBidi" w:hAnsiTheme="minorBidi" w:cstheme="minorBidi"/>
                                <w:b/>
                                <w:bCs/>
                                <w:rtl/>
                                <w:lang w:bidi="he-IL"/>
                              </w:rPr>
                              <w:t>:</w:t>
                            </w:r>
                          </w:p>
                          <w:p w14:paraId="05E9E616" w14:textId="77777777" w:rsidR="00297B86" w:rsidRDefault="00297B86" w:rsidP="00297B86"/>
                          <w:p w14:paraId="792C9003" w14:textId="77777777" w:rsidR="00297B86" w:rsidRDefault="00297B86" w:rsidP="00297B86">
                            <w:pPr>
                              <w:rPr>
                                <w:rFonts w:asciiTheme="minorBidi" w:hAnsiTheme="minorBidi" w:cstheme="minorBidi"/>
                                <w:b/>
                                <w:bCs/>
                                <w:rtl/>
                                <w:lang w:bidi="he-IL"/>
                              </w:rPr>
                            </w:pPr>
                            <w:r>
                              <w:rPr>
                                <w:rFonts w:asciiTheme="minorBidi" w:hAnsiTheme="minorBidi" w:cstheme="minorBidi" w:hint="cs"/>
                                <w:b/>
                                <w:bCs/>
                                <w:rtl/>
                                <w:lang w:bidi="he-IL"/>
                              </w:rPr>
                              <w:t xml:space="preserve">על </w:t>
                            </w:r>
                            <w:proofErr w:type="spellStart"/>
                            <w:r>
                              <w:rPr>
                                <w:rFonts w:asciiTheme="minorBidi" w:hAnsiTheme="minorBidi" w:cstheme="minorBidi" w:hint="cs"/>
                                <w:b/>
                                <w:bCs/>
                                <w:rtl/>
                                <w:lang w:bidi="he-IL"/>
                              </w:rPr>
                              <w:t>נקותמיכה</w:t>
                            </w:r>
                            <w:proofErr w:type="spellEnd"/>
                            <w:r>
                              <w:rPr>
                                <w:rFonts w:asciiTheme="minorBidi" w:hAnsiTheme="minorBidi" w:cstheme="minorBidi" w:hint="cs"/>
                                <w:b/>
                                <w:bCs/>
                                <w:rtl/>
                                <w:lang w:bidi="he-IL"/>
                              </w:rPr>
                              <w:t xml:space="preserve"> עבור</w:t>
                            </w:r>
                          </w:p>
                          <w:p w14:paraId="3D9DC1DE"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עיוורי צבעים</w:t>
                            </w:r>
                            <w:r w:rsidRPr="00C13168">
                              <w:rPr>
                                <w:rFonts w:asciiTheme="minorBidi" w:hAnsiTheme="minorBidi" w:cstheme="minorBidi"/>
                                <w:b/>
                                <w:bCs/>
                                <w:rtl/>
                                <w:lang w:bidi="he-IL"/>
                              </w:rPr>
                              <w:t>:</w:t>
                            </w:r>
                          </w:p>
                          <w:p w14:paraId="6823485F" w14:textId="77777777" w:rsidR="00297B86" w:rsidRDefault="00297B86" w:rsidP="00297B86"/>
                          <w:p w14:paraId="2C9C65D7" w14:textId="77777777" w:rsidR="00297B86" w:rsidRDefault="00297B86" w:rsidP="00297B86">
                            <w:pPr>
                              <w:rPr>
                                <w:rFonts w:asciiTheme="minorBidi" w:hAnsiTheme="minorBidi" w:cstheme="minorBidi"/>
                                <w:b/>
                                <w:bCs/>
                                <w:rtl/>
                                <w:lang w:bidi="he-IL"/>
                              </w:rPr>
                            </w:pPr>
                            <w:r>
                              <w:rPr>
                                <w:rFonts w:asciiTheme="minorBidi" w:hAnsiTheme="minorBidi" w:cstheme="minorBidi" w:hint="cs"/>
                                <w:b/>
                                <w:bCs/>
                                <w:rtl/>
                                <w:lang w:bidi="he-IL"/>
                              </w:rPr>
                              <w:t>תמיכה עבור</w:t>
                            </w:r>
                          </w:p>
                          <w:p w14:paraId="06FBB037"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עיוורי צבעים</w:t>
                            </w:r>
                            <w:r w:rsidRPr="00C13168">
                              <w:rPr>
                                <w:rFonts w:asciiTheme="minorBidi" w:hAnsiTheme="minorBidi" w:cstheme="minorBidi"/>
                                <w:b/>
                                <w:bCs/>
                                <w:rtl/>
                                <w:lang w:bidi="he-IL"/>
                              </w:rPr>
                              <w:t>:</w:t>
                            </w:r>
                          </w:p>
                          <w:p w14:paraId="00A3EFEC" w14:textId="77777777" w:rsidR="00297B86" w:rsidRDefault="00297B86" w:rsidP="00297B86"/>
                          <w:p w14:paraId="2C37DE38" w14:textId="77777777" w:rsidR="00297B86" w:rsidRDefault="00297B86" w:rsidP="00297B86">
                            <w:pPr>
                              <w:rPr>
                                <w:rFonts w:asciiTheme="minorBidi" w:hAnsiTheme="minorBidi" w:cstheme="minorBidi"/>
                                <w:b/>
                                <w:bCs/>
                                <w:rtl/>
                                <w:lang w:bidi="he-IL"/>
                              </w:rPr>
                            </w:pPr>
                            <w:r>
                              <w:rPr>
                                <w:rFonts w:asciiTheme="minorBidi" w:hAnsiTheme="minorBidi" w:cstheme="minorBidi" w:hint="cs"/>
                                <w:b/>
                                <w:bCs/>
                                <w:rtl/>
                                <w:lang w:bidi="he-IL"/>
                              </w:rPr>
                              <w:t>תמיכה עבור</w:t>
                            </w:r>
                          </w:p>
                          <w:p w14:paraId="7654C7A2"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עיוורי צבעים</w:t>
                            </w:r>
                            <w:r w:rsidRPr="00C13168">
                              <w:rPr>
                                <w:rFonts w:asciiTheme="minorBidi" w:hAnsiTheme="minorBidi" w:cstheme="minorBidi"/>
                                <w:b/>
                                <w:bCs/>
                                <w:rtl/>
                                <w:lang w:bidi="he-IL"/>
                              </w:rPr>
                              <w:t>:</w:t>
                            </w:r>
                          </w:p>
                          <w:p w14:paraId="2D7B8D86" w14:textId="77777777" w:rsidR="00297B86" w:rsidRDefault="00297B86" w:rsidP="00297B86"/>
                          <w:p w14:paraId="77F10CB1" w14:textId="77777777" w:rsidR="00297B86" w:rsidRDefault="00297B86" w:rsidP="00297B86">
                            <w:pPr>
                              <w:rPr>
                                <w:rFonts w:asciiTheme="minorBidi" w:hAnsiTheme="minorBidi" w:cstheme="minorBidi"/>
                                <w:b/>
                                <w:bCs/>
                                <w:rtl/>
                                <w:lang w:bidi="he-IL"/>
                              </w:rPr>
                            </w:pPr>
                            <w:r>
                              <w:rPr>
                                <w:rFonts w:asciiTheme="minorBidi" w:hAnsiTheme="minorBidi" w:cstheme="minorBidi" w:hint="cs"/>
                                <w:b/>
                                <w:bCs/>
                                <w:rtl/>
                                <w:lang w:bidi="he-IL"/>
                              </w:rPr>
                              <w:t>תמיכה עבור</w:t>
                            </w:r>
                          </w:p>
                          <w:p w14:paraId="7580D949"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עיוורי צבעים</w:t>
                            </w:r>
                            <w:r w:rsidRPr="00C13168">
                              <w:rPr>
                                <w:rFonts w:asciiTheme="minorBidi" w:hAnsiTheme="minorBidi" w:cstheme="minorBidi"/>
                                <w:b/>
                                <w:bCs/>
                                <w:rtl/>
                                <w:lang w:bidi="he-IL"/>
                              </w:rPr>
                              <w:t>:</w:t>
                            </w:r>
                          </w:p>
                          <w:p w14:paraId="6B1CB071" w14:textId="77777777" w:rsidR="00297B86" w:rsidRDefault="00297B86" w:rsidP="00297B86"/>
                          <w:p w14:paraId="46A9C0AF" w14:textId="77777777" w:rsidR="00297B86" w:rsidRDefault="00297B86" w:rsidP="00297B86">
                            <w:pPr>
                              <w:rPr>
                                <w:rFonts w:asciiTheme="minorBidi" w:hAnsiTheme="minorBidi" w:cstheme="minorBidi"/>
                                <w:b/>
                                <w:bCs/>
                                <w:rtl/>
                                <w:lang w:bidi="he-IL"/>
                              </w:rPr>
                            </w:pPr>
                            <w:r>
                              <w:rPr>
                                <w:rFonts w:asciiTheme="minorBidi" w:hAnsiTheme="minorBidi" w:cstheme="minorBidi" w:hint="cs"/>
                                <w:b/>
                                <w:bCs/>
                                <w:rtl/>
                                <w:lang w:bidi="he-IL"/>
                              </w:rPr>
                              <w:t>תמיכה עבור</w:t>
                            </w:r>
                          </w:p>
                          <w:p w14:paraId="7951C71F"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עיוורי צבעים</w:t>
                            </w:r>
                            <w:r w:rsidRPr="00C13168">
                              <w:rPr>
                                <w:rFonts w:asciiTheme="minorBidi" w:hAnsiTheme="minorBidi" w:cstheme="minorBidi"/>
                                <w:b/>
                                <w:bCs/>
                                <w:rtl/>
                                <w:lang w:bidi="he-IL"/>
                              </w:rPr>
                              <w:t>:</w:t>
                            </w:r>
                          </w:p>
                          <w:p w14:paraId="5150F063" w14:textId="77777777" w:rsidR="00297B86" w:rsidRDefault="00297B86" w:rsidP="00297B86"/>
                          <w:p w14:paraId="2922F72F" w14:textId="77777777" w:rsidR="00297B86" w:rsidRDefault="00297B86" w:rsidP="00297B86">
                            <w:pPr>
                              <w:rPr>
                                <w:rFonts w:asciiTheme="minorBidi" w:hAnsiTheme="minorBidi" w:cstheme="minorBidi"/>
                                <w:b/>
                                <w:bCs/>
                                <w:rtl/>
                                <w:lang w:bidi="he-IL"/>
                              </w:rPr>
                            </w:pPr>
                            <w:r>
                              <w:rPr>
                                <w:rFonts w:asciiTheme="minorBidi" w:hAnsiTheme="minorBidi" w:cstheme="minorBidi" w:hint="cs"/>
                                <w:b/>
                                <w:bCs/>
                                <w:rtl/>
                                <w:lang w:bidi="he-IL"/>
                              </w:rPr>
                              <w:t>תמיכה עבור</w:t>
                            </w:r>
                          </w:p>
                          <w:p w14:paraId="3D718B29"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עיוורי צבעים</w:t>
                            </w:r>
                            <w:r w:rsidRPr="00C13168">
                              <w:rPr>
                                <w:rFonts w:asciiTheme="minorBidi" w:hAnsiTheme="minorBidi" w:cstheme="minorBidi"/>
                                <w:b/>
                                <w:bCs/>
                                <w:rtl/>
                                <w:lang w:bidi="he-IL"/>
                              </w:rPr>
                              <w:t>:</w:t>
                            </w:r>
                          </w:p>
                          <w:p w14:paraId="47F46981" w14:textId="77777777" w:rsidR="00297B86" w:rsidRDefault="00297B86" w:rsidP="00297B86"/>
                          <w:p w14:paraId="068049E4" w14:textId="77777777" w:rsidR="00297B86" w:rsidRDefault="00297B86" w:rsidP="00297B86">
                            <w:pPr>
                              <w:rPr>
                                <w:rFonts w:asciiTheme="minorBidi" w:hAnsiTheme="minorBidi" w:cstheme="minorBidi"/>
                                <w:b/>
                                <w:bCs/>
                                <w:rtl/>
                                <w:lang w:bidi="he-IL"/>
                              </w:rPr>
                            </w:pPr>
                            <w:r>
                              <w:rPr>
                                <w:rFonts w:asciiTheme="minorBidi" w:hAnsiTheme="minorBidi" w:cstheme="minorBidi" w:hint="cs"/>
                                <w:b/>
                                <w:bCs/>
                                <w:rtl/>
                                <w:lang w:bidi="he-IL"/>
                              </w:rPr>
                              <w:t>תמיכה עבור</w:t>
                            </w:r>
                          </w:p>
                          <w:p w14:paraId="029F6302"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עיוורי צבעים</w:t>
                            </w:r>
                            <w:r w:rsidRPr="00C13168">
                              <w:rPr>
                                <w:rFonts w:asciiTheme="minorBidi" w:hAnsiTheme="minorBidi" w:cstheme="minorBidi"/>
                                <w:b/>
                                <w:bCs/>
                                <w:rtl/>
                                <w:lang w:bidi="he-IL"/>
                              </w:rPr>
                              <w:t>:</w:t>
                            </w:r>
                          </w:p>
                          <w:p w14:paraId="37A5F987" w14:textId="77777777" w:rsidR="00297B86" w:rsidRDefault="00297B86" w:rsidP="00297B86"/>
                          <w:p w14:paraId="7562738E" w14:textId="77777777" w:rsidR="00297B86" w:rsidRDefault="00297B86" w:rsidP="00297B86">
                            <w:pPr>
                              <w:rPr>
                                <w:rFonts w:asciiTheme="minorBidi" w:hAnsiTheme="minorBidi" w:cstheme="minorBidi"/>
                                <w:b/>
                                <w:bCs/>
                                <w:rtl/>
                                <w:lang w:bidi="he-IL"/>
                              </w:rPr>
                            </w:pPr>
                            <w:r>
                              <w:rPr>
                                <w:rFonts w:asciiTheme="minorBidi" w:hAnsiTheme="minorBidi" w:cstheme="minorBidi" w:hint="cs"/>
                                <w:b/>
                                <w:bCs/>
                                <w:rtl/>
                                <w:lang w:bidi="he-IL"/>
                              </w:rPr>
                              <w:t>תמיכה עבור</w:t>
                            </w:r>
                          </w:p>
                          <w:p w14:paraId="5CF7F250"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עיוורי צבעים</w:t>
                            </w:r>
                            <w:r w:rsidRPr="00C13168">
                              <w:rPr>
                                <w:rFonts w:asciiTheme="minorBidi" w:hAnsiTheme="minorBidi" w:cstheme="minorBidi"/>
                                <w:b/>
                                <w:bCs/>
                                <w:rtl/>
                                <w:lang w:bidi="he-IL"/>
                              </w:rPr>
                              <w:t>:</w:t>
                            </w:r>
                          </w:p>
                          <w:p w14:paraId="2F17DE46" w14:textId="77777777" w:rsidR="00297B86" w:rsidRDefault="00297B86" w:rsidP="00297B86"/>
                          <w:p w14:paraId="41B6FCE5" w14:textId="77777777" w:rsidR="00297B86" w:rsidRDefault="00297B86" w:rsidP="00297B86">
                            <w:pPr>
                              <w:rPr>
                                <w:rFonts w:asciiTheme="minorBidi" w:hAnsiTheme="minorBidi" w:cstheme="minorBidi"/>
                                <w:b/>
                                <w:bCs/>
                                <w:rtl/>
                                <w:lang w:bidi="he-IL"/>
                              </w:rPr>
                            </w:pPr>
                            <w:r>
                              <w:rPr>
                                <w:rFonts w:asciiTheme="minorBidi" w:hAnsiTheme="minorBidi" w:cstheme="minorBidi" w:hint="cs"/>
                                <w:b/>
                                <w:bCs/>
                                <w:rtl/>
                                <w:lang w:bidi="he-IL"/>
                              </w:rPr>
                              <w:t>תמיכה עבור</w:t>
                            </w:r>
                          </w:p>
                          <w:p w14:paraId="2410B263"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עיוורי צבעים</w:t>
                            </w:r>
                            <w:r w:rsidRPr="00C13168">
                              <w:rPr>
                                <w:rFonts w:asciiTheme="minorBidi" w:hAnsiTheme="minorBidi" w:cstheme="minorBidi"/>
                                <w:b/>
                                <w:bCs/>
                                <w:rtl/>
                                <w:lang w:bidi="he-IL"/>
                              </w:rPr>
                              <w:t>:</w:t>
                            </w:r>
                          </w:p>
                          <w:p w14:paraId="2F984799" w14:textId="77777777" w:rsidR="00297B86" w:rsidRDefault="00297B86" w:rsidP="00297B86"/>
                          <w:p w14:paraId="7FFF84EE" w14:textId="77777777" w:rsidR="00297B86" w:rsidRDefault="00297B86" w:rsidP="00297B86">
                            <w:pPr>
                              <w:rPr>
                                <w:rFonts w:asciiTheme="minorBidi" w:hAnsiTheme="minorBidi" w:cstheme="minorBidi"/>
                                <w:b/>
                                <w:bCs/>
                                <w:rtl/>
                                <w:lang w:bidi="he-IL"/>
                              </w:rPr>
                            </w:pPr>
                            <w:r>
                              <w:rPr>
                                <w:rFonts w:asciiTheme="minorBidi" w:hAnsiTheme="minorBidi" w:cstheme="minorBidi" w:hint="cs"/>
                                <w:b/>
                                <w:bCs/>
                                <w:rtl/>
                                <w:lang w:bidi="he-IL"/>
                              </w:rPr>
                              <w:t>תמיכה עבור</w:t>
                            </w:r>
                          </w:p>
                          <w:p w14:paraId="089BA230"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עיוורי צבעים</w:t>
                            </w:r>
                            <w:r w:rsidRPr="00C13168">
                              <w:rPr>
                                <w:rFonts w:asciiTheme="minorBidi" w:hAnsiTheme="minorBidi" w:cstheme="minorBidi"/>
                                <w:b/>
                                <w:bCs/>
                                <w:rtl/>
                                <w:lang w:bidi="he-IL"/>
                              </w:rPr>
                              <w:t>:</w:t>
                            </w:r>
                          </w:p>
                          <w:p w14:paraId="55A9CB80" w14:textId="77777777" w:rsidR="00297B86" w:rsidRDefault="00297B86" w:rsidP="00297B86"/>
                          <w:p w14:paraId="6DF0D2F3" w14:textId="77777777" w:rsidR="00297B86" w:rsidRDefault="00297B86" w:rsidP="00297B86">
                            <w:pPr>
                              <w:rPr>
                                <w:rFonts w:asciiTheme="minorBidi" w:hAnsiTheme="minorBidi" w:cstheme="minorBidi"/>
                                <w:b/>
                                <w:bCs/>
                                <w:rtl/>
                                <w:lang w:bidi="he-IL"/>
                              </w:rPr>
                            </w:pPr>
                            <w:r>
                              <w:rPr>
                                <w:rFonts w:asciiTheme="minorBidi" w:hAnsiTheme="minorBidi" w:cstheme="minorBidi" w:hint="cs"/>
                                <w:b/>
                                <w:bCs/>
                                <w:rtl/>
                                <w:lang w:bidi="he-IL"/>
                              </w:rPr>
                              <w:t>תמיכה עבור</w:t>
                            </w:r>
                          </w:p>
                          <w:p w14:paraId="4AD9B23B"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עיוורי צבעים</w:t>
                            </w:r>
                            <w:r w:rsidRPr="00C13168">
                              <w:rPr>
                                <w:rFonts w:asciiTheme="minorBidi" w:hAnsiTheme="minorBidi" w:cstheme="minorBidi"/>
                                <w:b/>
                                <w:bCs/>
                                <w:rtl/>
                                <w:lang w:bidi="he-IL"/>
                              </w:rPr>
                              <w:t>:</w:t>
                            </w:r>
                          </w:p>
                          <w:p w14:paraId="1C976850" w14:textId="77777777" w:rsidR="00297B86" w:rsidRDefault="00297B86" w:rsidP="00297B86"/>
                          <w:p w14:paraId="77898799" w14:textId="77777777" w:rsidR="00297B86" w:rsidRDefault="00297B86" w:rsidP="00297B86">
                            <w:pPr>
                              <w:rPr>
                                <w:rFonts w:asciiTheme="minorBidi" w:hAnsiTheme="minorBidi" w:cstheme="minorBidi"/>
                                <w:b/>
                                <w:bCs/>
                                <w:rtl/>
                                <w:lang w:bidi="he-IL"/>
                              </w:rPr>
                            </w:pPr>
                            <w:r>
                              <w:rPr>
                                <w:rFonts w:asciiTheme="minorBidi" w:hAnsiTheme="minorBidi" w:cstheme="minorBidi" w:hint="cs"/>
                                <w:b/>
                                <w:bCs/>
                                <w:rtl/>
                                <w:lang w:bidi="he-IL"/>
                              </w:rPr>
                              <w:t>תמיכה עבור</w:t>
                            </w:r>
                          </w:p>
                          <w:p w14:paraId="7223DDCF"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עיוורי צבעים</w:t>
                            </w:r>
                            <w:r w:rsidRPr="00C13168">
                              <w:rPr>
                                <w:rFonts w:asciiTheme="minorBidi" w:hAnsiTheme="minorBidi" w:cstheme="minorBidi"/>
                                <w:b/>
                                <w:bCs/>
                                <w:rtl/>
                                <w:lang w:bidi="he-IL"/>
                              </w:rPr>
                              <w:t>:</w:t>
                            </w:r>
                          </w:p>
                          <w:p w14:paraId="65013752" w14:textId="77777777" w:rsidR="00297B86" w:rsidRDefault="00297B86" w:rsidP="00297B86"/>
                          <w:p w14:paraId="7AB43EFE" w14:textId="77777777" w:rsidR="00297B86" w:rsidRDefault="00297B86" w:rsidP="00297B86">
                            <w:pPr>
                              <w:rPr>
                                <w:rFonts w:asciiTheme="minorBidi" w:hAnsiTheme="minorBidi" w:cstheme="minorBidi"/>
                                <w:b/>
                                <w:bCs/>
                                <w:rtl/>
                                <w:lang w:bidi="he-IL"/>
                              </w:rPr>
                            </w:pPr>
                            <w:r>
                              <w:rPr>
                                <w:rFonts w:asciiTheme="minorBidi" w:hAnsiTheme="minorBidi" w:cstheme="minorBidi" w:hint="cs"/>
                                <w:b/>
                                <w:bCs/>
                                <w:rtl/>
                                <w:lang w:bidi="he-IL"/>
                              </w:rPr>
                              <w:t>תמיכה עבור</w:t>
                            </w:r>
                          </w:p>
                          <w:p w14:paraId="6FE1A04A"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עיוורי צבעים</w:t>
                            </w:r>
                            <w:r w:rsidRPr="00C13168">
                              <w:rPr>
                                <w:rFonts w:asciiTheme="minorBidi" w:hAnsiTheme="minorBidi" w:cstheme="minorBidi"/>
                                <w:b/>
                                <w:bCs/>
                                <w:rtl/>
                                <w:lang w:bidi="he-IL"/>
                              </w:rPr>
                              <w:t>:</w:t>
                            </w:r>
                          </w:p>
                          <w:p w14:paraId="3DCF2733" w14:textId="77777777" w:rsidR="00297B86" w:rsidRDefault="00297B86" w:rsidP="00297B86"/>
                          <w:p w14:paraId="4F1FB428" w14:textId="77777777" w:rsidR="00297B86" w:rsidRDefault="00297B86" w:rsidP="00297B86">
                            <w:pPr>
                              <w:rPr>
                                <w:rFonts w:asciiTheme="minorBidi" w:hAnsiTheme="minorBidi" w:cstheme="minorBidi"/>
                                <w:b/>
                                <w:bCs/>
                                <w:rtl/>
                                <w:lang w:bidi="he-IL"/>
                              </w:rPr>
                            </w:pPr>
                            <w:r>
                              <w:rPr>
                                <w:rFonts w:asciiTheme="minorBidi" w:hAnsiTheme="minorBidi" w:cstheme="minorBidi" w:hint="cs"/>
                                <w:b/>
                                <w:bCs/>
                                <w:rtl/>
                                <w:lang w:bidi="he-IL"/>
                              </w:rPr>
                              <w:t>תמיכה עבור</w:t>
                            </w:r>
                          </w:p>
                          <w:p w14:paraId="0E4F3A33"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עיוורי צבעים</w:t>
                            </w:r>
                            <w:r w:rsidRPr="00C13168">
                              <w:rPr>
                                <w:rFonts w:asciiTheme="minorBidi" w:hAnsiTheme="minorBidi" w:cstheme="minorBidi"/>
                                <w:b/>
                                <w:bCs/>
                                <w:rtl/>
                                <w:lang w:bidi="he-IL"/>
                              </w:rPr>
                              <w:t>:</w:t>
                            </w:r>
                          </w:p>
                          <w:p w14:paraId="10787DF0" w14:textId="77777777" w:rsidR="00297B86" w:rsidRDefault="00297B86" w:rsidP="00297B86"/>
                          <w:p w14:paraId="798417A2" w14:textId="77777777" w:rsidR="00297B86" w:rsidRDefault="00297B86" w:rsidP="00297B86">
                            <w:pPr>
                              <w:rPr>
                                <w:rFonts w:asciiTheme="minorBidi" w:hAnsiTheme="minorBidi" w:cstheme="minorBidi"/>
                                <w:b/>
                                <w:bCs/>
                                <w:rtl/>
                                <w:lang w:bidi="he-IL"/>
                              </w:rPr>
                            </w:pPr>
                            <w:r>
                              <w:rPr>
                                <w:rFonts w:asciiTheme="minorBidi" w:hAnsiTheme="minorBidi" w:cstheme="minorBidi" w:hint="cs"/>
                                <w:b/>
                                <w:bCs/>
                                <w:rtl/>
                                <w:lang w:bidi="he-IL"/>
                              </w:rPr>
                              <w:t>תמיכה עבור</w:t>
                            </w:r>
                          </w:p>
                          <w:p w14:paraId="5B8B8B93"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עיוורי צבעים</w:t>
                            </w:r>
                            <w:r w:rsidRPr="00C13168">
                              <w:rPr>
                                <w:rFonts w:asciiTheme="minorBidi" w:hAnsiTheme="minorBidi" w:cstheme="minorBidi"/>
                                <w:b/>
                                <w:bCs/>
                                <w:rtl/>
                                <w:lang w:bidi="he-IL"/>
                              </w:rPr>
                              <w:t>:</w:t>
                            </w:r>
                          </w:p>
                          <w:p w14:paraId="13766BA2" w14:textId="77777777" w:rsidR="00297B86" w:rsidRDefault="00297B86" w:rsidP="00297B86"/>
                          <w:p w14:paraId="410BE88A" w14:textId="77777777" w:rsidR="00297B86" w:rsidRDefault="00297B86" w:rsidP="00297B86">
                            <w:pPr>
                              <w:rPr>
                                <w:rFonts w:asciiTheme="minorBidi" w:hAnsiTheme="minorBidi" w:cstheme="minorBidi"/>
                                <w:b/>
                                <w:bCs/>
                                <w:rtl/>
                                <w:lang w:bidi="he-IL"/>
                              </w:rPr>
                            </w:pPr>
                            <w:r>
                              <w:rPr>
                                <w:rFonts w:asciiTheme="minorBidi" w:hAnsiTheme="minorBidi" w:cstheme="minorBidi" w:hint="cs"/>
                                <w:b/>
                                <w:bCs/>
                                <w:rtl/>
                                <w:lang w:bidi="he-IL"/>
                              </w:rPr>
                              <w:t>תמיכה עבור</w:t>
                            </w:r>
                          </w:p>
                          <w:p w14:paraId="00E4C2F0"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עיוורי צבעים</w:t>
                            </w:r>
                            <w:r w:rsidRPr="00C13168">
                              <w:rPr>
                                <w:rFonts w:asciiTheme="minorBidi" w:hAnsiTheme="minorBidi" w:cstheme="minorBidi"/>
                                <w:b/>
                                <w:bCs/>
                                <w:rtl/>
                                <w:lang w:bidi="he-IL"/>
                              </w:rPr>
                              <w:t>:</w:t>
                            </w:r>
                          </w:p>
                          <w:p w14:paraId="63172BA1" w14:textId="77777777" w:rsidR="00297B86" w:rsidRDefault="00297B86" w:rsidP="00297B86"/>
                          <w:p w14:paraId="0AF1B368"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קיבוץ לפי קריטריון זמן ובחירת צבעים</w:t>
                            </w:r>
                            <w:r w:rsidRPr="00C13168">
                              <w:rPr>
                                <w:rFonts w:asciiTheme="minorBidi" w:hAnsiTheme="minorBidi" w:cstheme="minorBidi"/>
                                <w:b/>
                                <w:bCs/>
                                <w:rtl/>
                                <w:lang w:bidi="he-IL"/>
                              </w:rPr>
                              <w:t>:</w:t>
                            </w:r>
                          </w:p>
                          <w:p w14:paraId="757C5BA5" w14:textId="77777777" w:rsidR="00297B86" w:rsidRDefault="00297B86" w:rsidP="00297B86"/>
                          <w:p w14:paraId="3ED4B1FE"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קיבוץ לפי קריטריון זמן ובחירת צבעים</w:t>
                            </w:r>
                            <w:r w:rsidRPr="00C13168">
                              <w:rPr>
                                <w:rFonts w:asciiTheme="minorBidi" w:hAnsiTheme="minorBidi" w:cstheme="minorBidi"/>
                                <w:b/>
                                <w:bCs/>
                                <w:rtl/>
                                <w:lang w:bidi="he-IL"/>
                              </w:rPr>
                              <w:t>:</w:t>
                            </w:r>
                          </w:p>
                          <w:p w14:paraId="00BD2A3B" w14:textId="77777777" w:rsidR="00297B86" w:rsidRDefault="00297B86" w:rsidP="00297B86"/>
                          <w:p w14:paraId="7409BB73"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קיבוץ לפי קריטריון זמן ובחירת צבעים</w:t>
                            </w:r>
                            <w:r w:rsidRPr="00C13168">
                              <w:rPr>
                                <w:rFonts w:asciiTheme="minorBidi" w:hAnsiTheme="minorBidi" w:cstheme="minorBidi"/>
                                <w:b/>
                                <w:bCs/>
                                <w:rtl/>
                                <w:lang w:bidi="he-IL"/>
                              </w:rPr>
                              <w:t>:</w:t>
                            </w:r>
                          </w:p>
                          <w:p w14:paraId="34691674" w14:textId="77777777" w:rsidR="00297B86" w:rsidRDefault="00297B86" w:rsidP="00297B86"/>
                          <w:p w14:paraId="3E8F1FE8"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קיבוץ לפי קריטריון זמן ובחירת צבעים</w:t>
                            </w:r>
                            <w:r w:rsidRPr="00C13168">
                              <w:rPr>
                                <w:rFonts w:asciiTheme="minorBidi" w:hAnsiTheme="minorBidi" w:cstheme="minorBidi"/>
                                <w:b/>
                                <w:bCs/>
                                <w:rtl/>
                                <w:lang w:bidi="he-IL"/>
                              </w:rPr>
                              <w:t>:</w:t>
                            </w:r>
                          </w:p>
                          <w:p w14:paraId="13C7D0DD" w14:textId="77777777" w:rsidR="00297B86" w:rsidRDefault="00297B86" w:rsidP="00297B86"/>
                          <w:p w14:paraId="73A46FFF"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קיבוץ לפי קריטריון זמן ובחירת צבעים</w:t>
                            </w:r>
                            <w:r w:rsidRPr="00C13168">
                              <w:rPr>
                                <w:rFonts w:asciiTheme="minorBidi" w:hAnsiTheme="minorBidi" w:cstheme="minorBidi"/>
                                <w:b/>
                                <w:bCs/>
                                <w:rtl/>
                                <w:lang w:bidi="he-IL"/>
                              </w:rPr>
                              <w:t>:</w:t>
                            </w:r>
                          </w:p>
                          <w:p w14:paraId="06696EF2" w14:textId="77777777" w:rsidR="00297B86" w:rsidRDefault="00297B86" w:rsidP="00297B86"/>
                          <w:p w14:paraId="15D1DD35"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קיבוץ לפי קריטריון זמן ובחירת צבעים</w:t>
                            </w:r>
                            <w:r w:rsidRPr="00C13168">
                              <w:rPr>
                                <w:rFonts w:asciiTheme="minorBidi" w:hAnsiTheme="minorBidi" w:cstheme="minorBidi"/>
                                <w:b/>
                                <w:bCs/>
                                <w:rtl/>
                                <w:lang w:bidi="he-IL"/>
                              </w:rPr>
                              <w:t>:</w:t>
                            </w:r>
                          </w:p>
                          <w:p w14:paraId="2F2002F0" w14:textId="77777777" w:rsidR="00297B86" w:rsidRDefault="00297B86" w:rsidP="00297B86"/>
                          <w:p w14:paraId="7A1D6C01"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קיבוץ לפי קריטריון זמן ובחירת צבעים</w:t>
                            </w:r>
                            <w:r w:rsidRPr="00C13168">
                              <w:rPr>
                                <w:rFonts w:asciiTheme="minorBidi" w:hAnsiTheme="minorBidi" w:cstheme="minorBidi"/>
                                <w:b/>
                                <w:bCs/>
                                <w:rtl/>
                                <w:lang w:bidi="he-IL"/>
                              </w:rPr>
                              <w:t>:</w:t>
                            </w:r>
                          </w:p>
                          <w:p w14:paraId="55C552C1" w14:textId="77777777" w:rsidR="00297B86" w:rsidRDefault="00297B86" w:rsidP="00297B86"/>
                          <w:p w14:paraId="0E04A1A4"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קיבוץ לפי קריטריון זמן ובחירת צבעים</w:t>
                            </w:r>
                            <w:r w:rsidRPr="00C13168">
                              <w:rPr>
                                <w:rFonts w:asciiTheme="minorBidi" w:hAnsiTheme="minorBidi" w:cstheme="minorBidi"/>
                                <w:b/>
                                <w:bCs/>
                                <w:rtl/>
                                <w:lang w:bidi="he-IL"/>
                              </w:rPr>
                              <w:t>:</w:t>
                            </w:r>
                          </w:p>
                          <w:p w14:paraId="62B9B6CA" w14:textId="77777777" w:rsidR="00297B86" w:rsidRDefault="00297B86" w:rsidP="00297B86"/>
                          <w:p w14:paraId="09A655A7"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קיבוץ לפי קריטריון זמן ובחירת צבעים</w:t>
                            </w:r>
                            <w:r w:rsidRPr="00C13168">
                              <w:rPr>
                                <w:rFonts w:asciiTheme="minorBidi" w:hAnsiTheme="minorBidi" w:cstheme="minorBidi"/>
                                <w:b/>
                                <w:bCs/>
                                <w:rtl/>
                                <w:lang w:bidi="he-IL"/>
                              </w:rPr>
                              <w:t>:</w:t>
                            </w:r>
                          </w:p>
                          <w:p w14:paraId="4D309B38" w14:textId="77777777" w:rsidR="00297B86" w:rsidRDefault="00297B86" w:rsidP="00297B86"/>
                          <w:p w14:paraId="5CBF8BFC"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קיבוץ לפי קריטריון זמן ובחירת צבעים</w:t>
                            </w:r>
                            <w:r w:rsidRPr="00C13168">
                              <w:rPr>
                                <w:rFonts w:asciiTheme="minorBidi" w:hAnsiTheme="minorBidi" w:cstheme="minorBidi"/>
                                <w:b/>
                                <w:bCs/>
                                <w:rtl/>
                                <w:lang w:bidi="he-IL"/>
                              </w:rPr>
                              <w:t>:</w:t>
                            </w:r>
                          </w:p>
                          <w:p w14:paraId="3B6A17D1" w14:textId="77777777" w:rsidR="00297B86" w:rsidRDefault="00297B86" w:rsidP="00297B86"/>
                          <w:p w14:paraId="70207B86"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קיבוץ לפי קריטריון זמן ובחירת צבעים</w:t>
                            </w:r>
                            <w:r w:rsidRPr="00C13168">
                              <w:rPr>
                                <w:rFonts w:asciiTheme="minorBidi" w:hAnsiTheme="minorBidi" w:cstheme="minorBidi"/>
                                <w:b/>
                                <w:bCs/>
                                <w:rtl/>
                                <w:lang w:bidi="he-IL"/>
                              </w:rPr>
                              <w:t>:</w:t>
                            </w:r>
                          </w:p>
                          <w:p w14:paraId="292FB247" w14:textId="77777777" w:rsidR="00297B86" w:rsidRDefault="00297B86" w:rsidP="00297B86"/>
                          <w:p w14:paraId="25D7052B"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קיבוץ לפי קריטריון זמן ובחירת צבעים</w:t>
                            </w:r>
                            <w:r w:rsidRPr="00C13168">
                              <w:rPr>
                                <w:rFonts w:asciiTheme="minorBidi" w:hAnsiTheme="minorBidi" w:cstheme="minorBidi"/>
                                <w:b/>
                                <w:bCs/>
                                <w:rtl/>
                                <w:lang w:bidi="he-IL"/>
                              </w:rPr>
                              <w:t>:</w:t>
                            </w:r>
                          </w:p>
                          <w:p w14:paraId="44EDFF03" w14:textId="77777777" w:rsidR="00297B86" w:rsidRDefault="00297B86" w:rsidP="00297B86"/>
                          <w:p w14:paraId="795CFF5C"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קיבוץ לפי קריטריון זמן ובחירת צבעים</w:t>
                            </w:r>
                            <w:r w:rsidRPr="00C13168">
                              <w:rPr>
                                <w:rFonts w:asciiTheme="minorBidi" w:hAnsiTheme="minorBidi" w:cstheme="minorBidi"/>
                                <w:b/>
                                <w:bCs/>
                                <w:rtl/>
                                <w:lang w:bidi="he-IL"/>
                              </w:rPr>
                              <w:t>:</w:t>
                            </w:r>
                          </w:p>
                          <w:p w14:paraId="7FBD747D" w14:textId="77777777" w:rsidR="00297B86" w:rsidRDefault="00297B86" w:rsidP="00297B86"/>
                          <w:p w14:paraId="222ADA38"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קיבוץ לפי קריטריון זמן ובחירת צבעים</w:t>
                            </w:r>
                            <w:r w:rsidRPr="00C13168">
                              <w:rPr>
                                <w:rFonts w:asciiTheme="minorBidi" w:hAnsiTheme="minorBidi" w:cstheme="minorBidi"/>
                                <w:b/>
                                <w:bCs/>
                                <w:rtl/>
                                <w:lang w:bidi="he-IL"/>
                              </w:rPr>
                              <w:t>:</w:t>
                            </w:r>
                          </w:p>
                          <w:p w14:paraId="61026517" w14:textId="77777777" w:rsidR="00297B86" w:rsidRDefault="00297B86" w:rsidP="00297B86"/>
                          <w:p w14:paraId="33ED1FE3"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קיבוץ לפי קריטריון זמן ובחירת צבעים</w:t>
                            </w:r>
                            <w:r w:rsidRPr="00C13168">
                              <w:rPr>
                                <w:rFonts w:asciiTheme="minorBidi" w:hAnsiTheme="minorBidi" w:cstheme="minorBidi"/>
                                <w:b/>
                                <w:bCs/>
                                <w:rtl/>
                                <w:lang w:bidi="he-IL"/>
                              </w:rPr>
                              <w:t>:</w:t>
                            </w:r>
                          </w:p>
                          <w:p w14:paraId="2AED1CF6" w14:textId="77777777" w:rsidR="00297B86" w:rsidRDefault="00297B86" w:rsidP="00297B86"/>
                          <w:p w14:paraId="657CC682"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קיבוץ לפי קריטריון זמן ובחירת צבעים</w:t>
                            </w:r>
                            <w:r w:rsidRPr="00C13168">
                              <w:rPr>
                                <w:rFonts w:asciiTheme="minorBidi" w:hAnsiTheme="minorBidi" w:cstheme="minorBidi"/>
                                <w:b/>
                                <w:bCs/>
                                <w:rtl/>
                                <w:lang w:bidi="he-IL"/>
                              </w:rPr>
                              <w:t>:</w:t>
                            </w:r>
                          </w:p>
                          <w:p w14:paraId="7ED84B74" w14:textId="77777777" w:rsidR="00297B86" w:rsidRDefault="00297B86" w:rsidP="00297B86"/>
                          <w:p w14:paraId="4AD3A65D"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לפי קריטריון זמן ובחירת צבעים</w:t>
                            </w:r>
                            <w:r w:rsidRPr="00C13168">
                              <w:rPr>
                                <w:rFonts w:asciiTheme="minorBidi" w:hAnsiTheme="minorBidi" w:cstheme="minorBidi"/>
                                <w:b/>
                                <w:bCs/>
                                <w:rtl/>
                                <w:lang w:bidi="he-IL"/>
                              </w:rPr>
                              <w:t>:</w:t>
                            </w:r>
                          </w:p>
                          <w:p w14:paraId="34A21620" w14:textId="77777777" w:rsidR="00297B86" w:rsidRDefault="00297B86" w:rsidP="00297B86"/>
                          <w:p w14:paraId="4937A962"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קיבוץ לפי קריטריון זמן ובחירת צבעים</w:t>
                            </w:r>
                            <w:r w:rsidRPr="00C13168">
                              <w:rPr>
                                <w:rFonts w:asciiTheme="minorBidi" w:hAnsiTheme="minorBidi" w:cstheme="minorBidi"/>
                                <w:b/>
                                <w:bCs/>
                                <w:rtl/>
                                <w:lang w:bidi="he-IL"/>
                              </w:rPr>
                              <w:t>:</w:t>
                            </w:r>
                          </w:p>
                          <w:p w14:paraId="7769F3AF" w14:textId="77777777" w:rsidR="00297B86" w:rsidRDefault="00297B86" w:rsidP="00297B86"/>
                          <w:p w14:paraId="36B66DAC"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האנימציה בהתחלה</w:t>
                            </w:r>
                            <w:r w:rsidRPr="00C13168">
                              <w:rPr>
                                <w:rFonts w:asciiTheme="minorBidi" w:hAnsiTheme="minorBidi" w:cstheme="minorBidi"/>
                                <w:b/>
                                <w:bCs/>
                                <w:rtl/>
                                <w:lang w:bidi="he-IL"/>
                              </w:rPr>
                              <w:t>:</w:t>
                            </w:r>
                          </w:p>
                          <w:p w14:paraId="0F9A24F2" w14:textId="77777777" w:rsidR="00297B86" w:rsidRDefault="00297B86" w:rsidP="00297B86"/>
                          <w:p w14:paraId="27881A01"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האנימציה בהתחלה</w:t>
                            </w:r>
                            <w:r w:rsidRPr="00C13168">
                              <w:rPr>
                                <w:rFonts w:asciiTheme="minorBidi" w:hAnsiTheme="minorBidi" w:cstheme="minorBidi"/>
                                <w:b/>
                                <w:bCs/>
                                <w:rtl/>
                                <w:lang w:bidi="he-IL"/>
                              </w:rPr>
                              <w:t>:</w:t>
                            </w:r>
                          </w:p>
                          <w:p w14:paraId="2B5A53C8" w14:textId="77777777" w:rsidR="00297B86" w:rsidRDefault="00297B86" w:rsidP="00297B86"/>
                          <w:p w14:paraId="434CFB12"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על נקודה מסוימת:</w:t>
                            </w:r>
                          </w:p>
                          <w:p w14:paraId="7B48AC17" w14:textId="77777777" w:rsidR="00297B86" w:rsidRDefault="00297B86" w:rsidP="00297B86"/>
                          <w:p w14:paraId="2DFEE44B"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כששמים את העכבר מעל נקודה מסוימת:</w:t>
                            </w:r>
                          </w:p>
                          <w:p w14:paraId="2688E77E" w14:textId="77777777" w:rsidR="00297B86" w:rsidRDefault="00297B86" w:rsidP="00297B86"/>
                          <w:p w14:paraId="6D2582DF"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כששמים את הקיבוץ לפי קריטריון זמן ובחירת צבעים</w:t>
                            </w:r>
                            <w:r w:rsidRPr="00C13168">
                              <w:rPr>
                                <w:rFonts w:asciiTheme="minorBidi" w:hAnsiTheme="minorBidi" w:cstheme="minorBidi"/>
                                <w:b/>
                                <w:bCs/>
                                <w:rtl/>
                                <w:lang w:bidi="he-IL"/>
                              </w:rPr>
                              <w:t>:</w:t>
                            </w:r>
                          </w:p>
                          <w:p w14:paraId="531A8465" w14:textId="77777777" w:rsidR="00297B86" w:rsidRDefault="00297B86" w:rsidP="00297B86"/>
                          <w:p w14:paraId="3B55F95F"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קיבוץ לפי קריטריון זמן ובחירת צבעים</w:t>
                            </w:r>
                            <w:r w:rsidRPr="00C13168">
                              <w:rPr>
                                <w:rFonts w:asciiTheme="minorBidi" w:hAnsiTheme="minorBidi" w:cstheme="minorBidi"/>
                                <w:b/>
                                <w:bCs/>
                                <w:rtl/>
                                <w:lang w:bidi="he-IL"/>
                              </w:rPr>
                              <w:t>:</w:t>
                            </w:r>
                          </w:p>
                          <w:p w14:paraId="6C4C93D1" w14:textId="77777777" w:rsidR="00297B86" w:rsidRDefault="00297B86" w:rsidP="00297B86"/>
                          <w:p w14:paraId="50CF9EC1"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האנימציה בהתחלה</w:t>
                            </w:r>
                            <w:r w:rsidRPr="00C13168">
                              <w:rPr>
                                <w:rFonts w:asciiTheme="minorBidi" w:hAnsiTheme="minorBidi" w:cstheme="minorBidi"/>
                                <w:b/>
                                <w:bCs/>
                                <w:rtl/>
                                <w:lang w:bidi="he-IL"/>
                              </w:rPr>
                              <w:t>:</w:t>
                            </w:r>
                          </w:p>
                          <w:p w14:paraId="480A2642" w14:textId="77777777" w:rsidR="00297B86" w:rsidRDefault="00297B86" w:rsidP="00297B86"/>
                          <w:p w14:paraId="486A8B24"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האנימציה בהתחלה</w:t>
                            </w:r>
                            <w:r w:rsidRPr="00C13168">
                              <w:rPr>
                                <w:rFonts w:asciiTheme="minorBidi" w:hAnsiTheme="minorBidi" w:cstheme="minorBidi"/>
                                <w:b/>
                                <w:bCs/>
                                <w:rtl/>
                                <w:lang w:bidi="he-IL"/>
                              </w:rPr>
                              <w:t>:</w:t>
                            </w:r>
                          </w:p>
                          <w:p w14:paraId="3A68C3C3" w14:textId="77777777" w:rsidR="00297B86" w:rsidRDefault="00297B86" w:rsidP="00297B86"/>
                          <w:p w14:paraId="602AE7F4"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על נקודה מסוימת:</w:t>
                            </w:r>
                          </w:p>
                          <w:p w14:paraId="69116CDB" w14:textId="77777777" w:rsidR="00297B86" w:rsidRDefault="00297B86" w:rsidP="00297B86"/>
                          <w:p w14:paraId="5C89F901"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כששמים את העכבר מעל נקודה מסוימת:</w:t>
                            </w:r>
                          </w:p>
                          <w:p w14:paraId="34228756" w14:textId="77777777" w:rsidR="00297B86" w:rsidRDefault="00297B86" w:rsidP="00297B86"/>
                          <w:p w14:paraId="2BAEBE44"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כששמים את הקיבוץ לפי קריטריון זמן ובחירת צבעים</w:t>
                            </w:r>
                            <w:r w:rsidRPr="00C13168">
                              <w:rPr>
                                <w:rFonts w:asciiTheme="minorBidi" w:hAnsiTheme="minorBidi" w:cstheme="minorBidi"/>
                                <w:b/>
                                <w:bCs/>
                                <w:rtl/>
                                <w:lang w:bidi="he-IL"/>
                              </w:rPr>
                              <w:t>:</w:t>
                            </w:r>
                          </w:p>
                          <w:p w14:paraId="69C6103D" w14:textId="77777777" w:rsidR="00297B86" w:rsidRDefault="00297B86" w:rsidP="00297B86"/>
                          <w:p w14:paraId="6E69F6AF"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קיבוץ לפי קריטריון זמן ובחירת צבעים</w:t>
                            </w:r>
                            <w:r w:rsidRPr="00C13168">
                              <w:rPr>
                                <w:rFonts w:asciiTheme="minorBidi" w:hAnsiTheme="minorBidi" w:cstheme="minorBidi"/>
                                <w:b/>
                                <w:bCs/>
                                <w:rtl/>
                                <w:lang w:bidi="he-IL"/>
                              </w:rPr>
                              <w:t>:</w:t>
                            </w:r>
                          </w:p>
                          <w:p w14:paraId="72298172" w14:textId="77777777" w:rsidR="00297B86" w:rsidRDefault="00297B86" w:rsidP="00297B86"/>
                          <w:p w14:paraId="3D57E594"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האנימציה בהתחלה</w:t>
                            </w:r>
                            <w:r w:rsidRPr="00C13168">
                              <w:rPr>
                                <w:rFonts w:asciiTheme="minorBidi" w:hAnsiTheme="minorBidi" w:cstheme="minorBidi"/>
                                <w:b/>
                                <w:bCs/>
                                <w:rtl/>
                                <w:lang w:bidi="he-IL"/>
                              </w:rPr>
                              <w:t>:</w:t>
                            </w:r>
                          </w:p>
                          <w:p w14:paraId="700F3FA5" w14:textId="77777777" w:rsidR="00297B86" w:rsidRDefault="00297B86" w:rsidP="00297B86"/>
                          <w:p w14:paraId="140997D4"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האנימציה בהתחלה</w:t>
                            </w:r>
                            <w:r w:rsidRPr="00C13168">
                              <w:rPr>
                                <w:rFonts w:asciiTheme="minorBidi" w:hAnsiTheme="minorBidi" w:cstheme="minorBidi"/>
                                <w:b/>
                                <w:bCs/>
                                <w:rtl/>
                                <w:lang w:bidi="he-IL"/>
                              </w:rPr>
                              <w:t>:</w:t>
                            </w:r>
                          </w:p>
                          <w:p w14:paraId="4F124F4B" w14:textId="77777777" w:rsidR="00297B86" w:rsidRDefault="00297B86" w:rsidP="00297B86"/>
                          <w:p w14:paraId="0C78E1B1"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על נקודה מסוימת:</w:t>
                            </w:r>
                          </w:p>
                          <w:p w14:paraId="1476F6EE" w14:textId="77777777" w:rsidR="00297B86" w:rsidRDefault="00297B86" w:rsidP="00297B86"/>
                          <w:p w14:paraId="32EBC1B5"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כששמים את העכבר מעל נקודה מסוימת:</w:t>
                            </w:r>
                          </w:p>
                          <w:p w14:paraId="19730DE7" w14:textId="77777777" w:rsidR="00297B86" w:rsidRDefault="00297B86" w:rsidP="00297B86"/>
                          <w:p w14:paraId="6DE925E4"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כששמים את הקיבוץ לפי קריטריון זמן ובחירת צבעים</w:t>
                            </w:r>
                            <w:r w:rsidRPr="00C13168">
                              <w:rPr>
                                <w:rFonts w:asciiTheme="minorBidi" w:hAnsiTheme="minorBidi" w:cstheme="minorBidi"/>
                                <w:b/>
                                <w:bCs/>
                                <w:rtl/>
                                <w:lang w:bidi="he-IL"/>
                              </w:rPr>
                              <w:t>:</w:t>
                            </w:r>
                          </w:p>
                          <w:p w14:paraId="245F86E7" w14:textId="77777777" w:rsidR="00297B86" w:rsidRDefault="00297B86" w:rsidP="00297B86"/>
                          <w:p w14:paraId="7FC7151F"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קיבוץ לפי קריטריון זמן ובחירת צבעים</w:t>
                            </w:r>
                            <w:r w:rsidRPr="00C13168">
                              <w:rPr>
                                <w:rFonts w:asciiTheme="minorBidi" w:hAnsiTheme="minorBidi" w:cstheme="minorBidi"/>
                                <w:b/>
                                <w:bCs/>
                                <w:rtl/>
                                <w:lang w:bidi="he-IL"/>
                              </w:rPr>
                              <w:t>:</w:t>
                            </w:r>
                          </w:p>
                          <w:p w14:paraId="138231DD" w14:textId="77777777" w:rsidR="00297B86" w:rsidRDefault="00297B86" w:rsidP="00297B86"/>
                          <w:p w14:paraId="04BF9879"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האנימציה בהתחלה</w:t>
                            </w:r>
                            <w:r w:rsidRPr="00C13168">
                              <w:rPr>
                                <w:rFonts w:asciiTheme="minorBidi" w:hAnsiTheme="minorBidi" w:cstheme="minorBidi"/>
                                <w:b/>
                                <w:bCs/>
                                <w:rtl/>
                                <w:lang w:bidi="he-IL"/>
                              </w:rPr>
                              <w:t>:</w:t>
                            </w:r>
                          </w:p>
                          <w:p w14:paraId="4548FB60" w14:textId="77777777" w:rsidR="00297B86" w:rsidRDefault="00297B86" w:rsidP="00297B86"/>
                          <w:p w14:paraId="1BE06C2B"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האנימציה בהתחלה</w:t>
                            </w:r>
                            <w:r w:rsidRPr="00C13168">
                              <w:rPr>
                                <w:rFonts w:asciiTheme="minorBidi" w:hAnsiTheme="minorBidi" w:cstheme="minorBidi"/>
                                <w:b/>
                                <w:bCs/>
                                <w:rtl/>
                                <w:lang w:bidi="he-IL"/>
                              </w:rPr>
                              <w:t>:</w:t>
                            </w:r>
                          </w:p>
                          <w:p w14:paraId="0BA25C61" w14:textId="77777777" w:rsidR="00297B86" w:rsidRDefault="00297B86" w:rsidP="00297B86"/>
                          <w:p w14:paraId="6EBEB5E6"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על נקודה מסוימת:</w:t>
                            </w:r>
                          </w:p>
                          <w:p w14:paraId="25552F65" w14:textId="77777777" w:rsidR="00297B86" w:rsidRDefault="00297B86" w:rsidP="00297B86"/>
                          <w:p w14:paraId="5007EC77"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כששמים את העכבר מעל נקודה מסוימת:</w:t>
                            </w:r>
                          </w:p>
                          <w:p w14:paraId="5B07629A" w14:textId="77777777" w:rsidR="00297B86" w:rsidRDefault="00297B86" w:rsidP="00297B86"/>
                          <w:p w14:paraId="455E91D3"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כששמים את הקיבוץ לפי קריטריון זמן ובחירת צבעים</w:t>
                            </w:r>
                            <w:r w:rsidRPr="00C13168">
                              <w:rPr>
                                <w:rFonts w:asciiTheme="minorBidi" w:hAnsiTheme="minorBidi" w:cstheme="minorBidi"/>
                                <w:b/>
                                <w:bCs/>
                                <w:rtl/>
                                <w:lang w:bidi="he-IL"/>
                              </w:rPr>
                              <w:t>:</w:t>
                            </w:r>
                          </w:p>
                          <w:p w14:paraId="580D2A5C" w14:textId="77777777" w:rsidR="00297B86" w:rsidRDefault="00297B86" w:rsidP="00297B86"/>
                          <w:p w14:paraId="0C1EFC0B"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קיבוץ לפי קריטריון זמן ובחירת צבעים</w:t>
                            </w:r>
                            <w:r w:rsidRPr="00C13168">
                              <w:rPr>
                                <w:rFonts w:asciiTheme="minorBidi" w:hAnsiTheme="minorBidi" w:cstheme="minorBidi"/>
                                <w:b/>
                                <w:bCs/>
                                <w:rtl/>
                                <w:lang w:bidi="he-IL"/>
                              </w:rPr>
                              <w:t>:</w:t>
                            </w:r>
                          </w:p>
                          <w:p w14:paraId="1BB7E5B3" w14:textId="77777777" w:rsidR="00297B86" w:rsidRDefault="00297B86" w:rsidP="00297B86"/>
                          <w:p w14:paraId="78F3C43D"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האנימציה בהתחלה</w:t>
                            </w:r>
                            <w:r w:rsidRPr="00C13168">
                              <w:rPr>
                                <w:rFonts w:asciiTheme="minorBidi" w:hAnsiTheme="minorBidi" w:cstheme="minorBidi"/>
                                <w:b/>
                                <w:bCs/>
                                <w:rtl/>
                                <w:lang w:bidi="he-IL"/>
                              </w:rPr>
                              <w:t>:</w:t>
                            </w:r>
                          </w:p>
                          <w:p w14:paraId="3ABC4B8D" w14:textId="77777777" w:rsidR="00297B86" w:rsidRDefault="00297B86" w:rsidP="00297B86"/>
                          <w:p w14:paraId="64AB2F92"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האנימציה בהתחלה</w:t>
                            </w:r>
                            <w:r w:rsidRPr="00C13168">
                              <w:rPr>
                                <w:rFonts w:asciiTheme="minorBidi" w:hAnsiTheme="minorBidi" w:cstheme="minorBidi"/>
                                <w:b/>
                                <w:bCs/>
                                <w:rtl/>
                                <w:lang w:bidi="he-IL"/>
                              </w:rPr>
                              <w:t>:</w:t>
                            </w:r>
                          </w:p>
                          <w:p w14:paraId="164CDB98" w14:textId="77777777" w:rsidR="00297B86" w:rsidRDefault="00297B86" w:rsidP="00297B86"/>
                          <w:p w14:paraId="1D910ABF"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על נקודה מסוימת:</w:t>
                            </w:r>
                          </w:p>
                          <w:p w14:paraId="60560186" w14:textId="77777777" w:rsidR="00297B86" w:rsidRDefault="00297B86" w:rsidP="00297B86"/>
                          <w:p w14:paraId="5E855E19"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כששמים את העכבר מעל נקודה מסוימת:</w:t>
                            </w:r>
                          </w:p>
                          <w:p w14:paraId="3D77DEEA" w14:textId="77777777" w:rsidR="00297B86" w:rsidRDefault="00297B86" w:rsidP="00297B86"/>
                          <w:p w14:paraId="3AAF9E2F"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כששמים את הקיבוץ לפי קריטריון זמן ובחירת צבעים</w:t>
                            </w:r>
                            <w:r w:rsidRPr="00C13168">
                              <w:rPr>
                                <w:rFonts w:asciiTheme="minorBidi" w:hAnsiTheme="minorBidi" w:cstheme="minorBidi"/>
                                <w:b/>
                                <w:bCs/>
                                <w:rtl/>
                                <w:lang w:bidi="he-IL"/>
                              </w:rPr>
                              <w:t>:</w:t>
                            </w:r>
                          </w:p>
                          <w:p w14:paraId="7E544F7B" w14:textId="77777777" w:rsidR="00297B86" w:rsidRDefault="00297B86" w:rsidP="00297B86"/>
                          <w:p w14:paraId="037A1CCB"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קיבוץ לפי קריטריון זמן ובחירת צבעים</w:t>
                            </w:r>
                            <w:r w:rsidRPr="00C13168">
                              <w:rPr>
                                <w:rFonts w:asciiTheme="minorBidi" w:hAnsiTheme="minorBidi" w:cstheme="minorBidi"/>
                                <w:b/>
                                <w:bCs/>
                                <w:rtl/>
                                <w:lang w:bidi="he-IL"/>
                              </w:rPr>
                              <w:t>:</w:t>
                            </w:r>
                          </w:p>
                          <w:p w14:paraId="7EAF5C01" w14:textId="77777777" w:rsidR="00297B86" w:rsidRDefault="00297B86" w:rsidP="00297B86"/>
                          <w:p w14:paraId="28697E69"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האנימציה בהתחלה</w:t>
                            </w:r>
                            <w:r w:rsidRPr="00C13168">
                              <w:rPr>
                                <w:rFonts w:asciiTheme="minorBidi" w:hAnsiTheme="minorBidi" w:cstheme="minorBidi"/>
                                <w:b/>
                                <w:bCs/>
                                <w:rtl/>
                                <w:lang w:bidi="he-IL"/>
                              </w:rPr>
                              <w:t>:</w:t>
                            </w:r>
                          </w:p>
                          <w:p w14:paraId="72235949" w14:textId="77777777" w:rsidR="00297B86" w:rsidRDefault="00297B86" w:rsidP="00297B86"/>
                          <w:p w14:paraId="512528E0"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האנימציה בהתחלה</w:t>
                            </w:r>
                            <w:r w:rsidRPr="00C13168">
                              <w:rPr>
                                <w:rFonts w:asciiTheme="minorBidi" w:hAnsiTheme="minorBidi" w:cstheme="minorBidi"/>
                                <w:b/>
                                <w:bCs/>
                                <w:rtl/>
                                <w:lang w:bidi="he-IL"/>
                              </w:rPr>
                              <w:t>:</w:t>
                            </w:r>
                          </w:p>
                          <w:p w14:paraId="199DEDD2" w14:textId="77777777" w:rsidR="00297B86" w:rsidRDefault="00297B86" w:rsidP="00297B86"/>
                          <w:p w14:paraId="5AB95FF6" w14:textId="77777777" w:rsidR="00297B86" w:rsidRDefault="00297B86" w:rsidP="00297B86">
                            <w:pPr>
                              <w:rPr>
                                <w:rFonts w:asciiTheme="minorBidi" w:hAnsiTheme="minorBidi" w:cstheme="minorBidi"/>
                                <w:b/>
                                <w:bCs/>
                                <w:rtl/>
                                <w:lang w:bidi="he-IL"/>
                              </w:rPr>
                            </w:pPr>
                            <w:r>
                              <w:rPr>
                                <w:rFonts w:asciiTheme="minorBidi" w:hAnsiTheme="minorBidi" w:cstheme="minorBidi" w:hint="cs"/>
                                <w:b/>
                                <w:bCs/>
                                <w:rtl/>
                                <w:lang w:bidi="he-IL"/>
                              </w:rPr>
                              <w:t xml:space="preserve">על </w:t>
                            </w:r>
                            <w:proofErr w:type="spellStart"/>
                            <w:r>
                              <w:rPr>
                                <w:rFonts w:asciiTheme="minorBidi" w:hAnsiTheme="minorBidi" w:cstheme="minorBidi" w:hint="cs"/>
                                <w:b/>
                                <w:bCs/>
                                <w:rtl/>
                                <w:lang w:bidi="he-IL"/>
                              </w:rPr>
                              <w:t>נקותמיכה</w:t>
                            </w:r>
                            <w:proofErr w:type="spellEnd"/>
                            <w:r>
                              <w:rPr>
                                <w:rFonts w:asciiTheme="minorBidi" w:hAnsiTheme="minorBidi" w:cstheme="minorBidi" w:hint="cs"/>
                                <w:b/>
                                <w:bCs/>
                                <w:rtl/>
                                <w:lang w:bidi="he-IL"/>
                              </w:rPr>
                              <w:t xml:space="preserve"> עבור</w:t>
                            </w:r>
                          </w:p>
                          <w:p w14:paraId="14A355EF"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עיוורי צבעים</w:t>
                            </w:r>
                            <w:r w:rsidRPr="00C13168">
                              <w:rPr>
                                <w:rFonts w:asciiTheme="minorBidi" w:hAnsiTheme="minorBidi" w:cstheme="minorBidi"/>
                                <w:b/>
                                <w:bCs/>
                                <w:rtl/>
                                <w:lang w:bidi="he-IL"/>
                              </w:rPr>
                              <w:t>:</w:t>
                            </w:r>
                          </w:p>
                          <w:p w14:paraId="59246513" w14:textId="77777777" w:rsidR="00297B86" w:rsidRDefault="00297B86" w:rsidP="00297B86"/>
                          <w:p w14:paraId="64466D08" w14:textId="77777777" w:rsidR="00297B86" w:rsidRDefault="00297B86" w:rsidP="00297B86">
                            <w:pPr>
                              <w:rPr>
                                <w:rFonts w:asciiTheme="minorBidi" w:hAnsiTheme="minorBidi" w:cstheme="minorBidi"/>
                                <w:b/>
                                <w:bCs/>
                                <w:rtl/>
                                <w:lang w:bidi="he-IL"/>
                              </w:rPr>
                            </w:pPr>
                            <w:r>
                              <w:rPr>
                                <w:rFonts w:asciiTheme="minorBidi" w:hAnsiTheme="minorBidi" w:cstheme="minorBidi" w:hint="cs"/>
                                <w:b/>
                                <w:bCs/>
                                <w:rtl/>
                                <w:lang w:bidi="he-IL"/>
                              </w:rPr>
                              <w:t>תמיכה עבור</w:t>
                            </w:r>
                          </w:p>
                          <w:p w14:paraId="7CD1B1A8"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עיוורי צבעים</w:t>
                            </w:r>
                            <w:r w:rsidRPr="00C13168">
                              <w:rPr>
                                <w:rFonts w:asciiTheme="minorBidi" w:hAnsiTheme="minorBidi" w:cstheme="minorBidi"/>
                                <w:b/>
                                <w:bCs/>
                                <w:rtl/>
                                <w:lang w:bidi="he-IL"/>
                              </w:rPr>
                              <w:t>:</w:t>
                            </w:r>
                          </w:p>
                          <w:p w14:paraId="13996D80" w14:textId="77777777" w:rsidR="00297B86" w:rsidRDefault="00297B86" w:rsidP="00297B86"/>
                          <w:p w14:paraId="000A7789" w14:textId="77777777" w:rsidR="00297B86" w:rsidRDefault="00297B86" w:rsidP="00297B86">
                            <w:pPr>
                              <w:rPr>
                                <w:rFonts w:asciiTheme="minorBidi" w:hAnsiTheme="minorBidi" w:cstheme="minorBidi"/>
                                <w:b/>
                                <w:bCs/>
                                <w:rtl/>
                                <w:lang w:bidi="he-IL"/>
                              </w:rPr>
                            </w:pPr>
                            <w:r>
                              <w:rPr>
                                <w:rFonts w:asciiTheme="minorBidi" w:hAnsiTheme="minorBidi" w:cstheme="minorBidi" w:hint="cs"/>
                                <w:b/>
                                <w:bCs/>
                                <w:rtl/>
                                <w:lang w:bidi="he-IL"/>
                              </w:rPr>
                              <w:t>תמיכה עבור</w:t>
                            </w:r>
                          </w:p>
                          <w:p w14:paraId="2C986071"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עיוורי צבעים</w:t>
                            </w:r>
                            <w:r w:rsidRPr="00C13168">
                              <w:rPr>
                                <w:rFonts w:asciiTheme="minorBidi" w:hAnsiTheme="minorBidi" w:cstheme="minorBidi"/>
                                <w:b/>
                                <w:bCs/>
                                <w:rtl/>
                                <w:lang w:bidi="he-IL"/>
                              </w:rPr>
                              <w:t>:</w:t>
                            </w:r>
                          </w:p>
                          <w:p w14:paraId="6CB8A631" w14:textId="77777777" w:rsidR="00297B86" w:rsidRDefault="00297B86" w:rsidP="00297B86"/>
                          <w:p w14:paraId="02CC96CC" w14:textId="77777777" w:rsidR="00297B86" w:rsidRDefault="00297B86" w:rsidP="00297B86">
                            <w:pPr>
                              <w:rPr>
                                <w:rFonts w:asciiTheme="minorBidi" w:hAnsiTheme="minorBidi" w:cstheme="minorBidi"/>
                                <w:b/>
                                <w:bCs/>
                                <w:rtl/>
                                <w:lang w:bidi="he-IL"/>
                              </w:rPr>
                            </w:pPr>
                            <w:r>
                              <w:rPr>
                                <w:rFonts w:asciiTheme="minorBidi" w:hAnsiTheme="minorBidi" w:cstheme="minorBidi" w:hint="cs"/>
                                <w:b/>
                                <w:bCs/>
                                <w:rtl/>
                                <w:lang w:bidi="he-IL"/>
                              </w:rPr>
                              <w:t>תמיכה עבור</w:t>
                            </w:r>
                          </w:p>
                          <w:p w14:paraId="7DC1C049"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עיוורי צבעים</w:t>
                            </w:r>
                            <w:r w:rsidRPr="00C13168">
                              <w:rPr>
                                <w:rFonts w:asciiTheme="minorBidi" w:hAnsiTheme="minorBidi" w:cstheme="minorBidi"/>
                                <w:b/>
                                <w:bCs/>
                                <w:rtl/>
                                <w:lang w:bidi="he-IL"/>
                              </w:rPr>
                              <w:t>:</w:t>
                            </w:r>
                          </w:p>
                          <w:p w14:paraId="0CFAA8DC" w14:textId="77777777" w:rsidR="00297B86" w:rsidRDefault="00297B86" w:rsidP="00297B86"/>
                          <w:p w14:paraId="072CBF8A" w14:textId="77777777" w:rsidR="00297B86" w:rsidRDefault="00297B86" w:rsidP="00297B86">
                            <w:pPr>
                              <w:rPr>
                                <w:rFonts w:asciiTheme="minorBidi" w:hAnsiTheme="minorBidi" w:cstheme="minorBidi"/>
                                <w:b/>
                                <w:bCs/>
                                <w:rtl/>
                                <w:lang w:bidi="he-IL"/>
                              </w:rPr>
                            </w:pPr>
                            <w:r>
                              <w:rPr>
                                <w:rFonts w:asciiTheme="minorBidi" w:hAnsiTheme="minorBidi" w:cstheme="minorBidi" w:hint="cs"/>
                                <w:b/>
                                <w:bCs/>
                                <w:rtl/>
                                <w:lang w:bidi="he-IL"/>
                              </w:rPr>
                              <w:t>תמיכה עבור</w:t>
                            </w:r>
                          </w:p>
                          <w:p w14:paraId="5ABCCCC6"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עיוורי צבעים</w:t>
                            </w:r>
                            <w:r w:rsidRPr="00C13168">
                              <w:rPr>
                                <w:rFonts w:asciiTheme="minorBidi" w:hAnsiTheme="minorBidi" w:cstheme="minorBidi"/>
                                <w:b/>
                                <w:bCs/>
                                <w:rtl/>
                                <w:lang w:bidi="he-IL"/>
                              </w:rPr>
                              <w:t>:</w:t>
                            </w:r>
                          </w:p>
                          <w:p w14:paraId="1808B840" w14:textId="77777777" w:rsidR="00297B86" w:rsidRDefault="00297B86" w:rsidP="00297B86"/>
                          <w:p w14:paraId="21912D71" w14:textId="77777777" w:rsidR="00297B86" w:rsidRDefault="00297B86" w:rsidP="00297B86">
                            <w:pPr>
                              <w:rPr>
                                <w:rFonts w:asciiTheme="minorBidi" w:hAnsiTheme="minorBidi" w:cstheme="minorBidi"/>
                                <w:b/>
                                <w:bCs/>
                                <w:rtl/>
                                <w:lang w:bidi="he-IL"/>
                              </w:rPr>
                            </w:pPr>
                            <w:r>
                              <w:rPr>
                                <w:rFonts w:asciiTheme="minorBidi" w:hAnsiTheme="minorBidi" w:cstheme="minorBidi" w:hint="cs"/>
                                <w:b/>
                                <w:bCs/>
                                <w:rtl/>
                                <w:lang w:bidi="he-IL"/>
                              </w:rPr>
                              <w:t>תמיכה עבור</w:t>
                            </w:r>
                          </w:p>
                          <w:p w14:paraId="598918BF"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עיוורי צבעים</w:t>
                            </w:r>
                            <w:r w:rsidRPr="00C13168">
                              <w:rPr>
                                <w:rFonts w:asciiTheme="minorBidi" w:hAnsiTheme="minorBidi" w:cstheme="minorBidi"/>
                                <w:b/>
                                <w:bCs/>
                                <w:rtl/>
                                <w:lang w:bidi="he-IL"/>
                              </w:rPr>
                              <w:t>:</w:t>
                            </w:r>
                          </w:p>
                          <w:p w14:paraId="7B874946" w14:textId="77777777" w:rsidR="00297B86" w:rsidRDefault="00297B86" w:rsidP="00297B86"/>
                          <w:p w14:paraId="1013063B" w14:textId="77777777" w:rsidR="00297B86" w:rsidRDefault="00297B86" w:rsidP="00297B86">
                            <w:pPr>
                              <w:rPr>
                                <w:rFonts w:asciiTheme="minorBidi" w:hAnsiTheme="minorBidi" w:cstheme="minorBidi"/>
                                <w:b/>
                                <w:bCs/>
                                <w:rtl/>
                                <w:lang w:bidi="he-IL"/>
                              </w:rPr>
                            </w:pPr>
                            <w:r>
                              <w:rPr>
                                <w:rFonts w:asciiTheme="minorBidi" w:hAnsiTheme="minorBidi" w:cstheme="minorBidi" w:hint="cs"/>
                                <w:b/>
                                <w:bCs/>
                                <w:rtl/>
                                <w:lang w:bidi="he-IL"/>
                              </w:rPr>
                              <w:t>תמיכה עבור</w:t>
                            </w:r>
                          </w:p>
                          <w:p w14:paraId="44E2CC64"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עיוורי צבעים</w:t>
                            </w:r>
                            <w:r w:rsidRPr="00C13168">
                              <w:rPr>
                                <w:rFonts w:asciiTheme="minorBidi" w:hAnsiTheme="minorBidi" w:cstheme="minorBidi"/>
                                <w:b/>
                                <w:bCs/>
                                <w:rtl/>
                                <w:lang w:bidi="he-IL"/>
                              </w:rPr>
                              <w:t>:</w:t>
                            </w:r>
                          </w:p>
                          <w:p w14:paraId="4BC7F2B1" w14:textId="77777777" w:rsidR="00297B86" w:rsidRDefault="00297B86" w:rsidP="00297B86"/>
                          <w:p w14:paraId="50B64C63" w14:textId="77777777" w:rsidR="00297B86" w:rsidRDefault="00297B86" w:rsidP="00297B86">
                            <w:pPr>
                              <w:rPr>
                                <w:rFonts w:asciiTheme="minorBidi" w:hAnsiTheme="minorBidi" w:cstheme="minorBidi"/>
                                <w:b/>
                                <w:bCs/>
                                <w:rtl/>
                                <w:lang w:bidi="he-IL"/>
                              </w:rPr>
                            </w:pPr>
                            <w:r>
                              <w:rPr>
                                <w:rFonts w:asciiTheme="minorBidi" w:hAnsiTheme="minorBidi" w:cstheme="minorBidi" w:hint="cs"/>
                                <w:b/>
                                <w:bCs/>
                                <w:rtl/>
                                <w:lang w:bidi="he-IL"/>
                              </w:rPr>
                              <w:t>תמיכה עבור</w:t>
                            </w:r>
                          </w:p>
                          <w:p w14:paraId="7C9D54DE"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עיוורי צבעים</w:t>
                            </w:r>
                            <w:r w:rsidRPr="00C13168">
                              <w:rPr>
                                <w:rFonts w:asciiTheme="minorBidi" w:hAnsiTheme="minorBidi" w:cstheme="minorBidi"/>
                                <w:b/>
                                <w:bCs/>
                                <w:rtl/>
                                <w:lang w:bidi="he-IL"/>
                              </w:rPr>
                              <w:t>:</w:t>
                            </w:r>
                          </w:p>
                          <w:p w14:paraId="3ACDBFDC" w14:textId="77777777" w:rsidR="00297B86" w:rsidRDefault="00297B86" w:rsidP="00297B86"/>
                          <w:p w14:paraId="02463477" w14:textId="77777777" w:rsidR="00297B86" w:rsidRDefault="00297B86" w:rsidP="00297B86">
                            <w:pPr>
                              <w:rPr>
                                <w:rFonts w:asciiTheme="minorBidi" w:hAnsiTheme="minorBidi" w:cstheme="minorBidi"/>
                                <w:b/>
                                <w:bCs/>
                                <w:rtl/>
                                <w:lang w:bidi="he-IL"/>
                              </w:rPr>
                            </w:pPr>
                            <w:r>
                              <w:rPr>
                                <w:rFonts w:asciiTheme="minorBidi" w:hAnsiTheme="minorBidi" w:cstheme="minorBidi" w:hint="cs"/>
                                <w:b/>
                                <w:bCs/>
                                <w:rtl/>
                                <w:lang w:bidi="he-IL"/>
                              </w:rPr>
                              <w:t>תמיכה עבור</w:t>
                            </w:r>
                          </w:p>
                          <w:p w14:paraId="5A576F07"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עיוורי צבעים</w:t>
                            </w:r>
                            <w:r w:rsidRPr="00C13168">
                              <w:rPr>
                                <w:rFonts w:asciiTheme="minorBidi" w:hAnsiTheme="minorBidi" w:cstheme="minorBidi"/>
                                <w:b/>
                                <w:bCs/>
                                <w:rtl/>
                                <w:lang w:bidi="he-IL"/>
                              </w:rPr>
                              <w:t>:</w:t>
                            </w:r>
                          </w:p>
                          <w:p w14:paraId="674B496B" w14:textId="77777777" w:rsidR="00297B86" w:rsidRDefault="00297B86" w:rsidP="00297B86"/>
                          <w:p w14:paraId="4E4C719A" w14:textId="77777777" w:rsidR="00297B86" w:rsidRDefault="00297B86" w:rsidP="00297B86">
                            <w:pPr>
                              <w:rPr>
                                <w:rFonts w:asciiTheme="minorBidi" w:hAnsiTheme="minorBidi" w:cstheme="minorBidi"/>
                                <w:b/>
                                <w:bCs/>
                                <w:rtl/>
                                <w:lang w:bidi="he-IL"/>
                              </w:rPr>
                            </w:pPr>
                            <w:r>
                              <w:rPr>
                                <w:rFonts w:asciiTheme="minorBidi" w:hAnsiTheme="minorBidi" w:cstheme="minorBidi" w:hint="cs"/>
                                <w:b/>
                                <w:bCs/>
                                <w:rtl/>
                                <w:lang w:bidi="he-IL"/>
                              </w:rPr>
                              <w:t>תמיכה עבור</w:t>
                            </w:r>
                          </w:p>
                          <w:p w14:paraId="65AEF1B7"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עיוורי צבעים</w:t>
                            </w:r>
                            <w:r w:rsidRPr="00C13168">
                              <w:rPr>
                                <w:rFonts w:asciiTheme="minorBidi" w:hAnsiTheme="minorBidi" w:cstheme="minorBidi"/>
                                <w:b/>
                                <w:bCs/>
                                <w:rtl/>
                                <w:lang w:bidi="he-IL"/>
                              </w:rPr>
                              <w:t>:</w:t>
                            </w:r>
                          </w:p>
                          <w:p w14:paraId="037BF258" w14:textId="77777777" w:rsidR="00297B86" w:rsidRDefault="00297B86" w:rsidP="00297B86"/>
                          <w:p w14:paraId="450CCCEC" w14:textId="77777777" w:rsidR="00297B86" w:rsidRDefault="00297B86" w:rsidP="00297B86">
                            <w:pPr>
                              <w:rPr>
                                <w:rFonts w:asciiTheme="minorBidi" w:hAnsiTheme="minorBidi" w:cstheme="minorBidi"/>
                                <w:b/>
                                <w:bCs/>
                                <w:rtl/>
                                <w:lang w:bidi="he-IL"/>
                              </w:rPr>
                            </w:pPr>
                            <w:r>
                              <w:rPr>
                                <w:rFonts w:asciiTheme="minorBidi" w:hAnsiTheme="minorBidi" w:cstheme="minorBidi" w:hint="cs"/>
                                <w:b/>
                                <w:bCs/>
                                <w:rtl/>
                                <w:lang w:bidi="he-IL"/>
                              </w:rPr>
                              <w:t>תמיכה עבור</w:t>
                            </w:r>
                          </w:p>
                          <w:p w14:paraId="171E40FE"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עיוורי צבעים</w:t>
                            </w:r>
                            <w:r w:rsidRPr="00C13168">
                              <w:rPr>
                                <w:rFonts w:asciiTheme="minorBidi" w:hAnsiTheme="minorBidi" w:cstheme="minorBidi"/>
                                <w:b/>
                                <w:bCs/>
                                <w:rtl/>
                                <w:lang w:bidi="he-IL"/>
                              </w:rPr>
                              <w:t>:</w:t>
                            </w:r>
                          </w:p>
                          <w:p w14:paraId="7EB02025" w14:textId="77777777" w:rsidR="00297B86" w:rsidRDefault="00297B86" w:rsidP="00297B86"/>
                          <w:p w14:paraId="45CE1D68" w14:textId="77777777" w:rsidR="00297B86" w:rsidRDefault="00297B86" w:rsidP="00297B86">
                            <w:pPr>
                              <w:rPr>
                                <w:rFonts w:asciiTheme="minorBidi" w:hAnsiTheme="minorBidi" w:cstheme="minorBidi"/>
                                <w:b/>
                                <w:bCs/>
                                <w:rtl/>
                                <w:lang w:bidi="he-IL"/>
                              </w:rPr>
                            </w:pPr>
                            <w:r>
                              <w:rPr>
                                <w:rFonts w:asciiTheme="minorBidi" w:hAnsiTheme="minorBidi" w:cstheme="minorBidi" w:hint="cs"/>
                                <w:b/>
                                <w:bCs/>
                                <w:rtl/>
                                <w:lang w:bidi="he-IL"/>
                              </w:rPr>
                              <w:t>תמיכה עבור</w:t>
                            </w:r>
                          </w:p>
                          <w:p w14:paraId="0F4B0343"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עיוורי צבעים</w:t>
                            </w:r>
                            <w:r w:rsidRPr="00C13168">
                              <w:rPr>
                                <w:rFonts w:asciiTheme="minorBidi" w:hAnsiTheme="minorBidi" w:cstheme="minorBidi"/>
                                <w:b/>
                                <w:bCs/>
                                <w:rtl/>
                                <w:lang w:bidi="he-IL"/>
                              </w:rPr>
                              <w:t>:</w:t>
                            </w:r>
                          </w:p>
                          <w:p w14:paraId="4BC8EB12" w14:textId="77777777" w:rsidR="00297B86" w:rsidRDefault="00297B86" w:rsidP="00297B86"/>
                          <w:p w14:paraId="75EEE12F" w14:textId="77777777" w:rsidR="00297B86" w:rsidRDefault="00297B86" w:rsidP="00297B86">
                            <w:pPr>
                              <w:rPr>
                                <w:rFonts w:asciiTheme="minorBidi" w:hAnsiTheme="minorBidi" w:cstheme="minorBidi"/>
                                <w:b/>
                                <w:bCs/>
                                <w:rtl/>
                                <w:lang w:bidi="he-IL"/>
                              </w:rPr>
                            </w:pPr>
                            <w:r>
                              <w:rPr>
                                <w:rFonts w:asciiTheme="minorBidi" w:hAnsiTheme="minorBidi" w:cstheme="minorBidi" w:hint="cs"/>
                                <w:b/>
                                <w:bCs/>
                                <w:rtl/>
                                <w:lang w:bidi="he-IL"/>
                              </w:rPr>
                              <w:t>תמיכה עבור</w:t>
                            </w:r>
                          </w:p>
                          <w:p w14:paraId="6841CB7F"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עיוורי צבעים</w:t>
                            </w:r>
                            <w:r w:rsidRPr="00C13168">
                              <w:rPr>
                                <w:rFonts w:asciiTheme="minorBidi" w:hAnsiTheme="minorBidi" w:cstheme="minorBidi"/>
                                <w:b/>
                                <w:bCs/>
                                <w:rtl/>
                                <w:lang w:bidi="he-IL"/>
                              </w:rPr>
                              <w:t>:</w:t>
                            </w:r>
                          </w:p>
                          <w:p w14:paraId="3F28B80E" w14:textId="77777777" w:rsidR="00297B86" w:rsidRDefault="00297B86" w:rsidP="00297B86"/>
                          <w:p w14:paraId="1829C0AA" w14:textId="77777777" w:rsidR="00297B86" w:rsidRDefault="00297B86" w:rsidP="00297B86">
                            <w:pPr>
                              <w:rPr>
                                <w:rFonts w:asciiTheme="minorBidi" w:hAnsiTheme="minorBidi" w:cstheme="minorBidi"/>
                                <w:b/>
                                <w:bCs/>
                                <w:rtl/>
                                <w:lang w:bidi="he-IL"/>
                              </w:rPr>
                            </w:pPr>
                            <w:r>
                              <w:rPr>
                                <w:rFonts w:asciiTheme="minorBidi" w:hAnsiTheme="minorBidi" w:cstheme="minorBidi" w:hint="cs"/>
                                <w:b/>
                                <w:bCs/>
                                <w:rtl/>
                                <w:lang w:bidi="he-IL"/>
                              </w:rPr>
                              <w:t>תמיכה עבור</w:t>
                            </w:r>
                          </w:p>
                          <w:p w14:paraId="14D0E97D"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עיוורי צבעים</w:t>
                            </w:r>
                            <w:r w:rsidRPr="00C13168">
                              <w:rPr>
                                <w:rFonts w:asciiTheme="minorBidi" w:hAnsiTheme="minorBidi" w:cstheme="minorBidi"/>
                                <w:b/>
                                <w:bCs/>
                                <w:rtl/>
                                <w:lang w:bidi="he-IL"/>
                              </w:rPr>
                              <w:t>:</w:t>
                            </w:r>
                          </w:p>
                          <w:p w14:paraId="2D9A2EF0" w14:textId="77777777" w:rsidR="00297B86" w:rsidRDefault="00297B86" w:rsidP="00297B86"/>
                          <w:p w14:paraId="0F076E74" w14:textId="77777777" w:rsidR="00297B86" w:rsidRDefault="00297B86" w:rsidP="00297B86">
                            <w:pPr>
                              <w:rPr>
                                <w:rFonts w:asciiTheme="minorBidi" w:hAnsiTheme="minorBidi" w:cstheme="minorBidi"/>
                                <w:b/>
                                <w:bCs/>
                                <w:rtl/>
                                <w:lang w:bidi="he-IL"/>
                              </w:rPr>
                            </w:pPr>
                            <w:r>
                              <w:rPr>
                                <w:rFonts w:asciiTheme="minorBidi" w:hAnsiTheme="minorBidi" w:cstheme="minorBidi" w:hint="cs"/>
                                <w:b/>
                                <w:bCs/>
                                <w:rtl/>
                                <w:lang w:bidi="he-IL"/>
                              </w:rPr>
                              <w:t>תמיכה עבור</w:t>
                            </w:r>
                          </w:p>
                          <w:p w14:paraId="2B2513A3"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עיוורי צבעים</w:t>
                            </w:r>
                            <w:r w:rsidRPr="00C13168">
                              <w:rPr>
                                <w:rFonts w:asciiTheme="minorBidi" w:hAnsiTheme="minorBidi" w:cstheme="minorBidi"/>
                                <w:b/>
                                <w:bCs/>
                                <w:rtl/>
                                <w:lang w:bidi="he-IL"/>
                              </w:rPr>
                              <w:t>:</w:t>
                            </w:r>
                          </w:p>
                          <w:p w14:paraId="486F103B" w14:textId="77777777" w:rsidR="00297B86" w:rsidRDefault="00297B86" w:rsidP="00297B86"/>
                          <w:p w14:paraId="67CE943A" w14:textId="77777777" w:rsidR="00297B86" w:rsidRDefault="00297B86" w:rsidP="00297B86">
                            <w:pPr>
                              <w:rPr>
                                <w:rFonts w:asciiTheme="minorBidi" w:hAnsiTheme="minorBidi" w:cstheme="minorBidi"/>
                                <w:b/>
                                <w:bCs/>
                                <w:rtl/>
                                <w:lang w:bidi="he-IL"/>
                              </w:rPr>
                            </w:pPr>
                            <w:r>
                              <w:rPr>
                                <w:rFonts w:asciiTheme="minorBidi" w:hAnsiTheme="minorBidi" w:cstheme="minorBidi" w:hint="cs"/>
                                <w:b/>
                                <w:bCs/>
                                <w:rtl/>
                                <w:lang w:bidi="he-IL"/>
                              </w:rPr>
                              <w:t>תמיכה עבור</w:t>
                            </w:r>
                          </w:p>
                          <w:p w14:paraId="7B196B61"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עיוורי צבעים</w:t>
                            </w:r>
                            <w:r w:rsidRPr="00C13168">
                              <w:rPr>
                                <w:rFonts w:asciiTheme="minorBidi" w:hAnsiTheme="minorBidi" w:cstheme="minorBidi"/>
                                <w:b/>
                                <w:bCs/>
                                <w:rtl/>
                                <w:lang w:bidi="he-IL"/>
                              </w:rPr>
                              <w:t>:</w:t>
                            </w:r>
                          </w:p>
                          <w:p w14:paraId="1939612D" w14:textId="77777777" w:rsidR="00297B86" w:rsidRDefault="00297B86" w:rsidP="00297B86"/>
                          <w:p w14:paraId="4951B56B"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קיבוץ לפי קריטריון זמן ובחירת צבעים</w:t>
                            </w:r>
                            <w:r w:rsidRPr="00C13168">
                              <w:rPr>
                                <w:rFonts w:asciiTheme="minorBidi" w:hAnsiTheme="minorBidi" w:cstheme="minorBidi"/>
                                <w:b/>
                                <w:bCs/>
                                <w:rtl/>
                                <w:lang w:bidi="he-IL"/>
                              </w:rPr>
                              <w:t>:</w:t>
                            </w:r>
                          </w:p>
                          <w:p w14:paraId="5EA99AF1" w14:textId="77777777" w:rsidR="00297B86" w:rsidRDefault="00297B86" w:rsidP="00297B86"/>
                          <w:p w14:paraId="2BA9FDEC"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קיבוץ לפי קריטריון זמן ובחירת צבעים</w:t>
                            </w:r>
                            <w:r w:rsidRPr="00C13168">
                              <w:rPr>
                                <w:rFonts w:asciiTheme="minorBidi" w:hAnsiTheme="minorBidi" w:cstheme="minorBidi"/>
                                <w:b/>
                                <w:bCs/>
                                <w:rtl/>
                                <w:lang w:bidi="he-IL"/>
                              </w:rPr>
                              <w:t>:</w:t>
                            </w:r>
                          </w:p>
                          <w:p w14:paraId="337F0F91" w14:textId="77777777" w:rsidR="00297B86" w:rsidRDefault="00297B86" w:rsidP="00297B86"/>
                          <w:p w14:paraId="2C84F66F"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קיבוץ לפי קריטריון זמן ובחירת צבעים</w:t>
                            </w:r>
                            <w:r w:rsidRPr="00C13168">
                              <w:rPr>
                                <w:rFonts w:asciiTheme="minorBidi" w:hAnsiTheme="minorBidi" w:cstheme="minorBidi"/>
                                <w:b/>
                                <w:bCs/>
                                <w:rtl/>
                                <w:lang w:bidi="he-IL"/>
                              </w:rPr>
                              <w:t>:</w:t>
                            </w:r>
                          </w:p>
                          <w:p w14:paraId="03EEC21E" w14:textId="77777777" w:rsidR="00297B86" w:rsidRDefault="00297B86" w:rsidP="00297B86"/>
                          <w:p w14:paraId="79999871"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קיבוץ לפי קריטריון זמן ובחירת צבעים</w:t>
                            </w:r>
                            <w:r w:rsidRPr="00C13168">
                              <w:rPr>
                                <w:rFonts w:asciiTheme="minorBidi" w:hAnsiTheme="minorBidi" w:cstheme="minorBidi"/>
                                <w:b/>
                                <w:bCs/>
                                <w:rtl/>
                                <w:lang w:bidi="he-IL"/>
                              </w:rPr>
                              <w:t>:</w:t>
                            </w:r>
                          </w:p>
                          <w:p w14:paraId="147A12F3" w14:textId="77777777" w:rsidR="00297B86" w:rsidRDefault="00297B86" w:rsidP="00297B86"/>
                          <w:p w14:paraId="2A35BD56"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קיבוץ לפי קריטריון זמן ובחירת צבעים</w:t>
                            </w:r>
                            <w:r w:rsidRPr="00C13168">
                              <w:rPr>
                                <w:rFonts w:asciiTheme="minorBidi" w:hAnsiTheme="minorBidi" w:cstheme="minorBidi"/>
                                <w:b/>
                                <w:bCs/>
                                <w:rtl/>
                                <w:lang w:bidi="he-IL"/>
                              </w:rPr>
                              <w:t>:</w:t>
                            </w:r>
                          </w:p>
                          <w:p w14:paraId="6AAD4389" w14:textId="77777777" w:rsidR="00297B86" w:rsidRDefault="00297B86" w:rsidP="00297B86"/>
                          <w:p w14:paraId="1404E0EC"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קיבוץ לפי קריטריון זמן ובחירת צבעים</w:t>
                            </w:r>
                            <w:r w:rsidRPr="00C13168">
                              <w:rPr>
                                <w:rFonts w:asciiTheme="minorBidi" w:hAnsiTheme="minorBidi" w:cstheme="minorBidi"/>
                                <w:b/>
                                <w:bCs/>
                                <w:rtl/>
                                <w:lang w:bidi="he-IL"/>
                              </w:rPr>
                              <w:t>:</w:t>
                            </w:r>
                          </w:p>
                          <w:p w14:paraId="1A3584C5" w14:textId="77777777" w:rsidR="00297B86" w:rsidRDefault="00297B86" w:rsidP="00297B86"/>
                          <w:p w14:paraId="1233348A"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קיבוץ לפי קריטריון זמן ובחירת צבעים</w:t>
                            </w:r>
                            <w:r w:rsidRPr="00C13168">
                              <w:rPr>
                                <w:rFonts w:asciiTheme="minorBidi" w:hAnsiTheme="minorBidi" w:cstheme="minorBidi"/>
                                <w:b/>
                                <w:bCs/>
                                <w:rtl/>
                                <w:lang w:bidi="he-IL"/>
                              </w:rPr>
                              <w:t>:</w:t>
                            </w:r>
                          </w:p>
                          <w:p w14:paraId="517343BC" w14:textId="77777777" w:rsidR="00297B86" w:rsidRDefault="00297B86" w:rsidP="00297B86"/>
                          <w:p w14:paraId="4DFA6694"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קיבוץ לפי קריטריון זמן ובחירת צבעים</w:t>
                            </w:r>
                            <w:r w:rsidRPr="00C13168">
                              <w:rPr>
                                <w:rFonts w:asciiTheme="minorBidi" w:hAnsiTheme="minorBidi" w:cstheme="minorBidi"/>
                                <w:b/>
                                <w:bCs/>
                                <w:rtl/>
                                <w:lang w:bidi="he-IL"/>
                              </w:rPr>
                              <w:t>:</w:t>
                            </w:r>
                          </w:p>
                          <w:p w14:paraId="1A3E0918" w14:textId="77777777" w:rsidR="00297B86" w:rsidRDefault="00297B86" w:rsidP="00297B86"/>
                          <w:p w14:paraId="58EFA294"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קיבוץ לפי קריטריון זמן ובחירת צבעים</w:t>
                            </w:r>
                            <w:r w:rsidRPr="00C13168">
                              <w:rPr>
                                <w:rFonts w:asciiTheme="minorBidi" w:hAnsiTheme="minorBidi" w:cstheme="minorBidi"/>
                                <w:b/>
                                <w:bCs/>
                                <w:rtl/>
                                <w:lang w:bidi="he-IL"/>
                              </w:rPr>
                              <w:t>:</w:t>
                            </w:r>
                          </w:p>
                          <w:p w14:paraId="7C3CDED4" w14:textId="77777777" w:rsidR="00297B86" w:rsidRDefault="00297B86" w:rsidP="00297B86"/>
                          <w:p w14:paraId="463D6DC4"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קיבוץ לפי קריטריון זמן ובחירת צבעים</w:t>
                            </w:r>
                            <w:r w:rsidRPr="00C13168">
                              <w:rPr>
                                <w:rFonts w:asciiTheme="minorBidi" w:hAnsiTheme="minorBidi" w:cstheme="minorBidi"/>
                                <w:b/>
                                <w:bCs/>
                                <w:rtl/>
                                <w:lang w:bidi="he-IL"/>
                              </w:rPr>
                              <w:t>:</w:t>
                            </w:r>
                          </w:p>
                          <w:p w14:paraId="3DA8D0B2" w14:textId="77777777" w:rsidR="00297B86" w:rsidRDefault="00297B86" w:rsidP="00297B86"/>
                          <w:p w14:paraId="105B0400"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קיבוץ לפי קריטריון זמן ובחירת צבעים</w:t>
                            </w:r>
                            <w:r w:rsidRPr="00C13168">
                              <w:rPr>
                                <w:rFonts w:asciiTheme="minorBidi" w:hAnsiTheme="minorBidi" w:cstheme="minorBidi"/>
                                <w:b/>
                                <w:bCs/>
                                <w:rtl/>
                                <w:lang w:bidi="he-IL"/>
                              </w:rPr>
                              <w:t>:</w:t>
                            </w:r>
                          </w:p>
                          <w:p w14:paraId="0EB5247B" w14:textId="77777777" w:rsidR="00297B86" w:rsidRDefault="00297B86" w:rsidP="00297B86"/>
                          <w:p w14:paraId="56454A2A"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קיבוץ לפי קריטריון זמן ובחירת צבעים</w:t>
                            </w:r>
                            <w:r w:rsidRPr="00C13168">
                              <w:rPr>
                                <w:rFonts w:asciiTheme="minorBidi" w:hAnsiTheme="minorBidi" w:cstheme="minorBidi"/>
                                <w:b/>
                                <w:bCs/>
                                <w:rtl/>
                                <w:lang w:bidi="he-IL"/>
                              </w:rPr>
                              <w:t>:</w:t>
                            </w:r>
                          </w:p>
                          <w:p w14:paraId="3B3B1209" w14:textId="77777777" w:rsidR="00297B86" w:rsidRDefault="00297B86" w:rsidP="00297B86"/>
                          <w:p w14:paraId="642FC8DF"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קיבוץ לפי קריטריון זמן ובחירת צבעים</w:t>
                            </w:r>
                            <w:r w:rsidRPr="00C13168">
                              <w:rPr>
                                <w:rFonts w:asciiTheme="minorBidi" w:hAnsiTheme="minorBidi" w:cstheme="minorBidi"/>
                                <w:b/>
                                <w:bCs/>
                                <w:rtl/>
                                <w:lang w:bidi="he-IL"/>
                              </w:rPr>
                              <w:t>:</w:t>
                            </w:r>
                          </w:p>
                          <w:p w14:paraId="1839F88B" w14:textId="77777777" w:rsidR="00297B86" w:rsidRDefault="00297B86" w:rsidP="00297B86"/>
                          <w:p w14:paraId="0300A4B2"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קיבוץ לפי קריטריון זמן ובחירת צבעים</w:t>
                            </w:r>
                            <w:r w:rsidRPr="00C13168">
                              <w:rPr>
                                <w:rFonts w:asciiTheme="minorBidi" w:hAnsiTheme="minorBidi" w:cstheme="minorBidi"/>
                                <w:b/>
                                <w:bCs/>
                                <w:rtl/>
                                <w:lang w:bidi="he-IL"/>
                              </w:rPr>
                              <w:t>:</w:t>
                            </w:r>
                          </w:p>
                          <w:p w14:paraId="4ABAFCFB" w14:textId="77777777" w:rsidR="00297B86" w:rsidRDefault="00297B86" w:rsidP="00297B86"/>
                          <w:p w14:paraId="02880B7F"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קיבוץ לפי קריטריון זמן ובחירת צבעים</w:t>
                            </w:r>
                            <w:r w:rsidRPr="00C13168">
                              <w:rPr>
                                <w:rFonts w:asciiTheme="minorBidi" w:hAnsiTheme="minorBidi" w:cstheme="minorBidi"/>
                                <w:b/>
                                <w:bCs/>
                                <w:rtl/>
                                <w:lang w:bidi="he-IL"/>
                              </w:rPr>
                              <w:t>:</w:t>
                            </w:r>
                          </w:p>
                          <w:p w14:paraId="382DB73E" w14:textId="77777777" w:rsidR="00297B86" w:rsidRDefault="00297B86" w:rsidP="00297B86"/>
                          <w:p w14:paraId="4CDB9087"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קיבוץ לפי קריטריון זמן ובחירת צבעים</w:t>
                            </w:r>
                            <w:r w:rsidRPr="00C13168">
                              <w:rPr>
                                <w:rFonts w:asciiTheme="minorBidi" w:hAnsiTheme="minorBidi" w:cstheme="minorBidi"/>
                                <w:b/>
                                <w:bCs/>
                                <w:rtl/>
                                <w:lang w:bidi="he-IL"/>
                              </w:rPr>
                              <w:t>:</w:t>
                            </w:r>
                          </w:p>
                          <w:p w14:paraId="1E447512" w14:textId="77777777" w:rsidR="00297B86" w:rsidRDefault="00297B86" w:rsidP="00297B86"/>
                          <w:p w14:paraId="434BE7D7"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לפי קריטריון זמן ובחירת צבעים</w:t>
                            </w:r>
                            <w:r w:rsidRPr="00C13168">
                              <w:rPr>
                                <w:rFonts w:asciiTheme="minorBidi" w:hAnsiTheme="minorBidi" w:cstheme="minorBidi"/>
                                <w:b/>
                                <w:bCs/>
                                <w:rtl/>
                                <w:lang w:bidi="he-IL"/>
                              </w:rPr>
                              <w:t>:</w:t>
                            </w:r>
                          </w:p>
                          <w:p w14:paraId="5209F4B4" w14:textId="77777777" w:rsidR="00297B86" w:rsidRDefault="00297B86" w:rsidP="00297B86"/>
                          <w:p w14:paraId="62FD6FCF"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קיבוץ לפי קריטריון זמן ובחירת צבעים</w:t>
                            </w:r>
                            <w:r w:rsidRPr="00C13168">
                              <w:rPr>
                                <w:rFonts w:asciiTheme="minorBidi" w:hAnsiTheme="minorBidi" w:cstheme="minorBidi"/>
                                <w:b/>
                                <w:bCs/>
                                <w:rtl/>
                                <w:lang w:bidi="he-IL"/>
                              </w:rPr>
                              <w:t>:</w:t>
                            </w:r>
                          </w:p>
                          <w:p w14:paraId="2FB750E9" w14:textId="77777777" w:rsidR="00297B86" w:rsidRDefault="00297B86" w:rsidP="00297B86"/>
                          <w:p w14:paraId="26A7C606"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האנימציה בהתחלה</w:t>
                            </w:r>
                            <w:r w:rsidRPr="00C13168">
                              <w:rPr>
                                <w:rFonts w:asciiTheme="minorBidi" w:hAnsiTheme="minorBidi" w:cstheme="minorBidi"/>
                                <w:b/>
                                <w:bCs/>
                                <w:rtl/>
                                <w:lang w:bidi="he-IL"/>
                              </w:rPr>
                              <w:t>:</w:t>
                            </w:r>
                          </w:p>
                          <w:p w14:paraId="0D64A3AF" w14:textId="77777777" w:rsidR="00297B86" w:rsidRDefault="00297B86" w:rsidP="00297B86"/>
                          <w:p w14:paraId="68E81955"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האנימציה בהתחלה</w:t>
                            </w:r>
                            <w:r w:rsidRPr="00C13168">
                              <w:rPr>
                                <w:rFonts w:asciiTheme="minorBidi" w:hAnsiTheme="minorBidi" w:cstheme="minorBidi"/>
                                <w:b/>
                                <w:bCs/>
                                <w:rtl/>
                                <w:lang w:bidi="he-IL"/>
                              </w:rPr>
                              <w:t>:</w:t>
                            </w:r>
                          </w:p>
                          <w:p w14:paraId="2B20CAE4" w14:textId="77777777" w:rsidR="00297B86" w:rsidRDefault="00297B86" w:rsidP="00297B86"/>
                          <w:p w14:paraId="24144DB8"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על נקודה מסוימת:</w:t>
                            </w:r>
                          </w:p>
                          <w:p w14:paraId="39F64ADC" w14:textId="77777777" w:rsidR="00297B86" w:rsidRDefault="00297B86" w:rsidP="00297B86"/>
                          <w:p w14:paraId="38A2AA8C"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כששמים את העכבר מעל נקודה מסוימת:</w:t>
                            </w:r>
                          </w:p>
                          <w:p w14:paraId="5375816B" w14:textId="77777777" w:rsidR="00297B86" w:rsidRDefault="00297B86" w:rsidP="00297B86"/>
                          <w:p w14:paraId="5DF2C76D"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כששמים את הקיבוץ לפי קריטריון זמן ובחירת צבעים</w:t>
                            </w:r>
                            <w:r w:rsidRPr="00C13168">
                              <w:rPr>
                                <w:rFonts w:asciiTheme="minorBidi" w:hAnsiTheme="minorBidi" w:cstheme="minorBidi"/>
                                <w:b/>
                                <w:bCs/>
                                <w:rtl/>
                                <w:lang w:bidi="he-IL"/>
                              </w:rPr>
                              <w:t>:</w:t>
                            </w:r>
                          </w:p>
                          <w:p w14:paraId="45D98D78" w14:textId="77777777" w:rsidR="00297B86" w:rsidRDefault="00297B86" w:rsidP="00297B86"/>
                          <w:p w14:paraId="46150B83"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קיבוץ לפי קריטריון זמן ובחירת צבעים</w:t>
                            </w:r>
                            <w:r w:rsidRPr="00C13168">
                              <w:rPr>
                                <w:rFonts w:asciiTheme="minorBidi" w:hAnsiTheme="minorBidi" w:cstheme="minorBidi"/>
                                <w:b/>
                                <w:bCs/>
                                <w:rtl/>
                                <w:lang w:bidi="he-IL"/>
                              </w:rPr>
                              <w:t>:</w:t>
                            </w:r>
                          </w:p>
                          <w:p w14:paraId="30676F0B" w14:textId="77777777" w:rsidR="00297B86" w:rsidRDefault="00297B86" w:rsidP="00297B86"/>
                          <w:p w14:paraId="0B1BB34B"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האנימציה בהתחלה</w:t>
                            </w:r>
                            <w:r w:rsidRPr="00C13168">
                              <w:rPr>
                                <w:rFonts w:asciiTheme="minorBidi" w:hAnsiTheme="minorBidi" w:cstheme="minorBidi"/>
                                <w:b/>
                                <w:bCs/>
                                <w:rtl/>
                                <w:lang w:bidi="he-IL"/>
                              </w:rPr>
                              <w:t>:</w:t>
                            </w:r>
                          </w:p>
                          <w:p w14:paraId="40BA03DC" w14:textId="77777777" w:rsidR="00297B86" w:rsidRDefault="00297B86" w:rsidP="00297B86"/>
                          <w:p w14:paraId="3B32F0EE"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האנימציה בהתחלה</w:t>
                            </w:r>
                            <w:r w:rsidRPr="00C13168">
                              <w:rPr>
                                <w:rFonts w:asciiTheme="minorBidi" w:hAnsiTheme="minorBidi" w:cstheme="minorBidi"/>
                                <w:b/>
                                <w:bCs/>
                                <w:rtl/>
                                <w:lang w:bidi="he-IL"/>
                              </w:rPr>
                              <w:t>:</w:t>
                            </w:r>
                          </w:p>
                          <w:p w14:paraId="2C51A46B" w14:textId="77777777" w:rsidR="00297B86" w:rsidRDefault="00297B86" w:rsidP="00297B86"/>
                          <w:p w14:paraId="531D5B10"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על נקודה מסוימת:</w:t>
                            </w:r>
                          </w:p>
                          <w:p w14:paraId="283B4583" w14:textId="77777777" w:rsidR="00297B86" w:rsidRDefault="00297B86" w:rsidP="00297B86"/>
                          <w:p w14:paraId="04E67E1F"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כששמים את העכבר מעל נקודה מסוימת:</w:t>
                            </w:r>
                          </w:p>
                          <w:p w14:paraId="19812256" w14:textId="77777777" w:rsidR="00297B86" w:rsidRDefault="00297B86" w:rsidP="00297B86"/>
                          <w:p w14:paraId="0A0F0421"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כששמים את הקיבוץ לפי קריטריון זמן ובחירת צבעים</w:t>
                            </w:r>
                            <w:r w:rsidRPr="00C13168">
                              <w:rPr>
                                <w:rFonts w:asciiTheme="minorBidi" w:hAnsiTheme="minorBidi" w:cstheme="minorBidi"/>
                                <w:b/>
                                <w:bCs/>
                                <w:rtl/>
                                <w:lang w:bidi="he-IL"/>
                              </w:rPr>
                              <w:t>:</w:t>
                            </w:r>
                          </w:p>
                          <w:p w14:paraId="7D1E1304" w14:textId="77777777" w:rsidR="00297B86" w:rsidRDefault="00297B86" w:rsidP="00297B86"/>
                          <w:p w14:paraId="05CC8707"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קיבוץ לפי קריטריון זמן ובחירת צבעים</w:t>
                            </w:r>
                            <w:r w:rsidRPr="00C13168">
                              <w:rPr>
                                <w:rFonts w:asciiTheme="minorBidi" w:hAnsiTheme="minorBidi" w:cstheme="minorBidi"/>
                                <w:b/>
                                <w:bCs/>
                                <w:rtl/>
                                <w:lang w:bidi="he-IL"/>
                              </w:rPr>
                              <w:t>:</w:t>
                            </w:r>
                          </w:p>
                          <w:p w14:paraId="1264D3B7" w14:textId="77777777" w:rsidR="00297B86" w:rsidRDefault="00297B86" w:rsidP="00297B86"/>
                          <w:p w14:paraId="411AC17D"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האנימציה בהתחלה</w:t>
                            </w:r>
                            <w:r w:rsidRPr="00C13168">
                              <w:rPr>
                                <w:rFonts w:asciiTheme="minorBidi" w:hAnsiTheme="minorBidi" w:cstheme="minorBidi"/>
                                <w:b/>
                                <w:bCs/>
                                <w:rtl/>
                                <w:lang w:bidi="he-IL"/>
                              </w:rPr>
                              <w:t>:</w:t>
                            </w:r>
                          </w:p>
                          <w:p w14:paraId="3A7DA01E" w14:textId="77777777" w:rsidR="00297B86" w:rsidRDefault="00297B86" w:rsidP="00297B86"/>
                          <w:p w14:paraId="00747239"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האנימציה בהתחלה</w:t>
                            </w:r>
                            <w:r w:rsidRPr="00C13168">
                              <w:rPr>
                                <w:rFonts w:asciiTheme="minorBidi" w:hAnsiTheme="minorBidi" w:cstheme="minorBidi"/>
                                <w:b/>
                                <w:bCs/>
                                <w:rtl/>
                                <w:lang w:bidi="he-IL"/>
                              </w:rPr>
                              <w:t>:</w:t>
                            </w:r>
                          </w:p>
                          <w:p w14:paraId="0E4EA796" w14:textId="77777777" w:rsidR="00297B86" w:rsidRDefault="00297B86" w:rsidP="00297B86"/>
                          <w:p w14:paraId="7A7FE5C7"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על נקודה מסוימת: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10AF6F" id="_x0000_s1044" type="#_x0000_t202" style="position:absolute;left:0;text-align:left;margin-left:249.95pt;margin-top:9.3pt;width:212.2pt;height:24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" filled="f" stroked="f" strokeweight=".5pt">
                <v:textbox>
                  <w:txbxContent>
                    <w:p w14:paraId="58A35D2D"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כששמים את העכבר מעל נקודה מסוימת:</w:t>
                      </w:r>
                    </w:p>
                    <w:p w14:paraId="0E3A6623" w14:textId="77777777" w:rsidR="00297B86" w:rsidRDefault="00297B86" w:rsidP="00297B86"/>
                    <w:p w14:paraId="716CF792"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כששמים את הקיבוץ לפי קריטריון זמן ובחירת צבעים</w:t>
                      </w:r>
                      <w:r w:rsidRPr="00C13168">
                        <w:rPr>
                          <w:rFonts w:asciiTheme="minorBidi" w:hAnsiTheme="minorBidi" w:cstheme="minorBidi"/>
                          <w:b/>
                          <w:bCs/>
                          <w:rtl/>
                          <w:lang w:bidi="he-IL"/>
                        </w:rPr>
                        <w:t>:</w:t>
                      </w:r>
                    </w:p>
                    <w:p w14:paraId="7C629857" w14:textId="77777777" w:rsidR="00297B86" w:rsidRDefault="00297B86" w:rsidP="00297B86"/>
                    <w:p w14:paraId="6D7B4EFE"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קיבוץ לפי קריטריון זמן ובחירת צבעים</w:t>
                      </w:r>
                      <w:r w:rsidRPr="00C13168">
                        <w:rPr>
                          <w:rFonts w:asciiTheme="minorBidi" w:hAnsiTheme="minorBidi" w:cstheme="minorBidi"/>
                          <w:b/>
                          <w:bCs/>
                          <w:rtl/>
                          <w:lang w:bidi="he-IL"/>
                        </w:rPr>
                        <w:t>:</w:t>
                      </w:r>
                    </w:p>
                    <w:p w14:paraId="2E925D30" w14:textId="77777777" w:rsidR="00297B86" w:rsidRDefault="00297B86" w:rsidP="00297B86"/>
                    <w:p w14:paraId="400DB81B"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האנימציה בהתחלה</w:t>
                      </w:r>
                      <w:r w:rsidRPr="00C13168">
                        <w:rPr>
                          <w:rFonts w:asciiTheme="minorBidi" w:hAnsiTheme="minorBidi" w:cstheme="minorBidi"/>
                          <w:b/>
                          <w:bCs/>
                          <w:rtl/>
                          <w:lang w:bidi="he-IL"/>
                        </w:rPr>
                        <w:t>:</w:t>
                      </w:r>
                    </w:p>
                    <w:p w14:paraId="695CAA17" w14:textId="77777777" w:rsidR="00297B86" w:rsidRDefault="00297B86" w:rsidP="00297B86"/>
                    <w:p w14:paraId="22F61CBC"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האנימציה בהתחלה</w:t>
                      </w:r>
                      <w:r w:rsidRPr="00C13168">
                        <w:rPr>
                          <w:rFonts w:asciiTheme="minorBidi" w:hAnsiTheme="minorBidi" w:cstheme="minorBidi"/>
                          <w:b/>
                          <w:bCs/>
                          <w:rtl/>
                          <w:lang w:bidi="he-IL"/>
                        </w:rPr>
                        <w:t>:</w:t>
                      </w:r>
                    </w:p>
                    <w:p w14:paraId="56B90CBF" w14:textId="77777777" w:rsidR="00297B86" w:rsidRDefault="00297B86" w:rsidP="00297B86"/>
                    <w:p w14:paraId="142ADAEC"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על נקודה מסוימת:</w:t>
                      </w:r>
                    </w:p>
                    <w:p w14:paraId="4B1D59EA" w14:textId="77777777" w:rsidR="00297B86" w:rsidRDefault="00297B86" w:rsidP="00297B86"/>
                    <w:p w14:paraId="400F391B"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כששמים את העכבר מעל נקודה מסוימת:</w:t>
                      </w:r>
                    </w:p>
                    <w:p w14:paraId="230E8525" w14:textId="77777777" w:rsidR="00297B86" w:rsidRDefault="00297B86" w:rsidP="00297B86"/>
                    <w:p w14:paraId="7F16A917"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כששמים את הקיבוץ לפי קריטריון זמן ובחירת צבעים</w:t>
                      </w:r>
                      <w:r w:rsidRPr="00C13168">
                        <w:rPr>
                          <w:rFonts w:asciiTheme="minorBidi" w:hAnsiTheme="minorBidi" w:cstheme="minorBidi"/>
                          <w:b/>
                          <w:bCs/>
                          <w:rtl/>
                          <w:lang w:bidi="he-IL"/>
                        </w:rPr>
                        <w:t>:</w:t>
                      </w:r>
                    </w:p>
                    <w:p w14:paraId="2361D097" w14:textId="77777777" w:rsidR="00297B86" w:rsidRDefault="00297B86" w:rsidP="00297B86"/>
                    <w:p w14:paraId="7A8C06CC"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קיבוץ לפי קריטריון זמן ובחירת צבעים</w:t>
                      </w:r>
                      <w:r w:rsidRPr="00C13168">
                        <w:rPr>
                          <w:rFonts w:asciiTheme="minorBidi" w:hAnsiTheme="minorBidi" w:cstheme="minorBidi"/>
                          <w:b/>
                          <w:bCs/>
                          <w:rtl/>
                          <w:lang w:bidi="he-IL"/>
                        </w:rPr>
                        <w:t>:</w:t>
                      </w:r>
                    </w:p>
                    <w:p w14:paraId="68EDA70F" w14:textId="77777777" w:rsidR="00297B86" w:rsidRDefault="00297B86" w:rsidP="00297B86"/>
                    <w:p w14:paraId="002EDA79"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האנימציה בהתחלה</w:t>
                      </w:r>
                      <w:r w:rsidRPr="00C13168">
                        <w:rPr>
                          <w:rFonts w:asciiTheme="minorBidi" w:hAnsiTheme="minorBidi" w:cstheme="minorBidi"/>
                          <w:b/>
                          <w:bCs/>
                          <w:rtl/>
                          <w:lang w:bidi="he-IL"/>
                        </w:rPr>
                        <w:t>:</w:t>
                      </w:r>
                    </w:p>
                    <w:p w14:paraId="207FF647" w14:textId="77777777" w:rsidR="00297B86" w:rsidRDefault="00297B86" w:rsidP="00297B86"/>
                    <w:p w14:paraId="6817BC9C"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האנימציה בהתחלה</w:t>
                      </w:r>
                      <w:r w:rsidRPr="00C13168">
                        <w:rPr>
                          <w:rFonts w:asciiTheme="minorBidi" w:hAnsiTheme="minorBidi" w:cstheme="minorBidi"/>
                          <w:b/>
                          <w:bCs/>
                          <w:rtl/>
                          <w:lang w:bidi="he-IL"/>
                        </w:rPr>
                        <w:t>:</w:t>
                      </w:r>
                    </w:p>
                    <w:p w14:paraId="71ABAB73" w14:textId="77777777" w:rsidR="00297B86" w:rsidRDefault="00297B86" w:rsidP="00297B86"/>
                    <w:p w14:paraId="61DD4181"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על נקודה מסוימת:</w:t>
                      </w:r>
                    </w:p>
                    <w:p w14:paraId="0026CCE8" w14:textId="77777777" w:rsidR="00297B86" w:rsidRDefault="00297B86" w:rsidP="00297B86"/>
                    <w:p w14:paraId="6B8F87FE"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כששמים את העכבר מעל נקודה מסוימת:</w:t>
                      </w:r>
                    </w:p>
                    <w:p w14:paraId="7C60FF73" w14:textId="77777777" w:rsidR="00297B86" w:rsidRDefault="00297B86" w:rsidP="00297B86"/>
                    <w:p w14:paraId="3034E7D3"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כששמים את הקיבוץ לפי קריטריון זמן ובחירת צבעים</w:t>
                      </w:r>
                      <w:r w:rsidRPr="00C13168">
                        <w:rPr>
                          <w:rFonts w:asciiTheme="minorBidi" w:hAnsiTheme="minorBidi" w:cstheme="minorBidi"/>
                          <w:b/>
                          <w:bCs/>
                          <w:rtl/>
                          <w:lang w:bidi="he-IL"/>
                        </w:rPr>
                        <w:t>:</w:t>
                      </w:r>
                    </w:p>
                    <w:p w14:paraId="78AE45AB" w14:textId="77777777" w:rsidR="00297B86" w:rsidRDefault="00297B86" w:rsidP="00297B86"/>
                    <w:p w14:paraId="50B39DEB"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קיבוץ לפי קריטריון זמן ובחירת צבעים</w:t>
                      </w:r>
                      <w:r w:rsidRPr="00C13168">
                        <w:rPr>
                          <w:rFonts w:asciiTheme="minorBidi" w:hAnsiTheme="minorBidi" w:cstheme="minorBidi"/>
                          <w:b/>
                          <w:bCs/>
                          <w:rtl/>
                          <w:lang w:bidi="he-IL"/>
                        </w:rPr>
                        <w:t>:</w:t>
                      </w:r>
                    </w:p>
                    <w:p w14:paraId="15BE1053" w14:textId="77777777" w:rsidR="00297B86" w:rsidRDefault="00297B86" w:rsidP="00297B86"/>
                    <w:p w14:paraId="3784EC5C"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האנימציה בהתחלה</w:t>
                      </w:r>
                      <w:r w:rsidRPr="00C13168">
                        <w:rPr>
                          <w:rFonts w:asciiTheme="minorBidi" w:hAnsiTheme="minorBidi" w:cstheme="minorBidi"/>
                          <w:b/>
                          <w:bCs/>
                          <w:rtl/>
                          <w:lang w:bidi="he-IL"/>
                        </w:rPr>
                        <w:t>:</w:t>
                      </w:r>
                    </w:p>
                    <w:p w14:paraId="016C65B5" w14:textId="77777777" w:rsidR="00297B86" w:rsidRDefault="00297B86" w:rsidP="00297B86"/>
                    <w:p w14:paraId="368693E4"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האנימציה בהתחלה</w:t>
                      </w:r>
                      <w:r w:rsidRPr="00C13168">
                        <w:rPr>
                          <w:rFonts w:asciiTheme="minorBidi" w:hAnsiTheme="minorBidi" w:cstheme="minorBidi"/>
                          <w:b/>
                          <w:bCs/>
                          <w:rtl/>
                          <w:lang w:bidi="he-IL"/>
                        </w:rPr>
                        <w:t>:</w:t>
                      </w:r>
                    </w:p>
                    <w:p w14:paraId="63E46213" w14:textId="77777777" w:rsidR="00297B86" w:rsidRDefault="00297B86" w:rsidP="00297B86"/>
                    <w:p w14:paraId="4B936CCF" w14:textId="77777777" w:rsidR="00297B86" w:rsidRDefault="00297B86" w:rsidP="00297B86">
                      <w:pPr>
                        <w:rPr>
                          <w:rFonts w:asciiTheme="minorBidi" w:hAnsiTheme="minorBidi" w:cstheme="minorBidi"/>
                          <w:b/>
                          <w:bCs/>
                          <w:rtl/>
                          <w:lang w:bidi="he-IL"/>
                        </w:rPr>
                      </w:pPr>
                      <w:r>
                        <w:rPr>
                          <w:rFonts w:asciiTheme="minorBidi" w:hAnsiTheme="minorBidi" w:cstheme="minorBidi" w:hint="cs"/>
                          <w:b/>
                          <w:bCs/>
                          <w:rtl/>
                          <w:lang w:bidi="he-IL"/>
                        </w:rPr>
                        <w:t xml:space="preserve">על </w:t>
                      </w:r>
                      <w:proofErr w:type="spellStart"/>
                      <w:r>
                        <w:rPr>
                          <w:rFonts w:asciiTheme="minorBidi" w:hAnsiTheme="minorBidi" w:cstheme="minorBidi" w:hint="cs"/>
                          <w:b/>
                          <w:bCs/>
                          <w:rtl/>
                          <w:lang w:bidi="he-IL"/>
                        </w:rPr>
                        <w:t>נקותמיכה</w:t>
                      </w:r>
                      <w:proofErr w:type="spellEnd"/>
                      <w:r>
                        <w:rPr>
                          <w:rFonts w:asciiTheme="minorBidi" w:hAnsiTheme="minorBidi" w:cstheme="minorBidi" w:hint="cs"/>
                          <w:b/>
                          <w:bCs/>
                          <w:rtl/>
                          <w:lang w:bidi="he-IL"/>
                        </w:rPr>
                        <w:t xml:space="preserve"> עבור</w:t>
                      </w:r>
                    </w:p>
                    <w:p w14:paraId="71C22F57"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עיוורי צבעים</w:t>
                      </w:r>
                      <w:r w:rsidRPr="00C13168">
                        <w:rPr>
                          <w:rFonts w:asciiTheme="minorBidi" w:hAnsiTheme="minorBidi" w:cstheme="minorBidi"/>
                          <w:b/>
                          <w:bCs/>
                          <w:rtl/>
                          <w:lang w:bidi="he-IL"/>
                        </w:rPr>
                        <w:t>:</w:t>
                      </w:r>
                    </w:p>
                    <w:p w14:paraId="419F1D42" w14:textId="77777777" w:rsidR="00297B86" w:rsidRDefault="00297B86" w:rsidP="00297B86"/>
                    <w:p w14:paraId="1032422C" w14:textId="77777777" w:rsidR="00297B86" w:rsidRDefault="00297B86" w:rsidP="00297B86">
                      <w:pPr>
                        <w:rPr>
                          <w:rFonts w:asciiTheme="minorBidi" w:hAnsiTheme="minorBidi" w:cstheme="minorBidi"/>
                          <w:b/>
                          <w:bCs/>
                          <w:rtl/>
                          <w:lang w:bidi="he-IL"/>
                        </w:rPr>
                      </w:pPr>
                      <w:r>
                        <w:rPr>
                          <w:rFonts w:asciiTheme="minorBidi" w:hAnsiTheme="minorBidi" w:cstheme="minorBidi" w:hint="cs"/>
                          <w:b/>
                          <w:bCs/>
                          <w:rtl/>
                          <w:lang w:bidi="he-IL"/>
                        </w:rPr>
                        <w:t>תמיכה עבור</w:t>
                      </w:r>
                    </w:p>
                    <w:p w14:paraId="7321599D"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עיוורי צבעים</w:t>
                      </w:r>
                      <w:r w:rsidRPr="00C13168">
                        <w:rPr>
                          <w:rFonts w:asciiTheme="minorBidi" w:hAnsiTheme="minorBidi" w:cstheme="minorBidi"/>
                          <w:b/>
                          <w:bCs/>
                          <w:rtl/>
                          <w:lang w:bidi="he-IL"/>
                        </w:rPr>
                        <w:t>:</w:t>
                      </w:r>
                    </w:p>
                    <w:p w14:paraId="6177CEC0" w14:textId="77777777" w:rsidR="00297B86" w:rsidRDefault="00297B86" w:rsidP="00297B86"/>
                    <w:p w14:paraId="4C43792F" w14:textId="77777777" w:rsidR="00297B86" w:rsidRDefault="00297B86" w:rsidP="00297B86">
                      <w:pPr>
                        <w:rPr>
                          <w:rFonts w:asciiTheme="minorBidi" w:hAnsiTheme="minorBidi" w:cstheme="minorBidi"/>
                          <w:b/>
                          <w:bCs/>
                          <w:rtl/>
                          <w:lang w:bidi="he-IL"/>
                        </w:rPr>
                      </w:pPr>
                      <w:r>
                        <w:rPr>
                          <w:rFonts w:asciiTheme="minorBidi" w:hAnsiTheme="minorBidi" w:cstheme="minorBidi" w:hint="cs"/>
                          <w:b/>
                          <w:bCs/>
                          <w:rtl/>
                          <w:lang w:bidi="he-IL"/>
                        </w:rPr>
                        <w:t>תמיכה עבור</w:t>
                      </w:r>
                    </w:p>
                    <w:p w14:paraId="538CED52"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עיוורי צבעים</w:t>
                      </w:r>
                      <w:r w:rsidRPr="00C13168">
                        <w:rPr>
                          <w:rFonts w:asciiTheme="minorBidi" w:hAnsiTheme="minorBidi" w:cstheme="minorBidi"/>
                          <w:b/>
                          <w:bCs/>
                          <w:rtl/>
                          <w:lang w:bidi="he-IL"/>
                        </w:rPr>
                        <w:t>:</w:t>
                      </w:r>
                    </w:p>
                    <w:p w14:paraId="6079362F" w14:textId="77777777" w:rsidR="00297B86" w:rsidRDefault="00297B86" w:rsidP="00297B86"/>
                    <w:p w14:paraId="25208949" w14:textId="77777777" w:rsidR="00297B86" w:rsidRDefault="00297B86" w:rsidP="00297B86">
                      <w:pPr>
                        <w:rPr>
                          <w:rFonts w:asciiTheme="minorBidi" w:hAnsiTheme="minorBidi" w:cstheme="minorBidi"/>
                          <w:b/>
                          <w:bCs/>
                          <w:rtl/>
                          <w:lang w:bidi="he-IL"/>
                        </w:rPr>
                      </w:pPr>
                      <w:r>
                        <w:rPr>
                          <w:rFonts w:asciiTheme="minorBidi" w:hAnsiTheme="minorBidi" w:cstheme="minorBidi" w:hint="cs"/>
                          <w:b/>
                          <w:bCs/>
                          <w:rtl/>
                          <w:lang w:bidi="he-IL"/>
                        </w:rPr>
                        <w:t>תמיכה עבור</w:t>
                      </w:r>
                    </w:p>
                    <w:p w14:paraId="6C3F71AF"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עיוורי צבעים</w:t>
                      </w:r>
                      <w:r w:rsidRPr="00C13168">
                        <w:rPr>
                          <w:rFonts w:asciiTheme="minorBidi" w:hAnsiTheme="minorBidi" w:cstheme="minorBidi"/>
                          <w:b/>
                          <w:bCs/>
                          <w:rtl/>
                          <w:lang w:bidi="he-IL"/>
                        </w:rPr>
                        <w:t>:</w:t>
                      </w:r>
                    </w:p>
                    <w:p w14:paraId="58F9414E" w14:textId="77777777" w:rsidR="00297B86" w:rsidRDefault="00297B86" w:rsidP="00297B86"/>
                    <w:p w14:paraId="6D4B3B8E" w14:textId="77777777" w:rsidR="00297B86" w:rsidRDefault="00297B86" w:rsidP="00297B86">
                      <w:pPr>
                        <w:rPr>
                          <w:rFonts w:asciiTheme="minorBidi" w:hAnsiTheme="minorBidi" w:cstheme="minorBidi"/>
                          <w:b/>
                          <w:bCs/>
                          <w:rtl/>
                          <w:lang w:bidi="he-IL"/>
                        </w:rPr>
                      </w:pPr>
                      <w:r>
                        <w:rPr>
                          <w:rFonts w:asciiTheme="minorBidi" w:hAnsiTheme="minorBidi" w:cstheme="minorBidi" w:hint="cs"/>
                          <w:b/>
                          <w:bCs/>
                          <w:rtl/>
                          <w:lang w:bidi="he-IL"/>
                        </w:rPr>
                        <w:t>תמיכה עבור</w:t>
                      </w:r>
                    </w:p>
                    <w:p w14:paraId="7A3897D7"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עיוורי צבעים</w:t>
                      </w:r>
                      <w:r w:rsidRPr="00C13168">
                        <w:rPr>
                          <w:rFonts w:asciiTheme="minorBidi" w:hAnsiTheme="minorBidi" w:cstheme="minorBidi"/>
                          <w:b/>
                          <w:bCs/>
                          <w:rtl/>
                          <w:lang w:bidi="he-IL"/>
                        </w:rPr>
                        <w:t>:</w:t>
                      </w:r>
                    </w:p>
                    <w:p w14:paraId="68260A9D" w14:textId="77777777" w:rsidR="00297B86" w:rsidRDefault="00297B86" w:rsidP="00297B86"/>
                    <w:p w14:paraId="16721E73" w14:textId="77777777" w:rsidR="00297B86" w:rsidRDefault="00297B86" w:rsidP="00297B86">
                      <w:pPr>
                        <w:rPr>
                          <w:rFonts w:asciiTheme="minorBidi" w:hAnsiTheme="minorBidi" w:cstheme="minorBidi"/>
                          <w:b/>
                          <w:bCs/>
                          <w:rtl/>
                          <w:lang w:bidi="he-IL"/>
                        </w:rPr>
                      </w:pPr>
                      <w:r>
                        <w:rPr>
                          <w:rFonts w:asciiTheme="minorBidi" w:hAnsiTheme="minorBidi" w:cstheme="minorBidi" w:hint="cs"/>
                          <w:b/>
                          <w:bCs/>
                          <w:rtl/>
                          <w:lang w:bidi="he-IL"/>
                        </w:rPr>
                        <w:t>תמיכה עבור</w:t>
                      </w:r>
                    </w:p>
                    <w:p w14:paraId="3306ED75"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עיוורי צבעים</w:t>
                      </w:r>
                      <w:r w:rsidRPr="00C13168">
                        <w:rPr>
                          <w:rFonts w:asciiTheme="minorBidi" w:hAnsiTheme="minorBidi" w:cstheme="minorBidi"/>
                          <w:b/>
                          <w:bCs/>
                          <w:rtl/>
                          <w:lang w:bidi="he-IL"/>
                        </w:rPr>
                        <w:t>:</w:t>
                      </w:r>
                    </w:p>
                    <w:p w14:paraId="2BD06684" w14:textId="77777777" w:rsidR="00297B86" w:rsidRDefault="00297B86" w:rsidP="00297B86"/>
                    <w:p w14:paraId="74F99497" w14:textId="77777777" w:rsidR="00297B86" w:rsidRDefault="00297B86" w:rsidP="00297B86">
                      <w:pPr>
                        <w:rPr>
                          <w:rFonts w:asciiTheme="minorBidi" w:hAnsiTheme="minorBidi" w:cstheme="minorBidi"/>
                          <w:b/>
                          <w:bCs/>
                          <w:rtl/>
                          <w:lang w:bidi="he-IL"/>
                        </w:rPr>
                      </w:pPr>
                      <w:r>
                        <w:rPr>
                          <w:rFonts w:asciiTheme="minorBidi" w:hAnsiTheme="minorBidi" w:cstheme="minorBidi" w:hint="cs"/>
                          <w:b/>
                          <w:bCs/>
                          <w:rtl/>
                          <w:lang w:bidi="he-IL"/>
                        </w:rPr>
                        <w:t>תמיכה עבור</w:t>
                      </w:r>
                    </w:p>
                    <w:p w14:paraId="25C65F5D"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עיוורי צבעים</w:t>
                      </w:r>
                      <w:r w:rsidRPr="00C13168">
                        <w:rPr>
                          <w:rFonts w:asciiTheme="minorBidi" w:hAnsiTheme="minorBidi" w:cstheme="minorBidi"/>
                          <w:b/>
                          <w:bCs/>
                          <w:rtl/>
                          <w:lang w:bidi="he-IL"/>
                        </w:rPr>
                        <w:t>:</w:t>
                      </w:r>
                    </w:p>
                    <w:p w14:paraId="46454C06" w14:textId="77777777" w:rsidR="00297B86" w:rsidRDefault="00297B86" w:rsidP="00297B86"/>
                    <w:p w14:paraId="6B8268D4" w14:textId="77777777" w:rsidR="00297B86" w:rsidRDefault="00297B86" w:rsidP="00297B86">
                      <w:pPr>
                        <w:rPr>
                          <w:rFonts w:asciiTheme="minorBidi" w:hAnsiTheme="minorBidi" w:cstheme="minorBidi"/>
                          <w:b/>
                          <w:bCs/>
                          <w:rtl/>
                          <w:lang w:bidi="he-IL"/>
                        </w:rPr>
                      </w:pPr>
                      <w:r>
                        <w:rPr>
                          <w:rFonts w:asciiTheme="minorBidi" w:hAnsiTheme="minorBidi" w:cstheme="minorBidi" w:hint="cs"/>
                          <w:b/>
                          <w:bCs/>
                          <w:rtl/>
                          <w:lang w:bidi="he-IL"/>
                        </w:rPr>
                        <w:t>תמיכה עבור</w:t>
                      </w:r>
                    </w:p>
                    <w:p w14:paraId="04FC8761"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עיוורי צבעים</w:t>
                      </w:r>
                      <w:r w:rsidRPr="00C13168">
                        <w:rPr>
                          <w:rFonts w:asciiTheme="minorBidi" w:hAnsiTheme="minorBidi" w:cstheme="minorBidi"/>
                          <w:b/>
                          <w:bCs/>
                          <w:rtl/>
                          <w:lang w:bidi="he-IL"/>
                        </w:rPr>
                        <w:t>:</w:t>
                      </w:r>
                    </w:p>
                    <w:p w14:paraId="66E2392D" w14:textId="77777777" w:rsidR="00297B86" w:rsidRDefault="00297B86" w:rsidP="00297B86"/>
                    <w:p w14:paraId="0FB8623F" w14:textId="77777777" w:rsidR="00297B86" w:rsidRDefault="00297B86" w:rsidP="00297B86">
                      <w:pPr>
                        <w:rPr>
                          <w:rFonts w:asciiTheme="minorBidi" w:hAnsiTheme="minorBidi" w:cstheme="minorBidi"/>
                          <w:b/>
                          <w:bCs/>
                          <w:rtl/>
                          <w:lang w:bidi="he-IL"/>
                        </w:rPr>
                      </w:pPr>
                      <w:r>
                        <w:rPr>
                          <w:rFonts w:asciiTheme="minorBidi" w:hAnsiTheme="minorBidi" w:cstheme="minorBidi" w:hint="cs"/>
                          <w:b/>
                          <w:bCs/>
                          <w:rtl/>
                          <w:lang w:bidi="he-IL"/>
                        </w:rPr>
                        <w:t>תמיכה עבור</w:t>
                      </w:r>
                    </w:p>
                    <w:p w14:paraId="2F9DB7C5"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עיוורי צבעים</w:t>
                      </w:r>
                      <w:r w:rsidRPr="00C13168">
                        <w:rPr>
                          <w:rFonts w:asciiTheme="minorBidi" w:hAnsiTheme="minorBidi" w:cstheme="minorBidi"/>
                          <w:b/>
                          <w:bCs/>
                          <w:rtl/>
                          <w:lang w:bidi="he-IL"/>
                        </w:rPr>
                        <w:t>:</w:t>
                      </w:r>
                    </w:p>
                    <w:p w14:paraId="509FD2D6" w14:textId="77777777" w:rsidR="00297B86" w:rsidRDefault="00297B86" w:rsidP="00297B86"/>
                    <w:p w14:paraId="1E684684" w14:textId="77777777" w:rsidR="00297B86" w:rsidRDefault="00297B86" w:rsidP="00297B86">
                      <w:pPr>
                        <w:rPr>
                          <w:rFonts w:asciiTheme="minorBidi" w:hAnsiTheme="minorBidi" w:cstheme="minorBidi"/>
                          <w:b/>
                          <w:bCs/>
                          <w:rtl/>
                          <w:lang w:bidi="he-IL"/>
                        </w:rPr>
                      </w:pPr>
                      <w:r>
                        <w:rPr>
                          <w:rFonts w:asciiTheme="minorBidi" w:hAnsiTheme="minorBidi" w:cstheme="minorBidi" w:hint="cs"/>
                          <w:b/>
                          <w:bCs/>
                          <w:rtl/>
                          <w:lang w:bidi="he-IL"/>
                        </w:rPr>
                        <w:t>תמיכה עבור</w:t>
                      </w:r>
                    </w:p>
                    <w:p w14:paraId="21660993"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עיוורי צבעים</w:t>
                      </w:r>
                      <w:r w:rsidRPr="00C13168">
                        <w:rPr>
                          <w:rFonts w:asciiTheme="minorBidi" w:hAnsiTheme="minorBidi" w:cstheme="minorBidi"/>
                          <w:b/>
                          <w:bCs/>
                          <w:rtl/>
                          <w:lang w:bidi="he-IL"/>
                        </w:rPr>
                        <w:t>:</w:t>
                      </w:r>
                    </w:p>
                    <w:p w14:paraId="628A1B26" w14:textId="77777777" w:rsidR="00297B86" w:rsidRDefault="00297B86" w:rsidP="00297B86"/>
                    <w:p w14:paraId="67407D55" w14:textId="77777777" w:rsidR="00297B86" w:rsidRDefault="00297B86" w:rsidP="00297B86">
                      <w:pPr>
                        <w:rPr>
                          <w:rFonts w:asciiTheme="minorBidi" w:hAnsiTheme="minorBidi" w:cstheme="minorBidi"/>
                          <w:b/>
                          <w:bCs/>
                          <w:rtl/>
                          <w:lang w:bidi="he-IL"/>
                        </w:rPr>
                      </w:pPr>
                      <w:r>
                        <w:rPr>
                          <w:rFonts w:asciiTheme="minorBidi" w:hAnsiTheme="minorBidi" w:cstheme="minorBidi" w:hint="cs"/>
                          <w:b/>
                          <w:bCs/>
                          <w:rtl/>
                          <w:lang w:bidi="he-IL"/>
                        </w:rPr>
                        <w:t>תמיכה עבור</w:t>
                      </w:r>
                    </w:p>
                    <w:p w14:paraId="301521BD"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עיוורי צבעים</w:t>
                      </w:r>
                      <w:r w:rsidRPr="00C13168">
                        <w:rPr>
                          <w:rFonts w:asciiTheme="minorBidi" w:hAnsiTheme="minorBidi" w:cstheme="minorBidi"/>
                          <w:b/>
                          <w:bCs/>
                          <w:rtl/>
                          <w:lang w:bidi="he-IL"/>
                        </w:rPr>
                        <w:t>:</w:t>
                      </w:r>
                    </w:p>
                    <w:p w14:paraId="35BC0CCD" w14:textId="77777777" w:rsidR="00297B86" w:rsidRDefault="00297B86" w:rsidP="00297B86"/>
                    <w:p w14:paraId="0A43F6B5" w14:textId="77777777" w:rsidR="00297B86" w:rsidRDefault="00297B86" w:rsidP="00297B86">
                      <w:pPr>
                        <w:rPr>
                          <w:rFonts w:asciiTheme="minorBidi" w:hAnsiTheme="minorBidi" w:cstheme="minorBidi"/>
                          <w:b/>
                          <w:bCs/>
                          <w:rtl/>
                          <w:lang w:bidi="he-IL"/>
                        </w:rPr>
                      </w:pPr>
                      <w:r>
                        <w:rPr>
                          <w:rFonts w:asciiTheme="minorBidi" w:hAnsiTheme="minorBidi" w:cstheme="minorBidi" w:hint="cs"/>
                          <w:b/>
                          <w:bCs/>
                          <w:rtl/>
                          <w:lang w:bidi="he-IL"/>
                        </w:rPr>
                        <w:t>תמיכה עבור</w:t>
                      </w:r>
                    </w:p>
                    <w:p w14:paraId="6C5C363F"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עיוורי צבעים</w:t>
                      </w:r>
                      <w:r w:rsidRPr="00C13168">
                        <w:rPr>
                          <w:rFonts w:asciiTheme="minorBidi" w:hAnsiTheme="minorBidi" w:cstheme="minorBidi"/>
                          <w:b/>
                          <w:bCs/>
                          <w:rtl/>
                          <w:lang w:bidi="he-IL"/>
                        </w:rPr>
                        <w:t>:</w:t>
                      </w:r>
                    </w:p>
                    <w:p w14:paraId="289A0D71" w14:textId="77777777" w:rsidR="00297B86" w:rsidRDefault="00297B86" w:rsidP="00297B86"/>
                    <w:p w14:paraId="390279F3" w14:textId="77777777" w:rsidR="00297B86" w:rsidRDefault="00297B86" w:rsidP="00297B86">
                      <w:pPr>
                        <w:rPr>
                          <w:rFonts w:asciiTheme="minorBidi" w:hAnsiTheme="minorBidi" w:cstheme="minorBidi"/>
                          <w:b/>
                          <w:bCs/>
                          <w:rtl/>
                          <w:lang w:bidi="he-IL"/>
                        </w:rPr>
                      </w:pPr>
                      <w:r>
                        <w:rPr>
                          <w:rFonts w:asciiTheme="minorBidi" w:hAnsiTheme="minorBidi" w:cstheme="minorBidi" w:hint="cs"/>
                          <w:b/>
                          <w:bCs/>
                          <w:rtl/>
                          <w:lang w:bidi="he-IL"/>
                        </w:rPr>
                        <w:t>תמיכה עבור</w:t>
                      </w:r>
                    </w:p>
                    <w:p w14:paraId="2F0D2736"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עיוורי צבעים</w:t>
                      </w:r>
                      <w:r w:rsidRPr="00C13168">
                        <w:rPr>
                          <w:rFonts w:asciiTheme="minorBidi" w:hAnsiTheme="minorBidi" w:cstheme="minorBidi"/>
                          <w:b/>
                          <w:bCs/>
                          <w:rtl/>
                          <w:lang w:bidi="he-IL"/>
                        </w:rPr>
                        <w:t>:</w:t>
                      </w:r>
                    </w:p>
                    <w:p w14:paraId="26A6047B" w14:textId="77777777" w:rsidR="00297B86" w:rsidRDefault="00297B86" w:rsidP="00297B86"/>
                    <w:p w14:paraId="4A06AF8F" w14:textId="77777777" w:rsidR="00297B86" w:rsidRDefault="00297B86" w:rsidP="00297B86">
                      <w:pPr>
                        <w:rPr>
                          <w:rFonts w:asciiTheme="minorBidi" w:hAnsiTheme="minorBidi" w:cstheme="minorBidi"/>
                          <w:b/>
                          <w:bCs/>
                          <w:rtl/>
                          <w:lang w:bidi="he-IL"/>
                        </w:rPr>
                      </w:pPr>
                      <w:r>
                        <w:rPr>
                          <w:rFonts w:asciiTheme="minorBidi" w:hAnsiTheme="minorBidi" w:cstheme="minorBidi" w:hint="cs"/>
                          <w:b/>
                          <w:bCs/>
                          <w:rtl/>
                          <w:lang w:bidi="he-IL"/>
                        </w:rPr>
                        <w:t>תמיכה עבור</w:t>
                      </w:r>
                    </w:p>
                    <w:p w14:paraId="7D89E8B9"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עיוורי צבעים</w:t>
                      </w:r>
                      <w:r w:rsidRPr="00C13168">
                        <w:rPr>
                          <w:rFonts w:asciiTheme="minorBidi" w:hAnsiTheme="minorBidi" w:cstheme="minorBidi"/>
                          <w:b/>
                          <w:bCs/>
                          <w:rtl/>
                          <w:lang w:bidi="he-IL"/>
                        </w:rPr>
                        <w:t>:</w:t>
                      </w:r>
                    </w:p>
                    <w:p w14:paraId="2EB1F100" w14:textId="77777777" w:rsidR="00297B86" w:rsidRDefault="00297B86" w:rsidP="00297B86"/>
                    <w:p w14:paraId="7B776723" w14:textId="77777777" w:rsidR="00297B86" w:rsidRDefault="00297B86" w:rsidP="00297B86">
                      <w:pPr>
                        <w:rPr>
                          <w:rFonts w:asciiTheme="minorBidi" w:hAnsiTheme="minorBidi" w:cstheme="minorBidi"/>
                          <w:b/>
                          <w:bCs/>
                          <w:rtl/>
                          <w:lang w:bidi="he-IL"/>
                        </w:rPr>
                      </w:pPr>
                      <w:r>
                        <w:rPr>
                          <w:rFonts w:asciiTheme="minorBidi" w:hAnsiTheme="minorBidi" w:cstheme="minorBidi" w:hint="cs"/>
                          <w:b/>
                          <w:bCs/>
                          <w:rtl/>
                          <w:lang w:bidi="he-IL"/>
                        </w:rPr>
                        <w:t>תמיכה עבור</w:t>
                      </w:r>
                    </w:p>
                    <w:p w14:paraId="2EBC9743"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עיוורי צבעים</w:t>
                      </w:r>
                      <w:r w:rsidRPr="00C13168">
                        <w:rPr>
                          <w:rFonts w:asciiTheme="minorBidi" w:hAnsiTheme="minorBidi" w:cstheme="minorBidi"/>
                          <w:b/>
                          <w:bCs/>
                          <w:rtl/>
                          <w:lang w:bidi="he-IL"/>
                        </w:rPr>
                        <w:t>:</w:t>
                      </w:r>
                    </w:p>
                    <w:p w14:paraId="1403AE66" w14:textId="77777777" w:rsidR="00297B86" w:rsidRDefault="00297B86" w:rsidP="00297B86"/>
                    <w:p w14:paraId="6C463659" w14:textId="77777777" w:rsidR="00297B86" w:rsidRDefault="00297B86" w:rsidP="00297B86">
                      <w:pPr>
                        <w:rPr>
                          <w:rFonts w:asciiTheme="minorBidi" w:hAnsiTheme="minorBidi" w:cstheme="minorBidi"/>
                          <w:b/>
                          <w:bCs/>
                          <w:rtl/>
                          <w:lang w:bidi="he-IL"/>
                        </w:rPr>
                      </w:pPr>
                      <w:r>
                        <w:rPr>
                          <w:rFonts w:asciiTheme="minorBidi" w:hAnsiTheme="minorBidi" w:cstheme="minorBidi" w:hint="cs"/>
                          <w:b/>
                          <w:bCs/>
                          <w:rtl/>
                          <w:lang w:bidi="he-IL"/>
                        </w:rPr>
                        <w:t>תמיכה עבור</w:t>
                      </w:r>
                    </w:p>
                    <w:p w14:paraId="5C9FF67B"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עיוורי צבעים</w:t>
                      </w:r>
                      <w:r w:rsidRPr="00C13168">
                        <w:rPr>
                          <w:rFonts w:asciiTheme="minorBidi" w:hAnsiTheme="minorBidi" w:cstheme="minorBidi"/>
                          <w:b/>
                          <w:bCs/>
                          <w:rtl/>
                          <w:lang w:bidi="he-IL"/>
                        </w:rPr>
                        <w:t>:</w:t>
                      </w:r>
                    </w:p>
                    <w:p w14:paraId="7FBFBA26" w14:textId="77777777" w:rsidR="00297B86" w:rsidRDefault="00297B86" w:rsidP="00297B86"/>
                    <w:p w14:paraId="79555277"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קיבוץ לפי קריטריון זמן ובחירת צבעים</w:t>
                      </w:r>
                      <w:r w:rsidRPr="00C13168">
                        <w:rPr>
                          <w:rFonts w:asciiTheme="minorBidi" w:hAnsiTheme="minorBidi" w:cstheme="minorBidi"/>
                          <w:b/>
                          <w:bCs/>
                          <w:rtl/>
                          <w:lang w:bidi="he-IL"/>
                        </w:rPr>
                        <w:t>:</w:t>
                      </w:r>
                    </w:p>
                    <w:p w14:paraId="59499970" w14:textId="77777777" w:rsidR="00297B86" w:rsidRDefault="00297B86" w:rsidP="00297B86"/>
                    <w:p w14:paraId="7790416A"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קיבוץ לפי קריטריון זמן ובחירת צבעים</w:t>
                      </w:r>
                      <w:r w:rsidRPr="00C13168">
                        <w:rPr>
                          <w:rFonts w:asciiTheme="minorBidi" w:hAnsiTheme="minorBidi" w:cstheme="minorBidi"/>
                          <w:b/>
                          <w:bCs/>
                          <w:rtl/>
                          <w:lang w:bidi="he-IL"/>
                        </w:rPr>
                        <w:t>:</w:t>
                      </w:r>
                    </w:p>
                    <w:p w14:paraId="742A76A4" w14:textId="77777777" w:rsidR="00297B86" w:rsidRDefault="00297B86" w:rsidP="00297B86"/>
                    <w:p w14:paraId="1C166A97"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קיבוץ לפי קריטריון זמן ובחירת צבעים</w:t>
                      </w:r>
                      <w:r w:rsidRPr="00C13168">
                        <w:rPr>
                          <w:rFonts w:asciiTheme="minorBidi" w:hAnsiTheme="minorBidi" w:cstheme="minorBidi"/>
                          <w:b/>
                          <w:bCs/>
                          <w:rtl/>
                          <w:lang w:bidi="he-IL"/>
                        </w:rPr>
                        <w:t>:</w:t>
                      </w:r>
                    </w:p>
                    <w:p w14:paraId="2303E3D2" w14:textId="77777777" w:rsidR="00297B86" w:rsidRDefault="00297B86" w:rsidP="00297B86"/>
                    <w:p w14:paraId="6747B545"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קיבוץ לפי קריטריון זמן ובחירת צבעים</w:t>
                      </w:r>
                      <w:r w:rsidRPr="00C13168">
                        <w:rPr>
                          <w:rFonts w:asciiTheme="minorBidi" w:hAnsiTheme="minorBidi" w:cstheme="minorBidi"/>
                          <w:b/>
                          <w:bCs/>
                          <w:rtl/>
                          <w:lang w:bidi="he-IL"/>
                        </w:rPr>
                        <w:t>:</w:t>
                      </w:r>
                    </w:p>
                    <w:p w14:paraId="45020AEE" w14:textId="77777777" w:rsidR="00297B86" w:rsidRDefault="00297B86" w:rsidP="00297B86"/>
                    <w:p w14:paraId="7A6A37C1"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קיבוץ לפי קריטריון זמן ובחירת צבעים</w:t>
                      </w:r>
                      <w:r w:rsidRPr="00C13168">
                        <w:rPr>
                          <w:rFonts w:asciiTheme="minorBidi" w:hAnsiTheme="minorBidi" w:cstheme="minorBidi"/>
                          <w:b/>
                          <w:bCs/>
                          <w:rtl/>
                          <w:lang w:bidi="he-IL"/>
                        </w:rPr>
                        <w:t>:</w:t>
                      </w:r>
                    </w:p>
                    <w:p w14:paraId="57E9EB83" w14:textId="77777777" w:rsidR="00297B86" w:rsidRDefault="00297B86" w:rsidP="00297B86"/>
                    <w:p w14:paraId="43FCD8EE"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קיבוץ לפי קריטריון זמן ובחירת צבעים</w:t>
                      </w:r>
                      <w:r w:rsidRPr="00C13168">
                        <w:rPr>
                          <w:rFonts w:asciiTheme="minorBidi" w:hAnsiTheme="minorBidi" w:cstheme="minorBidi"/>
                          <w:b/>
                          <w:bCs/>
                          <w:rtl/>
                          <w:lang w:bidi="he-IL"/>
                        </w:rPr>
                        <w:t>:</w:t>
                      </w:r>
                    </w:p>
                    <w:p w14:paraId="561B0238" w14:textId="77777777" w:rsidR="00297B86" w:rsidRDefault="00297B86" w:rsidP="00297B86"/>
                    <w:p w14:paraId="6530FD6D"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קיבוץ לפי קריטריון זמן ובחירת צבעים</w:t>
                      </w:r>
                      <w:r w:rsidRPr="00C13168">
                        <w:rPr>
                          <w:rFonts w:asciiTheme="minorBidi" w:hAnsiTheme="minorBidi" w:cstheme="minorBidi"/>
                          <w:b/>
                          <w:bCs/>
                          <w:rtl/>
                          <w:lang w:bidi="he-IL"/>
                        </w:rPr>
                        <w:t>:</w:t>
                      </w:r>
                    </w:p>
                    <w:p w14:paraId="23772BB2" w14:textId="77777777" w:rsidR="00297B86" w:rsidRDefault="00297B86" w:rsidP="00297B86"/>
                    <w:p w14:paraId="2DD41120"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קיבוץ לפי קריטריון זמן ובחירת צבעים</w:t>
                      </w:r>
                      <w:r w:rsidRPr="00C13168">
                        <w:rPr>
                          <w:rFonts w:asciiTheme="minorBidi" w:hAnsiTheme="minorBidi" w:cstheme="minorBidi"/>
                          <w:b/>
                          <w:bCs/>
                          <w:rtl/>
                          <w:lang w:bidi="he-IL"/>
                        </w:rPr>
                        <w:t>:</w:t>
                      </w:r>
                    </w:p>
                    <w:p w14:paraId="3BA1BAB6" w14:textId="77777777" w:rsidR="00297B86" w:rsidRDefault="00297B86" w:rsidP="00297B86"/>
                    <w:p w14:paraId="4684B9E6"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קיבוץ לפי קריטריון זמן ובחירת צבעים</w:t>
                      </w:r>
                      <w:r w:rsidRPr="00C13168">
                        <w:rPr>
                          <w:rFonts w:asciiTheme="minorBidi" w:hAnsiTheme="minorBidi" w:cstheme="minorBidi"/>
                          <w:b/>
                          <w:bCs/>
                          <w:rtl/>
                          <w:lang w:bidi="he-IL"/>
                        </w:rPr>
                        <w:t>:</w:t>
                      </w:r>
                    </w:p>
                    <w:p w14:paraId="6CDC87F7" w14:textId="77777777" w:rsidR="00297B86" w:rsidRDefault="00297B86" w:rsidP="00297B86"/>
                    <w:p w14:paraId="6358FFA5"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קיבוץ לפי קריטריון זמן ובחירת צבעים</w:t>
                      </w:r>
                      <w:r w:rsidRPr="00C13168">
                        <w:rPr>
                          <w:rFonts w:asciiTheme="minorBidi" w:hAnsiTheme="minorBidi" w:cstheme="minorBidi"/>
                          <w:b/>
                          <w:bCs/>
                          <w:rtl/>
                          <w:lang w:bidi="he-IL"/>
                        </w:rPr>
                        <w:t>:</w:t>
                      </w:r>
                    </w:p>
                    <w:p w14:paraId="685452F4" w14:textId="77777777" w:rsidR="00297B86" w:rsidRDefault="00297B86" w:rsidP="00297B86"/>
                    <w:p w14:paraId="05FF37B5"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קיבוץ לפי קריטריון זמן ובחירת צבעים</w:t>
                      </w:r>
                      <w:r w:rsidRPr="00C13168">
                        <w:rPr>
                          <w:rFonts w:asciiTheme="minorBidi" w:hAnsiTheme="minorBidi" w:cstheme="minorBidi"/>
                          <w:b/>
                          <w:bCs/>
                          <w:rtl/>
                          <w:lang w:bidi="he-IL"/>
                        </w:rPr>
                        <w:t>:</w:t>
                      </w:r>
                    </w:p>
                    <w:p w14:paraId="2B08BECC" w14:textId="77777777" w:rsidR="00297B86" w:rsidRDefault="00297B86" w:rsidP="00297B86"/>
                    <w:p w14:paraId="098C59C0"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קיבוץ לפי קריטריון זמן ובחירת צבעים</w:t>
                      </w:r>
                      <w:r w:rsidRPr="00C13168">
                        <w:rPr>
                          <w:rFonts w:asciiTheme="minorBidi" w:hAnsiTheme="minorBidi" w:cstheme="minorBidi"/>
                          <w:b/>
                          <w:bCs/>
                          <w:rtl/>
                          <w:lang w:bidi="he-IL"/>
                        </w:rPr>
                        <w:t>:</w:t>
                      </w:r>
                    </w:p>
                    <w:p w14:paraId="685BD2B8" w14:textId="77777777" w:rsidR="00297B86" w:rsidRDefault="00297B86" w:rsidP="00297B86"/>
                    <w:p w14:paraId="25AFD0FC"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קיבוץ לפי קריטריון זמן ובחירת צבעים</w:t>
                      </w:r>
                      <w:r w:rsidRPr="00C13168">
                        <w:rPr>
                          <w:rFonts w:asciiTheme="minorBidi" w:hAnsiTheme="minorBidi" w:cstheme="minorBidi"/>
                          <w:b/>
                          <w:bCs/>
                          <w:rtl/>
                          <w:lang w:bidi="he-IL"/>
                        </w:rPr>
                        <w:t>:</w:t>
                      </w:r>
                    </w:p>
                    <w:p w14:paraId="64F11BDA" w14:textId="77777777" w:rsidR="00297B86" w:rsidRDefault="00297B86" w:rsidP="00297B86"/>
                    <w:p w14:paraId="10C65EE7"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קיבוץ לפי קריטריון זמן ובחירת צבעים</w:t>
                      </w:r>
                      <w:r w:rsidRPr="00C13168">
                        <w:rPr>
                          <w:rFonts w:asciiTheme="minorBidi" w:hAnsiTheme="minorBidi" w:cstheme="minorBidi"/>
                          <w:b/>
                          <w:bCs/>
                          <w:rtl/>
                          <w:lang w:bidi="he-IL"/>
                        </w:rPr>
                        <w:t>:</w:t>
                      </w:r>
                    </w:p>
                    <w:p w14:paraId="25337C31" w14:textId="77777777" w:rsidR="00297B86" w:rsidRDefault="00297B86" w:rsidP="00297B86"/>
                    <w:p w14:paraId="43302716"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קיבוץ לפי קריטריון זמן ובחירת צבעים</w:t>
                      </w:r>
                      <w:r w:rsidRPr="00C13168">
                        <w:rPr>
                          <w:rFonts w:asciiTheme="minorBidi" w:hAnsiTheme="minorBidi" w:cstheme="minorBidi"/>
                          <w:b/>
                          <w:bCs/>
                          <w:rtl/>
                          <w:lang w:bidi="he-IL"/>
                        </w:rPr>
                        <w:t>:</w:t>
                      </w:r>
                    </w:p>
                    <w:p w14:paraId="2958552E" w14:textId="77777777" w:rsidR="00297B86" w:rsidRDefault="00297B86" w:rsidP="00297B86"/>
                    <w:p w14:paraId="3CC8858D"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קיבוץ לפי קריטריון זמן ובחירת צבעים</w:t>
                      </w:r>
                      <w:r w:rsidRPr="00C13168">
                        <w:rPr>
                          <w:rFonts w:asciiTheme="minorBidi" w:hAnsiTheme="minorBidi" w:cstheme="minorBidi"/>
                          <w:b/>
                          <w:bCs/>
                          <w:rtl/>
                          <w:lang w:bidi="he-IL"/>
                        </w:rPr>
                        <w:t>:</w:t>
                      </w:r>
                    </w:p>
                    <w:p w14:paraId="73B842C5" w14:textId="77777777" w:rsidR="00297B86" w:rsidRDefault="00297B86" w:rsidP="00297B86"/>
                    <w:p w14:paraId="7EE66384"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לפי קריטריון זמן ובחירת צבעים</w:t>
                      </w:r>
                      <w:r w:rsidRPr="00C13168">
                        <w:rPr>
                          <w:rFonts w:asciiTheme="minorBidi" w:hAnsiTheme="minorBidi" w:cstheme="minorBidi"/>
                          <w:b/>
                          <w:bCs/>
                          <w:rtl/>
                          <w:lang w:bidi="he-IL"/>
                        </w:rPr>
                        <w:t>:</w:t>
                      </w:r>
                    </w:p>
                    <w:p w14:paraId="6784CB24" w14:textId="77777777" w:rsidR="00297B86" w:rsidRDefault="00297B86" w:rsidP="00297B86"/>
                    <w:p w14:paraId="6C721E95"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קיבוץ לפי קריטריון זמן ובחירת צבעים</w:t>
                      </w:r>
                      <w:r w:rsidRPr="00C13168">
                        <w:rPr>
                          <w:rFonts w:asciiTheme="minorBidi" w:hAnsiTheme="minorBidi" w:cstheme="minorBidi"/>
                          <w:b/>
                          <w:bCs/>
                          <w:rtl/>
                          <w:lang w:bidi="he-IL"/>
                        </w:rPr>
                        <w:t>:</w:t>
                      </w:r>
                    </w:p>
                    <w:p w14:paraId="710C39A7" w14:textId="77777777" w:rsidR="00297B86" w:rsidRDefault="00297B86" w:rsidP="00297B86"/>
                    <w:p w14:paraId="7D0CC1DC"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האנימציה בהתחלה</w:t>
                      </w:r>
                      <w:r w:rsidRPr="00C13168">
                        <w:rPr>
                          <w:rFonts w:asciiTheme="minorBidi" w:hAnsiTheme="minorBidi" w:cstheme="minorBidi"/>
                          <w:b/>
                          <w:bCs/>
                          <w:rtl/>
                          <w:lang w:bidi="he-IL"/>
                        </w:rPr>
                        <w:t>:</w:t>
                      </w:r>
                    </w:p>
                    <w:p w14:paraId="6D762169" w14:textId="77777777" w:rsidR="00297B86" w:rsidRDefault="00297B86" w:rsidP="00297B86"/>
                    <w:p w14:paraId="67ECA929"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האנימציה בהתחלה</w:t>
                      </w:r>
                      <w:r w:rsidRPr="00C13168">
                        <w:rPr>
                          <w:rFonts w:asciiTheme="minorBidi" w:hAnsiTheme="minorBidi" w:cstheme="minorBidi"/>
                          <w:b/>
                          <w:bCs/>
                          <w:rtl/>
                          <w:lang w:bidi="he-IL"/>
                        </w:rPr>
                        <w:t>:</w:t>
                      </w:r>
                    </w:p>
                    <w:p w14:paraId="7D227903" w14:textId="77777777" w:rsidR="00297B86" w:rsidRDefault="00297B86" w:rsidP="00297B86"/>
                    <w:p w14:paraId="2E89503E"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על נקודה מסוימת:</w:t>
                      </w:r>
                    </w:p>
                    <w:p w14:paraId="64D82094" w14:textId="77777777" w:rsidR="00297B86" w:rsidRDefault="00297B86" w:rsidP="00297B86"/>
                    <w:p w14:paraId="5266C799"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כששמים את העכבר מעל נקודה מסוימת:</w:t>
                      </w:r>
                    </w:p>
                    <w:p w14:paraId="4C041FC2" w14:textId="77777777" w:rsidR="00297B86" w:rsidRDefault="00297B86" w:rsidP="00297B86"/>
                    <w:p w14:paraId="554333E3"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כששמים את הקיבוץ לפי קריטריון זמן ובחירת צבעים</w:t>
                      </w:r>
                      <w:r w:rsidRPr="00C13168">
                        <w:rPr>
                          <w:rFonts w:asciiTheme="minorBidi" w:hAnsiTheme="minorBidi" w:cstheme="minorBidi"/>
                          <w:b/>
                          <w:bCs/>
                          <w:rtl/>
                          <w:lang w:bidi="he-IL"/>
                        </w:rPr>
                        <w:t>:</w:t>
                      </w:r>
                    </w:p>
                    <w:p w14:paraId="0E2A6036" w14:textId="77777777" w:rsidR="00297B86" w:rsidRDefault="00297B86" w:rsidP="00297B86"/>
                    <w:p w14:paraId="0AB9BBCE"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קיבוץ לפי קריטריון זמן ובחירת צבעים</w:t>
                      </w:r>
                      <w:r w:rsidRPr="00C13168">
                        <w:rPr>
                          <w:rFonts w:asciiTheme="minorBidi" w:hAnsiTheme="minorBidi" w:cstheme="minorBidi"/>
                          <w:b/>
                          <w:bCs/>
                          <w:rtl/>
                          <w:lang w:bidi="he-IL"/>
                        </w:rPr>
                        <w:t>:</w:t>
                      </w:r>
                    </w:p>
                    <w:p w14:paraId="12668C8E" w14:textId="77777777" w:rsidR="00297B86" w:rsidRDefault="00297B86" w:rsidP="00297B86"/>
                    <w:p w14:paraId="032AD857"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האנימציה בהתחלה</w:t>
                      </w:r>
                      <w:r w:rsidRPr="00C13168">
                        <w:rPr>
                          <w:rFonts w:asciiTheme="minorBidi" w:hAnsiTheme="minorBidi" w:cstheme="minorBidi"/>
                          <w:b/>
                          <w:bCs/>
                          <w:rtl/>
                          <w:lang w:bidi="he-IL"/>
                        </w:rPr>
                        <w:t>:</w:t>
                      </w:r>
                    </w:p>
                    <w:p w14:paraId="1DBA304A" w14:textId="77777777" w:rsidR="00297B86" w:rsidRDefault="00297B86" w:rsidP="00297B86"/>
                    <w:p w14:paraId="0ADB4095"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האנימציה בהתחלה</w:t>
                      </w:r>
                      <w:r w:rsidRPr="00C13168">
                        <w:rPr>
                          <w:rFonts w:asciiTheme="minorBidi" w:hAnsiTheme="minorBidi" w:cstheme="minorBidi"/>
                          <w:b/>
                          <w:bCs/>
                          <w:rtl/>
                          <w:lang w:bidi="he-IL"/>
                        </w:rPr>
                        <w:t>:</w:t>
                      </w:r>
                    </w:p>
                    <w:p w14:paraId="1849595E" w14:textId="77777777" w:rsidR="00297B86" w:rsidRDefault="00297B86" w:rsidP="00297B86"/>
                    <w:p w14:paraId="50F61854"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על נקודה מסוימת:</w:t>
                      </w:r>
                    </w:p>
                    <w:p w14:paraId="0C103CAA" w14:textId="77777777" w:rsidR="00297B86" w:rsidRDefault="00297B86" w:rsidP="00297B86"/>
                    <w:p w14:paraId="65F3F9AE"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כששמים את העכבר מעל נקודה מסוימת:</w:t>
                      </w:r>
                    </w:p>
                    <w:p w14:paraId="5BBE83B1" w14:textId="77777777" w:rsidR="00297B86" w:rsidRDefault="00297B86" w:rsidP="00297B86"/>
                    <w:p w14:paraId="36CF0454"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כששמים את הקיבוץ לפי קריטריון זמן ובחירת צבעים</w:t>
                      </w:r>
                      <w:r w:rsidRPr="00C13168">
                        <w:rPr>
                          <w:rFonts w:asciiTheme="minorBidi" w:hAnsiTheme="minorBidi" w:cstheme="minorBidi"/>
                          <w:b/>
                          <w:bCs/>
                          <w:rtl/>
                          <w:lang w:bidi="he-IL"/>
                        </w:rPr>
                        <w:t>:</w:t>
                      </w:r>
                    </w:p>
                    <w:p w14:paraId="3EE5DAFD" w14:textId="77777777" w:rsidR="00297B86" w:rsidRDefault="00297B86" w:rsidP="00297B86"/>
                    <w:p w14:paraId="130EF8E6"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קיבוץ לפי קריטריון זמן ובחירת צבעים</w:t>
                      </w:r>
                      <w:r w:rsidRPr="00C13168">
                        <w:rPr>
                          <w:rFonts w:asciiTheme="minorBidi" w:hAnsiTheme="minorBidi" w:cstheme="minorBidi"/>
                          <w:b/>
                          <w:bCs/>
                          <w:rtl/>
                          <w:lang w:bidi="he-IL"/>
                        </w:rPr>
                        <w:t>:</w:t>
                      </w:r>
                    </w:p>
                    <w:p w14:paraId="406F52FE" w14:textId="77777777" w:rsidR="00297B86" w:rsidRDefault="00297B86" w:rsidP="00297B86"/>
                    <w:p w14:paraId="09CFA009"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האנימציה בהתחלה</w:t>
                      </w:r>
                      <w:r w:rsidRPr="00C13168">
                        <w:rPr>
                          <w:rFonts w:asciiTheme="minorBidi" w:hAnsiTheme="minorBidi" w:cstheme="minorBidi"/>
                          <w:b/>
                          <w:bCs/>
                          <w:rtl/>
                          <w:lang w:bidi="he-IL"/>
                        </w:rPr>
                        <w:t>:</w:t>
                      </w:r>
                    </w:p>
                    <w:p w14:paraId="7D3B30DD" w14:textId="77777777" w:rsidR="00297B86" w:rsidRDefault="00297B86" w:rsidP="00297B86"/>
                    <w:p w14:paraId="62CE85F2"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האנימציה בהתחלה</w:t>
                      </w:r>
                      <w:r w:rsidRPr="00C13168">
                        <w:rPr>
                          <w:rFonts w:asciiTheme="minorBidi" w:hAnsiTheme="minorBidi" w:cstheme="minorBidi"/>
                          <w:b/>
                          <w:bCs/>
                          <w:rtl/>
                          <w:lang w:bidi="he-IL"/>
                        </w:rPr>
                        <w:t>:</w:t>
                      </w:r>
                    </w:p>
                    <w:p w14:paraId="27F571E7" w14:textId="77777777" w:rsidR="00297B86" w:rsidRDefault="00297B86" w:rsidP="00297B86"/>
                    <w:p w14:paraId="0E1F6E5B"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על נקודה מסוימת:</w:t>
                      </w:r>
                    </w:p>
                    <w:p w14:paraId="66D95ED1" w14:textId="77777777" w:rsidR="00297B86" w:rsidRDefault="00297B86" w:rsidP="00297B86"/>
                    <w:p w14:paraId="3C1755E3"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כששמים את העכבר מעל נקודה מסוימת:</w:t>
                      </w:r>
                    </w:p>
                    <w:p w14:paraId="6646B6C3" w14:textId="77777777" w:rsidR="00297B86" w:rsidRDefault="00297B86" w:rsidP="00297B86"/>
                    <w:p w14:paraId="41DE33C0"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כששמים את הקיבוץ לפי קריטריון זמן ובחירת צבעים</w:t>
                      </w:r>
                      <w:r w:rsidRPr="00C13168">
                        <w:rPr>
                          <w:rFonts w:asciiTheme="minorBidi" w:hAnsiTheme="minorBidi" w:cstheme="minorBidi"/>
                          <w:b/>
                          <w:bCs/>
                          <w:rtl/>
                          <w:lang w:bidi="he-IL"/>
                        </w:rPr>
                        <w:t>:</w:t>
                      </w:r>
                    </w:p>
                    <w:p w14:paraId="04742F96" w14:textId="77777777" w:rsidR="00297B86" w:rsidRDefault="00297B86" w:rsidP="00297B86"/>
                    <w:p w14:paraId="78523101"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קיבוץ לפי קריטריון זמן ובחירת צבעים</w:t>
                      </w:r>
                      <w:r w:rsidRPr="00C13168">
                        <w:rPr>
                          <w:rFonts w:asciiTheme="minorBidi" w:hAnsiTheme="minorBidi" w:cstheme="minorBidi"/>
                          <w:b/>
                          <w:bCs/>
                          <w:rtl/>
                          <w:lang w:bidi="he-IL"/>
                        </w:rPr>
                        <w:t>:</w:t>
                      </w:r>
                    </w:p>
                    <w:p w14:paraId="042EF751" w14:textId="77777777" w:rsidR="00297B86" w:rsidRDefault="00297B86" w:rsidP="00297B86"/>
                    <w:p w14:paraId="18D28CF5"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האנימציה בהתחלה</w:t>
                      </w:r>
                      <w:r w:rsidRPr="00C13168">
                        <w:rPr>
                          <w:rFonts w:asciiTheme="minorBidi" w:hAnsiTheme="minorBidi" w:cstheme="minorBidi"/>
                          <w:b/>
                          <w:bCs/>
                          <w:rtl/>
                          <w:lang w:bidi="he-IL"/>
                        </w:rPr>
                        <w:t>:</w:t>
                      </w:r>
                    </w:p>
                    <w:p w14:paraId="60766520" w14:textId="77777777" w:rsidR="00297B86" w:rsidRDefault="00297B86" w:rsidP="00297B86"/>
                    <w:p w14:paraId="39125976"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האנימציה בהתחלה</w:t>
                      </w:r>
                      <w:r w:rsidRPr="00C13168">
                        <w:rPr>
                          <w:rFonts w:asciiTheme="minorBidi" w:hAnsiTheme="minorBidi" w:cstheme="minorBidi"/>
                          <w:b/>
                          <w:bCs/>
                          <w:rtl/>
                          <w:lang w:bidi="he-IL"/>
                        </w:rPr>
                        <w:t>:</w:t>
                      </w:r>
                    </w:p>
                    <w:p w14:paraId="0FFEDFBC" w14:textId="77777777" w:rsidR="00297B86" w:rsidRDefault="00297B86" w:rsidP="00297B86"/>
                    <w:p w14:paraId="3FD9D6EF"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על נקודה מסוימת:</w:t>
                      </w:r>
                    </w:p>
                    <w:p w14:paraId="23176C09" w14:textId="77777777" w:rsidR="00297B86" w:rsidRDefault="00297B86" w:rsidP="00297B86"/>
                    <w:p w14:paraId="54986D9C"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כששמים את העכבר מעל נקודה מסוימת:</w:t>
                      </w:r>
                    </w:p>
                    <w:p w14:paraId="76B1D96D" w14:textId="77777777" w:rsidR="00297B86" w:rsidRDefault="00297B86" w:rsidP="00297B86"/>
                    <w:p w14:paraId="1FEF300C"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כששמים את הקיבוץ לפי קריטריון זמן ובחירת צבעים</w:t>
                      </w:r>
                      <w:r w:rsidRPr="00C13168">
                        <w:rPr>
                          <w:rFonts w:asciiTheme="minorBidi" w:hAnsiTheme="minorBidi" w:cstheme="minorBidi"/>
                          <w:b/>
                          <w:bCs/>
                          <w:rtl/>
                          <w:lang w:bidi="he-IL"/>
                        </w:rPr>
                        <w:t>:</w:t>
                      </w:r>
                    </w:p>
                    <w:p w14:paraId="3613032B" w14:textId="77777777" w:rsidR="00297B86" w:rsidRDefault="00297B86" w:rsidP="00297B86"/>
                    <w:p w14:paraId="126D550D"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קיבוץ לפי קריטריון זמן ובחירת צבעים</w:t>
                      </w:r>
                      <w:r w:rsidRPr="00C13168">
                        <w:rPr>
                          <w:rFonts w:asciiTheme="minorBidi" w:hAnsiTheme="minorBidi" w:cstheme="minorBidi"/>
                          <w:b/>
                          <w:bCs/>
                          <w:rtl/>
                          <w:lang w:bidi="he-IL"/>
                        </w:rPr>
                        <w:t>:</w:t>
                      </w:r>
                    </w:p>
                    <w:p w14:paraId="076491B1" w14:textId="77777777" w:rsidR="00297B86" w:rsidRDefault="00297B86" w:rsidP="00297B86"/>
                    <w:p w14:paraId="3835EF18"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האנימציה בהתחלה</w:t>
                      </w:r>
                      <w:r w:rsidRPr="00C13168">
                        <w:rPr>
                          <w:rFonts w:asciiTheme="minorBidi" w:hAnsiTheme="minorBidi" w:cstheme="minorBidi"/>
                          <w:b/>
                          <w:bCs/>
                          <w:rtl/>
                          <w:lang w:bidi="he-IL"/>
                        </w:rPr>
                        <w:t>:</w:t>
                      </w:r>
                    </w:p>
                    <w:p w14:paraId="0822439D" w14:textId="77777777" w:rsidR="00297B86" w:rsidRDefault="00297B86" w:rsidP="00297B86"/>
                    <w:p w14:paraId="258893FC"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האנימציה בהתחלה</w:t>
                      </w:r>
                      <w:r w:rsidRPr="00C13168">
                        <w:rPr>
                          <w:rFonts w:asciiTheme="minorBidi" w:hAnsiTheme="minorBidi" w:cstheme="minorBidi"/>
                          <w:b/>
                          <w:bCs/>
                          <w:rtl/>
                          <w:lang w:bidi="he-IL"/>
                        </w:rPr>
                        <w:t>:</w:t>
                      </w:r>
                    </w:p>
                    <w:p w14:paraId="03A1FBFF" w14:textId="77777777" w:rsidR="00297B86" w:rsidRDefault="00297B86" w:rsidP="00297B86"/>
                    <w:p w14:paraId="784D2A1E"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על נקודה מסוימת:</w:t>
                      </w:r>
                    </w:p>
                    <w:p w14:paraId="4355C1DA" w14:textId="77777777" w:rsidR="00297B86" w:rsidRDefault="00297B86" w:rsidP="00297B86"/>
                    <w:p w14:paraId="4BFA92E6"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כששמים את העכבר מעל נקודה מסוימת:</w:t>
                      </w:r>
                    </w:p>
                    <w:p w14:paraId="66E25F10" w14:textId="77777777" w:rsidR="00297B86" w:rsidRDefault="00297B86" w:rsidP="00297B86"/>
                    <w:p w14:paraId="1565DD07"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כששמים את הקיבוץ לפי קריטריון זמן ובחירת צבעים</w:t>
                      </w:r>
                      <w:r w:rsidRPr="00C13168">
                        <w:rPr>
                          <w:rFonts w:asciiTheme="minorBidi" w:hAnsiTheme="minorBidi" w:cstheme="minorBidi"/>
                          <w:b/>
                          <w:bCs/>
                          <w:rtl/>
                          <w:lang w:bidi="he-IL"/>
                        </w:rPr>
                        <w:t>:</w:t>
                      </w:r>
                    </w:p>
                    <w:p w14:paraId="7FDD24D0" w14:textId="77777777" w:rsidR="00297B86" w:rsidRDefault="00297B86" w:rsidP="00297B86"/>
                    <w:p w14:paraId="61DA4682"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קיבוץ לפי קריטריון זמן ובחירת צבעים</w:t>
                      </w:r>
                      <w:r w:rsidRPr="00C13168">
                        <w:rPr>
                          <w:rFonts w:asciiTheme="minorBidi" w:hAnsiTheme="minorBidi" w:cstheme="minorBidi"/>
                          <w:b/>
                          <w:bCs/>
                          <w:rtl/>
                          <w:lang w:bidi="he-IL"/>
                        </w:rPr>
                        <w:t>:</w:t>
                      </w:r>
                    </w:p>
                    <w:p w14:paraId="0DCFC850" w14:textId="77777777" w:rsidR="00297B86" w:rsidRDefault="00297B86" w:rsidP="00297B86"/>
                    <w:p w14:paraId="77446BCB"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האנימציה בהתחלה</w:t>
                      </w:r>
                      <w:r w:rsidRPr="00C13168">
                        <w:rPr>
                          <w:rFonts w:asciiTheme="minorBidi" w:hAnsiTheme="minorBidi" w:cstheme="minorBidi"/>
                          <w:b/>
                          <w:bCs/>
                          <w:rtl/>
                          <w:lang w:bidi="he-IL"/>
                        </w:rPr>
                        <w:t>:</w:t>
                      </w:r>
                    </w:p>
                    <w:p w14:paraId="16E83692" w14:textId="77777777" w:rsidR="00297B86" w:rsidRDefault="00297B86" w:rsidP="00297B86"/>
                    <w:p w14:paraId="65824133"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האנימציה בהתחלה</w:t>
                      </w:r>
                      <w:r w:rsidRPr="00C13168">
                        <w:rPr>
                          <w:rFonts w:asciiTheme="minorBidi" w:hAnsiTheme="minorBidi" w:cstheme="minorBidi"/>
                          <w:b/>
                          <w:bCs/>
                          <w:rtl/>
                          <w:lang w:bidi="he-IL"/>
                        </w:rPr>
                        <w:t>:</w:t>
                      </w:r>
                    </w:p>
                    <w:p w14:paraId="510C2A47" w14:textId="77777777" w:rsidR="00297B86" w:rsidRDefault="00297B86" w:rsidP="00297B86"/>
                    <w:p w14:paraId="5ABEBD15" w14:textId="77777777" w:rsidR="00297B86" w:rsidRDefault="00297B86" w:rsidP="00297B86">
                      <w:pPr>
                        <w:rPr>
                          <w:rFonts w:asciiTheme="minorBidi" w:hAnsiTheme="minorBidi" w:cstheme="minorBidi"/>
                          <w:b/>
                          <w:bCs/>
                          <w:rtl/>
                          <w:lang w:bidi="he-IL"/>
                        </w:rPr>
                      </w:pPr>
                      <w:r>
                        <w:rPr>
                          <w:rFonts w:asciiTheme="minorBidi" w:hAnsiTheme="minorBidi" w:cstheme="minorBidi" w:hint="cs"/>
                          <w:b/>
                          <w:bCs/>
                          <w:rtl/>
                          <w:lang w:bidi="he-IL"/>
                        </w:rPr>
                        <w:t xml:space="preserve">על </w:t>
                      </w:r>
                      <w:proofErr w:type="spellStart"/>
                      <w:r>
                        <w:rPr>
                          <w:rFonts w:asciiTheme="minorBidi" w:hAnsiTheme="minorBidi" w:cstheme="minorBidi" w:hint="cs"/>
                          <w:b/>
                          <w:bCs/>
                          <w:rtl/>
                          <w:lang w:bidi="he-IL"/>
                        </w:rPr>
                        <w:t>נקותמיכה</w:t>
                      </w:r>
                      <w:proofErr w:type="spellEnd"/>
                      <w:r>
                        <w:rPr>
                          <w:rFonts w:asciiTheme="minorBidi" w:hAnsiTheme="minorBidi" w:cstheme="minorBidi" w:hint="cs"/>
                          <w:b/>
                          <w:bCs/>
                          <w:rtl/>
                          <w:lang w:bidi="he-IL"/>
                        </w:rPr>
                        <w:t xml:space="preserve"> עבור</w:t>
                      </w:r>
                    </w:p>
                    <w:p w14:paraId="6268BFEB"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עיוורי צבעים</w:t>
                      </w:r>
                      <w:r w:rsidRPr="00C13168">
                        <w:rPr>
                          <w:rFonts w:asciiTheme="minorBidi" w:hAnsiTheme="minorBidi" w:cstheme="minorBidi"/>
                          <w:b/>
                          <w:bCs/>
                          <w:rtl/>
                          <w:lang w:bidi="he-IL"/>
                        </w:rPr>
                        <w:t>:</w:t>
                      </w:r>
                    </w:p>
                    <w:p w14:paraId="67978CC9" w14:textId="77777777" w:rsidR="00297B86" w:rsidRDefault="00297B86" w:rsidP="00297B86"/>
                    <w:p w14:paraId="3C00E2DF" w14:textId="77777777" w:rsidR="00297B86" w:rsidRDefault="00297B86" w:rsidP="00297B86">
                      <w:pPr>
                        <w:rPr>
                          <w:rFonts w:asciiTheme="minorBidi" w:hAnsiTheme="minorBidi" w:cstheme="minorBidi"/>
                          <w:b/>
                          <w:bCs/>
                          <w:rtl/>
                          <w:lang w:bidi="he-IL"/>
                        </w:rPr>
                      </w:pPr>
                      <w:r>
                        <w:rPr>
                          <w:rFonts w:asciiTheme="minorBidi" w:hAnsiTheme="minorBidi" w:cstheme="minorBidi" w:hint="cs"/>
                          <w:b/>
                          <w:bCs/>
                          <w:rtl/>
                          <w:lang w:bidi="he-IL"/>
                        </w:rPr>
                        <w:t>תמיכה עבור</w:t>
                      </w:r>
                    </w:p>
                    <w:p w14:paraId="090C556A"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עיוורי צבעים</w:t>
                      </w:r>
                      <w:r w:rsidRPr="00C13168">
                        <w:rPr>
                          <w:rFonts w:asciiTheme="minorBidi" w:hAnsiTheme="minorBidi" w:cstheme="minorBidi"/>
                          <w:b/>
                          <w:bCs/>
                          <w:rtl/>
                          <w:lang w:bidi="he-IL"/>
                        </w:rPr>
                        <w:t>:</w:t>
                      </w:r>
                    </w:p>
                    <w:p w14:paraId="3935732A" w14:textId="77777777" w:rsidR="00297B86" w:rsidRDefault="00297B86" w:rsidP="00297B86"/>
                    <w:p w14:paraId="528FD9D0" w14:textId="77777777" w:rsidR="00297B86" w:rsidRDefault="00297B86" w:rsidP="00297B86">
                      <w:pPr>
                        <w:rPr>
                          <w:rFonts w:asciiTheme="minorBidi" w:hAnsiTheme="minorBidi" w:cstheme="minorBidi"/>
                          <w:b/>
                          <w:bCs/>
                          <w:rtl/>
                          <w:lang w:bidi="he-IL"/>
                        </w:rPr>
                      </w:pPr>
                      <w:r>
                        <w:rPr>
                          <w:rFonts w:asciiTheme="minorBidi" w:hAnsiTheme="minorBidi" w:cstheme="minorBidi" w:hint="cs"/>
                          <w:b/>
                          <w:bCs/>
                          <w:rtl/>
                          <w:lang w:bidi="he-IL"/>
                        </w:rPr>
                        <w:t>תמיכה עבור</w:t>
                      </w:r>
                    </w:p>
                    <w:p w14:paraId="73A3EC4E"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עיוורי צבעים</w:t>
                      </w:r>
                      <w:r w:rsidRPr="00C13168">
                        <w:rPr>
                          <w:rFonts w:asciiTheme="minorBidi" w:hAnsiTheme="minorBidi" w:cstheme="minorBidi"/>
                          <w:b/>
                          <w:bCs/>
                          <w:rtl/>
                          <w:lang w:bidi="he-IL"/>
                        </w:rPr>
                        <w:t>:</w:t>
                      </w:r>
                    </w:p>
                    <w:p w14:paraId="72AD742E" w14:textId="77777777" w:rsidR="00297B86" w:rsidRDefault="00297B86" w:rsidP="00297B86"/>
                    <w:p w14:paraId="034EEEB1" w14:textId="77777777" w:rsidR="00297B86" w:rsidRDefault="00297B86" w:rsidP="00297B86">
                      <w:pPr>
                        <w:rPr>
                          <w:rFonts w:asciiTheme="minorBidi" w:hAnsiTheme="minorBidi" w:cstheme="minorBidi"/>
                          <w:b/>
                          <w:bCs/>
                          <w:rtl/>
                          <w:lang w:bidi="he-IL"/>
                        </w:rPr>
                      </w:pPr>
                      <w:r>
                        <w:rPr>
                          <w:rFonts w:asciiTheme="minorBidi" w:hAnsiTheme="minorBidi" w:cstheme="minorBidi" w:hint="cs"/>
                          <w:b/>
                          <w:bCs/>
                          <w:rtl/>
                          <w:lang w:bidi="he-IL"/>
                        </w:rPr>
                        <w:t>תמיכה עבור</w:t>
                      </w:r>
                    </w:p>
                    <w:p w14:paraId="0627B806"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עיוורי צבעים</w:t>
                      </w:r>
                      <w:r w:rsidRPr="00C13168">
                        <w:rPr>
                          <w:rFonts w:asciiTheme="minorBidi" w:hAnsiTheme="minorBidi" w:cstheme="minorBidi"/>
                          <w:b/>
                          <w:bCs/>
                          <w:rtl/>
                          <w:lang w:bidi="he-IL"/>
                        </w:rPr>
                        <w:t>:</w:t>
                      </w:r>
                    </w:p>
                    <w:p w14:paraId="3CCB68BE" w14:textId="77777777" w:rsidR="00297B86" w:rsidRDefault="00297B86" w:rsidP="00297B86"/>
                    <w:p w14:paraId="627E1216" w14:textId="77777777" w:rsidR="00297B86" w:rsidRDefault="00297B86" w:rsidP="00297B86">
                      <w:pPr>
                        <w:rPr>
                          <w:rFonts w:asciiTheme="minorBidi" w:hAnsiTheme="minorBidi" w:cstheme="minorBidi"/>
                          <w:b/>
                          <w:bCs/>
                          <w:rtl/>
                          <w:lang w:bidi="he-IL"/>
                        </w:rPr>
                      </w:pPr>
                      <w:r>
                        <w:rPr>
                          <w:rFonts w:asciiTheme="minorBidi" w:hAnsiTheme="minorBidi" w:cstheme="minorBidi" w:hint="cs"/>
                          <w:b/>
                          <w:bCs/>
                          <w:rtl/>
                          <w:lang w:bidi="he-IL"/>
                        </w:rPr>
                        <w:t>תמיכה עבור</w:t>
                      </w:r>
                    </w:p>
                    <w:p w14:paraId="1988B514"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עיוורי צבעים</w:t>
                      </w:r>
                      <w:r w:rsidRPr="00C13168">
                        <w:rPr>
                          <w:rFonts w:asciiTheme="minorBidi" w:hAnsiTheme="minorBidi" w:cstheme="minorBidi"/>
                          <w:b/>
                          <w:bCs/>
                          <w:rtl/>
                          <w:lang w:bidi="he-IL"/>
                        </w:rPr>
                        <w:t>:</w:t>
                      </w:r>
                    </w:p>
                    <w:p w14:paraId="2C978700" w14:textId="77777777" w:rsidR="00297B86" w:rsidRDefault="00297B86" w:rsidP="00297B86"/>
                    <w:p w14:paraId="4C22D075" w14:textId="77777777" w:rsidR="00297B86" w:rsidRDefault="00297B86" w:rsidP="00297B86">
                      <w:pPr>
                        <w:rPr>
                          <w:rFonts w:asciiTheme="minorBidi" w:hAnsiTheme="minorBidi" w:cstheme="minorBidi"/>
                          <w:b/>
                          <w:bCs/>
                          <w:rtl/>
                          <w:lang w:bidi="he-IL"/>
                        </w:rPr>
                      </w:pPr>
                      <w:r>
                        <w:rPr>
                          <w:rFonts w:asciiTheme="minorBidi" w:hAnsiTheme="minorBidi" w:cstheme="minorBidi" w:hint="cs"/>
                          <w:b/>
                          <w:bCs/>
                          <w:rtl/>
                          <w:lang w:bidi="he-IL"/>
                        </w:rPr>
                        <w:t>תמיכה עבור</w:t>
                      </w:r>
                    </w:p>
                    <w:p w14:paraId="6EA400F4"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עיוורי צבעים</w:t>
                      </w:r>
                      <w:r w:rsidRPr="00C13168">
                        <w:rPr>
                          <w:rFonts w:asciiTheme="minorBidi" w:hAnsiTheme="minorBidi" w:cstheme="minorBidi"/>
                          <w:b/>
                          <w:bCs/>
                          <w:rtl/>
                          <w:lang w:bidi="he-IL"/>
                        </w:rPr>
                        <w:t>:</w:t>
                      </w:r>
                    </w:p>
                    <w:p w14:paraId="24C5726D" w14:textId="77777777" w:rsidR="00297B86" w:rsidRDefault="00297B86" w:rsidP="00297B86"/>
                    <w:p w14:paraId="45C374B9" w14:textId="77777777" w:rsidR="00297B86" w:rsidRDefault="00297B86" w:rsidP="00297B86">
                      <w:pPr>
                        <w:rPr>
                          <w:rFonts w:asciiTheme="minorBidi" w:hAnsiTheme="minorBidi" w:cstheme="minorBidi"/>
                          <w:b/>
                          <w:bCs/>
                          <w:rtl/>
                          <w:lang w:bidi="he-IL"/>
                        </w:rPr>
                      </w:pPr>
                      <w:r>
                        <w:rPr>
                          <w:rFonts w:asciiTheme="minorBidi" w:hAnsiTheme="minorBidi" w:cstheme="minorBidi" w:hint="cs"/>
                          <w:b/>
                          <w:bCs/>
                          <w:rtl/>
                          <w:lang w:bidi="he-IL"/>
                        </w:rPr>
                        <w:t>תמיכה עבור</w:t>
                      </w:r>
                    </w:p>
                    <w:p w14:paraId="7661AEBA"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עיוורי צבעים</w:t>
                      </w:r>
                      <w:r w:rsidRPr="00C13168">
                        <w:rPr>
                          <w:rFonts w:asciiTheme="minorBidi" w:hAnsiTheme="minorBidi" w:cstheme="minorBidi"/>
                          <w:b/>
                          <w:bCs/>
                          <w:rtl/>
                          <w:lang w:bidi="he-IL"/>
                        </w:rPr>
                        <w:t>:</w:t>
                      </w:r>
                    </w:p>
                    <w:p w14:paraId="1C790764" w14:textId="77777777" w:rsidR="00297B86" w:rsidRDefault="00297B86" w:rsidP="00297B86"/>
                    <w:p w14:paraId="6A1D3781" w14:textId="77777777" w:rsidR="00297B86" w:rsidRDefault="00297B86" w:rsidP="00297B86">
                      <w:pPr>
                        <w:rPr>
                          <w:rFonts w:asciiTheme="minorBidi" w:hAnsiTheme="minorBidi" w:cstheme="minorBidi"/>
                          <w:b/>
                          <w:bCs/>
                          <w:rtl/>
                          <w:lang w:bidi="he-IL"/>
                        </w:rPr>
                      </w:pPr>
                      <w:r>
                        <w:rPr>
                          <w:rFonts w:asciiTheme="minorBidi" w:hAnsiTheme="minorBidi" w:cstheme="minorBidi" w:hint="cs"/>
                          <w:b/>
                          <w:bCs/>
                          <w:rtl/>
                          <w:lang w:bidi="he-IL"/>
                        </w:rPr>
                        <w:t>תמיכה עבור</w:t>
                      </w:r>
                    </w:p>
                    <w:p w14:paraId="7DE74832"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עיוורי צבעים</w:t>
                      </w:r>
                      <w:r w:rsidRPr="00C13168">
                        <w:rPr>
                          <w:rFonts w:asciiTheme="minorBidi" w:hAnsiTheme="minorBidi" w:cstheme="minorBidi"/>
                          <w:b/>
                          <w:bCs/>
                          <w:rtl/>
                          <w:lang w:bidi="he-IL"/>
                        </w:rPr>
                        <w:t>:</w:t>
                      </w:r>
                    </w:p>
                    <w:p w14:paraId="2CC99B6E" w14:textId="77777777" w:rsidR="00297B86" w:rsidRDefault="00297B86" w:rsidP="00297B86"/>
                    <w:p w14:paraId="4D5C88C7" w14:textId="77777777" w:rsidR="00297B86" w:rsidRDefault="00297B86" w:rsidP="00297B86">
                      <w:pPr>
                        <w:rPr>
                          <w:rFonts w:asciiTheme="minorBidi" w:hAnsiTheme="minorBidi" w:cstheme="minorBidi"/>
                          <w:b/>
                          <w:bCs/>
                          <w:rtl/>
                          <w:lang w:bidi="he-IL"/>
                        </w:rPr>
                      </w:pPr>
                      <w:r>
                        <w:rPr>
                          <w:rFonts w:asciiTheme="minorBidi" w:hAnsiTheme="minorBidi" w:cstheme="minorBidi" w:hint="cs"/>
                          <w:b/>
                          <w:bCs/>
                          <w:rtl/>
                          <w:lang w:bidi="he-IL"/>
                        </w:rPr>
                        <w:t>תמיכה עבור</w:t>
                      </w:r>
                    </w:p>
                    <w:p w14:paraId="71F80E82"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עיוורי צבעים</w:t>
                      </w:r>
                      <w:r w:rsidRPr="00C13168">
                        <w:rPr>
                          <w:rFonts w:asciiTheme="minorBidi" w:hAnsiTheme="minorBidi" w:cstheme="minorBidi"/>
                          <w:b/>
                          <w:bCs/>
                          <w:rtl/>
                          <w:lang w:bidi="he-IL"/>
                        </w:rPr>
                        <w:t>:</w:t>
                      </w:r>
                    </w:p>
                    <w:p w14:paraId="545197B9" w14:textId="77777777" w:rsidR="00297B86" w:rsidRDefault="00297B86" w:rsidP="00297B86"/>
                    <w:p w14:paraId="59366FD8" w14:textId="77777777" w:rsidR="00297B86" w:rsidRDefault="00297B86" w:rsidP="00297B86">
                      <w:pPr>
                        <w:rPr>
                          <w:rFonts w:asciiTheme="minorBidi" w:hAnsiTheme="minorBidi" w:cstheme="minorBidi"/>
                          <w:b/>
                          <w:bCs/>
                          <w:rtl/>
                          <w:lang w:bidi="he-IL"/>
                        </w:rPr>
                      </w:pPr>
                      <w:r>
                        <w:rPr>
                          <w:rFonts w:asciiTheme="minorBidi" w:hAnsiTheme="minorBidi" w:cstheme="minorBidi" w:hint="cs"/>
                          <w:b/>
                          <w:bCs/>
                          <w:rtl/>
                          <w:lang w:bidi="he-IL"/>
                        </w:rPr>
                        <w:t>תמיכה עבור</w:t>
                      </w:r>
                    </w:p>
                    <w:p w14:paraId="186D90EE"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עיוורי צבעים</w:t>
                      </w:r>
                      <w:r w:rsidRPr="00C13168">
                        <w:rPr>
                          <w:rFonts w:asciiTheme="minorBidi" w:hAnsiTheme="minorBidi" w:cstheme="minorBidi"/>
                          <w:b/>
                          <w:bCs/>
                          <w:rtl/>
                          <w:lang w:bidi="he-IL"/>
                        </w:rPr>
                        <w:t>:</w:t>
                      </w:r>
                    </w:p>
                    <w:p w14:paraId="3E5DBDAC" w14:textId="77777777" w:rsidR="00297B86" w:rsidRDefault="00297B86" w:rsidP="00297B86"/>
                    <w:p w14:paraId="2D4246B4" w14:textId="77777777" w:rsidR="00297B86" w:rsidRDefault="00297B86" w:rsidP="00297B86">
                      <w:pPr>
                        <w:rPr>
                          <w:rFonts w:asciiTheme="minorBidi" w:hAnsiTheme="minorBidi" w:cstheme="minorBidi"/>
                          <w:b/>
                          <w:bCs/>
                          <w:rtl/>
                          <w:lang w:bidi="he-IL"/>
                        </w:rPr>
                      </w:pPr>
                      <w:r>
                        <w:rPr>
                          <w:rFonts w:asciiTheme="minorBidi" w:hAnsiTheme="minorBidi" w:cstheme="minorBidi" w:hint="cs"/>
                          <w:b/>
                          <w:bCs/>
                          <w:rtl/>
                          <w:lang w:bidi="he-IL"/>
                        </w:rPr>
                        <w:t>תמיכה עבור</w:t>
                      </w:r>
                    </w:p>
                    <w:p w14:paraId="629F2B59"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עיוורי צבעים</w:t>
                      </w:r>
                      <w:r w:rsidRPr="00C13168">
                        <w:rPr>
                          <w:rFonts w:asciiTheme="minorBidi" w:hAnsiTheme="minorBidi" w:cstheme="minorBidi"/>
                          <w:b/>
                          <w:bCs/>
                          <w:rtl/>
                          <w:lang w:bidi="he-IL"/>
                        </w:rPr>
                        <w:t>:</w:t>
                      </w:r>
                    </w:p>
                    <w:p w14:paraId="0F4EEBDF" w14:textId="77777777" w:rsidR="00297B86" w:rsidRDefault="00297B86" w:rsidP="00297B86"/>
                    <w:p w14:paraId="61BB8B1F" w14:textId="77777777" w:rsidR="00297B86" w:rsidRDefault="00297B86" w:rsidP="00297B86">
                      <w:pPr>
                        <w:rPr>
                          <w:rFonts w:asciiTheme="minorBidi" w:hAnsiTheme="minorBidi" w:cstheme="minorBidi"/>
                          <w:b/>
                          <w:bCs/>
                          <w:rtl/>
                          <w:lang w:bidi="he-IL"/>
                        </w:rPr>
                      </w:pPr>
                      <w:r>
                        <w:rPr>
                          <w:rFonts w:asciiTheme="minorBidi" w:hAnsiTheme="minorBidi" w:cstheme="minorBidi" w:hint="cs"/>
                          <w:b/>
                          <w:bCs/>
                          <w:rtl/>
                          <w:lang w:bidi="he-IL"/>
                        </w:rPr>
                        <w:t>תמיכה עבור</w:t>
                      </w:r>
                    </w:p>
                    <w:p w14:paraId="72D51E8B"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עיוורי צבעים</w:t>
                      </w:r>
                      <w:r w:rsidRPr="00C13168">
                        <w:rPr>
                          <w:rFonts w:asciiTheme="minorBidi" w:hAnsiTheme="minorBidi" w:cstheme="minorBidi"/>
                          <w:b/>
                          <w:bCs/>
                          <w:rtl/>
                          <w:lang w:bidi="he-IL"/>
                        </w:rPr>
                        <w:t>:</w:t>
                      </w:r>
                    </w:p>
                    <w:p w14:paraId="7501A51E" w14:textId="77777777" w:rsidR="00297B86" w:rsidRDefault="00297B86" w:rsidP="00297B86"/>
                    <w:p w14:paraId="5B285C05" w14:textId="77777777" w:rsidR="00297B86" w:rsidRDefault="00297B86" w:rsidP="00297B86">
                      <w:pPr>
                        <w:rPr>
                          <w:rFonts w:asciiTheme="minorBidi" w:hAnsiTheme="minorBidi" w:cstheme="minorBidi"/>
                          <w:b/>
                          <w:bCs/>
                          <w:rtl/>
                          <w:lang w:bidi="he-IL"/>
                        </w:rPr>
                      </w:pPr>
                      <w:r>
                        <w:rPr>
                          <w:rFonts w:asciiTheme="minorBidi" w:hAnsiTheme="minorBidi" w:cstheme="minorBidi" w:hint="cs"/>
                          <w:b/>
                          <w:bCs/>
                          <w:rtl/>
                          <w:lang w:bidi="he-IL"/>
                        </w:rPr>
                        <w:t>תמיכה עבור</w:t>
                      </w:r>
                    </w:p>
                    <w:p w14:paraId="365F09DA"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עיוורי צבעים</w:t>
                      </w:r>
                      <w:r w:rsidRPr="00C13168">
                        <w:rPr>
                          <w:rFonts w:asciiTheme="minorBidi" w:hAnsiTheme="minorBidi" w:cstheme="minorBidi"/>
                          <w:b/>
                          <w:bCs/>
                          <w:rtl/>
                          <w:lang w:bidi="he-IL"/>
                        </w:rPr>
                        <w:t>:</w:t>
                      </w:r>
                    </w:p>
                    <w:p w14:paraId="7709C875" w14:textId="77777777" w:rsidR="00297B86" w:rsidRDefault="00297B86" w:rsidP="00297B86"/>
                    <w:p w14:paraId="4D5C2FA8" w14:textId="77777777" w:rsidR="00297B86" w:rsidRDefault="00297B86" w:rsidP="00297B86">
                      <w:pPr>
                        <w:rPr>
                          <w:rFonts w:asciiTheme="minorBidi" w:hAnsiTheme="minorBidi" w:cstheme="minorBidi"/>
                          <w:b/>
                          <w:bCs/>
                          <w:rtl/>
                          <w:lang w:bidi="he-IL"/>
                        </w:rPr>
                      </w:pPr>
                      <w:r>
                        <w:rPr>
                          <w:rFonts w:asciiTheme="minorBidi" w:hAnsiTheme="minorBidi" w:cstheme="minorBidi" w:hint="cs"/>
                          <w:b/>
                          <w:bCs/>
                          <w:rtl/>
                          <w:lang w:bidi="he-IL"/>
                        </w:rPr>
                        <w:t>תמיכה עבור</w:t>
                      </w:r>
                    </w:p>
                    <w:p w14:paraId="649D234F"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עיוורי צבעים</w:t>
                      </w:r>
                      <w:r w:rsidRPr="00C13168">
                        <w:rPr>
                          <w:rFonts w:asciiTheme="minorBidi" w:hAnsiTheme="minorBidi" w:cstheme="minorBidi"/>
                          <w:b/>
                          <w:bCs/>
                          <w:rtl/>
                          <w:lang w:bidi="he-IL"/>
                        </w:rPr>
                        <w:t>:</w:t>
                      </w:r>
                    </w:p>
                    <w:p w14:paraId="7B608163" w14:textId="77777777" w:rsidR="00297B86" w:rsidRDefault="00297B86" w:rsidP="00297B86"/>
                    <w:p w14:paraId="40509E30" w14:textId="77777777" w:rsidR="00297B86" w:rsidRDefault="00297B86" w:rsidP="00297B86">
                      <w:pPr>
                        <w:rPr>
                          <w:rFonts w:asciiTheme="minorBidi" w:hAnsiTheme="minorBidi" w:cstheme="minorBidi"/>
                          <w:b/>
                          <w:bCs/>
                          <w:rtl/>
                          <w:lang w:bidi="he-IL"/>
                        </w:rPr>
                      </w:pPr>
                      <w:r>
                        <w:rPr>
                          <w:rFonts w:asciiTheme="minorBidi" w:hAnsiTheme="minorBidi" w:cstheme="minorBidi" w:hint="cs"/>
                          <w:b/>
                          <w:bCs/>
                          <w:rtl/>
                          <w:lang w:bidi="he-IL"/>
                        </w:rPr>
                        <w:t>תמיכה עבור</w:t>
                      </w:r>
                    </w:p>
                    <w:p w14:paraId="6FD16E94"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עיוורי צבעים</w:t>
                      </w:r>
                      <w:r w:rsidRPr="00C13168">
                        <w:rPr>
                          <w:rFonts w:asciiTheme="minorBidi" w:hAnsiTheme="minorBidi" w:cstheme="minorBidi"/>
                          <w:b/>
                          <w:bCs/>
                          <w:rtl/>
                          <w:lang w:bidi="he-IL"/>
                        </w:rPr>
                        <w:t>:</w:t>
                      </w:r>
                    </w:p>
                    <w:p w14:paraId="508C071F" w14:textId="77777777" w:rsidR="00297B86" w:rsidRDefault="00297B86" w:rsidP="00297B86"/>
                    <w:p w14:paraId="26FA04B5" w14:textId="77777777" w:rsidR="00297B86" w:rsidRDefault="00297B86" w:rsidP="00297B86">
                      <w:pPr>
                        <w:rPr>
                          <w:rFonts w:asciiTheme="minorBidi" w:hAnsiTheme="minorBidi" w:cstheme="minorBidi"/>
                          <w:b/>
                          <w:bCs/>
                          <w:rtl/>
                          <w:lang w:bidi="he-IL"/>
                        </w:rPr>
                      </w:pPr>
                      <w:r>
                        <w:rPr>
                          <w:rFonts w:asciiTheme="minorBidi" w:hAnsiTheme="minorBidi" w:cstheme="minorBidi" w:hint="cs"/>
                          <w:b/>
                          <w:bCs/>
                          <w:rtl/>
                          <w:lang w:bidi="he-IL"/>
                        </w:rPr>
                        <w:t>תמיכה עבור</w:t>
                      </w:r>
                    </w:p>
                    <w:p w14:paraId="6093626D"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עיוורי צבעים</w:t>
                      </w:r>
                      <w:r w:rsidRPr="00C13168">
                        <w:rPr>
                          <w:rFonts w:asciiTheme="minorBidi" w:hAnsiTheme="minorBidi" w:cstheme="minorBidi"/>
                          <w:b/>
                          <w:bCs/>
                          <w:rtl/>
                          <w:lang w:bidi="he-IL"/>
                        </w:rPr>
                        <w:t>:</w:t>
                      </w:r>
                    </w:p>
                    <w:p w14:paraId="1133E52A" w14:textId="77777777" w:rsidR="00297B86" w:rsidRDefault="00297B86" w:rsidP="00297B86"/>
                    <w:p w14:paraId="0EEB2F83"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קיבוץ לפי קריטריון זמן ובחירת צבעים</w:t>
                      </w:r>
                      <w:r w:rsidRPr="00C13168">
                        <w:rPr>
                          <w:rFonts w:asciiTheme="minorBidi" w:hAnsiTheme="minorBidi" w:cstheme="minorBidi"/>
                          <w:b/>
                          <w:bCs/>
                          <w:rtl/>
                          <w:lang w:bidi="he-IL"/>
                        </w:rPr>
                        <w:t>:</w:t>
                      </w:r>
                    </w:p>
                    <w:p w14:paraId="6F8A715B" w14:textId="77777777" w:rsidR="00297B86" w:rsidRDefault="00297B86" w:rsidP="00297B86"/>
                    <w:p w14:paraId="2D2B95D0"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קיבוץ לפי קריטריון זמן ובחירת צבעים</w:t>
                      </w:r>
                      <w:r w:rsidRPr="00C13168">
                        <w:rPr>
                          <w:rFonts w:asciiTheme="minorBidi" w:hAnsiTheme="minorBidi" w:cstheme="minorBidi"/>
                          <w:b/>
                          <w:bCs/>
                          <w:rtl/>
                          <w:lang w:bidi="he-IL"/>
                        </w:rPr>
                        <w:t>:</w:t>
                      </w:r>
                    </w:p>
                    <w:p w14:paraId="7C1F19CF" w14:textId="77777777" w:rsidR="00297B86" w:rsidRDefault="00297B86" w:rsidP="00297B86"/>
                    <w:p w14:paraId="502E24D1"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קיבוץ לפי קריטריון זמן ובחירת צבעים</w:t>
                      </w:r>
                      <w:r w:rsidRPr="00C13168">
                        <w:rPr>
                          <w:rFonts w:asciiTheme="minorBidi" w:hAnsiTheme="minorBidi" w:cstheme="minorBidi"/>
                          <w:b/>
                          <w:bCs/>
                          <w:rtl/>
                          <w:lang w:bidi="he-IL"/>
                        </w:rPr>
                        <w:t>:</w:t>
                      </w:r>
                    </w:p>
                    <w:p w14:paraId="15474144" w14:textId="77777777" w:rsidR="00297B86" w:rsidRDefault="00297B86" w:rsidP="00297B86"/>
                    <w:p w14:paraId="699F9149"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קיבוץ לפי קריטריון זמן ובחירת צבעים</w:t>
                      </w:r>
                      <w:r w:rsidRPr="00C13168">
                        <w:rPr>
                          <w:rFonts w:asciiTheme="minorBidi" w:hAnsiTheme="minorBidi" w:cstheme="minorBidi"/>
                          <w:b/>
                          <w:bCs/>
                          <w:rtl/>
                          <w:lang w:bidi="he-IL"/>
                        </w:rPr>
                        <w:t>:</w:t>
                      </w:r>
                    </w:p>
                    <w:p w14:paraId="29959794" w14:textId="77777777" w:rsidR="00297B86" w:rsidRDefault="00297B86" w:rsidP="00297B86"/>
                    <w:p w14:paraId="6AE4DE7B"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קיבוץ לפי קריטריון זמן ובחירת צבעים</w:t>
                      </w:r>
                      <w:r w:rsidRPr="00C13168">
                        <w:rPr>
                          <w:rFonts w:asciiTheme="minorBidi" w:hAnsiTheme="minorBidi" w:cstheme="minorBidi"/>
                          <w:b/>
                          <w:bCs/>
                          <w:rtl/>
                          <w:lang w:bidi="he-IL"/>
                        </w:rPr>
                        <w:t>:</w:t>
                      </w:r>
                    </w:p>
                    <w:p w14:paraId="69380D17" w14:textId="77777777" w:rsidR="00297B86" w:rsidRDefault="00297B86" w:rsidP="00297B86"/>
                    <w:p w14:paraId="265B27AA"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קיבוץ לפי קריטריון זמן ובחירת צבעים</w:t>
                      </w:r>
                      <w:r w:rsidRPr="00C13168">
                        <w:rPr>
                          <w:rFonts w:asciiTheme="minorBidi" w:hAnsiTheme="minorBidi" w:cstheme="minorBidi"/>
                          <w:b/>
                          <w:bCs/>
                          <w:rtl/>
                          <w:lang w:bidi="he-IL"/>
                        </w:rPr>
                        <w:t>:</w:t>
                      </w:r>
                    </w:p>
                    <w:p w14:paraId="120D6559" w14:textId="77777777" w:rsidR="00297B86" w:rsidRDefault="00297B86" w:rsidP="00297B86"/>
                    <w:p w14:paraId="26F5D0D7"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קיבוץ לפי קריטריון זמן ובחירת צבעים</w:t>
                      </w:r>
                      <w:r w:rsidRPr="00C13168">
                        <w:rPr>
                          <w:rFonts w:asciiTheme="minorBidi" w:hAnsiTheme="minorBidi" w:cstheme="minorBidi"/>
                          <w:b/>
                          <w:bCs/>
                          <w:rtl/>
                          <w:lang w:bidi="he-IL"/>
                        </w:rPr>
                        <w:t>:</w:t>
                      </w:r>
                    </w:p>
                    <w:p w14:paraId="3F5982DA" w14:textId="77777777" w:rsidR="00297B86" w:rsidRDefault="00297B86" w:rsidP="00297B86"/>
                    <w:p w14:paraId="67FDA841"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קיבוץ לפי קריטריון זמן ובחירת צבעים</w:t>
                      </w:r>
                      <w:r w:rsidRPr="00C13168">
                        <w:rPr>
                          <w:rFonts w:asciiTheme="minorBidi" w:hAnsiTheme="minorBidi" w:cstheme="minorBidi"/>
                          <w:b/>
                          <w:bCs/>
                          <w:rtl/>
                          <w:lang w:bidi="he-IL"/>
                        </w:rPr>
                        <w:t>:</w:t>
                      </w:r>
                    </w:p>
                    <w:p w14:paraId="092CB543" w14:textId="77777777" w:rsidR="00297B86" w:rsidRDefault="00297B86" w:rsidP="00297B86"/>
                    <w:p w14:paraId="1332712F"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קיבוץ לפי קריטריון זמן ובחירת צבעים</w:t>
                      </w:r>
                      <w:r w:rsidRPr="00C13168">
                        <w:rPr>
                          <w:rFonts w:asciiTheme="minorBidi" w:hAnsiTheme="minorBidi" w:cstheme="minorBidi"/>
                          <w:b/>
                          <w:bCs/>
                          <w:rtl/>
                          <w:lang w:bidi="he-IL"/>
                        </w:rPr>
                        <w:t>:</w:t>
                      </w:r>
                    </w:p>
                    <w:p w14:paraId="112CC123" w14:textId="77777777" w:rsidR="00297B86" w:rsidRDefault="00297B86" w:rsidP="00297B86"/>
                    <w:p w14:paraId="7CFA23DE"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קיבוץ לפי קריטריון זמן ובחירת צבעים</w:t>
                      </w:r>
                      <w:r w:rsidRPr="00C13168">
                        <w:rPr>
                          <w:rFonts w:asciiTheme="minorBidi" w:hAnsiTheme="minorBidi" w:cstheme="minorBidi"/>
                          <w:b/>
                          <w:bCs/>
                          <w:rtl/>
                          <w:lang w:bidi="he-IL"/>
                        </w:rPr>
                        <w:t>:</w:t>
                      </w:r>
                    </w:p>
                    <w:p w14:paraId="233EF8C8" w14:textId="77777777" w:rsidR="00297B86" w:rsidRDefault="00297B86" w:rsidP="00297B86"/>
                    <w:p w14:paraId="41DAD152"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קיבוץ לפי קריטריון זמן ובחירת צבעים</w:t>
                      </w:r>
                      <w:r w:rsidRPr="00C13168">
                        <w:rPr>
                          <w:rFonts w:asciiTheme="minorBidi" w:hAnsiTheme="minorBidi" w:cstheme="minorBidi"/>
                          <w:b/>
                          <w:bCs/>
                          <w:rtl/>
                          <w:lang w:bidi="he-IL"/>
                        </w:rPr>
                        <w:t>:</w:t>
                      </w:r>
                    </w:p>
                    <w:p w14:paraId="029D0744" w14:textId="77777777" w:rsidR="00297B86" w:rsidRDefault="00297B86" w:rsidP="00297B86"/>
                    <w:p w14:paraId="5D2C7253"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קיבוץ לפי קריטריון זמן ובחירת צבעים</w:t>
                      </w:r>
                      <w:r w:rsidRPr="00C13168">
                        <w:rPr>
                          <w:rFonts w:asciiTheme="minorBidi" w:hAnsiTheme="minorBidi" w:cstheme="minorBidi"/>
                          <w:b/>
                          <w:bCs/>
                          <w:rtl/>
                          <w:lang w:bidi="he-IL"/>
                        </w:rPr>
                        <w:t>:</w:t>
                      </w:r>
                    </w:p>
                    <w:p w14:paraId="0D2AC3F5" w14:textId="77777777" w:rsidR="00297B86" w:rsidRDefault="00297B86" w:rsidP="00297B86"/>
                    <w:p w14:paraId="3CAC4467"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קיבוץ לפי קריטריון זמן ובחירת צבעים</w:t>
                      </w:r>
                      <w:r w:rsidRPr="00C13168">
                        <w:rPr>
                          <w:rFonts w:asciiTheme="minorBidi" w:hAnsiTheme="minorBidi" w:cstheme="minorBidi"/>
                          <w:b/>
                          <w:bCs/>
                          <w:rtl/>
                          <w:lang w:bidi="he-IL"/>
                        </w:rPr>
                        <w:t>:</w:t>
                      </w:r>
                    </w:p>
                    <w:p w14:paraId="37C8F850" w14:textId="77777777" w:rsidR="00297B86" w:rsidRDefault="00297B86" w:rsidP="00297B86"/>
                    <w:p w14:paraId="33EAE72F"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קיבוץ לפי קריטריון זמן ובחירת צבעים</w:t>
                      </w:r>
                      <w:r w:rsidRPr="00C13168">
                        <w:rPr>
                          <w:rFonts w:asciiTheme="minorBidi" w:hAnsiTheme="minorBidi" w:cstheme="minorBidi"/>
                          <w:b/>
                          <w:bCs/>
                          <w:rtl/>
                          <w:lang w:bidi="he-IL"/>
                        </w:rPr>
                        <w:t>:</w:t>
                      </w:r>
                    </w:p>
                    <w:p w14:paraId="55B3D2E9" w14:textId="77777777" w:rsidR="00297B86" w:rsidRDefault="00297B86" w:rsidP="00297B86"/>
                    <w:p w14:paraId="6EAF1081"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קיבוץ לפי קריטריון זמן ובחירת צבעים</w:t>
                      </w:r>
                      <w:r w:rsidRPr="00C13168">
                        <w:rPr>
                          <w:rFonts w:asciiTheme="minorBidi" w:hAnsiTheme="minorBidi" w:cstheme="minorBidi"/>
                          <w:b/>
                          <w:bCs/>
                          <w:rtl/>
                          <w:lang w:bidi="he-IL"/>
                        </w:rPr>
                        <w:t>:</w:t>
                      </w:r>
                    </w:p>
                    <w:p w14:paraId="4D19193A" w14:textId="77777777" w:rsidR="00297B86" w:rsidRDefault="00297B86" w:rsidP="00297B86"/>
                    <w:p w14:paraId="56E9A35B"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קיבוץ לפי קריטריון זמן ובחירת צבעים</w:t>
                      </w:r>
                      <w:r w:rsidRPr="00C13168">
                        <w:rPr>
                          <w:rFonts w:asciiTheme="minorBidi" w:hAnsiTheme="minorBidi" w:cstheme="minorBidi"/>
                          <w:b/>
                          <w:bCs/>
                          <w:rtl/>
                          <w:lang w:bidi="he-IL"/>
                        </w:rPr>
                        <w:t>:</w:t>
                      </w:r>
                    </w:p>
                    <w:p w14:paraId="5C2CB95E" w14:textId="77777777" w:rsidR="00297B86" w:rsidRDefault="00297B86" w:rsidP="00297B86"/>
                    <w:p w14:paraId="3AD026C9"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לפי קריטריון זמן ובחירת צבעים</w:t>
                      </w:r>
                      <w:r w:rsidRPr="00C13168">
                        <w:rPr>
                          <w:rFonts w:asciiTheme="minorBidi" w:hAnsiTheme="minorBidi" w:cstheme="minorBidi"/>
                          <w:b/>
                          <w:bCs/>
                          <w:rtl/>
                          <w:lang w:bidi="he-IL"/>
                        </w:rPr>
                        <w:t>:</w:t>
                      </w:r>
                    </w:p>
                    <w:p w14:paraId="5E6CCC7A" w14:textId="77777777" w:rsidR="00297B86" w:rsidRDefault="00297B86" w:rsidP="00297B86"/>
                    <w:p w14:paraId="0EED4DE6"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קיבוץ לפי קריטריון זמן ובחירת צבעים</w:t>
                      </w:r>
                      <w:r w:rsidRPr="00C13168">
                        <w:rPr>
                          <w:rFonts w:asciiTheme="minorBidi" w:hAnsiTheme="minorBidi" w:cstheme="minorBidi"/>
                          <w:b/>
                          <w:bCs/>
                          <w:rtl/>
                          <w:lang w:bidi="he-IL"/>
                        </w:rPr>
                        <w:t>:</w:t>
                      </w:r>
                    </w:p>
                    <w:p w14:paraId="40D22169" w14:textId="77777777" w:rsidR="00297B86" w:rsidRDefault="00297B86" w:rsidP="00297B86"/>
                    <w:p w14:paraId="58587D1A"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האנימציה בהתחלה</w:t>
                      </w:r>
                      <w:r w:rsidRPr="00C13168">
                        <w:rPr>
                          <w:rFonts w:asciiTheme="minorBidi" w:hAnsiTheme="minorBidi" w:cstheme="minorBidi"/>
                          <w:b/>
                          <w:bCs/>
                          <w:rtl/>
                          <w:lang w:bidi="he-IL"/>
                        </w:rPr>
                        <w:t>:</w:t>
                      </w:r>
                    </w:p>
                    <w:p w14:paraId="55C444FB" w14:textId="77777777" w:rsidR="00297B86" w:rsidRDefault="00297B86" w:rsidP="00297B86"/>
                    <w:p w14:paraId="659738A8"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האנימציה בהתחלה</w:t>
                      </w:r>
                      <w:r w:rsidRPr="00C13168">
                        <w:rPr>
                          <w:rFonts w:asciiTheme="minorBidi" w:hAnsiTheme="minorBidi" w:cstheme="minorBidi"/>
                          <w:b/>
                          <w:bCs/>
                          <w:rtl/>
                          <w:lang w:bidi="he-IL"/>
                        </w:rPr>
                        <w:t>:</w:t>
                      </w:r>
                    </w:p>
                    <w:p w14:paraId="75657F50" w14:textId="77777777" w:rsidR="00297B86" w:rsidRDefault="00297B86" w:rsidP="00297B86"/>
                    <w:p w14:paraId="51D20AAF"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על נקודה מסוימת:</w:t>
                      </w:r>
                    </w:p>
                    <w:p w14:paraId="01F0C7B3" w14:textId="77777777" w:rsidR="00297B86" w:rsidRDefault="00297B86" w:rsidP="00297B86"/>
                    <w:p w14:paraId="0D29D5A1"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כששמים את העכבר מעל נקודה מסוימת:</w:t>
                      </w:r>
                    </w:p>
                    <w:p w14:paraId="18F52C6D" w14:textId="77777777" w:rsidR="00297B86" w:rsidRDefault="00297B86" w:rsidP="00297B86"/>
                    <w:p w14:paraId="10B61F24"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כששמים את הקיבוץ לפי קריטריון זמן ובחירת צבעים</w:t>
                      </w:r>
                      <w:r w:rsidRPr="00C13168">
                        <w:rPr>
                          <w:rFonts w:asciiTheme="minorBidi" w:hAnsiTheme="minorBidi" w:cstheme="minorBidi"/>
                          <w:b/>
                          <w:bCs/>
                          <w:rtl/>
                          <w:lang w:bidi="he-IL"/>
                        </w:rPr>
                        <w:t>:</w:t>
                      </w:r>
                    </w:p>
                    <w:p w14:paraId="35D57298" w14:textId="77777777" w:rsidR="00297B86" w:rsidRDefault="00297B86" w:rsidP="00297B86"/>
                    <w:p w14:paraId="589A107D"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קיבוץ לפי קריטריון זמן ובחירת צבעים</w:t>
                      </w:r>
                      <w:r w:rsidRPr="00C13168">
                        <w:rPr>
                          <w:rFonts w:asciiTheme="minorBidi" w:hAnsiTheme="minorBidi" w:cstheme="minorBidi"/>
                          <w:b/>
                          <w:bCs/>
                          <w:rtl/>
                          <w:lang w:bidi="he-IL"/>
                        </w:rPr>
                        <w:t>:</w:t>
                      </w:r>
                    </w:p>
                    <w:p w14:paraId="297776B6" w14:textId="77777777" w:rsidR="00297B86" w:rsidRDefault="00297B86" w:rsidP="00297B86"/>
                    <w:p w14:paraId="6711DBC9"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האנימציה בהתחלה</w:t>
                      </w:r>
                      <w:r w:rsidRPr="00C13168">
                        <w:rPr>
                          <w:rFonts w:asciiTheme="minorBidi" w:hAnsiTheme="minorBidi" w:cstheme="minorBidi"/>
                          <w:b/>
                          <w:bCs/>
                          <w:rtl/>
                          <w:lang w:bidi="he-IL"/>
                        </w:rPr>
                        <w:t>:</w:t>
                      </w:r>
                    </w:p>
                    <w:p w14:paraId="3329ACA6" w14:textId="77777777" w:rsidR="00297B86" w:rsidRDefault="00297B86" w:rsidP="00297B86"/>
                    <w:p w14:paraId="60D13518"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האנימציה בהתחלה</w:t>
                      </w:r>
                      <w:r w:rsidRPr="00C13168">
                        <w:rPr>
                          <w:rFonts w:asciiTheme="minorBidi" w:hAnsiTheme="minorBidi" w:cstheme="minorBidi"/>
                          <w:b/>
                          <w:bCs/>
                          <w:rtl/>
                          <w:lang w:bidi="he-IL"/>
                        </w:rPr>
                        <w:t>:</w:t>
                      </w:r>
                    </w:p>
                    <w:p w14:paraId="54EEBCEC" w14:textId="77777777" w:rsidR="00297B86" w:rsidRDefault="00297B86" w:rsidP="00297B86"/>
                    <w:p w14:paraId="65D29674"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על נקודה מסוימת:</w:t>
                      </w:r>
                    </w:p>
                    <w:p w14:paraId="5AE2CF7C" w14:textId="77777777" w:rsidR="00297B86" w:rsidRDefault="00297B86" w:rsidP="00297B86"/>
                    <w:p w14:paraId="4A3E9EBD"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כששמים את העכבר מעל נקודה מסוימת:</w:t>
                      </w:r>
                    </w:p>
                    <w:p w14:paraId="5F5C9891" w14:textId="77777777" w:rsidR="00297B86" w:rsidRDefault="00297B86" w:rsidP="00297B86"/>
                    <w:p w14:paraId="7E55DFB1"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כששמים את הקיבוץ לפי קריטריון זמן ובחירת צבעים</w:t>
                      </w:r>
                      <w:r w:rsidRPr="00C13168">
                        <w:rPr>
                          <w:rFonts w:asciiTheme="minorBidi" w:hAnsiTheme="minorBidi" w:cstheme="minorBidi"/>
                          <w:b/>
                          <w:bCs/>
                          <w:rtl/>
                          <w:lang w:bidi="he-IL"/>
                        </w:rPr>
                        <w:t>:</w:t>
                      </w:r>
                    </w:p>
                    <w:p w14:paraId="3F739485" w14:textId="77777777" w:rsidR="00297B86" w:rsidRDefault="00297B86" w:rsidP="00297B86"/>
                    <w:p w14:paraId="501578AC"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קיבוץ לפי קריטריון זמן ובחירת צבעים</w:t>
                      </w:r>
                      <w:r w:rsidRPr="00C13168">
                        <w:rPr>
                          <w:rFonts w:asciiTheme="minorBidi" w:hAnsiTheme="minorBidi" w:cstheme="minorBidi"/>
                          <w:b/>
                          <w:bCs/>
                          <w:rtl/>
                          <w:lang w:bidi="he-IL"/>
                        </w:rPr>
                        <w:t>:</w:t>
                      </w:r>
                    </w:p>
                    <w:p w14:paraId="62C34DD3" w14:textId="77777777" w:rsidR="00297B86" w:rsidRDefault="00297B86" w:rsidP="00297B86"/>
                    <w:p w14:paraId="798D94B4"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האנימציה בהתחלה</w:t>
                      </w:r>
                      <w:r w:rsidRPr="00C13168">
                        <w:rPr>
                          <w:rFonts w:asciiTheme="minorBidi" w:hAnsiTheme="minorBidi" w:cstheme="minorBidi"/>
                          <w:b/>
                          <w:bCs/>
                          <w:rtl/>
                          <w:lang w:bidi="he-IL"/>
                        </w:rPr>
                        <w:t>:</w:t>
                      </w:r>
                    </w:p>
                    <w:p w14:paraId="478EC3A9" w14:textId="77777777" w:rsidR="00297B86" w:rsidRDefault="00297B86" w:rsidP="00297B86"/>
                    <w:p w14:paraId="4AF5176A"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האנימציה בהתחלה</w:t>
                      </w:r>
                      <w:r w:rsidRPr="00C13168">
                        <w:rPr>
                          <w:rFonts w:asciiTheme="minorBidi" w:hAnsiTheme="minorBidi" w:cstheme="minorBidi"/>
                          <w:b/>
                          <w:bCs/>
                          <w:rtl/>
                          <w:lang w:bidi="he-IL"/>
                        </w:rPr>
                        <w:t>:</w:t>
                      </w:r>
                    </w:p>
                    <w:p w14:paraId="3790225D" w14:textId="77777777" w:rsidR="00297B86" w:rsidRDefault="00297B86" w:rsidP="00297B86"/>
                    <w:p w14:paraId="2F830FFF"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על נקודה מסוימת:</w:t>
                      </w:r>
                    </w:p>
                    <w:p w14:paraId="520964AE" w14:textId="77777777" w:rsidR="00297B86" w:rsidRDefault="00297B86" w:rsidP="00297B86"/>
                    <w:p w14:paraId="4D684625"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כששמים את העכבר מעל נקודה מסוימת:</w:t>
                      </w:r>
                    </w:p>
                    <w:p w14:paraId="3457D89A" w14:textId="77777777" w:rsidR="00297B86" w:rsidRDefault="00297B86" w:rsidP="00297B86"/>
                    <w:p w14:paraId="291D59A6"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כששמים את הקיבוץ לפי קריטריון זמן ובחירת צבעים</w:t>
                      </w:r>
                      <w:r w:rsidRPr="00C13168">
                        <w:rPr>
                          <w:rFonts w:asciiTheme="minorBidi" w:hAnsiTheme="minorBidi" w:cstheme="minorBidi"/>
                          <w:b/>
                          <w:bCs/>
                          <w:rtl/>
                          <w:lang w:bidi="he-IL"/>
                        </w:rPr>
                        <w:t>:</w:t>
                      </w:r>
                    </w:p>
                    <w:p w14:paraId="6604F6A4" w14:textId="77777777" w:rsidR="00297B86" w:rsidRDefault="00297B86" w:rsidP="00297B86"/>
                    <w:p w14:paraId="6776DA67"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קיבוץ לפי קריטריון זמן ובחירת צבעים</w:t>
                      </w:r>
                      <w:r w:rsidRPr="00C13168">
                        <w:rPr>
                          <w:rFonts w:asciiTheme="minorBidi" w:hAnsiTheme="minorBidi" w:cstheme="minorBidi"/>
                          <w:b/>
                          <w:bCs/>
                          <w:rtl/>
                          <w:lang w:bidi="he-IL"/>
                        </w:rPr>
                        <w:t>:</w:t>
                      </w:r>
                    </w:p>
                    <w:p w14:paraId="55A57FAD" w14:textId="77777777" w:rsidR="00297B86" w:rsidRDefault="00297B86" w:rsidP="00297B86"/>
                    <w:p w14:paraId="491FFD05"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האנימציה בהתחלה</w:t>
                      </w:r>
                      <w:r w:rsidRPr="00C13168">
                        <w:rPr>
                          <w:rFonts w:asciiTheme="minorBidi" w:hAnsiTheme="minorBidi" w:cstheme="minorBidi"/>
                          <w:b/>
                          <w:bCs/>
                          <w:rtl/>
                          <w:lang w:bidi="he-IL"/>
                        </w:rPr>
                        <w:t>:</w:t>
                      </w:r>
                    </w:p>
                    <w:p w14:paraId="6B3A753E" w14:textId="77777777" w:rsidR="00297B86" w:rsidRDefault="00297B86" w:rsidP="00297B86"/>
                    <w:p w14:paraId="3CB0AFDA"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האנימציה בהתחלה</w:t>
                      </w:r>
                      <w:r w:rsidRPr="00C13168">
                        <w:rPr>
                          <w:rFonts w:asciiTheme="minorBidi" w:hAnsiTheme="minorBidi" w:cstheme="minorBidi"/>
                          <w:b/>
                          <w:bCs/>
                          <w:rtl/>
                          <w:lang w:bidi="he-IL"/>
                        </w:rPr>
                        <w:t>:</w:t>
                      </w:r>
                    </w:p>
                    <w:p w14:paraId="6157206D" w14:textId="77777777" w:rsidR="00297B86" w:rsidRDefault="00297B86" w:rsidP="00297B86"/>
                    <w:p w14:paraId="6683D474"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על נקודה מסוימת:</w:t>
                      </w:r>
                    </w:p>
                    <w:p w14:paraId="6A7A64B1" w14:textId="77777777" w:rsidR="00297B86" w:rsidRDefault="00297B86" w:rsidP="00297B86"/>
                    <w:p w14:paraId="7475D27C"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כששמים את העכבר מעל נקודה מסוימת:</w:t>
                      </w:r>
                    </w:p>
                    <w:p w14:paraId="6718C65F" w14:textId="77777777" w:rsidR="00297B86" w:rsidRDefault="00297B86" w:rsidP="00297B86"/>
                    <w:p w14:paraId="3C7F16EF"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כששמים את הקיבוץ לפי קריטריון זמן ובחירת צבעים</w:t>
                      </w:r>
                      <w:r w:rsidRPr="00C13168">
                        <w:rPr>
                          <w:rFonts w:asciiTheme="minorBidi" w:hAnsiTheme="minorBidi" w:cstheme="minorBidi"/>
                          <w:b/>
                          <w:bCs/>
                          <w:rtl/>
                          <w:lang w:bidi="he-IL"/>
                        </w:rPr>
                        <w:t>:</w:t>
                      </w:r>
                    </w:p>
                    <w:p w14:paraId="729FA24B" w14:textId="77777777" w:rsidR="00297B86" w:rsidRDefault="00297B86" w:rsidP="00297B86"/>
                    <w:p w14:paraId="7121FE6B"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קיבוץ לפי קריטריון זמן ובחירת צבעים</w:t>
                      </w:r>
                      <w:r w:rsidRPr="00C13168">
                        <w:rPr>
                          <w:rFonts w:asciiTheme="minorBidi" w:hAnsiTheme="minorBidi" w:cstheme="minorBidi"/>
                          <w:b/>
                          <w:bCs/>
                          <w:rtl/>
                          <w:lang w:bidi="he-IL"/>
                        </w:rPr>
                        <w:t>:</w:t>
                      </w:r>
                    </w:p>
                    <w:p w14:paraId="402A53B8" w14:textId="77777777" w:rsidR="00297B86" w:rsidRDefault="00297B86" w:rsidP="00297B86"/>
                    <w:p w14:paraId="32DA95A2"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האנימציה בהתחלה</w:t>
                      </w:r>
                      <w:r w:rsidRPr="00C13168">
                        <w:rPr>
                          <w:rFonts w:asciiTheme="minorBidi" w:hAnsiTheme="minorBidi" w:cstheme="minorBidi"/>
                          <w:b/>
                          <w:bCs/>
                          <w:rtl/>
                          <w:lang w:bidi="he-IL"/>
                        </w:rPr>
                        <w:t>:</w:t>
                      </w:r>
                    </w:p>
                    <w:p w14:paraId="06AB2EE3" w14:textId="77777777" w:rsidR="00297B86" w:rsidRDefault="00297B86" w:rsidP="00297B86"/>
                    <w:p w14:paraId="7032756E"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האנימציה בהתחלה</w:t>
                      </w:r>
                      <w:r w:rsidRPr="00C13168">
                        <w:rPr>
                          <w:rFonts w:asciiTheme="minorBidi" w:hAnsiTheme="minorBidi" w:cstheme="minorBidi"/>
                          <w:b/>
                          <w:bCs/>
                          <w:rtl/>
                          <w:lang w:bidi="he-IL"/>
                        </w:rPr>
                        <w:t>:</w:t>
                      </w:r>
                    </w:p>
                    <w:p w14:paraId="5ACFFB4A" w14:textId="77777777" w:rsidR="00297B86" w:rsidRDefault="00297B86" w:rsidP="00297B86"/>
                    <w:p w14:paraId="77E8294F"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על נקודה מסוימת:</w:t>
                      </w:r>
                    </w:p>
                    <w:p w14:paraId="2085BD54" w14:textId="77777777" w:rsidR="00297B86" w:rsidRDefault="00297B86" w:rsidP="00297B86"/>
                    <w:p w14:paraId="45BCFC48"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כששמים את העכבר מעל נקודה מסוימת:</w:t>
                      </w:r>
                    </w:p>
                    <w:p w14:paraId="7E273BE8" w14:textId="77777777" w:rsidR="00297B86" w:rsidRDefault="00297B86" w:rsidP="00297B86"/>
                    <w:p w14:paraId="423226BF"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כששמים את הקיבוץ לפי קריטריון זמן ובחירת צבעים</w:t>
                      </w:r>
                      <w:r w:rsidRPr="00C13168">
                        <w:rPr>
                          <w:rFonts w:asciiTheme="minorBidi" w:hAnsiTheme="minorBidi" w:cstheme="minorBidi"/>
                          <w:b/>
                          <w:bCs/>
                          <w:rtl/>
                          <w:lang w:bidi="he-IL"/>
                        </w:rPr>
                        <w:t>:</w:t>
                      </w:r>
                    </w:p>
                    <w:p w14:paraId="190543C8" w14:textId="77777777" w:rsidR="00297B86" w:rsidRDefault="00297B86" w:rsidP="00297B86"/>
                    <w:p w14:paraId="7A0613B0"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קיבוץ לפי קריטריון זמן ובחירת צבעים</w:t>
                      </w:r>
                      <w:r w:rsidRPr="00C13168">
                        <w:rPr>
                          <w:rFonts w:asciiTheme="minorBidi" w:hAnsiTheme="minorBidi" w:cstheme="minorBidi"/>
                          <w:b/>
                          <w:bCs/>
                          <w:rtl/>
                          <w:lang w:bidi="he-IL"/>
                        </w:rPr>
                        <w:t>:</w:t>
                      </w:r>
                    </w:p>
                    <w:p w14:paraId="562E4471" w14:textId="77777777" w:rsidR="00297B86" w:rsidRDefault="00297B86" w:rsidP="00297B86"/>
                    <w:p w14:paraId="4804867B"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האנימציה בהתחלה</w:t>
                      </w:r>
                      <w:r w:rsidRPr="00C13168">
                        <w:rPr>
                          <w:rFonts w:asciiTheme="minorBidi" w:hAnsiTheme="minorBidi" w:cstheme="minorBidi"/>
                          <w:b/>
                          <w:bCs/>
                          <w:rtl/>
                          <w:lang w:bidi="he-IL"/>
                        </w:rPr>
                        <w:t>:</w:t>
                      </w:r>
                    </w:p>
                    <w:p w14:paraId="70A7F7F2" w14:textId="77777777" w:rsidR="00297B86" w:rsidRDefault="00297B86" w:rsidP="00297B86"/>
                    <w:p w14:paraId="76DFE1E4"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האנימציה בהתחלה</w:t>
                      </w:r>
                      <w:r w:rsidRPr="00C13168">
                        <w:rPr>
                          <w:rFonts w:asciiTheme="minorBidi" w:hAnsiTheme="minorBidi" w:cstheme="minorBidi"/>
                          <w:b/>
                          <w:bCs/>
                          <w:rtl/>
                          <w:lang w:bidi="he-IL"/>
                        </w:rPr>
                        <w:t>:</w:t>
                      </w:r>
                    </w:p>
                    <w:p w14:paraId="05E9E616" w14:textId="77777777" w:rsidR="00297B86" w:rsidRDefault="00297B86" w:rsidP="00297B86"/>
                    <w:p w14:paraId="792C9003" w14:textId="77777777" w:rsidR="00297B86" w:rsidRDefault="00297B86" w:rsidP="00297B86">
                      <w:pPr>
                        <w:rPr>
                          <w:rFonts w:asciiTheme="minorBidi" w:hAnsiTheme="minorBidi" w:cstheme="minorBidi"/>
                          <w:b/>
                          <w:bCs/>
                          <w:rtl/>
                          <w:lang w:bidi="he-IL"/>
                        </w:rPr>
                      </w:pPr>
                      <w:r>
                        <w:rPr>
                          <w:rFonts w:asciiTheme="minorBidi" w:hAnsiTheme="minorBidi" w:cstheme="minorBidi" w:hint="cs"/>
                          <w:b/>
                          <w:bCs/>
                          <w:rtl/>
                          <w:lang w:bidi="he-IL"/>
                        </w:rPr>
                        <w:t xml:space="preserve">על </w:t>
                      </w:r>
                      <w:proofErr w:type="spellStart"/>
                      <w:r>
                        <w:rPr>
                          <w:rFonts w:asciiTheme="minorBidi" w:hAnsiTheme="minorBidi" w:cstheme="minorBidi" w:hint="cs"/>
                          <w:b/>
                          <w:bCs/>
                          <w:rtl/>
                          <w:lang w:bidi="he-IL"/>
                        </w:rPr>
                        <w:t>נקותמיכה</w:t>
                      </w:r>
                      <w:proofErr w:type="spellEnd"/>
                      <w:r>
                        <w:rPr>
                          <w:rFonts w:asciiTheme="minorBidi" w:hAnsiTheme="minorBidi" w:cstheme="minorBidi" w:hint="cs"/>
                          <w:b/>
                          <w:bCs/>
                          <w:rtl/>
                          <w:lang w:bidi="he-IL"/>
                        </w:rPr>
                        <w:t xml:space="preserve"> עבור</w:t>
                      </w:r>
                    </w:p>
                    <w:p w14:paraId="3D9DC1DE"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עיוורי צבעים</w:t>
                      </w:r>
                      <w:r w:rsidRPr="00C13168">
                        <w:rPr>
                          <w:rFonts w:asciiTheme="minorBidi" w:hAnsiTheme="minorBidi" w:cstheme="minorBidi"/>
                          <w:b/>
                          <w:bCs/>
                          <w:rtl/>
                          <w:lang w:bidi="he-IL"/>
                        </w:rPr>
                        <w:t>:</w:t>
                      </w:r>
                    </w:p>
                    <w:p w14:paraId="6823485F" w14:textId="77777777" w:rsidR="00297B86" w:rsidRDefault="00297B86" w:rsidP="00297B86"/>
                    <w:p w14:paraId="2C9C65D7" w14:textId="77777777" w:rsidR="00297B86" w:rsidRDefault="00297B86" w:rsidP="00297B86">
                      <w:pPr>
                        <w:rPr>
                          <w:rFonts w:asciiTheme="minorBidi" w:hAnsiTheme="minorBidi" w:cstheme="minorBidi"/>
                          <w:b/>
                          <w:bCs/>
                          <w:rtl/>
                          <w:lang w:bidi="he-IL"/>
                        </w:rPr>
                      </w:pPr>
                      <w:r>
                        <w:rPr>
                          <w:rFonts w:asciiTheme="minorBidi" w:hAnsiTheme="minorBidi" w:cstheme="minorBidi" w:hint="cs"/>
                          <w:b/>
                          <w:bCs/>
                          <w:rtl/>
                          <w:lang w:bidi="he-IL"/>
                        </w:rPr>
                        <w:t>תמיכה עבור</w:t>
                      </w:r>
                    </w:p>
                    <w:p w14:paraId="06FBB037"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עיוורי צבעים</w:t>
                      </w:r>
                      <w:r w:rsidRPr="00C13168">
                        <w:rPr>
                          <w:rFonts w:asciiTheme="minorBidi" w:hAnsiTheme="minorBidi" w:cstheme="minorBidi"/>
                          <w:b/>
                          <w:bCs/>
                          <w:rtl/>
                          <w:lang w:bidi="he-IL"/>
                        </w:rPr>
                        <w:t>:</w:t>
                      </w:r>
                    </w:p>
                    <w:p w14:paraId="00A3EFEC" w14:textId="77777777" w:rsidR="00297B86" w:rsidRDefault="00297B86" w:rsidP="00297B86"/>
                    <w:p w14:paraId="2C37DE38" w14:textId="77777777" w:rsidR="00297B86" w:rsidRDefault="00297B86" w:rsidP="00297B86">
                      <w:pPr>
                        <w:rPr>
                          <w:rFonts w:asciiTheme="minorBidi" w:hAnsiTheme="minorBidi" w:cstheme="minorBidi"/>
                          <w:b/>
                          <w:bCs/>
                          <w:rtl/>
                          <w:lang w:bidi="he-IL"/>
                        </w:rPr>
                      </w:pPr>
                      <w:r>
                        <w:rPr>
                          <w:rFonts w:asciiTheme="minorBidi" w:hAnsiTheme="minorBidi" w:cstheme="minorBidi" w:hint="cs"/>
                          <w:b/>
                          <w:bCs/>
                          <w:rtl/>
                          <w:lang w:bidi="he-IL"/>
                        </w:rPr>
                        <w:t>תמיכה עבור</w:t>
                      </w:r>
                    </w:p>
                    <w:p w14:paraId="7654C7A2"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עיוורי צבעים</w:t>
                      </w:r>
                      <w:r w:rsidRPr="00C13168">
                        <w:rPr>
                          <w:rFonts w:asciiTheme="minorBidi" w:hAnsiTheme="minorBidi" w:cstheme="minorBidi"/>
                          <w:b/>
                          <w:bCs/>
                          <w:rtl/>
                          <w:lang w:bidi="he-IL"/>
                        </w:rPr>
                        <w:t>:</w:t>
                      </w:r>
                    </w:p>
                    <w:p w14:paraId="2D7B8D86" w14:textId="77777777" w:rsidR="00297B86" w:rsidRDefault="00297B86" w:rsidP="00297B86"/>
                    <w:p w14:paraId="77F10CB1" w14:textId="77777777" w:rsidR="00297B86" w:rsidRDefault="00297B86" w:rsidP="00297B86">
                      <w:pPr>
                        <w:rPr>
                          <w:rFonts w:asciiTheme="minorBidi" w:hAnsiTheme="minorBidi" w:cstheme="minorBidi"/>
                          <w:b/>
                          <w:bCs/>
                          <w:rtl/>
                          <w:lang w:bidi="he-IL"/>
                        </w:rPr>
                      </w:pPr>
                      <w:r>
                        <w:rPr>
                          <w:rFonts w:asciiTheme="minorBidi" w:hAnsiTheme="minorBidi" w:cstheme="minorBidi" w:hint="cs"/>
                          <w:b/>
                          <w:bCs/>
                          <w:rtl/>
                          <w:lang w:bidi="he-IL"/>
                        </w:rPr>
                        <w:t>תמיכה עבור</w:t>
                      </w:r>
                    </w:p>
                    <w:p w14:paraId="7580D949"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עיוורי צבעים</w:t>
                      </w:r>
                      <w:r w:rsidRPr="00C13168">
                        <w:rPr>
                          <w:rFonts w:asciiTheme="minorBidi" w:hAnsiTheme="minorBidi" w:cstheme="minorBidi"/>
                          <w:b/>
                          <w:bCs/>
                          <w:rtl/>
                          <w:lang w:bidi="he-IL"/>
                        </w:rPr>
                        <w:t>:</w:t>
                      </w:r>
                    </w:p>
                    <w:p w14:paraId="6B1CB071" w14:textId="77777777" w:rsidR="00297B86" w:rsidRDefault="00297B86" w:rsidP="00297B86"/>
                    <w:p w14:paraId="46A9C0AF" w14:textId="77777777" w:rsidR="00297B86" w:rsidRDefault="00297B86" w:rsidP="00297B86">
                      <w:pPr>
                        <w:rPr>
                          <w:rFonts w:asciiTheme="minorBidi" w:hAnsiTheme="minorBidi" w:cstheme="minorBidi"/>
                          <w:b/>
                          <w:bCs/>
                          <w:rtl/>
                          <w:lang w:bidi="he-IL"/>
                        </w:rPr>
                      </w:pPr>
                      <w:r>
                        <w:rPr>
                          <w:rFonts w:asciiTheme="minorBidi" w:hAnsiTheme="minorBidi" w:cstheme="minorBidi" w:hint="cs"/>
                          <w:b/>
                          <w:bCs/>
                          <w:rtl/>
                          <w:lang w:bidi="he-IL"/>
                        </w:rPr>
                        <w:t>תמיכה עבור</w:t>
                      </w:r>
                    </w:p>
                    <w:p w14:paraId="7951C71F"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עיוורי צבעים</w:t>
                      </w:r>
                      <w:r w:rsidRPr="00C13168">
                        <w:rPr>
                          <w:rFonts w:asciiTheme="minorBidi" w:hAnsiTheme="minorBidi" w:cstheme="minorBidi"/>
                          <w:b/>
                          <w:bCs/>
                          <w:rtl/>
                          <w:lang w:bidi="he-IL"/>
                        </w:rPr>
                        <w:t>:</w:t>
                      </w:r>
                    </w:p>
                    <w:p w14:paraId="5150F063" w14:textId="77777777" w:rsidR="00297B86" w:rsidRDefault="00297B86" w:rsidP="00297B86"/>
                    <w:p w14:paraId="2922F72F" w14:textId="77777777" w:rsidR="00297B86" w:rsidRDefault="00297B86" w:rsidP="00297B86">
                      <w:pPr>
                        <w:rPr>
                          <w:rFonts w:asciiTheme="minorBidi" w:hAnsiTheme="minorBidi" w:cstheme="minorBidi"/>
                          <w:b/>
                          <w:bCs/>
                          <w:rtl/>
                          <w:lang w:bidi="he-IL"/>
                        </w:rPr>
                      </w:pPr>
                      <w:r>
                        <w:rPr>
                          <w:rFonts w:asciiTheme="minorBidi" w:hAnsiTheme="minorBidi" w:cstheme="minorBidi" w:hint="cs"/>
                          <w:b/>
                          <w:bCs/>
                          <w:rtl/>
                          <w:lang w:bidi="he-IL"/>
                        </w:rPr>
                        <w:t>תמיכה עבור</w:t>
                      </w:r>
                    </w:p>
                    <w:p w14:paraId="3D718B29"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עיוורי צבעים</w:t>
                      </w:r>
                      <w:r w:rsidRPr="00C13168">
                        <w:rPr>
                          <w:rFonts w:asciiTheme="minorBidi" w:hAnsiTheme="minorBidi" w:cstheme="minorBidi"/>
                          <w:b/>
                          <w:bCs/>
                          <w:rtl/>
                          <w:lang w:bidi="he-IL"/>
                        </w:rPr>
                        <w:t>:</w:t>
                      </w:r>
                    </w:p>
                    <w:p w14:paraId="47F46981" w14:textId="77777777" w:rsidR="00297B86" w:rsidRDefault="00297B86" w:rsidP="00297B86"/>
                    <w:p w14:paraId="068049E4" w14:textId="77777777" w:rsidR="00297B86" w:rsidRDefault="00297B86" w:rsidP="00297B86">
                      <w:pPr>
                        <w:rPr>
                          <w:rFonts w:asciiTheme="minorBidi" w:hAnsiTheme="minorBidi" w:cstheme="minorBidi"/>
                          <w:b/>
                          <w:bCs/>
                          <w:rtl/>
                          <w:lang w:bidi="he-IL"/>
                        </w:rPr>
                      </w:pPr>
                      <w:r>
                        <w:rPr>
                          <w:rFonts w:asciiTheme="minorBidi" w:hAnsiTheme="minorBidi" w:cstheme="minorBidi" w:hint="cs"/>
                          <w:b/>
                          <w:bCs/>
                          <w:rtl/>
                          <w:lang w:bidi="he-IL"/>
                        </w:rPr>
                        <w:t>תמיכה עבור</w:t>
                      </w:r>
                    </w:p>
                    <w:p w14:paraId="029F6302"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עיוורי צבעים</w:t>
                      </w:r>
                      <w:r w:rsidRPr="00C13168">
                        <w:rPr>
                          <w:rFonts w:asciiTheme="minorBidi" w:hAnsiTheme="minorBidi" w:cstheme="minorBidi"/>
                          <w:b/>
                          <w:bCs/>
                          <w:rtl/>
                          <w:lang w:bidi="he-IL"/>
                        </w:rPr>
                        <w:t>:</w:t>
                      </w:r>
                    </w:p>
                    <w:p w14:paraId="37A5F987" w14:textId="77777777" w:rsidR="00297B86" w:rsidRDefault="00297B86" w:rsidP="00297B86"/>
                    <w:p w14:paraId="7562738E" w14:textId="77777777" w:rsidR="00297B86" w:rsidRDefault="00297B86" w:rsidP="00297B86">
                      <w:pPr>
                        <w:rPr>
                          <w:rFonts w:asciiTheme="minorBidi" w:hAnsiTheme="minorBidi" w:cstheme="minorBidi"/>
                          <w:b/>
                          <w:bCs/>
                          <w:rtl/>
                          <w:lang w:bidi="he-IL"/>
                        </w:rPr>
                      </w:pPr>
                      <w:r>
                        <w:rPr>
                          <w:rFonts w:asciiTheme="minorBidi" w:hAnsiTheme="minorBidi" w:cstheme="minorBidi" w:hint="cs"/>
                          <w:b/>
                          <w:bCs/>
                          <w:rtl/>
                          <w:lang w:bidi="he-IL"/>
                        </w:rPr>
                        <w:t>תמיכה עבור</w:t>
                      </w:r>
                    </w:p>
                    <w:p w14:paraId="5CF7F250"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עיוורי צבעים</w:t>
                      </w:r>
                      <w:r w:rsidRPr="00C13168">
                        <w:rPr>
                          <w:rFonts w:asciiTheme="minorBidi" w:hAnsiTheme="minorBidi" w:cstheme="minorBidi"/>
                          <w:b/>
                          <w:bCs/>
                          <w:rtl/>
                          <w:lang w:bidi="he-IL"/>
                        </w:rPr>
                        <w:t>:</w:t>
                      </w:r>
                    </w:p>
                    <w:p w14:paraId="2F17DE46" w14:textId="77777777" w:rsidR="00297B86" w:rsidRDefault="00297B86" w:rsidP="00297B86"/>
                    <w:p w14:paraId="41B6FCE5" w14:textId="77777777" w:rsidR="00297B86" w:rsidRDefault="00297B86" w:rsidP="00297B86">
                      <w:pPr>
                        <w:rPr>
                          <w:rFonts w:asciiTheme="minorBidi" w:hAnsiTheme="minorBidi" w:cstheme="minorBidi"/>
                          <w:b/>
                          <w:bCs/>
                          <w:rtl/>
                          <w:lang w:bidi="he-IL"/>
                        </w:rPr>
                      </w:pPr>
                      <w:r>
                        <w:rPr>
                          <w:rFonts w:asciiTheme="minorBidi" w:hAnsiTheme="minorBidi" w:cstheme="minorBidi" w:hint="cs"/>
                          <w:b/>
                          <w:bCs/>
                          <w:rtl/>
                          <w:lang w:bidi="he-IL"/>
                        </w:rPr>
                        <w:t>תמיכה עבור</w:t>
                      </w:r>
                    </w:p>
                    <w:p w14:paraId="2410B263"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עיוורי צבעים</w:t>
                      </w:r>
                      <w:r w:rsidRPr="00C13168">
                        <w:rPr>
                          <w:rFonts w:asciiTheme="minorBidi" w:hAnsiTheme="minorBidi" w:cstheme="minorBidi"/>
                          <w:b/>
                          <w:bCs/>
                          <w:rtl/>
                          <w:lang w:bidi="he-IL"/>
                        </w:rPr>
                        <w:t>:</w:t>
                      </w:r>
                    </w:p>
                    <w:p w14:paraId="2F984799" w14:textId="77777777" w:rsidR="00297B86" w:rsidRDefault="00297B86" w:rsidP="00297B86"/>
                    <w:p w14:paraId="7FFF84EE" w14:textId="77777777" w:rsidR="00297B86" w:rsidRDefault="00297B86" w:rsidP="00297B86">
                      <w:pPr>
                        <w:rPr>
                          <w:rFonts w:asciiTheme="minorBidi" w:hAnsiTheme="minorBidi" w:cstheme="minorBidi"/>
                          <w:b/>
                          <w:bCs/>
                          <w:rtl/>
                          <w:lang w:bidi="he-IL"/>
                        </w:rPr>
                      </w:pPr>
                      <w:r>
                        <w:rPr>
                          <w:rFonts w:asciiTheme="minorBidi" w:hAnsiTheme="minorBidi" w:cstheme="minorBidi" w:hint="cs"/>
                          <w:b/>
                          <w:bCs/>
                          <w:rtl/>
                          <w:lang w:bidi="he-IL"/>
                        </w:rPr>
                        <w:t>תמיכה עבור</w:t>
                      </w:r>
                    </w:p>
                    <w:p w14:paraId="089BA230"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עיוורי צבעים</w:t>
                      </w:r>
                      <w:r w:rsidRPr="00C13168">
                        <w:rPr>
                          <w:rFonts w:asciiTheme="minorBidi" w:hAnsiTheme="minorBidi" w:cstheme="minorBidi"/>
                          <w:b/>
                          <w:bCs/>
                          <w:rtl/>
                          <w:lang w:bidi="he-IL"/>
                        </w:rPr>
                        <w:t>:</w:t>
                      </w:r>
                    </w:p>
                    <w:p w14:paraId="55A9CB80" w14:textId="77777777" w:rsidR="00297B86" w:rsidRDefault="00297B86" w:rsidP="00297B86"/>
                    <w:p w14:paraId="6DF0D2F3" w14:textId="77777777" w:rsidR="00297B86" w:rsidRDefault="00297B86" w:rsidP="00297B86">
                      <w:pPr>
                        <w:rPr>
                          <w:rFonts w:asciiTheme="minorBidi" w:hAnsiTheme="minorBidi" w:cstheme="minorBidi"/>
                          <w:b/>
                          <w:bCs/>
                          <w:rtl/>
                          <w:lang w:bidi="he-IL"/>
                        </w:rPr>
                      </w:pPr>
                      <w:r>
                        <w:rPr>
                          <w:rFonts w:asciiTheme="minorBidi" w:hAnsiTheme="minorBidi" w:cstheme="minorBidi" w:hint="cs"/>
                          <w:b/>
                          <w:bCs/>
                          <w:rtl/>
                          <w:lang w:bidi="he-IL"/>
                        </w:rPr>
                        <w:t>תמיכה עבור</w:t>
                      </w:r>
                    </w:p>
                    <w:p w14:paraId="4AD9B23B"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עיוורי צבעים</w:t>
                      </w:r>
                      <w:r w:rsidRPr="00C13168">
                        <w:rPr>
                          <w:rFonts w:asciiTheme="minorBidi" w:hAnsiTheme="minorBidi" w:cstheme="minorBidi"/>
                          <w:b/>
                          <w:bCs/>
                          <w:rtl/>
                          <w:lang w:bidi="he-IL"/>
                        </w:rPr>
                        <w:t>:</w:t>
                      </w:r>
                    </w:p>
                    <w:p w14:paraId="1C976850" w14:textId="77777777" w:rsidR="00297B86" w:rsidRDefault="00297B86" w:rsidP="00297B86"/>
                    <w:p w14:paraId="77898799" w14:textId="77777777" w:rsidR="00297B86" w:rsidRDefault="00297B86" w:rsidP="00297B86">
                      <w:pPr>
                        <w:rPr>
                          <w:rFonts w:asciiTheme="minorBidi" w:hAnsiTheme="minorBidi" w:cstheme="minorBidi"/>
                          <w:b/>
                          <w:bCs/>
                          <w:rtl/>
                          <w:lang w:bidi="he-IL"/>
                        </w:rPr>
                      </w:pPr>
                      <w:r>
                        <w:rPr>
                          <w:rFonts w:asciiTheme="minorBidi" w:hAnsiTheme="minorBidi" w:cstheme="minorBidi" w:hint="cs"/>
                          <w:b/>
                          <w:bCs/>
                          <w:rtl/>
                          <w:lang w:bidi="he-IL"/>
                        </w:rPr>
                        <w:t>תמיכה עבור</w:t>
                      </w:r>
                    </w:p>
                    <w:p w14:paraId="7223DDCF"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עיוורי צבעים</w:t>
                      </w:r>
                      <w:r w:rsidRPr="00C13168">
                        <w:rPr>
                          <w:rFonts w:asciiTheme="minorBidi" w:hAnsiTheme="minorBidi" w:cstheme="minorBidi"/>
                          <w:b/>
                          <w:bCs/>
                          <w:rtl/>
                          <w:lang w:bidi="he-IL"/>
                        </w:rPr>
                        <w:t>:</w:t>
                      </w:r>
                    </w:p>
                    <w:p w14:paraId="65013752" w14:textId="77777777" w:rsidR="00297B86" w:rsidRDefault="00297B86" w:rsidP="00297B86"/>
                    <w:p w14:paraId="7AB43EFE" w14:textId="77777777" w:rsidR="00297B86" w:rsidRDefault="00297B86" w:rsidP="00297B86">
                      <w:pPr>
                        <w:rPr>
                          <w:rFonts w:asciiTheme="minorBidi" w:hAnsiTheme="minorBidi" w:cstheme="minorBidi"/>
                          <w:b/>
                          <w:bCs/>
                          <w:rtl/>
                          <w:lang w:bidi="he-IL"/>
                        </w:rPr>
                      </w:pPr>
                      <w:r>
                        <w:rPr>
                          <w:rFonts w:asciiTheme="minorBidi" w:hAnsiTheme="minorBidi" w:cstheme="minorBidi" w:hint="cs"/>
                          <w:b/>
                          <w:bCs/>
                          <w:rtl/>
                          <w:lang w:bidi="he-IL"/>
                        </w:rPr>
                        <w:t>תמיכה עבור</w:t>
                      </w:r>
                    </w:p>
                    <w:p w14:paraId="6FE1A04A"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עיוורי צבעים</w:t>
                      </w:r>
                      <w:r w:rsidRPr="00C13168">
                        <w:rPr>
                          <w:rFonts w:asciiTheme="minorBidi" w:hAnsiTheme="minorBidi" w:cstheme="minorBidi"/>
                          <w:b/>
                          <w:bCs/>
                          <w:rtl/>
                          <w:lang w:bidi="he-IL"/>
                        </w:rPr>
                        <w:t>:</w:t>
                      </w:r>
                    </w:p>
                    <w:p w14:paraId="3DCF2733" w14:textId="77777777" w:rsidR="00297B86" w:rsidRDefault="00297B86" w:rsidP="00297B86"/>
                    <w:p w14:paraId="4F1FB428" w14:textId="77777777" w:rsidR="00297B86" w:rsidRDefault="00297B86" w:rsidP="00297B86">
                      <w:pPr>
                        <w:rPr>
                          <w:rFonts w:asciiTheme="minorBidi" w:hAnsiTheme="minorBidi" w:cstheme="minorBidi"/>
                          <w:b/>
                          <w:bCs/>
                          <w:rtl/>
                          <w:lang w:bidi="he-IL"/>
                        </w:rPr>
                      </w:pPr>
                      <w:r>
                        <w:rPr>
                          <w:rFonts w:asciiTheme="minorBidi" w:hAnsiTheme="minorBidi" w:cstheme="minorBidi" w:hint="cs"/>
                          <w:b/>
                          <w:bCs/>
                          <w:rtl/>
                          <w:lang w:bidi="he-IL"/>
                        </w:rPr>
                        <w:t>תמיכה עבור</w:t>
                      </w:r>
                    </w:p>
                    <w:p w14:paraId="0E4F3A33"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עיוורי צבעים</w:t>
                      </w:r>
                      <w:r w:rsidRPr="00C13168">
                        <w:rPr>
                          <w:rFonts w:asciiTheme="minorBidi" w:hAnsiTheme="minorBidi" w:cstheme="minorBidi"/>
                          <w:b/>
                          <w:bCs/>
                          <w:rtl/>
                          <w:lang w:bidi="he-IL"/>
                        </w:rPr>
                        <w:t>:</w:t>
                      </w:r>
                    </w:p>
                    <w:p w14:paraId="10787DF0" w14:textId="77777777" w:rsidR="00297B86" w:rsidRDefault="00297B86" w:rsidP="00297B86"/>
                    <w:p w14:paraId="798417A2" w14:textId="77777777" w:rsidR="00297B86" w:rsidRDefault="00297B86" w:rsidP="00297B86">
                      <w:pPr>
                        <w:rPr>
                          <w:rFonts w:asciiTheme="minorBidi" w:hAnsiTheme="minorBidi" w:cstheme="minorBidi"/>
                          <w:b/>
                          <w:bCs/>
                          <w:rtl/>
                          <w:lang w:bidi="he-IL"/>
                        </w:rPr>
                      </w:pPr>
                      <w:r>
                        <w:rPr>
                          <w:rFonts w:asciiTheme="minorBidi" w:hAnsiTheme="minorBidi" w:cstheme="minorBidi" w:hint="cs"/>
                          <w:b/>
                          <w:bCs/>
                          <w:rtl/>
                          <w:lang w:bidi="he-IL"/>
                        </w:rPr>
                        <w:t>תמיכה עבור</w:t>
                      </w:r>
                    </w:p>
                    <w:p w14:paraId="5B8B8B93"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עיוורי צבעים</w:t>
                      </w:r>
                      <w:r w:rsidRPr="00C13168">
                        <w:rPr>
                          <w:rFonts w:asciiTheme="minorBidi" w:hAnsiTheme="minorBidi" w:cstheme="minorBidi"/>
                          <w:b/>
                          <w:bCs/>
                          <w:rtl/>
                          <w:lang w:bidi="he-IL"/>
                        </w:rPr>
                        <w:t>:</w:t>
                      </w:r>
                    </w:p>
                    <w:p w14:paraId="13766BA2" w14:textId="77777777" w:rsidR="00297B86" w:rsidRDefault="00297B86" w:rsidP="00297B86"/>
                    <w:p w14:paraId="410BE88A" w14:textId="77777777" w:rsidR="00297B86" w:rsidRDefault="00297B86" w:rsidP="00297B86">
                      <w:pPr>
                        <w:rPr>
                          <w:rFonts w:asciiTheme="minorBidi" w:hAnsiTheme="minorBidi" w:cstheme="minorBidi"/>
                          <w:b/>
                          <w:bCs/>
                          <w:rtl/>
                          <w:lang w:bidi="he-IL"/>
                        </w:rPr>
                      </w:pPr>
                      <w:r>
                        <w:rPr>
                          <w:rFonts w:asciiTheme="minorBidi" w:hAnsiTheme="minorBidi" w:cstheme="minorBidi" w:hint="cs"/>
                          <w:b/>
                          <w:bCs/>
                          <w:rtl/>
                          <w:lang w:bidi="he-IL"/>
                        </w:rPr>
                        <w:t>תמיכה עבור</w:t>
                      </w:r>
                    </w:p>
                    <w:p w14:paraId="00E4C2F0"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עיוורי צבעים</w:t>
                      </w:r>
                      <w:r w:rsidRPr="00C13168">
                        <w:rPr>
                          <w:rFonts w:asciiTheme="minorBidi" w:hAnsiTheme="minorBidi" w:cstheme="minorBidi"/>
                          <w:b/>
                          <w:bCs/>
                          <w:rtl/>
                          <w:lang w:bidi="he-IL"/>
                        </w:rPr>
                        <w:t>:</w:t>
                      </w:r>
                    </w:p>
                    <w:p w14:paraId="63172BA1" w14:textId="77777777" w:rsidR="00297B86" w:rsidRDefault="00297B86" w:rsidP="00297B86"/>
                    <w:p w14:paraId="0AF1B368"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קיבוץ לפי קריטריון זמן ובחירת צבעים</w:t>
                      </w:r>
                      <w:r w:rsidRPr="00C13168">
                        <w:rPr>
                          <w:rFonts w:asciiTheme="minorBidi" w:hAnsiTheme="minorBidi" w:cstheme="minorBidi"/>
                          <w:b/>
                          <w:bCs/>
                          <w:rtl/>
                          <w:lang w:bidi="he-IL"/>
                        </w:rPr>
                        <w:t>:</w:t>
                      </w:r>
                    </w:p>
                    <w:p w14:paraId="757C5BA5" w14:textId="77777777" w:rsidR="00297B86" w:rsidRDefault="00297B86" w:rsidP="00297B86"/>
                    <w:p w14:paraId="3ED4B1FE"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קיבוץ לפי קריטריון זמן ובחירת צבעים</w:t>
                      </w:r>
                      <w:r w:rsidRPr="00C13168">
                        <w:rPr>
                          <w:rFonts w:asciiTheme="minorBidi" w:hAnsiTheme="minorBidi" w:cstheme="minorBidi"/>
                          <w:b/>
                          <w:bCs/>
                          <w:rtl/>
                          <w:lang w:bidi="he-IL"/>
                        </w:rPr>
                        <w:t>:</w:t>
                      </w:r>
                    </w:p>
                    <w:p w14:paraId="00BD2A3B" w14:textId="77777777" w:rsidR="00297B86" w:rsidRDefault="00297B86" w:rsidP="00297B86"/>
                    <w:p w14:paraId="7409BB73"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קיבוץ לפי קריטריון זמן ובחירת צבעים</w:t>
                      </w:r>
                      <w:r w:rsidRPr="00C13168">
                        <w:rPr>
                          <w:rFonts w:asciiTheme="minorBidi" w:hAnsiTheme="minorBidi" w:cstheme="minorBidi"/>
                          <w:b/>
                          <w:bCs/>
                          <w:rtl/>
                          <w:lang w:bidi="he-IL"/>
                        </w:rPr>
                        <w:t>:</w:t>
                      </w:r>
                    </w:p>
                    <w:p w14:paraId="34691674" w14:textId="77777777" w:rsidR="00297B86" w:rsidRDefault="00297B86" w:rsidP="00297B86"/>
                    <w:p w14:paraId="3E8F1FE8"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קיבוץ לפי קריטריון זמן ובחירת צבעים</w:t>
                      </w:r>
                      <w:r w:rsidRPr="00C13168">
                        <w:rPr>
                          <w:rFonts w:asciiTheme="minorBidi" w:hAnsiTheme="minorBidi" w:cstheme="minorBidi"/>
                          <w:b/>
                          <w:bCs/>
                          <w:rtl/>
                          <w:lang w:bidi="he-IL"/>
                        </w:rPr>
                        <w:t>:</w:t>
                      </w:r>
                    </w:p>
                    <w:p w14:paraId="13C7D0DD" w14:textId="77777777" w:rsidR="00297B86" w:rsidRDefault="00297B86" w:rsidP="00297B86"/>
                    <w:p w14:paraId="73A46FFF"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קיבוץ לפי קריטריון זמן ובחירת צבעים</w:t>
                      </w:r>
                      <w:r w:rsidRPr="00C13168">
                        <w:rPr>
                          <w:rFonts w:asciiTheme="minorBidi" w:hAnsiTheme="minorBidi" w:cstheme="minorBidi"/>
                          <w:b/>
                          <w:bCs/>
                          <w:rtl/>
                          <w:lang w:bidi="he-IL"/>
                        </w:rPr>
                        <w:t>:</w:t>
                      </w:r>
                    </w:p>
                    <w:p w14:paraId="06696EF2" w14:textId="77777777" w:rsidR="00297B86" w:rsidRDefault="00297B86" w:rsidP="00297B86"/>
                    <w:p w14:paraId="15D1DD35"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קיבוץ לפי קריטריון זמן ובחירת צבעים</w:t>
                      </w:r>
                      <w:r w:rsidRPr="00C13168">
                        <w:rPr>
                          <w:rFonts w:asciiTheme="minorBidi" w:hAnsiTheme="minorBidi" w:cstheme="minorBidi"/>
                          <w:b/>
                          <w:bCs/>
                          <w:rtl/>
                          <w:lang w:bidi="he-IL"/>
                        </w:rPr>
                        <w:t>:</w:t>
                      </w:r>
                    </w:p>
                    <w:p w14:paraId="2F2002F0" w14:textId="77777777" w:rsidR="00297B86" w:rsidRDefault="00297B86" w:rsidP="00297B86"/>
                    <w:p w14:paraId="7A1D6C01"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קיבוץ לפי קריטריון זמן ובחירת צבעים</w:t>
                      </w:r>
                      <w:r w:rsidRPr="00C13168">
                        <w:rPr>
                          <w:rFonts w:asciiTheme="minorBidi" w:hAnsiTheme="minorBidi" w:cstheme="minorBidi"/>
                          <w:b/>
                          <w:bCs/>
                          <w:rtl/>
                          <w:lang w:bidi="he-IL"/>
                        </w:rPr>
                        <w:t>:</w:t>
                      </w:r>
                    </w:p>
                    <w:p w14:paraId="55C552C1" w14:textId="77777777" w:rsidR="00297B86" w:rsidRDefault="00297B86" w:rsidP="00297B86"/>
                    <w:p w14:paraId="0E04A1A4"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קיבוץ לפי קריטריון זמן ובחירת צבעים</w:t>
                      </w:r>
                      <w:r w:rsidRPr="00C13168">
                        <w:rPr>
                          <w:rFonts w:asciiTheme="minorBidi" w:hAnsiTheme="minorBidi" w:cstheme="minorBidi"/>
                          <w:b/>
                          <w:bCs/>
                          <w:rtl/>
                          <w:lang w:bidi="he-IL"/>
                        </w:rPr>
                        <w:t>:</w:t>
                      </w:r>
                    </w:p>
                    <w:p w14:paraId="62B9B6CA" w14:textId="77777777" w:rsidR="00297B86" w:rsidRDefault="00297B86" w:rsidP="00297B86"/>
                    <w:p w14:paraId="09A655A7"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קיבוץ לפי קריטריון זמן ובחירת צבעים</w:t>
                      </w:r>
                      <w:r w:rsidRPr="00C13168">
                        <w:rPr>
                          <w:rFonts w:asciiTheme="minorBidi" w:hAnsiTheme="minorBidi" w:cstheme="minorBidi"/>
                          <w:b/>
                          <w:bCs/>
                          <w:rtl/>
                          <w:lang w:bidi="he-IL"/>
                        </w:rPr>
                        <w:t>:</w:t>
                      </w:r>
                    </w:p>
                    <w:p w14:paraId="4D309B38" w14:textId="77777777" w:rsidR="00297B86" w:rsidRDefault="00297B86" w:rsidP="00297B86"/>
                    <w:p w14:paraId="5CBF8BFC"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קיבוץ לפי קריטריון זמן ובחירת צבעים</w:t>
                      </w:r>
                      <w:r w:rsidRPr="00C13168">
                        <w:rPr>
                          <w:rFonts w:asciiTheme="minorBidi" w:hAnsiTheme="minorBidi" w:cstheme="minorBidi"/>
                          <w:b/>
                          <w:bCs/>
                          <w:rtl/>
                          <w:lang w:bidi="he-IL"/>
                        </w:rPr>
                        <w:t>:</w:t>
                      </w:r>
                    </w:p>
                    <w:p w14:paraId="3B6A17D1" w14:textId="77777777" w:rsidR="00297B86" w:rsidRDefault="00297B86" w:rsidP="00297B86"/>
                    <w:p w14:paraId="70207B86"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קיבוץ לפי קריטריון זמן ובחירת צבעים</w:t>
                      </w:r>
                      <w:r w:rsidRPr="00C13168">
                        <w:rPr>
                          <w:rFonts w:asciiTheme="minorBidi" w:hAnsiTheme="minorBidi" w:cstheme="minorBidi"/>
                          <w:b/>
                          <w:bCs/>
                          <w:rtl/>
                          <w:lang w:bidi="he-IL"/>
                        </w:rPr>
                        <w:t>:</w:t>
                      </w:r>
                    </w:p>
                    <w:p w14:paraId="292FB247" w14:textId="77777777" w:rsidR="00297B86" w:rsidRDefault="00297B86" w:rsidP="00297B86"/>
                    <w:p w14:paraId="25D7052B"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קיבוץ לפי קריטריון זמן ובחירת צבעים</w:t>
                      </w:r>
                      <w:r w:rsidRPr="00C13168">
                        <w:rPr>
                          <w:rFonts w:asciiTheme="minorBidi" w:hAnsiTheme="minorBidi" w:cstheme="minorBidi"/>
                          <w:b/>
                          <w:bCs/>
                          <w:rtl/>
                          <w:lang w:bidi="he-IL"/>
                        </w:rPr>
                        <w:t>:</w:t>
                      </w:r>
                    </w:p>
                    <w:p w14:paraId="44EDFF03" w14:textId="77777777" w:rsidR="00297B86" w:rsidRDefault="00297B86" w:rsidP="00297B86"/>
                    <w:p w14:paraId="795CFF5C"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קיבוץ לפי קריטריון זמן ובחירת צבעים</w:t>
                      </w:r>
                      <w:r w:rsidRPr="00C13168">
                        <w:rPr>
                          <w:rFonts w:asciiTheme="minorBidi" w:hAnsiTheme="minorBidi" w:cstheme="minorBidi"/>
                          <w:b/>
                          <w:bCs/>
                          <w:rtl/>
                          <w:lang w:bidi="he-IL"/>
                        </w:rPr>
                        <w:t>:</w:t>
                      </w:r>
                    </w:p>
                    <w:p w14:paraId="7FBD747D" w14:textId="77777777" w:rsidR="00297B86" w:rsidRDefault="00297B86" w:rsidP="00297B86"/>
                    <w:p w14:paraId="222ADA38"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קיבוץ לפי קריטריון זמן ובחירת צבעים</w:t>
                      </w:r>
                      <w:r w:rsidRPr="00C13168">
                        <w:rPr>
                          <w:rFonts w:asciiTheme="minorBidi" w:hAnsiTheme="minorBidi" w:cstheme="minorBidi"/>
                          <w:b/>
                          <w:bCs/>
                          <w:rtl/>
                          <w:lang w:bidi="he-IL"/>
                        </w:rPr>
                        <w:t>:</w:t>
                      </w:r>
                    </w:p>
                    <w:p w14:paraId="61026517" w14:textId="77777777" w:rsidR="00297B86" w:rsidRDefault="00297B86" w:rsidP="00297B86"/>
                    <w:p w14:paraId="33ED1FE3"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קיבוץ לפי קריטריון זמן ובחירת צבעים</w:t>
                      </w:r>
                      <w:r w:rsidRPr="00C13168">
                        <w:rPr>
                          <w:rFonts w:asciiTheme="minorBidi" w:hAnsiTheme="minorBidi" w:cstheme="minorBidi"/>
                          <w:b/>
                          <w:bCs/>
                          <w:rtl/>
                          <w:lang w:bidi="he-IL"/>
                        </w:rPr>
                        <w:t>:</w:t>
                      </w:r>
                    </w:p>
                    <w:p w14:paraId="2AED1CF6" w14:textId="77777777" w:rsidR="00297B86" w:rsidRDefault="00297B86" w:rsidP="00297B86"/>
                    <w:p w14:paraId="657CC682"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קיבוץ לפי קריטריון זמן ובחירת צבעים</w:t>
                      </w:r>
                      <w:r w:rsidRPr="00C13168">
                        <w:rPr>
                          <w:rFonts w:asciiTheme="minorBidi" w:hAnsiTheme="minorBidi" w:cstheme="minorBidi"/>
                          <w:b/>
                          <w:bCs/>
                          <w:rtl/>
                          <w:lang w:bidi="he-IL"/>
                        </w:rPr>
                        <w:t>:</w:t>
                      </w:r>
                    </w:p>
                    <w:p w14:paraId="7ED84B74" w14:textId="77777777" w:rsidR="00297B86" w:rsidRDefault="00297B86" w:rsidP="00297B86"/>
                    <w:p w14:paraId="4AD3A65D"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לפי קריטריון זמן ובחירת צבעים</w:t>
                      </w:r>
                      <w:r w:rsidRPr="00C13168">
                        <w:rPr>
                          <w:rFonts w:asciiTheme="minorBidi" w:hAnsiTheme="minorBidi" w:cstheme="minorBidi"/>
                          <w:b/>
                          <w:bCs/>
                          <w:rtl/>
                          <w:lang w:bidi="he-IL"/>
                        </w:rPr>
                        <w:t>:</w:t>
                      </w:r>
                    </w:p>
                    <w:p w14:paraId="34A21620" w14:textId="77777777" w:rsidR="00297B86" w:rsidRDefault="00297B86" w:rsidP="00297B86"/>
                    <w:p w14:paraId="4937A962"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קיבוץ לפי קריטריון זמן ובחירת צבעים</w:t>
                      </w:r>
                      <w:r w:rsidRPr="00C13168">
                        <w:rPr>
                          <w:rFonts w:asciiTheme="minorBidi" w:hAnsiTheme="minorBidi" w:cstheme="minorBidi"/>
                          <w:b/>
                          <w:bCs/>
                          <w:rtl/>
                          <w:lang w:bidi="he-IL"/>
                        </w:rPr>
                        <w:t>:</w:t>
                      </w:r>
                    </w:p>
                    <w:p w14:paraId="7769F3AF" w14:textId="77777777" w:rsidR="00297B86" w:rsidRDefault="00297B86" w:rsidP="00297B86"/>
                    <w:p w14:paraId="36B66DAC"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האנימציה בהתחלה</w:t>
                      </w:r>
                      <w:r w:rsidRPr="00C13168">
                        <w:rPr>
                          <w:rFonts w:asciiTheme="minorBidi" w:hAnsiTheme="minorBidi" w:cstheme="minorBidi"/>
                          <w:b/>
                          <w:bCs/>
                          <w:rtl/>
                          <w:lang w:bidi="he-IL"/>
                        </w:rPr>
                        <w:t>:</w:t>
                      </w:r>
                    </w:p>
                    <w:p w14:paraId="0F9A24F2" w14:textId="77777777" w:rsidR="00297B86" w:rsidRDefault="00297B86" w:rsidP="00297B86"/>
                    <w:p w14:paraId="27881A01"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האנימציה בהתחלה</w:t>
                      </w:r>
                      <w:r w:rsidRPr="00C13168">
                        <w:rPr>
                          <w:rFonts w:asciiTheme="minorBidi" w:hAnsiTheme="minorBidi" w:cstheme="minorBidi"/>
                          <w:b/>
                          <w:bCs/>
                          <w:rtl/>
                          <w:lang w:bidi="he-IL"/>
                        </w:rPr>
                        <w:t>:</w:t>
                      </w:r>
                    </w:p>
                    <w:p w14:paraId="2B5A53C8" w14:textId="77777777" w:rsidR="00297B86" w:rsidRDefault="00297B86" w:rsidP="00297B86"/>
                    <w:p w14:paraId="434CFB12"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על נקודה מסוימת:</w:t>
                      </w:r>
                    </w:p>
                    <w:p w14:paraId="7B48AC17" w14:textId="77777777" w:rsidR="00297B86" w:rsidRDefault="00297B86" w:rsidP="00297B86"/>
                    <w:p w14:paraId="2DFEE44B"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כששמים את העכבר מעל נקודה מסוימת:</w:t>
                      </w:r>
                    </w:p>
                    <w:p w14:paraId="2688E77E" w14:textId="77777777" w:rsidR="00297B86" w:rsidRDefault="00297B86" w:rsidP="00297B86"/>
                    <w:p w14:paraId="6D2582DF"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כששמים את הקיבוץ לפי קריטריון זמן ובחירת צבעים</w:t>
                      </w:r>
                      <w:r w:rsidRPr="00C13168">
                        <w:rPr>
                          <w:rFonts w:asciiTheme="minorBidi" w:hAnsiTheme="minorBidi" w:cstheme="minorBidi"/>
                          <w:b/>
                          <w:bCs/>
                          <w:rtl/>
                          <w:lang w:bidi="he-IL"/>
                        </w:rPr>
                        <w:t>:</w:t>
                      </w:r>
                    </w:p>
                    <w:p w14:paraId="531A8465" w14:textId="77777777" w:rsidR="00297B86" w:rsidRDefault="00297B86" w:rsidP="00297B86"/>
                    <w:p w14:paraId="3B55F95F"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קיבוץ לפי קריטריון זמן ובחירת צבעים</w:t>
                      </w:r>
                      <w:r w:rsidRPr="00C13168">
                        <w:rPr>
                          <w:rFonts w:asciiTheme="minorBidi" w:hAnsiTheme="minorBidi" w:cstheme="minorBidi"/>
                          <w:b/>
                          <w:bCs/>
                          <w:rtl/>
                          <w:lang w:bidi="he-IL"/>
                        </w:rPr>
                        <w:t>:</w:t>
                      </w:r>
                    </w:p>
                    <w:p w14:paraId="6C4C93D1" w14:textId="77777777" w:rsidR="00297B86" w:rsidRDefault="00297B86" w:rsidP="00297B86"/>
                    <w:p w14:paraId="50CF9EC1"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האנימציה בהתחלה</w:t>
                      </w:r>
                      <w:r w:rsidRPr="00C13168">
                        <w:rPr>
                          <w:rFonts w:asciiTheme="minorBidi" w:hAnsiTheme="minorBidi" w:cstheme="minorBidi"/>
                          <w:b/>
                          <w:bCs/>
                          <w:rtl/>
                          <w:lang w:bidi="he-IL"/>
                        </w:rPr>
                        <w:t>:</w:t>
                      </w:r>
                    </w:p>
                    <w:p w14:paraId="480A2642" w14:textId="77777777" w:rsidR="00297B86" w:rsidRDefault="00297B86" w:rsidP="00297B86"/>
                    <w:p w14:paraId="486A8B24"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האנימציה בהתחלה</w:t>
                      </w:r>
                      <w:r w:rsidRPr="00C13168">
                        <w:rPr>
                          <w:rFonts w:asciiTheme="minorBidi" w:hAnsiTheme="minorBidi" w:cstheme="minorBidi"/>
                          <w:b/>
                          <w:bCs/>
                          <w:rtl/>
                          <w:lang w:bidi="he-IL"/>
                        </w:rPr>
                        <w:t>:</w:t>
                      </w:r>
                    </w:p>
                    <w:p w14:paraId="3A68C3C3" w14:textId="77777777" w:rsidR="00297B86" w:rsidRDefault="00297B86" w:rsidP="00297B86"/>
                    <w:p w14:paraId="602AE7F4"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על נקודה מסוימת:</w:t>
                      </w:r>
                    </w:p>
                    <w:p w14:paraId="69116CDB" w14:textId="77777777" w:rsidR="00297B86" w:rsidRDefault="00297B86" w:rsidP="00297B86"/>
                    <w:p w14:paraId="5C89F901"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כששמים את העכבר מעל נקודה מסוימת:</w:t>
                      </w:r>
                    </w:p>
                    <w:p w14:paraId="34228756" w14:textId="77777777" w:rsidR="00297B86" w:rsidRDefault="00297B86" w:rsidP="00297B86"/>
                    <w:p w14:paraId="2BAEBE44"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כששמים את הקיבוץ לפי קריטריון זמן ובחירת צבעים</w:t>
                      </w:r>
                      <w:r w:rsidRPr="00C13168">
                        <w:rPr>
                          <w:rFonts w:asciiTheme="minorBidi" w:hAnsiTheme="minorBidi" w:cstheme="minorBidi"/>
                          <w:b/>
                          <w:bCs/>
                          <w:rtl/>
                          <w:lang w:bidi="he-IL"/>
                        </w:rPr>
                        <w:t>:</w:t>
                      </w:r>
                    </w:p>
                    <w:p w14:paraId="69C6103D" w14:textId="77777777" w:rsidR="00297B86" w:rsidRDefault="00297B86" w:rsidP="00297B86"/>
                    <w:p w14:paraId="6E69F6AF"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קיבוץ לפי קריטריון זמן ובחירת צבעים</w:t>
                      </w:r>
                      <w:r w:rsidRPr="00C13168">
                        <w:rPr>
                          <w:rFonts w:asciiTheme="minorBidi" w:hAnsiTheme="minorBidi" w:cstheme="minorBidi"/>
                          <w:b/>
                          <w:bCs/>
                          <w:rtl/>
                          <w:lang w:bidi="he-IL"/>
                        </w:rPr>
                        <w:t>:</w:t>
                      </w:r>
                    </w:p>
                    <w:p w14:paraId="72298172" w14:textId="77777777" w:rsidR="00297B86" w:rsidRDefault="00297B86" w:rsidP="00297B86"/>
                    <w:p w14:paraId="3D57E594"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האנימציה בהתחלה</w:t>
                      </w:r>
                      <w:r w:rsidRPr="00C13168">
                        <w:rPr>
                          <w:rFonts w:asciiTheme="minorBidi" w:hAnsiTheme="minorBidi" w:cstheme="minorBidi"/>
                          <w:b/>
                          <w:bCs/>
                          <w:rtl/>
                          <w:lang w:bidi="he-IL"/>
                        </w:rPr>
                        <w:t>:</w:t>
                      </w:r>
                    </w:p>
                    <w:p w14:paraId="700F3FA5" w14:textId="77777777" w:rsidR="00297B86" w:rsidRDefault="00297B86" w:rsidP="00297B86"/>
                    <w:p w14:paraId="140997D4"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האנימציה בהתחלה</w:t>
                      </w:r>
                      <w:r w:rsidRPr="00C13168">
                        <w:rPr>
                          <w:rFonts w:asciiTheme="minorBidi" w:hAnsiTheme="minorBidi" w:cstheme="minorBidi"/>
                          <w:b/>
                          <w:bCs/>
                          <w:rtl/>
                          <w:lang w:bidi="he-IL"/>
                        </w:rPr>
                        <w:t>:</w:t>
                      </w:r>
                    </w:p>
                    <w:p w14:paraId="4F124F4B" w14:textId="77777777" w:rsidR="00297B86" w:rsidRDefault="00297B86" w:rsidP="00297B86"/>
                    <w:p w14:paraId="0C78E1B1"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על נקודה מסוימת:</w:t>
                      </w:r>
                    </w:p>
                    <w:p w14:paraId="1476F6EE" w14:textId="77777777" w:rsidR="00297B86" w:rsidRDefault="00297B86" w:rsidP="00297B86"/>
                    <w:p w14:paraId="32EBC1B5"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כששמים את העכבר מעל נקודה מסוימת:</w:t>
                      </w:r>
                    </w:p>
                    <w:p w14:paraId="19730DE7" w14:textId="77777777" w:rsidR="00297B86" w:rsidRDefault="00297B86" w:rsidP="00297B86"/>
                    <w:p w14:paraId="6DE925E4"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כששמים את הקיבוץ לפי קריטריון זמן ובחירת צבעים</w:t>
                      </w:r>
                      <w:r w:rsidRPr="00C13168">
                        <w:rPr>
                          <w:rFonts w:asciiTheme="minorBidi" w:hAnsiTheme="minorBidi" w:cstheme="minorBidi"/>
                          <w:b/>
                          <w:bCs/>
                          <w:rtl/>
                          <w:lang w:bidi="he-IL"/>
                        </w:rPr>
                        <w:t>:</w:t>
                      </w:r>
                    </w:p>
                    <w:p w14:paraId="245F86E7" w14:textId="77777777" w:rsidR="00297B86" w:rsidRDefault="00297B86" w:rsidP="00297B86"/>
                    <w:p w14:paraId="7FC7151F"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קיבוץ לפי קריטריון זמן ובחירת צבעים</w:t>
                      </w:r>
                      <w:r w:rsidRPr="00C13168">
                        <w:rPr>
                          <w:rFonts w:asciiTheme="minorBidi" w:hAnsiTheme="minorBidi" w:cstheme="minorBidi"/>
                          <w:b/>
                          <w:bCs/>
                          <w:rtl/>
                          <w:lang w:bidi="he-IL"/>
                        </w:rPr>
                        <w:t>:</w:t>
                      </w:r>
                    </w:p>
                    <w:p w14:paraId="138231DD" w14:textId="77777777" w:rsidR="00297B86" w:rsidRDefault="00297B86" w:rsidP="00297B86"/>
                    <w:p w14:paraId="04BF9879"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האנימציה בהתחלה</w:t>
                      </w:r>
                      <w:r w:rsidRPr="00C13168">
                        <w:rPr>
                          <w:rFonts w:asciiTheme="minorBidi" w:hAnsiTheme="minorBidi" w:cstheme="minorBidi"/>
                          <w:b/>
                          <w:bCs/>
                          <w:rtl/>
                          <w:lang w:bidi="he-IL"/>
                        </w:rPr>
                        <w:t>:</w:t>
                      </w:r>
                    </w:p>
                    <w:p w14:paraId="4548FB60" w14:textId="77777777" w:rsidR="00297B86" w:rsidRDefault="00297B86" w:rsidP="00297B86"/>
                    <w:p w14:paraId="1BE06C2B"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האנימציה בהתחלה</w:t>
                      </w:r>
                      <w:r w:rsidRPr="00C13168">
                        <w:rPr>
                          <w:rFonts w:asciiTheme="minorBidi" w:hAnsiTheme="minorBidi" w:cstheme="minorBidi"/>
                          <w:b/>
                          <w:bCs/>
                          <w:rtl/>
                          <w:lang w:bidi="he-IL"/>
                        </w:rPr>
                        <w:t>:</w:t>
                      </w:r>
                    </w:p>
                    <w:p w14:paraId="0BA25C61" w14:textId="77777777" w:rsidR="00297B86" w:rsidRDefault="00297B86" w:rsidP="00297B86"/>
                    <w:p w14:paraId="6EBEB5E6"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על נקודה מסוימת:</w:t>
                      </w:r>
                    </w:p>
                    <w:p w14:paraId="25552F65" w14:textId="77777777" w:rsidR="00297B86" w:rsidRDefault="00297B86" w:rsidP="00297B86"/>
                    <w:p w14:paraId="5007EC77"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כששמים את העכבר מעל נקודה מסוימת:</w:t>
                      </w:r>
                    </w:p>
                    <w:p w14:paraId="5B07629A" w14:textId="77777777" w:rsidR="00297B86" w:rsidRDefault="00297B86" w:rsidP="00297B86"/>
                    <w:p w14:paraId="455E91D3"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כששמים את הקיבוץ לפי קריטריון זמן ובחירת צבעים</w:t>
                      </w:r>
                      <w:r w:rsidRPr="00C13168">
                        <w:rPr>
                          <w:rFonts w:asciiTheme="minorBidi" w:hAnsiTheme="minorBidi" w:cstheme="minorBidi"/>
                          <w:b/>
                          <w:bCs/>
                          <w:rtl/>
                          <w:lang w:bidi="he-IL"/>
                        </w:rPr>
                        <w:t>:</w:t>
                      </w:r>
                    </w:p>
                    <w:p w14:paraId="580D2A5C" w14:textId="77777777" w:rsidR="00297B86" w:rsidRDefault="00297B86" w:rsidP="00297B86"/>
                    <w:p w14:paraId="0C1EFC0B"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קיבוץ לפי קריטריון זמן ובחירת צבעים</w:t>
                      </w:r>
                      <w:r w:rsidRPr="00C13168">
                        <w:rPr>
                          <w:rFonts w:asciiTheme="minorBidi" w:hAnsiTheme="minorBidi" w:cstheme="minorBidi"/>
                          <w:b/>
                          <w:bCs/>
                          <w:rtl/>
                          <w:lang w:bidi="he-IL"/>
                        </w:rPr>
                        <w:t>:</w:t>
                      </w:r>
                    </w:p>
                    <w:p w14:paraId="1BB7E5B3" w14:textId="77777777" w:rsidR="00297B86" w:rsidRDefault="00297B86" w:rsidP="00297B86"/>
                    <w:p w14:paraId="78F3C43D"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האנימציה בהתחלה</w:t>
                      </w:r>
                      <w:r w:rsidRPr="00C13168">
                        <w:rPr>
                          <w:rFonts w:asciiTheme="minorBidi" w:hAnsiTheme="minorBidi" w:cstheme="minorBidi"/>
                          <w:b/>
                          <w:bCs/>
                          <w:rtl/>
                          <w:lang w:bidi="he-IL"/>
                        </w:rPr>
                        <w:t>:</w:t>
                      </w:r>
                    </w:p>
                    <w:p w14:paraId="3ABC4B8D" w14:textId="77777777" w:rsidR="00297B86" w:rsidRDefault="00297B86" w:rsidP="00297B86"/>
                    <w:p w14:paraId="64AB2F92"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האנימציה בהתחלה</w:t>
                      </w:r>
                      <w:r w:rsidRPr="00C13168">
                        <w:rPr>
                          <w:rFonts w:asciiTheme="minorBidi" w:hAnsiTheme="minorBidi" w:cstheme="minorBidi"/>
                          <w:b/>
                          <w:bCs/>
                          <w:rtl/>
                          <w:lang w:bidi="he-IL"/>
                        </w:rPr>
                        <w:t>:</w:t>
                      </w:r>
                    </w:p>
                    <w:p w14:paraId="164CDB98" w14:textId="77777777" w:rsidR="00297B86" w:rsidRDefault="00297B86" w:rsidP="00297B86"/>
                    <w:p w14:paraId="1D910ABF"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על נקודה מסוימת:</w:t>
                      </w:r>
                    </w:p>
                    <w:p w14:paraId="60560186" w14:textId="77777777" w:rsidR="00297B86" w:rsidRDefault="00297B86" w:rsidP="00297B86"/>
                    <w:p w14:paraId="5E855E19"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כששמים את העכבר מעל נקודה מסוימת:</w:t>
                      </w:r>
                    </w:p>
                    <w:p w14:paraId="3D77DEEA" w14:textId="77777777" w:rsidR="00297B86" w:rsidRDefault="00297B86" w:rsidP="00297B86"/>
                    <w:p w14:paraId="3AAF9E2F"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כששמים את הקיבוץ לפי קריטריון זמן ובחירת צבעים</w:t>
                      </w:r>
                      <w:r w:rsidRPr="00C13168">
                        <w:rPr>
                          <w:rFonts w:asciiTheme="minorBidi" w:hAnsiTheme="minorBidi" w:cstheme="minorBidi"/>
                          <w:b/>
                          <w:bCs/>
                          <w:rtl/>
                          <w:lang w:bidi="he-IL"/>
                        </w:rPr>
                        <w:t>:</w:t>
                      </w:r>
                    </w:p>
                    <w:p w14:paraId="7E544F7B" w14:textId="77777777" w:rsidR="00297B86" w:rsidRDefault="00297B86" w:rsidP="00297B86"/>
                    <w:p w14:paraId="037A1CCB"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קיבוץ לפי קריטריון זמן ובחירת צבעים</w:t>
                      </w:r>
                      <w:r w:rsidRPr="00C13168">
                        <w:rPr>
                          <w:rFonts w:asciiTheme="minorBidi" w:hAnsiTheme="minorBidi" w:cstheme="minorBidi"/>
                          <w:b/>
                          <w:bCs/>
                          <w:rtl/>
                          <w:lang w:bidi="he-IL"/>
                        </w:rPr>
                        <w:t>:</w:t>
                      </w:r>
                    </w:p>
                    <w:p w14:paraId="7EAF5C01" w14:textId="77777777" w:rsidR="00297B86" w:rsidRDefault="00297B86" w:rsidP="00297B86"/>
                    <w:p w14:paraId="28697E69"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האנימציה בהתחלה</w:t>
                      </w:r>
                      <w:r w:rsidRPr="00C13168">
                        <w:rPr>
                          <w:rFonts w:asciiTheme="minorBidi" w:hAnsiTheme="minorBidi" w:cstheme="minorBidi"/>
                          <w:b/>
                          <w:bCs/>
                          <w:rtl/>
                          <w:lang w:bidi="he-IL"/>
                        </w:rPr>
                        <w:t>:</w:t>
                      </w:r>
                    </w:p>
                    <w:p w14:paraId="72235949" w14:textId="77777777" w:rsidR="00297B86" w:rsidRDefault="00297B86" w:rsidP="00297B86"/>
                    <w:p w14:paraId="512528E0"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האנימציה בהתחלה</w:t>
                      </w:r>
                      <w:r w:rsidRPr="00C13168">
                        <w:rPr>
                          <w:rFonts w:asciiTheme="minorBidi" w:hAnsiTheme="minorBidi" w:cstheme="minorBidi"/>
                          <w:b/>
                          <w:bCs/>
                          <w:rtl/>
                          <w:lang w:bidi="he-IL"/>
                        </w:rPr>
                        <w:t>:</w:t>
                      </w:r>
                    </w:p>
                    <w:p w14:paraId="199DEDD2" w14:textId="77777777" w:rsidR="00297B86" w:rsidRDefault="00297B86" w:rsidP="00297B86"/>
                    <w:p w14:paraId="5AB95FF6" w14:textId="77777777" w:rsidR="00297B86" w:rsidRDefault="00297B86" w:rsidP="00297B86">
                      <w:pPr>
                        <w:rPr>
                          <w:rFonts w:asciiTheme="minorBidi" w:hAnsiTheme="minorBidi" w:cstheme="minorBidi"/>
                          <w:b/>
                          <w:bCs/>
                          <w:rtl/>
                          <w:lang w:bidi="he-IL"/>
                        </w:rPr>
                      </w:pPr>
                      <w:r>
                        <w:rPr>
                          <w:rFonts w:asciiTheme="minorBidi" w:hAnsiTheme="minorBidi" w:cstheme="minorBidi" w:hint="cs"/>
                          <w:b/>
                          <w:bCs/>
                          <w:rtl/>
                          <w:lang w:bidi="he-IL"/>
                        </w:rPr>
                        <w:t xml:space="preserve">על </w:t>
                      </w:r>
                      <w:proofErr w:type="spellStart"/>
                      <w:r>
                        <w:rPr>
                          <w:rFonts w:asciiTheme="minorBidi" w:hAnsiTheme="minorBidi" w:cstheme="minorBidi" w:hint="cs"/>
                          <w:b/>
                          <w:bCs/>
                          <w:rtl/>
                          <w:lang w:bidi="he-IL"/>
                        </w:rPr>
                        <w:t>נקותמיכה</w:t>
                      </w:r>
                      <w:proofErr w:type="spellEnd"/>
                      <w:r>
                        <w:rPr>
                          <w:rFonts w:asciiTheme="minorBidi" w:hAnsiTheme="minorBidi" w:cstheme="minorBidi" w:hint="cs"/>
                          <w:b/>
                          <w:bCs/>
                          <w:rtl/>
                          <w:lang w:bidi="he-IL"/>
                        </w:rPr>
                        <w:t xml:space="preserve"> עבור</w:t>
                      </w:r>
                    </w:p>
                    <w:p w14:paraId="14A355EF"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עיוורי צבעים</w:t>
                      </w:r>
                      <w:r w:rsidRPr="00C13168">
                        <w:rPr>
                          <w:rFonts w:asciiTheme="minorBidi" w:hAnsiTheme="minorBidi" w:cstheme="minorBidi"/>
                          <w:b/>
                          <w:bCs/>
                          <w:rtl/>
                          <w:lang w:bidi="he-IL"/>
                        </w:rPr>
                        <w:t>:</w:t>
                      </w:r>
                    </w:p>
                    <w:p w14:paraId="59246513" w14:textId="77777777" w:rsidR="00297B86" w:rsidRDefault="00297B86" w:rsidP="00297B86"/>
                    <w:p w14:paraId="64466D08" w14:textId="77777777" w:rsidR="00297B86" w:rsidRDefault="00297B86" w:rsidP="00297B86">
                      <w:pPr>
                        <w:rPr>
                          <w:rFonts w:asciiTheme="minorBidi" w:hAnsiTheme="minorBidi" w:cstheme="minorBidi"/>
                          <w:b/>
                          <w:bCs/>
                          <w:rtl/>
                          <w:lang w:bidi="he-IL"/>
                        </w:rPr>
                      </w:pPr>
                      <w:r>
                        <w:rPr>
                          <w:rFonts w:asciiTheme="minorBidi" w:hAnsiTheme="minorBidi" w:cstheme="minorBidi" w:hint="cs"/>
                          <w:b/>
                          <w:bCs/>
                          <w:rtl/>
                          <w:lang w:bidi="he-IL"/>
                        </w:rPr>
                        <w:t>תמיכה עבור</w:t>
                      </w:r>
                    </w:p>
                    <w:p w14:paraId="7CD1B1A8"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עיוורי צבעים</w:t>
                      </w:r>
                      <w:r w:rsidRPr="00C13168">
                        <w:rPr>
                          <w:rFonts w:asciiTheme="minorBidi" w:hAnsiTheme="minorBidi" w:cstheme="minorBidi"/>
                          <w:b/>
                          <w:bCs/>
                          <w:rtl/>
                          <w:lang w:bidi="he-IL"/>
                        </w:rPr>
                        <w:t>:</w:t>
                      </w:r>
                    </w:p>
                    <w:p w14:paraId="13996D80" w14:textId="77777777" w:rsidR="00297B86" w:rsidRDefault="00297B86" w:rsidP="00297B86"/>
                    <w:p w14:paraId="000A7789" w14:textId="77777777" w:rsidR="00297B86" w:rsidRDefault="00297B86" w:rsidP="00297B86">
                      <w:pPr>
                        <w:rPr>
                          <w:rFonts w:asciiTheme="minorBidi" w:hAnsiTheme="minorBidi" w:cstheme="minorBidi"/>
                          <w:b/>
                          <w:bCs/>
                          <w:rtl/>
                          <w:lang w:bidi="he-IL"/>
                        </w:rPr>
                      </w:pPr>
                      <w:r>
                        <w:rPr>
                          <w:rFonts w:asciiTheme="minorBidi" w:hAnsiTheme="minorBidi" w:cstheme="minorBidi" w:hint="cs"/>
                          <w:b/>
                          <w:bCs/>
                          <w:rtl/>
                          <w:lang w:bidi="he-IL"/>
                        </w:rPr>
                        <w:t>תמיכה עבור</w:t>
                      </w:r>
                    </w:p>
                    <w:p w14:paraId="2C986071"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עיוורי צבעים</w:t>
                      </w:r>
                      <w:r w:rsidRPr="00C13168">
                        <w:rPr>
                          <w:rFonts w:asciiTheme="minorBidi" w:hAnsiTheme="minorBidi" w:cstheme="minorBidi"/>
                          <w:b/>
                          <w:bCs/>
                          <w:rtl/>
                          <w:lang w:bidi="he-IL"/>
                        </w:rPr>
                        <w:t>:</w:t>
                      </w:r>
                    </w:p>
                    <w:p w14:paraId="6CB8A631" w14:textId="77777777" w:rsidR="00297B86" w:rsidRDefault="00297B86" w:rsidP="00297B86"/>
                    <w:p w14:paraId="02CC96CC" w14:textId="77777777" w:rsidR="00297B86" w:rsidRDefault="00297B86" w:rsidP="00297B86">
                      <w:pPr>
                        <w:rPr>
                          <w:rFonts w:asciiTheme="minorBidi" w:hAnsiTheme="minorBidi" w:cstheme="minorBidi"/>
                          <w:b/>
                          <w:bCs/>
                          <w:rtl/>
                          <w:lang w:bidi="he-IL"/>
                        </w:rPr>
                      </w:pPr>
                      <w:r>
                        <w:rPr>
                          <w:rFonts w:asciiTheme="minorBidi" w:hAnsiTheme="minorBidi" w:cstheme="minorBidi" w:hint="cs"/>
                          <w:b/>
                          <w:bCs/>
                          <w:rtl/>
                          <w:lang w:bidi="he-IL"/>
                        </w:rPr>
                        <w:t>תמיכה עבור</w:t>
                      </w:r>
                    </w:p>
                    <w:p w14:paraId="7DC1C049"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עיוורי צבעים</w:t>
                      </w:r>
                      <w:r w:rsidRPr="00C13168">
                        <w:rPr>
                          <w:rFonts w:asciiTheme="minorBidi" w:hAnsiTheme="minorBidi" w:cstheme="minorBidi"/>
                          <w:b/>
                          <w:bCs/>
                          <w:rtl/>
                          <w:lang w:bidi="he-IL"/>
                        </w:rPr>
                        <w:t>:</w:t>
                      </w:r>
                    </w:p>
                    <w:p w14:paraId="0CFAA8DC" w14:textId="77777777" w:rsidR="00297B86" w:rsidRDefault="00297B86" w:rsidP="00297B86"/>
                    <w:p w14:paraId="072CBF8A" w14:textId="77777777" w:rsidR="00297B86" w:rsidRDefault="00297B86" w:rsidP="00297B86">
                      <w:pPr>
                        <w:rPr>
                          <w:rFonts w:asciiTheme="minorBidi" w:hAnsiTheme="minorBidi" w:cstheme="minorBidi"/>
                          <w:b/>
                          <w:bCs/>
                          <w:rtl/>
                          <w:lang w:bidi="he-IL"/>
                        </w:rPr>
                      </w:pPr>
                      <w:r>
                        <w:rPr>
                          <w:rFonts w:asciiTheme="minorBidi" w:hAnsiTheme="minorBidi" w:cstheme="minorBidi" w:hint="cs"/>
                          <w:b/>
                          <w:bCs/>
                          <w:rtl/>
                          <w:lang w:bidi="he-IL"/>
                        </w:rPr>
                        <w:t>תמיכה עבור</w:t>
                      </w:r>
                    </w:p>
                    <w:p w14:paraId="5ABCCCC6"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עיוורי צבעים</w:t>
                      </w:r>
                      <w:r w:rsidRPr="00C13168">
                        <w:rPr>
                          <w:rFonts w:asciiTheme="minorBidi" w:hAnsiTheme="minorBidi" w:cstheme="minorBidi"/>
                          <w:b/>
                          <w:bCs/>
                          <w:rtl/>
                          <w:lang w:bidi="he-IL"/>
                        </w:rPr>
                        <w:t>:</w:t>
                      </w:r>
                    </w:p>
                    <w:p w14:paraId="1808B840" w14:textId="77777777" w:rsidR="00297B86" w:rsidRDefault="00297B86" w:rsidP="00297B86"/>
                    <w:p w14:paraId="21912D71" w14:textId="77777777" w:rsidR="00297B86" w:rsidRDefault="00297B86" w:rsidP="00297B86">
                      <w:pPr>
                        <w:rPr>
                          <w:rFonts w:asciiTheme="minorBidi" w:hAnsiTheme="minorBidi" w:cstheme="minorBidi"/>
                          <w:b/>
                          <w:bCs/>
                          <w:rtl/>
                          <w:lang w:bidi="he-IL"/>
                        </w:rPr>
                      </w:pPr>
                      <w:r>
                        <w:rPr>
                          <w:rFonts w:asciiTheme="minorBidi" w:hAnsiTheme="minorBidi" w:cstheme="minorBidi" w:hint="cs"/>
                          <w:b/>
                          <w:bCs/>
                          <w:rtl/>
                          <w:lang w:bidi="he-IL"/>
                        </w:rPr>
                        <w:t>תמיכה עבור</w:t>
                      </w:r>
                    </w:p>
                    <w:p w14:paraId="598918BF"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עיוורי צבעים</w:t>
                      </w:r>
                      <w:r w:rsidRPr="00C13168">
                        <w:rPr>
                          <w:rFonts w:asciiTheme="minorBidi" w:hAnsiTheme="minorBidi" w:cstheme="minorBidi"/>
                          <w:b/>
                          <w:bCs/>
                          <w:rtl/>
                          <w:lang w:bidi="he-IL"/>
                        </w:rPr>
                        <w:t>:</w:t>
                      </w:r>
                    </w:p>
                    <w:p w14:paraId="7B874946" w14:textId="77777777" w:rsidR="00297B86" w:rsidRDefault="00297B86" w:rsidP="00297B86"/>
                    <w:p w14:paraId="1013063B" w14:textId="77777777" w:rsidR="00297B86" w:rsidRDefault="00297B86" w:rsidP="00297B86">
                      <w:pPr>
                        <w:rPr>
                          <w:rFonts w:asciiTheme="minorBidi" w:hAnsiTheme="minorBidi" w:cstheme="minorBidi"/>
                          <w:b/>
                          <w:bCs/>
                          <w:rtl/>
                          <w:lang w:bidi="he-IL"/>
                        </w:rPr>
                      </w:pPr>
                      <w:r>
                        <w:rPr>
                          <w:rFonts w:asciiTheme="minorBidi" w:hAnsiTheme="minorBidi" w:cstheme="minorBidi" w:hint="cs"/>
                          <w:b/>
                          <w:bCs/>
                          <w:rtl/>
                          <w:lang w:bidi="he-IL"/>
                        </w:rPr>
                        <w:t>תמיכה עבור</w:t>
                      </w:r>
                    </w:p>
                    <w:p w14:paraId="44E2CC64"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עיוורי צבעים</w:t>
                      </w:r>
                      <w:r w:rsidRPr="00C13168">
                        <w:rPr>
                          <w:rFonts w:asciiTheme="minorBidi" w:hAnsiTheme="minorBidi" w:cstheme="minorBidi"/>
                          <w:b/>
                          <w:bCs/>
                          <w:rtl/>
                          <w:lang w:bidi="he-IL"/>
                        </w:rPr>
                        <w:t>:</w:t>
                      </w:r>
                    </w:p>
                    <w:p w14:paraId="4BC7F2B1" w14:textId="77777777" w:rsidR="00297B86" w:rsidRDefault="00297B86" w:rsidP="00297B86"/>
                    <w:p w14:paraId="50B64C63" w14:textId="77777777" w:rsidR="00297B86" w:rsidRDefault="00297B86" w:rsidP="00297B86">
                      <w:pPr>
                        <w:rPr>
                          <w:rFonts w:asciiTheme="minorBidi" w:hAnsiTheme="minorBidi" w:cstheme="minorBidi"/>
                          <w:b/>
                          <w:bCs/>
                          <w:rtl/>
                          <w:lang w:bidi="he-IL"/>
                        </w:rPr>
                      </w:pPr>
                      <w:r>
                        <w:rPr>
                          <w:rFonts w:asciiTheme="minorBidi" w:hAnsiTheme="minorBidi" w:cstheme="minorBidi" w:hint="cs"/>
                          <w:b/>
                          <w:bCs/>
                          <w:rtl/>
                          <w:lang w:bidi="he-IL"/>
                        </w:rPr>
                        <w:t>תמיכה עבור</w:t>
                      </w:r>
                    </w:p>
                    <w:p w14:paraId="7C9D54DE"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עיוורי צבעים</w:t>
                      </w:r>
                      <w:r w:rsidRPr="00C13168">
                        <w:rPr>
                          <w:rFonts w:asciiTheme="minorBidi" w:hAnsiTheme="minorBidi" w:cstheme="minorBidi"/>
                          <w:b/>
                          <w:bCs/>
                          <w:rtl/>
                          <w:lang w:bidi="he-IL"/>
                        </w:rPr>
                        <w:t>:</w:t>
                      </w:r>
                    </w:p>
                    <w:p w14:paraId="3ACDBFDC" w14:textId="77777777" w:rsidR="00297B86" w:rsidRDefault="00297B86" w:rsidP="00297B86"/>
                    <w:p w14:paraId="02463477" w14:textId="77777777" w:rsidR="00297B86" w:rsidRDefault="00297B86" w:rsidP="00297B86">
                      <w:pPr>
                        <w:rPr>
                          <w:rFonts w:asciiTheme="minorBidi" w:hAnsiTheme="minorBidi" w:cstheme="minorBidi"/>
                          <w:b/>
                          <w:bCs/>
                          <w:rtl/>
                          <w:lang w:bidi="he-IL"/>
                        </w:rPr>
                      </w:pPr>
                      <w:r>
                        <w:rPr>
                          <w:rFonts w:asciiTheme="minorBidi" w:hAnsiTheme="minorBidi" w:cstheme="minorBidi" w:hint="cs"/>
                          <w:b/>
                          <w:bCs/>
                          <w:rtl/>
                          <w:lang w:bidi="he-IL"/>
                        </w:rPr>
                        <w:t>תמיכה עבור</w:t>
                      </w:r>
                    </w:p>
                    <w:p w14:paraId="5A576F07"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עיוורי צבעים</w:t>
                      </w:r>
                      <w:r w:rsidRPr="00C13168">
                        <w:rPr>
                          <w:rFonts w:asciiTheme="minorBidi" w:hAnsiTheme="minorBidi" w:cstheme="minorBidi"/>
                          <w:b/>
                          <w:bCs/>
                          <w:rtl/>
                          <w:lang w:bidi="he-IL"/>
                        </w:rPr>
                        <w:t>:</w:t>
                      </w:r>
                    </w:p>
                    <w:p w14:paraId="674B496B" w14:textId="77777777" w:rsidR="00297B86" w:rsidRDefault="00297B86" w:rsidP="00297B86"/>
                    <w:p w14:paraId="4E4C719A" w14:textId="77777777" w:rsidR="00297B86" w:rsidRDefault="00297B86" w:rsidP="00297B86">
                      <w:pPr>
                        <w:rPr>
                          <w:rFonts w:asciiTheme="minorBidi" w:hAnsiTheme="minorBidi" w:cstheme="minorBidi"/>
                          <w:b/>
                          <w:bCs/>
                          <w:rtl/>
                          <w:lang w:bidi="he-IL"/>
                        </w:rPr>
                      </w:pPr>
                      <w:r>
                        <w:rPr>
                          <w:rFonts w:asciiTheme="minorBidi" w:hAnsiTheme="minorBidi" w:cstheme="minorBidi" w:hint="cs"/>
                          <w:b/>
                          <w:bCs/>
                          <w:rtl/>
                          <w:lang w:bidi="he-IL"/>
                        </w:rPr>
                        <w:t>תמיכה עבור</w:t>
                      </w:r>
                    </w:p>
                    <w:p w14:paraId="65AEF1B7"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עיוורי צבעים</w:t>
                      </w:r>
                      <w:r w:rsidRPr="00C13168">
                        <w:rPr>
                          <w:rFonts w:asciiTheme="minorBidi" w:hAnsiTheme="minorBidi" w:cstheme="minorBidi"/>
                          <w:b/>
                          <w:bCs/>
                          <w:rtl/>
                          <w:lang w:bidi="he-IL"/>
                        </w:rPr>
                        <w:t>:</w:t>
                      </w:r>
                    </w:p>
                    <w:p w14:paraId="037BF258" w14:textId="77777777" w:rsidR="00297B86" w:rsidRDefault="00297B86" w:rsidP="00297B86"/>
                    <w:p w14:paraId="450CCCEC" w14:textId="77777777" w:rsidR="00297B86" w:rsidRDefault="00297B86" w:rsidP="00297B86">
                      <w:pPr>
                        <w:rPr>
                          <w:rFonts w:asciiTheme="minorBidi" w:hAnsiTheme="minorBidi" w:cstheme="minorBidi"/>
                          <w:b/>
                          <w:bCs/>
                          <w:rtl/>
                          <w:lang w:bidi="he-IL"/>
                        </w:rPr>
                      </w:pPr>
                      <w:r>
                        <w:rPr>
                          <w:rFonts w:asciiTheme="minorBidi" w:hAnsiTheme="minorBidi" w:cstheme="minorBidi" w:hint="cs"/>
                          <w:b/>
                          <w:bCs/>
                          <w:rtl/>
                          <w:lang w:bidi="he-IL"/>
                        </w:rPr>
                        <w:t>תמיכה עבור</w:t>
                      </w:r>
                    </w:p>
                    <w:p w14:paraId="171E40FE"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עיוורי צבעים</w:t>
                      </w:r>
                      <w:r w:rsidRPr="00C13168">
                        <w:rPr>
                          <w:rFonts w:asciiTheme="minorBidi" w:hAnsiTheme="minorBidi" w:cstheme="minorBidi"/>
                          <w:b/>
                          <w:bCs/>
                          <w:rtl/>
                          <w:lang w:bidi="he-IL"/>
                        </w:rPr>
                        <w:t>:</w:t>
                      </w:r>
                    </w:p>
                    <w:p w14:paraId="7EB02025" w14:textId="77777777" w:rsidR="00297B86" w:rsidRDefault="00297B86" w:rsidP="00297B86"/>
                    <w:p w14:paraId="45CE1D68" w14:textId="77777777" w:rsidR="00297B86" w:rsidRDefault="00297B86" w:rsidP="00297B86">
                      <w:pPr>
                        <w:rPr>
                          <w:rFonts w:asciiTheme="minorBidi" w:hAnsiTheme="minorBidi" w:cstheme="minorBidi"/>
                          <w:b/>
                          <w:bCs/>
                          <w:rtl/>
                          <w:lang w:bidi="he-IL"/>
                        </w:rPr>
                      </w:pPr>
                      <w:r>
                        <w:rPr>
                          <w:rFonts w:asciiTheme="minorBidi" w:hAnsiTheme="minorBidi" w:cstheme="minorBidi" w:hint="cs"/>
                          <w:b/>
                          <w:bCs/>
                          <w:rtl/>
                          <w:lang w:bidi="he-IL"/>
                        </w:rPr>
                        <w:t>תמיכה עבור</w:t>
                      </w:r>
                    </w:p>
                    <w:p w14:paraId="0F4B0343"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עיוורי צבעים</w:t>
                      </w:r>
                      <w:r w:rsidRPr="00C13168">
                        <w:rPr>
                          <w:rFonts w:asciiTheme="minorBidi" w:hAnsiTheme="minorBidi" w:cstheme="minorBidi"/>
                          <w:b/>
                          <w:bCs/>
                          <w:rtl/>
                          <w:lang w:bidi="he-IL"/>
                        </w:rPr>
                        <w:t>:</w:t>
                      </w:r>
                    </w:p>
                    <w:p w14:paraId="4BC8EB12" w14:textId="77777777" w:rsidR="00297B86" w:rsidRDefault="00297B86" w:rsidP="00297B86"/>
                    <w:p w14:paraId="75EEE12F" w14:textId="77777777" w:rsidR="00297B86" w:rsidRDefault="00297B86" w:rsidP="00297B86">
                      <w:pPr>
                        <w:rPr>
                          <w:rFonts w:asciiTheme="minorBidi" w:hAnsiTheme="minorBidi" w:cstheme="minorBidi"/>
                          <w:b/>
                          <w:bCs/>
                          <w:rtl/>
                          <w:lang w:bidi="he-IL"/>
                        </w:rPr>
                      </w:pPr>
                      <w:r>
                        <w:rPr>
                          <w:rFonts w:asciiTheme="minorBidi" w:hAnsiTheme="minorBidi" w:cstheme="minorBidi" w:hint="cs"/>
                          <w:b/>
                          <w:bCs/>
                          <w:rtl/>
                          <w:lang w:bidi="he-IL"/>
                        </w:rPr>
                        <w:t>תמיכה עבור</w:t>
                      </w:r>
                    </w:p>
                    <w:p w14:paraId="6841CB7F"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עיוורי צבעים</w:t>
                      </w:r>
                      <w:r w:rsidRPr="00C13168">
                        <w:rPr>
                          <w:rFonts w:asciiTheme="minorBidi" w:hAnsiTheme="minorBidi" w:cstheme="minorBidi"/>
                          <w:b/>
                          <w:bCs/>
                          <w:rtl/>
                          <w:lang w:bidi="he-IL"/>
                        </w:rPr>
                        <w:t>:</w:t>
                      </w:r>
                    </w:p>
                    <w:p w14:paraId="3F28B80E" w14:textId="77777777" w:rsidR="00297B86" w:rsidRDefault="00297B86" w:rsidP="00297B86"/>
                    <w:p w14:paraId="1829C0AA" w14:textId="77777777" w:rsidR="00297B86" w:rsidRDefault="00297B86" w:rsidP="00297B86">
                      <w:pPr>
                        <w:rPr>
                          <w:rFonts w:asciiTheme="minorBidi" w:hAnsiTheme="minorBidi" w:cstheme="minorBidi"/>
                          <w:b/>
                          <w:bCs/>
                          <w:rtl/>
                          <w:lang w:bidi="he-IL"/>
                        </w:rPr>
                      </w:pPr>
                      <w:r>
                        <w:rPr>
                          <w:rFonts w:asciiTheme="minorBidi" w:hAnsiTheme="minorBidi" w:cstheme="minorBidi" w:hint="cs"/>
                          <w:b/>
                          <w:bCs/>
                          <w:rtl/>
                          <w:lang w:bidi="he-IL"/>
                        </w:rPr>
                        <w:t>תמיכה עבור</w:t>
                      </w:r>
                    </w:p>
                    <w:p w14:paraId="14D0E97D"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עיוורי צבעים</w:t>
                      </w:r>
                      <w:r w:rsidRPr="00C13168">
                        <w:rPr>
                          <w:rFonts w:asciiTheme="minorBidi" w:hAnsiTheme="minorBidi" w:cstheme="minorBidi"/>
                          <w:b/>
                          <w:bCs/>
                          <w:rtl/>
                          <w:lang w:bidi="he-IL"/>
                        </w:rPr>
                        <w:t>:</w:t>
                      </w:r>
                    </w:p>
                    <w:p w14:paraId="2D9A2EF0" w14:textId="77777777" w:rsidR="00297B86" w:rsidRDefault="00297B86" w:rsidP="00297B86"/>
                    <w:p w14:paraId="0F076E74" w14:textId="77777777" w:rsidR="00297B86" w:rsidRDefault="00297B86" w:rsidP="00297B86">
                      <w:pPr>
                        <w:rPr>
                          <w:rFonts w:asciiTheme="minorBidi" w:hAnsiTheme="minorBidi" w:cstheme="minorBidi"/>
                          <w:b/>
                          <w:bCs/>
                          <w:rtl/>
                          <w:lang w:bidi="he-IL"/>
                        </w:rPr>
                      </w:pPr>
                      <w:r>
                        <w:rPr>
                          <w:rFonts w:asciiTheme="minorBidi" w:hAnsiTheme="minorBidi" w:cstheme="minorBidi" w:hint="cs"/>
                          <w:b/>
                          <w:bCs/>
                          <w:rtl/>
                          <w:lang w:bidi="he-IL"/>
                        </w:rPr>
                        <w:t>תמיכה עבור</w:t>
                      </w:r>
                    </w:p>
                    <w:p w14:paraId="2B2513A3"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עיוורי צבעים</w:t>
                      </w:r>
                      <w:r w:rsidRPr="00C13168">
                        <w:rPr>
                          <w:rFonts w:asciiTheme="minorBidi" w:hAnsiTheme="minorBidi" w:cstheme="minorBidi"/>
                          <w:b/>
                          <w:bCs/>
                          <w:rtl/>
                          <w:lang w:bidi="he-IL"/>
                        </w:rPr>
                        <w:t>:</w:t>
                      </w:r>
                    </w:p>
                    <w:p w14:paraId="486F103B" w14:textId="77777777" w:rsidR="00297B86" w:rsidRDefault="00297B86" w:rsidP="00297B86"/>
                    <w:p w14:paraId="67CE943A" w14:textId="77777777" w:rsidR="00297B86" w:rsidRDefault="00297B86" w:rsidP="00297B86">
                      <w:pPr>
                        <w:rPr>
                          <w:rFonts w:asciiTheme="minorBidi" w:hAnsiTheme="minorBidi" w:cstheme="minorBidi"/>
                          <w:b/>
                          <w:bCs/>
                          <w:rtl/>
                          <w:lang w:bidi="he-IL"/>
                        </w:rPr>
                      </w:pPr>
                      <w:r>
                        <w:rPr>
                          <w:rFonts w:asciiTheme="minorBidi" w:hAnsiTheme="minorBidi" w:cstheme="minorBidi" w:hint="cs"/>
                          <w:b/>
                          <w:bCs/>
                          <w:rtl/>
                          <w:lang w:bidi="he-IL"/>
                        </w:rPr>
                        <w:t>תמיכה עבור</w:t>
                      </w:r>
                    </w:p>
                    <w:p w14:paraId="7B196B61"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עיוורי צבעים</w:t>
                      </w:r>
                      <w:r w:rsidRPr="00C13168">
                        <w:rPr>
                          <w:rFonts w:asciiTheme="minorBidi" w:hAnsiTheme="minorBidi" w:cstheme="minorBidi"/>
                          <w:b/>
                          <w:bCs/>
                          <w:rtl/>
                          <w:lang w:bidi="he-IL"/>
                        </w:rPr>
                        <w:t>:</w:t>
                      </w:r>
                    </w:p>
                    <w:p w14:paraId="1939612D" w14:textId="77777777" w:rsidR="00297B86" w:rsidRDefault="00297B86" w:rsidP="00297B86"/>
                    <w:p w14:paraId="4951B56B"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קיבוץ לפי קריטריון זמן ובחירת צבעים</w:t>
                      </w:r>
                      <w:r w:rsidRPr="00C13168">
                        <w:rPr>
                          <w:rFonts w:asciiTheme="minorBidi" w:hAnsiTheme="minorBidi" w:cstheme="minorBidi"/>
                          <w:b/>
                          <w:bCs/>
                          <w:rtl/>
                          <w:lang w:bidi="he-IL"/>
                        </w:rPr>
                        <w:t>:</w:t>
                      </w:r>
                    </w:p>
                    <w:p w14:paraId="5EA99AF1" w14:textId="77777777" w:rsidR="00297B86" w:rsidRDefault="00297B86" w:rsidP="00297B86"/>
                    <w:p w14:paraId="2BA9FDEC"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קיבוץ לפי קריטריון זמן ובחירת צבעים</w:t>
                      </w:r>
                      <w:r w:rsidRPr="00C13168">
                        <w:rPr>
                          <w:rFonts w:asciiTheme="minorBidi" w:hAnsiTheme="minorBidi" w:cstheme="minorBidi"/>
                          <w:b/>
                          <w:bCs/>
                          <w:rtl/>
                          <w:lang w:bidi="he-IL"/>
                        </w:rPr>
                        <w:t>:</w:t>
                      </w:r>
                    </w:p>
                    <w:p w14:paraId="337F0F91" w14:textId="77777777" w:rsidR="00297B86" w:rsidRDefault="00297B86" w:rsidP="00297B86"/>
                    <w:p w14:paraId="2C84F66F"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קיבוץ לפי קריטריון זמן ובחירת צבעים</w:t>
                      </w:r>
                      <w:r w:rsidRPr="00C13168">
                        <w:rPr>
                          <w:rFonts w:asciiTheme="minorBidi" w:hAnsiTheme="minorBidi" w:cstheme="minorBidi"/>
                          <w:b/>
                          <w:bCs/>
                          <w:rtl/>
                          <w:lang w:bidi="he-IL"/>
                        </w:rPr>
                        <w:t>:</w:t>
                      </w:r>
                    </w:p>
                    <w:p w14:paraId="03EEC21E" w14:textId="77777777" w:rsidR="00297B86" w:rsidRDefault="00297B86" w:rsidP="00297B86"/>
                    <w:p w14:paraId="79999871"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קיבוץ לפי קריטריון זמן ובחירת צבעים</w:t>
                      </w:r>
                      <w:r w:rsidRPr="00C13168">
                        <w:rPr>
                          <w:rFonts w:asciiTheme="minorBidi" w:hAnsiTheme="minorBidi" w:cstheme="minorBidi"/>
                          <w:b/>
                          <w:bCs/>
                          <w:rtl/>
                          <w:lang w:bidi="he-IL"/>
                        </w:rPr>
                        <w:t>:</w:t>
                      </w:r>
                    </w:p>
                    <w:p w14:paraId="147A12F3" w14:textId="77777777" w:rsidR="00297B86" w:rsidRDefault="00297B86" w:rsidP="00297B86"/>
                    <w:p w14:paraId="2A35BD56"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קיבוץ לפי קריטריון זמן ובחירת צבעים</w:t>
                      </w:r>
                      <w:r w:rsidRPr="00C13168">
                        <w:rPr>
                          <w:rFonts w:asciiTheme="minorBidi" w:hAnsiTheme="minorBidi" w:cstheme="minorBidi"/>
                          <w:b/>
                          <w:bCs/>
                          <w:rtl/>
                          <w:lang w:bidi="he-IL"/>
                        </w:rPr>
                        <w:t>:</w:t>
                      </w:r>
                    </w:p>
                    <w:p w14:paraId="6AAD4389" w14:textId="77777777" w:rsidR="00297B86" w:rsidRDefault="00297B86" w:rsidP="00297B86"/>
                    <w:p w14:paraId="1404E0EC"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קיבוץ לפי קריטריון זמן ובחירת צבעים</w:t>
                      </w:r>
                      <w:r w:rsidRPr="00C13168">
                        <w:rPr>
                          <w:rFonts w:asciiTheme="minorBidi" w:hAnsiTheme="minorBidi" w:cstheme="minorBidi"/>
                          <w:b/>
                          <w:bCs/>
                          <w:rtl/>
                          <w:lang w:bidi="he-IL"/>
                        </w:rPr>
                        <w:t>:</w:t>
                      </w:r>
                    </w:p>
                    <w:p w14:paraId="1A3584C5" w14:textId="77777777" w:rsidR="00297B86" w:rsidRDefault="00297B86" w:rsidP="00297B86"/>
                    <w:p w14:paraId="1233348A"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קיבוץ לפי קריטריון זמן ובחירת צבעים</w:t>
                      </w:r>
                      <w:r w:rsidRPr="00C13168">
                        <w:rPr>
                          <w:rFonts w:asciiTheme="minorBidi" w:hAnsiTheme="minorBidi" w:cstheme="minorBidi"/>
                          <w:b/>
                          <w:bCs/>
                          <w:rtl/>
                          <w:lang w:bidi="he-IL"/>
                        </w:rPr>
                        <w:t>:</w:t>
                      </w:r>
                    </w:p>
                    <w:p w14:paraId="517343BC" w14:textId="77777777" w:rsidR="00297B86" w:rsidRDefault="00297B86" w:rsidP="00297B86"/>
                    <w:p w14:paraId="4DFA6694"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קיבוץ לפי קריטריון זמן ובחירת צבעים</w:t>
                      </w:r>
                      <w:r w:rsidRPr="00C13168">
                        <w:rPr>
                          <w:rFonts w:asciiTheme="minorBidi" w:hAnsiTheme="minorBidi" w:cstheme="minorBidi"/>
                          <w:b/>
                          <w:bCs/>
                          <w:rtl/>
                          <w:lang w:bidi="he-IL"/>
                        </w:rPr>
                        <w:t>:</w:t>
                      </w:r>
                    </w:p>
                    <w:p w14:paraId="1A3E0918" w14:textId="77777777" w:rsidR="00297B86" w:rsidRDefault="00297B86" w:rsidP="00297B86"/>
                    <w:p w14:paraId="58EFA294"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קיבוץ לפי קריטריון זמן ובחירת צבעים</w:t>
                      </w:r>
                      <w:r w:rsidRPr="00C13168">
                        <w:rPr>
                          <w:rFonts w:asciiTheme="minorBidi" w:hAnsiTheme="minorBidi" w:cstheme="minorBidi"/>
                          <w:b/>
                          <w:bCs/>
                          <w:rtl/>
                          <w:lang w:bidi="he-IL"/>
                        </w:rPr>
                        <w:t>:</w:t>
                      </w:r>
                    </w:p>
                    <w:p w14:paraId="7C3CDED4" w14:textId="77777777" w:rsidR="00297B86" w:rsidRDefault="00297B86" w:rsidP="00297B86"/>
                    <w:p w14:paraId="463D6DC4"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קיבוץ לפי קריטריון זמן ובחירת צבעים</w:t>
                      </w:r>
                      <w:r w:rsidRPr="00C13168">
                        <w:rPr>
                          <w:rFonts w:asciiTheme="minorBidi" w:hAnsiTheme="minorBidi" w:cstheme="minorBidi"/>
                          <w:b/>
                          <w:bCs/>
                          <w:rtl/>
                          <w:lang w:bidi="he-IL"/>
                        </w:rPr>
                        <w:t>:</w:t>
                      </w:r>
                    </w:p>
                    <w:p w14:paraId="3DA8D0B2" w14:textId="77777777" w:rsidR="00297B86" w:rsidRDefault="00297B86" w:rsidP="00297B86"/>
                    <w:p w14:paraId="105B0400"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קיבוץ לפי קריטריון זמן ובחירת צבעים</w:t>
                      </w:r>
                      <w:r w:rsidRPr="00C13168">
                        <w:rPr>
                          <w:rFonts w:asciiTheme="minorBidi" w:hAnsiTheme="minorBidi" w:cstheme="minorBidi"/>
                          <w:b/>
                          <w:bCs/>
                          <w:rtl/>
                          <w:lang w:bidi="he-IL"/>
                        </w:rPr>
                        <w:t>:</w:t>
                      </w:r>
                    </w:p>
                    <w:p w14:paraId="0EB5247B" w14:textId="77777777" w:rsidR="00297B86" w:rsidRDefault="00297B86" w:rsidP="00297B86"/>
                    <w:p w14:paraId="56454A2A"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קיבוץ לפי קריטריון זמן ובחירת צבעים</w:t>
                      </w:r>
                      <w:r w:rsidRPr="00C13168">
                        <w:rPr>
                          <w:rFonts w:asciiTheme="minorBidi" w:hAnsiTheme="minorBidi" w:cstheme="minorBidi"/>
                          <w:b/>
                          <w:bCs/>
                          <w:rtl/>
                          <w:lang w:bidi="he-IL"/>
                        </w:rPr>
                        <w:t>:</w:t>
                      </w:r>
                    </w:p>
                    <w:p w14:paraId="3B3B1209" w14:textId="77777777" w:rsidR="00297B86" w:rsidRDefault="00297B86" w:rsidP="00297B86"/>
                    <w:p w14:paraId="642FC8DF"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קיבוץ לפי קריטריון זמן ובחירת צבעים</w:t>
                      </w:r>
                      <w:r w:rsidRPr="00C13168">
                        <w:rPr>
                          <w:rFonts w:asciiTheme="minorBidi" w:hAnsiTheme="minorBidi" w:cstheme="minorBidi"/>
                          <w:b/>
                          <w:bCs/>
                          <w:rtl/>
                          <w:lang w:bidi="he-IL"/>
                        </w:rPr>
                        <w:t>:</w:t>
                      </w:r>
                    </w:p>
                    <w:p w14:paraId="1839F88B" w14:textId="77777777" w:rsidR="00297B86" w:rsidRDefault="00297B86" w:rsidP="00297B86"/>
                    <w:p w14:paraId="0300A4B2"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קיבוץ לפי קריטריון זמן ובחירת צבעים</w:t>
                      </w:r>
                      <w:r w:rsidRPr="00C13168">
                        <w:rPr>
                          <w:rFonts w:asciiTheme="minorBidi" w:hAnsiTheme="minorBidi" w:cstheme="minorBidi"/>
                          <w:b/>
                          <w:bCs/>
                          <w:rtl/>
                          <w:lang w:bidi="he-IL"/>
                        </w:rPr>
                        <w:t>:</w:t>
                      </w:r>
                    </w:p>
                    <w:p w14:paraId="4ABAFCFB" w14:textId="77777777" w:rsidR="00297B86" w:rsidRDefault="00297B86" w:rsidP="00297B86"/>
                    <w:p w14:paraId="02880B7F"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קיבוץ לפי קריטריון זמן ובחירת צבעים</w:t>
                      </w:r>
                      <w:r w:rsidRPr="00C13168">
                        <w:rPr>
                          <w:rFonts w:asciiTheme="minorBidi" w:hAnsiTheme="minorBidi" w:cstheme="minorBidi"/>
                          <w:b/>
                          <w:bCs/>
                          <w:rtl/>
                          <w:lang w:bidi="he-IL"/>
                        </w:rPr>
                        <w:t>:</w:t>
                      </w:r>
                    </w:p>
                    <w:p w14:paraId="382DB73E" w14:textId="77777777" w:rsidR="00297B86" w:rsidRDefault="00297B86" w:rsidP="00297B86"/>
                    <w:p w14:paraId="4CDB9087"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קיבוץ לפי קריטריון זמן ובחירת צבעים</w:t>
                      </w:r>
                      <w:r w:rsidRPr="00C13168">
                        <w:rPr>
                          <w:rFonts w:asciiTheme="minorBidi" w:hAnsiTheme="minorBidi" w:cstheme="minorBidi"/>
                          <w:b/>
                          <w:bCs/>
                          <w:rtl/>
                          <w:lang w:bidi="he-IL"/>
                        </w:rPr>
                        <w:t>:</w:t>
                      </w:r>
                    </w:p>
                    <w:p w14:paraId="1E447512" w14:textId="77777777" w:rsidR="00297B86" w:rsidRDefault="00297B86" w:rsidP="00297B86"/>
                    <w:p w14:paraId="434BE7D7"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לפי קריטריון זמן ובחירת צבעים</w:t>
                      </w:r>
                      <w:r w:rsidRPr="00C13168">
                        <w:rPr>
                          <w:rFonts w:asciiTheme="minorBidi" w:hAnsiTheme="minorBidi" w:cstheme="minorBidi"/>
                          <w:b/>
                          <w:bCs/>
                          <w:rtl/>
                          <w:lang w:bidi="he-IL"/>
                        </w:rPr>
                        <w:t>:</w:t>
                      </w:r>
                    </w:p>
                    <w:p w14:paraId="5209F4B4" w14:textId="77777777" w:rsidR="00297B86" w:rsidRDefault="00297B86" w:rsidP="00297B86"/>
                    <w:p w14:paraId="62FD6FCF"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קיבוץ לפי קריטריון זמן ובחירת צבעים</w:t>
                      </w:r>
                      <w:r w:rsidRPr="00C13168">
                        <w:rPr>
                          <w:rFonts w:asciiTheme="minorBidi" w:hAnsiTheme="minorBidi" w:cstheme="minorBidi"/>
                          <w:b/>
                          <w:bCs/>
                          <w:rtl/>
                          <w:lang w:bidi="he-IL"/>
                        </w:rPr>
                        <w:t>:</w:t>
                      </w:r>
                    </w:p>
                    <w:p w14:paraId="2FB750E9" w14:textId="77777777" w:rsidR="00297B86" w:rsidRDefault="00297B86" w:rsidP="00297B86"/>
                    <w:p w14:paraId="26A7C606"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האנימציה בהתחלה</w:t>
                      </w:r>
                      <w:r w:rsidRPr="00C13168">
                        <w:rPr>
                          <w:rFonts w:asciiTheme="minorBidi" w:hAnsiTheme="minorBidi" w:cstheme="minorBidi"/>
                          <w:b/>
                          <w:bCs/>
                          <w:rtl/>
                          <w:lang w:bidi="he-IL"/>
                        </w:rPr>
                        <w:t>:</w:t>
                      </w:r>
                    </w:p>
                    <w:p w14:paraId="0D64A3AF" w14:textId="77777777" w:rsidR="00297B86" w:rsidRDefault="00297B86" w:rsidP="00297B86"/>
                    <w:p w14:paraId="68E81955"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האנימציה בהתחלה</w:t>
                      </w:r>
                      <w:r w:rsidRPr="00C13168">
                        <w:rPr>
                          <w:rFonts w:asciiTheme="minorBidi" w:hAnsiTheme="minorBidi" w:cstheme="minorBidi"/>
                          <w:b/>
                          <w:bCs/>
                          <w:rtl/>
                          <w:lang w:bidi="he-IL"/>
                        </w:rPr>
                        <w:t>:</w:t>
                      </w:r>
                    </w:p>
                    <w:p w14:paraId="2B20CAE4" w14:textId="77777777" w:rsidR="00297B86" w:rsidRDefault="00297B86" w:rsidP="00297B86"/>
                    <w:p w14:paraId="24144DB8"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על נקודה מסוימת:</w:t>
                      </w:r>
                    </w:p>
                    <w:p w14:paraId="39F64ADC" w14:textId="77777777" w:rsidR="00297B86" w:rsidRDefault="00297B86" w:rsidP="00297B86"/>
                    <w:p w14:paraId="38A2AA8C"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כששמים את העכבר מעל נקודה מסוימת:</w:t>
                      </w:r>
                    </w:p>
                    <w:p w14:paraId="5375816B" w14:textId="77777777" w:rsidR="00297B86" w:rsidRDefault="00297B86" w:rsidP="00297B86"/>
                    <w:p w14:paraId="5DF2C76D"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כששמים את הקיבוץ לפי קריטריון זמן ובחירת צבעים</w:t>
                      </w:r>
                      <w:r w:rsidRPr="00C13168">
                        <w:rPr>
                          <w:rFonts w:asciiTheme="minorBidi" w:hAnsiTheme="minorBidi" w:cstheme="minorBidi"/>
                          <w:b/>
                          <w:bCs/>
                          <w:rtl/>
                          <w:lang w:bidi="he-IL"/>
                        </w:rPr>
                        <w:t>:</w:t>
                      </w:r>
                    </w:p>
                    <w:p w14:paraId="45D98D78" w14:textId="77777777" w:rsidR="00297B86" w:rsidRDefault="00297B86" w:rsidP="00297B86"/>
                    <w:p w14:paraId="46150B83"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קיבוץ לפי קריטריון זמן ובחירת צבעים</w:t>
                      </w:r>
                      <w:r w:rsidRPr="00C13168">
                        <w:rPr>
                          <w:rFonts w:asciiTheme="minorBidi" w:hAnsiTheme="minorBidi" w:cstheme="minorBidi"/>
                          <w:b/>
                          <w:bCs/>
                          <w:rtl/>
                          <w:lang w:bidi="he-IL"/>
                        </w:rPr>
                        <w:t>:</w:t>
                      </w:r>
                    </w:p>
                    <w:p w14:paraId="30676F0B" w14:textId="77777777" w:rsidR="00297B86" w:rsidRDefault="00297B86" w:rsidP="00297B86"/>
                    <w:p w14:paraId="0B1BB34B"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האנימציה בהתחלה</w:t>
                      </w:r>
                      <w:r w:rsidRPr="00C13168">
                        <w:rPr>
                          <w:rFonts w:asciiTheme="minorBidi" w:hAnsiTheme="minorBidi" w:cstheme="minorBidi"/>
                          <w:b/>
                          <w:bCs/>
                          <w:rtl/>
                          <w:lang w:bidi="he-IL"/>
                        </w:rPr>
                        <w:t>:</w:t>
                      </w:r>
                    </w:p>
                    <w:p w14:paraId="40BA03DC" w14:textId="77777777" w:rsidR="00297B86" w:rsidRDefault="00297B86" w:rsidP="00297B86"/>
                    <w:p w14:paraId="3B32F0EE"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האנימציה בהתחלה</w:t>
                      </w:r>
                      <w:r w:rsidRPr="00C13168">
                        <w:rPr>
                          <w:rFonts w:asciiTheme="minorBidi" w:hAnsiTheme="minorBidi" w:cstheme="minorBidi"/>
                          <w:b/>
                          <w:bCs/>
                          <w:rtl/>
                          <w:lang w:bidi="he-IL"/>
                        </w:rPr>
                        <w:t>:</w:t>
                      </w:r>
                    </w:p>
                    <w:p w14:paraId="2C51A46B" w14:textId="77777777" w:rsidR="00297B86" w:rsidRDefault="00297B86" w:rsidP="00297B86"/>
                    <w:p w14:paraId="531D5B10"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על נקודה מסוימת:</w:t>
                      </w:r>
                    </w:p>
                    <w:p w14:paraId="283B4583" w14:textId="77777777" w:rsidR="00297B86" w:rsidRDefault="00297B86" w:rsidP="00297B86"/>
                    <w:p w14:paraId="04E67E1F"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כששמים את העכבר מעל נקודה מסוימת:</w:t>
                      </w:r>
                    </w:p>
                    <w:p w14:paraId="19812256" w14:textId="77777777" w:rsidR="00297B86" w:rsidRDefault="00297B86" w:rsidP="00297B86"/>
                    <w:p w14:paraId="0A0F0421"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כששמים את הקיבוץ לפי קריטריון זמן ובחירת צבעים</w:t>
                      </w:r>
                      <w:r w:rsidRPr="00C13168">
                        <w:rPr>
                          <w:rFonts w:asciiTheme="minorBidi" w:hAnsiTheme="minorBidi" w:cstheme="minorBidi"/>
                          <w:b/>
                          <w:bCs/>
                          <w:rtl/>
                          <w:lang w:bidi="he-IL"/>
                        </w:rPr>
                        <w:t>:</w:t>
                      </w:r>
                    </w:p>
                    <w:p w14:paraId="7D1E1304" w14:textId="77777777" w:rsidR="00297B86" w:rsidRDefault="00297B86" w:rsidP="00297B86"/>
                    <w:p w14:paraId="05CC8707"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קיבוץ לפי קריטריון זמן ובחירת צבעים</w:t>
                      </w:r>
                      <w:r w:rsidRPr="00C13168">
                        <w:rPr>
                          <w:rFonts w:asciiTheme="minorBidi" w:hAnsiTheme="minorBidi" w:cstheme="minorBidi"/>
                          <w:b/>
                          <w:bCs/>
                          <w:rtl/>
                          <w:lang w:bidi="he-IL"/>
                        </w:rPr>
                        <w:t>:</w:t>
                      </w:r>
                    </w:p>
                    <w:p w14:paraId="1264D3B7" w14:textId="77777777" w:rsidR="00297B86" w:rsidRDefault="00297B86" w:rsidP="00297B86"/>
                    <w:p w14:paraId="411AC17D"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האנימציה בהתחלה</w:t>
                      </w:r>
                      <w:r w:rsidRPr="00C13168">
                        <w:rPr>
                          <w:rFonts w:asciiTheme="minorBidi" w:hAnsiTheme="minorBidi" w:cstheme="minorBidi"/>
                          <w:b/>
                          <w:bCs/>
                          <w:rtl/>
                          <w:lang w:bidi="he-IL"/>
                        </w:rPr>
                        <w:t>:</w:t>
                      </w:r>
                    </w:p>
                    <w:p w14:paraId="3A7DA01E" w14:textId="77777777" w:rsidR="00297B86" w:rsidRDefault="00297B86" w:rsidP="00297B86"/>
                    <w:p w14:paraId="00747239"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האנימציה בהתחלה</w:t>
                      </w:r>
                      <w:r w:rsidRPr="00C13168">
                        <w:rPr>
                          <w:rFonts w:asciiTheme="minorBidi" w:hAnsiTheme="minorBidi" w:cstheme="minorBidi"/>
                          <w:b/>
                          <w:bCs/>
                          <w:rtl/>
                          <w:lang w:bidi="he-IL"/>
                        </w:rPr>
                        <w:t>:</w:t>
                      </w:r>
                    </w:p>
                    <w:p w14:paraId="0E4EA796" w14:textId="77777777" w:rsidR="00297B86" w:rsidRDefault="00297B86" w:rsidP="00297B86"/>
                    <w:p w14:paraId="7A7FE5C7" w14:textId="77777777" w:rsidR="00297B86" w:rsidRPr="00C13168" w:rsidRDefault="00297B86" w:rsidP="00297B86">
                      <w:pPr>
                        <w:rPr>
                          <w:rFonts w:asciiTheme="minorBidi" w:hAnsiTheme="minorBidi" w:cstheme="minorBidi"/>
                          <w:b/>
                          <w:bCs/>
                          <w:lang w:bidi="he-IL"/>
                        </w:rPr>
                      </w:pPr>
                      <w:r>
                        <w:rPr>
                          <w:rFonts w:asciiTheme="minorBidi" w:hAnsiTheme="minorBidi" w:cstheme="minorBidi" w:hint="cs"/>
                          <w:b/>
                          <w:bCs/>
                          <w:rtl/>
                          <w:lang w:bidi="he-IL"/>
                        </w:rPr>
                        <w:t>על נקודה מסוימת:</w:t>
                      </w:r>
                    </w:p>
                  </w:txbxContent>
                </v:textbox>
              </v:shape>
            </w:pict>
          </mc:Fallback>
        </mc:AlternateContent>
      </w:r>
      <w:r w:rsidR="00403776">
        <w:rPr>
          <w:rFonts w:asciiTheme="minorBidi" w:hAnsiTheme="minorBidi" w:cs="Arial"/>
          <w:noProof/>
          <w:sz w:val="22"/>
          <w:szCs w:val="22"/>
          <w:rtl/>
          <w:lang w:val="he-IL" w:bidi="he-IL"/>
        </w:rPr>
        <mc:AlternateContent>
          <mc:Choice Requires="wps">
            <w:drawing>
              <wp:anchor distT="0" distB="0" distL="114300" distR="114300" simplePos="0" relativeHeight="251783168" behindDoc="0" locked="0" layoutInCell="1" allowOverlap="1" wp14:anchorId="0DDF851E" wp14:editId="4DD767D6">
                <wp:simplePos x="0" y="0"/>
                <wp:positionH relativeFrom="column">
                  <wp:posOffset>-548640</wp:posOffset>
                </wp:positionH>
                <wp:positionV relativeFrom="paragraph">
                  <wp:posOffset>114859</wp:posOffset>
                </wp:positionV>
                <wp:extent cx="3262579" cy="304800"/>
                <wp:effectExtent l="0" t="0" r="0" b="0"/>
                <wp:wrapNone/>
                <wp:docPr id="770874545" name="תיבת טקסט 10"/>
                <wp:cNvGraphicFramePr/>
                <a:graphic xmlns:a="http://schemas.openxmlformats.org/drawingml/2006/main">
                  <a:graphicData uri="http://schemas.microsoft.com/office/word/2010/wordprocessingShape">
                    <wps:wsp>
                      <wps:cNvSpPr txBox="1"/>
                      <wps:spPr>
                        <a:xfrm>
                          <a:off x="0" y="0"/>
                          <a:ext cx="3262579" cy="304800"/>
                        </a:xfrm>
                        <a:prstGeom prst="rect">
                          <a:avLst/>
                        </a:prstGeom>
                        <a:noFill/>
                        <a:ln w="6350">
                          <a:noFill/>
                        </a:ln>
                      </wps:spPr>
                      <wps:txbx>
                        <w:txbxContent>
                          <w:p w14:paraId="586F683C" w14:textId="1B3C058A"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כששמים את העכבר</w:t>
                            </w:r>
                            <w:r>
                              <w:rPr>
                                <w:rFonts w:asciiTheme="minorBidi" w:hAnsiTheme="minorBidi" w:cstheme="minorBidi" w:hint="cs"/>
                                <w:b/>
                                <w:bCs/>
                                <w:rtl/>
                                <w:lang w:bidi="he-IL"/>
                              </w:rPr>
                              <w:t xml:space="preserve"> מעל עמודה</w:t>
                            </w:r>
                            <w:r>
                              <w:rPr>
                                <w:rFonts w:asciiTheme="minorBidi" w:hAnsiTheme="minorBidi" w:cstheme="minorBidi" w:hint="cs"/>
                                <w:b/>
                                <w:bCs/>
                                <w:rtl/>
                                <w:lang w:bidi="he-IL"/>
                              </w:rPr>
                              <w:t xml:space="preserve"> </w:t>
                            </w:r>
                            <w:proofErr w:type="spellStart"/>
                            <w:r>
                              <w:rPr>
                                <w:rFonts w:asciiTheme="minorBidi" w:hAnsiTheme="minorBidi" w:cstheme="minorBidi" w:hint="cs"/>
                                <w:b/>
                                <w:bCs/>
                                <w:rtl/>
                                <w:lang w:bidi="he-IL"/>
                              </w:rPr>
                              <w:t>בהיסטוגרמה</w:t>
                            </w:r>
                            <w:proofErr w:type="spellEnd"/>
                            <w:r>
                              <w:rPr>
                                <w:rFonts w:asciiTheme="minorBidi" w:hAnsiTheme="minorBidi" w:cstheme="minorBidi" w:hint="cs"/>
                                <w:b/>
                                <w:bCs/>
                                <w:rtl/>
                                <w:lang w:bidi="he-IL"/>
                              </w:rPr>
                              <w:t>:</w:t>
                            </w:r>
                          </w:p>
                          <w:p w14:paraId="44FEB092" w14:textId="77777777" w:rsidR="00403776" w:rsidRDefault="00403776" w:rsidP="00403776"/>
                          <w:p w14:paraId="79C8A4A8"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כששמים את הקיבוץ לפי קריטריון זמן ובחירת צבעים</w:t>
                            </w:r>
                            <w:r w:rsidRPr="00C13168">
                              <w:rPr>
                                <w:rFonts w:asciiTheme="minorBidi" w:hAnsiTheme="minorBidi" w:cstheme="minorBidi"/>
                                <w:b/>
                                <w:bCs/>
                                <w:rtl/>
                                <w:lang w:bidi="he-IL"/>
                              </w:rPr>
                              <w:t>:</w:t>
                            </w:r>
                          </w:p>
                          <w:p w14:paraId="2161B625" w14:textId="77777777" w:rsidR="00403776" w:rsidRDefault="00403776" w:rsidP="00403776"/>
                          <w:p w14:paraId="3C957FAF"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קיבוץ לפי קריטריון זמן ובחירת צבעים</w:t>
                            </w:r>
                            <w:r w:rsidRPr="00C13168">
                              <w:rPr>
                                <w:rFonts w:asciiTheme="minorBidi" w:hAnsiTheme="minorBidi" w:cstheme="minorBidi"/>
                                <w:b/>
                                <w:bCs/>
                                <w:rtl/>
                                <w:lang w:bidi="he-IL"/>
                              </w:rPr>
                              <w:t>:</w:t>
                            </w:r>
                          </w:p>
                          <w:p w14:paraId="4E503909" w14:textId="77777777" w:rsidR="00403776" w:rsidRDefault="00403776" w:rsidP="00403776"/>
                          <w:p w14:paraId="76A8EDA6"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האנימציה בהתחלה</w:t>
                            </w:r>
                            <w:r w:rsidRPr="00C13168">
                              <w:rPr>
                                <w:rFonts w:asciiTheme="minorBidi" w:hAnsiTheme="minorBidi" w:cstheme="minorBidi"/>
                                <w:b/>
                                <w:bCs/>
                                <w:rtl/>
                                <w:lang w:bidi="he-IL"/>
                              </w:rPr>
                              <w:t>:</w:t>
                            </w:r>
                          </w:p>
                          <w:p w14:paraId="49B20246" w14:textId="77777777" w:rsidR="00403776" w:rsidRDefault="00403776" w:rsidP="00403776"/>
                          <w:p w14:paraId="4D0E12C4"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האנימציה בהתחלה</w:t>
                            </w:r>
                            <w:r w:rsidRPr="00C13168">
                              <w:rPr>
                                <w:rFonts w:asciiTheme="minorBidi" w:hAnsiTheme="minorBidi" w:cstheme="minorBidi"/>
                                <w:b/>
                                <w:bCs/>
                                <w:rtl/>
                                <w:lang w:bidi="he-IL"/>
                              </w:rPr>
                              <w:t>:</w:t>
                            </w:r>
                          </w:p>
                          <w:p w14:paraId="2FF2D327" w14:textId="77777777" w:rsidR="00403776" w:rsidRDefault="00403776" w:rsidP="00403776"/>
                          <w:p w14:paraId="119B52DE"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על נקודה מסוימת:</w:t>
                            </w:r>
                          </w:p>
                          <w:p w14:paraId="0EC6BE02" w14:textId="77777777" w:rsidR="00403776" w:rsidRDefault="00403776" w:rsidP="00403776"/>
                          <w:p w14:paraId="7973FE68"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כששמים את העכבר מעל נקודה מסוימת:</w:t>
                            </w:r>
                          </w:p>
                          <w:p w14:paraId="71F3D802" w14:textId="77777777" w:rsidR="00403776" w:rsidRDefault="00403776" w:rsidP="00403776"/>
                          <w:p w14:paraId="32B2CB39"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כששמים את הקיבוץ לפי קריטריון זמן ובחירת צבעים</w:t>
                            </w:r>
                            <w:r w:rsidRPr="00C13168">
                              <w:rPr>
                                <w:rFonts w:asciiTheme="minorBidi" w:hAnsiTheme="minorBidi" w:cstheme="minorBidi"/>
                                <w:b/>
                                <w:bCs/>
                                <w:rtl/>
                                <w:lang w:bidi="he-IL"/>
                              </w:rPr>
                              <w:t>:</w:t>
                            </w:r>
                          </w:p>
                          <w:p w14:paraId="102B2559" w14:textId="77777777" w:rsidR="00403776" w:rsidRDefault="00403776" w:rsidP="00403776"/>
                          <w:p w14:paraId="6244806D"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קיבוץ לפי קריטריון זמן ובחירת צבעים</w:t>
                            </w:r>
                            <w:r w:rsidRPr="00C13168">
                              <w:rPr>
                                <w:rFonts w:asciiTheme="minorBidi" w:hAnsiTheme="minorBidi" w:cstheme="minorBidi"/>
                                <w:b/>
                                <w:bCs/>
                                <w:rtl/>
                                <w:lang w:bidi="he-IL"/>
                              </w:rPr>
                              <w:t>:</w:t>
                            </w:r>
                          </w:p>
                          <w:p w14:paraId="78FFBF2B" w14:textId="77777777" w:rsidR="00403776" w:rsidRDefault="00403776" w:rsidP="00403776"/>
                          <w:p w14:paraId="0655D234"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האנימציה בהתחלה</w:t>
                            </w:r>
                            <w:r w:rsidRPr="00C13168">
                              <w:rPr>
                                <w:rFonts w:asciiTheme="minorBidi" w:hAnsiTheme="minorBidi" w:cstheme="minorBidi"/>
                                <w:b/>
                                <w:bCs/>
                                <w:rtl/>
                                <w:lang w:bidi="he-IL"/>
                              </w:rPr>
                              <w:t>:</w:t>
                            </w:r>
                          </w:p>
                          <w:p w14:paraId="256DD8DA" w14:textId="77777777" w:rsidR="00403776" w:rsidRDefault="00403776" w:rsidP="00403776"/>
                          <w:p w14:paraId="0224F35F"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האנימציה בהתחלה</w:t>
                            </w:r>
                            <w:r w:rsidRPr="00C13168">
                              <w:rPr>
                                <w:rFonts w:asciiTheme="minorBidi" w:hAnsiTheme="minorBidi" w:cstheme="minorBidi"/>
                                <w:b/>
                                <w:bCs/>
                                <w:rtl/>
                                <w:lang w:bidi="he-IL"/>
                              </w:rPr>
                              <w:t>:</w:t>
                            </w:r>
                          </w:p>
                          <w:p w14:paraId="5E99449F" w14:textId="77777777" w:rsidR="00403776" w:rsidRDefault="00403776" w:rsidP="00403776"/>
                          <w:p w14:paraId="38EA820C"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על נקודה מסוימת:</w:t>
                            </w:r>
                          </w:p>
                          <w:p w14:paraId="178BE1A0" w14:textId="77777777" w:rsidR="00403776" w:rsidRDefault="00403776" w:rsidP="00403776"/>
                          <w:p w14:paraId="6C5B73BD"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כששמים את העכבר מעל נקודה מסוימת:</w:t>
                            </w:r>
                          </w:p>
                          <w:p w14:paraId="0B7417D8" w14:textId="77777777" w:rsidR="00403776" w:rsidRDefault="00403776" w:rsidP="00403776"/>
                          <w:p w14:paraId="7FC36872"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כששמים את הקיבוץ לפי קריטריון זמן ובחירת צבעים</w:t>
                            </w:r>
                            <w:r w:rsidRPr="00C13168">
                              <w:rPr>
                                <w:rFonts w:asciiTheme="minorBidi" w:hAnsiTheme="minorBidi" w:cstheme="minorBidi"/>
                                <w:b/>
                                <w:bCs/>
                                <w:rtl/>
                                <w:lang w:bidi="he-IL"/>
                              </w:rPr>
                              <w:t>:</w:t>
                            </w:r>
                          </w:p>
                          <w:p w14:paraId="068AD959" w14:textId="77777777" w:rsidR="00403776" w:rsidRDefault="00403776" w:rsidP="00403776"/>
                          <w:p w14:paraId="17C0EF98"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קיבוץ לפי קריטריון זמן ובחירת צבעים</w:t>
                            </w:r>
                            <w:r w:rsidRPr="00C13168">
                              <w:rPr>
                                <w:rFonts w:asciiTheme="minorBidi" w:hAnsiTheme="minorBidi" w:cstheme="minorBidi"/>
                                <w:b/>
                                <w:bCs/>
                                <w:rtl/>
                                <w:lang w:bidi="he-IL"/>
                              </w:rPr>
                              <w:t>:</w:t>
                            </w:r>
                          </w:p>
                          <w:p w14:paraId="5FB45FE7" w14:textId="77777777" w:rsidR="00403776" w:rsidRDefault="00403776" w:rsidP="00403776"/>
                          <w:p w14:paraId="25CFF7E9"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האנימציה בהתחלה</w:t>
                            </w:r>
                            <w:r w:rsidRPr="00C13168">
                              <w:rPr>
                                <w:rFonts w:asciiTheme="minorBidi" w:hAnsiTheme="minorBidi" w:cstheme="minorBidi"/>
                                <w:b/>
                                <w:bCs/>
                                <w:rtl/>
                                <w:lang w:bidi="he-IL"/>
                              </w:rPr>
                              <w:t>:</w:t>
                            </w:r>
                          </w:p>
                          <w:p w14:paraId="36667B10" w14:textId="77777777" w:rsidR="00403776" w:rsidRDefault="00403776" w:rsidP="00403776"/>
                          <w:p w14:paraId="148BF15A"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האנימציה בהתחלה</w:t>
                            </w:r>
                            <w:r w:rsidRPr="00C13168">
                              <w:rPr>
                                <w:rFonts w:asciiTheme="minorBidi" w:hAnsiTheme="minorBidi" w:cstheme="minorBidi"/>
                                <w:b/>
                                <w:bCs/>
                                <w:rtl/>
                                <w:lang w:bidi="he-IL"/>
                              </w:rPr>
                              <w:t>:</w:t>
                            </w:r>
                          </w:p>
                          <w:p w14:paraId="57B6C9AF" w14:textId="77777777" w:rsidR="00403776" w:rsidRDefault="00403776" w:rsidP="00403776"/>
                          <w:p w14:paraId="1A641D10" w14:textId="77777777" w:rsidR="00403776" w:rsidRDefault="00403776" w:rsidP="00403776">
                            <w:pPr>
                              <w:rPr>
                                <w:rFonts w:asciiTheme="minorBidi" w:hAnsiTheme="minorBidi" w:cstheme="minorBidi"/>
                                <w:b/>
                                <w:bCs/>
                                <w:rtl/>
                                <w:lang w:bidi="he-IL"/>
                              </w:rPr>
                            </w:pPr>
                            <w:r>
                              <w:rPr>
                                <w:rFonts w:asciiTheme="minorBidi" w:hAnsiTheme="minorBidi" w:cstheme="minorBidi" w:hint="cs"/>
                                <w:b/>
                                <w:bCs/>
                                <w:rtl/>
                                <w:lang w:bidi="he-IL"/>
                              </w:rPr>
                              <w:t xml:space="preserve">על </w:t>
                            </w:r>
                            <w:proofErr w:type="spellStart"/>
                            <w:r>
                              <w:rPr>
                                <w:rFonts w:asciiTheme="minorBidi" w:hAnsiTheme="minorBidi" w:cstheme="minorBidi" w:hint="cs"/>
                                <w:b/>
                                <w:bCs/>
                                <w:rtl/>
                                <w:lang w:bidi="he-IL"/>
                              </w:rPr>
                              <w:t>נקותמיכה</w:t>
                            </w:r>
                            <w:proofErr w:type="spellEnd"/>
                            <w:r>
                              <w:rPr>
                                <w:rFonts w:asciiTheme="minorBidi" w:hAnsiTheme="minorBidi" w:cstheme="minorBidi" w:hint="cs"/>
                                <w:b/>
                                <w:bCs/>
                                <w:rtl/>
                                <w:lang w:bidi="he-IL"/>
                              </w:rPr>
                              <w:t xml:space="preserve"> עבור</w:t>
                            </w:r>
                          </w:p>
                          <w:p w14:paraId="0DBBA42A"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עיוורי צבעים</w:t>
                            </w:r>
                            <w:r w:rsidRPr="00C13168">
                              <w:rPr>
                                <w:rFonts w:asciiTheme="minorBidi" w:hAnsiTheme="minorBidi" w:cstheme="minorBidi"/>
                                <w:b/>
                                <w:bCs/>
                                <w:rtl/>
                                <w:lang w:bidi="he-IL"/>
                              </w:rPr>
                              <w:t>:</w:t>
                            </w:r>
                          </w:p>
                          <w:p w14:paraId="72959F52" w14:textId="77777777" w:rsidR="00403776" w:rsidRDefault="00403776" w:rsidP="00403776"/>
                          <w:p w14:paraId="710DF23D" w14:textId="77777777" w:rsidR="00403776" w:rsidRDefault="00403776" w:rsidP="00403776">
                            <w:pPr>
                              <w:rPr>
                                <w:rFonts w:asciiTheme="minorBidi" w:hAnsiTheme="minorBidi" w:cstheme="minorBidi"/>
                                <w:b/>
                                <w:bCs/>
                                <w:rtl/>
                                <w:lang w:bidi="he-IL"/>
                              </w:rPr>
                            </w:pPr>
                            <w:r>
                              <w:rPr>
                                <w:rFonts w:asciiTheme="minorBidi" w:hAnsiTheme="minorBidi" w:cstheme="minorBidi" w:hint="cs"/>
                                <w:b/>
                                <w:bCs/>
                                <w:rtl/>
                                <w:lang w:bidi="he-IL"/>
                              </w:rPr>
                              <w:t>תמיכה עבור</w:t>
                            </w:r>
                          </w:p>
                          <w:p w14:paraId="3F130C44"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עיוורי צבעים</w:t>
                            </w:r>
                            <w:r w:rsidRPr="00C13168">
                              <w:rPr>
                                <w:rFonts w:asciiTheme="minorBidi" w:hAnsiTheme="minorBidi" w:cstheme="minorBidi"/>
                                <w:b/>
                                <w:bCs/>
                                <w:rtl/>
                                <w:lang w:bidi="he-IL"/>
                              </w:rPr>
                              <w:t>:</w:t>
                            </w:r>
                          </w:p>
                          <w:p w14:paraId="58CA5B27" w14:textId="77777777" w:rsidR="00403776" w:rsidRDefault="00403776" w:rsidP="00403776"/>
                          <w:p w14:paraId="6617C7D3" w14:textId="77777777" w:rsidR="00403776" w:rsidRDefault="00403776" w:rsidP="00403776">
                            <w:pPr>
                              <w:rPr>
                                <w:rFonts w:asciiTheme="minorBidi" w:hAnsiTheme="minorBidi" w:cstheme="minorBidi"/>
                                <w:b/>
                                <w:bCs/>
                                <w:rtl/>
                                <w:lang w:bidi="he-IL"/>
                              </w:rPr>
                            </w:pPr>
                            <w:r>
                              <w:rPr>
                                <w:rFonts w:asciiTheme="minorBidi" w:hAnsiTheme="minorBidi" w:cstheme="minorBidi" w:hint="cs"/>
                                <w:b/>
                                <w:bCs/>
                                <w:rtl/>
                                <w:lang w:bidi="he-IL"/>
                              </w:rPr>
                              <w:t>תמיכה עבור</w:t>
                            </w:r>
                          </w:p>
                          <w:p w14:paraId="3959CFA1"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עיוורי צבעים</w:t>
                            </w:r>
                            <w:r w:rsidRPr="00C13168">
                              <w:rPr>
                                <w:rFonts w:asciiTheme="minorBidi" w:hAnsiTheme="minorBidi" w:cstheme="minorBidi"/>
                                <w:b/>
                                <w:bCs/>
                                <w:rtl/>
                                <w:lang w:bidi="he-IL"/>
                              </w:rPr>
                              <w:t>:</w:t>
                            </w:r>
                          </w:p>
                          <w:p w14:paraId="457F357F" w14:textId="77777777" w:rsidR="00403776" w:rsidRDefault="00403776" w:rsidP="00403776"/>
                          <w:p w14:paraId="3C341317" w14:textId="77777777" w:rsidR="00403776" w:rsidRDefault="00403776" w:rsidP="00403776">
                            <w:pPr>
                              <w:rPr>
                                <w:rFonts w:asciiTheme="minorBidi" w:hAnsiTheme="minorBidi" w:cstheme="minorBidi"/>
                                <w:b/>
                                <w:bCs/>
                                <w:rtl/>
                                <w:lang w:bidi="he-IL"/>
                              </w:rPr>
                            </w:pPr>
                            <w:r>
                              <w:rPr>
                                <w:rFonts w:asciiTheme="minorBidi" w:hAnsiTheme="minorBidi" w:cstheme="minorBidi" w:hint="cs"/>
                                <w:b/>
                                <w:bCs/>
                                <w:rtl/>
                                <w:lang w:bidi="he-IL"/>
                              </w:rPr>
                              <w:t>תמיכה עבור</w:t>
                            </w:r>
                          </w:p>
                          <w:p w14:paraId="34CD3DE9"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עיוורי צבעים</w:t>
                            </w:r>
                            <w:r w:rsidRPr="00C13168">
                              <w:rPr>
                                <w:rFonts w:asciiTheme="minorBidi" w:hAnsiTheme="minorBidi" w:cstheme="minorBidi"/>
                                <w:b/>
                                <w:bCs/>
                                <w:rtl/>
                                <w:lang w:bidi="he-IL"/>
                              </w:rPr>
                              <w:t>:</w:t>
                            </w:r>
                          </w:p>
                          <w:p w14:paraId="40CCE458" w14:textId="77777777" w:rsidR="00403776" w:rsidRDefault="00403776" w:rsidP="00403776"/>
                          <w:p w14:paraId="0F60CF80" w14:textId="77777777" w:rsidR="00403776" w:rsidRDefault="00403776" w:rsidP="00403776">
                            <w:pPr>
                              <w:rPr>
                                <w:rFonts w:asciiTheme="minorBidi" w:hAnsiTheme="minorBidi" w:cstheme="minorBidi"/>
                                <w:b/>
                                <w:bCs/>
                                <w:rtl/>
                                <w:lang w:bidi="he-IL"/>
                              </w:rPr>
                            </w:pPr>
                            <w:r>
                              <w:rPr>
                                <w:rFonts w:asciiTheme="minorBidi" w:hAnsiTheme="minorBidi" w:cstheme="minorBidi" w:hint="cs"/>
                                <w:b/>
                                <w:bCs/>
                                <w:rtl/>
                                <w:lang w:bidi="he-IL"/>
                              </w:rPr>
                              <w:t>תמיכה עבור</w:t>
                            </w:r>
                          </w:p>
                          <w:p w14:paraId="10051893"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עיוורי צבעים</w:t>
                            </w:r>
                            <w:r w:rsidRPr="00C13168">
                              <w:rPr>
                                <w:rFonts w:asciiTheme="minorBidi" w:hAnsiTheme="minorBidi" w:cstheme="minorBidi"/>
                                <w:b/>
                                <w:bCs/>
                                <w:rtl/>
                                <w:lang w:bidi="he-IL"/>
                              </w:rPr>
                              <w:t>:</w:t>
                            </w:r>
                          </w:p>
                          <w:p w14:paraId="2E8C8649" w14:textId="77777777" w:rsidR="00403776" w:rsidRDefault="00403776" w:rsidP="00403776"/>
                          <w:p w14:paraId="600871EA" w14:textId="77777777" w:rsidR="00403776" w:rsidRDefault="00403776" w:rsidP="00403776">
                            <w:pPr>
                              <w:rPr>
                                <w:rFonts w:asciiTheme="minorBidi" w:hAnsiTheme="minorBidi" w:cstheme="minorBidi"/>
                                <w:b/>
                                <w:bCs/>
                                <w:rtl/>
                                <w:lang w:bidi="he-IL"/>
                              </w:rPr>
                            </w:pPr>
                            <w:r>
                              <w:rPr>
                                <w:rFonts w:asciiTheme="minorBidi" w:hAnsiTheme="minorBidi" w:cstheme="minorBidi" w:hint="cs"/>
                                <w:b/>
                                <w:bCs/>
                                <w:rtl/>
                                <w:lang w:bidi="he-IL"/>
                              </w:rPr>
                              <w:t>תמיכה עבור</w:t>
                            </w:r>
                          </w:p>
                          <w:p w14:paraId="3F06FE37"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עיוורי צבעים</w:t>
                            </w:r>
                            <w:r w:rsidRPr="00C13168">
                              <w:rPr>
                                <w:rFonts w:asciiTheme="minorBidi" w:hAnsiTheme="minorBidi" w:cstheme="minorBidi"/>
                                <w:b/>
                                <w:bCs/>
                                <w:rtl/>
                                <w:lang w:bidi="he-IL"/>
                              </w:rPr>
                              <w:t>:</w:t>
                            </w:r>
                          </w:p>
                          <w:p w14:paraId="0A536684" w14:textId="77777777" w:rsidR="00403776" w:rsidRDefault="00403776" w:rsidP="00403776"/>
                          <w:p w14:paraId="3C9083F6" w14:textId="77777777" w:rsidR="00403776" w:rsidRDefault="00403776" w:rsidP="00403776">
                            <w:pPr>
                              <w:rPr>
                                <w:rFonts w:asciiTheme="minorBidi" w:hAnsiTheme="minorBidi" w:cstheme="minorBidi"/>
                                <w:b/>
                                <w:bCs/>
                                <w:rtl/>
                                <w:lang w:bidi="he-IL"/>
                              </w:rPr>
                            </w:pPr>
                            <w:r>
                              <w:rPr>
                                <w:rFonts w:asciiTheme="minorBidi" w:hAnsiTheme="minorBidi" w:cstheme="minorBidi" w:hint="cs"/>
                                <w:b/>
                                <w:bCs/>
                                <w:rtl/>
                                <w:lang w:bidi="he-IL"/>
                              </w:rPr>
                              <w:t>תמיכה עבור</w:t>
                            </w:r>
                          </w:p>
                          <w:p w14:paraId="0F233C14"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עיוורי צבעים</w:t>
                            </w:r>
                            <w:r w:rsidRPr="00C13168">
                              <w:rPr>
                                <w:rFonts w:asciiTheme="minorBidi" w:hAnsiTheme="minorBidi" w:cstheme="minorBidi"/>
                                <w:b/>
                                <w:bCs/>
                                <w:rtl/>
                                <w:lang w:bidi="he-IL"/>
                              </w:rPr>
                              <w:t>:</w:t>
                            </w:r>
                          </w:p>
                          <w:p w14:paraId="55C47839" w14:textId="77777777" w:rsidR="00403776" w:rsidRDefault="00403776" w:rsidP="00403776"/>
                          <w:p w14:paraId="6D44FBF2" w14:textId="77777777" w:rsidR="00403776" w:rsidRDefault="00403776" w:rsidP="00403776">
                            <w:pPr>
                              <w:rPr>
                                <w:rFonts w:asciiTheme="minorBidi" w:hAnsiTheme="minorBidi" w:cstheme="minorBidi"/>
                                <w:b/>
                                <w:bCs/>
                                <w:rtl/>
                                <w:lang w:bidi="he-IL"/>
                              </w:rPr>
                            </w:pPr>
                            <w:r>
                              <w:rPr>
                                <w:rFonts w:asciiTheme="minorBidi" w:hAnsiTheme="minorBidi" w:cstheme="minorBidi" w:hint="cs"/>
                                <w:b/>
                                <w:bCs/>
                                <w:rtl/>
                                <w:lang w:bidi="he-IL"/>
                              </w:rPr>
                              <w:t>תמיכה עבור</w:t>
                            </w:r>
                          </w:p>
                          <w:p w14:paraId="0A825992"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עיוורי צבעים</w:t>
                            </w:r>
                            <w:r w:rsidRPr="00C13168">
                              <w:rPr>
                                <w:rFonts w:asciiTheme="minorBidi" w:hAnsiTheme="minorBidi" w:cstheme="minorBidi"/>
                                <w:b/>
                                <w:bCs/>
                                <w:rtl/>
                                <w:lang w:bidi="he-IL"/>
                              </w:rPr>
                              <w:t>:</w:t>
                            </w:r>
                          </w:p>
                          <w:p w14:paraId="45B2E3D2" w14:textId="77777777" w:rsidR="00403776" w:rsidRDefault="00403776" w:rsidP="00403776"/>
                          <w:p w14:paraId="7ADAC873" w14:textId="77777777" w:rsidR="00403776" w:rsidRDefault="00403776" w:rsidP="00403776">
                            <w:pPr>
                              <w:rPr>
                                <w:rFonts w:asciiTheme="minorBidi" w:hAnsiTheme="minorBidi" w:cstheme="minorBidi"/>
                                <w:b/>
                                <w:bCs/>
                                <w:rtl/>
                                <w:lang w:bidi="he-IL"/>
                              </w:rPr>
                            </w:pPr>
                            <w:r>
                              <w:rPr>
                                <w:rFonts w:asciiTheme="minorBidi" w:hAnsiTheme="minorBidi" w:cstheme="minorBidi" w:hint="cs"/>
                                <w:b/>
                                <w:bCs/>
                                <w:rtl/>
                                <w:lang w:bidi="he-IL"/>
                              </w:rPr>
                              <w:t>תמיכה עבור</w:t>
                            </w:r>
                          </w:p>
                          <w:p w14:paraId="3648E9D3"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עיוורי צבעים</w:t>
                            </w:r>
                            <w:r w:rsidRPr="00C13168">
                              <w:rPr>
                                <w:rFonts w:asciiTheme="minorBidi" w:hAnsiTheme="minorBidi" w:cstheme="minorBidi"/>
                                <w:b/>
                                <w:bCs/>
                                <w:rtl/>
                                <w:lang w:bidi="he-IL"/>
                              </w:rPr>
                              <w:t>:</w:t>
                            </w:r>
                          </w:p>
                          <w:p w14:paraId="263F1BD8" w14:textId="77777777" w:rsidR="00403776" w:rsidRDefault="00403776" w:rsidP="00403776"/>
                          <w:p w14:paraId="5E1BFF4A" w14:textId="77777777" w:rsidR="00403776" w:rsidRDefault="00403776" w:rsidP="00403776">
                            <w:pPr>
                              <w:rPr>
                                <w:rFonts w:asciiTheme="minorBidi" w:hAnsiTheme="minorBidi" w:cstheme="minorBidi"/>
                                <w:b/>
                                <w:bCs/>
                                <w:rtl/>
                                <w:lang w:bidi="he-IL"/>
                              </w:rPr>
                            </w:pPr>
                            <w:r>
                              <w:rPr>
                                <w:rFonts w:asciiTheme="minorBidi" w:hAnsiTheme="minorBidi" w:cstheme="minorBidi" w:hint="cs"/>
                                <w:b/>
                                <w:bCs/>
                                <w:rtl/>
                                <w:lang w:bidi="he-IL"/>
                              </w:rPr>
                              <w:t>תמיכה עבור</w:t>
                            </w:r>
                          </w:p>
                          <w:p w14:paraId="731DA135"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עיוורי צבעים</w:t>
                            </w:r>
                            <w:r w:rsidRPr="00C13168">
                              <w:rPr>
                                <w:rFonts w:asciiTheme="minorBidi" w:hAnsiTheme="minorBidi" w:cstheme="minorBidi"/>
                                <w:b/>
                                <w:bCs/>
                                <w:rtl/>
                                <w:lang w:bidi="he-IL"/>
                              </w:rPr>
                              <w:t>:</w:t>
                            </w:r>
                          </w:p>
                          <w:p w14:paraId="52BE5A99" w14:textId="77777777" w:rsidR="00403776" w:rsidRDefault="00403776" w:rsidP="00403776"/>
                          <w:p w14:paraId="6BA69298" w14:textId="77777777" w:rsidR="00403776" w:rsidRDefault="00403776" w:rsidP="00403776">
                            <w:pPr>
                              <w:rPr>
                                <w:rFonts w:asciiTheme="minorBidi" w:hAnsiTheme="minorBidi" w:cstheme="minorBidi"/>
                                <w:b/>
                                <w:bCs/>
                                <w:rtl/>
                                <w:lang w:bidi="he-IL"/>
                              </w:rPr>
                            </w:pPr>
                            <w:r>
                              <w:rPr>
                                <w:rFonts w:asciiTheme="minorBidi" w:hAnsiTheme="minorBidi" w:cstheme="minorBidi" w:hint="cs"/>
                                <w:b/>
                                <w:bCs/>
                                <w:rtl/>
                                <w:lang w:bidi="he-IL"/>
                              </w:rPr>
                              <w:t>תמיכה עבור</w:t>
                            </w:r>
                          </w:p>
                          <w:p w14:paraId="7052CA73"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עיוורי צבעים</w:t>
                            </w:r>
                            <w:r w:rsidRPr="00C13168">
                              <w:rPr>
                                <w:rFonts w:asciiTheme="minorBidi" w:hAnsiTheme="minorBidi" w:cstheme="minorBidi"/>
                                <w:b/>
                                <w:bCs/>
                                <w:rtl/>
                                <w:lang w:bidi="he-IL"/>
                              </w:rPr>
                              <w:t>:</w:t>
                            </w:r>
                          </w:p>
                          <w:p w14:paraId="332D9A16" w14:textId="77777777" w:rsidR="00403776" w:rsidRDefault="00403776" w:rsidP="00403776"/>
                          <w:p w14:paraId="777CFEA7" w14:textId="77777777" w:rsidR="00403776" w:rsidRDefault="00403776" w:rsidP="00403776">
                            <w:pPr>
                              <w:rPr>
                                <w:rFonts w:asciiTheme="minorBidi" w:hAnsiTheme="minorBidi" w:cstheme="minorBidi"/>
                                <w:b/>
                                <w:bCs/>
                                <w:rtl/>
                                <w:lang w:bidi="he-IL"/>
                              </w:rPr>
                            </w:pPr>
                            <w:r>
                              <w:rPr>
                                <w:rFonts w:asciiTheme="minorBidi" w:hAnsiTheme="minorBidi" w:cstheme="minorBidi" w:hint="cs"/>
                                <w:b/>
                                <w:bCs/>
                                <w:rtl/>
                                <w:lang w:bidi="he-IL"/>
                              </w:rPr>
                              <w:t>תמיכה עבור</w:t>
                            </w:r>
                          </w:p>
                          <w:p w14:paraId="11424382"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עיוורי צבעים</w:t>
                            </w:r>
                            <w:r w:rsidRPr="00C13168">
                              <w:rPr>
                                <w:rFonts w:asciiTheme="minorBidi" w:hAnsiTheme="minorBidi" w:cstheme="minorBidi"/>
                                <w:b/>
                                <w:bCs/>
                                <w:rtl/>
                                <w:lang w:bidi="he-IL"/>
                              </w:rPr>
                              <w:t>:</w:t>
                            </w:r>
                          </w:p>
                          <w:p w14:paraId="36248900" w14:textId="77777777" w:rsidR="00403776" w:rsidRDefault="00403776" w:rsidP="00403776"/>
                          <w:p w14:paraId="32A89660" w14:textId="77777777" w:rsidR="00403776" w:rsidRDefault="00403776" w:rsidP="00403776">
                            <w:pPr>
                              <w:rPr>
                                <w:rFonts w:asciiTheme="minorBidi" w:hAnsiTheme="minorBidi" w:cstheme="minorBidi"/>
                                <w:b/>
                                <w:bCs/>
                                <w:rtl/>
                                <w:lang w:bidi="he-IL"/>
                              </w:rPr>
                            </w:pPr>
                            <w:r>
                              <w:rPr>
                                <w:rFonts w:asciiTheme="minorBidi" w:hAnsiTheme="minorBidi" w:cstheme="minorBidi" w:hint="cs"/>
                                <w:b/>
                                <w:bCs/>
                                <w:rtl/>
                                <w:lang w:bidi="he-IL"/>
                              </w:rPr>
                              <w:t>תמיכה עבור</w:t>
                            </w:r>
                          </w:p>
                          <w:p w14:paraId="089D9E65"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עיוורי צבעים</w:t>
                            </w:r>
                            <w:r w:rsidRPr="00C13168">
                              <w:rPr>
                                <w:rFonts w:asciiTheme="minorBidi" w:hAnsiTheme="minorBidi" w:cstheme="minorBidi"/>
                                <w:b/>
                                <w:bCs/>
                                <w:rtl/>
                                <w:lang w:bidi="he-IL"/>
                              </w:rPr>
                              <w:t>:</w:t>
                            </w:r>
                          </w:p>
                          <w:p w14:paraId="21D2410A" w14:textId="77777777" w:rsidR="00403776" w:rsidRDefault="00403776" w:rsidP="00403776"/>
                          <w:p w14:paraId="1A15E6E4" w14:textId="77777777" w:rsidR="00403776" w:rsidRDefault="00403776" w:rsidP="00403776">
                            <w:pPr>
                              <w:rPr>
                                <w:rFonts w:asciiTheme="minorBidi" w:hAnsiTheme="minorBidi" w:cstheme="minorBidi"/>
                                <w:b/>
                                <w:bCs/>
                                <w:rtl/>
                                <w:lang w:bidi="he-IL"/>
                              </w:rPr>
                            </w:pPr>
                            <w:r>
                              <w:rPr>
                                <w:rFonts w:asciiTheme="minorBidi" w:hAnsiTheme="minorBidi" w:cstheme="minorBidi" w:hint="cs"/>
                                <w:b/>
                                <w:bCs/>
                                <w:rtl/>
                                <w:lang w:bidi="he-IL"/>
                              </w:rPr>
                              <w:t>תמיכה עבור</w:t>
                            </w:r>
                          </w:p>
                          <w:p w14:paraId="55476C87"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עיוורי צבעים</w:t>
                            </w:r>
                            <w:r w:rsidRPr="00C13168">
                              <w:rPr>
                                <w:rFonts w:asciiTheme="minorBidi" w:hAnsiTheme="minorBidi" w:cstheme="minorBidi"/>
                                <w:b/>
                                <w:bCs/>
                                <w:rtl/>
                                <w:lang w:bidi="he-IL"/>
                              </w:rPr>
                              <w:t>:</w:t>
                            </w:r>
                          </w:p>
                          <w:p w14:paraId="301B5D9F" w14:textId="77777777" w:rsidR="00403776" w:rsidRDefault="00403776" w:rsidP="00403776"/>
                          <w:p w14:paraId="24E369CA" w14:textId="77777777" w:rsidR="00403776" w:rsidRDefault="00403776" w:rsidP="00403776">
                            <w:pPr>
                              <w:rPr>
                                <w:rFonts w:asciiTheme="minorBidi" w:hAnsiTheme="minorBidi" w:cstheme="minorBidi"/>
                                <w:b/>
                                <w:bCs/>
                                <w:rtl/>
                                <w:lang w:bidi="he-IL"/>
                              </w:rPr>
                            </w:pPr>
                            <w:r>
                              <w:rPr>
                                <w:rFonts w:asciiTheme="minorBidi" w:hAnsiTheme="minorBidi" w:cstheme="minorBidi" w:hint="cs"/>
                                <w:b/>
                                <w:bCs/>
                                <w:rtl/>
                                <w:lang w:bidi="he-IL"/>
                              </w:rPr>
                              <w:t>תמיכה עבור</w:t>
                            </w:r>
                          </w:p>
                          <w:p w14:paraId="435E39BB"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עיוורי צבעים</w:t>
                            </w:r>
                            <w:r w:rsidRPr="00C13168">
                              <w:rPr>
                                <w:rFonts w:asciiTheme="minorBidi" w:hAnsiTheme="minorBidi" w:cstheme="minorBidi"/>
                                <w:b/>
                                <w:bCs/>
                                <w:rtl/>
                                <w:lang w:bidi="he-IL"/>
                              </w:rPr>
                              <w:t>:</w:t>
                            </w:r>
                          </w:p>
                          <w:p w14:paraId="10D9A27D" w14:textId="77777777" w:rsidR="00403776" w:rsidRDefault="00403776" w:rsidP="00403776"/>
                          <w:p w14:paraId="083B49F0" w14:textId="77777777" w:rsidR="00403776" w:rsidRDefault="00403776" w:rsidP="00403776">
                            <w:pPr>
                              <w:rPr>
                                <w:rFonts w:asciiTheme="minorBidi" w:hAnsiTheme="minorBidi" w:cstheme="minorBidi"/>
                                <w:b/>
                                <w:bCs/>
                                <w:rtl/>
                                <w:lang w:bidi="he-IL"/>
                              </w:rPr>
                            </w:pPr>
                            <w:r>
                              <w:rPr>
                                <w:rFonts w:asciiTheme="minorBidi" w:hAnsiTheme="minorBidi" w:cstheme="minorBidi" w:hint="cs"/>
                                <w:b/>
                                <w:bCs/>
                                <w:rtl/>
                                <w:lang w:bidi="he-IL"/>
                              </w:rPr>
                              <w:t>תמיכה עבור</w:t>
                            </w:r>
                          </w:p>
                          <w:p w14:paraId="65903C53"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עיוורי צבעים</w:t>
                            </w:r>
                            <w:r w:rsidRPr="00C13168">
                              <w:rPr>
                                <w:rFonts w:asciiTheme="minorBidi" w:hAnsiTheme="minorBidi" w:cstheme="minorBidi"/>
                                <w:b/>
                                <w:bCs/>
                                <w:rtl/>
                                <w:lang w:bidi="he-IL"/>
                              </w:rPr>
                              <w:t>:</w:t>
                            </w:r>
                          </w:p>
                          <w:p w14:paraId="69672892" w14:textId="77777777" w:rsidR="00403776" w:rsidRDefault="00403776" w:rsidP="00403776"/>
                          <w:p w14:paraId="358C62E0"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קיבוץ לפי קריטריון זמן ובחירת צבעים</w:t>
                            </w:r>
                            <w:r w:rsidRPr="00C13168">
                              <w:rPr>
                                <w:rFonts w:asciiTheme="minorBidi" w:hAnsiTheme="minorBidi" w:cstheme="minorBidi"/>
                                <w:b/>
                                <w:bCs/>
                                <w:rtl/>
                                <w:lang w:bidi="he-IL"/>
                              </w:rPr>
                              <w:t>:</w:t>
                            </w:r>
                          </w:p>
                          <w:p w14:paraId="65B9EC30" w14:textId="77777777" w:rsidR="00403776" w:rsidRDefault="00403776" w:rsidP="00403776"/>
                          <w:p w14:paraId="28A6CBD9"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קיבוץ לפי קריטריון זמן ובחירת צבעים</w:t>
                            </w:r>
                            <w:r w:rsidRPr="00C13168">
                              <w:rPr>
                                <w:rFonts w:asciiTheme="minorBidi" w:hAnsiTheme="minorBidi" w:cstheme="minorBidi"/>
                                <w:b/>
                                <w:bCs/>
                                <w:rtl/>
                                <w:lang w:bidi="he-IL"/>
                              </w:rPr>
                              <w:t>:</w:t>
                            </w:r>
                          </w:p>
                          <w:p w14:paraId="21E71894" w14:textId="77777777" w:rsidR="00403776" w:rsidRDefault="00403776" w:rsidP="00403776"/>
                          <w:p w14:paraId="39A6A9F3"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קיבוץ לפי קריטריון זמן ובחירת צבעים</w:t>
                            </w:r>
                            <w:r w:rsidRPr="00C13168">
                              <w:rPr>
                                <w:rFonts w:asciiTheme="minorBidi" w:hAnsiTheme="minorBidi" w:cstheme="minorBidi"/>
                                <w:b/>
                                <w:bCs/>
                                <w:rtl/>
                                <w:lang w:bidi="he-IL"/>
                              </w:rPr>
                              <w:t>:</w:t>
                            </w:r>
                          </w:p>
                          <w:p w14:paraId="49D2B45B" w14:textId="77777777" w:rsidR="00403776" w:rsidRDefault="00403776" w:rsidP="00403776"/>
                          <w:p w14:paraId="335DE22C"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קיבוץ לפי קריטריון זמן ובחירת צבעים</w:t>
                            </w:r>
                            <w:r w:rsidRPr="00C13168">
                              <w:rPr>
                                <w:rFonts w:asciiTheme="minorBidi" w:hAnsiTheme="minorBidi" w:cstheme="minorBidi"/>
                                <w:b/>
                                <w:bCs/>
                                <w:rtl/>
                                <w:lang w:bidi="he-IL"/>
                              </w:rPr>
                              <w:t>:</w:t>
                            </w:r>
                          </w:p>
                          <w:p w14:paraId="33BA8707" w14:textId="77777777" w:rsidR="00403776" w:rsidRDefault="00403776" w:rsidP="00403776"/>
                          <w:p w14:paraId="15DAF79B"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קיבוץ לפי קריטריון זמן ובחירת צבעים</w:t>
                            </w:r>
                            <w:r w:rsidRPr="00C13168">
                              <w:rPr>
                                <w:rFonts w:asciiTheme="minorBidi" w:hAnsiTheme="minorBidi" w:cstheme="minorBidi"/>
                                <w:b/>
                                <w:bCs/>
                                <w:rtl/>
                                <w:lang w:bidi="he-IL"/>
                              </w:rPr>
                              <w:t>:</w:t>
                            </w:r>
                          </w:p>
                          <w:p w14:paraId="0C59A38B" w14:textId="77777777" w:rsidR="00403776" w:rsidRDefault="00403776" w:rsidP="00403776"/>
                          <w:p w14:paraId="65E3C1BE"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קיבוץ לפי קריטריון זמן ובחירת צבעים</w:t>
                            </w:r>
                            <w:r w:rsidRPr="00C13168">
                              <w:rPr>
                                <w:rFonts w:asciiTheme="minorBidi" w:hAnsiTheme="minorBidi" w:cstheme="minorBidi"/>
                                <w:b/>
                                <w:bCs/>
                                <w:rtl/>
                                <w:lang w:bidi="he-IL"/>
                              </w:rPr>
                              <w:t>:</w:t>
                            </w:r>
                          </w:p>
                          <w:p w14:paraId="6D8C8357" w14:textId="77777777" w:rsidR="00403776" w:rsidRDefault="00403776" w:rsidP="00403776"/>
                          <w:p w14:paraId="4297A155"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קיבוץ לפי קריטריון זמן ובחירת צבעים</w:t>
                            </w:r>
                            <w:r w:rsidRPr="00C13168">
                              <w:rPr>
                                <w:rFonts w:asciiTheme="minorBidi" w:hAnsiTheme="minorBidi" w:cstheme="minorBidi"/>
                                <w:b/>
                                <w:bCs/>
                                <w:rtl/>
                                <w:lang w:bidi="he-IL"/>
                              </w:rPr>
                              <w:t>:</w:t>
                            </w:r>
                          </w:p>
                          <w:p w14:paraId="4E15161D" w14:textId="77777777" w:rsidR="00403776" w:rsidRDefault="00403776" w:rsidP="00403776"/>
                          <w:p w14:paraId="19FE4761"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קיבוץ לפי קריטריון זמן ובחירת צבעים</w:t>
                            </w:r>
                            <w:r w:rsidRPr="00C13168">
                              <w:rPr>
                                <w:rFonts w:asciiTheme="minorBidi" w:hAnsiTheme="minorBidi" w:cstheme="minorBidi"/>
                                <w:b/>
                                <w:bCs/>
                                <w:rtl/>
                                <w:lang w:bidi="he-IL"/>
                              </w:rPr>
                              <w:t>:</w:t>
                            </w:r>
                          </w:p>
                          <w:p w14:paraId="4B051CD8" w14:textId="77777777" w:rsidR="00403776" w:rsidRDefault="00403776" w:rsidP="00403776"/>
                          <w:p w14:paraId="1E3064AF"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קיבוץ לפי קריטריון זמן ובחירת צבעים</w:t>
                            </w:r>
                            <w:r w:rsidRPr="00C13168">
                              <w:rPr>
                                <w:rFonts w:asciiTheme="minorBidi" w:hAnsiTheme="minorBidi" w:cstheme="minorBidi"/>
                                <w:b/>
                                <w:bCs/>
                                <w:rtl/>
                                <w:lang w:bidi="he-IL"/>
                              </w:rPr>
                              <w:t>:</w:t>
                            </w:r>
                          </w:p>
                          <w:p w14:paraId="41935BBA" w14:textId="77777777" w:rsidR="00403776" w:rsidRDefault="00403776" w:rsidP="00403776"/>
                          <w:p w14:paraId="4D32B35B"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קיבוץ לפי קריטריון זמן ובחירת צבעים</w:t>
                            </w:r>
                            <w:r w:rsidRPr="00C13168">
                              <w:rPr>
                                <w:rFonts w:asciiTheme="minorBidi" w:hAnsiTheme="minorBidi" w:cstheme="minorBidi"/>
                                <w:b/>
                                <w:bCs/>
                                <w:rtl/>
                                <w:lang w:bidi="he-IL"/>
                              </w:rPr>
                              <w:t>:</w:t>
                            </w:r>
                          </w:p>
                          <w:p w14:paraId="2D177A29" w14:textId="77777777" w:rsidR="00403776" w:rsidRDefault="00403776" w:rsidP="00403776"/>
                          <w:p w14:paraId="78B63109"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קיבוץ לפי קריטריון זמן ובחירת צבעים</w:t>
                            </w:r>
                            <w:r w:rsidRPr="00C13168">
                              <w:rPr>
                                <w:rFonts w:asciiTheme="minorBidi" w:hAnsiTheme="minorBidi" w:cstheme="minorBidi"/>
                                <w:b/>
                                <w:bCs/>
                                <w:rtl/>
                                <w:lang w:bidi="he-IL"/>
                              </w:rPr>
                              <w:t>:</w:t>
                            </w:r>
                          </w:p>
                          <w:p w14:paraId="008424AE" w14:textId="77777777" w:rsidR="00403776" w:rsidRDefault="00403776" w:rsidP="00403776"/>
                          <w:p w14:paraId="687FC4CE"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קיבוץ לפי קריטריון זמן ובחירת צבעים</w:t>
                            </w:r>
                            <w:r w:rsidRPr="00C13168">
                              <w:rPr>
                                <w:rFonts w:asciiTheme="minorBidi" w:hAnsiTheme="minorBidi" w:cstheme="minorBidi"/>
                                <w:b/>
                                <w:bCs/>
                                <w:rtl/>
                                <w:lang w:bidi="he-IL"/>
                              </w:rPr>
                              <w:t>:</w:t>
                            </w:r>
                          </w:p>
                          <w:p w14:paraId="08AE0961" w14:textId="77777777" w:rsidR="00403776" w:rsidRDefault="00403776" w:rsidP="00403776"/>
                          <w:p w14:paraId="17AA7474"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קיבוץ לפי קריטריון זמן ובחירת צבעים</w:t>
                            </w:r>
                            <w:r w:rsidRPr="00C13168">
                              <w:rPr>
                                <w:rFonts w:asciiTheme="minorBidi" w:hAnsiTheme="minorBidi" w:cstheme="minorBidi"/>
                                <w:b/>
                                <w:bCs/>
                                <w:rtl/>
                                <w:lang w:bidi="he-IL"/>
                              </w:rPr>
                              <w:t>:</w:t>
                            </w:r>
                          </w:p>
                          <w:p w14:paraId="0142520C" w14:textId="77777777" w:rsidR="00403776" w:rsidRDefault="00403776" w:rsidP="00403776"/>
                          <w:p w14:paraId="685249E8"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קיבוץ לפי קריטריון זמן ובחירת צבעים</w:t>
                            </w:r>
                            <w:r w:rsidRPr="00C13168">
                              <w:rPr>
                                <w:rFonts w:asciiTheme="minorBidi" w:hAnsiTheme="minorBidi" w:cstheme="minorBidi"/>
                                <w:b/>
                                <w:bCs/>
                                <w:rtl/>
                                <w:lang w:bidi="he-IL"/>
                              </w:rPr>
                              <w:t>:</w:t>
                            </w:r>
                          </w:p>
                          <w:p w14:paraId="37EA4849" w14:textId="77777777" w:rsidR="00403776" w:rsidRDefault="00403776" w:rsidP="00403776"/>
                          <w:p w14:paraId="31E3F941"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קיבוץ לפי קריטריון זמן ובחירת צבעים</w:t>
                            </w:r>
                            <w:r w:rsidRPr="00C13168">
                              <w:rPr>
                                <w:rFonts w:asciiTheme="minorBidi" w:hAnsiTheme="minorBidi" w:cstheme="minorBidi"/>
                                <w:b/>
                                <w:bCs/>
                                <w:rtl/>
                                <w:lang w:bidi="he-IL"/>
                              </w:rPr>
                              <w:t>:</w:t>
                            </w:r>
                          </w:p>
                          <w:p w14:paraId="11DDF933" w14:textId="77777777" w:rsidR="00403776" w:rsidRDefault="00403776" w:rsidP="00403776"/>
                          <w:p w14:paraId="0BADD10D"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קיבוץ לפי קריטריון זמן ובחירת צבעים</w:t>
                            </w:r>
                            <w:r w:rsidRPr="00C13168">
                              <w:rPr>
                                <w:rFonts w:asciiTheme="minorBidi" w:hAnsiTheme="minorBidi" w:cstheme="minorBidi"/>
                                <w:b/>
                                <w:bCs/>
                                <w:rtl/>
                                <w:lang w:bidi="he-IL"/>
                              </w:rPr>
                              <w:t>:</w:t>
                            </w:r>
                          </w:p>
                          <w:p w14:paraId="2639AA0E" w14:textId="77777777" w:rsidR="00403776" w:rsidRDefault="00403776" w:rsidP="00403776"/>
                          <w:p w14:paraId="0D3D95C2"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לפי קריטריון זמן ובחירת צבעים</w:t>
                            </w:r>
                            <w:r w:rsidRPr="00C13168">
                              <w:rPr>
                                <w:rFonts w:asciiTheme="minorBidi" w:hAnsiTheme="minorBidi" w:cstheme="minorBidi"/>
                                <w:b/>
                                <w:bCs/>
                                <w:rtl/>
                                <w:lang w:bidi="he-IL"/>
                              </w:rPr>
                              <w:t>:</w:t>
                            </w:r>
                          </w:p>
                          <w:p w14:paraId="0EA6EF93" w14:textId="77777777" w:rsidR="00403776" w:rsidRDefault="00403776" w:rsidP="00403776"/>
                          <w:p w14:paraId="35418171"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קיבוץ לפי קריטריון זמן ובחירת צבעים</w:t>
                            </w:r>
                            <w:r w:rsidRPr="00C13168">
                              <w:rPr>
                                <w:rFonts w:asciiTheme="minorBidi" w:hAnsiTheme="minorBidi" w:cstheme="minorBidi"/>
                                <w:b/>
                                <w:bCs/>
                                <w:rtl/>
                                <w:lang w:bidi="he-IL"/>
                              </w:rPr>
                              <w:t>:</w:t>
                            </w:r>
                          </w:p>
                          <w:p w14:paraId="2D0F97E1" w14:textId="77777777" w:rsidR="00403776" w:rsidRDefault="00403776" w:rsidP="00403776"/>
                          <w:p w14:paraId="4A4265AF"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האנימציה בהתחלה</w:t>
                            </w:r>
                            <w:r w:rsidRPr="00C13168">
                              <w:rPr>
                                <w:rFonts w:asciiTheme="minorBidi" w:hAnsiTheme="minorBidi" w:cstheme="minorBidi"/>
                                <w:b/>
                                <w:bCs/>
                                <w:rtl/>
                                <w:lang w:bidi="he-IL"/>
                              </w:rPr>
                              <w:t>:</w:t>
                            </w:r>
                          </w:p>
                          <w:p w14:paraId="7043C755" w14:textId="77777777" w:rsidR="00403776" w:rsidRDefault="00403776" w:rsidP="00403776"/>
                          <w:p w14:paraId="73430322"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האנימציה בהתחלה</w:t>
                            </w:r>
                            <w:r w:rsidRPr="00C13168">
                              <w:rPr>
                                <w:rFonts w:asciiTheme="minorBidi" w:hAnsiTheme="minorBidi" w:cstheme="minorBidi"/>
                                <w:b/>
                                <w:bCs/>
                                <w:rtl/>
                                <w:lang w:bidi="he-IL"/>
                              </w:rPr>
                              <w:t>:</w:t>
                            </w:r>
                          </w:p>
                          <w:p w14:paraId="6CDC27E9" w14:textId="77777777" w:rsidR="00403776" w:rsidRDefault="00403776" w:rsidP="00403776"/>
                          <w:p w14:paraId="54F3F986"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על נקודה מסוימת:</w:t>
                            </w:r>
                          </w:p>
                          <w:p w14:paraId="2EB86877" w14:textId="77777777" w:rsidR="00403776" w:rsidRDefault="00403776" w:rsidP="00403776"/>
                          <w:p w14:paraId="738C6E73"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כששמים את העכבר מעל נקודה מסוימת:</w:t>
                            </w:r>
                          </w:p>
                          <w:p w14:paraId="6D762E15" w14:textId="77777777" w:rsidR="00403776" w:rsidRDefault="00403776" w:rsidP="00403776"/>
                          <w:p w14:paraId="69D2C2A7"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כששמים את הקיבוץ לפי קריטריון זמן ובחירת צבעים</w:t>
                            </w:r>
                            <w:r w:rsidRPr="00C13168">
                              <w:rPr>
                                <w:rFonts w:asciiTheme="minorBidi" w:hAnsiTheme="minorBidi" w:cstheme="minorBidi"/>
                                <w:b/>
                                <w:bCs/>
                                <w:rtl/>
                                <w:lang w:bidi="he-IL"/>
                              </w:rPr>
                              <w:t>:</w:t>
                            </w:r>
                          </w:p>
                          <w:p w14:paraId="55827794" w14:textId="77777777" w:rsidR="00403776" w:rsidRDefault="00403776" w:rsidP="00403776"/>
                          <w:p w14:paraId="09324CB9"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קיבוץ לפי קריטריון זמן ובחירת צבעים</w:t>
                            </w:r>
                            <w:r w:rsidRPr="00C13168">
                              <w:rPr>
                                <w:rFonts w:asciiTheme="minorBidi" w:hAnsiTheme="minorBidi" w:cstheme="minorBidi"/>
                                <w:b/>
                                <w:bCs/>
                                <w:rtl/>
                                <w:lang w:bidi="he-IL"/>
                              </w:rPr>
                              <w:t>:</w:t>
                            </w:r>
                          </w:p>
                          <w:p w14:paraId="69B61485" w14:textId="77777777" w:rsidR="00403776" w:rsidRDefault="00403776" w:rsidP="00403776"/>
                          <w:p w14:paraId="093E1ED1"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האנימציה בהתחלה</w:t>
                            </w:r>
                            <w:r w:rsidRPr="00C13168">
                              <w:rPr>
                                <w:rFonts w:asciiTheme="minorBidi" w:hAnsiTheme="minorBidi" w:cstheme="minorBidi"/>
                                <w:b/>
                                <w:bCs/>
                                <w:rtl/>
                                <w:lang w:bidi="he-IL"/>
                              </w:rPr>
                              <w:t>:</w:t>
                            </w:r>
                          </w:p>
                          <w:p w14:paraId="2F30EC01" w14:textId="77777777" w:rsidR="00403776" w:rsidRDefault="00403776" w:rsidP="00403776"/>
                          <w:p w14:paraId="02DA9F0F"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האנימציה בהתחלה</w:t>
                            </w:r>
                            <w:r w:rsidRPr="00C13168">
                              <w:rPr>
                                <w:rFonts w:asciiTheme="minorBidi" w:hAnsiTheme="minorBidi" w:cstheme="minorBidi"/>
                                <w:b/>
                                <w:bCs/>
                                <w:rtl/>
                                <w:lang w:bidi="he-IL"/>
                              </w:rPr>
                              <w:t>:</w:t>
                            </w:r>
                          </w:p>
                          <w:p w14:paraId="1814BADF" w14:textId="77777777" w:rsidR="00403776" w:rsidRDefault="00403776" w:rsidP="00403776"/>
                          <w:p w14:paraId="6E51CE3C"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על נקודה מסוימת:</w:t>
                            </w:r>
                          </w:p>
                          <w:p w14:paraId="5361C0BE" w14:textId="77777777" w:rsidR="00403776" w:rsidRDefault="00403776" w:rsidP="00403776"/>
                          <w:p w14:paraId="682C170E"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כששמים את העכבר מעל נקודה מסוימת:</w:t>
                            </w:r>
                          </w:p>
                          <w:p w14:paraId="7E7D72B6" w14:textId="77777777" w:rsidR="00403776" w:rsidRDefault="00403776" w:rsidP="00403776"/>
                          <w:p w14:paraId="2DA6AF46"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כששמים את הקיבוץ לפי קריטריון זמן ובחירת צבעים</w:t>
                            </w:r>
                            <w:r w:rsidRPr="00C13168">
                              <w:rPr>
                                <w:rFonts w:asciiTheme="minorBidi" w:hAnsiTheme="minorBidi" w:cstheme="minorBidi"/>
                                <w:b/>
                                <w:bCs/>
                                <w:rtl/>
                                <w:lang w:bidi="he-IL"/>
                              </w:rPr>
                              <w:t>:</w:t>
                            </w:r>
                          </w:p>
                          <w:p w14:paraId="6E9ECD58" w14:textId="77777777" w:rsidR="00403776" w:rsidRDefault="00403776" w:rsidP="00403776"/>
                          <w:p w14:paraId="5D389CA8"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קיבוץ לפי קריטריון זמן ובחירת צבעים</w:t>
                            </w:r>
                            <w:r w:rsidRPr="00C13168">
                              <w:rPr>
                                <w:rFonts w:asciiTheme="minorBidi" w:hAnsiTheme="minorBidi" w:cstheme="minorBidi"/>
                                <w:b/>
                                <w:bCs/>
                                <w:rtl/>
                                <w:lang w:bidi="he-IL"/>
                              </w:rPr>
                              <w:t>:</w:t>
                            </w:r>
                          </w:p>
                          <w:p w14:paraId="5FDEC441" w14:textId="77777777" w:rsidR="00403776" w:rsidRDefault="00403776" w:rsidP="00403776"/>
                          <w:p w14:paraId="001BC8AF"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האנימציה בהתחלה</w:t>
                            </w:r>
                            <w:r w:rsidRPr="00C13168">
                              <w:rPr>
                                <w:rFonts w:asciiTheme="minorBidi" w:hAnsiTheme="minorBidi" w:cstheme="minorBidi"/>
                                <w:b/>
                                <w:bCs/>
                                <w:rtl/>
                                <w:lang w:bidi="he-IL"/>
                              </w:rPr>
                              <w:t>:</w:t>
                            </w:r>
                          </w:p>
                          <w:p w14:paraId="44EE9799" w14:textId="77777777" w:rsidR="00403776" w:rsidRDefault="00403776" w:rsidP="00403776"/>
                          <w:p w14:paraId="103AA101"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האנימציה בהתחלה</w:t>
                            </w:r>
                            <w:r w:rsidRPr="00C13168">
                              <w:rPr>
                                <w:rFonts w:asciiTheme="minorBidi" w:hAnsiTheme="minorBidi" w:cstheme="minorBidi"/>
                                <w:b/>
                                <w:bCs/>
                                <w:rtl/>
                                <w:lang w:bidi="he-IL"/>
                              </w:rPr>
                              <w:t>:</w:t>
                            </w:r>
                          </w:p>
                          <w:p w14:paraId="343F4BC0" w14:textId="77777777" w:rsidR="00403776" w:rsidRDefault="00403776" w:rsidP="00403776"/>
                          <w:p w14:paraId="7B49DAEA"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על נקודה מסוימת:</w:t>
                            </w:r>
                          </w:p>
                          <w:p w14:paraId="5B603EDD" w14:textId="77777777" w:rsidR="00403776" w:rsidRDefault="00403776" w:rsidP="00403776"/>
                          <w:p w14:paraId="165887DE"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כששמים את העכבר מעל נקודה מסוימת:</w:t>
                            </w:r>
                          </w:p>
                          <w:p w14:paraId="5D61127C" w14:textId="77777777" w:rsidR="00403776" w:rsidRDefault="00403776" w:rsidP="00403776"/>
                          <w:p w14:paraId="700EF9C8"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כששמים את הקיבוץ לפי קריטריון זמן ובחירת צבעים</w:t>
                            </w:r>
                            <w:r w:rsidRPr="00C13168">
                              <w:rPr>
                                <w:rFonts w:asciiTheme="minorBidi" w:hAnsiTheme="minorBidi" w:cstheme="minorBidi"/>
                                <w:b/>
                                <w:bCs/>
                                <w:rtl/>
                                <w:lang w:bidi="he-IL"/>
                              </w:rPr>
                              <w:t>:</w:t>
                            </w:r>
                          </w:p>
                          <w:p w14:paraId="09916C97" w14:textId="77777777" w:rsidR="00403776" w:rsidRDefault="00403776" w:rsidP="00403776"/>
                          <w:p w14:paraId="2AFF84F2"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קיבוץ לפי קריטריון זמן ובחירת צבעים</w:t>
                            </w:r>
                            <w:r w:rsidRPr="00C13168">
                              <w:rPr>
                                <w:rFonts w:asciiTheme="minorBidi" w:hAnsiTheme="minorBidi" w:cstheme="minorBidi"/>
                                <w:b/>
                                <w:bCs/>
                                <w:rtl/>
                                <w:lang w:bidi="he-IL"/>
                              </w:rPr>
                              <w:t>:</w:t>
                            </w:r>
                          </w:p>
                          <w:p w14:paraId="279BF236" w14:textId="77777777" w:rsidR="00403776" w:rsidRDefault="00403776" w:rsidP="00403776"/>
                          <w:p w14:paraId="24A7C13C"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האנימציה בהתחלה</w:t>
                            </w:r>
                            <w:r w:rsidRPr="00C13168">
                              <w:rPr>
                                <w:rFonts w:asciiTheme="minorBidi" w:hAnsiTheme="minorBidi" w:cstheme="minorBidi"/>
                                <w:b/>
                                <w:bCs/>
                                <w:rtl/>
                                <w:lang w:bidi="he-IL"/>
                              </w:rPr>
                              <w:t>:</w:t>
                            </w:r>
                          </w:p>
                          <w:p w14:paraId="52ACD670" w14:textId="77777777" w:rsidR="00403776" w:rsidRDefault="00403776" w:rsidP="00403776"/>
                          <w:p w14:paraId="4BAB7701"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האנימציה בהתחלה</w:t>
                            </w:r>
                            <w:r w:rsidRPr="00C13168">
                              <w:rPr>
                                <w:rFonts w:asciiTheme="minorBidi" w:hAnsiTheme="minorBidi" w:cstheme="minorBidi"/>
                                <w:b/>
                                <w:bCs/>
                                <w:rtl/>
                                <w:lang w:bidi="he-IL"/>
                              </w:rPr>
                              <w:t>:</w:t>
                            </w:r>
                          </w:p>
                          <w:p w14:paraId="0C0145EC" w14:textId="77777777" w:rsidR="00403776" w:rsidRDefault="00403776" w:rsidP="00403776"/>
                          <w:p w14:paraId="27E41912"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על נקודה מסוימת:</w:t>
                            </w:r>
                          </w:p>
                          <w:p w14:paraId="74A29310" w14:textId="77777777" w:rsidR="00403776" w:rsidRDefault="00403776" w:rsidP="00403776"/>
                          <w:p w14:paraId="1BF0D09D"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כששמים את העכבר מעל נקודה מסוימת:</w:t>
                            </w:r>
                          </w:p>
                          <w:p w14:paraId="007FDDFF" w14:textId="77777777" w:rsidR="00403776" w:rsidRDefault="00403776" w:rsidP="00403776"/>
                          <w:p w14:paraId="447433A3"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כששמים את הקיבוץ לפי קריטריון זמן ובחירת צבעים</w:t>
                            </w:r>
                            <w:r w:rsidRPr="00C13168">
                              <w:rPr>
                                <w:rFonts w:asciiTheme="minorBidi" w:hAnsiTheme="minorBidi" w:cstheme="minorBidi"/>
                                <w:b/>
                                <w:bCs/>
                                <w:rtl/>
                                <w:lang w:bidi="he-IL"/>
                              </w:rPr>
                              <w:t>:</w:t>
                            </w:r>
                          </w:p>
                          <w:p w14:paraId="38EDD04E" w14:textId="77777777" w:rsidR="00403776" w:rsidRDefault="00403776" w:rsidP="00403776"/>
                          <w:p w14:paraId="165D0858"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קיבוץ לפי קריטריון זמן ובחירת צבעים</w:t>
                            </w:r>
                            <w:r w:rsidRPr="00C13168">
                              <w:rPr>
                                <w:rFonts w:asciiTheme="minorBidi" w:hAnsiTheme="minorBidi" w:cstheme="minorBidi"/>
                                <w:b/>
                                <w:bCs/>
                                <w:rtl/>
                                <w:lang w:bidi="he-IL"/>
                              </w:rPr>
                              <w:t>:</w:t>
                            </w:r>
                          </w:p>
                          <w:p w14:paraId="0A15E0CD" w14:textId="77777777" w:rsidR="00403776" w:rsidRDefault="00403776" w:rsidP="00403776"/>
                          <w:p w14:paraId="045DE13B"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האנימציה בהתחלה</w:t>
                            </w:r>
                            <w:r w:rsidRPr="00C13168">
                              <w:rPr>
                                <w:rFonts w:asciiTheme="minorBidi" w:hAnsiTheme="minorBidi" w:cstheme="minorBidi"/>
                                <w:b/>
                                <w:bCs/>
                                <w:rtl/>
                                <w:lang w:bidi="he-IL"/>
                              </w:rPr>
                              <w:t>:</w:t>
                            </w:r>
                          </w:p>
                          <w:p w14:paraId="20965639" w14:textId="77777777" w:rsidR="00403776" w:rsidRDefault="00403776" w:rsidP="00403776"/>
                          <w:p w14:paraId="42768E9E"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האנימציה בהתחלה</w:t>
                            </w:r>
                            <w:r w:rsidRPr="00C13168">
                              <w:rPr>
                                <w:rFonts w:asciiTheme="minorBidi" w:hAnsiTheme="minorBidi" w:cstheme="minorBidi"/>
                                <w:b/>
                                <w:bCs/>
                                <w:rtl/>
                                <w:lang w:bidi="he-IL"/>
                              </w:rPr>
                              <w:t>:</w:t>
                            </w:r>
                          </w:p>
                          <w:p w14:paraId="594A08EE" w14:textId="77777777" w:rsidR="00403776" w:rsidRDefault="00403776" w:rsidP="00403776"/>
                          <w:p w14:paraId="084581E2"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על נקודה מסוימת:</w:t>
                            </w:r>
                          </w:p>
                          <w:p w14:paraId="6D947265" w14:textId="77777777" w:rsidR="00403776" w:rsidRDefault="00403776" w:rsidP="00403776"/>
                          <w:p w14:paraId="72F58ED7"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כששמים את העכבר מעל נקודה מסוימת:</w:t>
                            </w:r>
                          </w:p>
                          <w:p w14:paraId="5175BB93" w14:textId="77777777" w:rsidR="00403776" w:rsidRDefault="00403776" w:rsidP="00403776"/>
                          <w:p w14:paraId="2CA9DEC7"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כששמים את הקיבוץ לפי קריטריון זמן ובחירת צבעים</w:t>
                            </w:r>
                            <w:r w:rsidRPr="00C13168">
                              <w:rPr>
                                <w:rFonts w:asciiTheme="minorBidi" w:hAnsiTheme="minorBidi" w:cstheme="minorBidi"/>
                                <w:b/>
                                <w:bCs/>
                                <w:rtl/>
                                <w:lang w:bidi="he-IL"/>
                              </w:rPr>
                              <w:t>:</w:t>
                            </w:r>
                          </w:p>
                          <w:p w14:paraId="0BD4531C" w14:textId="77777777" w:rsidR="00403776" w:rsidRDefault="00403776" w:rsidP="00403776"/>
                          <w:p w14:paraId="6B851257"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קיבוץ לפי קריטריון זמן ובחירת צבעים</w:t>
                            </w:r>
                            <w:r w:rsidRPr="00C13168">
                              <w:rPr>
                                <w:rFonts w:asciiTheme="minorBidi" w:hAnsiTheme="minorBidi" w:cstheme="minorBidi"/>
                                <w:b/>
                                <w:bCs/>
                                <w:rtl/>
                                <w:lang w:bidi="he-IL"/>
                              </w:rPr>
                              <w:t>:</w:t>
                            </w:r>
                          </w:p>
                          <w:p w14:paraId="6B1D8425" w14:textId="77777777" w:rsidR="00403776" w:rsidRDefault="00403776" w:rsidP="00403776"/>
                          <w:p w14:paraId="6663790C"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האנימציה בהתחלה</w:t>
                            </w:r>
                            <w:r w:rsidRPr="00C13168">
                              <w:rPr>
                                <w:rFonts w:asciiTheme="minorBidi" w:hAnsiTheme="minorBidi" w:cstheme="minorBidi"/>
                                <w:b/>
                                <w:bCs/>
                                <w:rtl/>
                                <w:lang w:bidi="he-IL"/>
                              </w:rPr>
                              <w:t>:</w:t>
                            </w:r>
                          </w:p>
                          <w:p w14:paraId="1127BA12" w14:textId="77777777" w:rsidR="00403776" w:rsidRDefault="00403776" w:rsidP="00403776"/>
                          <w:p w14:paraId="3C1A0FEB"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האנימציה בהתחלה</w:t>
                            </w:r>
                            <w:r w:rsidRPr="00C13168">
                              <w:rPr>
                                <w:rFonts w:asciiTheme="minorBidi" w:hAnsiTheme="minorBidi" w:cstheme="minorBidi"/>
                                <w:b/>
                                <w:bCs/>
                                <w:rtl/>
                                <w:lang w:bidi="he-IL"/>
                              </w:rPr>
                              <w:t>:</w:t>
                            </w:r>
                          </w:p>
                          <w:p w14:paraId="4EE179DF" w14:textId="77777777" w:rsidR="00403776" w:rsidRDefault="00403776" w:rsidP="00403776"/>
                          <w:p w14:paraId="3B0D2F23" w14:textId="77777777" w:rsidR="00403776" w:rsidRDefault="00403776" w:rsidP="00403776">
                            <w:pPr>
                              <w:rPr>
                                <w:rFonts w:asciiTheme="minorBidi" w:hAnsiTheme="minorBidi" w:cstheme="minorBidi"/>
                                <w:b/>
                                <w:bCs/>
                                <w:rtl/>
                                <w:lang w:bidi="he-IL"/>
                              </w:rPr>
                            </w:pPr>
                            <w:r>
                              <w:rPr>
                                <w:rFonts w:asciiTheme="minorBidi" w:hAnsiTheme="minorBidi" w:cstheme="minorBidi" w:hint="cs"/>
                                <w:b/>
                                <w:bCs/>
                                <w:rtl/>
                                <w:lang w:bidi="he-IL"/>
                              </w:rPr>
                              <w:t xml:space="preserve">על </w:t>
                            </w:r>
                            <w:proofErr w:type="spellStart"/>
                            <w:r>
                              <w:rPr>
                                <w:rFonts w:asciiTheme="minorBidi" w:hAnsiTheme="minorBidi" w:cstheme="minorBidi" w:hint="cs"/>
                                <w:b/>
                                <w:bCs/>
                                <w:rtl/>
                                <w:lang w:bidi="he-IL"/>
                              </w:rPr>
                              <w:t>נקותמיכה</w:t>
                            </w:r>
                            <w:proofErr w:type="spellEnd"/>
                            <w:r>
                              <w:rPr>
                                <w:rFonts w:asciiTheme="minorBidi" w:hAnsiTheme="minorBidi" w:cstheme="minorBidi" w:hint="cs"/>
                                <w:b/>
                                <w:bCs/>
                                <w:rtl/>
                                <w:lang w:bidi="he-IL"/>
                              </w:rPr>
                              <w:t xml:space="preserve"> עבור</w:t>
                            </w:r>
                          </w:p>
                          <w:p w14:paraId="03D6245D"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עיוורי צבעים</w:t>
                            </w:r>
                            <w:r w:rsidRPr="00C13168">
                              <w:rPr>
                                <w:rFonts w:asciiTheme="minorBidi" w:hAnsiTheme="minorBidi" w:cstheme="minorBidi"/>
                                <w:b/>
                                <w:bCs/>
                                <w:rtl/>
                                <w:lang w:bidi="he-IL"/>
                              </w:rPr>
                              <w:t>:</w:t>
                            </w:r>
                          </w:p>
                          <w:p w14:paraId="493DC4AC" w14:textId="77777777" w:rsidR="00403776" w:rsidRDefault="00403776" w:rsidP="00403776"/>
                          <w:p w14:paraId="61AEDFDC" w14:textId="77777777" w:rsidR="00403776" w:rsidRDefault="00403776" w:rsidP="00403776">
                            <w:pPr>
                              <w:rPr>
                                <w:rFonts w:asciiTheme="minorBidi" w:hAnsiTheme="minorBidi" w:cstheme="minorBidi"/>
                                <w:b/>
                                <w:bCs/>
                                <w:rtl/>
                                <w:lang w:bidi="he-IL"/>
                              </w:rPr>
                            </w:pPr>
                            <w:r>
                              <w:rPr>
                                <w:rFonts w:asciiTheme="minorBidi" w:hAnsiTheme="minorBidi" w:cstheme="minorBidi" w:hint="cs"/>
                                <w:b/>
                                <w:bCs/>
                                <w:rtl/>
                                <w:lang w:bidi="he-IL"/>
                              </w:rPr>
                              <w:t>תמיכה עבור</w:t>
                            </w:r>
                          </w:p>
                          <w:p w14:paraId="0CCEF1E9"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עיוורי צבעים</w:t>
                            </w:r>
                            <w:r w:rsidRPr="00C13168">
                              <w:rPr>
                                <w:rFonts w:asciiTheme="minorBidi" w:hAnsiTheme="minorBidi" w:cstheme="minorBidi"/>
                                <w:b/>
                                <w:bCs/>
                                <w:rtl/>
                                <w:lang w:bidi="he-IL"/>
                              </w:rPr>
                              <w:t>:</w:t>
                            </w:r>
                          </w:p>
                          <w:p w14:paraId="7A233C33" w14:textId="77777777" w:rsidR="00403776" w:rsidRDefault="00403776" w:rsidP="00403776"/>
                          <w:p w14:paraId="34C97873" w14:textId="77777777" w:rsidR="00403776" w:rsidRDefault="00403776" w:rsidP="00403776">
                            <w:pPr>
                              <w:rPr>
                                <w:rFonts w:asciiTheme="minorBidi" w:hAnsiTheme="minorBidi" w:cstheme="minorBidi"/>
                                <w:b/>
                                <w:bCs/>
                                <w:rtl/>
                                <w:lang w:bidi="he-IL"/>
                              </w:rPr>
                            </w:pPr>
                            <w:r>
                              <w:rPr>
                                <w:rFonts w:asciiTheme="minorBidi" w:hAnsiTheme="minorBidi" w:cstheme="minorBidi" w:hint="cs"/>
                                <w:b/>
                                <w:bCs/>
                                <w:rtl/>
                                <w:lang w:bidi="he-IL"/>
                              </w:rPr>
                              <w:t>תמיכה עבור</w:t>
                            </w:r>
                          </w:p>
                          <w:p w14:paraId="301E9A70"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עיוורי צבעים</w:t>
                            </w:r>
                            <w:r w:rsidRPr="00C13168">
                              <w:rPr>
                                <w:rFonts w:asciiTheme="minorBidi" w:hAnsiTheme="minorBidi" w:cstheme="minorBidi"/>
                                <w:b/>
                                <w:bCs/>
                                <w:rtl/>
                                <w:lang w:bidi="he-IL"/>
                              </w:rPr>
                              <w:t>:</w:t>
                            </w:r>
                          </w:p>
                          <w:p w14:paraId="2117792E" w14:textId="77777777" w:rsidR="00403776" w:rsidRDefault="00403776" w:rsidP="00403776"/>
                          <w:p w14:paraId="1C909FEC" w14:textId="77777777" w:rsidR="00403776" w:rsidRDefault="00403776" w:rsidP="00403776">
                            <w:pPr>
                              <w:rPr>
                                <w:rFonts w:asciiTheme="minorBidi" w:hAnsiTheme="minorBidi" w:cstheme="minorBidi"/>
                                <w:b/>
                                <w:bCs/>
                                <w:rtl/>
                                <w:lang w:bidi="he-IL"/>
                              </w:rPr>
                            </w:pPr>
                            <w:r>
                              <w:rPr>
                                <w:rFonts w:asciiTheme="minorBidi" w:hAnsiTheme="minorBidi" w:cstheme="minorBidi" w:hint="cs"/>
                                <w:b/>
                                <w:bCs/>
                                <w:rtl/>
                                <w:lang w:bidi="he-IL"/>
                              </w:rPr>
                              <w:t>תמיכה עבור</w:t>
                            </w:r>
                          </w:p>
                          <w:p w14:paraId="7353DBC6"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עיוורי צבעים</w:t>
                            </w:r>
                            <w:r w:rsidRPr="00C13168">
                              <w:rPr>
                                <w:rFonts w:asciiTheme="minorBidi" w:hAnsiTheme="minorBidi" w:cstheme="minorBidi"/>
                                <w:b/>
                                <w:bCs/>
                                <w:rtl/>
                                <w:lang w:bidi="he-IL"/>
                              </w:rPr>
                              <w:t>:</w:t>
                            </w:r>
                          </w:p>
                          <w:p w14:paraId="73234039" w14:textId="77777777" w:rsidR="00403776" w:rsidRDefault="00403776" w:rsidP="00403776"/>
                          <w:p w14:paraId="2A63D04E" w14:textId="77777777" w:rsidR="00403776" w:rsidRDefault="00403776" w:rsidP="00403776">
                            <w:pPr>
                              <w:rPr>
                                <w:rFonts w:asciiTheme="minorBidi" w:hAnsiTheme="minorBidi" w:cstheme="minorBidi"/>
                                <w:b/>
                                <w:bCs/>
                                <w:rtl/>
                                <w:lang w:bidi="he-IL"/>
                              </w:rPr>
                            </w:pPr>
                            <w:r>
                              <w:rPr>
                                <w:rFonts w:asciiTheme="minorBidi" w:hAnsiTheme="minorBidi" w:cstheme="minorBidi" w:hint="cs"/>
                                <w:b/>
                                <w:bCs/>
                                <w:rtl/>
                                <w:lang w:bidi="he-IL"/>
                              </w:rPr>
                              <w:t>תמיכה עבור</w:t>
                            </w:r>
                          </w:p>
                          <w:p w14:paraId="523B1514"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עיוורי צבעים</w:t>
                            </w:r>
                            <w:r w:rsidRPr="00C13168">
                              <w:rPr>
                                <w:rFonts w:asciiTheme="minorBidi" w:hAnsiTheme="minorBidi" w:cstheme="minorBidi"/>
                                <w:b/>
                                <w:bCs/>
                                <w:rtl/>
                                <w:lang w:bidi="he-IL"/>
                              </w:rPr>
                              <w:t>:</w:t>
                            </w:r>
                          </w:p>
                          <w:p w14:paraId="3FA48AD0" w14:textId="77777777" w:rsidR="00403776" w:rsidRDefault="00403776" w:rsidP="00403776"/>
                          <w:p w14:paraId="266E32A5" w14:textId="77777777" w:rsidR="00403776" w:rsidRDefault="00403776" w:rsidP="00403776">
                            <w:pPr>
                              <w:rPr>
                                <w:rFonts w:asciiTheme="minorBidi" w:hAnsiTheme="minorBidi" w:cstheme="minorBidi"/>
                                <w:b/>
                                <w:bCs/>
                                <w:rtl/>
                                <w:lang w:bidi="he-IL"/>
                              </w:rPr>
                            </w:pPr>
                            <w:r>
                              <w:rPr>
                                <w:rFonts w:asciiTheme="minorBidi" w:hAnsiTheme="minorBidi" w:cstheme="minorBidi" w:hint="cs"/>
                                <w:b/>
                                <w:bCs/>
                                <w:rtl/>
                                <w:lang w:bidi="he-IL"/>
                              </w:rPr>
                              <w:t>תמיכה עבור</w:t>
                            </w:r>
                          </w:p>
                          <w:p w14:paraId="6C9998B0"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עיוורי צבעים</w:t>
                            </w:r>
                            <w:r w:rsidRPr="00C13168">
                              <w:rPr>
                                <w:rFonts w:asciiTheme="minorBidi" w:hAnsiTheme="minorBidi" w:cstheme="minorBidi"/>
                                <w:b/>
                                <w:bCs/>
                                <w:rtl/>
                                <w:lang w:bidi="he-IL"/>
                              </w:rPr>
                              <w:t>:</w:t>
                            </w:r>
                          </w:p>
                          <w:p w14:paraId="5B839358" w14:textId="77777777" w:rsidR="00403776" w:rsidRDefault="00403776" w:rsidP="00403776"/>
                          <w:p w14:paraId="61B8771A" w14:textId="77777777" w:rsidR="00403776" w:rsidRDefault="00403776" w:rsidP="00403776">
                            <w:pPr>
                              <w:rPr>
                                <w:rFonts w:asciiTheme="minorBidi" w:hAnsiTheme="minorBidi" w:cstheme="minorBidi"/>
                                <w:b/>
                                <w:bCs/>
                                <w:rtl/>
                                <w:lang w:bidi="he-IL"/>
                              </w:rPr>
                            </w:pPr>
                            <w:r>
                              <w:rPr>
                                <w:rFonts w:asciiTheme="minorBidi" w:hAnsiTheme="minorBidi" w:cstheme="minorBidi" w:hint="cs"/>
                                <w:b/>
                                <w:bCs/>
                                <w:rtl/>
                                <w:lang w:bidi="he-IL"/>
                              </w:rPr>
                              <w:t>תמיכה עבור</w:t>
                            </w:r>
                          </w:p>
                          <w:p w14:paraId="7CBDFC01"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עיוורי צבעים</w:t>
                            </w:r>
                            <w:r w:rsidRPr="00C13168">
                              <w:rPr>
                                <w:rFonts w:asciiTheme="minorBidi" w:hAnsiTheme="minorBidi" w:cstheme="minorBidi"/>
                                <w:b/>
                                <w:bCs/>
                                <w:rtl/>
                                <w:lang w:bidi="he-IL"/>
                              </w:rPr>
                              <w:t>:</w:t>
                            </w:r>
                          </w:p>
                          <w:p w14:paraId="1F79B138" w14:textId="77777777" w:rsidR="00403776" w:rsidRDefault="00403776" w:rsidP="00403776"/>
                          <w:p w14:paraId="1A9078C1" w14:textId="77777777" w:rsidR="00403776" w:rsidRDefault="00403776" w:rsidP="00403776">
                            <w:pPr>
                              <w:rPr>
                                <w:rFonts w:asciiTheme="minorBidi" w:hAnsiTheme="minorBidi" w:cstheme="minorBidi"/>
                                <w:b/>
                                <w:bCs/>
                                <w:rtl/>
                                <w:lang w:bidi="he-IL"/>
                              </w:rPr>
                            </w:pPr>
                            <w:r>
                              <w:rPr>
                                <w:rFonts w:asciiTheme="minorBidi" w:hAnsiTheme="minorBidi" w:cstheme="minorBidi" w:hint="cs"/>
                                <w:b/>
                                <w:bCs/>
                                <w:rtl/>
                                <w:lang w:bidi="he-IL"/>
                              </w:rPr>
                              <w:t>תמיכה עבור</w:t>
                            </w:r>
                          </w:p>
                          <w:p w14:paraId="33753B90"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עיוורי צבעים</w:t>
                            </w:r>
                            <w:r w:rsidRPr="00C13168">
                              <w:rPr>
                                <w:rFonts w:asciiTheme="minorBidi" w:hAnsiTheme="minorBidi" w:cstheme="minorBidi"/>
                                <w:b/>
                                <w:bCs/>
                                <w:rtl/>
                                <w:lang w:bidi="he-IL"/>
                              </w:rPr>
                              <w:t>:</w:t>
                            </w:r>
                          </w:p>
                          <w:p w14:paraId="337AC6AD" w14:textId="77777777" w:rsidR="00403776" w:rsidRDefault="00403776" w:rsidP="00403776"/>
                          <w:p w14:paraId="082499A4" w14:textId="77777777" w:rsidR="00403776" w:rsidRDefault="00403776" w:rsidP="00403776">
                            <w:pPr>
                              <w:rPr>
                                <w:rFonts w:asciiTheme="minorBidi" w:hAnsiTheme="minorBidi" w:cstheme="minorBidi"/>
                                <w:b/>
                                <w:bCs/>
                                <w:rtl/>
                                <w:lang w:bidi="he-IL"/>
                              </w:rPr>
                            </w:pPr>
                            <w:r>
                              <w:rPr>
                                <w:rFonts w:asciiTheme="minorBidi" w:hAnsiTheme="minorBidi" w:cstheme="minorBidi" w:hint="cs"/>
                                <w:b/>
                                <w:bCs/>
                                <w:rtl/>
                                <w:lang w:bidi="he-IL"/>
                              </w:rPr>
                              <w:t>תמיכה עבור</w:t>
                            </w:r>
                          </w:p>
                          <w:p w14:paraId="7F26E44B"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עיוורי צבעים</w:t>
                            </w:r>
                            <w:r w:rsidRPr="00C13168">
                              <w:rPr>
                                <w:rFonts w:asciiTheme="minorBidi" w:hAnsiTheme="minorBidi" w:cstheme="minorBidi"/>
                                <w:b/>
                                <w:bCs/>
                                <w:rtl/>
                                <w:lang w:bidi="he-IL"/>
                              </w:rPr>
                              <w:t>:</w:t>
                            </w:r>
                          </w:p>
                          <w:p w14:paraId="12110889" w14:textId="77777777" w:rsidR="00403776" w:rsidRDefault="00403776" w:rsidP="00403776"/>
                          <w:p w14:paraId="328129D7" w14:textId="77777777" w:rsidR="00403776" w:rsidRDefault="00403776" w:rsidP="00403776">
                            <w:pPr>
                              <w:rPr>
                                <w:rFonts w:asciiTheme="minorBidi" w:hAnsiTheme="minorBidi" w:cstheme="minorBidi"/>
                                <w:b/>
                                <w:bCs/>
                                <w:rtl/>
                                <w:lang w:bidi="he-IL"/>
                              </w:rPr>
                            </w:pPr>
                            <w:r>
                              <w:rPr>
                                <w:rFonts w:asciiTheme="minorBidi" w:hAnsiTheme="minorBidi" w:cstheme="minorBidi" w:hint="cs"/>
                                <w:b/>
                                <w:bCs/>
                                <w:rtl/>
                                <w:lang w:bidi="he-IL"/>
                              </w:rPr>
                              <w:t>תמיכה עבור</w:t>
                            </w:r>
                          </w:p>
                          <w:p w14:paraId="202EEE2E"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עיוורי צבעים</w:t>
                            </w:r>
                            <w:r w:rsidRPr="00C13168">
                              <w:rPr>
                                <w:rFonts w:asciiTheme="minorBidi" w:hAnsiTheme="minorBidi" w:cstheme="minorBidi"/>
                                <w:b/>
                                <w:bCs/>
                                <w:rtl/>
                                <w:lang w:bidi="he-IL"/>
                              </w:rPr>
                              <w:t>:</w:t>
                            </w:r>
                          </w:p>
                          <w:p w14:paraId="437422B8" w14:textId="77777777" w:rsidR="00403776" w:rsidRDefault="00403776" w:rsidP="00403776"/>
                          <w:p w14:paraId="5964B5AC" w14:textId="77777777" w:rsidR="00403776" w:rsidRDefault="00403776" w:rsidP="00403776">
                            <w:pPr>
                              <w:rPr>
                                <w:rFonts w:asciiTheme="minorBidi" w:hAnsiTheme="minorBidi" w:cstheme="minorBidi"/>
                                <w:b/>
                                <w:bCs/>
                                <w:rtl/>
                                <w:lang w:bidi="he-IL"/>
                              </w:rPr>
                            </w:pPr>
                            <w:r>
                              <w:rPr>
                                <w:rFonts w:asciiTheme="minorBidi" w:hAnsiTheme="minorBidi" w:cstheme="minorBidi" w:hint="cs"/>
                                <w:b/>
                                <w:bCs/>
                                <w:rtl/>
                                <w:lang w:bidi="he-IL"/>
                              </w:rPr>
                              <w:t>תמיכה עבור</w:t>
                            </w:r>
                          </w:p>
                          <w:p w14:paraId="079A769B"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עיוורי צבעים</w:t>
                            </w:r>
                            <w:r w:rsidRPr="00C13168">
                              <w:rPr>
                                <w:rFonts w:asciiTheme="minorBidi" w:hAnsiTheme="minorBidi" w:cstheme="minorBidi"/>
                                <w:b/>
                                <w:bCs/>
                                <w:rtl/>
                                <w:lang w:bidi="he-IL"/>
                              </w:rPr>
                              <w:t>:</w:t>
                            </w:r>
                          </w:p>
                          <w:p w14:paraId="4BC4DA18" w14:textId="77777777" w:rsidR="00403776" w:rsidRDefault="00403776" w:rsidP="00403776"/>
                          <w:p w14:paraId="59EFB6FD" w14:textId="77777777" w:rsidR="00403776" w:rsidRDefault="00403776" w:rsidP="00403776">
                            <w:pPr>
                              <w:rPr>
                                <w:rFonts w:asciiTheme="minorBidi" w:hAnsiTheme="minorBidi" w:cstheme="minorBidi"/>
                                <w:b/>
                                <w:bCs/>
                                <w:rtl/>
                                <w:lang w:bidi="he-IL"/>
                              </w:rPr>
                            </w:pPr>
                            <w:r>
                              <w:rPr>
                                <w:rFonts w:asciiTheme="minorBidi" w:hAnsiTheme="minorBidi" w:cstheme="minorBidi" w:hint="cs"/>
                                <w:b/>
                                <w:bCs/>
                                <w:rtl/>
                                <w:lang w:bidi="he-IL"/>
                              </w:rPr>
                              <w:t>תמיכה עבור</w:t>
                            </w:r>
                          </w:p>
                          <w:p w14:paraId="5C4BF3CE"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עיוורי צבעים</w:t>
                            </w:r>
                            <w:r w:rsidRPr="00C13168">
                              <w:rPr>
                                <w:rFonts w:asciiTheme="minorBidi" w:hAnsiTheme="minorBidi" w:cstheme="minorBidi"/>
                                <w:b/>
                                <w:bCs/>
                                <w:rtl/>
                                <w:lang w:bidi="he-IL"/>
                              </w:rPr>
                              <w:t>:</w:t>
                            </w:r>
                          </w:p>
                          <w:p w14:paraId="68D51541" w14:textId="77777777" w:rsidR="00403776" w:rsidRDefault="00403776" w:rsidP="00403776"/>
                          <w:p w14:paraId="519D3C46" w14:textId="77777777" w:rsidR="00403776" w:rsidRDefault="00403776" w:rsidP="00403776">
                            <w:pPr>
                              <w:rPr>
                                <w:rFonts w:asciiTheme="minorBidi" w:hAnsiTheme="minorBidi" w:cstheme="minorBidi"/>
                                <w:b/>
                                <w:bCs/>
                                <w:rtl/>
                                <w:lang w:bidi="he-IL"/>
                              </w:rPr>
                            </w:pPr>
                            <w:r>
                              <w:rPr>
                                <w:rFonts w:asciiTheme="minorBidi" w:hAnsiTheme="minorBidi" w:cstheme="minorBidi" w:hint="cs"/>
                                <w:b/>
                                <w:bCs/>
                                <w:rtl/>
                                <w:lang w:bidi="he-IL"/>
                              </w:rPr>
                              <w:t>תמיכה עבור</w:t>
                            </w:r>
                          </w:p>
                          <w:p w14:paraId="181E2538"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עיוורי צבעים</w:t>
                            </w:r>
                            <w:r w:rsidRPr="00C13168">
                              <w:rPr>
                                <w:rFonts w:asciiTheme="minorBidi" w:hAnsiTheme="minorBidi" w:cstheme="minorBidi"/>
                                <w:b/>
                                <w:bCs/>
                                <w:rtl/>
                                <w:lang w:bidi="he-IL"/>
                              </w:rPr>
                              <w:t>:</w:t>
                            </w:r>
                          </w:p>
                          <w:p w14:paraId="57869C60" w14:textId="77777777" w:rsidR="00403776" w:rsidRDefault="00403776" w:rsidP="00403776"/>
                          <w:p w14:paraId="6229F035" w14:textId="77777777" w:rsidR="00403776" w:rsidRDefault="00403776" w:rsidP="00403776">
                            <w:pPr>
                              <w:rPr>
                                <w:rFonts w:asciiTheme="minorBidi" w:hAnsiTheme="minorBidi" w:cstheme="minorBidi"/>
                                <w:b/>
                                <w:bCs/>
                                <w:rtl/>
                                <w:lang w:bidi="he-IL"/>
                              </w:rPr>
                            </w:pPr>
                            <w:r>
                              <w:rPr>
                                <w:rFonts w:asciiTheme="minorBidi" w:hAnsiTheme="minorBidi" w:cstheme="minorBidi" w:hint="cs"/>
                                <w:b/>
                                <w:bCs/>
                                <w:rtl/>
                                <w:lang w:bidi="he-IL"/>
                              </w:rPr>
                              <w:t>תמיכה עבור</w:t>
                            </w:r>
                          </w:p>
                          <w:p w14:paraId="7DF0F937"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עיוורי צבעים</w:t>
                            </w:r>
                            <w:r w:rsidRPr="00C13168">
                              <w:rPr>
                                <w:rFonts w:asciiTheme="minorBidi" w:hAnsiTheme="minorBidi" w:cstheme="minorBidi"/>
                                <w:b/>
                                <w:bCs/>
                                <w:rtl/>
                                <w:lang w:bidi="he-IL"/>
                              </w:rPr>
                              <w:t>:</w:t>
                            </w:r>
                          </w:p>
                          <w:p w14:paraId="2095BCA0" w14:textId="77777777" w:rsidR="00403776" w:rsidRDefault="00403776" w:rsidP="00403776"/>
                          <w:p w14:paraId="2B721387" w14:textId="77777777" w:rsidR="00403776" w:rsidRDefault="00403776" w:rsidP="00403776">
                            <w:pPr>
                              <w:rPr>
                                <w:rFonts w:asciiTheme="minorBidi" w:hAnsiTheme="minorBidi" w:cstheme="minorBidi"/>
                                <w:b/>
                                <w:bCs/>
                                <w:rtl/>
                                <w:lang w:bidi="he-IL"/>
                              </w:rPr>
                            </w:pPr>
                            <w:r>
                              <w:rPr>
                                <w:rFonts w:asciiTheme="minorBidi" w:hAnsiTheme="minorBidi" w:cstheme="minorBidi" w:hint="cs"/>
                                <w:b/>
                                <w:bCs/>
                                <w:rtl/>
                                <w:lang w:bidi="he-IL"/>
                              </w:rPr>
                              <w:t>תמיכה עבור</w:t>
                            </w:r>
                          </w:p>
                          <w:p w14:paraId="5263EDDF"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עיוורי צבעים</w:t>
                            </w:r>
                            <w:r w:rsidRPr="00C13168">
                              <w:rPr>
                                <w:rFonts w:asciiTheme="minorBidi" w:hAnsiTheme="minorBidi" w:cstheme="minorBidi"/>
                                <w:b/>
                                <w:bCs/>
                                <w:rtl/>
                                <w:lang w:bidi="he-IL"/>
                              </w:rPr>
                              <w:t>:</w:t>
                            </w:r>
                          </w:p>
                          <w:p w14:paraId="5EA956F5" w14:textId="77777777" w:rsidR="00403776" w:rsidRDefault="00403776" w:rsidP="00403776"/>
                          <w:p w14:paraId="2179D1C4" w14:textId="77777777" w:rsidR="00403776" w:rsidRDefault="00403776" w:rsidP="00403776">
                            <w:pPr>
                              <w:rPr>
                                <w:rFonts w:asciiTheme="minorBidi" w:hAnsiTheme="minorBidi" w:cstheme="minorBidi"/>
                                <w:b/>
                                <w:bCs/>
                                <w:rtl/>
                                <w:lang w:bidi="he-IL"/>
                              </w:rPr>
                            </w:pPr>
                            <w:r>
                              <w:rPr>
                                <w:rFonts w:asciiTheme="minorBidi" w:hAnsiTheme="minorBidi" w:cstheme="minorBidi" w:hint="cs"/>
                                <w:b/>
                                <w:bCs/>
                                <w:rtl/>
                                <w:lang w:bidi="he-IL"/>
                              </w:rPr>
                              <w:t>תמיכה עבור</w:t>
                            </w:r>
                          </w:p>
                          <w:p w14:paraId="59712118"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עיוורי צבעים</w:t>
                            </w:r>
                            <w:r w:rsidRPr="00C13168">
                              <w:rPr>
                                <w:rFonts w:asciiTheme="minorBidi" w:hAnsiTheme="minorBidi" w:cstheme="minorBidi"/>
                                <w:b/>
                                <w:bCs/>
                                <w:rtl/>
                                <w:lang w:bidi="he-IL"/>
                              </w:rPr>
                              <w:t>:</w:t>
                            </w:r>
                          </w:p>
                          <w:p w14:paraId="640F8E34" w14:textId="77777777" w:rsidR="00403776" w:rsidRDefault="00403776" w:rsidP="00403776"/>
                          <w:p w14:paraId="43CF3DBA"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קיבוץ לפי קריטריון זמן ובחירת צבעים</w:t>
                            </w:r>
                            <w:r w:rsidRPr="00C13168">
                              <w:rPr>
                                <w:rFonts w:asciiTheme="minorBidi" w:hAnsiTheme="minorBidi" w:cstheme="minorBidi"/>
                                <w:b/>
                                <w:bCs/>
                                <w:rtl/>
                                <w:lang w:bidi="he-IL"/>
                              </w:rPr>
                              <w:t>:</w:t>
                            </w:r>
                          </w:p>
                          <w:p w14:paraId="007FE470" w14:textId="77777777" w:rsidR="00403776" w:rsidRDefault="00403776" w:rsidP="00403776"/>
                          <w:p w14:paraId="456B4453"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קיבוץ לפי קריטריון זמן ובחירת צבעים</w:t>
                            </w:r>
                            <w:r w:rsidRPr="00C13168">
                              <w:rPr>
                                <w:rFonts w:asciiTheme="minorBidi" w:hAnsiTheme="minorBidi" w:cstheme="minorBidi"/>
                                <w:b/>
                                <w:bCs/>
                                <w:rtl/>
                                <w:lang w:bidi="he-IL"/>
                              </w:rPr>
                              <w:t>:</w:t>
                            </w:r>
                          </w:p>
                          <w:p w14:paraId="3F29015D" w14:textId="77777777" w:rsidR="00403776" w:rsidRDefault="00403776" w:rsidP="00403776"/>
                          <w:p w14:paraId="23263097"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קיבוץ לפי קריטריון זמן ובחירת צבעים</w:t>
                            </w:r>
                            <w:r w:rsidRPr="00C13168">
                              <w:rPr>
                                <w:rFonts w:asciiTheme="minorBidi" w:hAnsiTheme="minorBidi" w:cstheme="minorBidi"/>
                                <w:b/>
                                <w:bCs/>
                                <w:rtl/>
                                <w:lang w:bidi="he-IL"/>
                              </w:rPr>
                              <w:t>:</w:t>
                            </w:r>
                          </w:p>
                          <w:p w14:paraId="0B22E89A" w14:textId="77777777" w:rsidR="00403776" w:rsidRDefault="00403776" w:rsidP="00403776"/>
                          <w:p w14:paraId="554203F5"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קיבוץ לפי קריטריון זמן ובחירת צבעים</w:t>
                            </w:r>
                            <w:r w:rsidRPr="00C13168">
                              <w:rPr>
                                <w:rFonts w:asciiTheme="minorBidi" w:hAnsiTheme="minorBidi" w:cstheme="minorBidi"/>
                                <w:b/>
                                <w:bCs/>
                                <w:rtl/>
                                <w:lang w:bidi="he-IL"/>
                              </w:rPr>
                              <w:t>:</w:t>
                            </w:r>
                          </w:p>
                          <w:p w14:paraId="609EA7B1" w14:textId="77777777" w:rsidR="00403776" w:rsidRDefault="00403776" w:rsidP="00403776"/>
                          <w:p w14:paraId="41941B66"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קיבוץ לפי קריטריון זמן ובחירת צבעים</w:t>
                            </w:r>
                            <w:r w:rsidRPr="00C13168">
                              <w:rPr>
                                <w:rFonts w:asciiTheme="minorBidi" w:hAnsiTheme="minorBidi" w:cstheme="minorBidi"/>
                                <w:b/>
                                <w:bCs/>
                                <w:rtl/>
                                <w:lang w:bidi="he-IL"/>
                              </w:rPr>
                              <w:t>:</w:t>
                            </w:r>
                          </w:p>
                          <w:p w14:paraId="69EBF9AF" w14:textId="77777777" w:rsidR="00403776" w:rsidRDefault="00403776" w:rsidP="00403776"/>
                          <w:p w14:paraId="1CD6A26A"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קיבוץ לפי קריטריון זמן ובחירת צבעים</w:t>
                            </w:r>
                            <w:r w:rsidRPr="00C13168">
                              <w:rPr>
                                <w:rFonts w:asciiTheme="minorBidi" w:hAnsiTheme="minorBidi" w:cstheme="minorBidi"/>
                                <w:b/>
                                <w:bCs/>
                                <w:rtl/>
                                <w:lang w:bidi="he-IL"/>
                              </w:rPr>
                              <w:t>:</w:t>
                            </w:r>
                          </w:p>
                          <w:p w14:paraId="71218F4D" w14:textId="77777777" w:rsidR="00403776" w:rsidRDefault="00403776" w:rsidP="00403776"/>
                          <w:p w14:paraId="2F837229"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קיבוץ לפי קריטריון זמן ובחירת צבעים</w:t>
                            </w:r>
                            <w:r w:rsidRPr="00C13168">
                              <w:rPr>
                                <w:rFonts w:asciiTheme="minorBidi" w:hAnsiTheme="minorBidi" w:cstheme="minorBidi"/>
                                <w:b/>
                                <w:bCs/>
                                <w:rtl/>
                                <w:lang w:bidi="he-IL"/>
                              </w:rPr>
                              <w:t>:</w:t>
                            </w:r>
                          </w:p>
                          <w:p w14:paraId="60BF6C07" w14:textId="77777777" w:rsidR="00403776" w:rsidRDefault="00403776" w:rsidP="00403776"/>
                          <w:p w14:paraId="2AA04048"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קיבוץ לפי קריטריון זמן ובחירת צבעים</w:t>
                            </w:r>
                            <w:r w:rsidRPr="00C13168">
                              <w:rPr>
                                <w:rFonts w:asciiTheme="minorBidi" w:hAnsiTheme="minorBidi" w:cstheme="minorBidi"/>
                                <w:b/>
                                <w:bCs/>
                                <w:rtl/>
                                <w:lang w:bidi="he-IL"/>
                              </w:rPr>
                              <w:t>:</w:t>
                            </w:r>
                          </w:p>
                          <w:p w14:paraId="60CEC7AC" w14:textId="77777777" w:rsidR="00403776" w:rsidRDefault="00403776" w:rsidP="00403776"/>
                          <w:p w14:paraId="77CEF031"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קיבוץ לפי קריטריון זמן ובחירת צבעים</w:t>
                            </w:r>
                            <w:r w:rsidRPr="00C13168">
                              <w:rPr>
                                <w:rFonts w:asciiTheme="minorBidi" w:hAnsiTheme="minorBidi" w:cstheme="minorBidi"/>
                                <w:b/>
                                <w:bCs/>
                                <w:rtl/>
                                <w:lang w:bidi="he-IL"/>
                              </w:rPr>
                              <w:t>:</w:t>
                            </w:r>
                          </w:p>
                          <w:p w14:paraId="58E1786B" w14:textId="77777777" w:rsidR="00403776" w:rsidRDefault="00403776" w:rsidP="00403776"/>
                          <w:p w14:paraId="5CD57B02"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קיבוץ לפי קריטריון זמן ובחירת צבעים</w:t>
                            </w:r>
                            <w:r w:rsidRPr="00C13168">
                              <w:rPr>
                                <w:rFonts w:asciiTheme="minorBidi" w:hAnsiTheme="minorBidi" w:cstheme="minorBidi"/>
                                <w:b/>
                                <w:bCs/>
                                <w:rtl/>
                                <w:lang w:bidi="he-IL"/>
                              </w:rPr>
                              <w:t>:</w:t>
                            </w:r>
                          </w:p>
                          <w:p w14:paraId="04DCE947" w14:textId="77777777" w:rsidR="00403776" w:rsidRDefault="00403776" w:rsidP="00403776"/>
                          <w:p w14:paraId="29EDEB56"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קיבוץ לפי קריטריון זמן ובחירת צבעים</w:t>
                            </w:r>
                            <w:r w:rsidRPr="00C13168">
                              <w:rPr>
                                <w:rFonts w:asciiTheme="minorBidi" w:hAnsiTheme="minorBidi" w:cstheme="minorBidi"/>
                                <w:b/>
                                <w:bCs/>
                                <w:rtl/>
                                <w:lang w:bidi="he-IL"/>
                              </w:rPr>
                              <w:t>:</w:t>
                            </w:r>
                          </w:p>
                          <w:p w14:paraId="276A11F8" w14:textId="77777777" w:rsidR="00403776" w:rsidRDefault="00403776" w:rsidP="00403776"/>
                          <w:p w14:paraId="2B4014C3"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קיבוץ לפי קריטריון זמן ובחירת צבעים</w:t>
                            </w:r>
                            <w:r w:rsidRPr="00C13168">
                              <w:rPr>
                                <w:rFonts w:asciiTheme="minorBidi" w:hAnsiTheme="minorBidi" w:cstheme="minorBidi"/>
                                <w:b/>
                                <w:bCs/>
                                <w:rtl/>
                                <w:lang w:bidi="he-IL"/>
                              </w:rPr>
                              <w:t>:</w:t>
                            </w:r>
                          </w:p>
                          <w:p w14:paraId="5469431F" w14:textId="77777777" w:rsidR="00403776" w:rsidRDefault="00403776" w:rsidP="00403776"/>
                          <w:p w14:paraId="6540E4A3"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קיבוץ לפי קריטריון זמן ובחירת צבעים</w:t>
                            </w:r>
                            <w:r w:rsidRPr="00C13168">
                              <w:rPr>
                                <w:rFonts w:asciiTheme="minorBidi" w:hAnsiTheme="minorBidi" w:cstheme="minorBidi"/>
                                <w:b/>
                                <w:bCs/>
                                <w:rtl/>
                                <w:lang w:bidi="he-IL"/>
                              </w:rPr>
                              <w:t>:</w:t>
                            </w:r>
                          </w:p>
                          <w:p w14:paraId="05901C08" w14:textId="77777777" w:rsidR="00403776" w:rsidRDefault="00403776" w:rsidP="00403776"/>
                          <w:p w14:paraId="04901815"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קיבוץ לפי קריטריון זמן ובחירת צבעים</w:t>
                            </w:r>
                            <w:r w:rsidRPr="00C13168">
                              <w:rPr>
                                <w:rFonts w:asciiTheme="minorBidi" w:hAnsiTheme="minorBidi" w:cstheme="minorBidi"/>
                                <w:b/>
                                <w:bCs/>
                                <w:rtl/>
                                <w:lang w:bidi="he-IL"/>
                              </w:rPr>
                              <w:t>:</w:t>
                            </w:r>
                          </w:p>
                          <w:p w14:paraId="26F88172" w14:textId="77777777" w:rsidR="00403776" w:rsidRDefault="00403776" w:rsidP="00403776"/>
                          <w:p w14:paraId="268AC583"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קיבוץ לפי קריטריון זמן ובחירת צבעים</w:t>
                            </w:r>
                            <w:r w:rsidRPr="00C13168">
                              <w:rPr>
                                <w:rFonts w:asciiTheme="minorBidi" w:hAnsiTheme="minorBidi" w:cstheme="minorBidi"/>
                                <w:b/>
                                <w:bCs/>
                                <w:rtl/>
                                <w:lang w:bidi="he-IL"/>
                              </w:rPr>
                              <w:t>:</w:t>
                            </w:r>
                          </w:p>
                          <w:p w14:paraId="34C7F6ED" w14:textId="77777777" w:rsidR="00403776" w:rsidRDefault="00403776" w:rsidP="00403776"/>
                          <w:p w14:paraId="7658AEBF"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קיבוץ לפי קריטריון זמן ובחירת צבעים</w:t>
                            </w:r>
                            <w:r w:rsidRPr="00C13168">
                              <w:rPr>
                                <w:rFonts w:asciiTheme="minorBidi" w:hAnsiTheme="minorBidi" w:cstheme="minorBidi"/>
                                <w:b/>
                                <w:bCs/>
                                <w:rtl/>
                                <w:lang w:bidi="he-IL"/>
                              </w:rPr>
                              <w:t>:</w:t>
                            </w:r>
                          </w:p>
                          <w:p w14:paraId="4334CE9F" w14:textId="77777777" w:rsidR="00403776" w:rsidRDefault="00403776" w:rsidP="00403776"/>
                          <w:p w14:paraId="5BE77FB4"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לפי קריטריון זמן ובחירת צבעים</w:t>
                            </w:r>
                            <w:r w:rsidRPr="00C13168">
                              <w:rPr>
                                <w:rFonts w:asciiTheme="minorBidi" w:hAnsiTheme="minorBidi" w:cstheme="minorBidi"/>
                                <w:b/>
                                <w:bCs/>
                                <w:rtl/>
                                <w:lang w:bidi="he-IL"/>
                              </w:rPr>
                              <w:t>:</w:t>
                            </w:r>
                          </w:p>
                          <w:p w14:paraId="5B1B0357" w14:textId="77777777" w:rsidR="00403776" w:rsidRDefault="00403776" w:rsidP="00403776"/>
                          <w:p w14:paraId="365C1079"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קיבוץ לפי קריטריון זמן ובחירת צבעים</w:t>
                            </w:r>
                            <w:r w:rsidRPr="00C13168">
                              <w:rPr>
                                <w:rFonts w:asciiTheme="minorBidi" w:hAnsiTheme="minorBidi" w:cstheme="minorBidi"/>
                                <w:b/>
                                <w:bCs/>
                                <w:rtl/>
                                <w:lang w:bidi="he-IL"/>
                              </w:rPr>
                              <w:t>:</w:t>
                            </w:r>
                          </w:p>
                          <w:p w14:paraId="04F0D311" w14:textId="77777777" w:rsidR="00403776" w:rsidRDefault="00403776" w:rsidP="00403776"/>
                          <w:p w14:paraId="25DDF63D"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האנימציה בהתחלה</w:t>
                            </w:r>
                            <w:r w:rsidRPr="00C13168">
                              <w:rPr>
                                <w:rFonts w:asciiTheme="minorBidi" w:hAnsiTheme="minorBidi" w:cstheme="minorBidi"/>
                                <w:b/>
                                <w:bCs/>
                                <w:rtl/>
                                <w:lang w:bidi="he-IL"/>
                              </w:rPr>
                              <w:t>:</w:t>
                            </w:r>
                          </w:p>
                          <w:p w14:paraId="4F3C4B70" w14:textId="77777777" w:rsidR="00403776" w:rsidRDefault="00403776" w:rsidP="00403776"/>
                          <w:p w14:paraId="5726FA40"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האנימציה בהתחלה</w:t>
                            </w:r>
                            <w:r w:rsidRPr="00C13168">
                              <w:rPr>
                                <w:rFonts w:asciiTheme="minorBidi" w:hAnsiTheme="minorBidi" w:cstheme="minorBidi"/>
                                <w:b/>
                                <w:bCs/>
                                <w:rtl/>
                                <w:lang w:bidi="he-IL"/>
                              </w:rPr>
                              <w:t>:</w:t>
                            </w:r>
                          </w:p>
                          <w:p w14:paraId="0D5B5F0A" w14:textId="77777777" w:rsidR="00403776" w:rsidRDefault="00403776" w:rsidP="00403776"/>
                          <w:p w14:paraId="0559CACB"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על נקודה מסוימת:</w:t>
                            </w:r>
                          </w:p>
                          <w:p w14:paraId="60C57E26" w14:textId="77777777" w:rsidR="00403776" w:rsidRDefault="00403776" w:rsidP="00403776"/>
                          <w:p w14:paraId="13855EAF"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כששמים את העכבר מעל נקודה מסוימת:</w:t>
                            </w:r>
                          </w:p>
                          <w:p w14:paraId="7E8E221B" w14:textId="77777777" w:rsidR="00403776" w:rsidRDefault="00403776" w:rsidP="00403776"/>
                          <w:p w14:paraId="2DBF7167"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כששמים את הקיבוץ לפי קריטריון זמן ובחירת צבעים</w:t>
                            </w:r>
                            <w:r w:rsidRPr="00C13168">
                              <w:rPr>
                                <w:rFonts w:asciiTheme="minorBidi" w:hAnsiTheme="minorBidi" w:cstheme="minorBidi"/>
                                <w:b/>
                                <w:bCs/>
                                <w:rtl/>
                                <w:lang w:bidi="he-IL"/>
                              </w:rPr>
                              <w:t>:</w:t>
                            </w:r>
                          </w:p>
                          <w:p w14:paraId="246E3F2E" w14:textId="77777777" w:rsidR="00403776" w:rsidRDefault="00403776" w:rsidP="00403776"/>
                          <w:p w14:paraId="347A9B7B"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קיבוץ לפי קריטריון זמן ובחירת צבעים</w:t>
                            </w:r>
                            <w:r w:rsidRPr="00C13168">
                              <w:rPr>
                                <w:rFonts w:asciiTheme="minorBidi" w:hAnsiTheme="minorBidi" w:cstheme="minorBidi"/>
                                <w:b/>
                                <w:bCs/>
                                <w:rtl/>
                                <w:lang w:bidi="he-IL"/>
                              </w:rPr>
                              <w:t>:</w:t>
                            </w:r>
                          </w:p>
                          <w:p w14:paraId="5EAB9A5E" w14:textId="77777777" w:rsidR="00403776" w:rsidRDefault="00403776" w:rsidP="00403776"/>
                          <w:p w14:paraId="784DFC6F"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האנימציה בהתחלה</w:t>
                            </w:r>
                            <w:r w:rsidRPr="00C13168">
                              <w:rPr>
                                <w:rFonts w:asciiTheme="minorBidi" w:hAnsiTheme="minorBidi" w:cstheme="minorBidi"/>
                                <w:b/>
                                <w:bCs/>
                                <w:rtl/>
                                <w:lang w:bidi="he-IL"/>
                              </w:rPr>
                              <w:t>:</w:t>
                            </w:r>
                          </w:p>
                          <w:p w14:paraId="62DA2AEE" w14:textId="77777777" w:rsidR="00403776" w:rsidRDefault="00403776" w:rsidP="00403776"/>
                          <w:p w14:paraId="66ADC8FF"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האנימציה בהתחלה</w:t>
                            </w:r>
                            <w:r w:rsidRPr="00C13168">
                              <w:rPr>
                                <w:rFonts w:asciiTheme="minorBidi" w:hAnsiTheme="minorBidi" w:cstheme="minorBidi"/>
                                <w:b/>
                                <w:bCs/>
                                <w:rtl/>
                                <w:lang w:bidi="he-IL"/>
                              </w:rPr>
                              <w:t>:</w:t>
                            </w:r>
                          </w:p>
                          <w:p w14:paraId="3404C4FD" w14:textId="77777777" w:rsidR="00403776" w:rsidRDefault="00403776" w:rsidP="00403776"/>
                          <w:p w14:paraId="3605FC65"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על נקודה מסוימת:</w:t>
                            </w:r>
                          </w:p>
                          <w:p w14:paraId="1EB08A68" w14:textId="77777777" w:rsidR="00403776" w:rsidRDefault="00403776" w:rsidP="00403776"/>
                          <w:p w14:paraId="75BA77D8"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כששמים את העכבר מעל נקודה מסוימת:</w:t>
                            </w:r>
                          </w:p>
                          <w:p w14:paraId="0D947EED" w14:textId="77777777" w:rsidR="00403776" w:rsidRDefault="00403776" w:rsidP="00403776"/>
                          <w:p w14:paraId="14D5FB7A"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כששמים את הקיבוץ לפי קריטריון זמן ובחירת צבעים</w:t>
                            </w:r>
                            <w:r w:rsidRPr="00C13168">
                              <w:rPr>
                                <w:rFonts w:asciiTheme="minorBidi" w:hAnsiTheme="minorBidi" w:cstheme="minorBidi"/>
                                <w:b/>
                                <w:bCs/>
                                <w:rtl/>
                                <w:lang w:bidi="he-IL"/>
                              </w:rPr>
                              <w:t>:</w:t>
                            </w:r>
                          </w:p>
                          <w:p w14:paraId="701D45B1" w14:textId="77777777" w:rsidR="00403776" w:rsidRDefault="00403776" w:rsidP="00403776"/>
                          <w:p w14:paraId="2E07975B"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קיבוץ לפי קריטריון זמן ובחירת צבעים</w:t>
                            </w:r>
                            <w:r w:rsidRPr="00C13168">
                              <w:rPr>
                                <w:rFonts w:asciiTheme="minorBidi" w:hAnsiTheme="minorBidi" w:cstheme="minorBidi"/>
                                <w:b/>
                                <w:bCs/>
                                <w:rtl/>
                                <w:lang w:bidi="he-IL"/>
                              </w:rPr>
                              <w:t>:</w:t>
                            </w:r>
                          </w:p>
                          <w:p w14:paraId="744641DE" w14:textId="77777777" w:rsidR="00403776" w:rsidRDefault="00403776" w:rsidP="00403776"/>
                          <w:p w14:paraId="4659CA40"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האנימציה בהתחלה</w:t>
                            </w:r>
                            <w:r w:rsidRPr="00C13168">
                              <w:rPr>
                                <w:rFonts w:asciiTheme="minorBidi" w:hAnsiTheme="minorBidi" w:cstheme="minorBidi"/>
                                <w:b/>
                                <w:bCs/>
                                <w:rtl/>
                                <w:lang w:bidi="he-IL"/>
                              </w:rPr>
                              <w:t>:</w:t>
                            </w:r>
                          </w:p>
                          <w:p w14:paraId="7DB0C29A" w14:textId="77777777" w:rsidR="00403776" w:rsidRDefault="00403776" w:rsidP="00403776"/>
                          <w:p w14:paraId="0126877C"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האנימציה בהתחלה</w:t>
                            </w:r>
                            <w:r w:rsidRPr="00C13168">
                              <w:rPr>
                                <w:rFonts w:asciiTheme="minorBidi" w:hAnsiTheme="minorBidi" w:cstheme="minorBidi"/>
                                <w:b/>
                                <w:bCs/>
                                <w:rtl/>
                                <w:lang w:bidi="he-IL"/>
                              </w:rPr>
                              <w:t>:</w:t>
                            </w:r>
                          </w:p>
                          <w:p w14:paraId="3E284523" w14:textId="77777777" w:rsidR="00403776" w:rsidRDefault="00403776" w:rsidP="00403776"/>
                          <w:p w14:paraId="29F1262F"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על נקודה מסוימת:</w:t>
                            </w:r>
                          </w:p>
                          <w:p w14:paraId="2352AF8B" w14:textId="77777777" w:rsidR="00403776" w:rsidRDefault="00403776" w:rsidP="00403776"/>
                          <w:p w14:paraId="36253280"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כששמים את העכבר מעל נקודה מסוימת:</w:t>
                            </w:r>
                          </w:p>
                          <w:p w14:paraId="4C0F2B85" w14:textId="77777777" w:rsidR="00403776" w:rsidRDefault="00403776" w:rsidP="00403776"/>
                          <w:p w14:paraId="7D05710B"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כששמים את הקיבוץ לפי קריטריון זמן ובחירת צבעים</w:t>
                            </w:r>
                            <w:r w:rsidRPr="00C13168">
                              <w:rPr>
                                <w:rFonts w:asciiTheme="minorBidi" w:hAnsiTheme="minorBidi" w:cstheme="minorBidi"/>
                                <w:b/>
                                <w:bCs/>
                                <w:rtl/>
                                <w:lang w:bidi="he-IL"/>
                              </w:rPr>
                              <w:t>:</w:t>
                            </w:r>
                          </w:p>
                          <w:p w14:paraId="54CEAA22" w14:textId="77777777" w:rsidR="00403776" w:rsidRDefault="00403776" w:rsidP="00403776"/>
                          <w:p w14:paraId="1761AD00"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קיבוץ לפי קריטריון זמן ובחירת צבעים</w:t>
                            </w:r>
                            <w:r w:rsidRPr="00C13168">
                              <w:rPr>
                                <w:rFonts w:asciiTheme="minorBidi" w:hAnsiTheme="minorBidi" w:cstheme="minorBidi"/>
                                <w:b/>
                                <w:bCs/>
                                <w:rtl/>
                                <w:lang w:bidi="he-IL"/>
                              </w:rPr>
                              <w:t>:</w:t>
                            </w:r>
                          </w:p>
                          <w:p w14:paraId="193699E4" w14:textId="77777777" w:rsidR="00403776" w:rsidRDefault="00403776" w:rsidP="00403776"/>
                          <w:p w14:paraId="5EBA7ED7"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האנימציה בהתחלה</w:t>
                            </w:r>
                            <w:r w:rsidRPr="00C13168">
                              <w:rPr>
                                <w:rFonts w:asciiTheme="minorBidi" w:hAnsiTheme="minorBidi" w:cstheme="minorBidi"/>
                                <w:b/>
                                <w:bCs/>
                                <w:rtl/>
                                <w:lang w:bidi="he-IL"/>
                              </w:rPr>
                              <w:t>:</w:t>
                            </w:r>
                          </w:p>
                          <w:p w14:paraId="33A0F518" w14:textId="77777777" w:rsidR="00403776" w:rsidRDefault="00403776" w:rsidP="00403776"/>
                          <w:p w14:paraId="40E75E47"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האנימציה בהתחלה</w:t>
                            </w:r>
                            <w:r w:rsidRPr="00C13168">
                              <w:rPr>
                                <w:rFonts w:asciiTheme="minorBidi" w:hAnsiTheme="minorBidi" w:cstheme="minorBidi"/>
                                <w:b/>
                                <w:bCs/>
                                <w:rtl/>
                                <w:lang w:bidi="he-IL"/>
                              </w:rPr>
                              <w:t>:</w:t>
                            </w:r>
                          </w:p>
                          <w:p w14:paraId="0718AB5A" w14:textId="77777777" w:rsidR="00403776" w:rsidRDefault="00403776" w:rsidP="00403776"/>
                          <w:p w14:paraId="58726234"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על נקודה מסוימת:</w:t>
                            </w:r>
                          </w:p>
                          <w:p w14:paraId="372E3BCF" w14:textId="77777777" w:rsidR="00403776" w:rsidRDefault="00403776" w:rsidP="00403776"/>
                          <w:p w14:paraId="03B942A7"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כששמים את העכבר מעל נקודה מסוימת:</w:t>
                            </w:r>
                          </w:p>
                          <w:p w14:paraId="753EBAF6" w14:textId="77777777" w:rsidR="00403776" w:rsidRDefault="00403776" w:rsidP="00403776"/>
                          <w:p w14:paraId="02975559"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כששמים את הקיבוץ לפי קריטריון זמן ובחירת צבעים</w:t>
                            </w:r>
                            <w:r w:rsidRPr="00C13168">
                              <w:rPr>
                                <w:rFonts w:asciiTheme="minorBidi" w:hAnsiTheme="minorBidi" w:cstheme="minorBidi"/>
                                <w:b/>
                                <w:bCs/>
                                <w:rtl/>
                                <w:lang w:bidi="he-IL"/>
                              </w:rPr>
                              <w:t>:</w:t>
                            </w:r>
                          </w:p>
                          <w:p w14:paraId="02B1F30E" w14:textId="77777777" w:rsidR="00403776" w:rsidRDefault="00403776" w:rsidP="00403776"/>
                          <w:p w14:paraId="7FC60AA5"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קיבוץ לפי קריטריון זמן ובחירת צבעים</w:t>
                            </w:r>
                            <w:r w:rsidRPr="00C13168">
                              <w:rPr>
                                <w:rFonts w:asciiTheme="minorBidi" w:hAnsiTheme="minorBidi" w:cstheme="minorBidi"/>
                                <w:b/>
                                <w:bCs/>
                                <w:rtl/>
                                <w:lang w:bidi="he-IL"/>
                              </w:rPr>
                              <w:t>:</w:t>
                            </w:r>
                          </w:p>
                          <w:p w14:paraId="6B93535F" w14:textId="77777777" w:rsidR="00403776" w:rsidRDefault="00403776" w:rsidP="00403776"/>
                          <w:p w14:paraId="0DF24A64"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האנימציה בהתחלה</w:t>
                            </w:r>
                            <w:r w:rsidRPr="00C13168">
                              <w:rPr>
                                <w:rFonts w:asciiTheme="minorBidi" w:hAnsiTheme="minorBidi" w:cstheme="minorBidi"/>
                                <w:b/>
                                <w:bCs/>
                                <w:rtl/>
                                <w:lang w:bidi="he-IL"/>
                              </w:rPr>
                              <w:t>:</w:t>
                            </w:r>
                          </w:p>
                          <w:p w14:paraId="231CA0F1" w14:textId="77777777" w:rsidR="00403776" w:rsidRDefault="00403776" w:rsidP="00403776"/>
                          <w:p w14:paraId="1C570363"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האנימציה בהתחלה</w:t>
                            </w:r>
                            <w:r w:rsidRPr="00C13168">
                              <w:rPr>
                                <w:rFonts w:asciiTheme="minorBidi" w:hAnsiTheme="minorBidi" w:cstheme="minorBidi"/>
                                <w:b/>
                                <w:bCs/>
                                <w:rtl/>
                                <w:lang w:bidi="he-IL"/>
                              </w:rPr>
                              <w:t>:</w:t>
                            </w:r>
                          </w:p>
                          <w:p w14:paraId="5129AB87" w14:textId="77777777" w:rsidR="00403776" w:rsidRDefault="00403776" w:rsidP="00403776"/>
                          <w:p w14:paraId="46A64D95"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על נקודה מסוימת:</w:t>
                            </w:r>
                          </w:p>
                          <w:p w14:paraId="74FB2A69" w14:textId="77777777" w:rsidR="00403776" w:rsidRDefault="00403776" w:rsidP="00403776"/>
                          <w:p w14:paraId="629703D1"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כששמים את העכבר מעל נקודה מסוימת:</w:t>
                            </w:r>
                          </w:p>
                          <w:p w14:paraId="567A4490" w14:textId="77777777" w:rsidR="00403776" w:rsidRDefault="00403776" w:rsidP="00403776"/>
                          <w:p w14:paraId="2BA527C6"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כששמים את הקיבוץ לפי קריטריון זמן ובחירת צבעים</w:t>
                            </w:r>
                            <w:r w:rsidRPr="00C13168">
                              <w:rPr>
                                <w:rFonts w:asciiTheme="minorBidi" w:hAnsiTheme="minorBidi" w:cstheme="minorBidi"/>
                                <w:b/>
                                <w:bCs/>
                                <w:rtl/>
                                <w:lang w:bidi="he-IL"/>
                              </w:rPr>
                              <w:t>:</w:t>
                            </w:r>
                          </w:p>
                          <w:p w14:paraId="79F39A23" w14:textId="77777777" w:rsidR="00403776" w:rsidRDefault="00403776" w:rsidP="00403776"/>
                          <w:p w14:paraId="116D2E4C"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קיבוץ לפי קריטריון זמן ובחירת צבעים</w:t>
                            </w:r>
                            <w:r w:rsidRPr="00C13168">
                              <w:rPr>
                                <w:rFonts w:asciiTheme="minorBidi" w:hAnsiTheme="minorBidi" w:cstheme="minorBidi"/>
                                <w:b/>
                                <w:bCs/>
                                <w:rtl/>
                                <w:lang w:bidi="he-IL"/>
                              </w:rPr>
                              <w:t>:</w:t>
                            </w:r>
                          </w:p>
                          <w:p w14:paraId="2495DD92" w14:textId="77777777" w:rsidR="00403776" w:rsidRDefault="00403776" w:rsidP="00403776"/>
                          <w:p w14:paraId="2461FA37"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האנימציה בהתחלה</w:t>
                            </w:r>
                            <w:r w:rsidRPr="00C13168">
                              <w:rPr>
                                <w:rFonts w:asciiTheme="minorBidi" w:hAnsiTheme="minorBidi" w:cstheme="minorBidi"/>
                                <w:b/>
                                <w:bCs/>
                                <w:rtl/>
                                <w:lang w:bidi="he-IL"/>
                              </w:rPr>
                              <w:t>:</w:t>
                            </w:r>
                          </w:p>
                          <w:p w14:paraId="5DC8D117" w14:textId="77777777" w:rsidR="00403776" w:rsidRDefault="00403776" w:rsidP="00403776"/>
                          <w:p w14:paraId="7C0A59A3"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האנימציה בהתחלה</w:t>
                            </w:r>
                            <w:r w:rsidRPr="00C13168">
                              <w:rPr>
                                <w:rFonts w:asciiTheme="minorBidi" w:hAnsiTheme="minorBidi" w:cstheme="minorBidi"/>
                                <w:b/>
                                <w:bCs/>
                                <w:rtl/>
                                <w:lang w:bidi="he-IL"/>
                              </w:rPr>
                              <w:t>:</w:t>
                            </w:r>
                          </w:p>
                          <w:p w14:paraId="341DACD7" w14:textId="77777777" w:rsidR="00403776" w:rsidRDefault="00403776" w:rsidP="00403776"/>
                          <w:p w14:paraId="717C79DC" w14:textId="77777777" w:rsidR="00403776" w:rsidRDefault="00403776" w:rsidP="00403776">
                            <w:pPr>
                              <w:rPr>
                                <w:rFonts w:asciiTheme="minorBidi" w:hAnsiTheme="minorBidi" w:cstheme="minorBidi"/>
                                <w:b/>
                                <w:bCs/>
                                <w:rtl/>
                                <w:lang w:bidi="he-IL"/>
                              </w:rPr>
                            </w:pPr>
                            <w:r>
                              <w:rPr>
                                <w:rFonts w:asciiTheme="minorBidi" w:hAnsiTheme="minorBidi" w:cstheme="minorBidi" w:hint="cs"/>
                                <w:b/>
                                <w:bCs/>
                                <w:rtl/>
                                <w:lang w:bidi="he-IL"/>
                              </w:rPr>
                              <w:t xml:space="preserve">על </w:t>
                            </w:r>
                            <w:proofErr w:type="spellStart"/>
                            <w:r>
                              <w:rPr>
                                <w:rFonts w:asciiTheme="minorBidi" w:hAnsiTheme="minorBidi" w:cstheme="minorBidi" w:hint="cs"/>
                                <w:b/>
                                <w:bCs/>
                                <w:rtl/>
                                <w:lang w:bidi="he-IL"/>
                              </w:rPr>
                              <w:t>נקותמיכה</w:t>
                            </w:r>
                            <w:proofErr w:type="spellEnd"/>
                            <w:r>
                              <w:rPr>
                                <w:rFonts w:asciiTheme="minorBidi" w:hAnsiTheme="minorBidi" w:cstheme="minorBidi" w:hint="cs"/>
                                <w:b/>
                                <w:bCs/>
                                <w:rtl/>
                                <w:lang w:bidi="he-IL"/>
                              </w:rPr>
                              <w:t xml:space="preserve"> עבור</w:t>
                            </w:r>
                          </w:p>
                          <w:p w14:paraId="4F5BF13F"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עיוורי צבעים</w:t>
                            </w:r>
                            <w:r w:rsidRPr="00C13168">
                              <w:rPr>
                                <w:rFonts w:asciiTheme="minorBidi" w:hAnsiTheme="minorBidi" w:cstheme="minorBidi"/>
                                <w:b/>
                                <w:bCs/>
                                <w:rtl/>
                                <w:lang w:bidi="he-IL"/>
                              </w:rPr>
                              <w:t>:</w:t>
                            </w:r>
                          </w:p>
                          <w:p w14:paraId="1542CF56" w14:textId="77777777" w:rsidR="00403776" w:rsidRDefault="00403776" w:rsidP="00403776"/>
                          <w:p w14:paraId="3F18DABA" w14:textId="77777777" w:rsidR="00403776" w:rsidRDefault="00403776" w:rsidP="00403776">
                            <w:pPr>
                              <w:rPr>
                                <w:rFonts w:asciiTheme="minorBidi" w:hAnsiTheme="minorBidi" w:cstheme="minorBidi"/>
                                <w:b/>
                                <w:bCs/>
                                <w:rtl/>
                                <w:lang w:bidi="he-IL"/>
                              </w:rPr>
                            </w:pPr>
                            <w:r>
                              <w:rPr>
                                <w:rFonts w:asciiTheme="minorBidi" w:hAnsiTheme="minorBidi" w:cstheme="minorBidi" w:hint="cs"/>
                                <w:b/>
                                <w:bCs/>
                                <w:rtl/>
                                <w:lang w:bidi="he-IL"/>
                              </w:rPr>
                              <w:t>תמיכה עבור</w:t>
                            </w:r>
                          </w:p>
                          <w:p w14:paraId="378BEC29"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עיוורי צבעים</w:t>
                            </w:r>
                            <w:r w:rsidRPr="00C13168">
                              <w:rPr>
                                <w:rFonts w:asciiTheme="minorBidi" w:hAnsiTheme="minorBidi" w:cstheme="minorBidi"/>
                                <w:b/>
                                <w:bCs/>
                                <w:rtl/>
                                <w:lang w:bidi="he-IL"/>
                              </w:rPr>
                              <w:t>:</w:t>
                            </w:r>
                          </w:p>
                          <w:p w14:paraId="0DEFAB87" w14:textId="77777777" w:rsidR="00403776" w:rsidRDefault="00403776" w:rsidP="00403776"/>
                          <w:p w14:paraId="3E940A39" w14:textId="77777777" w:rsidR="00403776" w:rsidRDefault="00403776" w:rsidP="00403776">
                            <w:pPr>
                              <w:rPr>
                                <w:rFonts w:asciiTheme="minorBidi" w:hAnsiTheme="minorBidi" w:cstheme="minorBidi"/>
                                <w:b/>
                                <w:bCs/>
                                <w:rtl/>
                                <w:lang w:bidi="he-IL"/>
                              </w:rPr>
                            </w:pPr>
                            <w:r>
                              <w:rPr>
                                <w:rFonts w:asciiTheme="minorBidi" w:hAnsiTheme="minorBidi" w:cstheme="minorBidi" w:hint="cs"/>
                                <w:b/>
                                <w:bCs/>
                                <w:rtl/>
                                <w:lang w:bidi="he-IL"/>
                              </w:rPr>
                              <w:t>תמיכה עבור</w:t>
                            </w:r>
                          </w:p>
                          <w:p w14:paraId="5058FEAE"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עיוורי צבעים</w:t>
                            </w:r>
                            <w:r w:rsidRPr="00C13168">
                              <w:rPr>
                                <w:rFonts w:asciiTheme="minorBidi" w:hAnsiTheme="minorBidi" w:cstheme="minorBidi"/>
                                <w:b/>
                                <w:bCs/>
                                <w:rtl/>
                                <w:lang w:bidi="he-IL"/>
                              </w:rPr>
                              <w:t>:</w:t>
                            </w:r>
                          </w:p>
                          <w:p w14:paraId="012F281D" w14:textId="77777777" w:rsidR="00403776" w:rsidRDefault="00403776" w:rsidP="00403776"/>
                          <w:p w14:paraId="09229E48" w14:textId="77777777" w:rsidR="00403776" w:rsidRDefault="00403776" w:rsidP="00403776">
                            <w:pPr>
                              <w:rPr>
                                <w:rFonts w:asciiTheme="minorBidi" w:hAnsiTheme="minorBidi" w:cstheme="minorBidi"/>
                                <w:b/>
                                <w:bCs/>
                                <w:rtl/>
                                <w:lang w:bidi="he-IL"/>
                              </w:rPr>
                            </w:pPr>
                            <w:r>
                              <w:rPr>
                                <w:rFonts w:asciiTheme="minorBidi" w:hAnsiTheme="minorBidi" w:cstheme="minorBidi" w:hint="cs"/>
                                <w:b/>
                                <w:bCs/>
                                <w:rtl/>
                                <w:lang w:bidi="he-IL"/>
                              </w:rPr>
                              <w:t>תמיכה עבור</w:t>
                            </w:r>
                          </w:p>
                          <w:p w14:paraId="101ED70C"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עיוורי צבעים</w:t>
                            </w:r>
                            <w:r w:rsidRPr="00C13168">
                              <w:rPr>
                                <w:rFonts w:asciiTheme="minorBidi" w:hAnsiTheme="minorBidi" w:cstheme="minorBidi"/>
                                <w:b/>
                                <w:bCs/>
                                <w:rtl/>
                                <w:lang w:bidi="he-IL"/>
                              </w:rPr>
                              <w:t>:</w:t>
                            </w:r>
                          </w:p>
                          <w:p w14:paraId="0A2CB0C1" w14:textId="77777777" w:rsidR="00403776" w:rsidRDefault="00403776" w:rsidP="00403776"/>
                          <w:p w14:paraId="6F859F95" w14:textId="77777777" w:rsidR="00403776" w:rsidRDefault="00403776" w:rsidP="00403776">
                            <w:pPr>
                              <w:rPr>
                                <w:rFonts w:asciiTheme="minorBidi" w:hAnsiTheme="minorBidi" w:cstheme="minorBidi"/>
                                <w:b/>
                                <w:bCs/>
                                <w:rtl/>
                                <w:lang w:bidi="he-IL"/>
                              </w:rPr>
                            </w:pPr>
                            <w:r>
                              <w:rPr>
                                <w:rFonts w:asciiTheme="minorBidi" w:hAnsiTheme="minorBidi" w:cstheme="minorBidi" w:hint="cs"/>
                                <w:b/>
                                <w:bCs/>
                                <w:rtl/>
                                <w:lang w:bidi="he-IL"/>
                              </w:rPr>
                              <w:t>תמיכה עבור</w:t>
                            </w:r>
                          </w:p>
                          <w:p w14:paraId="744819EA"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עיוורי צבעים</w:t>
                            </w:r>
                            <w:r w:rsidRPr="00C13168">
                              <w:rPr>
                                <w:rFonts w:asciiTheme="minorBidi" w:hAnsiTheme="minorBidi" w:cstheme="minorBidi"/>
                                <w:b/>
                                <w:bCs/>
                                <w:rtl/>
                                <w:lang w:bidi="he-IL"/>
                              </w:rPr>
                              <w:t>:</w:t>
                            </w:r>
                          </w:p>
                          <w:p w14:paraId="0D171521" w14:textId="77777777" w:rsidR="00403776" w:rsidRDefault="00403776" w:rsidP="00403776"/>
                          <w:p w14:paraId="499254DA" w14:textId="77777777" w:rsidR="00403776" w:rsidRDefault="00403776" w:rsidP="00403776">
                            <w:pPr>
                              <w:rPr>
                                <w:rFonts w:asciiTheme="minorBidi" w:hAnsiTheme="minorBidi" w:cstheme="minorBidi"/>
                                <w:b/>
                                <w:bCs/>
                                <w:rtl/>
                                <w:lang w:bidi="he-IL"/>
                              </w:rPr>
                            </w:pPr>
                            <w:r>
                              <w:rPr>
                                <w:rFonts w:asciiTheme="minorBidi" w:hAnsiTheme="minorBidi" w:cstheme="minorBidi" w:hint="cs"/>
                                <w:b/>
                                <w:bCs/>
                                <w:rtl/>
                                <w:lang w:bidi="he-IL"/>
                              </w:rPr>
                              <w:t>תמיכה עבור</w:t>
                            </w:r>
                          </w:p>
                          <w:p w14:paraId="0DCDFC13"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עיוורי צבעים</w:t>
                            </w:r>
                            <w:r w:rsidRPr="00C13168">
                              <w:rPr>
                                <w:rFonts w:asciiTheme="minorBidi" w:hAnsiTheme="minorBidi" w:cstheme="minorBidi"/>
                                <w:b/>
                                <w:bCs/>
                                <w:rtl/>
                                <w:lang w:bidi="he-IL"/>
                              </w:rPr>
                              <w:t>:</w:t>
                            </w:r>
                          </w:p>
                          <w:p w14:paraId="324C2651" w14:textId="77777777" w:rsidR="00403776" w:rsidRDefault="00403776" w:rsidP="00403776"/>
                          <w:p w14:paraId="2E66BADB" w14:textId="77777777" w:rsidR="00403776" w:rsidRDefault="00403776" w:rsidP="00403776">
                            <w:pPr>
                              <w:rPr>
                                <w:rFonts w:asciiTheme="minorBidi" w:hAnsiTheme="minorBidi" w:cstheme="minorBidi"/>
                                <w:b/>
                                <w:bCs/>
                                <w:rtl/>
                                <w:lang w:bidi="he-IL"/>
                              </w:rPr>
                            </w:pPr>
                            <w:r>
                              <w:rPr>
                                <w:rFonts w:asciiTheme="minorBidi" w:hAnsiTheme="minorBidi" w:cstheme="minorBidi" w:hint="cs"/>
                                <w:b/>
                                <w:bCs/>
                                <w:rtl/>
                                <w:lang w:bidi="he-IL"/>
                              </w:rPr>
                              <w:t>תמיכה עבור</w:t>
                            </w:r>
                          </w:p>
                          <w:p w14:paraId="361B3DB3"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עיוורי צבעים</w:t>
                            </w:r>
                            <w:r w:rsidRPr="00C13168">
                              <w:rPr>
                                <w:rFonts w:asciiTheme="minorBidi" w:hAnsiTheme="minorBidi" w:cstheme="minorBidi"/>
                                <w:b/>
                                <w:bCs/>
                                <w:rtl/>
                                <w:lang w:bidi="he-IL"/>
                              </w:rPr>
                              <w:t>:</w:t>
                            </w:r>
                          </w:p>
                          <w:p w14:paraId="4E1AC335" w14:textId="77777777" w:rsidR="00403776" w:rsidRDefault="00403776" w:rsidP="00403776"/>
                          <w:p w14:paraId="73BFB785" w14:textId="77777777" w:rsidR="00403776" w:rsidRDefault="00403776" w:rsidP="00403776">
                            <w:pPr>
                              <w:rPr>
                                <w:rFonts w:asciiTheme="minorBidi" w:hAnsiTheme="minorBidi" w:cstheme="minorBidi"/>
                                <w:b/>
                                <w:bCs/>
                                <w:rtl/>
                                <w:lang w:bidi="he-IL"/>
                              </w:rPr>
                            </w:pPr>
                            <w:r>
                              <w:rPr>
                                <w:rFonts w:asciiTheme="minorBidi" w:hAnsiTheme="minorBidi" w:cstheme="minorBidi" w:hint="cs"/>
                                <w:b/>
                                <w:bCs/>
                                <w:rtl/>
                                <w:lang w:bidi="he-IL"/>
                              </w:rPr>
                              <w:t>תמיכה עבור</w:t>
                            </w:r>
                          </w:p>
                          <w:p w14:paraId="1CF05F68"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עיוורי צבעים</w:t>
                            </w:r>
                            <w:r w:rsidRPr="00C13168">
                              <w:rPr>
                                <w:rFonts w:asciiTheme="minorBidi" w:hAnsiTheme="minorBidi" w:cstheme="minorBidi"/>
                                <w:b/>
                                <w:bCs/>
                                <w:rtl/>
                                <w:lang w:bidi="he-IL"/>
                              </w:rPr>
                              <w:t>:</w:t>
                            </w:r>
                          </w:p>
                          <w:p w14:paraId="4C88D672" w14:textId="77777777" w:rsidR="00403776" w:rsidRDefault="00403776" w:rsidP="00403776"/>
                          <w:p w14:paraId="3897C010" w14:textId="77777777" w:rsidR="00403776" w:rsidRDefault="00403776" w:rsidP="00403776">
                            <w:pPr>
                              <w:rPr>
                                <w:rFonts w:asciiTheme="minorBidi" w:hAnsiTheme="minorBidi" w:cstheme="minorBidi"/>
                                <w:b/>
                                <w:bCs/>
                                <w:rtl/>
                                <w:lang w:bidi="he-IL"/>
                              </w:rPr>
                            </w:pPr>
                            <w:r>
                              <w:rPr>
                                <w:rFonts w:asciiTheme="minorBidi" w:hAnsiTheme="minorBidi" w:cstheme="minorBidi" w:hint="cs"/>
                                <w:b/>
                                <w:bCs/>
                                <w:rtl/>
                                <w:lang w:bidi="he-IL"/>
                              </w:rPr>
                              <w:t>תמיכה עבור</w:t>
                            </w:r>
                          </w:p>
                          <w:p w14:paraId="30AFE7D3"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עיוורי צבעים</w:t>
                            </w:r>
                            <w:r w:rsidRPr="00C13168">
                              <w:rPr>
                                <w:rFonts w:asciiTheme="minorBidi" w:hAnsiTheme="minorBidi" w:cstheme="minorBidi"/>
                                <w:b/>
                                <w:bCs/>
                                <w:rtl/>
                                <w:lang w:bidi="he-IL"/>
                              </w:rPr>
                              <w:t>:</w:t>
                            </w:r>
                          </w:p>
                          <w:p w14:paraId="675D6477" w14:textId="77777777" w:rsidR="00403776" w:rsidRDefault="00403776" w:rsidP="00403776"/>
                          <w:p w14:paraId="04E408C5" w14:textId="77777777" w:rsidR="00403776" w:rsidRDefault="00403776" w:rsidP="00403776">
                            <w:pPr>
                              <w:rPr>
                                <w:rFonts w:asciiTheme="minorBidi" w:hAnsiTheme="minorBidi" w:cstheme="minorBidi"/>
                                <w:b/>
                                <w:bCs/>
                                <w:rtl/>
                                <w:lang w:bidi="he-IL"/>
                              </w:rPr>
                            </w:pPr>
                            <w:r>
                              <w:rPr>
                                <w:rFonts w:asciiTheme="minorBidi" w:hAnsiTheme="minorBidi" w:cstheme="minorBidi" w:hint="cs"/>
                                <w:b/>
                                <w:bCs/>
                                <w:rtl/>
                                <w:lang w:bidi="he-IL"/>
                              </w:rPr>
                              <w:t>תמיכה עבור</w:t>
                            </w:r>
                          </w:p>
                          <w:p w14:paraId="3B311162"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עיוורי צבעים</w:t>
                            </w:r>
                            <w:r w:rsidRPr="00C13168">
                              <w:rPr>
                                <w:rFonts w:asciiTheme="minorBidi" w:hAnsiTheme="minorBidi" w:cstheme="minorBidi"/>
                                <w:b/>
                                <w:bCs/>
                                <w:rtl/>
                                <w:lang w:bidi="he-IL"/>
                              </w:rPr>
                              <w:t>:</w:t>
                            </w:r>
                          </w:p>
                          <w:p w14:paraId="6474AFB2" w14:textId="77777777" w:rsidR="00403776" w:rsidRDefault="00403776" w:rsidP="00403776"/>
                          <w:p w14:paraId="6B852A5C" w14:textId="77777777" w:rsidR="00403776" w:rsidRDefault="00403776" w:rsidP="00403776">
                            <w:pPr>
                              <w:rPr>
                                <w:rFonts w:asciiTheme="minorBidi" w:hAnsiTheme="minorBidi" w:cstheme="minorBidi"/>
                                <w:b/>
                                <w:bCs/>
                                <w:rtl/>
                                <w:lang w:bidi="he-IL"/>
                              </w:rPr>
                            </w:pPr>
                            <w:r>
                              <w:rPr>
                                <w:rFonts w:asciiTheme="minorBidi" w:hAnsiTheme="minorBidi" w:cstheme="minorBidi" w:hint="cs"/>
                                <w:b/>
                                <w:bCs/>
                                <w:rtl/>
                                <w:lang w:bidi="he-IL"/>
                              </w:rPr>
                              <w:t>תמיכה עבור</w:t>
                            </w:r>
                          </w:p>
                          <w:p w14:paraId="6EB6FE6F"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עיוורי צבעים</w:t>
                            </w:r>
                            <w:r w:rsidRPr="00C13168">
                              <w:rPr>
                                <w:rFonts w:asciiTheme="minorBidi" w:hAnsiTheme="minorBidi" w:cstheme="minorBidi"/>
                                <w:b/>
                                <w:bCs/>
                                <w:rtl/>
                                <w:lang w:bidi="he-IL"/>
                              </w:rPr>
                              <w:t>:</w:t>
                            </w:r>
                          </w:p>
                          <w:p w14:paraId="7D4BE1A1" w14:textId="77777777" w:rsidR="00403776" w:rsidRDefault="00403776" w:rsidP="00403776"/>
                          <w:p w14:paraId="631BE0B0" w14:textId="77777777" w:rsidR="00403776" w:rsidRDefault="00403776" w:rsidP="00403776">
                            <w:pPr>
                              <w:rPr>
                                <w:rFonts w:asciiTheme="minorBidi" w:hAnsiTheme="minorBidi" w:cstheme="minorBidi"/>
                                <w:b/>
                                <w:bCs/>
                                <w:rtl/>
                                <w:lang w:bidi="he-IL"/>
                              </w:rPr>
                            </w:pPr>
                            <w:r>
                              <w:rPr>
                                <w:rFonts w:asciiTheme="minorBidi" w:hAnsiTheme="minorBidi" w:cstheme="minorBidi" w:hint="cs"/>
                                <w:b/>
                                <w:bCs/>
                                <w:rtl/>
                                <w:lang w:bidi="he-IL"/>
                              </w:rPr>
                              <w:t>תמיכה עבור</w:t>
                            </w:r>
                          </w:p>
                          <w:p w14:paraId="3F879BE0"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עיוורי צבעים</w:t>
                            </w:r>
                            <w:r w:rsidRPr="00C13168">
                              <w:rPr>
                                <w:rFonts w:asciiTheme="minorBidi" w:hAnsiTheme="minorBidi" w:cstheme="minorBidi"/>
                                <w:b/>
                                <w:bCs/>
                                <w:rtl/>
                                <w:lang w:bidi="he-IL"/>
                              </w:rPr>
                              <w:t>:</w:t>
                            </w:r>
                          </w:p>
                          <w:p w14:paraId="5073B558" w14:textId="77777777" w:rsidR="00403776" w:rsidRDefault="00403776" w:rsidP="00403776"/>
                          <w:p w14:paraId="0200CA10" w14:textId="77777777" w:rsidR="00403776" w:rsidRDefault="00403776" w:rsidP="00403776">
                            <w:pPr>
                              <w:rPr>
                                <w:rFonts w:asciiTheme="minorBidi" w:hAnsiTheme="minorBidi" w:cstheme="minorBidi"/>
                                <w:b/>
                                <w:bCs/>
                                <w:rtl/>
                                <w:lang w:bidi="he-IL"/>
                              </w:rPr>
                            </w:pPr>
                            <w:r>
                              <w:rPr>
                                <w:rFonts w:asciiTheme="minorBidi" w:hAnsiTheme="minorBidi" w:cstheme="minorBidi" w:hint="cs"/>
                                <w:b/>
                                <w:bCs/>
                                <w:rtl/>
                                <w:lang w:bidi="he-IL"/>
                              </w:rPr>
                              <w:t>תמיכה עבור</w:t>
                            </w:r>
                          </w:p>
                          <w:p w14:paraId="73547A29"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עיוורי צבעים</w:t>
                            </w:r>
                            <w:r w:rsidRPr="00C13168">
                              <w:rPr>
                                <w:rFonts w:asciiTheme="minorBidi" w:hAnsiTheme="minorBidi" w:cstheme="minorBidi"/>
                                <w:b/>
                                <w:bCs/>
                                <w:rtl/>
                                <w:lang w:bidi="he-IL"/>
                              </w:rPr>
                              <w:t>:</w:t>
                            </w:r>
                          </w:p>
                          <w:p w14:paraId="0ADF7980" w14:textId="77777777" w:rsidR="00403776" w:rsidRDefault="00403776" w:rsidP="00403776"/>
                          <w:p w14:paraId="3A44DE9E" w14:textId="77777777" w:rsidR="00403776" w:rsidRDefault="00403776" w:rsidP="00403776">
                            <w:pPr>
                              <w:rPr>
                                <w:rFonts w:asciiTheme="minorBidi" w:hAnsiTheme="minorBidi" w:cstheme="minorBidi"/>
                                <w:b/>
                                <w:bCs/>
                                <w:rtl/>
                                <w:lang w:bidi="he-IL"/>
                              </w:rPr>
                            </w:pPr>
                            <w:r>
                              <w:rPr>
                                <w:rFonts w:asciiTheme="minorBidi" w:hAnsiTheme="minorBidi" w:cstheme="minorBidi" w:hint="cs"/>
                                <w:b/>
                                <w:bCs/>
                                <w:rtl/>
                                <w:lang w:bidi="he-IL"/>
                              </w:rPr>
                              <w:t>תמיכה עבור</w:t>
                            </w:r>
                          </w:p>
                          <w:p w14:paraId="7F1D394C"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עיוורי צבעים</w:t>
                            </w:r>
                            <w:r w:rsidRPr="00C13168">
                              <w:rPr>
                                <w:rFonts w:asciiTheme="minorBidi" w:hAnsiTheme="minorBidi" w:cstheme="minorBidi"/>
                                <w:b/>
                                <w:bCs/>
                                <w:rtl/>
                                <w:lang w:bidi="he-IL"/>
                              </w:rPr>
                              <w:t>:</w:t>
                            </w:r>
                          </w:p>
                          <w:p w14:paraId="1F2C1A03" w14:textId="77777777" w:rsidR="00403776" w:rsidRDefault="00403776" w:rsidP="00403776"/>
                          <w:p w14:paraId="79EEB33D" w14:textId="77777777" w:rsidR="00403776" w:rsidRDefault="00403776" w:rsidP="00403776">
                            <w:pPr>
                              <w:rPr>
                                <w:rFonts w:asciiTheme="minorBidi" w:hAnsiTheme="minorBidi" w:cstheme="minorBidi"/>
                                <w:b/>
                                <w:bCs/>
                                <w:rtl/>
                                <w:lang w:bidi="he-IL"/>
                              </w:rPr>
                            </w:pPr>
                            <w:r>
                              <w:rPr>
                                <w:rFonts w:asciiTheme="minorBidi" w:hAnsiTheme="minorBidi" w:cstheme="minorBidi" w:hint="cs"/>
                                <w:b/>
                                <w:bCs/>
                                <w:rtl/>
                                <w:lang w:bidi="he-IL"/>
                              </w:rPr>
                              <w:t>תמיכה עבור</w:t>
                            </w:r>
                          </w:p>
                          <w:p w14:paraId="555F164F"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עיוורי צבעים</w:t>
                            </w:r>
                            <w:r w:rsidRPr="00C13168">
                              <w:rPr>
                                <w:rFonts w:asciiTheme="minorBidi" w:hAnsiTheme="minorBidi" w:cstheme="minorBidi"/>
                                <w:b/>
                                <w:bCs/>
                                <w:rtl/>
                                <w:lang w:bidi="he-IL"/>
                              </w:rPr>
                              <w:t>:</w:t>
                            </w:r>
                          </w:p>
                          <w:p w14:paraId="3BE7A4F3" w14:textId="77777777" w:rsidR="00403776" w:rsidRDefault="00403776" w:rsidP="00403776"/>
                          <w:p w14:paraId="40AFC65C" w14:textId="77777777" w:rsidR="00403776" w:rsidRDefault="00403776" w:rsidP="00403776">
                            <w:pPr>
                              <w:rPr>
                                <w:rFonts w:asciiTheme="minorBidi" w:hAnsiTheme="minorBidi" w:cstheme="minorBidi"/>
                                <w:b/>
                                <w:bCs/>
                                <w:rtl/>
                                <w:lang w:bidi="he-IL"/>
                              </w:rPr>
                            </w:pPr>
                            <w:r>
                              <w:rPr>
                                <w:rFonts w:asciiTheme="minorBidi" w:hAnsiTheme="minorBidi" w:cstheme="minorBidi" w:hint="cs"/>
                                <w:b/>
                                <w:bCs/>
                                <w:rtl/>
                                <w:lang w:bidi="he-IL"/>
                              </w:rPr>
                              <w:t>תמיכה עבור</w:t>
                            </w:r>
                          </w:p>
                          <w:p w14:paraId="32598739"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עיוורי צבעים</w:t>
                            </w:r>
                            <w:r w:rsidRPr="00C13168">
                              <w:rPr>
                                <w:rFonts w:asciiTheme="minorBidi" w:hAnsiTheme="minorBidi" w:cstheme="minorBidi"/>
                                <w:b/>
                                <w:bCs/>
                                <w:rtl/>
                                <w:lang w:bidi="he-IL"/>
                              </w:rPr>
                              <w:t>:</w:t>
                            </w:r>
                          </w:p>
                          <w:p w14:paraId="2FA55A58" w14:textId="77777777" w:rsidR="00403776" w:rsidRDefault="00403776" w:rsidP="00403776"/>
                          <w:p w14:paraId="7587A421"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קיבוץ לפי קריטריון זמן ובחירת צבעים</w:t>
                            </w:r>
                            <w:r w:rsidRPr="00C13168">
                              <w:rPr>
                                <w:rFonts w:asciiTheme="minorBidi" w:hAnsiTheme="minorBidi" w:cstheme="minorBidi"/>
                                <w:b/>
                                <w:bCs/>
                                <w:rtl/>
                                <w:lang w:bidi="he-IL"/>
                              </w:rPr>
                              <w:t>:</w:t>
                            </w:r>
                          </w:p>
                          <w:p w14:paraId="6FB06EBC" w14:textId="77777777" w:rsidR="00403776" w:rsidRDefault="00403776" w:rsidP="00403776"/>
                          <w:p w14:paraId="5E95201A"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קיבוץ לפי קריטריון זמן ובחירת צבעים</w:t>
                            </w:r>
                            <w:r w:rsidRPr="00C13168">
                              <w:rPr>
                                <w:rFonts w:asciiTheme="minorBidi" w:hAnsiTheme="minorBidi" w:cstheme="minorBidi"/>
                                <w:b/>
                                <w:bCs/>
                                <w:rtl/>
                                <w:lang w:bidi="he-IL"/>
                              </w:rPr>
                              <w:t>:</w:t>
                            </w:r>
                          </w:p>
                          <w:p w14:paraId="19FD5E63" w14:textId="77777777" w:rsidR="00403776" w:rsidRDefault="00403776" w:rsidP="00403776"/>
                          <w:p w14:paraId="281AC6BF"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קיבוץ לפי קריטריון זמן ובחירת צבעים</w:t>
                            </w:r>
                            <w:r w:rsidRPr="00C13168">
                              <w:rPr>
                                <w:rFonts w:asciiTheme="minorBidi" w:hAnsiTheme="minorBidi" w:cstheme="minorBidi"/>
                                <w:b/>
                                <w:bCs/>
                                <w:rtl/>
                                <w:lang w:bidi="he-IL"/>
                              </w:rPr>
                              <w:t>:</w:t>
                            </w:r>
                          </w:p>
                          <w:p w14:paraId="26474B81" w14:textId="77777777" w:rsidR="00403776" w:rsidRDefault="00403776" w:rsidP="00403776"/>
                          <w:p w14:paraId="18285D98"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קיבוץ לפי קריטריון זמן ובחירת צבעים</w:t>
                            </w:r>
                            <w:r w:rsidRPr="00C13168">
                              <w:rPr>
                                <w:rFonts w:asciiTheme="minorBidi" w:hAnsiTheme="minorBidi" w:cstheme="minorBidi"/>
                                <w:b/>
                                <w:bCs/>
                                <w:rtl/>
                                <w:lang w:bidi="he-IL"/>
                              </w:rPr>
                              <w:t>:</w:t>
                            </w:r>
                          </w:p>
                          <w:p w14:paraId="5F9B5FDE" w14:textId="77777777" w:rsidR="00403776" w:rsidRDefault="00403776" w:rsidP="00403776"/>
                          <w:p w14:paraId="66B9A4B5"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קיבוץ לפי קריטריון זמן ובחירת צבעים</w:t>
                            </w:r>
                            <w:r w:rsidRPr="00C13168">
                              <w:rPr>
                                <w:rFonts w:asciiTheme="minorBidi" w:hAnsiTheme="minorBidi" w:cstheme="minorBidi"/>
                                <w:b/>
                                <w:bCs/>
                                <w:rtl/>
                                <w:lang w:bidi="he-IL"/>
                              </w:rPr>
                              <w:t>:</w:t>
                            </w:r>
                          </w:p>
                          <w:p w14:paraId="7AF0A485" w14:textId="77777777" w:rsidR="00403776" w:rsidRDefault="00403776" w:rsidP="00403776"/>
                          <w:p w14:paraId="7CE46A50"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קיבוץ לפי קריטריון זמן ובחירת צבעים</w:t>
                            </w:r>
                            <w:r w:rsidRPr="00C13168">
                              <w:rPr>
                                <w:rFonts w:asciiTheme="minorBidi" w:hAnsiTheme="minorBidi" w:cstheme="minorBidi"/>
                                <w:b/>
                                <w:bCs/>
                                <w:rtl/>
                                <w:lang w:bidi="he-IL"/>
                              </w:rPr>
                              <w:t>:</w:t>
                            </w:r>
                          </w:p>
                          <w:p w14:paraId="61CF83C2" w14:textId="77777777" w:rsidR="00403776" w:rsidRDefault="00403776" w:rsidP="00403776"/>
                          <w:p w14:paraId="70FE9DB0"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קיבוץ לפי קריטריון זמן ובחירת צבעים</w:t>
                            </w:r>
                            <w:r w:rsidRPr="00C13168">
                              <w:rPr>
                                <w:rFonts w:asciiTheme="minorBidi" w:hAnsiTheme="minorBidi" w:cstheme="minorBidi"/>
                                <w:b/>
                                <w:bCs/>
                                <w:rtl/>
                                <w:lang w:bidi="he-IL"/>
                              </w:rPr>
                              <w:t>:</w:t>
                            </w:r>
                          </w:p>
                          <w:p w14:paraId="72F45E92" w14:textId="77777777" w:rsidR="00403776" w:rsidRDefault="00403776" w:rsidP="00403776"/>
                          <w:p w14:paraId="23DD0E23"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קיבוץ לפי קריטריון זמן ובחירת צבעים</w:t>
                            </w:r>
                            <w:r w:rsidRPr="00C13168">
                              <w:rPr>
                                <w:rFonts w:asciiTheme="minorBidi" w:hAnsiTheme="minorBidi" w:cstheme="minorBidi"/>
                                <w:b/>
                                <w:bCs/>
                                <w:rtl/>
                                <w:lang w:bidi="he-IL"/>
                              </w:rPr>
                              <w:t>:</w:t>
                            </w:r>
                          </w:p>
                          <w:p w14:paraId="72741B5F" w14:textId="77777777" w:rsidR="00403776" w:rsidRDefault="00403776" w:rsidP="00403776"/>
                          <w:p w14:paraId="6B4AF05D"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קיבוץ לפי קריטריון זמן ובחירת צבעים</w:t>
                            </w:r>
                            <w:r w:rsidRPr="00C13168">
                              <w:rPr>
                                <w:rFonts w:asciiTheme="minorBidi" w:hAnsiTheme="minorBidi" w:cstheme="minorBidi"/>
                                <w:b/>
                                <w:bCs/>
                                <w:rtl/>
                                <w:lang w:bidi="he-IL"/>
                              </w:rPr>
                              <w:t>:</w:t>
                            </w:r>
                          </w:p>
                          <w:p w14:paraId="34F40C82" w14:textId="77777777" w:rsidR="00403776" w:rsidRDefault="00403776" w:rsidP="00403776"/>
                          <w:p w14:paraId="1190A049"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קיבוץ לפי קריטריון זמן ובחירת צבעים</w:t>
                            </w:r>
                            <w:r w:rsidRPr="00C13168">
                              <w:rPr>
                                <w:rFonts w:asciiTheme="minorBidi" w:hAnsiTheme="minorBidi" w:cstheme="minorBidi"/>
                                <w:b/>
                                <w:bCs/>
                                <w:rtl/>
                                <w:lang w:bidi="he-IL"/>
                              </w:rPr>
                              <w:t>:</w:t>
                            </w:r>
                          </w:p>
                          <w:p w14:paraId="7461C7D0" w14:textId="77777777" w:rsidR="00403776" w:rsidRDefault="00403776" w:rsidP="00403776"/>
                          <w:p w14:paraId="663B78B6"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קיבוץ לפי קריטריון זמן ובחירת צבעים</w:t>
                            </w:r>
                            <w:r w:rsidRPr="00C13168">
                              <w:rPr>
                                <w:rFonts w:asciiTheme="minorBidi" w:hAnsiTheme="minorBidi" w:cstheme="minorBidi"/>
                                <w:b/>
                                <w:bCs/>
                                <w:rtl/>
                                <w:lang w:bidi="he-IL"/>
                              </w:rPr>
                              <w:t>:</w:t>
                            </w:r>
                          </w:p>
                          <w:p w14:paraId="1292CB97" w14:textId="77777777" w:rsidR="00403776" w:rsidRDefault="00403776" w:rsidP="00403776"/>
                          <w:p w14:paraId="249921CB"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קיבוץ לפי קריטריון זמן ובחירת צבעים</w:t>
                            </w:r>
                            <w:r w:rsidRPr="00C13168">
                              <w:rPr>
                                <w:rFonts w:asciiTheme="minorBidi" w:hAnsiTheme="minorBidi" w:cstheme="minorBidi"/>
                                <w:b/>
                                <w:bCs/>
                                <w:rtl/>
                                <w:lang w:bidi="he-IL"/>
                              </w:rPr>
                              <w:t>:</w:t>
                            </w:r>
                          </w:p>
                          <w:p w14:paraId="21B23C98" w14:textId="77777777" w:rsidR="00403776" w:rsidRDefault="00403776" w:rsidP="00403776"/>
                          <w:p w14:paraId="4DCB5082"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קיבוץ לפי קריטריון זמן ובחירת צבעים</w:t>
                            </w:r>
                            <w:r w:rsidRPr="00C13168">
                              <w:rPr>
                                <w:rFonts w:asciiTheme="minorBidi" w:hAnsiTheme="minorBidi" w:cstheme="minorBidi"/>
                                <w:b/>
                                <w:bCs/>
                                <w:rtl/>
                                <w:lang w:bidi="he-IL"/>
                              </w:rPr>
                              <w:t>:</w:t>
                            </w:r>
                          </w:p>
                          <w:p w14:paraId="0BDC7B66" w14:textId="77777777" w:rsidR="00403776" w:rsidRDefault="00403776" w:rsidP="00403776"/>
                          <w:p w14:paraId="2476A84F"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קיבוץ לפי קריטריון זמן ובחירת צבעים</w:t>
                            </w:r>
                            <w:r w:rsidRPr="00C13168">
                              <w:rPr>
                                <w:rFonts w:asciiTheme="minorBidi" w:hAnsiTheme="minorBidi" w:cstheme="minorBidi"/>
                                <w:b/>
                                <w:bCs/>
                                <w:rtl/>
                                <w:lang w:bidi="he-IL"/>
                              </w:rPr>
                              <w:t>:</w:t>
                            </w:r>
                          </w:p>
                          <w:p w14:paraId="7723B7A3" w14:textId="77777777" w:rsidR="00403776" w:rsidRDefault="00403776" w:rsidP="00403776"/>
                          <w:p w14:paraId="3048D95C"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קיבוץ לפי קריטריון זמן ובחירת צבעים</w:t>
                            </w:r>
                            <w:r w:rsidRPr="00C13168">
                              <w:rPr>
                                <w:rFonts w:asciiTheme="minorBidi" w:hAnsiTheme="minorBidi" w:cstheme="minorBidi"/>
                                <w:b/>
                                <w:bCs/>
                                <w:rtl/>
                                <w:lang w:bidi="he-IL"/>
                              </w:rPr>
                              <w:t>:</w:t>
                            </w:r>
                          </w:p>
                          <w:p w14:paraId="75C75CAF" w14:textId="77777777" w:rsidR="00403776" w:rsidRDefault="00403776" w:rsidP="00403776"/>
                          <w:p w14:paraId="7C3BA39A"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קיבוץ לפי קריטריון זמן ובחירת צבעים</w:t>
                            </w:r>
                            <w:r w:rsidRPr="00C13168">
                              <w:rPr>
                                <w:rFonts w:asciiTheme="minorBidi" w:hAnsiTheme="minorBidi" w:cstheme="minorBidi"/>
                                <w:b/>
                                <w:bCs/>
                                <w:rtl/>
                                <w:lang w:bidi="he-IL"/>
                              </w:rPr>
                              <w:t>:</w:t>
                            </w:r>
                          </w:p>
                          <w:p w14:paraId="170038DE" w14:textId="77777777" w:rsidR="00403776" w:rsidRDefault="00403776" w:rsidP="00403776"/>
                          <w:p w14:paraId="7E92621A"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לפי קריטריון זמן ובחירת צבעים</w:t>
                            </w:r>
                            <w:r w:rsidRPr="00C13168">
                              <w:rPr>
                                <w:rFonts w:asciiTheme="minorBidi" w:hAnsiTheme="minorBidi" w:cstheme="minorBidi"/>
                                <w:b/>
                                <w:bCs/>
                                <w:rtl/>
                                <w:lang w:bidi="he-IL"/>
                              </w:rPr>
                              <w:t>:</w:t>
                            </w:r>
                          </w:p>
                          <w:p w14:paraId="50CA8E42" w14:textId="77777777" w:rsidR="00403776" w:rsidRDefault="00403776" w:rsidP="00403776"/>
                          <w:p w14:paraId="05C05BE9"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קיבוץ לפי קריטריון זמן ובחירת צבעים</w:t>
                            </w:r>
                            <w:r w:rsidRPr="00C13168">
                              <w:rPr>
                                <w:rFonts w:asciiTheme="minorBidi" w:hAnsiTheme="minorBidi" w:cstheme="minorBidi"/>
                                <w:b/>
                                <w:bCs/>
                                <w:rtl/>
                                <w:lang w:bidi="he-IL"/>
                              </w:rPr>
                              <w:t>:</w:t>
                            </w:r>
                          </w:p>
                          <w:p w14:paraId="3F92BCA1" w14:textId="77777777" w:rsidR="00403776" w:rsidRDefault="00403776" w:rsidP="00403776"/>
                          <w:p w14:paraId="7B5B5529"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האנימציה בהתחלה</w:t>
                            </w:r>
                            <w:r w:rsidRPr="00C13168">
                              <w:rPr>
                                <w:rFonts w:asciiTheme="minorBidi" w:hAnsiTheme="minorBidi" w:cstheme="minorBidi"/>
                                <w:b/>
                                <w:bCs/>
                                <w:rtl/>
                                <w:lang w:bidi="he-IL"/>
                              </w:rPr>
                              <w:t>:</w:t>
                            </w:r>
                          </w:p>
                          <w:p w14:paraId="79DEFC94" w14:textId="77777777" w:rsidR="00403776" w:rsidRDefault="00403776" w:rsidP="00403776"/>
                          <w:p w14:paraId="7A8CAF2D"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האנימציה בהתחלה</w:t>
                            </w:r>
                            <w:r w:rsidRPr="00C13168">
                              <w:rPr>
                                <w:rFonts w:asciiTheme="minorBidi" w:hAnsiTheme="minorBidi" w:cstheme="minorBidi"/>
                                <w:b/>
                                <w:bCs/>
                                <w:rtl/>
                                <w:lang w:bidi="he-IL"/>
                              </w:rPr>
                              <w:t>:</w:t>
                            </w:r>
                          </w:p>
                          <w:p w14:paraId="02294378" w14:textId="77777777" w:rsidR="00403776" w:rsidRDefault="00403776" w:rsidP="00403776"/>
                          <w:p w14:paraId="040DF849"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על נקודה מסוימת:</w:t>
                            </w:r>
                          </w:p>
                          <w:p w14:paraId="26FACA03" w14:textId="77777777" w:rsidR="00403776" w:rsidRDefault="00403776" w:rsidP="00403776"/>
                          <w:p w14:paraId="7E24961D"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כששמים את העכבר מעל נקודה מסוימת:</w:t>
                            </w:r>
                          </w:p>
                          <w:p w14:paraId="5C9FE0F7" w14:textId="77777777" w:rsidR="00403776" w:rsidRDefault="00403776" w:rsidP="00403776"/>
                          <w:p w14:paraId="7C8640B7"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כששמים את הקיבוץ לפי קריטריון זמן ובחירת צבעים</w:t>
                            </w:r>
                            <w:r w:rsidRPr="00C13168">
                              <w:rPr>
                                <w:rFonts w:asciiTheme="minorBidi" w:hAnsiTheme="minorBidi" w:cstheme="minorBidi"/>
                                <w:b/>
                                <w:bCs/>
                                <w:rtl/>
                                <w:lang w:bidi="he-IL"/>
                              </w:rPr>
                              <w:t>:</w:t>
                            </w:r>
                          </w:p>
                          <w:p w14:paraId="456D9647" w14:textId="77777777" w:rsidR="00403776" w:rsidRDefault="00403776" w:rsidP="00403776"/>
                          <w:p w14:paraId="182B0DEB"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קיבוץ לפי קריטריון זמן ובחירת צבעים</w:t>
                            </w:r>
                            <w:r w:rsidRPr="00C13168">
                              <w:rPr>
                                <w:rFonts w:asciiTheme="minorBidi" w:hAnsiTheme="minorBidi" w:cstheme="minorBidi"/>
                                <w:b/>
                                <w:bCs/>
                                <w:rtl/>
                                <w:lang w:bidi="he-IL"/>
                              </w:rPr>
                              <w:t>:</w:t>
                            </w:r>
                          </w:p>
                          <w:p w14:paraId="46C1A7F8" w14:textId="77777777" w:rsidR="00403776" w:rsidRDefault="00403776" w:rsidP="00403776"/>
                          <w:p w14:paraId="0E55A665"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האנימציה בהתחלה</w:t>
                            </w:r>
                            <w:r w:rsidRPr="00C13168">
                              <w:rPr>
                                <w:rFonts w:asciiTheme="minorBidi" w:hAnsiTheme="minorBidi" w:cstheme="minorBidi"/>
                                <w:b/>
                                <w:bCs/>
                                <w:rtl/>
                                <w:lang w:bidi="he-IL"/>
                              </w:rPr>
                              <w:t>:</w:t>
                            </w:r>
                          </w:p>
                          <w:p w14:paraId="06DD273E" w14:textId="77777777" w:rsidR="00403776" w:rsidRDefault="00403776" w:rsidP="00403776"/>
                          <w:p w14:paraId="6D3731FD"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האנימציה בהתחלה</w:t>
                            </w:r>
                            <w:r w:rsidRPr="00C13168">
                              <w:rPr>
                                <w:rFonts w:asciiTheme="minorBidi" w:hAnsiTheme="minorBidi" w:cstheme="minorBidi"/>
                                <w:b/>
                                <w:bCs/>
                                <w:rtl/>
                                <w:lang w:bidi="he-IL"/>
                              </w:rPr>
                              <w:t>:</w:t>
                            </w:r>
                          </w:p>
                          <w:p w14:paraId="7985A726" w14:textId="77777777" w:rsidR="00403776" w:rsidRDefault="00403776" w:rsidP="00403776"/>
                          <w:p w14:paraId="176A60E8"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על נקודה מסוימת:</w:t>
                            </w:r>
                          </w:p>
                          <w:p w14:paraId="671460BF" w14:textId="77777777" w:rsidR="00403776" w:rsidRDefault="00403776" w:rsidP="00403776"/>
                          <w:p w14:paraId="13D06FA2"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כששמים את העכבר מעל נקודה מסוימת:</w:t>
                            </w:r>
                          </w:p>
                          <w:p w14:paraId="3E575113" w14:textId="77777777" w:rsidR="00403776" w:rsidRDefault="00403776" w:rsidP="00403776"/>
                          <w:p w14:paraId="36CE1AB9"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כששמים את הקיבוץ לפי קריטריון זמן ובחירת צבעים</w:t>
                            </w:r>
                            <w:r w:rsidRPr="00C13168">
                              <w:rPr>
                                <w:rFonts w:asciiTheme="minorBidi" w:hAnsiTheme="minorBidi" w:cstheme="minorBidi"/>
                                <w:b/>
                                <w:bCs/>
                                <w:rtl/>
                                <w:lang w:bidi="he-IL"/>
                              </w:rPr>
                              <w:t>:</w:t>
                            </w:r>
                          </w:p>
                          <w:p w14:paraId="1BE3F65D" w14:textId="77777777" w:rsidR="00403776" w:rsidRDefault="00403776" w:rsidP="00403776"/>
                          <w:p w14:paraId="136F0862"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קיבוץ לפי קריטריון זמן ובחירת צבעים</w:t>
                            </w:r>
                            <w:r w:rsidRPr="00C13168">
                              <w:rPr>
                                <w:rFonts w:asciiTheme="minorBidi" w:hAnsiTheme="minorBidi" w:cstheme="minorBidi"/>
                                <w:b/>
                                <w:bCs/>
                                <w:rtl/>
                                <w:lang w:bidi="he-IL"/>
                              </w:rPr>
                              <w:t>:</w:t>
                            </w:r>
                          </w:p>
                          <w:p w14:paraId="25A14CBA" w14:textId="77777777" w:rsidR="00403776" w:rsidRDefault="00403776" w:rsidP="00403776"/>
                          <w:p w14:paraId="38094D18"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האנימציה בהתחלה</w:t>
                            </w:r>
                            <w:r w:rsidRPr="00C13168">
                              <w:rPr>
                                <w:rFonts w:asciiTheme="minorBidi" w:hAnsiTheme="minorBidi" w:cstheme="minorBidi"/>
                                <w:b/>
                                <w:bCs/>
                                <w:rtl/>
                                <w:lang w:bidi="he-IL"/>
                              </w:rPr>
                              <w:t>:</w:t>
                            </w:r>
                          </w:p>
                          <w:p w14:paraId="57DF5D2C" w14:textId="77777777" w:rsidR="00403776" w:rsidRDefault="00403776" w:rsidP="00403776"/>
                          <w:p w14:paraId="2F063774"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האנימציה בהתחלה</w:t>
                            </w:r>
                            <w:r w:rsidRPr="00C13168">
                              <w:rPr>
                                <w:rFonts w:asciiTheme="minorBidi" w:hAnsiTheme="minorBidi" w:cstheme="minorBidi"/>
                                <w:b/>
                                <w:bCs/>
                                <w:rtl/>
                                <w:lang w:bidi="he-IL"/>
                              </w:rPr>
                              <w:t>:</w:t>
                            </w:r>
                          </w:p>
                          <w:p w14:paraId="1C8A2825" w14:textId="77777777" w:rsidR="00403776" w:rsidRDefault="00403776" w:rsidP="00403776"/>
                          <w:p w14:paraId="7B32E675"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על נקודה מסוימת:</w:t>
                            </w:r>
                          </w:p>
                          <w:p w14:paraId="6AC02098" w14:textId="77777777" w:rsidR="00403776" w:rsidRDefault="00403776" w:rsidP="00403776"/>
                          <w:p w14:paraId="67AF5E6D"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כששמים את העכבר מעל נקודה מסוימת:</w:t>
                            </w:r>
                          </w:p>
                          <w:p w14:paraId="4DC67B6D" w14:textId="77777777" w:rsidR="00403776" w:rsidRDefault="00403776" w:rsidP="00403776"/>
                          <w:p w14:paraId="5279D9CA"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כששמים את הקיבוץ לפי קריטריון זמן ובחירת צבעים</w:t>
                            </w:r>
                            <w:r w:rsidRPr="00C13168">
                              <w:rPr>
                                <w:rFonts w:asciiTheme="minorBidi" w:hAnsiTheme="minorBidi" w:cstheme="minorBidi"/>
                                <w:b/>
                                <w:bCs/>
                                <w:rtl/>
                                <w:lang w:bidi="he-IL"/>
                              </w:rPr>
                              <w:t>:</w:t>
                            </w:r>
                          </w:p>
                          <w:p w14:paraId="27A50861" w14:textId="77777777" w:rsidR="00403776" w:rsidRDefault="00403776" w:rsidP="00403776"/>
                          <w:p w14:paraId="013F3D98"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קיבוץ לפי קריטריון זמן ובחירת צבעים</w:t>
                            </w:r>
                            <w:r w:rsidRPr="00C13168">
                              <w:rPr>
                                <w:rFonts w:asciiTheme="minorBidi" w:hAnsiTheme="minorBidi" w:cstheme="minorBidi"/>
                                <w:b/>
                                <w:bCs/>
                                <w:rtl/>
                                <w:lang w:bidi="he-IL"/>
                              </w:rPr>
                              <w:t>:</w:t>
                            </w:r>
                          </w:p>
                          <w:p w14:paraId="722AA737" w14:textId="77777777" w:rsidR="00403776" w:rsidRDefault="00403776" w:rsidP="00403776"/>
                          <w:p w14:paraId="695DCF42"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האנימציה בהתחלה</w:t>
                            </w:r>
                            <w:r w:rsidRPr="00C13168">
                              <w:rPr>
                                <w:rFonts w:asciiTheme="minorBidi" w:hAnsiTheme="minorBidi" w:cstheme="minorBidi"/>
                                <w:b/>
                                <w:bCs/>
                                <w:rtl/>
                                <w:lang w:bidi="he-IL"/>
                              </w:rPr>
                              <w:t>:</w:t>
                            </w:r>
                          </w:p>
                          <w:p w14:paraId="4EE4FA1B" w14:textId="77777777" w:rsidR="00403776" w:rsidRDefault="00403776" w:rsidP="00403776"/>
                          <w:p w14:paraId="415BC390"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האנימציה בהתחלה</w:t>
                            </w:r>
                            <w:r w:rsidRPr="00C13168">
                              <w:rPr>
                                <w:rFonts w:asciiTheme="minorBidi" w:hAnsiTheme="minorBidi" w:cstheme="minorBidi"/>
                                <w:b/>
                                <w:bCs/>
                                <w:rtl/>
                                <w:lang w:bidi="he-IL"/>
                              </w:rPr>
                              <w:t>:</w:t>
                            </w:r>
                          </w:p>
                          <w:p w14:paraId="786A3869" w14:textId="77777777" w:rsidR="00403776" w:rsidRDefault="00403776" w:rsidP="00403776"/>
                          <w:p w14:paraId="1E0310D4"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על נקודה מסוימת:</w:t>
                            </w:r>
                          </w:p>
                          <w:p w14:paraId="76A95214" w14:textId="77777777" w:rsidR="00403776" w:rsidRDefault="00403776" w:rsidP="00403776"/>
                          <w:p w14:paraId="58BECAE4"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כששמים את העכבר מעל נקודה מסוימת:</w:t>
                            </w:r>
                          </w:p>
                          <w:p w14:paraId="2A7A6FF6" w14:textId="77777777" w:rsidR="00403776" w:rsidRDefault="00403776" w:rsidP="00403776"/>
                          <w:p w14:paraId="3625EFC2"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כששמים את הקיבוץ לפי קריטריון זמן ובחירת צבעים</w:t>
                            </w:r>
                            <w:r w:rsidRPr="00C13168">
                              <w:rPr>
                                <w:rFonts w:asciiTheme="minorBidi" w:hAnsiTheme="minorBidi" w:cstheme="minorBidi"/>
                                <w:b/>
                                <w:bCs/>
                                <w:rtl/>
                                <w:lang w:bidi="he-IL"/>
                              </w:rPr>
                              <w:t>:</w:t>
                            </w:r>
                          </w:p>
                          <w:p w14:paraId="686BB293" w14:textId="77777777" w:rsidR="00403776" w:rsidRDefault="00403776" w:rsidP="00403776"/>
                          <w:p w14:paraId="06AEAE16"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קיבוץ לפי קריטריון זמן ובחירת צבעים</w:t>
                            </w:r>
                            <w:r w:rsidRPr="00C13168">
                              <w:rPr>
                                <w:rFonts w:asciiTheme="minorBidi" w:hAnsiTheme="minorBidi" w:cstheme="minorBidi"/>
                                <w:b/>
                                <w:bCs/>
                                <w:rtl/>
                                <w:lang w:bidi="he-IL"/>
                              </w:rPr>
                              <w:t>:</w:t>
                            </w:r>
                          </w:p>
                          <w:p w14:paraId="76593F0E" w14:textId="77777777" w:rsidR="00403776" w:rsidRDefault="00403776" w:rsidP="00403776"/>
                          <w:p w14:paraId="58D4FDB6"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האנימציה בהתחלה</w:t>
                            </w:r>
                            <w:r w:rsidRPr="00C13168">
                              <w:rPr>
                                <w:rFonts w:asciiTheme="minorBidi" w:hAnsiTheme="minorBidi" w:cstheme="minorBidi"/>
                                <w:b/>
                                <w:bCs/>
                                <w:rtl/>
                                <w:lang w:bidi="he-IL"/>
                              </w:rPr>
                              <w:t>:</w:t>
                            </w:r>
                          </w:p>
                          <w:p w14:paraId="7E16123E" w14:textId="77777777" w:rsidR="00403776" w:rsidRDefault="00403776" w:rsidP="00403776"/>
                          <w:p w14:paraId="2FC6E0A4"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האנימציה בהתחלה</w:t>
                            </w:r>
                            <w:r w:rsidRPr="00C13168">
                              <w:rPr>
                                <w:rFonts w:asciiTheme="minorBidi" w:hAnsiTheme="minorBidi" w:cstheme="minorBidi"/>
                                <w:b/>
                                <w:bCs/>
                                <w:rtl/>
                                <w:lang w:bidi="he-IL"/>
                              </w:rPr>
                              <w:t>:</w:t>
                            </w:r>
                          </w:p>
                          <w:p w14:paraId="7BA4C0D3" w14:textId="77777777" w:rsidR="00403776" w:rsidRDefault="00403776" w:rsidP="00403776"/>
                          <w:p w14:paraId="7A866944"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על נקודה מסוימת:</w:t>
                            </w:r>
                          </w:p>
                          <w:p w14:paraId="11815768" w14:textId="77777777" w:rsidR="00403776" w:rsidRDefault="00403776" w:rsidP="00403776"/>
                          <w:p w14:paraId="2A02F471"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כששמים את העכבר מעל נקודה מסוימת:</w:t>
                            </w:r>
                          </w:p>
                          <w:p w14:paraId="4E686DB7" w14:textId="77777777" w:rsidR="00403776" w:rsidRDefault="00403776" w:rsidP="00403776"/>
                          <w:p w14:paraId="1745D715"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כששמים את הקיבוץ לפי קריטריון זמן ובחירת צבעים</w:t>
                            </w:r>
                            <w:r w:rsidRPr="00C13168">
                              <w:rPr>
                                <w:rFonts w:asciiTheme="minorBidi" w:hAnsiTheme="minorBidi" w:cstheme="minorBidi"/>
                                <w:b/>
                                <w:bCs/>
                                <w:rtl/>
                                <w:lang w:bidi="he-IL"/>
                              </w:rPr>
                              <w:t>:</w:t>
                            </w:r>
                          </w:p>
                          <w:p w14:paraId="6D58ECAF" w14:textId="77777777" w:rsidR="00403776" w:rsidRDefault="00403776" w:rsidP="00403776"/>
                          <w:p w14:paraId="077CEE4A"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קיבוץ לפי קריטריון זמן ובחירת צבעים</w:t>
                            </w:r>
                            <w:r w:rsidRPr="00C13168">
                              <w:rPr>
                                <w:rFonts w:asciiTheme="minorBidi" w:hAnsiTheme="minorBidi" w:cstheme="minorBidi"/>
                                <w:b/>
                                <w:bCs/>
                                <w:rtl/>
                                <w:lang w:bidi="he-IL"/>
                              </w:rPr>
                              <w:t>:</w:t>
                            </w:r>
                          </w:p>
                          <w:p w14:paraId="5ECE31F9" w14:textId="77777777" w:rsidR="00403776" w:rsidRDefault="00403776" w:rsidP="00403776"/>
                          <w:p w14:paraId="275FF3ED"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האנימציה בהתחלה</w:t>
                            </w:r>
                            <w:r w:rsidRPr="00C13168">
                              <w:rPr>
                                <w:rFonts w:asciiTheme="minorBidi" w:hAnsiTheme="minorBidi" w:cstheme="minorBidi"/>
                                <w:b/>
                                <w:bCs/>
                                <w:rtl/>
                                <w:lang w:bidi="he-IL"/>
                              </w:rPr>
                              <w:t>:</w:t>
                            </w:r>
                          </w:p>
                          <w:p w14:paraId="271D961A" w14:textId="77777777" w:rsidR="00403776" w:rsidRDefault="00403776" w:rsidP="00403776"/>
                          <w:p w14:paraId="35143678"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האנימציה בהתחלה</w:t>
                            </w:r>
                            <w:r w:rsidRPr="00C13168">
                              <w:rPr>
                                <w:rFonts w:asciiTheme="minorBidi" w:hAnsiTheme="minorBidi" w:cstheme="minorBidi"/>
                                <w:b/>
                                <w:bCs/>
                                <w:rtl/>
                                <w:lang w:bidi="he-IL"/>
                              </w:rPr>
                              <w:t>:</w:t>
                            </w:r>
                          </w:p>
                          <w:p w14:paraId="637A56F5" w14:textId="77777777" w:rsidR="00403776" w:rsidRDefault="00403776" w:rsidP="00403776"/>
                          <w:p w14:paraId="6766EC23" w14:textId="77777777" w:rsidR="00403776" w:rsidRDefault="00403776" w:rsidP="00403776">
                            <w:pPr>
                              <w:rPr>
                                <w:rFonts w:asciiTheme="minorBidi" w:hAnsiTheme="minorBidi" w:cstheme="minorBidi"/>
                                <w:b/>
                                <w:bCs/>
                                <w:rtl/>
                                <w:lang w:bidi="he-IL"/>
                              </w:rPr>
                            </w:pPr>
                            <w:r>
                              <w:rPr>
                                <w:rFonts w:asciiTheme="minorBidi" w:hAnsiTheme="minorBidi" w:cstheme="minorBidi" w:hint="cs"/>
                                <w:b/>
                                <w:bCs/>
                                <w:rtl/>
                                <w:lang w:bidi="he-IL"/>
                              </w:rPr>
                              <w:t xml:space="preserve">על </w:t>
                            </w:r>
                            <w:proofErr w:type="spellStart"/>
                            <w:r>
                              <w:rPr>
                                <w:rFonts w:asciiTheme="minorBidi" w:hAnsiTheme="minorBidi" w:cstheme="minorBidi" w:hint="cs"/>
                                <w:b/>
                                <w:bCs/>
                                <w:rtl/>
                                <w:lang w:bidi="he-IL"/>
                              </w:rPr>
                              <w:t>נקותמיכה</w:t>
                            </w:r>
                            <w:proofErr w:type="spellEnd"/>
                            <w:r>
                              <w:rPr>
                                <w:rFonts w:asciiTheme="minorBidi" w:hAnsiTheme="minorBidi" w:cstheme="minorBidi" w:hint="cs"/>
                                <w:b/>
                                <w:bCs/>
                                <w:rtl/>
                                <w:lang w:bidi="he-IL"/>
                              </w:rPr>
                              <w:t xml:space="preserve"> עבור</w:t>
                            </w:r>
                          </w:p>
                          <w:p w14:paraId="727DF392"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עיוורי צבעים</w:t>
                            </w:r>
                            <w:r w:rsidRPr="00C13168">
                              <w:rPr>
                                <w:rFonts w:asciiTheme="minorBidi" w:hAnsiTheme="minorBidi" w:cstheme="minorBidi"/>
                                <w:b/>
                                <w:bCs/>
                                <w:rtl/>
                                <w:lang w:bidi="he-IL"/>
                              </w:rPr>
                              <w:t>:</w:t>
                            </w:r>
                          </w:p>
                          <w:p w14:paraId="64F627B7" w14:textId="77777777" w:rsidR="00403776" w:rsidRDefault="00403776" w:rsidP="00403776"/>
                          <w:p w14:paraId="525E851A" w14:textId="77777777" w:rsidR="00403776" w:rsidRDefault="00403776" w:rsidP="00403776">
                            <w:pPr>
                              <w:rPr>
                                <w:rFonts w:asciiTheme="minorBidi" w:hAnsiTheme="minorBidi" w:cstheme="minorBidi"/>
                                <w:b/>
                                <w:bCs/>
                                <w:rtl/>
                                <w:lang w:bidi="he-IL"/>
                              </w:rPr>
                            </w:pPr>
                            <w:r>
                              <w:rPr>
                                <w:rFonts w:asciiTheme="minorBidi" w:hAnsiTheme="minorBidi" w:cstheme="minorBidi" w:hint="cs"/>
                                <w:b/>
                                <w:bCs/>
                                <w:rtl/>
                                <w:lang w:bidi="he-IL"/>
                              </w:rPr>
                              <w:t>תמיכה עבור</w:t>
                            </w:r>
                          </w:p>
                          <w:p w14:paraId="0F250652"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עיוורי צבעים</w:t>
                            </w:r>
                            <w:r w:rsidRPr="00C13168">
                              <w:rPr>
                                <w:rFonts w:asciiTheme="minorBidi" w:hAnsiTheme="minorBidi" w:cstheme="minorBidi"/>
                                <w:b/>
                                <w:bCs/>
                                <w:rtl/>
                                <w:lang w:bidi="he-IL"/>
                              </w:rPr>
                              <w:t>:</w:t>
                            </w:r>
                          </w:p>
                          <w:p w14:paraId="1A704365" w14:textId="77777777" w:rsidR="00403776" w:rsidRDefault="00403776" w:rsidP="00403776"/>
                          <w:p w14:paraId="5FD637BB" w14:textId="77777777" w:rsidR="00403776" w:rsidRDefault="00403776" w:rsidP="00403776">
                            <w:pPr>
                              <w:rPr>
                                <w:rFonts w:asciiTheme="minorBidi" w:hAnsiTheme="minorBidi" w:cstheme="minorBidi"/>
                                <w:b/>
                                <w:bCs/>
                                <w:rtl/>
                                <w:lang w:bidi="he-IL"/>
                              </w:rPr>
                            </w:pPr>
                            <w:r>
                              <w:rPr>
                                <w:rFonts w:asciiTheme="minorBidi" w:hAnsiTheme="minorBidi" w:cstheme="minorBidi" w:hint="cs"/>
                                <w:b/>
                                <w:bCs/>
                                <w:rtl/>
                                <w:lang w:bidi="he-IL"/>
                              </w:rPr>
                              <w:t>תמיכה עבור</w:t>
                            </w:r>
                          </w:p>
                          <w:p w14:paraId="3824EA0F"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עיוורי צבעים</w:t>
                            </w:r>
                            <w:r w:rsidRPr="00C13168">
                              <w:rPr>
                                <w:rFonts w:asciiTheme="minorBidi" w:hAnsiTheme="minorBidi" w:cstheme="minorBidi"/>
                                <w:b/>
                                <w:bCs/>
                                <w:rtl/>
                                <w:lang w:bidi="he-IL"/>
                              </w:rPr>
                              <w:t>:</w:t>
                            </w:r>
                          </w:p>
                          <w:p w14:paraId="7B341537" w14:textId="77777777" w:rsidR="00403776" w:rsidRDefault="00403776" w:rsidP="00403776"/>
                          <w:p w14:paraId="181EE208" w14:textId="77777777" w:rsidR="00403776" w:rsidRDefault="00403776" w:rsidP="00403776">
                            <w:pPr>
                              <w:rPr>
                                <w:rFonts w:asciiTheme="minorBidi" w:hAnsiTheme="minorBidi" w:cstheme="minorBidi"/>
                                <w:b/>
                                <w:bCs/>
                                <w:rtl/>
                                <w:lang w:bidi="he-IL"/>
                              </w:rPr>
                            </w:pPr>
                            <w:r>
                              <w:rPr>
                                <w:rFonts w:asciiTheme="minorBidi" w:hAnsiTheme="minorBidi" w:cstheme="minorBidi" w:hint="cs"/>
                                <w:b/>
                                <w:bCs/>
                                <w:rtl/>
                                <w:lang w:bidi="he-IL"/>
                              </w:rPr>
                              <w:t>תמיכה עבור</w:t>
                            </w:r>
                          </w:p>
                          <w:p w14:paraId="73D21AE7"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עיוורי צבעים</w:t>
                            </w:r>
                            <w:r w:rsidRPr="00C13168">
                              <w:rPr>
                                <w:rFonts w:asciiTheme="minorBidi" w:hAnsiTheme="minorBidi" w:cstheme="minorBidi"/>
                                <w:b/>
                                <w:bCs/>
                                <w:rtl/>
                                <w:lang w:bidi="he-IL"/>
                              </w:rPr>
                              <w:t>:</w:t>
                            </w:r>
                          </w:p>
                          <w:p w14:paraId="5E5F137E" w14:textId="77777777" w:rsidR="00403776" w:rsidRDefault="00403776" w:rsidP="00403776"/>
                          <w:p w14:paraId="007BA11E" w14:textId="77777777" w:rsidR="00403776" w:rsidRDefault="00403776" w:rsidP="00403776">
                            <w:pPr>
                              <w:rPr>
                                <w:rFonts w:asciiTheme="minorBidi" w:hAnsiTheme="minorBidi" w:cstheme="minorBidi"/>
                                <w:b/>
                                <w:bCs/>
                                <w:rtl/>
                                <w:lang w:bidi="he-IL"/>
                              </w:rPr>
                            </w:pPr>
                            <w:r>
                              <w:rPr>
                                <w:rFonts w:asciiTheme="minorBidi" w:hAnsiTheme="minorBidi" w:cstheme="minorBidi" w:hint="cs"/>
                                <w:b/>
                                <w:bCs/>
                                <w:rtl/>
                                <w:lang w:bidi="he-IL"/>
                              </w:rPr>
                              <w:t>תמיכה עבור</w:t>
                            </w:r>
                          </w:p>
                          <w:p w14:paraId="21E0B54C"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עיוורי צבעים</w:t>
                            </w:r>
                            <w:r w:rsidRPr="00C13168">
                              <w:rPr>
                                <w:rFonts w:asciiTheme="minorBidi" w:hAnsiTheme="minorBidi" w:cstheme="minorBidi"/>
                                <w:b/>
                                <w:bCs/>
                                <w:rtl/>
                                <w:lang w:bidi="he-IL"/>
                              </w:rPr>
                              <w:t>:</w:t>
                            </w:r>
                          </w:p>
                          <w:p w14:paraId="4497DD55" w14:textId="77777777" w:rsidR="00403776" w:rsidRDefault="00403776" w:rsidP="00403776"/>
                          <w:p w14:paraId="1112D81E" w14:textId="77777777" w:rsidR="00403776" w:rsidRDefault="00403776" w:rsidP="00403776">
                            <w:pPr>
                              <w:rPr>
                                <w:rFonts w:asciiTheme="minorBidi" w:hAnsiTheme="minorBidi" w:cstheme="minorBidi"/>
                                <w:b/>
                                <w:bCs/>
                                <w:rtl/>
                                <w:lang w:bidi="he-IL"/>
                              </w:rPr>
                            </w:pPr>
                            <w:r>
                              <w:rPr>
                                <w:rFonts w:asciiTheme="minorBidi" w:hAnsiTheme="minorBidi" w:cstheme="minorBidi" w:hint="cs"/>
                                <w:b/>
                                <w:bCs/>
                                <w:rtl/>
                                <w:lang w:bidi="he-IL"/>
                              </w:rPr>
                              <w:t>תמיכה עבור</w:t>
                            </w:r>
                          </w:p>
                          <w:p w14:paraId="1AF9A49B"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עיוורי צבעים</w:t>
                            </w:r>
                            <w:r w:rsidRPr="00C13168">
                              <w:rPr>
                                <w:rFonts w:asciiTheme="minorBidi" w:hAnsiTheme="minorBidi" w:cstheme="minorBidi"/>
                                <w:b/>
                                <w:bCs/>
                                <w:rtl/>
                                <w:lang w:bidi="he-IL"/>
                              </w:rPr>
                              <w:t>:</w:t>
                            </w:r>
                          </w:p>
                          <w:p w14:paraId="762CA080" w14:textId="77777777" w:rsidR="00403776" w:rsidRDefault="00403776" w:rsidP="00403776"/>
                          <w:p w14:paraId="291658AB" w14:textId="77777777" w:rsidR="00403776" w:rsidRDefault="00403776" w:rsidP="00403776">
                            <w:pPr>
                              <w:rPr>
                                <w:rFonts w:asciiTheme="minorBidi" w:hAnsiTheme="minorBidi" w:cstheme="minorBidi"/>
                                <w:b/>
                                <w:bCs/>
                                <w:rtl/>
                                <w:lang w:bidi="he-IL"/>
                              </w:rPr>
                            </w:pPr>
                            <w:r>
                              <w:rPr>
                                <w:rFonts w:asciiTheme="minorBidi" w:hAnsiTheme="minorBidi" w:cstheme="minorBidi" w:hint="cs"/>
                                <w:b/>
                                <w:bCs/>
                                <w:rtl/>
                                <w:lang w:bidi="he-IL"/>
                              </w:rPr>
                              <w:t>תמיכה עבור</w:t>
                            </w:r>
                          </w:p>
                          <w:p w14:paraId="59546FDC"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עיוורי צבעים</w:t>
                            </w:r>
                            <w:r w:rsidRPr="00C13168">
                              <w:rPr>
                                <w:rFonts w:asciiTheme="minorBidi" w:hAnsiTheme="minorBidi" w:cstheme="minorBidi"/>
                                <w:b/>
                                <w:bCs/>
                                <w:rtl/>
                                <w:lang w:bidi="he-IL"/>
                              </w:rPr>
                              <w:t>:</w:t>
                            </w:r>
                          </w:p>
                          <w:p w14:paraId="17543FAA" w14:textId="77777777" w:rsidR="00403776" w:rsidRDefault="00403776" w:rsidP="00403776"/>
                          <w:p w14:paraId="161B1016" w14:textId="77777777" w:rsidR="00403776" w:rsidRDefault="00403776" w:rsidP="00403776">
                            <w:pPr>
                              <w:rPr>
                                <w:rFonts w:asciiTheme="minorBidi" w:hAnsiTheme="minorBidi" w:cstheme="minorBidi"/>
                                <w:b/>
                                <w:bCs/>
                                <w:rtl/>
                                <w:lang w:bidi="he-IL"/>
                              </w:rPr>
                            </w:pPr>
                            <w:r>
                              <w:rPr>
                                <w:rFonts w:asciiTheme="minorBidi" w:hAnsiTheme="minorBidi" w:cstheme="minorBidi" w:hint="cs"/>
                                <w:b/>
                                <w:bCs/>
                                <w:rtl/>
                                <w:lang w:bidi="he-IL"/>
                              </w:rPr>
                              <w:t>תמיכה עבור</w:t>
                            </w:r>
                          </w:p>
                          <w:p w14:paraId="2744DFBB"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עיוורי צבעים</w:t>
                            </w:r>
                            <w:r w:rsidRPr="00C13168">
                              <w:rPr>
                                <w:rFonts w:asciiTheme="minorBidi" w:hAnsiTheme="minorBidi" w:cstheme="minorBidi"/>
                                <w:b/>
                                <w:bCs/>
                                <w:rtl/>
                                <w:lang w:bidi="he-IL"/>
                              </w:rPr>
                              <w:t>:</w:t>
                            </w:r>
                          </w:p>
                          <w:p w14:paraId="1847C434" w14:textId="77777777" w:rsidR="00403776" w:rsidRDefault="00403776" w:rsidP="00403776"/>
                          <w:p w14:paraId="143ECC5F" w14:textId="77777777" w:rsidR="00403776" w:rsidRDefault="00403776" w:rsidP="00403776">
                            <w:pPr>
                              <w:rPr>
                                <w:rFonts w:asciiTheme="minorBidi" w:hAnsiTheme="minorBidi" w:cstheme="minorBidi"/>
                                <w:b/>
                                <w:bCs/>
                                <w:rtl/>
                                <w:lang w:bidi="he-IL"/>
                              </w:rPr>
                            </w:pPr>
                            <w:r>
                              <w:rPr>
                                <w:rFonts w:asciiTheme="minorBidi" w:hAnsiTheme="minorBidi" w:cstheme="minorBidi" w:hint="cs"/>
                                <w:b/>
                                <w:bCs/>
                                <w:rtl/>
                                <w:lang w:bidi="he-IL"/>
                              </w:rPr>
                              <w:t>תמיכה עבור</w:t>
                            </w:r>
                          </w:p>
                          <w:p w14:paraId="483304F2"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עיוורי צבעים</w:t>
                            </w:r>
                            <w:r w:rsidRPr="00C13168">
                              <w:rPr>
                                <w:rFonts w:asciiTheme="minorBidi" w:hAnsiTheme="minorBidi" w:cstheme="minorBidi"/>
                                <w:b/>
                                <w:bCs/>
                                <w:rtl/>
                                <w:lang w:bidi="he-IL"/>
                              </w:rPr>
                              <w:t>:</w:t>
                            </w:r>
                          </w:p>
                          <w:p w14:paraId="685186BD" w14:textId="77777777" w:rsidR="00403776" w:rsidRDefault="00403776" w:rsidP="00403776"/>
                          <w:p w14:paraId="1AAADDCC" w14:textId="77777777" w:rsidR="00403776" w:rsidRDefault="00403776" w:rsidP="00403776">
                            <w:pPr>
                              <w:rPr>
                                <w:rFonts w:asciiTheme="minorBidi" w:hAnsiTheme="minorBidi" w:cstheme="minorBidi"/>
                                <w:b/>
                                <w:bCs/>
                                <w:rtl/>
                                <w:lang w:bidi="he-IL"/>
                              </w:rPr>
                            </w:pPr>
                            <w:r>
                              <w:rPr>
                                <w:rFonts w:asciiTheme="minorBidi" w:hAnsiTheme="minorBidi" w:cstheme="minorBidi" w:hint="cs"/>
                                <w:b/>
                                <w:bCs/>
                                <w:rtl/>
                                <w:lang w:bidi="he-IL"/>
                              </w:rPr>
                              <w:t>תמיכה עבור</w:t>
                            </w:r>
                          </w:p>
                          <w:p w14:paraId="280BAC7C"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עיוורי צבעים</w:t>
                            </w:r>
                            <w:r w:rsidRPr="00C13168">
                              <w:rPr>
                                <w:rFonts w:asciiTheme="minorBidi" w:hAnsiTheme="minorBidi" w:cstheme="minorBidi"/>
                                <w:b/>
                                <w:bCs/>
                                <w:rtl/>
                                <w:lang w:bidi="he-IL"/>
                              </w:rPr>
                              <w:t>:</w:t>
                            </w:r>
                          </w:p>
                          <w:p w14:paraId="62E4CE90" w14:textId="77777777" w:rsidR="00403776" w:rsidRDefault="00403776" w:rsidP="00403776"/>
                          <w:p w14:paraId="7ED54905" w14:textId="77777777" w:rsidR="00403776" w:rsidRDefault="00403776" w:rsidP="00403776">
                            <w:pPr>
                              <w:rPr>
                                <w:rFonts w:asciiTheme="minorBidi" w:hAnsiTheme="minorBidi" w:cstheme="minorBidi"/>
                                <w:b/>
                                <w:bCs/>
                                <w:rtl/>
                                <w:lang w:bidi="he-IL"/>
                              </w:rPr>
                            </w:pPr>
                            <w:r>
                              <w:rPr>
                                <w:rFonts w:asciiTheme="minorBidi" w:hAnsiTheme="minorBidi" w:cstheme="minorBidi" w:hint="cs"/>
                                <w:b/>
                                <w:bCs/>
                                <w:rtl/>
                                <w:lang w:bidi="he-IL"/>
                              </w:rPr>
                              <w:t>תמיכה עבור</w:t>
                            </w:r>
                          </w:p>
                          <w:p w14:paraId="575F356F"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עיוורי צבעים</w:t>
                            </w:r>
                            <w:r w:rsidRPr="00C13168">
                              <w:rPr>
                                <w:rFonts w:asciiTheme="minorBidi" w:hAnsiTheme="minorBidi" w:cstheme="minorBidi"/>
                                <w:b/>
                                <w:bCs/>
                                <w:rtl/>
                                <w:lang w:bidi="he-IL"/>
                              </w:rPr>
                              <w:t>:</w:t>
                            </w:r>
                          </w:p>
                          <w:p w14:paraId="7A91BD76" w14:textId="77777777" w:rsidR="00403776" w:rsidRDefault="00403776" w:rsidP="00403776"/>
                          <w:p w14:paraId="441E456A" w14:textId="77777777" w:rsidR="00403776" w:rsidRDefault="00403776" w:rsidP="00403776">
                            <w:pPr>
                              <w:rPr>
                                <w:rFonts w:asciiTheme="minorBidi" w:hAnsiTheme="minorBidi" w:cstheme="minorBidi"/>
                                <w:b/>
                                <w:bCs/>
                                <w:rtl/>
                                <w:lang w:bidi="he-IL"/>
                              </w:rPr>
                            </w:pPr>
                            <w:r>
                              <w:rPr>
                                <w:rFonts w:asciiTheme="minorBidi" w:hAnsiTheme="minorBidi" w:cstheme="minorBidi" w:hint="cs"/>
                                <w:b/>
                                <w:bCs/>
                                <w:rtl/>
                                <w:lang w:bidi="he-IL"/>
                              </w:rPr>
                              <w:t>תמיכה עבור</w:t>
                            </w:r>
                          </w:p>
                          <w:p w14:paraId="5859BC90"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עיוורי צבעים</w:t>
                            </w:r>
                            <w:r w:rsidRPr="00C13168">
                              <w:rPr>
                                <w:rFonts w:asciiTheme="minorBidi" w:hAnsiTheme="minorBidi" w:cstheme="minorBidi"/>
                                <w:b/>
                                <w:bCs/>
                                <w:rtl/>
                                <w:lang w:bidi="he-IL"/>
                              </w:rPr>
                              <w:t>:</w:t>
                            </w:r>
                          </w:p>
                          <w:p w14:paraId="05A3BDFA" w14:textId="77777777" w:rsidR="00403776" w:rsidRDefault="00403776" w:rsidP="00403776"/>
                          <w:p w14:paraId="75BBD53E" w14:textId="77777777" w:rsidR="00403776" w:rsidRDefault="00403776" w:rsidP="00403776">
                            <w:pPr>
                              <w:rPr>
                                <w:rFonts w:asciiTheme="minorBidi" w:hAnsiTheme="minorBidi" w:cstheme="minorBidi"/>
                                <w:b/>
                                <w:bCs/>
                                <w:rtl/>
                                <w:lang w:bidi="he-IL"/>
                              </w:rPr>
                            </w:pPr>
                            <w:r>
                              <w:rPr>
                                <w:rFonts w:asciiTheme="minorBidi" w:hAnsiTheme="minorBidi" w:cstheme="minorBidi" w:hint="cs"/>
                                <w:b/>
                                <w:bCs/>
                                <w:rtl/>
                                <w:lang w:bidi="he-IL"/>
                              </w:rPr>
                              <w:t>תמיכה עבור</w:t>
                            </w:r>
                          </w:p>
                          <w:p w14:paraId="41F098EB"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עיוורי צבעים</w:t>
                            </w:r>
                            <w:r w:rsidRPr="00C13168">
                              <w:rPr>
                                <w:rFonts w:asciiTheme="minorBidi" w:hAnsiTheme="minorBidi" w:cstheme="minorBidi"/>
                                <w:b/>
                                <w:bCs/>
                                <w:rtl/>
                                <w:lang w:bidi="he-IL"/>
                              </w:rPr>
                              <w:t>:</w:t>
                            </w:r>
                          </w:p>
                          <w:p w14:paraId="462750B4" w14:textId="77777777" w:rsidR="00403776" w:rsidRDefault="00403776" w:rsidP="00403776"/>
                          <w:p w14:paraId="6D4FE15B" w14:textId="77777777" w:rsidR="00403776" w:rsidRDefault="00403776" w:rsidP="00403776">
                            <w:pPr>
                              <w:rPr>
                                <w:rFonts w:asciiTheme="minorBidi" w:hAnsiTheme="minorBidi" w:cstheme="minorBidi"/>
                                <w:b/>
                                <w:bCs/>
                                <w:rtl/>
                                <w:lang w:bidi="he-IL"/>
                              </w:rPr>
                            </w:pPr>
                            <w:r>
                              <w:rPr>
                                <w:rFonts w:asciiTheme="minorBidi" w:hAnsiTheme="minorBidi" w:cstheme="minorBidi" w:hint="cs"/>
                                <w:b/>
                                <w:bCs/>
                                <w:rtl/>
                                <w:lang w:bidi="he-IL"/>
                              </w:rPr>
                              <w:t>תמיכה עבור</w:t>
                            </w:r>
                          </w:p>
                          <w:p w14:paraId="2C854357"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עיוורי צבעים</w:t>
                            </w:r>
                            <w:r w:rsidRPr="00C13168">
                              <w:rPr>
                                <w:rFonts w:asciiTheme="minorBidi" w:hAnsiTheme="minorBidi" w:cstheme="minorBidi"/>
                                <w:b/>
                                <w:bCs/>
                                <w:rtl/>
                                <w:lang w:bidi="he-IL"/>
                              </w:rPr>
                              <w:t>:</w:t>
                            </w:r>
                          </w:p>
                          <w:p w14:paraId="0F752E02" w14:textId="77777777" w:rsidR="00403776" w:rsidRDefault="00403776" w:rsidP="00403776"/>
                          <w:p w14:paraId="1D72CE8E" w14:textId="77777777" w:rsidR="00403776" w:rsidRDefault="00403776" w:rsidP="00403776">
                            <w:pPr>
                              <w:rPr>
                                <w:rFonts w:asciiTheme="minorBidi" w:hAnsiTheme="minorBidi" w:cstheme="minorBidi"/>
                                <w:b/>
                                <w:bCs/>
                                <w:rtl/>
                                <w:lang w:bidi="he-IL"/>
                              </w:rPr>
                            </w:pPr>
                            <w:r>
                              <w:rPr>
                                <w:rFonts w:asciiTheme="minorBidi" w:hAnsiTheme="minorBidi" w:cstheme="minorBidi" w:hint="cs"/>
                                <w:b/>
                                <w:bCs/>
                                <w:rtl/>
                                <w:lang w:bidi="he-IL"/>
                              </w:rPr>
                              <w:t>תמיכה עבור</w:t>
                            </w:r>
                          </w:p>
                          <w:p w14:paraId="586AF088"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עיוורי צבעים</w:t>
                            </w:r>
                            <w:r w:rsidRPr="00C13168">
                              <w:rPr>
                                <w:rFonts w:asciiTheme="minorBidi" w:hAnsiTheme="minorBidi" w:cstheme="minorBidi"/>
                                <w:b/>
                                <w:bCs/>
                                <w:rtl/>
                                <w:lang w:bidi="he-IL"/>
                              </w:rPr>
                              <w:t>:</w:t>
                            </w:r>
                          </w:p>
                          <w:p w14:paraId="199A6E2C" w14:textId="77777777" w:rsidR="00403776" w:rsidRDefault="00403776" w:rsidP="00403776"/>
                          <w:p w14:paraId="54813C84" w14:textId="77777777" w:rsidR="00403776" w:rsidRDefault="00403776" w:rsidP="00403776">
                            <w:pPr>
                              <w:rPr>
                                <w:rFonts w:asciiTheme="minorBidi" w:hAnsiTheme="minorBidi" w:cstheme="minorBidi"/>
                                <w:b/>
                                <w:bCs/>
                                <w:rtl/>
                                <w:lang w:bidi="he-IL"/>
                              </w:rPr>
                            </w:pPr>
                            <w:r>
                              <w:rPr>
                                <w:rFonts w:asciiTheme="minorBidi" w:hAnsiTheme="minorBidi" w:cstheme="minorBidi" w:hint="cs"/>
                                <w:b/>
                                <w:bCs/>
                                <w:rtl/>
                                <w:lang w:bidi="he-IL"/>
                              </w:rPr>
                              <w:t>תמיכה עבור</w:t>
                            </w:r>
                          </w:p>
                          <w:p w14:paraId="7CFB6612"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עיוורי צבעים</w:t>
                            </w:r>
                            <w:r w:rsidRPr="00C13168">
                              <w:rPr>
                                <w:rFonts w:asciiTheme="minorBidi" w:hAnsiTheme="minorBidi" w:cstheme="minorBidi"/>
                                <w:b/>
                                <w:bCs/>
                                <w:rtl/>
                                <w:lang w:bidi="he-IL"/>
                              </w:rPr>
                              <w:t>:</w:t>
                            </w:r>
                          </w:p>
                          <w:p w14:paraId="5387C3BD" w14:textId="77777777" w:rsidR="00403776" w:rsidRDefault="00403776" w:rsidP="00403776"/>
                          <w:p w14:paraId="1A6D059A"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קיבוץ לפי קריטריון זמן ובחירת צבעים</w:t>
                            </w:r>
                            <w:r w:rsidRPr="00C13168">
                              <w:rPr>
                                <w:rFonts w:asciiTheme="minorBidi" w:hAnsiTheme="minorBidi" w:cstheme="minorBidi"/>
                                <w:b/>
                                <w:bCs/>
                                <w:rtl/>
                                <w:lang w:bidi="he-IL"/>
                              </w:rPr>
                              <w:t>:</w:t>
                            </w:r>
                          </w:p>
                          <w:p w14:paraId="637C938D" w14:textId="77777777" w:rsidR="00403776" w:rsidRDefault="00403776" w:rsidP="00403776"/>
                          <w:p w14:paraId="3D356150"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קיבוץ לפי קריטריון זמן ובחירת צבעים</w:t>
                            </w:r>
                            <w:r w:rsidRPr="00C13168">
                              <w:rPr>
                                <w:rFonts w:asciiTheme="minorBidi" w:hAnsiTheme="minorBidi" w:cstheme="minorBidi"/>
                                <w:b/>
                                <w:bCs/>
                                <w:rtl/>
                                <w:lang w:bidi="he-IL"/>
                              </w:rPr>
                              <w:t>:</w:t>
                            </w:r>
                          </w:p>
                          <w:p w14:paraId="43E312C7" w14:textId="77777777" w:rsidR="00403776" w:rsidRDefault="00403776" w:rsidP="00403776"/>
                          <w:p w14:paraId="79543887"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קיבוץ לפי קריטריון זמן ובחירת צבעים</w:t>
                            </w:r>
                            <w:r w:rsidRPr="00C13168">
                              <w:rPr>
                                <w:rFonts w:asciiTheme="minorBidi" w:hAnsiTheme="minorBidi" w:cstheme="minorBidi"/>
                                <w:b/>
                                <w:bCs/>
                                <w:rtl/>
                                <w:lang w:bidi="he-IL"/>
                              </w:rPr>
                              <w:t>:</w:t>
                            </w:r>
                          </w:p>
                          <w:p w14:paraId="2F0983E3" w14:textId="77777777" w:rsidR="00403776" w:rsidRDefault="00403776" w:rsidP="00403776"/>
                          <w:p w14:paraId="1B156439"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קיבוץ לפי קריטריון זמן ובחירת צבעים</w:t>
                            </w:r>
                            <w:r w:rsidRPr="00C13168">
                              <w:rPr>
                                <w:rFonts w:asciiTheme="minorBidi" w:hAnsiTheme="minorBidi" w:cstheme="minorBidi"/>
                                <w:b/>
                                <w:bCs/>
                                <w:rtl/>
                                <w:lang w:bidi="he-IL"/>
                              </w:rPr>
                              <w:t>:</w:t>
                            </w:r>
                          </w:p>
                          <w:p w14:paraId="1EB2A07F" w14:textId="77777777" w:rsidR="00403776" w:rsidRDefault="00403776" w:rsidP="00403776"/>
                          <w:p w14:paraId="45C3EE0B"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קיבוץ לפי קריטריון זמן ובחירת צבעים</w:t>
                            </w:r>
                            <w:r w:rsidRPr="00C13168">
                              <w:rPr>
                                <w:rFonts w:asciiTheme="minorBidi" w:hAnsiTheme="minorBidi" w:cstheme="minorBidi"/>
                                <w:b/>
                                <w:bCs/>
                                <w:rtl/>
                                <w:lang w:bidi="he-IL"/>
                              </w:rPr>
                              <w:t>:</w:t>
                            </w:r>
                          </w:p>
                          <w:p w14:paraId="089007E6" w14:textId="77777777" w:rsidR="00403776" w:rsidRDefault="00403776" w:rsidP="00403776"/>
                          <w:p w14:paraId="188BA540"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קיבוץ לפי קריטריון זמן ובחירת צבעים</w:t>
                            </w:r>
                            <w:r w:rsidRPr="00C13168">
                              <w:rPr>
                                <w:rFonts w:asciiTheme="minorBidi" w:hAnsiTheme="minorBidi" w:cstheme="minorBidi"/>
                                <w:b/>
                                <w:bCs/>
                                <w:rtl/>
                                <w:lang w:bidi="he-IL"/>
                              </w:rPr>
                              <w:t>:</w:t>
                            </w:r>
                          </w:p>
                          <w:p w14:paraId="404F3F8C" w14:textId="77777777" w:rsidR="00403776" w:rsidRDefault="00403776" w:rsidP="00403776"/>
                          <w:p w14:paraId="3B45B9A6"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קיבוץ לפי קריטריון זמן ובחירת צבעים</w:t>
                            </w:r>
                            <w:r w:rsidRPr="00C13168">
                              <w:rPr>
                                <w:rFonts w:asciiTheme="minorBidi" w:hAnsiTheme="minorBidi" w:cstheme="minorBidi"/>
                                <w:b/>
                                <w:bCs/>
                                <w:rtl/>
                                <w:lang w:bidi="he-IL"/>
                              </w:rPr>
                              <w:t>:</w:t>
                            </w:r>
                          </w:p>
                          <w:p w14:paraId="7CEFDC55" w14:textId="77777777" w:rsidR="00403776" w:rsidRDefault="00403776" w:rsidP="00403776"/>
                          <w:p w14:paraId="18E4B094"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קיבוץ לפי קריטריון זמן ובחירת צבעים</w:t>
                            </w:r>
                            <w:r w:rsidRPr="00C13168">
                              <w:rPr>
                                <w:rFonts w:asciiTheme="minorBidi" w:hAnsiTheme="minorBidi" w:cstheme="minorBidi"/>
                                <w:b/>
                                <w:bCs/>
                                <w:rtl/>
                                <w:lang w:bidi="he-IL"/>
                              </w:rPr>
                              <w:t>:</w:t>
                            </w:r>
                          </w:p>
                          <w:p w14:paraId="1856CF72" w14:textId="77777777" w:rsidR="00403776" w:rsidRDefault="00403776" w:rsidP="00403776"/>
                          <w:p w14:paraId="55610C4C"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קיבוץ לפי קריטריון זמן ובחירת צבעים</w:t>
                            </w:r>
                            <w:r w:rsidRPr="00C13168">
                              <w:rPr>
                                <w:rFonts w:asciiTheme="minorBidi" w:hAnsiTheme="minorBidi" w:cstheme="minorBidi"/>
                                <w:b/>
                                <w:bCs/>
                                <w:rtl/>
                                <w:lang w:bidi="he-IL"/>
                              </w:rPr>
                              <w:t>:</w:t>
                            </w:r>
                          </w:p>
                          <w:p w14:paraId="0721AF2E" w14:textId="77777777" w:rsidR="00403776" w:rsidRDefault="00403776" w:rsidP="00403776"/>
                          <w:p w14:paraId="324A3CF2"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קיבוץ לפי קריטריון זמן ובחירת צבעים</w:t>
                            </w:r>
                            <w:r w:rsidRPr="00C13168">
                              <w:rPr>
                                <w:rFonts w:asciiTheme="minorBidi" w:hAnsiTheme="minorBidi" w:cstheme="minorBidi"/>
                                <w:b/>
                                <w:bCs/>
                                <w:rtl/>
                                <w:lang w:bidi="he-IL"/>
                              </w:rPr>
                              <w:t>:</w:t>
                            </w:r>
                          </w:p>
                          <w:p w14:paraId="6510E375" w14:textId="77777777" w:rsidR="00403776" w:rsidRDefault="00403776" w:rsidP="00403776"/>
                          <w:p w14:paraId="53F2EDA6"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קיבוץ לפי קריטריון זמן ובחירת צבעים</w:t>
                            </w:r>
                            <w:r w:rsidRPr="00C13168">
                              <w:rPr>
                                <w:rFonts w:asciiTheme="minorBidi" w:hAnsiTheme="minorBidi" w:cstheme="minorBidi"/>
                                <w:b/>
                                <w:bCs/>
                                <w:rtl/>
                                <w:lang w:bidi="he-IL"/>
                              </w:rPr>
                              <w:t>:</w:t>
                            </w:r>
                          </w:p>
                          <w:p w14:paraId="2993D398" w14:textId="77777777" w:rsidR="00403776" w:rsidRDefault="00403776" w:rsidP="00403776"/>
                          <w:p w14:paraId="27294357"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קיבוץ לפי קריטריון זמן ובחירת צבעים</w:t>
                            </w:r>
                            <w:r w:rsidRPr="00C13168">
                              <w:rPr>
                                <w:rFonts w:asciiTheme="minorBidi" w:hAnsiTheme="minorBidi" w:cstheme="minorBidi"/>
                                <w:b/>
                                <w:bCs/>
                                <w:rtl/>
                                <w:lang w:bidi="he-IL"/>
                              </w:rPr>
                              <w:t>:</w:t>
                            </w:r>
                          </w:p>
                          <w:p w14:paraId="75092144" w14:textId="77777777" w:rsidR="00403776" w:rsidRDefault="00403776" w:rsidP="00403776"/>
                          <w:p w14:paraId="7A4E2489"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קיבוץ לפי קריטריון זמן ובחירת צבעים</w:t>
                            </w:r>
                            <w:r w:rsidRPr="00C13168">
                              <w:rPr>
                                <w:rFonts w:asciiTheme="minorBidi" w:hAnsiTheme="minorBidi" w:cstheme="minorBidi"/>
                                <w:b/>
                                <w:bCs/>
                                <w:rtl/>
                                <w:lang w:bidi="he-IL"/>
                              </w:rPr>
                              <w:t>:</w:t>
                            </w:r>
                          </w:p>
                          <w:p w14:paraId="22DC9F45" w14:textId="77777777" w:rsidR="00403776" w:rsidRDefault="00403776" w:rsidP="00403776"/>
                          <w:p w14:paraId="04D6EB84"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קיבוץ לפי קריטריון זמן ובחירת צבעים</w:t>
                            </w:r>
                            <w:r w:rsidRPr="00C13168">
                              <w:rPr>
                                <w:rFonts w:asciiTheme="minorBidi" w:hAnsiTheme="minorBidi" w:cstheme="minorBidi"/>
                                <w:b/>
                                <w:bCs/>
                                <w:rtl/>
                                <w:lang w:bidi="he-IL"/>
                              </w:rPr>
                              <w:t>:</w:t>
                            </w:r>
                          </w:p>
                          <w:p w14:paraId="4415EB70" w14:textId="77777777" w:rsidR="00403776" w:rsidRDefault="00403776" w:rsidP="00403776"/>
                          <w:p w14:paraId="17F60247"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קיבוץ לפי קריטריון זמן ובחירת צבעים</w:t>
                            </w:r>
                            <w:r w:rsidRPr="00C13168">
                              <w:rPr>
                                <w:rFonts w:asciiTheme="minorBidi" w:hAnsiTheme="minorBidi" w:cstheme="minorBidi"/>
                                <w:b/>
                                <w:bCs/>
                                <w:rtl/>
                                <w:lang w:bidi="he-IL"/>
                              </w:rPr>
                              <w:t>:</w:t>
                            </w:r>
                          </w:p>
                          <w:p w14:paraId="53C2286C" w14:textId="77777777" w:rsidR="00403776" w:rsidRDefault="00403776" w:rsidP="00403776"/>
                          <w:p w14:paraId="5A958DC6"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קיבוץ לפי קריטריון זמן ובחירת צבעים</w:t>
                            </w:r>
                            <w:r w:rsidRPr="00C13168">
                              <w:rPr>
                                <w:rFonts w:asciiTheme="minorBidi" w:hAnsiTheme="minorBidi" w:cstheme="minorBidi"/>
                                <w:b/>
                                <w:bCs/>
                                <w:rtl/>
                                <w:lang w:bidi="he-IL"/>
                              </w:rPr>
                              <w:t>:</w:t>
                            </w:r>
                          </w:p>
                          <w:p w14:paraId="366CDD44" w14:textId="77777777" w:rsidR="00403776" w:rsidRDefault="00403776" w:rsidP="00403776"/>
                          <w:p w14:paraId="0971489B"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לפי קריטריון זמן ובחירת צבעים</w:t>
                            </w:r>
                            <w:r w:rsidRPr="00C13168">
                              <w:rPr>
                                <w:rFonts w:asciiTheme="minorBidi" w:hAnsiTheme="minorBidi" w:cstheme="minorBidi"/>
                                <w:b/>
                                <w:bCs/>
                                <w:rtl/>
                                <w:lang w:bidi="he-IL"/>
                              </w:rPr>
                              <w:t>:</w:t>
                            </w:r>
                          </w:p>
                          <w:p w14:paraId="59FB200C" w14:textId="77777777" w:rsidR="00403776" w:rsidRDefault="00403776" w:rsidP="00403776"/>
                          <w:p w14:paraId="12095FFA"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קיבוץ לפי קריטריון זמן ובחירת צבעים</w:t>
                            </w:r>
                            <w:r w:rsidRPr="00C13168">
                              <w:rPr>
                                <w:rFonts w:asciiTheme="minorBidi" w:hAnsiTheme="minorBidi" w:cstheme="minorBidi"/>
                                <w:b/>
                                <w:bCs/>
                                <w:rtl/>
                                <w:lang w:bidi="he-IL"/>
                              </w:rPr>
                              <w:t>:</w:t>
                            </w:r>
                          </w:p>
                          <w:p w14:paraId="0CB3B7B7" w14:textId="77777777" w:rsidR="00403776" w:rsidRDefault="00403776" w:rsidP="00403776"/>
                          <w:p w14:paraId="659B9C4E"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האנימציה בהתחלה</w:t>
                            </w:r>
                            <w:r w:rsidRPr="00C13168">
                              <w:rPr>
                                <w:rFonts w:asciiTheme="minorBidi" w:hAnsiTheme="minorBidi" w:cstheme="minorBidi"/>
                                <w:b/>
                                <w:bCs/>
                                <w:rtl/>
                                <w:lang w:bidi="he-IL"/>
                              </w:rPr>
                              <w:t>:</w:t>
                            </w:r>
                          </w:p>
                          <w:p w14:paraId="1DC8385A" w14:textId="77777777" w:rsidR="00403776" w:rsidRDefault="00403776" w:rsidP="00403776"/>
                          <w:p w14:paraId="25268A45"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האנימציה בהתחלה</w:t>
                            </w:r>
                            <w:r w:rsidRPr="00C13168">
                              <w:rPr>
                                <w:rFonts w:asciiTheme="minorBidi" w:hAnsiTheme="minorBidi" w:cstheme="minorBidi"/>
                                <w:b/>
                                <w:bCs/>
                                <w:rtl/>
                                <w:lang w:bidi="he-IL"/>
                              </w:rPr>
                              <w:t>:</w:t>
                            </w:r>
                          </w:p>
                          <w:p w14:paraId="52934E09" w14:textId="77777777" w:rsidR="00403776" w:rsidRDefault="00403776" w:rsidP="00403776"/>
                          <w:p w14:paraId="7825885B"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על נקודה מסוימת:</w:t>
                            </w:r>
                          </w:p>
                          <w:p w14:paraId="52ED0A23" w14:textId="77777777" w:rsidR="00403776" w:rsidRDefault="00403776" w:rsidP="00403776"/>
                          <w:p w14:paraId="6AAABCF3"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כששמים את העכבר מעל נקודה מסוימת:</w:t>
                            </w:r>
                          </w:p>
                          <w:p w14:paraId="331FA71F" w14:textId="77777777" w:rsidR="00403776" w:rsidRDefault="00403776" w:rsidP="00403776"/>
                          <w:p w14:paraId="605B18DE"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כששמים את הקיבוץ לפי קריטריון זמן ובחירת צבעים</w:t>
                            </w:r>
                            <w:r w:rsidRPr="00C13168">
                              <w:rPr>
                                <w:rFonts w:asciiTheme="minorBidi" w:hAnsiTheme="minorBidi" w:cstheme="minorBidi"/>
                                <w:b/>
                                <w:bCs/>
                                <w:rtl/>
                                <w:lang w:bidi="he-IL"/>
                              </w:rPr>
                              <w:t>:</w:t>
                            </w:r>
                          </w:p>
                          <w:p w14:paraId="21D5D6DD" w14:textId="77777777" w:rsidR="00403776" w:rsidRDefault="00403776" w:rsidP="00403776"/>
                          <w:p w14:paraId="23A0AA70"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קיבוץ לפי קריטריון זמן ובחירת צבעים</w:t>
                            </w:r>
                            <w:r w:rsidRPr="00C13168">
                              <w:rPr>
                                <w:rFonts w:asciiTheme="minorBidi" w:hAnsiTheme="minorBidi" w:cstheme="minorBidi"/>
                                <w:b/>
                                <w:bCs/>
                                <w:rtl/>
                                <w:lang w:bidi="he-IL"/>
                              </w:rPr>
                              <w:t>:</w:t>
                            </w:r>
                          </w:p>
                          <w:p w14:paraId="65B74F78" w14:textId="77777777" w:rsidR="00403776" w:rsidRDefault="00403776" w:rsidP="00403776"/>
                          <w:p w14:paraId="4470A50E"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האנימציה בהתחלה</w:t>
                            </w:r>
                            <w:r w:rsidRPr="00C13168">
                              <w:rPr>
                                <w:rFonts w:asciiTheme="minorBidi" w:hAnsiTheme="minorBidi" w:cstheme="minorBidi"/>
                                <w:b/>
                                <w:bCs/>
                                <w:rtl/>
                                <w:lang w:bidi="he-IL"/>
                              </w:rPr>
                              <w:t>:</w:t>
                            </w:r>
                          </w:p>
                          <w:p w14:paraId="3078EA98" w14:textId="77777777" w:rsidR="00403776" w:rsidRDefault="00403776" w:rsidP="00403776"/>
                          <w:p w14:paraId="29CCA143"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האנימציה בהתחלה</w:t>
                            </w:r>
                            <w:r w:rsidRPr="00C13168">
                              <w:rPr>
                                <w:rFonts w:asciiTheme="minorBidi" w:hAnsiTheme="minorBidi" w:cstheme="minorBidi"/>
                                <w:b/>
                                <w:bCs/>
                                <w:rtl/>
                                <w:lang w:bidi="he-IL"/>
                              </w:rPr>
                              <w:t>:</w:t>
                            </w:r>
                          </w:p>
                          <w:p w14:paraId="2A534B3A" w14:textId="77777777" w:rsidR="00403776" w:rsidRDefault="00403776" w:rsidP="00403776"/>
                          <w:p w14:paraId="5879B946"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על נקודה מסוימת:</w:t>
                            </w:r>
                          </w:p>
                          <w:p w14:paraId="50C59E07" w14:textId="77777777" w:rsidR="00403776" w:rsidRDefault="00403776" w:rsidP="00403776"/>
                          <w:p w14:paraId="484C4616"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כששמים את העכבר מעל נקודה מסוימת:</w:t>
                            </w:r>
                          </w:p>
                          <w:p w14:paraId="3129A823" w14:textId="77777777" w:rsidR="00403776" w:rsidRDefault="00403776" w:rsidP="00403776"/>
                          <w:p w14:paraId="26242101"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כששמים את הקיבוץ לפי קריטריון זמן ובחירת צבעים</w:t>
                            </w:r>
                            <w:r w:rsidRPr="00C13168">
                              <w:rPr>
                                <w:rFonts w:asciiTheme="minorBidi" w:hAnsiTheme="minorBidi" w:cstheme="minorBidi"/>
                                <w:b/>
                                <w:bCs/>
                                <w:rtl/>
                                <w:lang w:bidi="he-IL"/>
                              </w:rPr>
                              <w:t>:</w:t>
                            </w:r>
                          </w:p>
                          <w:p w14:paraId="5312F87B" w14:textId="77777777" w:rsidR="00403776" w:rsidRDefault="00403776" w:rsidP="00403776"/>
                          <w:p w14:paraId="19D36DB6"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קיבוץ לפי קריטריון זמן ובחירת צבעים</w:t>
                            </w:r>
                            <w:r w:rsidRPr="00C13168">
                              <w:rPr>
                                <w:rFonts w:asciiTheme="minorBidi" w:hAnsiTheme="minorBidi" w:cstheme="minorBidi"/>
                                <w:b/>
                                <w:bCs/>
                                <w:rtl/>
                                <w:lang w:bidi="he-IL"/>
                              </w:rPr>
                              <w:t>:</w:t>
                            </w:r>
                          </w:p>
                          <w:p w14:paraId="5F24AF97" w14:textId="77777777" w:rsidR="00403776" w:rsidRDefault="00403776" w:rsidP="00403776"/>
                          <w:p w14:paraId="1D7110D8"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האנימציה בהתחלה</w:t>
                            </w:r>
                            <w:r w:rsidRPr="00C13168">
                              <w:rPr>
                                <w:rFonts w:asciiTheme="minorBidi" w:hAnsiTheme="minorBidi" w:cstheme="minorBidi"/>
                                <w:b/>
                                <w:bCs/>
                                <w:rtl/>
                                <w:lang w:bidi="he-IL"/>
                              </w:rPr>
                              <w:t>:</w:t>
                            </w:r>
                          </w:p>
                          <w:p w14:paraId="159FF1E8" w14:textId="77777777" w:rsidR="00403776" w:rsidRDefault="00403776" w:rsidP="00403776"/>
                          <w:p w14:paraId="3410170A"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האנימציה בהתחלה</w:t>
                            </w:r>
                            <w:r w:rsidRPr="00C13168">
                              <w:rPr>
                                <w:rFonts w:asciiTheme="minorBidi" w:hAnsiTheme="minorBidi" w:cstheme="minorBidi"/>
                                <w:b/>
                                <w:bCs/>
                                <w:rtl/>
                                <w:lang w:bidi="he-IL"/>
                              </w:rPr>
                              <w:t>:</w:t>
                            </w:r>
                          </w:p>
                          <w:p w14:paraId="6850B897" w14:textId="77777777" w:rsidR="00403776" w:rsidRDefault="00403776" w:rsidP="00403776"/>
                          <w:p w14:paraId="7BC67083"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על נקודה מסוימת: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DF851E" id="_x0000_s1045" type="#_x0000_t202" style="position:absolute;left:0;text-align:left;margin-left:-43.2pt;margin-top:9.05pt;width:256.9pt;height:24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" filled="f" stroked="f" strokeweight=".5pt">
                <v:textbox>
                  <w:txbxContent>
                    <w:p w14:paraId="586F683C" w14:textId="1B3C058A"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כששמים את העכבר</w:t>
                      </w:r>
                      <w:r>
                        <w:rPr>
                          <w:rFonts w:asciiTheme="minorBidi" w:hAnsiTheme="minorBidi" w:cstheme="minorBidi" w:hint="cs"/>
                          <w:b/>
                          <w:bCs/>
                          <w:rtl/>
                          <w:lang w:bidi="he-IL"/>
                        </w:rPr>
                        <w:t xml:space="preserve"> מעל עמודה</w:t>
                      </w:r>
                      <w:r>
                        <w:rPr>
                          <w:rFonts w:asciiTheme="minorBidi" w:hAnsiTheme="minorBidi" w:cstheme="minorBidi" w:hint="cs"/>
                          <w:b/>
                          <w:bCs/>
                          <w:rtl/>
                          <w:lang w:bidi="he-IL"/>
                        </w:rPr>
                        <w:t xml:space="preserve"> </w:t>
                      </w:r>
                      <w:proofErr w:type="spellStart"/>
                      <w:r>
                        <w:rPr>
                          <w:rFonts w:asciiTheme="minorBidi" w:hAnsiTheme="minorBidi" w:cstheme="minorBidi" w:hint="cs"/>
                          <w:b/>
                          <w:bCs/>
                          <w:rtl/>
                          <w:lang w:bidi="he-IL"/>
                        </w:rPr>
                        <w:t>בהיסטוגרמה</w:t>
                      </w:r>
                      <w:proofErr w:type="spellEnd"/>
                      <w:r>
                        <w:rPr>
                          <w:rFonts w:asciiTheme="minorBidi" w:hAnsiTheme="minorBidi" w:cstheme="minorBidi" w:hint="cs"/>
                          <w:b/>
                          <w:bCs/>
                          <w:rtl/>
                          <w:lang w:bidi="he-IL"/>
                        </w:rPr>
                        <w:t>:</w:t>
                      </w:r>
                    </w:p>
                    <w:p w14:paraId="44FEB092" w14:textId="77777777" w:rsidR="00403776" w:rsidRDefault="00403776" w:rsidP="00403776"/>
                    <w:p w14:paraId="79C8A4A8"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כששמים את הקיבוץ לפי קריטריון זמן ובחירת צבעים</w:t>
                      </w:r>
                      <w:r w:rsidRPr="00C13168">
                        <w:rPr>
                          <w:rFonts w:asciiTheme="minorBidi" w:hAnsiTheme="minorBidi" w:cstheme="minorBidi"/>
                          <w:b/>
                          <w:bCs/>
                          <w:rtl/>
                          <w:lang w:bidi="he-IL"/>
                        </w:rPr>
                        <w:t>:</w:t>
                      </w:r>
                    </w:p>
                    <w:p w14:paraId="2161B625" w14:textId="77777777" w:rsidR="00403776" w:rsidRDefault="00403776" w:rsidP="00403776"/>
                    <w:p w14:paraId="3C957FAF"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קיבוץ לפי קריטריון זמן ובחירת צבעים</w:t>
                      </w:r>
                      <w:r w:rsidRPr="00C13168">
                        <w:rPr>
                          <w:rFonts w:asciiTheme="minorBidi" w:hAnsiTheme="minorBidi" w:cstheme="minorBidi"/>
                          <w:b/>
                          <w:bCs/>
                          <w:rtl/>
                          <w:lang w:bidi="he-IL"/>
                        </w:rPr>
                        <w:t>:</w:t>
                      </w:r>
                    </w:p>
                    <w:p w14:paraId="4E503909" w14:textId="77777777" w:rsidR="00403776" w:rsidRDefault="00403776" w:rsidP="00403776"/>
                    <w:p w14:paraId="76A8EDA6"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האנימציה בהתחלה</w:t>
                      </w:r>
                      <w:r w:rsidRPr="00C13168">
                        <w:rPr>
                          <w:rFonts w:asciiTheme="minorBidi" w:hAnsiTheme="minorBidi" w:cstheme="minorBidi"/>
                          <w:b/>
                          <w:bCs/>
                          <w:rtl/>
                          <w:lang w:bidi="he-IL"/>
                        </w:rPr>
                        <w:t>:</w:t>
                      </w:r>
                    </w:p>
                    <w:p w14:paraId="49B20246" w14:textId="77777777" w:rsidR="00403776" w:rsidRDefault="00403776" w:rsidP="00403776"/>
                    <w:p w14:paraId="4D0E12C4"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האנימציה בהתחלה</w:t>
                      </w:r>
                      <w:r w:rsidRPr="00C13168">
                        <w:rPr>
                          <w:rFonts w:asciiTheme="minorBidi" w:hAnsiTheme="minorBidi" w:cstheme="minorBidi"/>
                          <w:b/>
                          <w:bCs/>
                          <w:rtl/>
                          <w:lang w:bidi="he-IL"/>
                        </w:rPr>
                        <w:t>:</w:t>
                      </w:r>
                    </w:p>
                    <w:p w14:paraId="2FF2D327" w14:textId="77777777" w:rsidR="00403776" w:rsidRDefault="00403776" w:rsidP="00403776"/>
                    <w:p w14:paraId="119B52DE"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על נקודה מסוימת:</w:t>
                      </w:r>
                    </w:p>
                    <w:p w14:paraId="0EC6BE02" w14:textId="77777777" w:rsidR="00403776" w:rsidRDefault="00403776" w:rsidP="00403776"/>
                    <w:p w14:paraId="7973FE68"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כששמים את העכבר מעל נקודה מסוימת:</w:t>
                      </w:r>
                    </w:p>
                    <w:p w14:paraId="71F3D802" w14:textId="77777777" w:rsidR="00403776" w:rsidRDefault="00403776" w:rsidP="00403776"/>
                    <w:p w14:paraId="32B2CB39"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כששמים את הקיבוץ לפי קריטריון זמן ובחירת צבעים</w:t>
                      </w:r>
                      <w:r w:rsidRPr="00C13168">
                        <w:rPr>
                          <w:rFonts w:asciiTheme="minorBidi" w:hAnsiTheme="minorBidi" w:cstheme="minorBidi"/>
                          <w:b/>
                          <w:bCs/>
                          <w:rtl/>
                          <w:lang w:bidi="he-IL"/>
                        </w:rPr>
                        <w:t>:</w:t>
                      </w:r>
                    </w:p>
                    <w:p w14:paraId="102B2559" w14:textId="77777777" w:rsidR="00403776" w:rsidRDefault="00403776" w:rsidP="00403776"/>
                    <w:p w14:paraId="6244806D"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קיבוץ לפי קריטריון זמן ובחירת צבעים</w:t>
                      </w:r>
                      <w:r w:rsidRPr="00C13168">
                        <w:rPr>
                          <w:rFonts w:asciiTheme="minorBidi" w:hAnsiTheme="minorBidi" w:cstheme="minorBidi"/>
                          <w:b/>
                          <w:bCs/>
                          <w:rtl/>
                          <w:lang w:bidi="he-IL"/>
                        </w:rPr>
                        <w:t>:</w:t>
                      </w:r>
                    </w:p>
                    <w:p w14:paraId="78FFBF2B" w14:textId="77777777" w:rsidR="00403776" w:rsidRDefault="00403776" w:rsidP="00403776"/>
                    <w:p w14:paraId="0655D234"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האנימציה בהתחלה</w:t>
                      </w:r>
                      <w:r w:rsidRPr="00C13168">
                        <w:rPr>
                          <w:rFonts w:asciiTheme="minorBidi" w:hAnsiTheme="minorBidi" w:cstheme="minorBidi"/>
                          <w:b/>
                          <w:bCs/>
                          <w:rtl/>
                          <w:lang w:bidi="he-IL"/>
                        </w:rPr>
                        <w:t>:</w:t>
                      </w:r>
                    </w:p>
                    <w:p w14:paraId="256DD8DA" w14:textId="77777777" w:rsidR="00403776" w:rsidRDefault="00403776" w:rsidP="00403776"/>
                    <w:p w14:paraId="0224F35F"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האנימציה בהתחלה</w:t>
                      </w:r>
                      <w:r w:rsidRPr="00C13168">
                        <w:rPr>
                          <w:rFonts w:asciiTheme="minorBidi" w:hAnsiTheme="minorBidi" w:cstheme="minorBidi"/>
                          <w:b/>
                          <w:bCs/>
                          <w:rtl/>
                          <w:lang w:bidi="he-IL"/>
                        </w:rPr>
                        <w:t>:</w:t>
                      </w:r>
                    </w:p>
                    <w:p w14:paraId="5E99449F" w14:textId="77777777" w:rsidR="00403776" w:rsidRDefault="00403776" w:rsidP="00403776"/>
                    <w:p w14:paraId="38EA820C"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על נקודה מסוימת:</w:t>
                      </w:r>
                    </w:p>
                    <w:p w14:paraId="178BE1A0" w14:textId="77777777" w:rsidR="00403776" w:rsidRDefault="00403776" w:rsidP="00403776"/>
                    <w:p w14:paraId="6C5B73BD"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כששמים את העכבר מעל נקודה מסוימת:</w:t>
                      </w:r>
                    </w:p>
                    <w:p w14:paraId="0B7417D8" w14:textId="77777777" w:rsidR="00403776" w:rsidRDefault="00403776" w:rsidP="00403776"/>
                    <w:p w14:paraId="7FC36872"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כששמים את הקיבוץ לפי קריטריון זמן ובחירת צבעים</w:t>
                      </w:r>
                      <w:r w:rsidRPr="00C13168">
                        <w:rPr>
                          <w:rFonts w:asciiTheme="minorBidi" w:hAnsiTheme="minorBidi" w:cstheme="minorBidi"/>
                          <w:b/>
                          <w:bCs/>
                          <w:rtl/>
                          <w:lang w:bidi="he-IL"/>
                        </w:rPr>
                        <w:t>:</w:t>
                      </w:r>
                    </w:p>
                    <w:p w14:paraId="068AD959" w14:textId="77777777" w:rsidR="00403776" w:rsidRDefault="00403776" w:rsidP="00403776"/>
                    <w:p w14:paraId="17C0EF98"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קיבוץ לפי קריטריון זמן ובחירת צבעים</w:t>
                      </w:r>
                      <w:r w:rsidRPr="00C13168">
                        <w:rPr>
                          <w:rFonts w:asciiTheme="minorBidi" w:hAnsiTheme="minorBidi" w:cstheme="minorBidi"/>
                          <w:b/>
                          <w:bCs/>
                          <w:rtl/>
                          <w:lang w:bidi="he-IL"/>
                        </w:rPr>
                        <w:t>:</w:t>
                      </w:r>
                    </w:p>
                    <w:p w14:paraId="5FB45FE7" w14:textId="77777777" w:rsidR="00403776" w:rsidRDefault="00403776" w:rsidP="00403776"/>
                    <w:p w14:paraId="25CFF7E9"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האנימציה בהתחלה</w:t>
                      </w:r>
                      <w:r w:rsidRPr="00C13168">
                        <w:rPr>
                          <w:rFonts w:asciiTheme="minorBidi" w:hAnsiTheme="minorBidi" w:cstheme="minorBidi"/>
                          <w:b/>
                          <w:bCs/>
                          <w:rtl/>
                          <w:lang w:bidi="he-IL"/>
                        </w:rPr>
                        <w:t>:</w:t>
                      </w:r>
                    </w:p>
                    <w:p w14:paraId="36667B10" w14:textId="77777777" w:rsidR="00403776" w:rsidRDefault="00403776" w:rsidP="00403776"/>
                    <w:p w14:paraId="148BF15A"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האנימציה בהתחלה</w:t>
                      </w:r>
                      <w:r w:rsidRPr="00C13168">
                        <w:rPr>
                          <w:rFonts w:asciiTheme="minorBidi" w:hAnsiTheme="minorBidi" w:cstheme="minorBidi"/>
                          <w:b/>
                          <w:bCs/>
                          <w:rtl/>
                          <w:lang w:bidi="he-IL"/>
                        </w:rPr>
                        <w:t>:</w:t>
                      </w:r>
                    </w:p>
                    <w:p w14:paraId="57B6C9AF" w14:textId="77777777" w:rsidR="00403776" w:rsidRDefault="00403776" w:rsidP="00403776"/>
                    <w:p w14:paraId="1A641D10" w14:textId="77777777" w:rsidR="00403776" w:rsidRDefault="00403776" w:rsidP="00403776">
                      <w:pPr>
                        <w:rPr>
                          <w:rFonts w:asciiTheme="minorBidi" w:hAnsiTheme="minorBidi" w:cstheme="minorBidi"/>
                          <w:b/>
                          <w:bCs/>
                          <w:rtl/>
                          <w:lang w:bidi="he-IL"/>
                        </w:rPr>
                      </w:pPr>
                      <w:r>
                        <w:rPr>
                          <w:rFonts w:asciiTheme="minorBidi" w:hAnsiTheme="minorBidi" w:cstheme="minorBidi" w:hint="cs"/>
                          <w:b/>
                          <w:bCs/>
                          <w:rtl/>
                          <w:lang w:bidi="he-IL"/>
                        </w:rPr>
                        <w:t xml:space="preserve">על </w:t>
                      </w:r>
                      <w:proofErr w:type="spellStart"/>
                      <w:r>
                        <w:rPr>
                          <w:rFonts w:asciiTheme="minorBidi" w:hAnsiTheme="minorBidi" w:cstheme="minorBidi" w:hint="cs"/>
                          <w:b/>
                          <w:bCs/>
                          <w:rtl/>
                          <w:lang w:bidi="he-IL"/>
                        </w:rPr>
                        <w:t>נקותמיכה</w:t>
                      </w:r>
                      <w:proofErr w:type="spellEnd"/>
                      <w:r>
                        <w:rPr>
                          <w:rFonts w:asciiTheme="minorBidi" w:hAnsiTheme="minorBidi" w:cstheme="minorBidi" w:hint="cs"/>
                          <w:b/>
                          <w:bCs/>
                          <w:rtl/>
                          <w:lang w:bidi="he-IL"/>
                        </w:rPr>
                        <w:t xml:space="preserve"> עבור</w:t>
                      </w:r>
                    </w:p>
                    <w:p w14:paraId="0DBBA42A"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עיוורי צבעים</w:t>
                      </w:r>
                      <w:r w:rsidRPr="00C13168">
                        <w:rPr>
                          <w:rFonts w:asciiTheme="minorBidi" w:hAnsiTheme="minorBidi" w:cstheme="minorBidi"/>
                          <w:b/>
                          <w:bCs/>
                          <w:rtl/>
                          <w:lang w:bidi="he-IL"/>
                        </w:rPr>
                        <w:t>:</w:t>
                      </w:r>
                    </w:p>
                    <w:p w14:paraId="72959F52" w14:textId="77777777" w:rsidR="00403776" w:rsidRDefault="00403776" w:rsidP="00403776"/>
                    <w:p w14:paraId="710DF23D" w14:textId="77777777" w:rsidR="00403776" w:rsidRDefault="00403776" w:rsidP="00403776">
                      <w:pPr>
                        <w:rPr>
                          <w:rFonts w:asciiTheme="minorBidi" w:hAnsiTheme="minorBidi" w:cstheme="minorBidi"/>
                          <w:b/>
                          <w:bCs/>
                          <w:rtl/>
                          <w:lang w:bidi="he-IL"/>
                        </w:rPr>
                      </w:pPr>
                      <w:r>
                        <w:rPr>
                          <w:rFonts w:asciiTheme="minorBidi" w:hAnsiTheme="minorBidi" w:cstheme="minorBidi" w:hint="cs"/>
                          <w:b/>
                          <w:bCs/>
                          <w:rtl/>
                          <w:lang w:bidi="he-IL"/>
                        </w:rPr>
                        <w:t>תמיכה עבור</w:t>
                      </w:r>
                    </w:p>
                    <w:p w14:paraId="3F130C44"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עיוורי צבעים</w:t>
                      </w:r>
                      <w:r w:rsidRPr="00C13168">
                        <w:rPr>
                          <w:rFonts w:asciiTheme="minorBidi" w:hAnsiTheme="minorBidi" w:cstheme="minorBidi"/>
                          <w:b/>
                          <w:bCs/>
                          <w:rtl/>
                          <w:lang w:bidi="he-IL"/>
                        </w:rPr>
                        <w:t>:</w:t>
                      </w:r>
                    </w:p>
                    <w:p w14:paraId="58CA5B27" w14:textId="77777777" w:rsidR="00403776" w:rsidRDefault="00403776" w:rsidP="00403776"/>
                    <w:p w14:paraId="6617C7D3" w14:textId="77777777" w:rsidR="00403776" w:rsidRDefault="00403776" w:rsidP="00403776">
                      <w:pPr>
                        <w:rPr>
                          <w:rFonts w:asciiTheme="minorBidi" w:hAnsiTheme="minorBidi" w:cstheme="minorBidi"/>
                          <w:b/>
                          <w:bCs/>
                          <w:rtl/>
                          <w:lang w:bidi="he-IL"/>
                        </w:rPr>
                      </w:pPr>
                      <w:r>
                        <w:rPr>
                          <w:rFonts w:asciiTheme="minorBidi" w:hAnsiTheme="minorBidi" w:cstheme="minorBidi" w:hint="cs"/>
                          <w:b/>
                          <w:bCs/>
                          <w:rtl/>
                          <w:lang w:bidi="he-IL"/>
                        </w:rPr>
                        <w:t>תמיכה עבור</w:t>
                      </w:r>
                    </w:p>
                    <w:p w14:paraId="3959CFA1"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עיוורי צבעים</w:t>
                      </w:r>
                      <w:r w:rsidRPr="00C13168">
                        <w:rPr>
                          <w:rFonts w:asciiTheme="minorBidi" w:hAnsiTheme="minorBidi" w:cstheme="minorBidi"/>
                          <w:b/>
                          <w:bCs/>
                          <w:rtl/>
                          <w:lang w:bidi="he-IL"/>
                        </w:rPr>
                        <w:t>:</w:t>
                      </w:r>
                    </w:p>
                    <w:p w14:paraId="457F357F" w14:textId="77777777" w:rsidR="00403776" w:rsidRDefault="00403776" w:rsidP="00403776"/>
                    <w:p w14:paraId="3C341317" w14:textId="77777777" w:rsidR="00403776" w:rsidRDefault="00403776" w:rsidP="00403776">
                      <w:pPr>
                        <w:rPr>
                          <w:rFonts w:asciiTheme="minorBidi" w:hAnsiTheme="minorBidi" w:cstheme="minorBidi"/>
                          <w:b/>
                          <w:bCs/>
                          <w:rtl/>
                          <w:lang w:bidi="he-IL"/>
                        </w:rPr>
                      </w:pPr>
                      <w:r>
                        <w:rPr>
                          <w:rFonts w:asciiTheme="minorBidi" w:hAnsiTheme="minorBidi" w:cstheme="minorBidi" w:hint="cs"/>
                          <w:b/>
                          <w:bCs/>
                          <w:rtl/>
                          <w:lang w:bidi="he-IL"/>
                        </w:rPr>
                        <w:t>תמיכה עבור</w:t>
                      </w:r>
                    </w:p>
                    <w:p w14:paraId="34CD3DE9"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עיוורי צבעים</w:t>
                      </w:r>
                      <w:r w:rsidRPr="00C13168">
                        <w:rPr>
                          <w:rFonts w:asciiTheme="minorBidi" w:hAnsiTheme="minorBidi" w:cstheme="minorBidi"/>
                          <w:b/>
                          <w:bCs/>
                          <w:rtl/>
                          <w:lang w:bidi="he-IL"/>
                        </w:rPr>
                        <w:t>:</w:t>
                      </w:r>
                    </w:p>
                    <w:p w14:paraId="40CCE458" w14:textId="77777777" w:rsidR="00403776" w:rsidRDefault="00403776" w:rsidP="00403776"/>
                    <w:p w14:paraId="0F60CF80" w14:textId="77777777" w:rsidR="00403776" w:rsidRDefault="00403776" w:rsidP="00403776">
                      <w:pPr>
                        <w:rPr>
                          <w:rFonts w:asciiTheme="minorBidi" w:hAnsiTheme="minorBidi" w:cstheme="minorBidi"/>
                          <w:b/>
                          <w:bCs/>
                          <w:rtl/>
                          <w:lang w:bidi="he-IL"/>
                        </w:rPr>
                      </w:pPr>
                      <w:r>
                        <w:rPr>
                          <w:rFonts w:asciiTheme="minorBidi" w:hAnsiTheme="minorBidi" w:cstheme="minorBidi" w:hint="cs"/>
                          <w:b/>
                          <w:bCs/>
                          <w:rtl/>
                          <w:lang w:bidi="he-IL"/>
                        </w:rPr>
                        <w:t>תמיכה עבור</w:t>
                      </w:r>
                    </w:p>
                    <w:p w14:paraId="10051893"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עיוורי צבעים</w:t>
                      </w:r>
                      <w:r w:rsidRPr="00C13168">
                        <w:rPr>
                          <w:rFonts w:asciiTheme="minorBidi" w:hAnsiTheme="minorBidi" w:cstheme="minorBidi"/>
                          <w:b/>
                          <w:bCs/>
                          <w:rtl/>
                          <w:lang w:bidi="he-IL"/>
                        </w:rPr>
                        <w:t>:</w:t>
                      </w:r>
                    </w:p>
                    <w:p w14:paraId="2E8C8649" w14:textId="77777777" w:rsidR="00403776" w:rsidRDefault="00403776" w:rsidP="00403776"/>
                    <w:p w14:paraId="600871EA" w14:textId="77777777" w:rsidR="00403776" w:rsidRDefault="00403776" w:rsidP="00403776">
                      <w:pPr>
                        <w:rPr>
                          <w:rFonts w:asciiTheme="minorBidi" w:hAnsiTheme="minorBidi" w:cstheme="minorBidi"/>
                          <w:b/>
                          <w:bCs/>
                          <w:rtl/>
                          <w:lang w:bidi="he-IL"/>
                        </w:rPr>
                      </w:pPr>
                      <w:r>
                        <w:rPr>
                          <w:rFonts w:asciiTheme="minorBidi" w:hAnsiTheme="minorBidi" w:cstheme="minorBidi" w:hint="cs"/>
                          <w:b/>
                          <w:bCs/>
                          <w:rtl/>
                          <w:lang w:bidi="he-IL"/>
                        </w:rPr>
                        <w:t>תמיכה עבור</w:t>
                      </w:r>
                    </w:p>
                    <w:p w14:paraId="3F06FE37"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עיוורי צבעים</w:t>
                      </w:r>
                      <w:r w:rsidRPr="00C13168">
                        <w:rPr>
                          <w:rFonts w:asciiTheme="minorBidi" w:hAnsiTheme="minorBidi" w:cstheme="minorBidi"/>
                          <w:b/>
                          <w:bCs/>
                          <w:rtl/>
                          <w:lang w:bidi="he-IL"/>
                        </w:rPr>
                        <w:t>:</w:t>
                      </w:r>
                    </w:p>
                    <w:p w14:paraId="0A536684" w14:textId="77777777" w:rsidR="00403776" w:rsidRDefault="00403776" w:rsidP="00403776"/>
                    <w:p w14:paraId="3C9083F6" w14:textId="77777777" w:rsidR="00403776" w:rsidRDefault="00403776" w:rsidP="00403776">
                      <w:pPr>
                        <w:rPr>
                          <w:rFonts w:asciiTheme="minorBidi" w:hAnsiTheme="minorBidi" w:cstheme="minorBidi"/>
                          <w:b/>
                          <w:bCs/>
                          <w:rtl/>
                          <w:lang w:bidi="he-IL"/>
                        </w:rPr>
                      </w:pPr>
                      <w:r>
                        <w:rPr>
                          <w:rFonts w:asciiTheme="minorBidi" w:hAnsiTheme="minorBidi" w:cstheme="minorBidi" w:hint="cs"/>
                          <w:b/>
                          <w:bCs/>
                          <w:rtl/>
                          <w:lang w:bidi="he-IL"/>
                        </w:rPr>
                        <w:t>תמיכה עבור</w:t>
                      </w:r>
                    </w:p>
                    <w:p w14:paraId="0F233C14"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עיוורי צבעים</w:t>
                      </w:r>
                      <w:r w:rsidRPr="00C13168">
                        <w:rPr>
                          <w:rFonts w:asciiTheme="minorBidi" w:hAnsiTheme="minorBidi" w:cstheme="minorBidi"/>
                          <w:b/>
                          <w:bCs/>
                          <w:rtl/>
                          <w:lang w:bidi="he-IL"/>
                        </w:rPr>
                        <w:t>:</w:t>
                      </w:r>
                    </w:p>
                    <w:p w14:paraId="55C47839" w14:textId="77777777" w:rsidR="00403776" w:rsidRDefault="00403776" w:rsidP="00403776"/>
                    <w:p w14:paraId="6D44FBF2" w14:textId="77777777" w:rsidR="00403776" w:rsidRDefault="00403776" w:rsidP="00403776">
                      <w:pPr>
                        <w:rPr>
                          <w:rFonts w:asciiTheme="minorBidi" w:hAnsiTheme="minorBidi" w:cstheme="minorBidi"/>
                          <w:b/>
                          <w:bCs/>
                          <w:rtl/>
                          <w:lang w:bidi="he-IL"/>
                        </w:rPr>
                      </w:pPr>
                      <w:r>
                        <w:rPr>
                          <w:rFonts w:asciiTheme="minorBidi" w:hAnsiTheme="minorBidi" w:cstheme="minorBidi" w:hint="cs"/>
                          <w:b/>
                          <w:bCs/>
                          <w:rtl/>
                          <w:lang w:bidi="he-IL"/>
                        </w:rPr>
                        <w:t>תמיכה עבור</w:t>
                      </w:r>
                    </w:p>
                    <w:p w14:paraId="0A825992"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עיוורי צבעים</w:t>
                      </w:r>
                      <w:r w:rsidRPr="00C13168">
                        <w:rPr>
                          <w:rFonts w:asciiTheme="minorBidi" w:hAnsiTheme="minorBidi" w:cstheme="minorBidi"/>
                          <w:b/>
                          <w:bCs/>
                          <w:rtl/>
                          <w:lang w:bidi="he-IL"/>
                        </w:rPr>
                        <w:t>:</w:t>
                      </w:r>
                    </w:p>
                    <w:p w14:paraId="45B2E3D2" w14:textId="77777777" w:rsidR="00403776" w:rsidRDefault="00403776" w:rsidP="00403776"/>
                    <w:p w14:paraId="7ADAC873" w14:textId="77777777" w:rsidR="00403776" w:rsidRDefault="00403776" w:rsidP="00403776">
                      <w:pPr>
                        <w:rPr>
                          <w:rFonts w:asciiTheme="minorBidi" w:hAnsiTheme="minorBidi" w:cstheme="minorBidi"/>
                          <w:b/>
                          <w:bCs/>
                          <w:rtl/>
                          <w:lang w:bidi="he-IL"/>
                        </w:rPr>
                      </w:pPr>
                      <w:r>
                        <w:rPr>
                          <w:rFonts w:asciiTheme="minorBidi" w:hAnsiTheme="minorBidi" w:cstheme="minorBidi" w:hint="cs"/>
                          <w:b/>
                          <w:bCs/>
                          <w:rtl/>
                          <w:lang w:bidi="he-IL"/>
                        </w:rPr>
                        <w:t>תמיכה עבור</w:t>
                      </w:r>
                    </w:p>
                    <w:p w14:paraId="3648E9D3"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עיוורי צבעים</w:t>
                      </w:r>
                      <w:r w:rsidRPr="00C13168">
                        <w:rPr>
                          <w:rFonts w:asciiTheme="minorBidi" w:hAnsiTheme="minorBidi" w:cstheme="minorBidi"/>
                          <w:b/>
                          <w:bCs/>
                          <w:rtl/>
                          <w:lang w:bidi="he-IL"/>
                        </w:rPr>
                        <w:t>:</w:t>
                      </w:r>
                    </w:p>
                    <w:p w14:paraId="263F1BD8" w14:textId="77777777" w:rsidR="00403776" w:rsidRDefault="00403776" w:rsidP="00403776"/>
                    <w:p w14:paraId="5E1BFF4A" w14:textId="77777777" w:rsidR="00403776" w:rsidRDefault="00403776" w:rsidP="00403776">
                      <w:pPr>
                        <w:rPr>
                          <w:rFonts w:asciiTheme="minorBidi" w:hAnsiTheme="minorBidi" w:cstheme="minorBidi"/>
                          <w:b/>
                          <w:bCs/>
                          <w:rtl/>
                          <w:lang w:bidi="he-IL"/>
                        </w:rPr>
                      </w:pPr>
                      <w:r>
                        <w:rPr>
                          <w:rFonts w:asciiTheme="minorBidi" w:hAnsiTheme="minorBidi" w:cstheme="minorBidi" w:hint="cs"/>
                          <w:b/>
                          <w:bCs/>
                          <w:rtl/>
                          <w:lang w:bidi="he-IL"/>
                        </w:rPr>
                        <w:t>תמיכה עבור</w:t>
                      </w:r>
                    </w:p>
                    <w:p w14:paraId="731DA135"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עיוורי צבעים</w:t>
                      </w:r>
                      <w:r w:rsidRPr="00C13168">
                        <w:rPr>
                          <w:rFonts w:asciiTheme="minorBidi" w:hAnsiTheme="minorBidi" w:cstheme="minorBidi"/>
                          <w:b/>
                          <w:bCs/>
                          <w:rtl/>
                          <w:lang w:bidi="he-IL"/>
                        </w:rPr>
                        <w:t>:</w:t>
                      </w:r>
                    </w:p>
                    <w:p w14:paraId="52BE5A99" w14:textId="77777777" w:rsidR="00403776" w:rsidRDefault="00403776" w:rsidP="00403776"/>
                    <w:p w14:paraId="6BA69298" w14:textId="77777777" w:rsidR="00403776" w:rsidRDefault="00403776" w:rsidP="00403776">
                      <w:pPr>
                        <w:rPr>
                          <w:rFonts w:asciiTheme="minorBidi" w:hAnsiTheme="minorBidi" w:cstheme="minorBidi"/>
                          <w:b/>
                          <w:bCs/>
                          <w:rtl/>
                          <w:lang w:bidi="he-IL"/>
                        </w:rPr>
                      </w:pPr>
                      <w:r>
                        <w:rPr>
                          <w:rFonts w:asciiTheme="minorBidi" w:hAnsiTheme="minorBidi" w:cstheme="minorBidi" w:hint="cs"/>
                          <w:b/>
                          <w:bCs/>
                          <w:rtl/>
                          <w:lang w:bidi="he-IL"/>
                        </w:rPr>
                        <w:t>תמיכה עבור</w:t>
                      </w:r>
                    </w:p>
                    <w:p w14:paraId="7052CA73"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עיוורי צבעים</w:t>
                      </w:r>
                      <w:r w:rsidRPr="00C13168">
                        <w:rPr>
                          <w:rFonts w:asciiTheme="minorBidi" w:hAnsiTheme="minorBidi" w:cstheme="minorBidi"/>
                          <w:b/>
                          <w:bCs/>
                          <w:rtl/>
                          <w:lang w:bidi="he-IL"/>
                        </w:rPr>
                        <w:t>:</w:t>
                      </w:r>
                    </w:p>
                    <w:p w14:paraId="332D9A16" w14:textId="77777777" w:rsidR="00403776" w:rsidRDefault="00403776" w:rsidP="00403776"/>
                    <w:p w14:paraId="777CFEA7" w14:textId="77777777" w:rsidR="00403776" w:rsidRDefault="00403776" w:rsidP="00403776">
                      <w:pPr>
                        <w:rPr>
                          <w:rFonts w:asciiTheme="minorBidi" w:hAnsiTheme="minorBidi" w:cstheme="minorBidi"/>
                          <w:b/>
                          <w:bCs/>
                          <w:rtl/>
                          <w:lang w:bidi="he-IL"/>
                        </w:rPr>
                      </w:pPr>
                      <w:r>
                        <w:rPr>
                          <w:rFonts w:asciiTheme="minorBidi" w:hAnsiTheme="minorBidi" w:cstheme="minorBidi" w:hint="cs"/>
                          <w:b/>
                          <w:bCs/>
                          <w:rtl/>
                          <w:lang w:bidi="he-IL"/>
                        </w:rPr>
                        <w:t>תמיכה עבור</w:t>
                      </w:r>
                    </w:p>
                    <w:p w14:paraId="11424382"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עיוורי צבעים</w:t>
                      </w:r>
                      <w:r w:rsidRPr="00C13168">
                        <w:rPr>
                          <w:rFonts w:asciiTheme="minorBidi" w:hAnsiTheme="minorBidi" w:cstheme="minorBidi"/>
                          <w:b/>
                          <w:bCs/>
                          <w:rtl/>
                          <w:lang w:bidi="he-IL"/>
                        </w:rPr>
                        <w:t>:</w:t>
                      </w:r>
                    </w:p>
                    <w:p w14:paraId="36248900" w14:textId="77777777" w:rsidR="00403776" w:rsidRDefault="00403776" w:rsidP="00403776"/>
                    <w:p w14:paraId="32A89660" w14:textId="77777777" w:rsidR="00403776" w:rsidRDefault="00403776" w:rsidP="00403776">
                      <w:pPr>
                        <w:rPr>
                          <w:rFonts w:asciiTheme="minorBidi" w:hAnsiTheme="minorBidi" w:cstheme="minorBidi"/>
                          <w:b/>
                          <w:bCs/>
                          <w:rtl/>
                          <w:lang w:bidi="he-IL"/>
                        </w:rPr>
                      </w:pPr>
                      <w:r>
                        <w:rPr>
                          <w:rFonts w:asciiTheme="minorBidi" w:hAnsiTheme="minorBidi" w:cstheme="minorBidi" w:hint="cs"/>
                          <w:b/>
                          <w:bCs/>
                          <w:rtl/>
                          <w:lang w:bidi="he-IL"/>
                        </w:rPr>
                        <w:t>תמיכה עבור</w:t>
                      </w:r>
                    </w:p>
                    <w:p w14:paraId="089D9E65"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עיוורי צבעים</w:t>
                      </w:r>
                      <w:r w:rsidRPr="00C13168">
                        <w:rPr>
                          <w:rFonts w:asciiTheme="minorBidi" w:hAnsiTheme="minorBidi" w:cstheme="minorBidi"/>
                          <w:b/>
                          <w:bCs/>
                          <w:rtl/>
                          <w:lang w:bidi="he-IL"/>
                        </w:rPr>
                        <w:t>:</w:t>
                      </w:r>
                    </w:p>
                    <w:p w14:paraId="21D2410A" w14:textId="77777777" w:rsidR="00403776" w:rsidRDefault="00403776" w:rsidP="00403776"/>
                    <w:p w14:paraId="1A15E6E4" w14:textId="77777777" w:rsidR="00403776" w:rsidRDefault="00403776" w:rsidP="00403776">
                      <w:pPr>
                        <w:rPr>
                          <w:rFonts w:asciiTheme="minorBidi" w:hAnsiTheme="minorBidi" w:cstheme="minorBidi"/>
                          <w:b/>
                          <w:bCs/>
                          <w:rtl/>
                          <w:lang w:bidi="he-IL"/>
                        </w:rPr>
                      </w:pPr>
                      <w:r>
                        <w:rPr>
                          <w:rFonts w:asciiTheme="minorBidi" w:hAnsiTheme="minorBidi" w:cstheme="minorBidi" w:hint="cs"/>
                          <w:b/>
                          <w:bCs/>
                          <w:rtl/>
                          <w:lang w:bidi="he-IL"/>
                        </w:rPr>
                        <w:t>תמיכה עבור</w:t>
                      </w:r>
                    </w:p>
                    <w:p w14:paraId="55476C87"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עיוורי צבעים</w:t>
                      </w:r>
                      <w:r w:rsidRPr="00C13168">
                        <w:rPr>
                          <w:rFonts w:asciiTheme="minorBidi" w:hAnsiTheme="minorBidi" w:cstheme="minorBidi"/>
                          <w:b/>
                          <w:bCs/>
                          <w:rtl/>
                          <w:lang w:bidi="he-IL"/>
                        </w:rPr>
                        <w:t>:</w:t>
                      </w:r>
                    </w:p>
                    <w:p w14:paraId="301B5D9F" w14:textId="77777777" w:rsidR="00403776" w:rsidRDefault="00403776" w:rsidP="00403776"/>
                    <w:p w14:paraId="24E369CA" w14:textId="77777777" w:rsidR="00403776" w:rsidRDefault="00403776" w:rsidP="00403776">
                      <w:pPr>
                        <w:rPr>
                          <w:rFonts w:asciiTheme="minorBidi" w:hAnsiTheme="minorBidi" w:cstheme="minorBidi"/>
                          <w:b/>
                          <w:bCs/>
                          <w:rtl/>
                          <w:lang w:bidi="he-IL"/>
                        </w:rPr>
                      </w:pPr>
                      <w:r>
                        <w:rPr>
                          <w:rFonts w:asciiTheme="minorBidi" w:hAnsiTheme="minorBidi" w:cstheme="minorBidi" w:hint="cs"/>
                          <w:b/>
                          <w:bCs/>
                          <w:rtl/>
                          <w:lang w:bidi="he-IL"/>
                        </w:rPr>
                        <w:t>תמיכה עבור</w:t>
                      </w:r>
                    </w:p>
                    <w:p w14:paraId="435E39BB"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עיוורי צבעים</w:t>
                      </w:r>
                      <w:r w:rsidRPr="00C13168">
                        <w:rPr>
                          <w:rFonts w:asciiTheme="minorBidi" w:hAnsiTheme="minorBidi" w:cstheme="minorBidi"/>
                          <w:b/>
                          <w:bCs/>
                          <w:rtl/>
                          <w:lang w:bidi="he-IL"/>
                        </w:rPr>
                        <w:t>:</w:t>
                      </w:r>
                    </w:p>
                    <w:p w14:paraId="10D9A27D" w14:textId="77777777" w:rsidR="00403776" w:rsidRDefault="00403776" w:rsidP="00403776"/>
                    <w:p w14:paraId="083B49F0" w14:textId="77777777" w:rsidR="00403776" w:rsidRDefault="00403776" w:rsidP="00403776">
                      <w:pPr>
                        <w:rPr>
                          <w:rFonts w:asciiTheme="minorBidi" w:hAnsiTheme="minorBidi" w:cstheme="minorBidi"/>
                          <w:b/>
                          <w:bCs/>
                          <w:rtl/>
                          <w:lang w:bidi="he-IL"/>
                        </w:rPr>
                      </w:pPr>
                      <w:r>
                        <w:rPr>
                          <w:rFonts w:asciiTheme="minorBidi" w:hAnsiTheme="minorBidi" w:cstheme="minorBidi" w:hint="cs"/>
                          <w:b/>
                          <w:bCs/>
                          <w:rtl/>
                          <w:lang w:bidi="he-IL"/>
                        </w:rPr>
                        <w:t>תמיכה עבור</w:t>
                      </w:r>
                    </w:p>
                    <w:p w14:paraId="65903C53"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עיוורי צבעים</w:t>
                      </w:r>
                      <w:r w:rsidRPr="00C13168">
                        <w:rPr>
                          <w:rFonts w:asciiTheme="minorBidi" w:hAnsiTheme="minorBidi" w:cstheme="minorBidi"/>
                          <w:b/>
                          <w:bCs/>
                          <w:rtl/>
                          <w:lang w:bidi="he-IL"/>
                        </w:rPr>
                        <w:t>:</w:t>
                      </w:r>
                    </w:p>
                    <w:p w14:paraId="69672892" w14:textId="77777777" w:rsidR="00403776" w:rsidRDefault="00403776" w:rsidP="00403776"/>
                    <w:p w14:paraId="358C62E0"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קיבוץ לפי קריטריון זמן ובחירת צבעים</w:t>
                      </w:r>
                      <w:r w:rsidRPr="00C13168">
                        <w:rPr>
                          <w:rFonts w:asciiTheme="minorBidi" w:hAnsiTheme="minorBidi" w:cstheme="minorBidi"/>
                          <w:b/>
                          <w:bCs/>
                          <w:rtl/>
                          <w:lang w:bidi="he-IL"/>
                        </w:rPr>
                        <w:t>:</w:t>
                      </w:r>
                    </w:p>
                    <w:p w14:paraId="65B9EC30" w14:textId="77777777" w:rsidR="00403776" w:rsidRDefault="00403776" w:rsidP="00403776"/>
                    <w:p w14:paraId="28A6CBD9"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קיבוץ לפי קריטריון זמן ובחירת צבעים</w:t>
                      </w:r>
                      <w:r w:rsidRPr="00C13168">
                        <w:rPr>
                          <w:rFonts w:asciiTheme="minorBidi" w:hAnsiTheme="minorBidi" w:cstheme="minorBidi"/>
                          <w:b/>
                          <w:bCs/>
                          <w:rtl/>
                          <w:lang w:bidi="he-IL"/>
                        </w:rPr>
                        <w:t>:</w:t>
                      </w:r>
                    </w:p>
                    <w:p w14:paraId="21E71894" w14:textId="77777777" w:rsidR="00403776" w:rsidRDefault="00403776" w:rsidP="00403776"/>
                    <w:p w14:paraId="39A6A9F3"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קיבוץ לפי קריטריון זמן ובחירת צבעים</w:t>
                      </w:r>
                      <w:r w:rsidRPr="00C13168">
                        <w:rPr>
                          <w:rFonts w:asciiTheme="minorBidi" w:hAnsiTheme="minorBidi" w:cstheme="minorBidi"/>
                          <w:b/>
                          <w:bCs/>
                          <w:rtl/>
                          <w:lang w:bidi="he-IL"/>
                        </w:rPr>
                        <w:t>:</w:t>
                      </w:r>
                    </w:p>
                    <w:p w14:paraId="49D2B45B" w14:textId="77777777" w:rsidR="00403776" w:rsidRDefault="00403776" w:rsidP="00403776"/>
                    <w:p w14:paraId="335DE22C"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קיבוץ לפי קריטריון זמן ובחירת צבעים</w:t>
                      </w:r>
                      <w:r w:rsidRPr="00C13168">
                        <w:rPr>
                          <w:rFonts w:asciiTheme="minorBidi" w:hAnsiTheme="minorBidi" w:cstheme="minorBidi"/>
                          <w:b/>
                          <w:bCs/>
                          <w:rtl/>
                          <w:lang w:bidi="he-IL"/>
                        </w:rPr>
                        <w:t>:</w:t>
                      </w:r>
                    </w:p>
                    <w:p w14:paraId="33BA8707" w14:textId="77777777" w:rsidR="00403776" w:rsidRDefault="00403776" w:rsidP="00403776"/>
                    <w:p w14:paraId="15DAF79B"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קיבוץ לפי קריטריון זמן ובחירת צבעים</w:t>
                      </w:r>
                      <w:r w:rsidRPr="00C13168">
                        <w:rPr>
                          <w:rFonts w:asciiTheme="minorBidi" w:hAnsiTheme="minorBidi" w:cstheme="minorBidi"/>
                          <w:b/>
                          <w:bCs/>
                          <w:rtl/>
                          <w:lang w:bidi="he-IL"/>
                        </w:rPr>
                        <w:t>:</w:t>
                      </w:r>
                    </w:p>
                    <w:p w14:paraId="0C59A38B" w14:textId="77777777" w:rsidR="00403776" w:rsidRDefault="00403776" w:rsidP="00403776"/>
                    <w:p w14:paraId="65E3C1BE"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קיבוץ לפי קריטריון זמן ובחירת צבעים</w:t>
                      </w:r>
                      <w:r w:rsidRPr="00C13168">
                        <w:rPr>
                          <w:rFonts w:asciiTheme="minorBidi" w:hAnsiTheme="minorBidi" w:cstheme="minorBidi"/>
                          <w:b/>
                          <w:bCs/>
                          <w:rtl/>
                          <w:lang w:bidi="he-IL"/>
                        </w:rPr>
                        <w:t>:</w:t>
                      </w:r>
                    </w:p>
                    <w:p w14:paraId="6D8C8357" w14:textId="77777777" w:rsidR="00403776" w:rsidRDefault="00403776" w:rsidP="00403776"/>
                    <w:p w14:paraId="4297A155"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קיבוץ לפי קריטריון זמן ובחירת צבעים</w:t>
                      </w:r>
                      <w:r w:rsidRPr="00C13168">
                        <w:rPr>
                          <w:rFonts w:asciiTheme="minorBidi" w:hAnsiTheme="minorBidi" w:cstheme="minorBidi"/>
                          <w:b/>
                          <w:bCs/>
                          <w:rtl/>
                          <w:lang w:bidi="he-IL"/>
                        </w:rPr>
                        <w:t>:</w:t>
                      </w:r>
                    </w:p>
                    <w:p w14:paraId="4E15161D" w14:textId="77777777" w:rsidR="00403776" w:rsidRDefault="00403776" w:rsidP="00403776"/>
                    <w:p w14:paraId="19FE4761"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קיבוץ לפי קריטריון זמן ובחירת צבעים</w:t>
                      </w:r>
                      <w:r w:rsidRPr="00C13168">
                        <w:rPr>
                          <w:rFonts w:asciiTheme="minorBidi" w:hAnsiTheme="minorBidi" w:cstheme="minorBidi"/>
                          <w:b/>
                          <w:bCs/>
                          <w:rtl/>
                          <w:lang w:bidi="he-IL"/>
                        </w:rPr>
                        <w:t>:</w:t>
                      </w:r>
                    </w:p>
                    <w:p w14:paraId="4B051CD8" w14:textId="77777777" w:rsidR="00403776" w:rsidRDefault="00403776" w:rsidP="00403776"/>
                    <w:p w14:paraId="1E3064AF"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קיבוץ לפי קריטריון זמן ובחירת צבעים</w:t>
                      </w:r>
                      <w:r w:rsidRPr="00C13168">
                        <w:rPr>
                          <w:rFonts w:asciiTheme="minorBidi" w:hAnsiTheme="minorBidi" w:cstheme="minorBidi"/>
                          <w:b/>
                          <w:bCs/>
                          <w:rtl/>
                          <w:lang w:bidi="he-IL"/>
                        </w:rPr>
                        <w:t>:</w:t>
                      </w:r>
                    </w:p>
                    <w:p w14:paraId="41935BBA" w14:textId="77777777" w:rsidR="00403776" w:rsidRDefault="00403776" w:rsidP="00403776"/>
                    <w:p w14:paraId="4D32B35B"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קיבוץ לפי קריטריון זמן ובחירת צבעים</w:t>
                      </w:r>
                      <w:r w:rsidRPr="00C13168">
                        <w:rPr>
                          <w:rFonts w:asciiTheme="minorBidi" w:hAnsiTheme="minorBidi" w:cstheme="minorBidi"/>
                          <w:b/>
                          <w:bCs/>
                          <w:rtl/>
                          <w:lang w:bidi="he-IL"/>
                        </w:rPr>
                        <w:t>:</w:t>
                      </w:r>
                    </w:p>
                    <w:p w14:paraId="2D177A29" w14:textId="77777777" w:rsidR="00403776" w:rsidRDefault="00403776" w:rsidP="00403776"/>
                    <w:p w14:paraId="78B63109"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קיבוץ לפי קריטריון זמן ובחירת צבעים</w:t>
                      </w:r>
                      <w:r w:rsidRPr="00C13168">
                        <w:rPr>
                          <w:rFonts w:asciiTheme="minorBidi" w:hAnsiTheme="minorBidi" w:cstheme="minorBidi"/>
                          <w:b/>
                          <w:bCs/>
                          <w:rtl/>
                          <w:lang w:bidi="he-IL"/>
                        </w:rPr>
                        <w:t>:</w:t>
                      </w:r>
                    </w:p>
                    <w:p w14:paraId="008424AE" w14:textId="77777777" w:rsidR="00403776" w:rsidRDefault="00403776" w:rsidP="00403776"/>
                    <w:p w14:paraId="687FC4CE"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קיבוץ לפי קריטריון זמן ובחירת צבעים</w:t>
                      </w:r>
                      <w:r w:rsidRPr="00C13168">
                        <w:rPr>
                          <w:rFonts w:asciiTheme="minorBidi" w:hAnsiTheme="minorBidi" w:cstheme="minorBidi"/>
                          <w:b/>
                          <w:bCs/>
                          <w:rtl/>
                          <w:lang w:bidi="he-IL"/>
                        </w:rPr>
                        <w:t>:</w:t>
                      </w:r>
                    </w:p>
                    <w:p w14:paraId="08AE0961" w14:textId="77777777" w:rsidR="00403776" w:rsidRDefault="00403776" w:rsidP="00403776"/>
                    <w:p w14:paraId="17AA7474"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קיבוץ לפי קריטריון זמן ובחירת צבעים</w:t>
                      </w:r>
                      <w:r w:rsidRPr="00C13168">
                        <w:rPr>
                          <w:rFonts w:asciiTheme="minorBidi" w:hAnsiTheme="minorBidi" w:cstheme="minorBidi"/>
                          <w:b/>
                          <w:bCs/>
                          <w:rtl/>
                          <w:lang w:bidi="he-IL"/>
                        </w:rPr>
                        <w:t>:</w:t>
                      </w:r>
                    </w:p>
                    <w:p w14:paraId="0142520C" w14:textId="77777777" w:rsidR="00403776" w:rsidRDefault="00403776" w:rsidP="00403776"/>
                    <w:p w14:paraId="685249E8"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קיבוץ לפי קריטריון זמן ובחירת צבעים</w:t>
                      </w:r>
                      <w:r w:rsidRPr="00C13168">
                        <w:rPr>
                          <w:rFonts w:asciiTheme="minorBidi" w:hAnsiTheme="minorBidi" w:cstheme="minorBidi"/>
                          <w:b/>
                          <w:bCs/>
                          <w:rtl/>
                          <w:lang w:bidi="he-IL"/>
                        </w:rPr>
                        <w:t>:</w:t>
                      </w:r>
                    </w:p>
                    <w:p w14:paraId="37EA4849" w14:textId="77777777" w:rsidR="00403776" w:rsidRDefault="00403776" w:rsidP="00403776"/>
                    <w:p w14:paraId="31E3F941"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קיבוץ לפי קריטריון זמן ובחירת צבעים</w:t>
                      </w:r>
                      <w:r w:rsidRPr="00C13168">
                        <w:rPr>
                          <w:rFonts w:asciiTheme="minorBidi" w:hAnsiTheme="minorBidi" w:cstheme="minorBidi"/>
                          <w:b/>
                          <w:bCs/>
                          <w:rtl/>
                          <w:lang w:bidi="he-IL"/>
                        </w:rPr>
                        <w:t>:</w:t>
                      </w:r>
                    </w:p>
                    <w:p w14:paraId="11DDF933" w14:textId="77777777" w:rsidR="00403776" w:rsidRDefault="00403776" w:rsidP="00403776"/>
                    <w:p w14:paraId="0BADD10D"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קיבוץ לפי קריטריון זמן ובחירת צבעים</w:t>
                      </w:r>
                      <w:r w:rsidRPr="00C13168">
                        <w:rPr>
                          <w:rFonts w:asciiTheme="minorBidi" w:hAnsiTheme="minorBidi" w:cstheme="minorBidi"/>
                          <w:b/>
                          <w:bCs/>
                          <w:rtl/>
                          <w:lang w:bidi="he-IL"/>
                        </w:rPr>
                        <w:t>:</w:t>
                      </w:r>
                    </w:p>
                    <w:p w14:paraId="2639AA0E" w14:textId="77777777" w:rsidR="00403776" w:rsidRDefault="00403776" w:rsidP="00403776"/>
                    <w:p w14:paraId="0D3D95C2"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לפי קריטריון זמן ובחירת צבעים</w:t>
                      </w:r>
                      <w:r w:rsidRPr="00C13168">
                        <w:rPr>
                          <w:rFonts w:asciiTheme="minorBidi" w:hAnsiTheme="minorBidi" w:cstheme="minorBidi"/>
                          <w:b/>
                          <w:bCs/>
                          <w:rtl/>
                          <w:lang w:bidi="he-IL"/>
                        </w:rPr>
                        <w:t>:</w:t>
                      </w:r>
                    </w:p>
                    <w:p w14:paraId="0EA6EF93" w14:textId="77777777" w:rsidR="00403776" w:rsidRDefault="00403776" w:rsidP="00403776"/>
                    <w:p w14:paraId="35418171"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קיבוץ לפי קריטריון זמן ובחירת צבעים</w:t>
                      </w:r>
                      <w:r w:rsidRPr="00C13168">
                        <w:rPr>
                          <w:rFonts w:asciiTheme="minorBidi" w:hAnsiTheme="minorBidi" w:cstheme="minorBidi"/>
                          <w:b/>
                          <w:bCs/>
                          <w:rtl/>
                          <w:lang w:bidi="he-IL"/>
                        </w:rPr>
                        <w:t>:</w:t>
                      </w:r>
                    </w:p>
                    <w:p w14:paraId="2D0F97E1" w14:textId="77777777" w:rsidR="00403776" w:rsidRDefault="00403776" w:rsidP="00403776"/>
                    <w:p w14:paraId="4A4265AF"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האנימציה בהתחלה</w:t>
                      </w:r>
                      <w:r w:rsidRPr="00C13168">
                        <w:rPr>
                          <w:rFonts w:asciiTheme="minorBidi" w:hAnsiTheme="minorBidi" w:cstheme="minorBidi"/>
                          <w:b/>
                          <w:bCs/>
                          <w:rtl/>
                          <w:lang w:bidi="he-IL"/>
                        </w:rPr>
                        <w:t>:</w:t>
                      </w:r>
                    </w:p>
                    <w:p w14:paraId="7043C755" w14:textId="77777777" w:rsidR="00403776" w:rsidRDefault="00403776" w:rsidP="00403776"/>
                    <w:p w14:paraId="73430322"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האנימציה בהתחלה</w:t>
                      </w:r>
                      <w:r w:rsidRPr="00C13168">
                        <w:rPr>
                          <w:rFonts w:asciiTheme="minorBidi" w:hAnsiTheme="minorBidi" w:cstheme="minorBidi"/>
                          <w:b/>
                          <w:bCs/>
                          <w:rtl/>
                          <w:lang w:bidi="he-IL"/>
                        </w:rPr>
                        <w:t>:</w:t>
                      </w:r>
                    </w:p>
                    <w:p w14:paraId="6CDC27E9" w14:textId="77777777" w:rsidR="00403776" w:rsidRDefault="00403776" w:rsidP="00403776"/>
                    <w:p w14:paraId="54F3F986"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על נקודה מסוימת:</w:t>
                      </w:r>
                    </w:p>
                    <w:p w14:paraId="2EB86877" w14:textId="77777777" w:rsidR="00403776" w:rsidRDefault="00403776" w:rsidP="00403776"/>
                    <w:p w14:paraId="738C6E73"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כששמים את העכבר מעל נקודה מסוימת:</w:t>
                      </w:r>
                    </w:p>
                    <w:p w14:paraId="6D762E15" w14:textId="77777777" w:rsidR="00403776" w:rsidRDefault="00403776" w:rsidP="00403776"/>
                    <w:p w14:paraId="69D2C2A7"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כששמים את הקיבוץ לפי קריטריון זמן ובחירת צבעים</w:t>
                      </w:r>
                      <w:r w:rsidRPr="00C13168">
                        <w:rPr>
                          <w:rFonts w:asciiTheme="minorBidi" w:hAnsiTheme="minorBidi" w:cstheme="minorBidi"/>
                          <w:b/>
                          <w:bCs/>
                          <w:rtl/>
                          <w:lang w:bidi="he-IL"/>
                        </w:rPr>
                        <w:t>:</w:t>
                      </w:r>
                    </w:p>
                    <w:p w14:paraId="55827794" w14:textId="77777777" w:rsidR="00403776" w:rsidRDefault="00403776" w:rsidP="00403776"/>
                    <w:p w14:paraId="09324CB9"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קיבוץ לפי קריטריון זמן ובחירת צבעים</w:t>
                      </w:r>
                      <w:r w:rsidRPr="00C13168">
                        <w:rPr>
                          <w:rFonts w:asciiTheme="minorBidi" w:hAnsiTheme="minorBidi" w:cstheme="minorBidi"/>
                          <w:b/>
                          <w:bCs/>
                          <w:rtl/>
                          <w:lang w:bidi="he-IL"/>
                        </w:rPr>
                        <w:t>:</w:t>
                      </w:r>
                    </w:p>
                    <w:p w14:paraId="69B61485" w14:textId="77777777" w:rsidR="00403776" w:rsidRDefault="00403776" w:rsidP="00403776"/>
                    <w:p w14:paraId="093E1ED1"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האנימציה בהתחלה</w:t>
                      </w:r>
                      <w:r w:rsidRPr="00C13168">
                        <w:rPr>
                          <w:rFonts w:asciiTheme="minorBidi" w:hAnsiTheme="minorBidi" w:cstheme="minorBidi"/>
                          <w:b/>
                          <w:bCs/>
                          <w:rtl/>
                          <w:lang w:bidi="he-IL"/>
                        </w:rPr>
                        <w:t>:</w:t>
                      </w:r>
                    </w:p>
                    <w:p w14:paraId="2F30EC01" w14:textId="77777777" w:rsidR="00403776" w:rsidRDefault="00403776" w:rsidP="00403776"/>
                    <w:p w14:paraId="02DA9F0F"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האנימציה בהתחלה</w:t>
                      </w:r>
                      <w:r w:rsidRPr="00C13168">
                        <w:rPr>
                          <w:rFonts w:asciiTheme="minorBidi" w:hAnsiTheme="minorBidi" w:cstheme="minorBidi"/>
                          <w:b/>
                          <w:bCs/>
                          <w:rtl/>
                          <w:lang w:bidi="he-IL"/>
                        </w:rPr>
                        <w:t>:</w:t>
                      </w:r>
                    </w:p>
                    <w:p w14:paraId="1814BADF" w14:textId="77777777" w:rsidR="00403776" w:rsidRDefault="00403776" w:rsidP="00403776"/>
                    <w:p w14:paraId="6E51CE3C"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על נקודה מסוימת:</w:t>
                      </w:r>
                    </w:p>
                    <w:p w14:paraId="5361C0BE" w14:textId="77777777" w:rsidR="00403776" w:rsidRDefault="00403776" w:rsidP="00403776"/>
                    <w:p w14:paraId="682C170E"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כששמים את העכבר מעל נקודה מסוימת:</w:t>
                      </w:r>
                    </w:p>
                    <w:p w14:paraId="7E7D72B6" w14:textId="77777777" w:rsidR="00403776" w:rsidRDefault="00403776" w:rsidP="00403776"/>
                    <w:p w14:paraId="2DA6AF46"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כששמים את הקיבוץ לפי קריטריון זמן ובחירת צבעים</w:t>
                      </w:r>
                      <w:r w:rsidRPr="00C13168">
                        <w:rPr>
                          <w:rFonts w:asciiTheme="minorBidi" w:hAnsiTheme="minorBidi" w:cstheme="minorBidi"/>
                          <w:b/>
                          <w:bCs/>
                          <w:rtl/>
                          <w:lang w:bidi="he-IL"/>
                        </w:rPr>
                        <w:t>:</w:t>
                      </w:r>
                    </w:p>
                    <w:p w14:paraId="6E9ECD58" w14:textId="77777777" w:rsidR="00403776" w:rsidRDefault="00403776" w:rsidP="00403776"/>
                    <w:p w14:paraId="5D389CA8"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קיבוץ לפי קריטריון זמן ובחירת צבעים</w:t>
                      </w:r>
                      <w:r w:rsidRPr="00C13168">
                        <w:rPr>
                          <w:rFonts w:asciiTheme="minorBidi" w:hAnsiTheme="minorBidi" w:cstheme="minorBidi"/>
                          <w:b/>
                          <w:bCs/>
                          <w:rtl/>
                          <w:lang w:bidi="he-IL"/>
                        </w:rPr>
                        <w:t>:</w:t>
                      </w:r>
                    </w:p>
                    <w:p w14:paraId="5FDEC441" w14:textId="77777777" w:rsidR="00403776" w:rsidRDefault="00403776" w:rsidP="00403776"/>
                    <w:p w14:paraId="001BC8AF"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האנימציה בהתחלה</w:t>
                      </w:r>
                      <w:r w:rsidRPr="00C13168">
                        <w:rPr>
                          <w:rFonts w:asciiTheme="minorBidi" w:hAnsiTheme="minorBidi" w:cstheme="minorBidi"/>
                          <w:b/>
                          <w:bCs/>
                          <w:rtl/>
                          <w:lang w:bidi="he-IL"/>
                        </w:rPr>
                        <w:t>:</w:t>
                      </w:r>
                    </w:p>
                    <w:p w14:paraId="44EE9799" w14:textId="77777777" w:rsidR="00403776" w:rsidRDefault="00403776" w:rsidP="00403776"/>
                    <w:p w14:paraId="103AA101"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האנימציה בהתחלה</w:t>
                      </w:r>
                      <w:r w:rsidRPr="00C13168">
                        <w:rPr>
                          <w:rFonts w:asciiTheme="minorBidi" w:hAnsiTheme="minorBidi" w:cstheme="minorBidi"/>
                          <w:b/>
                          <w:bCs/>
                          <w:rtl/>
                          <w:lang w:bidi="he-IL"/>
                        </w:rPr>
                        <w:t>:</w:t>
                      </w:r>
                    </w:p>
                    <w:p w14:paraId="343F4BC0" w14:textId="77777777" w:rsidR="00403776" w:rsidRDefault="00403776" w:rsidP="00403776"/>
                    <w:p w14:paraId="7B49DAEA"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על נקודה מסוימת:</w:t>
                      </w:r>
                    </w:p>
                    <w:p w14:paraId="5B603EDD" w14:textId="77777777" w:rsidR="00403776" w:rsidRDefault="00403776" w:rsidP="00403776"/>
                    <w:p w14:paraId="165887DE"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כששמים את העכבר מעל נקודה מסוימת:</w:t>
                      </w:r>
                    </w:p>
                    <w:p w14:paraId="5D61127C" w14:textId="77777777" w:rsidR="00403776" w:rsidRDefault="00403776" w:rsidP="00403776"/>
                    <w:p w14:paraId="700EF9C8"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כששמים את הקיבוץ לפי קריטריון זמן ובחירת צבעים</w:t>
                      </w:r>
                      <w:r w:rsidRPr="00C13168">
                        <w:rPr>
                          <w:rFonts w:asciiTheme="minorBidi" w:hAnsiTheme="minorBidi" w:cstheme="minorBidi"/>
                          <w:b/>
                          <w:bCs/>
                          <w:rtl/>
                          <w:lang w:bidi="he-IL"/>
                        </w:rPr>
                        <w:t>:</w:t>
                      </w:r>
                    </w:p>
                    <w:p w14:paraId="09916C97" w14:textId="77777777" w:rsidR="00403776" w:rsidRDefault="00403776" w:rsidP="00403776"/>
                    <w:p w14:paraId="2AFF84F2"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קיבוץ לפי קריטריון זמן ובחירת צבעים</w:t>
                      </w:r>
                      <w:r w:rsidRPr="00C13168">
                        <w:rPr>
                          <w:rFonts w:asciiTheme="minorBidi" w:hAnsiTheme="minorBidi" w:cstheme="minorBidi"/>
                          <w:b/>
                          <w:bCs/>
                          <w:rtl/>
                          <w:lang w:bidi="he-IL"/>
                        </w:rPr>
                        <w:t>:</w:t>
                      </w:r>
                    </w:p>
                    <w:p w14:paraId="279BF236" w14:textId="77777777" w:rsidR="00403776" w:rsidRDefault="00403776" w:rsidP="00403776"/>
                    <w:p w14:paraId="24A7C13C"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האנימציה בהתחלה</w:t>
                      </w:r>
                      <w:r w:rsidRPr="00C13168">
                        <w:rPr>
                          <w:rFonts w:asciiTheme="minorBidi" w:hAnsiTheme="minorBidi" w:cstheme="minorBidi"/>
                          <w:b/>
                          <w:bCs/>
                          <w:rtl/>
                          <w:lang w:bidi="he-IL"/>
                        </w:rPr>
                        <w:t>:</w:t>
                      </w:r>
                    </w:p>
                    <w:p w14:paraId="52ACD670" w14:textId="77777777" w:rsidR="00403776" w:rsidRDefault="00403776" w:rsidP="00403776"/>
                    <w:p w14:paraId="4BAB7701"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האנימציה בהתחלה</w:t>
                      </w:r>
                      <w:r w:rsidRPr="00C13168">
                        <w:rPr>
                          <w:rFonts w:asciiTheme="minorBidi" w:hAnsiTheme="minorBidi" w:cstheme="minorBidi"/>
                          <w:b/>
                          <w:bCs/>
                          <w:rtl/>
                          <w:lang w:bidi="he-IL"/>
                        </w:rPr>
                        <w:t>:</w:t>
                      </w:r>
                    </w:p>
                    <w:p w14:paraId="0C0145EC" w14:textId="77777777" w:rsidR="00403776" w:rsidRDefault="00403776" w:rsidP="00403776"/>
                    <w:p w14:paraId="27E41912"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על נקודה מסוימת:</w:t>
                      </w:r>
                    </w:p>
                    <w:p w14:paraId="74A29310" w14:textId="77777777" w:rsidR="00403776" w:rsidRDefault="00403776" w:rsidP="00403776"/>
                    <w:p w14:paraId="1BF0D09D"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כששמים את העכבר מעל נקודה מסוימת:</w:t>
                      </w:r>
                    </w:p>
                    <w:p w14:paraId="007FDDFF" w14:textId="77777777" w:rsidR="00403776" w:rsidRDefault="00403776" w:rsidP="00403776"/>
                    <w:p w14:paraId="447433A3"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כששמים את הקיבוץ לפי קריטריון זמן ובחירת צבעים</w:t>
                      </w:r>
                      <w:r w:rsidRPr="00C13168">
                        <w:rPr>
                          <w:rFonts w:asciiTheme="minorBidi" w:hAnsiTheme="minorBidi" w:cstheme="minorBidi"/>
                          <w:b/>
                          <w:bCs/>
                          <w:rtl/>
                          <w:lang w:bidi="he-IL"/>
                        </w:rPr>
                        <w:t>:</w:t>
                      </w:r>
                    </w:p>
                    <w:p w14:paraId="38EDD04E" w14:textId="77777777" w:rsidR="00403776" w:rsidRDefault="00403776" w:rsidP="00403776"/>
                    <w:p w14:paraId="165D0858"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קיבוץ לפי קריטריון זמן ובחירת צבעים</w:t>
                      </w:r>
                      <w:r w:rsidRPr="00C13168">
                        <w:rPr>
                          <w:rFonts w:asciiTheme="minorBidi" w:hAnsiTheme="minorBidi" w:cstheme="minorBidi"/>
                          <w:b/>
                          <w:bCs/>
                          <w:rtl/>
                          <w:lang w:bidi="he-IL"/>
                        </w:rPr>
                        <w:t>:</w:t>
                      </w:r>
                    </w:p>
                    <w:p w14:paraId="0A15E0CD" w14:textId="77777777" w:rsidR="00403776" w:rsidRDefault="00403776" w:rsidP="00403776"/>
                    <w:p w14:paraId="045DE13B"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האנימציה בהתחלה</w:t>
                      </w:r>
                      <w:r w:rsidRPr="00C13168">
                        <w:rPr>
                          <w:rFonts w:asciiTheme="minorBidi" w:hAnsiTheme="minorBidi" w:cstheme="minorBidi"/>
                          <w:b/>
                          <w:bCs/>
                          <w:rtl/>
                          <w:lang w:bidi="he-IL"/>
                        </w:rPr>
                        <w:t>:</w:t>
                      </w:r>
                    </w:p>
                    <w:p w14:paraId="20965639" w14:textId="77777777" w:rsidR="00403776" w:rsidRDefault="00403776" w:rsidP="00403776"/>
                    <w:p w14:paraId="42768E9E"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האנימציה בהתחלה</w:t>
                      </w:r>
                      <w:r w:rsidRPr="00C13168">
                        <w:rPr>
                          <w:rFonts w:asciiTheme="minorBidi" w:hAnsiTheme="minorBidi" w:cstheme="minorBidi"/>
                          <w:b/>
                          <w:bCs/>
                          <w:rtl/>
                          <w:lang w:bidi="he-IL"/>
                        </w:rPr>
                        <w:t>:</w:t>
                      </w:r>
                    </w:p>
                    <w:p w14:paraId="594A08EE" w14:textId="77777777" w:rsidR="00403776" w:rsidRDefault="00403776" w:rsidP="00403776"/>
                    <w:p w14:paraId="084581E2"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על נקודה מסוימת:</w:t>
                      </w:r>
                    </w:p>
                    <w:p w14:paraId="6D947265" w14:textId="77777777" w:rsidR="00403776" w:rsidRDefault="00403776" w:rsidP="00403776"/>
                    <w:p w14:paraId="72F58ED7"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כששמים את העכבר מעל נקודה מסוימת:</w:t>
                      </w:r>
                    </w:p>
                    <w:p w14:paraId="5175BB93" w14:textId="77777777" w:rsidR="00403776" w:rsidRDefault="00403776" w:rsidP="00403776"/>
                    <w:p w14:paraId="2CA9DEC7"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כששמים את הקיבוץ לפי קריטריון זמן ובחירת צבעים</w:t>
                      </w:r>
                      <w:r w:rsidRPr="00C13168">
                        <w:rPr>
                          <w:rFonts w:asciiTheme="minorBidi" w:hAnsiTheme="minorBidi" w:cstheme="minorBidi"/>
                          <w:b/>
                          <w:bCs/>
                          <w:rtl/>
                          <w:lang w:bidi="he-IL"/>
                        </w:rPr>
                        <w:t>:</w:t>
                      </w:r>
                    </w:p>
                    <w:p w14:paraId="0BD4531C" w14:textId="77777777" w:rsidR="00403776" w:rsidRDefault="00403776" w:rsidP="00403776"/>
                    <w:p w14:paraId="6B851257"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קיבוץ לפי קריטריון זמן ובחירת צבעים</w:t>
                      </w:r>
                      <w:r w:rsidRPr="00C13168">
                        <w:rPr>
                          <w:rFonts w:asciiTheme="minorBidi" w:hAnsiTheme="minorBidi" w:cstheme="minorBidi"/>
                          <w:b/>
                          <w:bCs/>
                          <w:rtl/>
                          <w:lang w:bidi="he-IL"/>
                        </w:rPr>
                        <w:t>:</w:t>
                      </w:r>
                    </w:p>
                    <w:p w14:paraId="6B1D8425" w14:textId="77777777" w:rsidR="00403776" w:rsidRDefault="00403776" w:rsidP="00403776"/>
                    <w:p w14:paraId="6663790C"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האנימציה בהתחלה</w:t>
                      </w:r>
                      <w:r w:rsidRPr="00C13168">
                        <w:rPr>
                          <w:rFonts w:asciiTheme="minorBidi" w:hAnsiTheme="minorBidi" w:cstheme="minorBidi"/>
                          <w:b/>
                          <w:bCs/>
                          <w:rtl/>
                          <w:lang w:bidi="he-IL"/>
                        </w:rPr>
                        <w:t>:</w:t>
                      </w:r>
                    </w:p>
                    <w:p w14:paraId="1127BA12" w14:textId="77777777" w:rsidR="00403776" w:rsidRDefault="00403776" w:rsidP="00403776"/>
                    <w:p w14:paraId="3C1A0FEB"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האנימציה בהתחלה</w:t>
                      </w:r>
                      <w:r w:rsidRPr="00C13168">
                        <w:rPr>
                          <w:rFonts w:asciiTheme="minorBidi" w:hAnsiTheme="minorBidi" w:cstheme="minorBidi"/>
                          <w:b/>
                          <w:bCs/>
                          <w:rtl/>
                          <w:lang w:bidi="he-IL"/>
                        </w:rPr>
                        <w:t>:</w:t>
                      </w:r>
                    </w:p>
                    <w:p w14:paraId="4EE179DF" w14:textId="77777777" w:rsidR="00403776" w:rsidRDefault="00403776" w:rsidP="00403776"/>
                    <w:p w14:paraId="3B0D2F23" w14:textId="77777777" w:rsidR="00403776" w:rsidRDefault="00403776" w:rsidP="00403776">
                      <w:pPr>
                        <w:rPr>
                          <w:rFonts w:asciiTheme="minorBidi" w:hAnsiTheme="minorBidi" w:cstheme="minorBidi"/>
                          <w:b/>
                          <w:bCs/>
                          <w:rtl/>
                          <w:lang w:bidi="he-IL"/>
                        </w:rPr>
                      </w:pPr>
                      <w:r>
                        <w:rPr>
                          <w:rFonts w:asciiTheme="minorBidi" w:hAnsiTheme="minorBidi" w:cstheme="minorBidi" w:hint="cs"/>
                          <w:b/>
                          <w:bCs/>
                          <w:rtl/>
                          <w:lang w:bidi="he-IL"/>
                        </w:rPr>
                        <w:t xml:space="preserve">על </w:t>
                      </w:r>
                      <w:proofErr w:type="spellStart"/>
                      <w:r>
                        <w:rPr>
                          <w:rFonts w:asciiTheme="minorBidi" w:hAnsiTheme="minorBidi" w:cstheme="minorBidi" w:hint="cs"/>
                          <w:b/>
                          <w:bCs/>
                          <w:rtl/>
                          <w:lang w:bidi="he-IL"/>
                        </w:rPr>
                        <w:t>נקותמיכה</w:t>
                      </w:r>
                      <w:proofErr w:type="spellEnd"/>
                      <w:r>
                        <w:rPr>
                          <w:rFonts w:asciiTheme="minorBidi" w:hAnsiTheme="minorBidi" w:cstheme="minorBidi" w:hint="cs"/>
                          <w:b/>
                          <w:bCs/>
                          <w:rtl/>
                          <w:lang w:bidi="he-IL"/>
                        </w:rPr>
                        <w:t xml:space="preserve"> עבור</w:t>
                      </w:r>
                    </w:p>
                    <w:p w14:paraId="03D6245D"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עיוורי צבעים</w:t>
                      </w:r>
                      <w:r w:rsidRPr="00C13168">
                        <w:rPr>
                          <w:rFonts w:asciiTheme="minorBidi" w:hAnsiTheme="minorBidi" w:cstheme="minorBidi"/>
                          <w:b/>
                          <w:bCs/>
                          <w:rtl/>
                          <w:lang w:bidi="he-IL"/>
                        </w:rPr>
                        <w:t>:</w:t>
                      </w:r>
                    </w:p>
                    <w:p w14:paraId="493DC4AC" w14:textId="77777777" w:rsidR="00403776" w:rsidRDefault="00403776" w:rsidP="00403776"/>
                    <w:p w14:paraId="61AEDFDC" w14:textId="77777777" w:rsidR="00403776" w:rsidRDefault="00403776" w:rsidP="00403776">
                      <w:pPr>
                        <w:rPr>
                          <w:rFonts w:asciiTheme="minorBidi" w:hAnsiTheme="minorBidi" w:cstheme="minorBidi"/>
                          <w:b/>
                          <w:bCs/>
                          <w:rtl/>
                          <w:lang w:bidi="he-IL"/>
                        </w:rPr>
                      </w:pPr>
                      <w:r>
                        <w:rPr>
                          <w:rFonts w:asciiTheme="minorBidi" w:hAnsiTheme="minorBidi" w:cstheme="minorBidi" w:hint="cs"/>
                          <w:b/>
                          <w:bCs/>
                          <w:rtl/>
                          <w:lang w:bidi="he-IL"/>
                        </w:rPr>
                        <w:t>תמיכה עבור</w:t>
                      </w:r>
                    </w:p>
                    <w:p w14:paraId="0CCEF1E9"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עיוורי צבעים</w:t>
                      </w:r>
                      <w:r w:rsidRPr="00C13168">
                        <w:rPr>
                          <w:rFonts w:asciiTheme="minorBidi" w:hAnsiTheme="minorBidi" w:cstheme="minorBidi"/>
                          <w:b/>
                          <w:bCs/>
                          <w:rtl/>
                          <w:lang w:bidi="he-IL"/>
                        </w:rPr>
                        <w:t>:</w:t>
                      </w:r>
                    </w:p>
                    <w:p w14:paraId="7A233C33" w14:textId="77777777" w:rsidR="00403776" w:rsidRDefault="00403776" w:rsidP="00403776"/>
                    <w:p w14:paraId="34C97873" w14:textId="77777777" w:rsidR="00403776" w:rsidRDefault="00403776" w:rsidP="00403776">
                      <w:pPr>
                        <w:rPr>
                          <w:rFonts w:asciiTheme="minorBidi" w:hAnsiTheme="minorBidi" w:cstheme="minorBidi"/>
                          <w:b/>
                          <w:bCs/>
                          <w:rtl/>
                          <w:lang w:bidi="he-IL"/>
                        </w:rPr>
                      </w:pPr>
                      <w:r>
                        <w:rPr>
                          <w:rFonts w:asciiTheme="minorBidi" w:hAnsiTheme="minorBidi" w:cstheme="minorBidi" w:hint="cs"/>
                          <w:b/>
                          <w:bCs/>
                          <w:rtl/>
                          <w:lang w:bidi="he-IL"/>
                        </w:rPr>
                        <w:t>תמיכה עבור</w:t>
                      </w:r>
                    </w:p>
                    <w:p w14:paraId="301E9A70"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עיוורי צבעים</w:t>
                      </w:r>
                      <w:r w:rsidRPr="00C13168">
                        <w:rPr>
                          <w:rFonts w:asciiTheme="minorBidi" w:hAnsiTheme="minorBidi" w:cstheme="minorBidi"/>
                          <w:b/>
                          <w:bCs/>
                          <w:rtl/>
                          <w:lang w:bidi="he-IL"/>
                        </w:rPr>
                        <w:t>:</w:t>
                      </w:r>
                    </w:p>
                    <w:p w14:paraId="2117792E" w14:textId="77777777" w:rsidR="00403776" w:rsidRDefault="00403776" w:rsidP="00403776"/>
                    <w:p w14:paraId="1C909FEC" w14:textId="77777777" w:rsidR="00403776" w:rsidRDefault="00403776" w:rsidP="00403776">
                      <w:pPr>
                        <w:rPr>
                          <w:rFonts w:asciiTheme="minorBidi" w:hAnsiTheme="minorBidi" w:cstheme="minorBidi"/>
                          <w:b/>
                          <w:bCs/>
                          <w:rtl/>
                          <w:lang w:bidi="he-IL"/>
                        </w:rPr>
                      </w:pPr>
                      <w:r>
                        <w:rPr>
                          <w:rFonts w:asciiTheme="minorBidi" w:hAnsiTheme="minorBidi" w:cstheme="minorBidi" w:hint="cs"/>
                          <w:b/>
                          <w:bCs/>
                          <w:rtl/>
                          <w:lang w:bidi="he-IL"/>
                        </w:rPr>
                        <w:t>תמיכה עבור</w:t>
                      </w:r>
                    </w:p>
                    <w:p w14:paraId="7353DBC6"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עיוורי צבעים</w:t>
                      </w:r>
                      <w:r w:rsidRPr="00C13168">
                        <w:rPr>
                          <w:rFonts w:asciiTheme="minorBidi" w:hAnsiTheme="minorBidi" w:cstheme="minorBidi"/>
                          <w:b/>
                          <w:bCs/>
                          <w:rtl/>
                          <w:lang w:bidi="he-IL"/>
                        </w:rPr>
                        <w:t>:</w:t>
                      </w:r>
                    </w:p>
                    <w:p w14:paraId="73234039" w14:textId="77777777" w:rsidR="00403776" w:rsidRDefault="00403776" w:rsidP="00403776"/>
                    <w:p w14:paraId="2A63D04E" w14:textId="77777777" w:rsidR="00403776" w:rsidRDefault="00403776" w:rsidP="00403776">
                      <w:pPr>
                        <w:rPr>
                          <w:rFonts w:asciiTheme="minorBidi" w:hAnsiTheme="minorBidi" w:cstheme="minorBidi"/>
                          <w:b/>
                          <w:bCs/>
                          <w:rtl/>
                          <w:lang w:bidi="he-IL"/>
                        </w:rPr>
                      </w:pPr>
                      <w:r>
                        <w:rPr>
                          <w:rFonts w:asciiTheme="minorBidi" w:hAnsiTheme="minorBidi" w:cstheme="minorBidi" w:hint="cs"/>
                          <w:b/>
                          <w:bCs/>
                          <w:rtl/>
                          <w:lang w:bidi="he-IL"/>
                        </w:rPr>
                        <w:t>תמיכה עבור</w:t>
                      </w:r>
                    </w:p>
                    <w:p w14:paraId="523B1514"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עיוורי צבעים</w:t>
                      </w:r>
                      <w:r w:rsidRPr="00C13168">
                        <w:rPr>
                          <w:rFonts w:asciiTheme="minorBidi" w:hAnsiTheme="minorBidi" w:cstheme="minorBidi"/>
                          <w:b/>
                          <w:bCs/>
                          <w:rtl/>
                          <w:lang w:bidi="he-IL"/>
                        </w:rPr>
                        <w:t>:</w:t>
                      </w:r>
                    </w:p>
                    <w:p w14:paraId="3FA48AD0" w14:textId="77777777" w:rsidR="00403776" w:rsidRDefault="00403776" w:rsidP="00403776"/>
                    <w:p w14:paraId="266E32A5" w14:textId="77777777" w:rsidR="00403776" w:rsidRDefault="00403776" w:rsidP="00403776">
                      <w:pPr>
                        <w:rPr>
                          <w:rFonts w:asciiTheme="minorBidi" w:hAnsiTheme="minorBidi" w:cstheme="minorBidi"/>
                          <w:b/>
                          <w:bCs/>
                          <w:rtl/>
                          <w:lang w:bidi="he-IL"/>
                        </w:rPr>
                      </w:pPr>
                      <w:r>
                        <w:rPr>
                          <w:rFonts w:asciiTheme="minorBidi" w:hAnsiTheme="minorBidi" w:cstheme="minorBidi" w:hint="cs"/>
                          <w:b/>
                          <w:bCs/>
                          <w:rtl/>
                          <w:lang w:bidi="he-IL"/>
                        </w:rPr>
                        <w:t>תמיכה עבור</w:t>
                      </w:r>
                    </w:p>
                    <w:p w14:paraId="6C9998B0"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עיוורי צבעים</w:t>
                      </w:r>
                      <w:r w:rsidRPr="00C13168">
                        <w:rPr>
                          <w:rFonts w:asciiTheme="minorBidi" w:hAnsiTheme="minorBidi" w:cstheme="minorBidi"/>
                          <w:b/>
                          <w:bCs/>
                          <w:rtl/>
                          <w:lang w:bidi="he-IL"/>
                        </w:rPr>
                        <w:t>:</w:t>
                      </w:r>
                    </w:p>
                    <w:p w14:paraId="5B839358" w14:textId="77777777" w:rsidR="00403776" w:rsidRDefault="00403776" w:rsidP="00403776"/>
                    <w:p w14:paraId="61B8771A" w14:textId="77777777" w:rsidR="00403776" w:rsidRDefault="00403776" w:rsidP="00403776">
                      <w:pPr>
                        <w:rPr>
                          <w:rFonts w:asciiTheme="minorBidi" w:hAnsiTheme="minorBidi" w:cstheme="minorBidi"/>
                          <w:b/>
                          <w:bCs/>
                          <w:rtl/>
                          <w:lang w:bidi="he-IL"/>
                        </w:rPr>
                      </w:pPr>
                      <w:r>
                        <w:rPr>
                          <w:rFonts w:asciiTheme="minorBidi" w:hAnsiTheme="minorBidi" w:cstheme="minorBidi" w:hint="cs"/>
                          <w:b/>
                          <w:bCs/>
                          <w:rtl/>
                          <w:lang w:bidi="he-IL"/>
                        </w:rPr>
                        <w:t>תמיכה עבור</w:t>
                      </w:r>
                    </w:p>
                    <w:p w14:paraId="7CBDFC01"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עיוורי צבעים</w:t>
                      </w:r>
                      <w:r w:rsidRPr="00C13168">
                        <w:rPr>
                          <w:rFonts w:asciiTheme="minorBidi" w:hAnsiTheme="minorBidi" w:cstheme="minorBidi"/>
                          <w:b/>
                          <w:bCs/>
                          <w:rtl/>
                          <w:lang w:bidi="he-IL"/>
                        </w:rPr>
                        <w:t>:</w:t>
                      </w:r>
                    </w:p>
                    <w:p w14:paraId="1F79B138" w14:textId="77777777" w:rsidR="00403776" w:rsidRDefault="00403776" w:rsidP="00403776"/>
                    <w:p w14:paraId="1A9078C1" w14:textId="77777777" w:rsidR="00403776" w:rsidRDefault="00403776" w:rsidP="00403776">
                      <w:pPr>
                        <w:rPr>
                          <w:rFonts w:asciiTheme="minorBidi" w:hAnsiTheme="minorBidi" w:cstheme="minorBidi"/>
                          <w:b/>
                          <w:bCs/>
                          <w:rtl/>
                          <w:lang w:bidi="he-IL"/>
                        </w:rPr>
                      </w:pPr>
                      <w:r>
                        <w:rPr>
                          <w:rFonts w:asciiTheme="minorBidi" w:hAnsiTheme="minorBidi" w:cstheme="minorBidi" w:hint="cs"/>
                          <w:b/>
                          <w:bCs/>
                          <w:rtl/>
                          <w:lang w:bidi="he-IL"/>
                        </w:rPr>
                        <w:t>תמיכה עבור</w:t>
                      </w:r>
                    </w:p>
                    <w:p w14:paraId="33753B90"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עיוורי צבעים</w:t>
                      </w:r>
                      <w:r w:rsidRPr="00C13168">
                        <w:rPr>
                          <w:rFonts w:asciiTheme="minorBidi" w:hAnsiTheme="minorBidi" w:cstheme="minorBidi"/>
                          <w:b/>
                          <w:bCs/>
                          <w:rtl/>
                          <w:lang w:bidi="he-IL"/>
                        </w:rPr>
                        <w:t>:</w:t>
                      </w:r>
                    </w:p>
                    <w:p w14:paraId="337AC6AD" w14:textId="77777777" w:rsidR="00403776" w:rsidRDefault="00403776" w:rsidP="00403776"/>
                    <w:p w14:paraId="082499A4" w14:textId="77777777" w:rsidR="00403776" w:rsidRDefault="00403776" w:rsidP="00403776">
                      <w:pPr>
                        <w:rPr>
                          <w:rFonts w:asciiTheme="minorBidi" w:hAnsiTheme="minorBidi" w:cstheme="minorBidi"/>
                          <w:b/>
                          <w:bCs/>
                          <w:rtl/>
                          <w:lang w:bidi="he-IL"/>
                        </w:rPr>
                      </w:pPr>
                      <w:r>
                        <w:rPr>
                          <w:rFonts w:asciiTheme="minorBidi" w:hAnsiTheme="minorBidi" w:cstheme="minorBidi" w:hint="cs"/>
                          <w:b/>
                          <w:bCs/>
                          <w:rtl/>
                          <w:lang w:bidi="he-IL"/>
                        </w:rPr>
                        <w:t>תמיכה עבור</w:t>
                      </w:r>
                    </w:p>
                    <w:p w14:paraId="7F26E44B"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עיוורי צבעים</w:t>
                      </w:r>
                      <w:r w:rsidRPr="00C13168">
                        <w:rPr>
                          <w:rFonts w:asciiTheme="minorBidi" w:hAnsiTheme="minorBidi" w:cstheme="minorBidi"/>
                          <w:b/>
                          <w:bCs/>
                          <w:rtl/>
                          <w:lang w:bidi="he-IL"/>
                        </w:rPr>
                        <w:t>:</w:t>
                      </w:r>
                    </w:p>
                    <w:p w14:paraId="12110889" w14:textId="77777777" w:rsidR="00403776" w:rsidRDefault="00403776" w:rsidP="00403776"/>
                    <w:p w14:paraId="328129D7" w14:textId="77777777" w:rsidR="00403776" w:rsidRDefault="00403776" w:rsidP="00403776">
                      <w:pPr>
                        <w:rPr>
                          <w:rFonts w:asciiTheme="minorBidi" w:hAnsiTheme="minorBidi" w:cstheme="minorBidi"/>
                          <w:b/>
                          <w:bCs/>
                          <w:rtl/>
                          <w:lang w:bidi="he-IL"/>
                        </w:rPr>
                      </w:pPr>
                      <w:r>
                        <w:rPr>
                          <w:rFonts w:asciiTheme="minorBidi" w:hAnsiTheme="minorBidi" w:cstheme="minorBidi" w:hint="cs"/>
                          <w:b/>
                          <w:bCs/>
                          <w:rtl/>
                          <w:lang w:bidi="he-IL"/>
                        </w:rPr>
                        <w:t>תמיכה עבור</w:t>
                      </w:r>
                    </w:p>
                    <w:p w14:paraId="202EEE2E"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עיוורי צבעים</w:t>
                      </w:r>
                      <w:r w:rsidRPr="00C13168">
                        <w:rPr>
                          <w:rFonts w:asciiTheme="minorBidi" w:hAnsiTheme="minorBidi" w:cstheme="minorBidi"/>
                          <w:b/>
                          <w:bCs/>
                          <w:rtl/>
                          <w:lang w:bidi="he-IL"/>
                        </w:rPr>
                        <w:t>:</w:t>
                      </w:r>
                    </w:p>
                    <w:p w14:paraId="437422B8" w14:textId="77777777" w:rsidR="00403776" w:rsidRDefault="00403776" w:rsidP="00403776"/>
                    <w:p w14:paraId="5964B5AC" w14:textId="77777777" w:rsidR="00403776" w:rsidRDefault="00403776" w:rsidP="00403776">
                      <w:pPr>
                        <w:rPr>
                          <w:rFonts w:asciiTheme="minorBidi" w:hAnsiTheme="minorBidi" w:cstheme="minorBidi"/>
                          <w:b/>
                          <w:bCs/>
                          <w:rtl/>
                          <w:lang w:bidi="he-IL"/>
                        </w:rPr>
                      </w:pPr>
                      <w:r>
                        <w:rPr>
                          <w:rFonts w:asciiTheme="minorBidi" w:hAnsiTheme="minorBidi" w:cstheme="minorBidi" w:hint="cs"/>
                          <w:b/>
                          <w:bCs/>
                          <w:rtl/>
                          <w:lang w:bidi="he-IL"/>
                        </w:rPr>
                        <w:t>תמיכה עבור</w:t>
                      </w:r>
                    </w:p>
                    <w:p w14:paraId="079A769B"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עיוורי צבעים</w:t>
                      </w:r>
                      <w:r w:rsidRPr="00C13168">
                        <w:rPr>
                          <w:rFonts w:asciiTheme="minorBidi" w:hAnsiTheme="minorBidi" w:cstheme="minorBidi"/>
                          <w:b/>
                          <w:bCs/>
                          <w:rtl/>
                          <w:lang w:bidi="he-IL"/>
                        </w:rPr>
                        <w:t>:</w:t>
                      </w:r>
                    </w:p>
                    <w:p w14:paraId="4BC4DA18" w14:textId="77777777" w:rsidR="00403776" w:rsidRDefault="00403776" w:rsidP="00403776"/>
                    <w:p w14:paraId="59EFB6FD" w14:textId="77777777" w:rsidR="00403776" w:rsidRDefault="00403776" w:rsidP="00403776">
                      <w:pPr>
                        <w:rPr>
                          <w:rFonts w:asciiTheme="minorBidi" w:hAnsiTheme="minorBidi" w:cstheme="minorBidi"/>
                          <w:b/>
                          <w:bCs/>
                          <w:rtl/>
                          <w:lang w:bidi="he-IL"/>
                        </w:rPr>
                      </w:pPr>
                      <w:r>
                        <w:rPr>
                          <w:rFonts w:asciiTheme="minorBidi" w:hAnsiTheme="minorBidi" w:cstheme="minorBidi" w:hint="cs"/>
                          <w:b/>
                          <w:bCs/>
                          <w:rtl/>
                          <w:lang w:bidi="he-IL"/>
                        </w:rPr>
                        <w:t>תמיכה עבור</w:t>
                      </w:r>
                    </w:p>
                    <w:p w14:paraId="5C4BF3CE"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עיוורי צבעים</w:t>
                      </w:r>
                      <w:r w:rsidRPr="00C13168">
                        <w:rPr>
                          <w:rFonts w:asciiTheme="minorBidi" w:hAnsiTheme="minorBidi" w:cstheme="minorBidi"/>
                          <w:b/>
                          <w:bCs/>
                          <w:rtl/>
                          <w:lang w:bidi="he-IL"/>
                        </w:rPr>
                        <w:t>:</w:t>
                      </w:r>
                    </w:p>
                    <w:p w14:paraId="68D51541" w14:textId="77777777" w:rsidR="00403776" w:rsidRDefault="00403776" w:rsidP="00403776"/>
                    <w:p w14:paraId="519D3C46" w14:textId="77777777" w:rsidR="00403776" w:rsidRDefault="00403776" w:rsidP="00403776">
                      <w:pPr>
                        <w:rPr>
                          <w:rFonts w:asciiTheme="minorBidi" w:hAnsiTheme="minorBidi" w:cstheme="minorBidi"/>
                          <w:b/>
                          <w:bCs/>
                          <w:rtl/>
                          <w:lang w:bidi="he-IL"/>
                        </w:rPr>
                      </w:pPr>
                      <w:r>
                        <w:rPr>
                          <w:rFonts w:asciiTheme="minorBidi" w:hAnsiTheme="minorBidi" w:cstheme="minorBidi" w:hint="cs"/>
                          <w:b/>
                          <w:bCs/>
                          <w:rtl/>
                          <w:lang w:bidi="he-IL"/>
                        </w:rPr>
                        <w:t>תמיכה עבור</w:t>
                      </w:r>
                    </w:p>
                    <w:p w14:paraId="181E2538"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עיוורי צבעים</w:t>
                      </w:r>
                      <w:r w:rsidRPr="00C13168">
                        <w:rPr>
                          <w:rFonts w:asciiTheme="minorBidi" w:hAnsiTheme="minorBidi" w:cstheme="minorBidi"/>
                          <w:b/>
                          <w:bCs/>
                          <w:rtl/>
                          <w:lang w:bidi="he-IL"/>
                        </w:rPr>
                        <w:t>:</w:t>
                      </w:r>
                    </w:p>
                    <w:p w14:paraId="57869C60" w14:textId="77777777" w:rsidR="00403776" w:rsidRDefault="00403776" w:rsidP="00403776"/>
                    <w:p w14:paraId="6229F035" w14:textId="77777777" w:rsidR="00403776" w:rsidRDefault="00403776" w:rsidP="00403776">
                      <w:pPr>
                        <w:rPr>
                          <w:rFonts w:asciiTheme="minorBidi" w:hAnsiTheme="minorBidi" w:cstheme="minorBidi"/>
                          <w:b/>
                          <w:bCs/>
                          <w:rtl/>
                          <w:lang w:bidi="he-IL"/>
                        </w:rPr>
                      </w:pPr>
                      <w:r>
                        <w:rPr>
                          <w:rFonts w:asciiTheme="minorBidi" w:hAnsiTheme="minorBidi" w:cstheme="minorBidi" w:hint="cs"/>
                          <w:b/>
                          <w:bCs/>
                          <w:rtl/>
                          <w:lang w:bidi="he-IL"/>
                        </w:rPr>
                        <w:t>תמיכה עבור</w:t>
                      </w:r>
                    </w:p>
                    <w:p w14:paraId="7DF0F937"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עיוורי צבעים</w:t>
                      </w:r>
                      <w:r w:rsidRPr="00C13168">
                        <w:rPr>
                          <w:rFonts w:asciiTheme="minorBidi" w:hAnsiTheme="minorBidi" w:cstheme="minorBidi"/>
                          <w:b/>
                          <w:bCs/>
                          <w:rtl/>
                          <w:lang w:bidi="he-IL"/>
                        </w:rPr>
                        <w:t>:</w:t>
                      </w:r>
                    </w:p>
                    <w:p w14:paraId="2095BCA0" w14:textId="77777777" w:rsidR="00403776" w:rsidRDefault="00403776" w:rsidP="00403776"/>
                    <w:p w14:paraId="2B721387" w14:textId="77777777" w:rsidR="00403776" w:rsidRDefault="00403776" w:rsidP="00403776">
                      <w:pPr>
                        <w:rPr>
                          <w:rFonts w:asciiTheme="minorBidi" w:hAnsiTheme="minorBidi" w:cstheme="minorBidi"/>
                          <w:b/>
                          <w:bCs/>
                          <w:rtl/>
                          <w:lang w:bidi="he-IL"/>
                        </w:rPr>
                      </w:pPr>
                      <w:r>
                        <w:rPr>
                          <w:rFonts w:asciiTheme="minorBidi" w:hAnsiTheme="minorBidi" w:cstheme="minorBidi" w:hint="cs"/>
                          <w:b/>
                          <w:bCs/>
                          <w:rtl/>
                          <w:lang w:bidi="he-IL"/>
                        </w:rPr>
                        <w:t>תמיכה עבור</w:t>
                      </w:r>
                    </w:p>
                    <w:p w14:paraId="5263EDDF"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עיוורי צבעים</w:t>
                      </w:r>
                      <w:r w:rsidRPr="00C13168">
                        <w:rPr>
                          <w:rFonts w:asciiTheme="minorBidi" w:hAnsiTheme="minorBidi" w:cstheme="minorBidi"/>
                          <w:b/>
                          <w:bCs/>
                          <w:rtl/>
                          <w:lang w:bidi="he-IL"/>
                        </w:rPr>
                        <w:t>:</w:t>
                      </w:r>
                    </w:p>
                    <w:p w14:paraId="5EA956F5" w14:textId="77777777" w:rsidR="00403776" w:rsidRDefault="00403776" w:rsidP="00403776"/>
                    <w:p w14:paraId="2179D1C4" w14:textId="77777777" w:rsidR="00403776" w:rsidRDefault="00403776" w:rsidP="00403776">
                      <w:pPr>
                        <w:rPr>
                          <w:rFonts w:asciiTheme="minorBidi" w:hAnsiTheme="minorBidi" w:cstheme="minorBidi"/>
                          <w:b/>
                          <w:bCs/>
                          <w:rtl/>
                          <w:lang w:bidi="he-IL"/>
                        </w:rPr>
                      </w:pPr>
                      <w:r>
                        <w:rPr>
                          <w:rFonts w:asciiTheme="minorBidi" w:hAnsiTheme="minorBidi" w:cstheme="minorBidi" w:hint="cs"/>
                          <w:b/>
                          <w:bCs/>
                          <w:rtl/>
                          <w:lang w:bidi="he-IL"/>
                        </w:rPr>
                        <w:t>תמיכה עבור</w:t>
                      </w:r>
                    </w:p>
                    <w:p w14:paraId="59712118"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עיוורי צבעים</w:t>
                      </w:r>
                      <w:r w:rsidRPr="00C13168">
                        <w:rPr>
                          <w:rFonts w:asciiTheme="minorBidi" w:hAnsiTheme="minorBidi" w:cstheme="minorBidi"/>
                          <w:b/>
                          <w:bCs/>
                          <w:rtl/>
                          <w:lang w:bidi="he-IL"/>
                        </w:rPr>
                        <w:t>:</w:t>
                      </w:r>
                    </w:p>
                    <w:p w14:paraId="640F8E34" w14:textId="77777777" w:rsidR="00403776" w:rsidRDefault="00403776" w:rsidP="00403776"/>
                    <w:p w14:paraId="43CF3DBA"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קיבוץ לפי קריטריון זמן ובחירת צבעים</w:t>
                      </w:r>
                      <w:r w:rsidRPr="00C13168">
                        <w:rPr>
                          <w:rFonts w:asciiTheme="minorBidi" w:hAnsiTheme="minorBidi" w:cstheme="minorBidi"/>
                          <w:b/>
                          <w:bCs/>
                          <w:rtl/>
                          <w:lang w:bidi="he-IL"/>
                        </w:rPr>
                        <w:t>:</w:t>
                      </w:r>
                    </w:p>
                    <w:p w14:paraId="007FE470" w14:textId="77777777" w:rsidR="00403776" w:rsidRDefault="00403776" w:rsidP="00403776"/>
                    <w:p w14:paraId="456B4453"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קיבוץ לפי קריטריון זמן ובחירת צבעים</w:t>
                      </w:r>
                      <w:r w:rsidRPr="00C13168">
                        <w:rPr>
                          <w:rFonts w:asciiTheme="minorBidi" w:hAnsiTheme="minorBidi" w:cstheme="minorBidi"/>
                          <w:b/>
                          <w:bCs/>
                          <w:rtl/>
                          <w:lang w:bidi="he-IL"/>
                        </w:rPr>
                        <w:t>:</w:t>
                      </w:r>
                    </w:p>
                    <w:p w14:paraId="3F29015D" w14:textId="77777777" w:rsidR="00403776" w:rsidRDefault="00403776" w:rsidP="00403776"/>
                    <w:p w14:paraId="23263097"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קיבוץ לפי קריטריון זמן ובחירת צבעים</w:t>
                      </w:r>
                      <w:r w:rsidRPr="00C13168">
                        <w:rPr>
                          <w:rFonts w:asciiTheme="minorBidi" w:hAnsiTheme="minorBidi" w:cstheme="minorBidi"/>
                          <w:b/>
                          <w:bCs/>
                          <w:rtl/>
                          <w:lang w:bidi="he-IL"/>
                        </w:rPr>
                        <w:t>:</w:t>
                      </w:r>
                    </w:p>
                    <w:p w14:paraId="0B22E89A" w14:textId="77777777" w:rsidR="00403776" w:rsidRDefault="00403776" w:rsidP="00403776"/>
                    <w:p w14:paraId="554203F5"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קיבוץ לפי קריטריון זמן ובחירת צבעים</w:t>
                      </w:r>
                      <w:r w:rsidRPr="00C13168">
                        <w:rPr>
                          <w:rFonts w:asciiTheme="minorBidi" w:hAnsiTheme="minorBidi" w:cstheme="minorBidi"/>
                          <w:b/>
                          <w:bCs/>
                          <w:rtl/>
                          <w:lang w:bidi="he-IL"/>
                        </w:rPr>
                        <w:t>:</w:t>
                      </w:r>
                    </w:p>
                    <w:p w14:paraId="609EA7B1" w14:textId="77777777" w:rsidR="00403776" w:rsidRDefault="00403776" w:rsidP="00403776"/>
                    <w:p w14:paraId="41941B66"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קיבוץ לפי קריטריון זמן ובחירת צבעים</w:t>
                      </w:r>
                      <w:r w:rsidRPr="00C13168">
                        <w:rPr>
                          <w:rFonts w:asciiTheme="minorBidi" w:hAnsiTheme="minorBidi" w:cstheme="minorBidi"/>
                          <w:b/>
                          <w:bCs/>
                          <w:rtl/>
                          <w:lang w:bidi="he-IL"/>
                        </w:rPr>
                        <w:t>:</w:t>
                      </w:r>
                    </w:p>
                    <w:p w14:paraId="69EBF9AF" w14:textId="77777777" w:rsidR="00403776" w:rsidRDefault="00403776" w:rsidP="00403776"/>
                    <w:p w14:paraId="1CD6A26A"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קיבוץ לפי קריטריון זמן ובחירת צבעים</w:t>
                      </w:r>
                      <w:r w:rsidRPr="00C13168">
                        <w:rPr>
                          <w:rFonts w:asciiTheme="minorBidi" w:hAnsiTheme="minorBidi" w:cstheme="minorBidi"/>
                          <w:b/>
                          <w:bCs/>
                          <w:rtl/>
                          <w:lang w:bidi="he-IL"/>
                        </w:rPr>
                        <w:t>:</w:t>
                      </w:r>
                    </w:p>
                    <w:p w14:paraId="71218F4D" w14:textId="77777777" w:rsidR="00403776" w:rsidRDefault="00403776" w:rsidP="00403776"/>
                    <w:p w14:paraId="2F837229"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קיבוץ לפי קריטריון זמן ובחירת צבעים</w:t>
                      </w:r>
                      <w:r w:rsidRPr="00C13168">
                        <w:rPr>
                          <w:rFonts w:asciiTheme="minorBidi" w:hAnsiTheme="minorBidi" w:cstheme="minorBidi"/>
                          <w:b/>
                          <w:bCs/>
                          <w:rtl/>
                          <w:lang w:bidi="he-IL"/>
                        </w:rPr>
                        <w:t>:</w:t>
                      </w:r>
                    </w:p>
                    <w:p w14:paraId="60BF6C07" w14:textId="77777777" w:rsidR="00403776" w:rsidRDefault="00403776" w:rsidP="00403776"/>
                    <w:p w14:paraId="2AA04048"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קיבוץ לפי קריטריון זמן ובחירת צבעים</w:t>
                      </w:r>
                      <w:r w:rsidRPr="00C13168">
                        <w:rPr>
                          <w:rFonts w:asciiTheme="minorBidi" w:hAnsiTheme="minorBidi" w:cstheme="minorBidi"/>
                          <w:b/>
                          <w:bCs/>
                          <w:rtl/>
                          <w:lang w:bidi="he-IL"/>
                        </w:rPr>
                        <w:t>:</w:t>
                      </w:r>
                    </w:p>
                    <w:p w14:paraId="60CEC7AC" w14:textId="77777777" w:rsidR="00403776" w:rsidRDefault="00403776" w:rsidP="00403776"/>
                    <w:p w14:paraId="77CEF031"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קיבוץ לפי קריטריון זמן ובחירת צבעים</w:t>
                      </w:r>
                      <w:r w:rsidRPr="00C13168">
                        <w:rPr>
                          <w:rFonts w:asciiTheme="minorBidi" w:hAnsiTheme="minorBidi" w:cstheme="minorBidi"/>
                          <w:b/>
                          <w:bCs/>
                          <w:rtl/>
                          <w:lang w:bidi="he-IL"/>
                        </w:rPr>
                        <w:t>:</w:t>
                      </w:r>
                    </w:p>
                    <w:p w14:paraId="58E1786B" w14:textId="77777777" w:rsidR="00403776" w:rsidRDefault="00403776" w:rsidP="00403776"/>
                    <w:p w14:paraId="5CD57B02"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קיבוץ לפי קריטריון זמן ובחירת צבעים</w:t>
                      </w:r>
                      <w:r w:rsidRPr="00C13168">
                        <w:rPr>
                          <w:rFonts w:asciiTheme="minorBidi" w:hAnsiTheme="minorBidi" w:cstheme="minorBidi"/>
                          <w:b/>
                          <w:bCs/>
                          <w:rtl/>
                          <w:lang w:bidi="he-IL"/>
                        </w:rPr>
                        <w:t>:</w:t>
                      </w:r>
                    </w:p>
                    <w:p w14:paraId="04DCE947" w14:textId="77777777" w:rsidR="00403776" w:rsidRDefault="00403776" w:rsidP="00403776"/>
                    <w:p w14:paraId="29EDEB56"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קיבוץ לפי קריטריון זמן ובחירת צבעים</w:t>
                      </w:r>
                      <w:r w:rsidRPr="00C13168">
                        <w:rPr>
                          <w:rFonts w:asciiTheme="minorBidi" w:hAnsiTheme="minorBidi" w:cstheme="minorBidi"/>
                          <w:b/>
                          <w:bCs/>
                          <w:rtl/>
                          <w:lang w:bidi="he-IL"/>
                        </w:rPr>
                        <w:t>:</w:t>
                      </w:r>
                    </w:p>
                    <w:p w14:paraId="276A11F8" w14:textId="77777777" w:rsidR="00403776" w:rsidRDefault="00403776" w:rsidP="00403776"/>
                    <w:p w14:paraId="2B4014C3"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קיבוץ לפי קריטריון זמן ובחירת צבעים</w:t>
                      </w:r>
                      <w:r w:rsidRPr="00C13168">
                        <w:rPr>
                          <w:rFonts w:asciiTheme="minorBidi" w:hAnsiTheme="minorBidi" w:cstheme="minorBidi"/>
                          <w:b/>
                          <w:bCs/>
                          <w:rtl/>
                          <w:lang w:bidi="he-IL"/>
                        </w:rPr>
                        <w:t>:</w:t>
                      </w:r>
                    </w:p>
                    <w:p w14:paraId="5469431F" w14:textId="77777777" w:rsidR="00403776" w:rsidRDefault="00403776" w:rsidP="00403776"/>
                    <w:p w14:paraId="6540E4A3"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קיבוץ לפי קריטריון זמן ובחירת צבעים</w:t>
                      </w:r>
                      <w:r w:rsidRPr="00C13168">
                        <w:rPr>
                          <w:rFonts w:asciiTheme="minorBidi" w:hAnsiTheme="minorBidi" w:cstheme="minorBidi"/>
                          <w:b/>
                          <w:bCs/>
                          <w:rtl/>
                          <w:lang w:bidi="he-IL"/>
                        </w:rPr>
                        <w:t>:</w:t>
                      </w:r>
                    </w:p>
                    <w:p w14:paraId="05901C08" w14:textId="77777777" w:rsidR="00403776" w:rsidRDefault="00403776" w:rsidP="00403776"/>
                    <w:p w14:paraId="04901815"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קיבוץ לפי קריטריון זמן ובחירת צבעים</w:t>
                      </w:r>
                      <w:r w:rsidRPr="00C13168">
                        <w:rPr>
                          <w:rFonts w:asciiTheme="minorBidi" w:hAnsiTheme="minorBidi" w:cstheme="minorBidi"/>
                          <w:b/>
                          <w:bCs/>
                          <w:rtl/>
                          <w:lang w:bidi="he-IL"/>
                        </w:rPr>
                        <w:t>:</w:t>
                      </w:r>
                    </w:p>
                    <w:p w14:paraId="26F88172" w14:textId="77777777" w:rsidR="00403776" w:rsidRDefault="00403776" w:rsidP="00403776"/>
                    <w:p w14:paraId="268AC583"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קיבוץ לפי קריטריון זמן ובחירת צבעים</w:t>
                      </w:r>
                      <w:r w:rsidRPr="00C13168">
                        <w:rPr>
                          <w:rFonts w:asciiTheme="minorBidi" w:hAnsiTheme="minorBidi" w:cstheme="minorBidi"/>
                          <w:b/>
                          <w:bCs/>
                          <w:rtl/>
                          <w:lang w:bidi="he-IL"/>
                        </w:rPr>
                        <w:t>:</w:t>
                      </w:r>
                    </w:p>
                    <w:p w14:paraId="34C7F6ED" w14:textId="77777777" w:rsidR="00403776" w:rsidRDefault="00403776" w:rsidP="00403776"/>
                    <w:p w14:paraId="7658AEBF"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קיבוץ לפי קריטריון זמן ובחירת צבעים</w:t>
                      </w:r>
                      <w:r w:rsidRPr="00C13168">
                        <w:rPr>
                          <w:rFonts w:asciiTheme="minorBidi" w:hAnsiTheme="minorBidi" w:cstheme="minorBidi"/>
                          <w:b/>
                          <w:bCs/>
                          <w:rtl/>
                          <w:lang w:bidi="he-IL"/>
                        </w:rPr>
                        <w:t>:</w:t>
                      </w:r>
                    </w:p>
                    <w:p w14:paraId="4334CE9F" w14:textId="77777777" w:rsidR="00403776" w:rsidRDefault="00403776" w:rsidP="00403776"/>
                    <w:p w14:paraId="5BE77FB4"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לפי קריטריון זמן ובחירת צבעים</w:t>
                      </w:r>
                      <w:r w:rsidRPr="00C13168">
                        <w:rPr>
                          <w:rFonts w:asciiTheme="minorBidi" w:hAnsiTheme="minorBidi" w:cstheme="minorBidi"/>
                          <w:b/>
                          <w:bCs/>
                          <w:rtl/>
                          <w:lang w:bidi="he-IL"/>
                        </w:rPr>
                        <w:t>:</w:t>
                      </w:r>
                    </w:p>
                    <w:p w14:paraId="5B1B0357" w14:textId="77777777" w:rsidR="00403776" w:rsidRDefault="00403776" w:rsidP="00403776"/>
                    <w:p w14:paraId="365C1079"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קיבוץ לפי קריטריון זמן ובחירת צבעים</w:t>
                      </w:r>
                      <w:r w:rsidRPr="00C13168">
                        <w:rPr>
                          <w:rFonts w:asciiTheme="minorBidi" w:hAnsiTheme="minorBidi" w:cstheme="minorBidi"/>
                          <w:b/>
                          <w:bCs/>
                          <w:rtl/>
                          <w:lang w:bidi="he-IL"/>
                        </w:rPr>
                        <w:t>:</w:t>
                      </w:r>
                    </w:p>
                    <w:p w14:paraId="04F0D311" w14:textId="77777777" w:rsidR="00403776" w:rsidRDefault="00403776" w:rsidP="00403776"/>
                    <w:p w14:paraId="25DDF63D"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האנימציה בהתחלה</w:t>
                      </w:r>
                      <w:r w:rsidRPr="00C13168">
                        <w:rPr>
                          <w:rFonts w:asciiTheme="minorBidi" w:hAnsiTheme="minorBidi" w:cstheme="minorBidi"/>
                          <w:b/>
                          <w:bCs/>
                          <w:rtl/>
                          <w:lang w:bidi="he-IL"/>
                        </w:rPr>
                        <w:t>:</w:t>
                      </w:r>
                    </w:p>
                    <w:p w14:paraId="4F3C4B70" w14:textId="77777777" w:rsidR="00403776" w:rsidRDefault="00403776" w:rsidP="00403776"/>
                    <w:p w14:paraId="5726FA40"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האנימציה בהתחלה</w:t>
                      </w:r>
                      <w:r w:rsidRPr="00C13168">
                        <w:rPr>
                          <w:rFonts w:asciiTheme="minorBidi" w:hAnsiTheme="minorBidi" w:cstheme="minorBidi"/>
                          <w:b/>
                          <w:bCs/>
                          <w:rtl/>
                          <w:lang w:bidi="he-IL"/>
                        </w:rPr>
                        <w:t>:</w:t>
                      </w:r>
                    </w:p>
                    <w:p w14:paraId="0D5B5F0A" w14:textId="77777777" w:rsidR="00403776" w:rsidRDefault="00403776" w:rsidP="00403776"/>
                    <w:p w14:paraId="0559CACB"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על נקודה מסוימת:</w:t>
                      </w:r>
                    </w:p>
                    <w:p w14:paraId="60C57E26" w14:textId="77777777" w:rsidR="00403776" w:rsidRDefault="00403776" w:rsidP="00403776"/>
                    <w:p w14:paraId="13855EAF"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כששמים את העכבר מעל נקודה מסוימת:</w:t>
                      </w:r>
                    </w:p>
                    <w:p w14:paraId="7E8E221B" w14:textId="77777777" w:rsidR="00403776" w:rsidRDefault="00403776" w:rsidP="00403776"/>
                    <w:p w14:paraId="2DBF7167"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כששמים את הקיבוץ לפי קריטריון זמן ובחירת צבעים</w:t>
                      </w:r>
                      <w:r w:rsidRPr="00C13168">
                        <w:rPr>
                          <w:rFonts w:asciiTheme="minorBidi" w:hAnsiTheme="minorBidi" w:cstheme="minorBidi"/>
                          <w:b/>
                          <w:bCs/>
                          <w:rtl/>
                          <w:lang w:bidi="he-IL"/>
                        </w:rPr>
                        <w:t>:</w:t>
                      </w:r>
                    </w:p>
                    <w:p w14:paraId="246E3F2E" w14:textId="77777777" w:rsidR="00403776" w:rsidRDefault="00403776" w:rsidP="00403776"/>
                    <w:p w14:paraId="347A9B7B"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קיבוץ לפי קריטריון זמן ובחירת צבעים</w:t>
                      </w:r>
                      <w:r w:rsidRPr="00C13168">
                        <w:rPr>
                          <w:rFonts w:asciiTheme="minorBidi" w:hAnsiTheme="minorBidi" w:cstheme="minorBidi"/>
                          <w:b/>
                          <w:bCs/>
                          <w:rtl/>
                          <w:lang w:bidi="he-IL"/>
                        </w:rPr>
                        <w:t>:</w:t>
                      </w:r>
                    </w:p>
                    <w:p w14:paraId="5EAB9A5E" w14:textId="77777777" w:rsidR="00403776" w:rsidRDefault="00403776" w:rsidP="00403776"/>
                    <w:p w14:paraId="784DFC6F"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האנימציה בהתחלה</w:t>
                      </w:r>
                      <w:r w:rsidRPr="00C13168">
                        <w:rPr>
                          <w:rFonts w:asciiTheme="minorBidi" w:hAnsiTheme="minorBidi" w:cstheme="minorBidi"/>
                          <w:b/>
                          <w:bCs/>
                          <w:rtl/>
                          <w:lang w:bidi="he-IL"/>
                        </w:rPr>
                        <w:t>:</w:t>
                      </w:r>
                    </w:p>
                    <w:p w14:paraId="62DA2AEE" w14:textId="77777777" w:rsidR="00403776" w:rsidRDefault="00403776" w:rsidP="00403776"/>
                    <w:p w14:paraId="66ADC8FF"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האנימציה בהתחלה</w:t>
                      </w:r>
                      <w:r w:rsidRPr="00C13168">
                        <w:rPr>
                          <w:rFonts w:asciiTheme="minorBidi" w:hAnsiTheme="minorBidi" w:cstheme="minorBidi"/>
                          <w:b/>
                          <w:bCs/>
                          <w:rtl/>
                          <w:lang w:bidi="he-IL"/>
                        </w:rPr>
                        <w:t>:</w:t>
                      </w:r>
                    </w:p>
                    <w:p w14:paraId="3404C4FD" w14:textId="77777777" w:rsidR="00403776" w:rsidRDefault="00403776" w:rsidP="00403776"/>
                    <w:p w14:paraId="3605FC65"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על נקודה מסוימת:</w:t>
                      </w:r>
                    </w:p>
                    <w:p w14:paraId="1EB08A68" w14:textId="77777777" w:rsidR="00403776" w:rsidRDefault="00403776" w:rsidP="00403776"/>
                    <w:p w14:paraId="75BA77D8"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כששמים את העכבר מעל נקודה מסוימת:</w:t>
                      </w:r>
                    </w:p>
                    <w:p w14:paraId="0D947EED" w14:textId="77777777" w:rsidR="00403776" w:rsidRDefault="00403776" w:rsidP="00403776"/>
                    <w:p w14:paraId="14D5FB7A"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כששמים את הקיבוץ לפי קריטריון זמן ובחירת צבעים</w:t>
                      </w:r>
                      <w:r w:rsidRPr="00C13168">
                        <w:rPr>
                          <w:rFonts w:asciiTheme="minorBidi" w:hAnsiTheme="minorBidi" w:cstheme="minorBidi"/>
                          <w:b/>
                          <w:bCs/>
                          <w:rtl/>
                          <w:lang w:bidi="he-IL"/>
                        </w:rPr>
                        <w:t>:</w:t>
                      </w:r>
                    </w:p>
                    <w:p w14:paraId="701D45B1" w14:textId="77777777" w:rsidR="00403776" w:rsidRDefault="00403776" w:rsidP="00403776"/>
                    <w:p w14:paraId="2E07975B"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קיבוץ לפי קריטריון זמן ובחירת צבעים</w:t>
                      </w:r>
                      <w:r w:rsidRPr="00C13168">
                        <w:rPr>
                          <w:rFonts w:asciiTheme="minorBidi" w:hAnsiTheme="minorBidi" w:cstheme="minorBidi"/>
                          <w:b/>
                          <w:bCs/>
                          <w:rtl/>
                          <w:lang w:bidi="he-IL"/>
                        </w:rPr>
                        <w:t>:</w:t>
                      </w:r>
                    </w:p>
                    <w:p w14:paraId="744641DE" w14:textId="77777777" w:rsidR="00403776" w:rsidRDefault="00403776" w:rsidP="00403776"/>
                    <w:p w14:paraId="4659CA40"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האנימציה בהתחלה</w:t>
                      </w:r>
                      <w:r w:rsidRPr="00C13168">
                        <w:rPr>
                          <w:rFonts w:asciiTheme="minorBidi" w:hAnsiTheme="minorBidi" w:cstheme="minorBidi"/>
                          <w:b/>
                          <w:bCs/>
                          <w:rtl/>
                          <w:lang w:bidi="he-IL"/>
                        </w:rPr>
                        <w:t>:</w:t>
                      </w:r>
                    </w:p>
                    <w:p w14:paraId="7DB0C29A" w14:textId="77777777" w:rsidR="00403776" w:rsidRDefault="00403776" w:rsidP="00403776"/>
                    <w:p w14:paraId="0126877C"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האנימציה בהתחלה</w:t>
                      </w:r>
                      <w:r w:rsidRPr="00C13168">
                        <w:rPr>
                          <w:rFonts w:asciiTheme="minorBidi" w:hAnsiTheme="minorBidi" w:cstheme="minorBidi"/>
                          <w:b/>
                          <w:bCs/>
                          <w:rtl/>
                          <w:lang w:bidi="he-IL"/>
                        </w:rPr>
                        <w:t>:</w:t>
                      </w:r>
                    </w:p>
                    <w:p w14:paraId="3E284523" w14:textId="77777777" w:rsidR="00403776" w:rsidRDefault="00403776" w:rsidP="00403776"/>
                    <w:p w14:paraId="29F1262F"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על נקודה מסוימת:</w:t>
                      </w:r>
                    </w:p>
                    <w:p w14:paraId="2352AF8B" w14:textId="77777777" w:rsidR="00403776" w:rsidRDefault="00403776" w:rsidP="00403776"/>
                    <w:p w14:paraId="36253280"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כששמים את העכבר מעל נקודה מסוימת:</w:t>
                      </w:r>
                    </w:p>
                    <w:p w14:paraId="4C0F2B85" w14:textId="77777777" w:rsidR="00403776" w:rsidRDefault="00403776" w:rsidP="00403776"/>
                    <w:p w14:paraId="7D05710B"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כששמים את הקיבוץ לפי קריטריון זמן ובחירת צבעים</w:t>
                      </w:r>
                      <w:r w:rsidRPr="00C13168">
                        <w:rPr>
                          <w:rFonts w:asciiTheme="minorBidi" w:hAnsiTheme="minorBidi" w:cstheme="minorBidi"/>
                          <w:b/>
                          <w:bCs/>
                          <w:rtl/>
                          <w:lang w:bidi="he-IL"/>
                        </w:rPr>
                        <w:t>:</w:t>
                      </w:r>
                    </w:p>
                    <w:p w14:paraId="54CEAA22" w14:textId="77777777" w:rsidR="00403776" w:rsidRDefault="00403776" w:rsidP="00403776"/>
                    <w:p w14:paraId="1761AD00"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קיבוץ לפי קריטריון זמן ובחירת צבעים</w:t>
                      </w:r>
                      <w:r w:rsidRPr="00C13168">
                        <w:rPr>
                          <w:rFonts w:asciiTheme="minorBidi" w:hAnsiTheme="minorBidi" w:cstheme="minorBidi"/>
                          <w:b/>
                          <w:bCs/>
                          <w:rtl/>
                          <w:lang w:bidi="he-IL"/>
                        </w:rPr>
                        <w:t>:</w:t>
                      </w:r>
                    </w:p>
                    <w:p w14:paraId="193699E4" w14:textId="77777777" w:rsidR="00403776" w:rsidRDefault="00403776" w:rsidP="00403776"/>
                    <w:p w14:paraId="5EBA7ED7"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האנימציה בהתחלה</w:t>
                      </w:r>
                      <w:r w:rsidRPr="00C13168">
                        <w:rPr>
                          <w:rFonts w:asciiTheme="minorBidi" w:hAnsiTheme="minorBidi" w:cstheme="minorBidi"/>
                          <w:b/>
                          <w:bCs/>
                          <w:rtl/>
                          <w:lang w:bidi="he-IL"/>
                        </w:rPr>
                        <w:t>:</w:t>
                      </w:r>
                    </w:p>
                    <w:p w14:paraId="33A0F518" w14:textId="77777777" w:rsidR="00403776" w:rsidRDefault="00403776" w:rsidP="00403776"/>
                    <w:p w14:paraId="40E75E47"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האנימציה בהתחלה</w:t>
                      </w:r>
                      <w:r w:rsidRPr="00C13168">
                        <w:rPr>
                          <w:rFonts w:asciiTheme="minorBidi" w:hAnsiTheme="minorBidi" w:cstheme="minorBidi"/>
                          <w:b/>
                          <w:bCs/>
                          <w:rtl/>
                          <w:lang w:bidi="he-IL"/>
                        </w:rPr>
                        <w:t>:</w:t>
                      </w:r>
                    </w:p>
                    <w:p w14:paraId="0718AB5A" w14:textId="77777777" w:rsidR="00403776" w:rsidRDefault="00403776" w:rsidP="00403776"/>
                    <w:p w14:paraId="58726234"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על נקודה מסוימת:</w:t>
                      </w:r>
                    </w:p>
                    <w:p w14:paraId="372E3BCF" w14:textId="77777777" w:rsidR="00403776" w:rsidRDefault="00403776" w:rsidP="00403776"/>
                    <w:p w14:paraId="03B942A7"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כששמים את העכבר מעל נקודה מסוימת:</w:t>
                      </w:r>
                    </w:p>
                    <w:p w14:paraId="753EBAF6" w14:textId="77777777" w:rsidR="00403776" w:rsidRDefault="00403776" w:rsidP="00403776"/>
                    <w:p w14:paraId="02975559"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כששמים את הקיבוץ לפי קריטריון זמן ובחירת צבעים</w:t>
                      </w:r>
                      <w:r w:rsidRPr="00C13168">
                        <w:rPr>
                          <w:rFonts w:asciiTheme="minorBidi" w:hAnsiTheme="minorBidi" w:cstheme="minorBidi"/>
                          <w:b/>
                          <w:bCs/>
                          <w:rtl/>
                          <w:lang w:bidi="he-IL"/>
                        </w:rPr>
                        <w:t>:</w:t>
                      </w:r>
                    </w:p>
                    <w:p w14:paraId="02B1F30E" w14:textId="77777777" w:rsidR="00403776" w:rsidRDefault="00403776" w:rsidP="00403776"/>
                    <w:p w14:paraId="7FC60AA5"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קיבוץ לפי קריטריון זמן ובחירת צבעים</w:t>
                      </w:r>
                      <w:r w:rsidRPr="00C13168">
                        <w:rPr>
                          <w:rFonts w:asciiTheme="minorBidi" w:hAnsiTheme="minorBidi" w:cstheme="minorBidi"/>
                          <w:b/>
                          <w:bCs/>
                          <w:rtl/>
                          <w:lang w:bidi="he-IL"/>
                        </w:rPr>
                        <w:t>:</w:t>
                      </w:r>
                    </w:p>
                    <w:p w14:paraId="6B93535F" w14:textId="77777777" w:rsidR="00403776" w:rsidRDefault="00403776" w:rsidP="00403776"/>
                    <w:p w14:paraId="0DF24A64"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האנימציה בהתחלה</w:t>
                      </w:r>
                      <w:r w:rsidRPr="00C13168">
                        <w:rPr>
                          <w:rFonts w:asciiTheme="minorBidi" w:hAnsiTheme="minorBidi" w:cstheme="minorBidi"/>
                          <w:b/>
                          <w:bCs/>
                          <w:rtl/>
                          <w:lang w:bidi="he-IL"/>
                        </w:rPr>
                        <w:t>:</w:t>
                      </w:r>
                    </w:p>
                    <w:p w14:paraId="231CA0F1" w14:textId="77777777" w:rsidR="00403776" w:rsidRDefault="00403776" w:rsidP="00403776"/>
                    <w:p w14:paraId="1C570363"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האנימציה בהתחלה</w:t>
                      </w:r>
                      <w:r w:rsidRPr="00C13168">
                        <w:rPr>
                          <w:rFonts w:asciiTheme="minorBidi" w:hAnsiTheme="minorBidi" w:cstheme="minorBidi"/>
                          <w:b/>
                          <w:bCs/>
                          <w:rtl/>
                          <w:lang w:bidi="he-IL"/>
                        </w:rPr>
                        <w:t>:</w:t>
                      </w:r>
                    </w:p>
                    <w:p w14:paraId="5129AB87" w14:textId="77777777" w:rsidR="00403776" w:rsidRDefault="00403776" w:rsidP="00403776"/>
                    <w:p w14:paraId="46A64D95"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על נקודה מסוימת:</w:t>
                      </w:r>
                    </w:p>
                    <w:p w14:paraId="74FB2A69" w14:textId="77777777" w:rsidR="00403776" w:rsidRDefault="00403776" w:rsidP="00403776"/>
                    <w:p w14:paraId="629703D1"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כששמים את העכבר מעל נקודה מסוימת:</w:t>
                      </w:r>
                    </w:p>
                    <w:p w14:paraId="567A4490" w14:textId="77777777" w:rsidR="00403776" w:rsidRDefault="00403776" w:rsidP="00403776"/>
                    <w:p w14:paraId="2BA527C6"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כששמים את הקיבוץ לפי קריטריון זמן ובחירת צבעים</w:t>
                      </w:r>
                      <w:r w:rsidRPr="00C13168">
                        <w:rPr>
                          <w:rFonts w:asciiTheme="minorBidi" w:hAnsiTheme="minorBidi" w:cstheme="minorBidi"/>
                          <w:b/>
                          <w:bCs/>
                          <w:rtl/>
                          <w:lang w:bidi="he-IL"/>
                        </w:rPr>
                        <w:t>:</w:t>
                      </w:r>
                    </w:p>
                    <w:p w14:paraId="79F39A23" w14:textId="77777777" w:rsidR="00403776" w:rsidRDefault="00403776" w:rsidP="00403776"/>
                    <w:p w14:paraId="116D2E4C"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קיבוץ לפי קריטריון זמן ובחירת צבעים</w:t>
                      </w:r>
                      <w:r w:rsidRPr="00C13168">
                        <w:rPr>
                          <w:rFonts w:asciiTheme="minorBidi" w:hAnsiTheme="minorBidi" w:cstheme="minorBidi"/>
                          <w:b/>
                          <w:bCs/>
                          <w:rtl/>
                          <w:lang w:bidi="he-IL"/>
                        </w:rPr>
                        <w:t>:</w:t>
                      </w:r>
                    </w:p>
                    <w:p w14:paraId="2495DD92" w14:textId="77777777" w:rsidR="00403776" w:rsidRDefault="00403776" w:rsidP="00403776"/>
                    <w:p w14:paraId="2461FA37"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האנימציה בהתחלה</w:t>
                      </w:r>
                      <w:r w:rsidRPr="00C13168">
                        <w:rPr>
                          <w:rFonts w:asciiTheme="minorBidi" w:hAnsiTheme="minorBidi" w:cstheme="minorBidi"/>
                          <w:b/>
                          <w:bCs/>
                          <w:rtl/>
                          <w:lang w:bidi="he-IL"/>
                        </w:rPr>
                        <w:t>:</w:t>
                      </w:r>
                    </w:p>
                    <w:p w14:paraId="5DC8D117" w14:textId="77777777" w:rsidR="00403776" w:rsidRDefault="00403776" w:rsidP="00403776"/>
                    <w:p w14:paraId="7C0A59A3"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האנימציה בהתחלה</w:t>
                      </w:r>
                      <w:r w:rsidRPr="00C13168">
                        <w:rPr>
                          <w:rFonts w:asciiTheme="minorBidi" w:hAnsiTheme="minorBidi" w:cstheme="minorBidi"/>
                          <w:b/>
                          <w:bCs/>
                          <w:rtl/>
                          <w:lang w:bidi="he-IL"/>
                        </w:rPr>
                        <w:t>:</w:t>
                      </w:r>
                    </w:p>
                    <w:p w14:paraId="341DACD7" w14:textId="77777777" w:rsidR="00403776" w:rsidRDefault="00403776" w:rsidP="00403776"/>
                    <w:p w14:paraId="717C79DC" w14:textId="77777777" w:rsidR="00403776" w:rsidRDefault="00403776" w:rsidP="00403776">
                      <w:pPr>
                        <w:rPr>
                          <w:rFonts w:asciiTheme="minorBidi" w:hAnsiTheme="minorBidi" w:cstheme="minorBidi"/>
                          <w:b/>
                          <w:bCs/>
                          <w:rtl/>
                          <w:lang w:bidi="he-IL"/>
                        </w:rPr>
                      </w:pPr>
                      <w:r>
                        <w:rPr>
                          <w:rFonts w:asciiTheme="minorBidi" w:hAnsiTheme="minorBidi" w:cstheme="minorBidi" w:hint="cs"/>
                          <w:b/>
                          <w:bCs/>
                          <w:rtl/>
                          <w:lang w:bidi="he-IL"/>
                        </w:rPr>
                        <w:t xml:space="preserve">על </w:t>
                      </w:r>
                      <w:proofErr w:type="spellStart"/>
                      <w:r>
                        <w:rPr>
                          <w:rFonts w:asciiTheme="minorBidi" w:hAnsiTheme="minorBidi" w:cstheme="minorBidi" w:hint="cs"/>
                          <w:b/>
                          <w:bCs/>
                          <w:rtl/>
                          <w:lang w:bidi="he-IL"/>
                        </w:rPr>
                        <w:t>נקותמיכה</w:t>
                      </w:r>
                      <w:proofErr w:type="spellEnd"/>
                      <w:r>
                        <w:rPr>
                          <w:rFonts w:asciiTheme="minorBidi" w:hAnsiTheme="minorBidi" w:cstheme="minorBidi" w:hint="cs"/>
                          <w:b/>
                          <w:bCs/>
                          <w:rtl/>
                          <w:lang w:bidi="he-IL"/>
                        </w:rPr>
                        <w:t xml:space="preserve"> עבור</w:t>
                      </w:r>
                    </w:p>
                    <w:p w14:paraId="4F5BF13F"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עיוורי צבעים</w:t>
                      </w:r>
                      <w:r w:rsidRPr="00C13168">
                        <w:rPr>
                          <w:rFonts w:asciiTheme="minorBidi" w:hAnsiTheme="minorBidi" w:cstheme="minorBidi"/>
                          <w:b/>
                          <w:bCs/>
                          <w:rtl/>
                          <w:lang w:bidi="he-IL"/>
                        </w:rPr>
                        <w:t>:</w:t>
                      </w:r>
                    </w:p>
                    <w:p w14:paraId="1542CF56" w14:textId="77777777" w:rsidR="00403776" w:rsidRDefault="00403776" w:rsidP="00403776"/>
                    <w:p w14:paraId="3F18DABA" w14:textId="77777777" w:rsidR="00403776" w:rsidRDefault="00403776" w:rsidP="00403776">
                      <w:pPr>
                        <w:rPr>
                          <w:rFonts w:asciiTheme="minorBidi" w:hAnsiTheme="minorBidi" w:cstheme="minorBidi"/>
                          <w:b/>
                          <w:bCs/>
                          <w:rtl/>
                          <w:lang w:bidi="he-IL"/>
                        </w:rPr>
                      </w:pPr>
                      <w:r>
                        <w:rPr>
                          <w:rFonts w:asciiTheme="minorBidi" w:hAnsiTheme="minorBidi" w:cstheme="minorBidi" w:hint="cs"/>
                          <w:b/>
                          <w:bCs/>
                          <w:rtl/>
                          <w:lang w:bidi="he-IL"/>
                        </w:rPr>
                        <w:t>תמיכה עבור</w:t>
                      </w:r>
                    </w:p>
                    <w:p w14:paraId="378BEC29"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עיוורי צבעים</w:t>
                      </w:r>
                      <w:r w:rsidRPr="00C13168">
                        <w:rPr>
                          <w:rFonts w:asciiTheme="minorBidi" w:hAnsiTheme="minorBidi" w:cstheme="minorBidi"/>
                          <w:b/>
                          <w:bCs/>
                          <w:rtl/>
                          <w:lang w:bidi="he-IL"/>
                        </w:rPr>
                        <w:t>:</w:t>
                      </w:r>
                    </w:p>
                    <w:p w14:paraId="0DEFAB87" w14:textId="77777777" w:rsidR="00403776" w:rsidRDefault="00403776" w:rsidP="00403776"/>
                    <w:p w14:paraId="3E940A39" w14:textId="77777777" w:rsidR="00403776" w:rsidRDefault="00403776" w:rsidP="00403776">
                      <w:pPr>
                        <w:rPr>
                          <w:rFonts w:asciiTheme="minorBidi" w:hAnsiTheme="minorBidi" w:cstheme="minorBidi"/>
                          <w:b/>
                          <w:bCs/>
                          <w:rtl/>
                          <w:lang w:bidi="he-IL"/>
                        </w:rPr>
                      </w:pPr>
                      <w:r>
                        <w:rPr>
                          <w:rFonts w:asciiTheme="minorBidi" w:hAnsiTheme="minorBidi" w:cstheme="minorBidi" w:hint="cs"/>
                          <w:b/>
                          <w:bCs/>
                          <w:rtl/>
                          <w:lang w:bidi="he-IL"/>
                        </w:rPr>
                        <w:t>תמיכה עבור</w:t>
                      </w:r>
                    </w:p>
                    <w:p w14:paraId="5058FEAE"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עיוורי צבעים</w:t>
                      </w:r>
                      <w:r w:rsidRPr="00C13168">
                        <w:rPr>
                          <w:rFonts w:asciiTheme="minorBidi" w:hAnsiTheme="minorBidi" w:cstheme="minorBidi"/>
                          <w:b/>
                          <w:bCs/>
                          <w:rtl/>
                          <w:lang w:bidi="he-IL"/>
                        </w:rPr>
                        <w:t>:</w:t>
                      </w:r>
                    </w:p>
                    <w:p w14:paraId="012F281D" w14:textId="77777777" w:rsidR="00403776" w:rsidRDefault="00403776" w:rsidP="00403776"/>
                    <w:p w14:paraId="09229E48" w14:textId="77777777" w:rsidR="00403776" w:rsidRDefault="00403776" w:rsidP="00403776">
                      <w:pPr>
                        <w:rPr>
                          <w:rFonts w:asciiTheme="minorBidi" w:hAnsiTheme="minorBidi" w:cstheme="minorBidi"/>
                          <w:b/>
                          <w:bCs/>
                          <w:rtl/>
                          <w:lang w:bidi="he-IL"/>
                        </w:rPr>
                      </w:pPr>
                      <w:r>
                        <w:rPr>
                          <w:rFonts w:asciiTheme="minorBidi" w:hAnsiTheme="minorBidi" w:cstheme="minorBidi" w:hint="cs"/>
                          <w:b/>
                          <w:bCs/>
                          <w:rtl/>
                          <w:lang w:bidi="he-IL"/>
                        </w:rPr>
                        <w:t>תמיכה עבור</w:t>
                      </w:r>
                    </w:p>
                    <w:p w14:paraId="101ED70C"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עיוורי צבעים</w:t>
                      </w:r>
                      <w:r w:rsidRPr="00C13168">
                        <w:rPr>
                          <w:rFonts w:asciiTheme="minorBidi" w:hAnsiTheme="minorBidi" w:cstheme="minorBidi"/>
                          <w:b/>
                          <w:bCs/>
                          <w:rtl/>
                          <w:lang w:bidi="he-IL"/>
                        </w:rPr>
                        <w:t>:</w:t>
                      </w:r>
                    </w:p>
                    <w:p w14:paraId="0A2CB0C1" w14:textId="77777777" w:rsidR="00403776" w:rsidRDefault="00403776" w:rsidP="00403776"/>
                    <w:p w14:paraId="6F859F95" w14:textId="77777777" w:rsidR="00403776" w:rsidRDefault="00403776" w:rsidP="00403776">
                      <w:pPr>
                        <w:rPr>
                          <w:rFonts w:asciiTheme="minorBidi" w:hAnsiTheme="minorBidi" w:cstheme="minorBidi"/>
                          <w:b/>
                          <w:bCs/>
                          <w:rtl/>
                          <w:lang w:bidi="he-IL"/>
                        </w:rPr>
                      </w:pPr>
                      <w:r>
                        <w:rPr>
                          <w:rFonts w:asciiTheme="minorBidi" w:hAnsiTheme="minorBidi" w:cstheme="minorBidi" w:hint="cs"/>
                          <w:b/>
                          <w:bCs/>
                          <w:rtl/>
                          <w:lang w:bidi="he-IL"/>
                        </w:rPr>
                        <w:t>תמיכה עבור</w:t>
                      </w:r>
                    </w:p>
                    <w:p w14:paraId="744819EA"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עיוורי צבעים</w:t>
                      </w:r>
                      <w:r w:rsidRPr="00C13168">
                        <w:rPr>
                          <w:rFonts w:asciiTheme="minorBidi" w:hAnsiTheme="minorBidi" w:cstheme="minorBidi"/>
                          <w:b/>
                          <w:bCs/>
                          <w:rtl/>
                          <w:lang w:bidi="he-IL"/>
                        </w:rPr>
                        <w:t>:</w:t>
                      </w:r>
                    </w:p>
                    <w:p w14:paraId="0D171521" w14:textId="77777777" w:rsidR="00403776" w:rsidRDefault="00403776" w:rsidP="00403776"/>
                    <w:p w14:paraId="499254DA" w14:textId="77777777" w:rsidR="00403776" w:rsidRDefault="00403776" w:rsidP="00403776">
                      <w:pPr>
                        <w:rPr>
                          <w:rFonts w:asciiTheme="minorBidi" w:hAnsiTheme="minorBidi" w:cstheme="minorBidi"/>
                          <w:b/>
                          <w:bCs/>
                          <w:rtl/>
                          <w:lang w:bidi="he-IL"/>
                        </w:rPr>
                      </w:pPr>
                      <w:r>
                        <w:rPr>
                          <w:rFonts w:asciiTheme="minorBidi" w:hAnsiTheme="minorBidi" w:cstheme="minorBidi" w:hint="cs"/>
                          <w:b/>
                          <w:bCs/>
                          <w:rtl/>
                          <w:lang w:bidi="he-IL"/>
                        </w:rPr>
                        <w:t>תמיכה עבור</w:t>
                      </w:r>
                    </w:p>
                    <w:p w14:paraId="0DCDFC13"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עיוורי צבעים</w:t>
                      </w:r>
                      <w:r w:rsidRPr="00C13168">
                        <w:rPr>
                          <w:rFonts w:asciiTheme="minorBidi" w:hAnsiTheme="minorBidi" w:cstheme="minorBidi"/>
                          <w:b/>
                          <w:bCs/>
                          <w:rtl/>
                          <w:lang w:bidi="he-IL"/>
                        </w:rPr>
                        <w:t>:</w:t>
                      </w:r>
                    </w:p>
                    <w:p w14:paraId="324C2651" w14:textId="77777777" w:rsidR="00403776" w:rsidRDefault="00403776" w:rsidP="00403776"/>
                    <w:p w14:paraId="2E66BADB" w14:textId="77777777" w:rsidR="00403776" w:rsidRDefault="00403776" w:rsidP="00403776">
                      <w:pPr>
                        <w:rPr>
                          <w:rFonts w:asciiTheme="minorBidi" w:hAnsiTheme="minorBidi" w:cstheme="minorBidi"/>
                          <w:b/>
                          <w:bCs/>
                          <w:rtl/>
                          <w:lang w:bidi="he-IL"/>
                        </w:rPr>
                      </w:pPr>
                      <w:r>
                        <w:rPr>
                          <w:rFonts w:asciiTheme="minorBidi" w:hAnsiTheme="minorBidi" w:cstheme="minorBidi" w:hint="cs"/>
                          <w:b/>
                          <w:bCs/>
                          <w:rtl/>
                          <w:lang w:bidi="he-IL"/>
                        </w:rPr>
                        <w:t>תמיכה עבור</w:t>
                      </w:r>
                    </w:p>
                    <w:p w14:paraId="361B3DB3"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עיוורי צבעים</w:t>
                      </w:r>
                      <w:r w:rsidRPr="00C13168">
                        <w:rPr>
                          <w:rFonts w:asciiTheme="minorBidi" w:hAnsiTheme="minorBidi" w:cstheme="minorBidi"/>
                          <w:b/>
                          <w:bCs/>
                          <w:rtl/>
                          <w:lang w:bidi="he-IL"/>
                        </w:rPr>
                        <w:t>:</w:t>
                      </w:r>
                    </w:p>
                    <w:p w14:paraId="4E1AC335" w14:textId="77777777" w:rsidR="00403776" w:rsidRDefault="00403776" w:rsidP="00403776"/>
                    <w:p w14:paraId="73BFB785" w14:textId="77777777" w:rsidR="00403776" w:rsidRDefault="00403776" w:rsidP="00403776">
                      <w:pPr>
                        <w:rPr>
                          <w:rFonts w:asciiTheme="minorBidi" w:hAnsiTheme="minorBidi" w:cstheme="minorBidi"/>
                          <w:b/>
                          <w:bCs/>
                          <w:rtl/>
                          <w:lang w:bidi="he-IL"/>
                        </w:rPr>
                      </w:pPr>
                      <w:r>
                        <w:rPr>
                          <w:rFonts w:asciiTheme="minorBidi" w:hAnsiTheme="minorBidi" w:cstheme="minorBidi" w:hint="cs"/>
                          <w:b/>
                          <w:bCs/>
                          <w:rtl/>
                          <w:lang w:bidi="he-IL"/>
                        </w:rPr>
                        <w:t>תמיכה עבור</w:t>
                      </w:r>
                    </w:p>
                    <w:p w14:paraId="1CF05F68"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עיוורי צבעים</w:t>
                      </w:r>
                      <w:r w:rsidRPr="00C13168">
                        <w:rPr>
                          <w:rFonts w:asciiTheme="minorBidi" w:hAnsiTheme="minorBidi" w:cstheme="minorBidi"/>
                          <w:b/>
                          <w:bCs/>
                          <w:rtl/>
                          <w:lang w:bidi="he-IL"/>
                        </w:rPr>
                        <w:t>:</w:t>
                      </w:r>
                    </w:p>
                    <w:p w14:paraId="4C88D672" w14:textId="77777777" w:rsidR="00403776" w:rsidRDefault="00403776" w:rsidP="00403776"/>
                    <w:p w14:paraId="3897C010" w14:textId="77777777" w:rsidR="00403776" w:rsidRDefault="00403776" w:rsidP="00403776">
                      <w:pPr>
                        <w:rPr>
                          <w:rFonts w:asciiTheme="minorBidi" w:hAnsiTheme="minorBidi" w:cstheme="minorBidi"/>
                          <w:b/>
                          <w:bCs/>
                          <w:rtl/>
                          <w:lang w:bidi="he-IL"/>
                        </w:rPr>
                      </w:pPr>
                      <w:r>
                        <w:rPr>
                          <w:rFonts w:asciiTheme="minorBidi" w:hAnsiTheme="minorBidi" w:cstheme="minorBidi" w:hint="cs"/>
                          <w:b/>
                          <w:bCs/>
                          <w:rtl/>
                          <w:lang w:bidi="he-IL"/>
                        </w:rPr>
                        <w:t>תמיכה עבור</w:t>
                      </w:r>
                    </w:p>
                    <w:p w14:paraId="30AFE7D3"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עיוורי צבעים</w:t>
                      </w:r>
                      <w:r w:rsidRPr="00C13168">
                        <w:rPr>
                          <w:rFonts w:asciiTheme="minorBidi" w:hAnsiTheme="minorBidi" w:cstheme="minorBidi"/>
                          <w:b/>
                          <w:bCs/>
                          <w:rtl/>
                          <w:lang w:bidi="he-IL"/>
                        </w:rPr>
                        <w:t>:</w:t>
                      </w:r>
                    </w:p>
                    <w:p w14:paraId="675D6477" w14:textId="77777777" w:rsidR="00403776" w:rsidRDefault="00403776" w:rsidP="00403776"/>
                    <w:p w14:paraId="04E408C5" w14:textId="77777777" w:rsidR="00403776" w:rsidRDefault="00403776" w:rsidP="00403776">
                      <w:pPr>
                        <w:rPr>
                          <w:rFonts w:asciiTheme="minorBidi" w:hAnsiTheme="minorBidi" w:cstheme="minorBidi"/>
                          <w:b/>
                          <w:bCs/>
                          <w:rtl/>
                          <w:lang w:bidi="he-IL"/>
                        </w:rPr>
                      </w:pPr>
                      <w:r>
                        <w:rPr>
                          <w:rFonts w:asciiTheme="minorBidi" w:hAnsiTheme="minorBidi" w:cstheme="minorBidi" w:hint="cs"/>
                          <w:b/>
                          <w:bCs/>
                          <w:rtl/>
                          <w:lang w:bidi="he-IL"/>
                        </w:rPr>
                        <w:t>תמיכה עבור</w:t>
                      </w:r>
                    </w:p>
                    <w:p w14:paraId="3B311162"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עיוורי צבעים</w:t>
                      </w:r>
                      <w:r w:rsidRPr="00C13168">
                        <w:rPr>
                          <w:rFonts w:asciiTheme="minorBidi" w:hAnsiTheme="minorBidi" w:cstheme="minorBidi"/>
                          <w:b/>
                          <w:bCs/>
                          <w:rtl/>
                          <w:lang w:bidi="he-IL"/>
                        </w:rPr>
                        <w:t>:</w:t>
                      </w:r>
                    </w:p>
                    <w:p w14:paraId="6474AFB2" w14:textId="77777777" w:rsidR="00403776" w:rsidRDefault="00403776" w:rsidP="00403776"/>
                    <w:p w14:paraId="6B852A5C" w14:textId="77777777" w:rsidR="00403776" w:rsidRDefault="00403776" w:rsidP="00403776">
                      <w:pPr>
                        <w:rPr>
                          <w:rFonts w:asciiTheme="minorBidi" w:hAnsiTheme="minorBidi" w:cstheme="minorBidi"/>
                          <w:b/>
                          <w:bCs/>
                          <w:rtl/>
                          <w:lang w:bidi="he-IL"/>
                        </w:rPr>
                      </w:pPr>
                      <w:r>
                        <w:rPr>
                          <w:rFonts w:asciiTheme="minorBidi" w:hAnsiTheme="minorBidi" w:cstheme="minorBidi" w:hint="cs"/>
                          <w:b/>
                          <w:bCs/>
                          <w:rtl/>
                          <w:lang w:bidi="he-IL"/>
                        </w:rPr>
                        <w:t>תמיכה עבור</w:t>
                      </w:r>
                    </w:p>
                    <w:p w14:paraId="6EB6FE6F"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עיוורי צבעים</w:t>
                      </w:r>
                      <w:r w:rsidRPr="00C13168">
                        <w:rPr>
                          <w:rFonts w:asciiTheme="minorBidi" w:hAnsiTheme="minorBidi" w:cstheme="minorBidi"/>
                          <w:b/>
                          <w:bCs/>
                          <w:rtl/>
                          <w:lang w:bidi="he-IL"/>
                        </w:rPr>
                        <w:t>:</w:t>
                      </w:r>
                    </w:p>
                    <w:p w14:paraId="7D4BE1A1" w14:textId="77777777" w:rsidR="00403776" w:rsidRDefault="00403776" w:rsidP="00403776"/>
                    <w:p w14:paraId="631BE0B0" w14:textId="77777777" w:rsidR="00403776" w:rsidRDefault="00403776" w:rsidP="00403776">
                      <w:pPr>
                        <w:rPr>
                          <w:rFonts w:asciiTheme="minorBidi" w:hAnsiTheme="minorBidi" w:cstheme="minorBidi"/>
                          <w:b/>
                          <w:bCs/>
                          <w:rtl/>
                          <w:lang w:bidi="he-IL"/>
                        </w:rPr>
                      </w:pPr>
                      <w:r>
                        <w:rPr>
                          <w:rFonts w:asciiTheme="minorBidi" w:hAnsiTheme="minorBidi" w:cstheme="minorBidi" w:hint="cs"/>
                          <w:b/>
                          <w:bCs/>
                          <w:rtl/>
                          <w:lang w:bidi="he-IL"/>
                        </w:rPr>
                        <w:t>תמיכה עבור</w:t>
                      </w:r>
                    </w:p>
                    <w:p w14:paraId="3F879BE0"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עיוורי צבעים</w:t>
                      </w:r>
                      <w:r w:rsidRPr="00C13168">
                        <w:rPr>
                          <w:rFonts w:asciiTheme="minorBidi" w:hAnsiTheme="minorBidi" w:cstheme="minorBidi"/>
                          <w:b/>
                          <w:bCs/>
                          <w:rtl/>
                          <w:lang w:bidi="he-IL"/>
                        </w:rPr>
                        <w:t>:</w:t>
                      </w:r>
                    </w:p>
                    <w:p w14:paraId="5073B558" w14:textId="77777777" w:rsidR="00403776" w:rsidRDefault="00403776" w:rsidP="00403776"/>
                    <w:p w14:paraId="0200CA10" w14:textId="77777777" w:rsidR="00403776" w:rsidRDefault="00403776" w:rsidP="00403776">
                      <w:pPr>
                        <w:rPr>
                          <w:rFonts w:asciiTheme="minorBidi" w:hAnsiTheme="minorBidi" w:cstheme="minorBidi"/>
                          <w:b/>
                          <w:bCs/>
                          <w:rtl/>
                          <w:lang w:bidi="he-IL"/>
                        </w:rPr>
                      </w:pPr>
                      <w:r>
                        <w:rPr>
                          <w:rFonts w:asciiTheme="minorBidi" w:hAnsiTheme="minorBidi" w:cstheme="minorBidi" w:hint="cs"/>
                          <w:b/>
                          <w:bCs/>
                          <w:rtl/>
                          <w:lang w:bidi="he-IL"/>
                        </w:rPr>
                        <w:t>תמיכה עבור</w:t>
                      </w:r>
                    </w:p>
                    <w:p w14:paraId="73547A29"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עיוורי צבעים</w:t>
                      </w:r>
                      <w:r w:rsidRPr="00C13168">
                        <w:rPr>
                          <w:rFonts w:asciiTheme="minorBidi" w:hAnsiTheme="minorBidi" w:cstheme="minorBidi"/>
                          <w:b/>
                          <w:bCs/>
                          <w:rtl/>
                          <w:lang w:bidi="he-IL"/>
                        </w:rPr>
                        <w:t>:</w:t>
                      </w:r>
                    </w:p>
                    <w:p w14:paraId="0ADF7980" w14:textId="77777777" w:rsidR="00403776" w:rsidRDefault="00403776" w:rsidP="00403776"/>
                    <w:p w14:paraId="3A44DE9E" w14:textId="77777777" w:rsidR="00403776" w:rsidRDefault="00403776" w:rsidP="00403776">
                      <w:pPr>
                        <w:rPr>
                          <w:rFonts w:asciiTheme="minorBidi" w:hAnsiTheme="minorBidi" w:cstheme="minorBidi"/>
                          <w:b/>
                          <w:bCs/>
                          <w:rtl/>
                          <w:lang w:bidi="he-IL"/>
                        </w:rPr>
                      </w:pPr>
                      <w:r>
                        <w:rPr>
                          <w:rFonts w:asciiTheme="minorBidi" w:hAnsiTheme="minorBidi" w:cstheme="minorBidi" w:hint="cs"/>
                          <w:b/>
                          <w:bCs/>
                          <w:rtl/>
                          <w:lang w:bidi="he-IL"/>
                        </w:rPr>
                        <w:t>תמיכה עבור</w:t>
                      </w:r>
                    </w:p>
                    <w:p w14:paraId="7F1D394C"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עיוורי צבעים</w:t>
                      </w:r>
                      <w:r w:rsidRPr="00C13168">
                        <w:rPr>
                          <w:rFonts w:asciiTheme="minorBidi" w:hAnsiTheme="minorBidi" w:cstheme="minorBidi"/>
                          <w:b/>
                          <w:bCs/>
                          <w:rtl/>
                          <w:lang w:bidi="he-IL"/>
                        </w:rPr>
                        <w:t>:</w:t>
                      </w:r>
                    </w:p>
                    <w:p w14:paraId="1F2C1A03" w14:textId="77777777" w:rsidR="00403776" w:rsidRDefault="00403776" w:rsidP="00403776"/>
                    <w:p w14:paraId="79EEB33D" w14:textId="77777777" w:rsidR="00403776" w:rsidRDefault="00403776" w:rsidP="00403776">
                      <w:pPr>
                        <w:rPr>
                          <w:rFonts w:asciiTheme="minorBidi" w:hAnsiTheme="minorBidi" w:cstheme="minorBidi"/>
                          <w:b/>
                          <w:bCs/>
                          <w:rtl/>
                          <w:lang w:bidi="he-IL"/>
                        </w:rPr>
                      </w:pPr>
                      <w:r>
                        <w:rPr>
                          <w:rFonts w:asciiTheme="minorBidi" w:hAnsiTheme="minorBidi" w:cstheme="minorBidi" w:hint="cs"/>
                          <w:b/>
                          <w:bCs/>
                          <w:rtl/>
                          <w:lang w:bidi="he-IL"/>
                        </w:rPr>
                        <w:t>תמיכה עבור</w:t>
                      </w:r>
                    </w:p>
                    <w:p w14:paraId="555F164F"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עיוורי צבעים</w:t>
                      </w:r>
                      <w:r w:rsidRPr="00C13168">
                        <w:rPr>
                          <w:rFonts w:asciiTheme="minorBidi" w:hAnsiTheme="minorBidi" w:cstheme="minorBidi"/>
                          <w:b/>
                          <w:bCs/>
                          <w:rtl/>
                          <w:lang w:bidi="he-IL"/>
                        </w:rPr>
                        <w:t>:</w:t>
                      </w:r>
                    </w:p>
                    <w:p w14:paraId="3BE7A4F3" w14:textId="77777777" w:rsidR="00403776" w:rsidRDefault="00403776" w:rsidP="00403776"/>
                    <w:p w14:paraId="40AFC65C" w14:textId="77777777" w:rsidR="00403776" w:rsidRDefault="00403776" w:rsidP="00403776">
                      <w:pPr>
                        <w:rPr>
                          <w:rFonts w:asciiTheme="minorBidi" w:hAnsiTheme="minorBidi" w:cstheme="minorBidi"/>
                          <w:b/>
                          <w:bCs/>
                          <w:rtl/>
                          <w:lang w:bidi="he-IL"/>
                        </w:rPr>
                      </w:pPr>
                      <w:r>
                        <w:rPr>
                          <w:rFonts w:asciiTheme="minorBidi" w:hAnsiTheme="minorBidi" w:cstheme="minorBidi" w:hint="cs"/>
                          <w:b/>
                          <w:bCs/>
                          <w:rtl/>
                          <w:lang w:bidi="he-IL"/>
                        </w:rPr>
                        <w:t>תמיכה עבור</w:t>
                      </w:r>
                    </w:p>
                    <w:p w14:paraId="32598739"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עיוורי צבעים</w:t>
                      </w:r>
                      <w:r w:rsidRPr="00C13168">
                        <w:rPr>
                          <w:rFonts w:asciiTheme="minorBidi" w:hAnsiTheme="minorBidi" w:cstheme="minorBidi"/>
                          <w:b/>
                          <w:bCs/>
                          <w:rtl/>
                          <w:lang w:bidi="he-IL"/>
                        </w:rPr>
                        <w:t>:</w:t>
                      </w:r>
                    </w:p>
                    <w:p w14:paraId="2FA55A58" w14:textId="77777777" w:rsidR="00403776" w:rsidRDefault="00403776" w:rsidP="00403776"/>
                    <w:p w14:paraId="7587A421"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קיבוץ לפי קריטריון זמן ובחירת צבעים</w:t>
                      </w:r>
                      <w:r w:rsidRPr="00C13168">
                        <w:rPr>
                          <w:rFonts w:asciiTheme="minorBidi" w:hAnsiTheme="minorBidi" w:cstheme="minorBidi"/>
                          <w:b/>
                          <w:bCs/>
                          <w:rtl/>
                          <w:lang w:bidi="he-IL"/>
                        </w:rPr>
                        <w:t>:</w:t>
                      </w:r>
                    </w:p>
                    <w:p w14:paraId="6FB06EBC" w14:textId="77777777" w:rsidR="00403776" w:rsidRDefault="00403776" w:rsidP="00403776"/>
                    <w:p w14:paraId="5E95201A"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קיבוץ לפי קריטריון זמן ובחירת צבעים</w:t>
                      </w:r>
                      <w:r w:rsidRPr="00C13168">
                        <w:rPr>
                          <w:rFonts w:asciiTheme="minorBidi" w:hAnsiTheme="minorBidi" w:cstheme="minorBidi"/>
                          <w:b/>
                          <w:bCs/>
                          <w:rtl/>
                          <w:lang w:bidi="he-IL"/>
                        </w:rPr>
                        <w:t>:</w:t>
                      </w:r>
                    </w:p>
                    <w:p w14:paraId="19FD5E63" w14:textId="77777777" w:rsidR="00403776" w:rsidRDefault="00403776" w:rsidP="00403776"/>
                    <w:p w14:paraId="281AC6BF"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קיבוץ לפי קריטריון זמן ובחירת צבעים</w:t>
                      </w:r>
                      <w:r w:rsidRPr="00C13168">
                        <w:rPr>
                          <w:rFonts w:asciiTheme="minorBidi" w:hAnsiTheme="minorBidi" w:cstheme="minorBidi"/>
                          <w:b/>
                          <w:bCs/>
                          <w:rtl/>
                          <w:lang w:bidi="he-IL"/>
                        </w:rPr>
                        <w:t>:</w:t>
                      </w:r>
                    </w:p>
                    <w:p w14:paraId="26474B81" w14:textId="77777777" w:rsidR="00403776" w:rsidRDefault="00403776" w:rsidP="00403776"/>
                    <w:p w14:paraId="18285D98"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קיבוץ לפי קריטריון זמן ובחירת צבעים</w:t>
                      </w:r>
                      <w:r w:rsidRPr="00C13168">
                        <w:rPr>
                          <w:rFonts w:asciiTheme="minorBidi" w:hAnsiTheme="minorBidi" w:cstheme="minorBidi"/>
                          <w:b/>
                          <w:bCs/>
                          <w:rtl/>
                          <w:lang w:bidi="he-IL"/>
                        </w:rPr>
                        <w:t>:</w:t>
                      </w:r>
                    </w:p>
                    <w:p w14:paraId="5F9B5FDE" w14:textId="77777777" w:rsidR="00403776" w:rsidRDefault="00403776" w:rsidP="00403776"/>
                    <w:p w14:paraId="66B9A4B5"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קיבוץ לפי קריטריון זמן ובחירת צבעים</w:t>
                      </w:r>
                      <w:r w:rsidRPr="00C13168">
                        <w:rPr>
                          <w:rFonts w:asciiTheme="minorBidi" w:hAnsiTheme="minorBidi" w:cstheme="minorBidi"/>
                          <w:b/>
                          <w:bCs/>
                          <w:rtl/>
                          <w:lang w:bidi="he-IL"/>
                        </w:rPr>
                        <w:t>:</w:t>
                      </w:r>
                    </w:p>
                    <w:p w14:paraId="7AF0A485" w14:textId="77777777" w:rsidR="00403776" w:rsidRDefault="00403776" w:rsidP="00403776"/>
                    <w:p w14:paraId="7CE46A50"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קיבוץ לפי קריטריון זמן ובחירת צבעים</w:t>
                      </w:r>
                      <w:r w:rsidRPr="00C13168">
                        <w:rPr>
                          <w:rFonts w:asciiTheme="minorBidi" w:hAnsiTheme="minorBidi" w:cstheme="minorBidi"/>
                          <w:b/>
                          <w:bCs/>
                          <w:rtl/>
                          <w:lang w:bidi="he-IL"/>
                        </w:rPr>
                        <w:t>:</w:t>
                      </w:r>
                    </w:p>
                    <w:p w14:paraId="61CF83C2" w14:textId="77777777" w:rsidR="00403776" w:rsidRDefault="00403776" w:rsidP="00403776"/>
                    <w:p w14:paraId="70FE9DB0"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קיבוץ לפי קריטריון זמן ובחירת צבעים</w:t>
                      </w:r>
                      <w:r w:rsidRPr="00C13168">
                        <w:rPr>
                          <w:rFonts w:asciiTheme="minorBidi" w:hAnsiTheme="minorBidi" w:cstheme="minorBidi"/>
                          <w:b/>
                          <w:bCs/>
                          <w:rtl/>
                          <w:lang w:bidi="he-IL"/>
                        </w:rPr>
                        <w:t>:</w:t>
                      </w:r>
                    </w:p>
                    <w:p w14:paraId="72F45E92" w14:textId="77777777" w:rsidR="00403776" w:rsidRDefault="00403776" w:rsidP="00403776"/>
                    <w:p w14:paraId="23DD0E23"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קיבוץ לפי קריטריון זמן ובחירת צבעים</w:t>
                      </w:r>
                      <w:r w:rsidRPr="00C13168">
                        <w:rPr>
                          <w:rFonts w:asciiTheme="minorBidi" w:hAnsiTheme="minorBidi" w:cstheme="minorBidi"/>
                          <w:b/>
                          <w:bCs/>
                          <w:rtl/>
                          <w:lang w:bidi="he-IL"/>
                        </w:rPr>
                        <w:t>:</w:t>
                      </w:r>
                    </w:p>
                    <w:p w14:paraId="72741B5F" w14:textId="77777777" w:rsidR="00403776" w:rsidRDefault="00403776" w:rsidP="00403776"/>
                    <w:p w14:paraId="6B4AF05D"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קיבוץ לפי קריטריון זמן ובחירת צבעים</w:t>
                      </w:r>
                      <w:r w:rsidRPr="00C13168">
                        <w:rPr>
                          <w:rFonts w:asciiTheme="minorBidi" w:hAnsiTheme="minorBidi" w:cstheme="minorBidi"/>
                          <w:b/>
                          <w:bCs/>
                          <w:rtl/>
                          <w:lang w:bidi="he-IL"/>
                        </w:rPr>
                        <w:t>:</w:t>
                      </w:r>
                    </w:p>
                    <w:p w14:paraId="34F40C82" w14:textId="77777777" w:rsidR="00403776" w:rsidRDefault="00403776" w:rsidP="00403776"/>
                    <w:p w14:paraId="1190A049"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קיבוץ לפי קריטריון זמן ובחירת צבעים</w:t>
                      </w:r>
                      <w:r w:rsidRPr="00C13168">
                        <w:rPr>
                          <w:rFonts w:asciiTheme="minorBidi" w:hAnsiTheme="minorBidi" w:cstheme="minorBidi"/>
                          <w:b/>
                          <w:bCs/>
                          <w:rtl/>
                          <w:lang w:bidi="he-IL"/>
                        </w:rPr>
                        <w:t>:</w:t>
                      </w:r>
                    </w:p>
                    <w:p w14:paraId="7461C7D0" w14:textId="77777777" w:rsidR="00403776" w:rsidRDefault="00403776" w:rsidP="00403776"/>
                    <w:p w14:paraId="663B78B6"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קיבוץ לפי קריטריון זמן ובחירת צבעים</w:t>
                      </w:r>
                      <w:r w:rsidRPr="00C13168">
                        <w:rPr>
                          <w:rFonts w:asciiTheme="minorBidi" w:hAnsiTheme="minorBidi" w:cstheme="minorBidi"/>
                          <w:b/>
                          <w:bCs/>
                          <w:rtl/>
                          <w:lang w:bidi="he-IL"/>
                        </w:rPr>
                        <w:t>:</w:t>
                      </w:r>
                    </w:p>
                    <w:p w14:paraId="1292CB97" w14:textId="77777777" w:rsidR="00403776" w:rsidRDefault="00403776" w:rsidP="00403776"/>
                    <w:p w14:paraId="249921CB"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קיבוץ לפי קריטריון זמן ובחירת צבעים</w:t>
                      </w:r>
                      <w:r w:rsidRPr="00C13168">
                        <w:rPr>
                          <w:rFonts w:asciiTheme="minorBidi" w:hAnsiTheme="minorBidi" w:cstheme="minorBidi"/>
                          <w:b/>
                          <w:bCs/>
                          <w:rtl/>
                          <w:lang w:bidi="he-IL"/>
                        </w:rPr>
                        <w:t>:</w:t>
                      </w:r>
                    </w:p>
                    <w:p w14:paraId="21B23C98" w14:textId="77777777" w:rsidR="00403776" w:rsidRDefault="00403776" w:rsidP="00403776"/>
                    <w:p w14:paraId="4DCB5082"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קיבוץ לפי קריטריון זמן ובחירת צבעים</w:t>
                      </w:r>
                      <w:r w:rsidRPr="00C13168">
                        <w:rPr>
                          <w:rFonts w:asciiTheme="minorBidi" w:hAnsiTheme="minorBidi" w:cstheme="minorBidi"/>
                          <w:b/>
                          <w:bCs/>
                          <w:rtl/>
                          <w:lang w:bidi="he-IL"/>
                        </w:rPr>
                        <w:t>:</w:t>
                      </w:r>
                    </w:p>
                    <w:p w14:paraId="0BDC7B66" w14:textId="77777777" w:rsidR="00403776" w:rsidRDefault="00403776" w:rsidP="00403776"/>
                    <w:p w14:paraId="2476A84F"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קיבוץ לפי קריטריון זמן ובחירת צבעים</w:t>
                      </w:r>
                      <w:r w:rsidRPr="00C13168">
                        <w:rPr>
                          <w:rFonts w:asciiTheme="minorBidi" w:hAnsiTheme="minorBidi" w:cstheme="minorBidi"/>
                          <w:b/>
                          <w:bCs/>
                          <w:rtl/>
                          <w:lang w:bidi="he-IL"/>
                        </w:rPr>
                        <w:t>:</w:t>
                      </w:r>
                    </w:p>
                    <w:p w14:paraId="7723B7A3" w14:textId="77777777" w:rsidR="00403776" w:rsidRDefault="00403776" w:rsidP="00403776"/>
                    <w:p w14:paraId="3048D95C"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קיבוץ לפי קריטריון זמן ובחירת צבעים</w:t>
                      </w:r>
                      <w:r w:rsidRPr="00C13168">
                        <w:rPr>
                          <w:rFonts w:asciiTheme="minorBidi" w:hAnsiTheme="minorBidi" w:cstheme="minorBidi"/>
                          <w:b/>
                          <w:bCs/>
                          <w:rtl/>
                          <w:lang w:bidi="he-IL"/>
                        </w:rPr>
                        <w:t>:</w:t>
                      </w:r>
                    </w:p>
                    <w:p w14:paraId="75C75CAF" w14:textId="77777777" w:rsidR="00403776" w:rsidRDefault="00403776" w:rsidP="00403776"/>
                    <w:p w14:paraId="7C3BA39A"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קיבוץ לפי קריטריון זמן ובחירת צבעים</w:t>
                      </w:r>
                      <w:r w:rsidRPr="00C13168">
                        <w:rPr>
                          <w:rFonts w:asciiTheme="minorBidi" w:hAnsiTheme="minorBidi" w:cstheme="minorBidi"/>
                          <w:b/>
                          <w:bCs/>
                          <w:rtl/>
                          <w:lang w:bidi="he-IL"/>
                        </w:rPr>
                        <w:t>:</w:t>
                      </w:r>
                    </w:p>
                    <w:p w14:paraId="170038DE" w14:textId="77777777" w:rsidR="00403776" w:rsidRDefault="00403776" w:rsidP="00403776"/>
                    <w:p w14:paraId="7E92621A"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לפי קריטריון זמן ובחירת צבעים</w:t>
                      </w:r>
                      <w:r w:rsidRPr="00C13168">
                        <w:rPr>
                          <w:rFonts w:asciiTheme="minorBidi" w:hAnsiTheme="minorBidi" w:cstheme="minorBidi"/>
                          <w:b/>
                          <w:bCs/>
                          <w:rtl/>
                          <w:lang w:bidi="he-IL"/>
                        </w:rPr>
                        <w:t>:</w:t>
                      </w:r>
                    </w:p>
                    <w:p w14:paraId="50CA8E42" w14:textId="77777777" w:rsidR="00403776" w:rsidRDefault="00403776" w:rsidP="00403776"/>
                    <w:p w14:paraId="05C05BE9"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קיבוץ לפי קריטריון זמן ובחירת צבעים</w:t>
                      </w:r>
                      <w:r w:rsidRPr="00C13168">
                        <w:rPr>
                          <w:rFonts w:asciiTheme="minorBidi" w:hAnsiTheme="minorBidi" w:cstheme="minorBidi"/>
                          <w:b/>
                          <w:bCs/>
                          <w:rtl/>
                          <w:lang w:bidi="he-IL"/>
                        </w:rPr>
                        <w:t>:</w:t>
                      </w:r>
                    </w:p>
                    <w:p w14:paraId="3F92BCA1" w14:textId="77777777" w:rsidR="00403776" w:rsidRDefault="00403776" w:rsidP="00403776"/>
                    <w:p w14:paraId="7B5B5529"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האנימציה בהתחלה</w:t>
                      </w:r>
                      <w:r w:rsidRPr="00C13168">
                        <w:rPr>
                          <w:rFonts w:asciiTheme="minorBidi" w:hAnsiTheme="minorBidi" w:cstheme="minorBidi"/>
                          <w:b/>
                          <w:bCs/>
                          <w:rtl/>
                          <w:lang w:bidi="he-IL"/>
                        </w:rPr>
                        <w:t>:</w:t>
                      </w:r>
                    </w:p>
                    <w:p w14:paraId="79DEFC94" w14:textId="77777777" w:rsidR="00403776" w:rsidRDefault="00403776" w:rsidP="00403776"/>
                    <w:p w14:paraId="7A8CAF2D"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האנימציה בהתחלה</w:t>
                      </w:r>
                      <w:r w:rsidRPr="00C13168">
                        <w:rPr>
                          <w:rFonts w:asciiTheme="minorBidi" w:hAnsiTheme="minorBidi" w:cstheme="minorBidi"/>
                          <w:b/>
                          <w:bCs/>
                          <w:rtl/>
                          <w:lang w:bidi="he-IL"/>
                        </w:rPr>
                        <w:t>:</w:t>
                      </w:r>
                    </w:p>
                    <w:p w14:paraId="02294378" w14:textId="77777777" w:rsidR="00403776" w:rsidRDefault="00403776" w:rsidP="00403776"/>
                    <w:p w14:paraId="040DF849"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על נקודה מסוימת:</w:t>
                      </w:r>
                    </w:p>
                    <w:p w14:paraId="26FACA03" w14:textId="77777777" w:rsidR="00403776" w:rsidRDefault="00403776" w:rsidP="00403776"/>
                    <w:p w14:paraId="7E24961D"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כששמים את העכבר מעל נקודה מסוימת:</w:t>
                      </w:r>
                    </w:p>
                    <w:p w14:paraId="5C9FE0F7" w14:textId="77777777" w:rsidR="00403776" w:rsidRDefault="00403776" w:rsidP="00403776"/>
                    <w:p w14:paraId="7C8640B7"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כששמים את הקיבוץ לפי קריטריון זמן ובחירת צבעים</w:t>
                      </w:r>
                      <w:r w:rsidRPr="00C13168">
                        <w:rPr>
                          <w:rFonts w:asciiTheme="minorBidi" w:hAnsiTheme="minorBidi" w:cstheme="minorBidi"/>
                          <w:b/>
                          <w:bCs/>
                          <w:rtl/>
                          <w:lang w:bidi="he-IL"/>
                        </w:rPr>
                        <w:t>:</w:t>
                      </w:r>
                    </w:p>
                    <w:p w14:paraId="456D9647" w14:textId="77777777" w:rsidR="00403776" w:rsidRDefault="00403776" w:rsidP="00403776"/>
                    <w:p w14:paraId="182B0DEB"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קיבוץ לפי קריטריון זמן ובחירת צבעים</w:t>
                      </w:r>
                      <w:r w:rsidRPr="00C13168">
                        <w:rPr>
                          <w:rFonts w:asciiTheme="minorBidi" w:hAnsiTheme="minorBidi" w:cstheme="minorBidi"/>
                          <w:b/>
                          <w:bCs/>
                          <w:rtl/>
                          <w:lang w:bidi="he-IL"/>
                        </w:rPr>
                        <w:t>:</w:t>
                      </w:r>
                    </w:p>
                    <w:p w14:paraId="46C1A7F8" w14:textId="77777777" w:rsidR="00403776" w:rsidRDefault="00403776" w:rsidP="00403776"/>
                    <w:p w14:paraId="0E55A665"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האנימציה בהתחלה</w:t>
                      </w:r>
                      <w:r w:rsidRPr="00C13168">
                        <w:rPr>
                          <w:rFonts w:asciiTheme="minorBidi" w:hAnsiTheme="minorBidi" w:cstheme="minorBidi"/>
                          <w:b/>
                          <w:bCs/>
                          <w:rtl/>
                          <w:lang w:bidi="he-IL"/>
                        </w:rPr>
                        <w:t>:</w:t>
                      </w:r>
                    </w:p>
                    <w:p w14:paraId="06DD273E" w14:textId="77777777" w:rsidR="00403776" w:rsidRDefault="00403776" w:rsidP="00403776"/>
                    <w:p w14:paraId="6D3731FD"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האנימציה בהתחלה</w:t>
                      </w:r>
                      <w:r w:rsidRPr="00C13168">
                        <w:rPr>
                          <w:rFonts w:asciiTheme="minorBidi" w:hAnsiTheme="minorBidi" w:cstheme="minorBidi"/>
                          <w:b/>
                          <w:bCs/>
                          <w:rtl/>
                          <w:lang w:bidi="he-IL"/>
                        </w:rPr>
                        <w:t>:</w:t>
                      </w:r>
                    </w:p>
                    <w:p w14:paraId="7985A726" w14:textId="77777777" w:rsidR="00403776" w:rsidRDefault="00403776" w:rsidP="00403776"/>
                    <w:p w14:paraId="176A60E8"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על נקודה מסוימת:</w:t>
                      </w:r>
                    </w:p>
                    <w:p w14:paraId="671460BF" w14:textId="77777777" w:rsidR="00403776" w:rsidRDefault="00403776" w:rsidP="00403776"/>
                    <w:p w14:paraId="13D06FA2"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כששמים את העכבר מעל נקודה מסוימת:</w:t>
                      </w:r>
                    </w:p>
                    <w:p w14:paraId="3E575113" w14:textId="77777777" w:rsidR="00403776" w:rsidRDefault="00403776" w:rsidP="00403776"/>
                    <w:p w14:paraId="36CE1AB9"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כששמים את הקיבוץ לפי קריטריון זמן ובחירת צבעים</w:t>
                      </w:r>
                      <w:r w:rsidRPr="00C13168">
                        <w:rPr>
                          <w:rFonts w:asciiTheme="minorBidi" w:hAnsiTheme="minorBidi" w:cstheme="minorBidi"/>
                          <w:b/>
                          <w:bCs/>
                          <w:rtl/>
                          <w:lang w:bidi="he-IL"/>
                        </w:rPr>
                        <w:t>:</w:t>
                      </w:r>
                    </w:p>
                    <w:p w14:paraId="1BE3F65D" w14:textId="77777777" w:rsidR="00403776" w:rsidRDefault="00403776" w:rsidP="00403776"/>
                    <w:p w14:paraId="136F0862"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קיבוץ לפי קריטריון זמן ובחירת צבעים</w:t>
                      </w:r>
                      <w:r w:rsidRPr="00C13168">
                        <w:rPr>
                          <w:rFonts w:asciiTheme="minorBidi" w:hAnsiTheme="minorBidi" w:cstheme="minorBidi"/>
                          <w:b/>
                          <w:bCs/>
                          <w:rtl/>
                          <w:lang w:bidi="he-IL"/>
                        </w:rPr>
                        <w:t>:</w:t>
                      </w:r>
                    </w:p>
                    <w:p w14:paraId="25A14CBA" w14:textId="77777777" w:rsidR="00403776" w:rsidRDefault="00403776" w:rsidP="00403776"/>
                    <w:p w14:paraId="38094D18"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האנימציה בהתחלה</w:t>
                      </w:r>
                      <w:r w:rsidRPr="00C13168">
                        <w:rPr>
                          <w:rFonts w:asciiTheme="minorBidi" w:hAnsiTheme="minorBidi" w:cstheme="minorBidi"/>
                          <w:b/>
                          <w:bCs/>
                          <w:rtl/>
                          <w:lang w:bidi="he-IL"/>
                        </w:rPr>
                        <w:t>:</w:t>
                      </w:r>
                    </w:p>
                    <w:p w14:paraId="57DF5D2C" w14:textId="77777777" w:rsidR="00403776" w:rsidRDefault="00403776" w:rsidP="00403776"/>
                    <w:p w14:paraId="2F063774"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האנימציה בהתחלה</w:t>
                      </w:r>
                      <w:r w:rsidRPr="00C13168">
                        <w:rPr>
                          <w:rFonts w:asciiTheme="minorBidi" w:hAnsiTheme="minorBidi" w:cstheme="minorBidi"/>
                          <w:b/>
                          <w:bCs/>
                          <w:rtl/>
                          <w:lang w:bidi="he-IL"/>
                        </w:rPr>
                        <w:t>:</w:t>
                      </w:r>
                    </w:p>
                    <w:p w14:paraId="1C8A2825" w14:textId="77777777" w:rsidR="00403776" w:rsidRDefault="00403776" w:rsidP="00403776"/>
                    <w:p w14:paraId="7B32E675"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על נקודה מסוימת:</w:t>
                      </w:r>
                    </w:p>
                    <w:p w14:paraId="6AC02098" w14:textId="77777777" w:rsidR="00403776" w:rsidRDefault="00403776" w:rsidP="00403776"/>
                    <w:p w14:paraId="67AF5E6D"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כששמים את העכבר מעל נקודה מסוימת:</w:t>
                      </w:r>
                    </w:p>
                    <w:p w14:paraId="4DC67B6D" w14:textId="77777777" w:rsidR="00403776" w:rsidRDefault="00403776" w:rsidP="00403776"/>
                    <w:p w14:paraId="5279D9CA"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כששמים את הקיבוץ לפי קריטריון זמן ובחירת צבעים</w:t>
                      </w:r>
                      <w:r w:rsidRPr="00C13168">
                        <w:rPr>
                          <w:rFonts w:asciiTheme="minorBidi" w:hAnsiTheme="minorBidi" w:cstheme="minorBidi"/>
                          <w:b/>
                          <w:bCs/>
                          <w:rtl/>
                          <w:lang w:bidi="he-IL"/>
                        </w:rPr>
                        <w:t>:</w:t>
                      </w:r>
                    </w:p>
                    <w:p w14:paraId="27A50861" w14:textId="77777777" w:rsidR="00403776" w:rsidRDefault="00403776" w:rsidP="00403776"/>
                    <w:p w14:paraId="013F3D98"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קיבוץ לפי קריטריון זמן ובחירת צבעים</w:t>
                      </w:r>
                      <w:r w:rsidRPr="00C13168">
                        <w:rPr>
                          <w:rFonts w:asciiTheme="minorBidi" w:hAnsiTheme="minorBidi" w:cstheme="minorBidi"/>
                          <w:b/>
                          <w:bCs/>
                          <w:rtl/>
                          <w:lang w:bidi="he-IL"/>
                        </w:rPr>
                        <w:t>:</w:t>
                      </w:r>
                    </w:p>
                    <w:p w14:paraId="722AA737" w14:textId="77777777" w:rsidR="00403776" w:rsidRDefault="00403776" w:rsidP="00403776"/>
                    <w:p w14:paraId="695DCF42"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האנימציה בהתחלה</w:t>
                      </w:r>
                      <w:r w:rsidRPr="00C13168">
                        <w:rPr>
                          <w:rFonts w:asciiTheme="minorBidi" w:hAnsiTheme="minorBidi" w:cstheme="minorBidi"/>
                          <w:b/>
                          <w:bCs/>
                          <w:rtl/>
                          <w:lang w:bidi="he-IL"/>
                        </w:rPr>
                        <w:t>:</w:t>
                      </w:r>
                    </w:p>
                    <w:p w14:paraId="4EE4FA1B" w14:textId="77777777" w:rsidR="00403776" w:rsidRDefault="00403776" w:rsidP="00403776"/>
                    <w:p w14:paraId="415BC390"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האנימציה בהתחלה</w:t>
                      </w:r>
                      <w:r w:rsidRPr="00C13168">
                        <w:rPr>
                          <w:rFonts w:asciiTheme="minorBidi" w:hAnsiTheme="minorBidi" w:cstheme="minorBidi"/>
                          <w:b/>
                          <w:bCs/>
                          <w:rtl/>
                          <w:lang w:bidi="he-IL"/>
                        </w:rPr>
                        <w:t>:</w:t>
                      </w:r>
                    </w:p>
                    <w:p w14:paraId="786A3869" w14:textId="77777777" w:rsidR="00403776" w:rsidRDefault="00403776" w:rsidP="00403776"/>
                    <w:p w14:paraId="1E0310D4"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על נקודה מסוימת:</w:t>
                      </w:r>
                    </w:p>
                    <w:p w14:paraId="76A95214" w14:textId="77777777" w:rsidR="00403776" w:rsidRDefault="00403776" w:rsidP="00403776"/>
                    <w:p w14:paraId="58BECAE4"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כששמים את העכבר מעל נקודה מסוימת:</w:t>
                      </w:r>
                    </w:p>
                    <w:p w14:paraId="2A7A6FF6" w14:textId="77777777" w:rsidR="00403776" w:rsidRDefault="00403776" w:rsidP="00403776"/>
                    <w:p w14:paraId="3625EFC2"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כששמים את הקיבוץ לפי קריטריון זמן ובחירת צבעים</w:t>
                      </w:r>
                      <w:r w:rsidRPr="00C13168">
                        <w:rPr>
                          <w:rFonts w:asciiTheme="minorBidi" w:hAnsiTheme="minorBidi" w:cstheme="minorBidi"/>
                          <w:b/>
                          <w:bCs/>
                          <w:rtl/>
                          <w:lang w:bidi="he-IL"/>
                        </w:rPr>
                        <w:t>:</w:t>
                      </w:r>
                    </w:p>
                    <w:p w14:paraId="686BB293" w14:textId="77777777" w:rsidR="00403776" w:rsidRDefault="00403776" w:rsidP="00403776"/>
                    <w:p w14:paraId="06AEAE16"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קיבוץ לפי קריטריון זמן ובחירת צבעים</w:t>
                      </w:r>
                      <w:r w:rsidRPr="00C13168">
                        <w:rPr>
                          <w:rFonts w:asciiTheme="minorBidi" w:hAnsiTheme="minorBidi" w:cstheme="minorBidi"/>
                          <w:b/>
                          <w:bCs/>
                          <w:rtl/>
                          <w:lang w:bidi="he-IL"/>
                        </w:rPr>
                        <w:t>:</w:t>
                      </w:r>
                    </w:p>
                    <w:p w14:paraId="76593F0E" w14:textId="77777777" w:rsidR="00403776" w:rsidRDefault="00403776" w:rsidP="00403776"/>
                    <w:p w14:paraId="58D4FDB6"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האנימציה בהתחלה</w:t>
                      </w:r>
                      <w:r w:rsidRPr="00C13168">
                        <w:rPr>
                          <w:rFonts w:asciiTheme="minorBidi" w:hAnsiTheme="minorBidi" w:cstheme="minorBidi"/>
                          <w:b/>
                          <w:bCs/>
                          <w:rtl/>
                          <w:lang w:bidi="he-IL"/>
                        </w:rPr>
                        <w:t>:</w:t>
                      </w:r>
                    </w:p>
                    <w:p w14:paraId="7E16123E" w14:textId="77777777" w:rsidR="00403776" w:rsidRDefault="00403776" w:rsidP="00403776"/>
                    <w:p w14:paraId="2FC6E0A4"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האנימציה בהתחלה</w:t>
                      </w:r>
                      <w:r w:rsidRPr="00C13168">
                        <w:rPr>
                          <w:rFonts w:asciiTheme="minorBidi" w:hAnsiTheme="minorBidi" w:cstheme="minorBidi"/>
                          <w:b/>
                          <w:bCs/>
                          <w:rtl/>
                          <w:lang w:bidi="he-IL"/>
                        </w:rPr>
                        <w:t>:</w:t>
                      </w:r>
                    </w:p>
                    <w:p w14:paraId="7BA4C0D3" w14:textId="77777777" w:rsidR="00403776" w:rsidRDefault="00403776" w:rsidP="00403776"/>
                    <w:p w14:paraId="7A866944"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על נקודה מסוימת:</w:t>
                      </w:r>
                    </w:p>
                    <w:p w14:paraId="11815768" w14:textId="77777777" w:rsidR="00403776" w:rsidRDefault="00403776" w:rsidP="00403776"/>
                    <w:p w14:paraId="2A02F471"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כששמים את העכבר מעל נקודה מסוימת:</w:t>
                      </w:r>
                    </w:p>
                    <w:p w14:paraId="4E686DB7" w14:textId="77777777" w:rsidR="00403776" w:rsidRDefault="00403776" w:rsidP="00403776"/>
                    <w:p w14:paraId="1745D715"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כששמים את הקיבוץ לפי קריטריון זמן ובחירת צבעים</w:t>
                      </w:r>
                      <w:r w:rsidRPr="00C13168">
                        <w:rPr>
                          <w:rFonts w:asciiTheme="minorBidi" w:hAnsiTheme="minorBidi" w:cstheme="minorBidi"/>
                          <w:b/>
                          <w:bCs/>
                          <w:rtl/>
                          <w:lang w:bidi="he-IL"/>
                        </w:rPr>
                        <w:t>:</w:t>
                      </w:r>
                    </w:p>
                    <w:p w14:paraId="6D58ECAF" w14:textId="77777777" w:rsidR="00403776" w:rsidRDefault="00403776" w:rsidP="00403776"/>
                    <w:p w14:paraId="077CEE4A"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קיבוץ לפי קריטריון זמן ובחירת צבעים</w:t>
                      </w:r>
                      <w:r w:rsidRPr="00C13168">
                        <w:rPr>
                          <w:rFonts w:asciiTheme="minorBidi" w:hAnsiTheme="minorBidi" w:cstheme="minorBidi"/>
                          <w:b/>
                          <w:bCs/>
                          <w:rtl/>
                          <w:lang w:bidi="he-IL"/>
                        </w:rPr>
                        <w:t>:</w:t>
                      </w:r>
                    </w:p>
                    <w:p w14:paraId="5ECE31F9" w14:textId="77777777" w:rsidR="00403776" w:rsidRDefault="00403776" w:rsidP="00403776"/>
                    <w:p w14:paraId="275FF3ED"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האנימציה בהתחלה</w:t>
                      </w:r>
                      <w:r w:rsidRPr="00C13168">
                        <w:rPr>
                          <w:rFonts w:asciiTheme="minorBidi" w:hAnsiTheme="minorBidi" w:cstheme="minorBidi"/>
                          <w:b/>
                          <w:bCs/>
                          <w:rtl/>
                          <w:lang w:bidi="he-IL"/>
                        </w:rPr>
                        <w:t>:</w:t>
                      </w:r>
                    </w:p>
                    <w:p w14:paraId="271D961A" w14:textId="77777777" w:rsidR="00403776" w:rsidRDefault="00403776" w:rsidP="00403776"/>
                    <w:p w14:paraId="35143678"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האנימציה בהתחלה</w:t>
                      </w:r>
                      <w:r w:rsidRPr="00C13168">
                        <w:rPr>
                          <w:rFonts w:asciiTheme="minorBidi" w:hAnsiTheme="minorBidi" w:cstheme="minorBidi"/>
                          <w:b/>
                          <w:bCs/>
                          <w:rtl/>
                          <w:lang w:bidi="he-IL"/>
                        </w:rPr>
                        <w:t>:</w:t>
                      </w:r>
                    </w:p>
                    <w:p w14:paraId="637A56F5" w14:textId="77777777" w:rsidR="00403776" w:rsidRDefault="00403776" w:rsidP="00403776"/>
                    <w:p w14:paraId="6766EC23" w14:textId="77777777" w:rsidR="00403776" w:rsidRDefault="00403776" w:rsidP="00403776">
                      <w:pPr>
                        <w:rPr>
                          <w:rFonts w:asciiTheme="minorBidi" w:hAnsiTheme="minorBidi" w:cstheme="minorBidi"/>
                          <w:b/>
                          <w:bCs/>
                          <w:rtl/>
                          <w:lang w:bidi="he-IL"/>
                        </w:rPr>
                      </w:pPr>
                      <w:r>
                        <w:rPr>
                          <w:rFonts w:asciiTheme="minorBidi" w:hAnsiTheme="minorBidi" w:cstheme="minorBidi" w:hint="cs"/>
                          <w:b/>
                          <w:bCs/>
                          <w:rtl/>
                          <w:lang w:bidi="he-IL"/>
                        </w:rPr>
                        <w:t xml:space="preserve">על </w:t>
                      </w:r>
                      <w:proofErr w:type="spellStart"/>
                      <w:r>
                        <w:rPr>
                          <w:rFonts w:asciiTheme="minorBidi" w:hAnsiTheme="minorBidi" w:cstheme="minorBidi" w:hint="cs"/>
                          <w:b/>
                          <w:bCs/>
                          <w:rtl/>
                          <w:lang w:bidi="he-IL"/>
                        </w:rPr>
                        <w:t>נקותמיכה</w:t>
                      </w:r>
                      <w:proofErr w:type="spellEnd"/>
                      <w:r>
                        <w:rPr>
                          <w:rFonts w:asciiTheme="minorBidi" w:hAnsiTheme="minorBidi" w:cstheme="minorBidi" w:hint="cs"/>
                          <w:b/>
                          <w:bCs/>
                          <w:rtl/>
                          <w:lang w:bidi="he-IL"/>
                        </w:rPr>
                        <w:t xml:space="preserve"> עבור</w:t>
                      </w:r>
                    </w:p>
                    <w:p w14:paraId="727DF392"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עיוורי צבעים</w:t>
                      </w:r>
                      <w:r w:rsidRPr="00C13168">
                        <w:rPr>
                          <w:rFonts w:asciiTheme="minorBidi" w:hAnsiTheme="minorBidi" w:cstheme="minorBidi"/>
                          <w:b/>
                          <w:bCs/>
                          <w:rtl/>
                          <w:lang w:bidi="he-IL"/>
                        </w:rPr>
                        <w:t>:</w:t>
                      </w:r>
                    </w:p>
                    <w:p w14:paraId="64F627B7" w14:textId="77777777" w:rsidR="00403776" w:rsidRDefault="00403776" w:rsidP="00403776"/>
                    <w:p w14:paraId="525E851A" w14:textId="77777777" w:rsidR="00403776" w:rsidRDefault="00403776" w:rsidP="00403776">
                      <w:pPr>
                        <w:rPr>
                          <w:rFonts w:asciiTheme="minorBidi" w:hAnsiTheme="minorBidi" w:cstheme="minorBidi"/>
                          <w:b/>
                          <w:bCs/>
                          <w:rtl/>
                          <w:lang w:bidi="he-IL"/>
                        </w:rPr>
                      </w:pPr>
                      <w:r>
                        <w:rPr>
                          <w:rFonts w:asciiTheme="minorBidi" w:hAnsiTheme="minorBidi" w:cstheme="minorBidi" w:hint="cs"/>
                          <w:b/>
                          <w:bCs/>
                          <w:rtl/>
                          <w:lang w:bidi="he-IL"/>
                        </w:rPr>
                        <w:t>תמיכה עבור</w:t>
                      </w:r>
                    </w:p>
                    <w:p w14:paraId="0F250652"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עיוורי צבעים</w:t>
                      </w:r>
                      <w:r w:rsidRPr="00C13168">
                        <w:rPr>
                          <w:rFonts w:asciiTheme="minorBidi" w:hAnsiTheme="minorBidi" w:cstheme="minorBidi"/>
                          <w:b/>
                          <w:bCs/>
                          <w:rtl/>
                          <w:lang w:bidi="he-IL"/>
                        </w:rPr>
                        <w:t>:</w:t>
                      </w:r>
                    </w:p>
                    <w:p w14:paraId="1A704365" w14:textId="77777777" w:rsidR="00403776" w:rsidRDefault="00403776" w:rsidP="00403776"/>
                    <w:p w14:paraId="5FD637BB" w14:textId="77777777" w:rsidR="00403776" w:rsidRDefault="00403776" w:rsidP="00403776">
                      <w:pPr>
                        <w:rPr>
                          <w:rFonts w:asciiTheme="minorBidi" w:hAnsiTheme="minorBidi" w:cstheme="minorBidi"/>
                          <w:b/>
                          <w:bCs/>
                          <w:rtl/>
                          <w:lang w:bidi="he-IL"/>
                        </w:rPr>
                      </w:pPr>
                      <w:r>
                        <w:rPr>
                          <w:rFonts w:asciiTheme="minorBidi" w:hAnsiTheme="minorBidi" w:cstheme="minorBidi" w:hint="cs"/>
                          <w:b/>
                          <w:bCs/>
                          <w:rtl/>
                          <w:lang w:bidi="he-IL"/>
                        </w:rPr>
                        <w:t>תמיכה עבור</w:t>
                      </w:r>
                    </w:p>
                    <w:p w14:paraId="3824EA0F"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עיוורי צבעים</w:t>
                      </w:r>
                      <w:r w:rsidRPr="00C13168">
                        <w:rPr>
                          <w:rFonts w:asciiTheme="minorBidi" w:hAnsiTheme="minorBidi" w:cstheme="minorBidi"/>
                          <w:b/>
                          <w:bCs/>
                          <w:rtl/>
                          <w:lang w:bidi="he-IL"/>
                        </w:rPr>
                        <w:t>:</w:t>
                      </w:r>
                    </w:p>
                    <w:p w14:paraId="7B341537" w14:textId="77777777" w:rsidR="00403776" w:rsidRDefault="00403776" w:rsidP="00403776"/>
                    <w:p w14:paraId="181EE208" w14:textId="77777777" w:rsidR="00403776" w:rsidRDefault="00403776" w:rsidP="00403776">
                      <w:pPr>
                        <w:rPr>
                          <w:rFonts w:asciiTheme="minorBidi" w:hAnsiTheme="minorBidi" w:cstheme="minorBidi"/>
                          <w:b/>
                          <w:bCs/>
                          <w:rtl/>
                          <w:lang w:bidi="he-IL"/>
                        </w:rPr>
                      </w:pPr>
                      <w:r>
                        <w:rPr>
                          <w:rFonts w:asciiTheme="minorBidi" w:hAnsiTheme="minorBidi" w:cstheme="minorBidi" w:hint="cs"/>
                          <w:b/>
                          <w:bCs/>
                          <w:rtl/>
                          <w:lang w:bidi="he-IL"/>
                        </w:rPr>
                        <w:t>תמיכה עבור</w:t>
                      </w:r>
                    </w:p>
                    <w:p w14:paraId="73D21AE7"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עיוורי צבעים</w:t>
                      </w:r>
                      <w:r w:rsidRPr="00C13168">
                        <w:rPr>
                          <w:rFonts w:asciiTheme="minorBidi" w:hAnsiTheme="minorBidi" w:cstheme="minorBidi"/>
                          <w:b/>
                          <w:bCs/>
                          <w:rtl/>
                          <w:lang w:bidi="he-IL"/>
                        </w:rPr>
                        <w:t>:</w:t>
                      </w:r>
                    </w:p>
                    <w:p w14:paraId="5E5F137E" w14:textId="77777777" w:rsidR="00403776" w:rsidRDefault="00403776" w:rsidP="00403776"/>
                    <w:p w14:paraId="007BA11E" w14:textId="77777777" w:rsidR="00403776" w:rsidRDefault="00403776" w:rsidP="00403776">
                      <w:pPr>
                        <w:rPr>
                          <w:rFonts w:asciiTheme="minorBidi" w:hAnsiTheme="minorBidi" w:cstheme="minorBidi"/>
                          <w:b/>
                          <w:bCs/>
                          <w:rtl/>
                          <w:lang w:bidi="he-IL"/>
                        </w:rPr>
                      </w:pPr>
                      <w:r>
                        <w:rPr>
                          <w:rFonts w:asciiTheme="minorBidi" w:hAnsiTheme="minorBidi" w:cstheme="minorBidi" w:hint="cs"/>
                          <w:b/>
                          <w:bCs/>
                          <w:rtl/>
                          <w:lang w:bidi="he-IL"/>
                        </w:rPr>
                        <w:t>תמיכה עבור</w:t>
                      </w:r>
                    </w:p>
                    <w:p w14:paraId="21E0B54C"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עיוורי צבעים</w:t>
                      </w:r>
                      <w:r w:rsidRPr="00C13168">
                        <w:rPr>
                          <w:rFonts w:asciiTheme="minorBidi" w:hAnsiTheme="minorBidi" w:cstheme="minorBidi"/>
                          <w:b/>
                          <w:bCs/>
                          <w:rtl/>
                          <w:lang w:bidi="he-IL"/>
                        </w:rPr>
                        <w:t>:</w:t>
                      </w:r>
                    </w:p>
                    <w:p w14:paraId="4497DD55" w14:textId="77777777" w:rsidR="00403776" w:rsidRDefault="00403776" w:rsidP="00403776"/>
                    <w:p w14:paraId="1112D81E" w14:textId="77777777" w:rsidR="00403776" w:rsidRDefault="00403776" w:rsidP="00403776">
                      <w:pPr>
                        <w:rPr>
                          <w:rFonts w:asciiTheme="minorBidi" w:hAnsiTheme="minorBidi" w:cstheme="minorBidi"/>
                          <w:b/>
                          <w:bCs/>
                          <w:rtl/>
                          <w:lang w:bidi="he-IL"/>
                        </w:rPr>
                      </w:pPr>
                      <w:r>
                        <w:rPr>
                          <w:rFonts w:asciiTheme="minorBidi" w:hAnsiTheme="minorBidi" w:cstheme="minorBidi" w:hint="cs"/>
                          <w:b/>
                          <w:bCs/>
                          <w:rtl/>
                          <w:lang w:bidi="he-IL"/>
                        </w:rPr>
                        <w:t>תמיכה עבור</w:t>
                      </w:r>
                    </w:p>
                    <w:p w14:paraId="1AF9A49B"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עיוורי צבעים</w:t>
                      </w:r>
                      <w:r w:rsidRPr="00C13168">
                        <w:rPr>
                          <w:rFonts w:asciiTheme="minorBidi" w:hAnsiTheme="minorBidi" w:cstheme="minorBidi"/>
                          <w:b/>
                          <w:bCs/>
                          <w:rtl/>
                          <w:lang w:bidi="he-IL"/>
                        </w:rPr>
                        <w:t>:</w:t>
                      </w:r>
                    </w:p>
                    <w:p w14:paraId="762CA080" w14:textId="77777777" w:rsidR="00403776" w:rsidRDefault="00403776" w:rsidP="00403776"/>
                    <w:p w14:paraId="291658AB" w14:textId="77777777" w:rsidR="00403776" w:rsidRDefault="00403776" w:rsidP="00403776">
                      <w:pPr>
                        <w:rPr>
                          <w:rFonts w:asciiTheme="minorBidi" w:hAnsiTheme="minorBidi" w:cstheme="minorBidi"/>
                          <w:b/>
                          <w:bCs/>
                          <w:rtl/>
                          <w:lang w:bidi="he-IL"/>
                        </w:rPr>
                      </w:pPr>
                      <w:r>
                        <w:rPr>
                          <w:rFonts w:asciiTheme="minorBidi" w:hAnsiTheme="minorBidi" w:cstheme="minorBidi" w:hint="cs"/>
                          <w:b/>
                          <w:bCs/>
                          <w:rtl/>
                          <w:lang w:bidi="he-IL"/>
                        </w:rPr>
                        <w:t>תמיכה עבור</w:t>
                      </w:r>
                    </w:p>
                    <w:p w14:paraId="59546FDC"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עיוורי צבעים</w:t>
                      </w:r>
                      <w:r w:rsidRPr="00C13168">
                        <w:rPr>
                          <w:rFonts w:asciiTheme="minorBidi" w:hAnsiTheme="minorBidi" w:cstheme="minorBidi"/>
                          <w:b/>
                          <w:bCs/>
                          <w:rtl/>
                          <w:lang w:bidi="he-IL"/>
                        </w:rPr>
                        <w:t>:</w:t>
                      </w:r>
                    </w:p>
                    <w:p w14:paraId="17543FAA" w14:textId="77777777" w:rsidR="00403776" w:rsidRDefault="00403776" w:rsidP="00403776"/>
                    <w:p w14:paraId="161B1016" w14:textId="77777777" w:rsidR="00403776" w:rsidRDefault="00403776" w:rsidP="00403776">
                      <w:pPr>
                        <w:rPr>
                          <w:rFonts w:asciiTheme="minorBidi" w:hAnsiTheme="minorBidi" w:cstheme="minorBidi"/>
                          <w:b/>
                          <w:bCs/>
                          <w:rtl/>
                          <w:lang w:bidi="he-IL"/>
                        </w:rPr>
                      </w:pPr>
                      <w:r>
                        <w:rPr>
                          <w:rFonts w:asciiTheme="minorBidi" w:hAnsiTheme="minorBidi" w:cstheme="minorBidi" w:hint="cs"/>
                          <w:b/>
                          <w:bCs/>
                          <w:rtl/>
                          <w:lang w:bidi="he-IL"/>
                        </w:rPr>
                        <w:t>תמיכה עבור</w:t>
                      </w:r>
                    </w:p>
                    <w:p w14:paraId="2744DFBB"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עיוורי צבעים</w:t>
                      </w:r>
                      <w:r w:rsidRPr="00C13168">
                        <w:rPr>
                          <w:rFonts w:asciiTheme="minorBidi" w:hAnsiTheme="minorBidi" w:cstheme="minorBidi"/>
                          <w:b/>
                          <w:bCs/>
                          <w:rtl/>
                          <w:lang w:bidi="he-IL"/>
                        </w:rPr>
                        <w:t>:</w:t>
                      </w:r>
                    </w:p>
                    <w:p w14:paraId="1847C434" w14:textId="77777777" w:rsidR="00403776" w:rsidRDefault="00403776" w:rsidP="00403776"/>
                    <w:p w14:paraId="143ECC5F" w14:textId="77777777" w:rsidR="00403776" w:rsidRDefault="00403776" w:rsidP="00403776">
                      <w:pPr>
                        <w:rPr>
                          <w:rFonts w:asciiTheme="minorBidi" w:hAnsiTheme="minorBidi" w:cstheme="minorBidi"/>
                          <w:b/>
                          <w:bCs/>
                          <w:rtl/>
                          <w:lang w:bidi="he-IL"/>
                        </w:rPr>
                      </w:pPr>
                      <w:r>
                        <w:rPr>
                          <w:rFonts w:asciiTheme="minorBidi" w:hAnsiTheme="minorBidi" w:cstheme="minorBidi" w:hint="cs"/>
                          <w:b/>
                          <w:bCs/>
                          <w:rtl/>
                          <w:lang w:bidi="he-IL"/>
                        </w:rPr>
                        <w:t>תמיכה עבור</w:t>
                      </w:r>
                    </w:p>
                    <w:p w14:paraId="483304F2"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עיוורי צבעים</w:t>
                      </w:r>
                      <w:r w:rsidRPr="00C13168">
                        <w:rPr>
                          <w:rFonts w:asciiTheme="minorBidi" w:hAnsiTheme="minorBidi" w:cstheme="minorBidi"/>
                          <w:b/>
                          <w:bCs/>
                          <w:rtl/>
                          <w:lang w:bidi="he-IL"/>
                        </w:rPr>
                        <w:t>:</w:t>
                      </w:r>
                    </w:p>
                    <w:p w14:paraId="685186BD" w14:textId="77777777" w:rsidR="00403776" w:rsidRDefault="00403776" w:rsidP="00403776"/>
                    <w:p w14:paraId="1AAADDCC" w14:textId="77777777" w:rsidR="00403776" w:rsidRDefault="00403776" w:rsidP="00403776">
                      <w:pPr>
                        <w:rPr>
                          <w:rFonts w:asciiTheme="minorBidi" w:hAnsiTheme="minorBidi" w:cstheme="minorBidi"/>
                          <w:b/>
                          <w:bCs/>
                          <w:rtl/>
                          <w:lang w:bidi="he-IL"/>
                        </w:rPr>
                      </w:pPr>
                      <w:r>
                        <w:rPr>
                          <w:rFonts w:asciiTheme="minorBidi" w:hAnsiTheme="minorBidi" w:cstheme="minorBidi" w:hint="cs"/>
                          <w:b/>
                          <w:bCs/>
                          <w:rtl/>
                          <w:lang w:bidi="he-IL"/>
                        </w:rPr>
                        <w:t>תמיכה עבור</w:t>
                      </w:r>
                    </w:p>
                    <w:p w14:paraId="280BAC7C"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עיוורי צבעים</w:t>
                      </w:r>
                      <w:r w:rsidRPr="00C13168">
                        <w:rPr>
                          <w:rFonts w:asciiTheme="minorBidi" w:hAnsiTheme="minorBidi" w:cstheme="minorBidi"/>
                          <w:b/>
                          <w:bCs/>
                          <w:rtl/>
                          <w:lang w:bidi="he-IL"/>
                        </w:rPr>
                        <w:t>:</w:t>
                      </w:r>
                    </w:p>
                    <w:p w14:paraId="62E4CE90" w14:textId="77777777" w:rsidR="00403776" w:rsidRDefault="00403776" w:rsidP="00403776"/>
                    <w:p w14:paraId="7ED54905" w14:textId="77777777" w:rsidR="00403776" w:rsidRDefault="00403776" w:rsidP="00403776">
                      <w:pPr>
                        <w:rPr>
                          <w:rFonts w:asciiTheme="minorBidi" w:hAnsiTheme="minorBidi" w:cstheme="minorBidi"/>
                          <w:b/>
                          <w:bCs/>
                          <w:rtl/>
                          <w:lang w:bidi="he-IL"/>
                        </w:rPr>
                      </w:pPr>
                      <w:r>
                        <w:rPr>
                          <w:rFonts w:asciiTheme="minorBidi" w:hAnsiTheme="minorBidi" w:cstheme="minorBidi" w:hint="cs"/>
                          <w:b/>
                          <w:bCs/>
                          <w:rtl/>
                          <w:lang w:bidi="he-IL"/>
                        </w:rPr>
                        <w:t>תמיכה עבור</w:t>
                      </w:r>
                    </w:p>
                    <w:p w14:paraId="575F356F"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עיוורי צבעים</w:t>
                      </w:r>
                      <w:r w:rsidRPr="00C13168">
                        <w:rPr>
                          <w:rFonts w:asciiTheme="minorBidi" w:hAnsiTheme="minorBidi" w:cstheme="minorBidi"/>
                          <w:b/>
                          <w:bCs/>
                          <w:rtl/>
                          <w:lang w:bidi="he-IL"/>
                        </w:rPr>
                        <w:t>:</w:t>
                      </w:r>
                    </w:p>
                    <w:p w14:paraId="7A91BD76" w14:textId="77777777" w:rsidR="00403776" w:rsidRDefault="00403776" w:rsidP="00403776"/>
                    <w:p w14:paraId="441E456A" w14:textId="77777777" w:rsidR="00403776" w:rsidRDefault="00403776" w:rsidP="00403776">
                      <w:pPr>
                        <w:rPr>
                          <w:rFonts w:asciiTheme="minorBidi" w:hAnsiTheme="minorBidi" w:cstheme="minorBidi"/>
                          <w:b/>
                          <w:bCs/>
                          <w:rtl/>
                          <w:lang w:bidi="he-IL"/>
                        </w:rPr>
                      </w:pPr>
                      <w:r>
                        <w:rPr>
                          <w:rFonts w:asciiTheme="minorBidi" w:hAnsiTheme="minorBidi" w:cstheme="minorBidi" w:hint="cs"/>
                          <w:b/>
                          <w:bCs/>
                          <w:rtl/>
                          <w:lang w:bidi="he-IL"/>
                        </w:rPr>
                        <w:t>תמיכה עבור</w:t>
                      </w:r>
                    </w:p>
                    <w:p w14:paraId="5859BC90"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עיוורי צבעים</w:t>
                      </w:r>
                      <w:r w:rsidRPr="00C13168">
                        <w:rPr>
                          <w:rFonts w:asciiTheme="minorBidi" w:hAnsiTheme="minorBidi" w:cstheme="minorBidi"/>
                          <w:b/>
                          <w:bCs/>
                          <w:rtl/>
                          <w:lang w:bidi="he-IL"/>
                        </w:rPr>
                        <w:t>:</w:t>
                      </w:r>
                    </w:p>
                    <w:p w14:paraId="05A3BDFA" w14:textId="77777777" w:rsidR="00403776" w:rsidRDefault="00403776" w:rsidP="00403776"/>
                    <w:p w14:paraId="75BBD53E" w14:textId="77777777" w:rsidR="00403776" w:rsidRDefault="00403776" w:rsidP="00403776">
                      <w:pPr>
                        <w:rPr>
                          <w:rFonts w:asciiTheme="minorBidi" w:hAnsiTheme="minorBidi" w:cstheme="minorBidi"/>
                          <w:b/>
                          <w:bCs/>
                          <w:rtl/>
                          <w:lang w:bidi="he-IL"/>
                        </w:rPr>
                      </w:pPr>
                      <w:r>
                        <w:rPr>
                          <w:rFonts w:asciiTheme="minorBidi" w:hAnsiTheme="minorBidi" w:cstheme="minorBidi" w:hint="cs"/>
                          <w:b/>
                          <w:bCs/>
                          <w:rtl/>
                          <w:lang w:bidi="he-IL"/>
                        </w:rPr>
                        <w:t>תמיכה עבור</w:t>
                      </w:r>
                    </w:p>
                    <w:p w14:paraId="41F098EB"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עיוורי צבעים</w:t>
                      </w:r>
                      <w:r w:rsidRPr="00C13168">
                        <w:rPr>
                          <w:rFonts w:asciiTheme="minorBidi" w:hAnsiTheme="minorBidi" w:cstheme="minorBidi"/>
                          <w:b/>
                          <w:bCs/>
                          <w:rtl/>
                          <w:lang w:bidi="he-IL"/>
                        </w:rPr>
                        <w:t>:</w:t>
                      </w:r>
                    </w:p>
                    <w:p w14:paraId="462750B4" w14:textId="77777777" w:rsidR="00403776" w:rsidRDefault="00403776" w:rsidP="00403776"/>
                    <w:p w14:paraId="6D4FE15B" w14:textId="77777777" w:rsidR="00403776" w:rsidRDefault="00403776" w:rsidP="00403776">
                      <w:pPr>
                        <w:rPr>
                          <w:rFonts w:asciiTheme="minorBidi" w:hAnsiTheme="minorBidi" w:cstheme="minorBidi"/>
                          <w:b/>
                          <w:bCs/>
                          <w:rtl/>
                          <w:lang w:bidi="he-IL"/>
                        </w:rPr>
                      </w:pPr>
                      <w:r>
                        <w:rPr>
                          <w:rFonts w:asciiTheme="minorBidi" w:hAnsiTheme="minorBidi" w:cstheme="minorBidi" w:hint="cs"/>
                          <w:b/>
                          <w:bCs/>
                          <w:rtl/>
                          <w:lang w:bidi="he-IL"/>
                        </w:rPr>
                        <w:t>תמיכה עבור</w:t>
                      </w:r>
                    </w:p>
                    <w:p w14:paraId="2C854357"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עיוורי צבעים</w:t>
                      </w:r>
                      <w:r w:rsidRPr="00C13168">
                        <w:rPr>
                          <w:rFonts w:asciiTheme="minorBidi" w:hAnsiTheme="minorBidi" w:cstheme="minorBidi"/>
                          <w:b/>
                          <w:bCs/>
                          <w:rtl/>
                          <w:lang w:bidi="he-IL"/>
                        </w:rPr>
                        <w:t>:</w:t>
                      </w:r>
                    </w:p>
                    <w:p w14:paraId="0F752E02" w14:textId="77777777" w:rsidR="00403776" w:rsidRDefault="00403776" w:rsidP="00403776"/>
                    <w:p w14:paraId="1D72CE8E" w14:textId="77777777" w:rsidR="00403776" w:rsidRDefault="00403776" w:rsidP="00403776">
                      <w:pPr>
                        <w:rPr>
                          <w:rFonts w:asciiTheme="minorBidi" w:hAnsiTheme="minorBidi" w:cstheme="minorBidi"/>
                          <w:b/>
                          <w:bCs/>
                          <w:rtl/>
                          <w:lang w:bidi="he-IL"/>
                        </w:rPr>
                      </w:pPr>
                      <w:r>
                        <w:rPr>
                          <w:rFonts w:asciiTheme="minorBidi" w:hAnsiTheme="minorBidi" w:cstheme="minorBidi" w:hint="cs"/>
                          <w:b/>
                          <w:bCs/>
                          <w:rtl/>
                          <w:lang w:bidi="he-IL"/>
                        </w:rPr>
                        <w:t>תמיכה עבור</w:t>
                      </w:r>
                    </w:p>
                    <w:p w14:paraId="586AF088"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עיוורי צבעים</w:t>
                      </w:r>
                      <w:r w:rsidRPr="00C13168">
                        <w:rPr>
                          <w:rFonts w:asciiTheme="minorBidi" w:hAnsiTheme="minorBidi" w:cstheme="minorBidi"/>
                          <w:b/>
                          <w:bCs/>
                          <w:rtl/>
                          <w:lang w:bidi="he-IL"/>
                        </w:rPr>
                        <w:t>:</w:t>
                      </w:r>
                    </w:p>
                    <w:p w14:paraId="199A6E2C" w14:textId="77777777" w:rsidR="00403776" w:rsidRDefault="00403776" w:rsidP="00403776"/>
                    <w:p w14:paraId="54813C84" w14:textId="77777777" w:rsidR="00403776" w:rsidRDefault="00403776" w:rsidP="00403776">
                      <w:pPr>
                        <w:rPr>
                          <w:rFonts w:asciiTheme="minorBidi" w:hAnsiTheme="minorBidi" w:cstheme="minorBidi"/>
                          <w:b/>
                          <w:bCs/>
                          <w:rtl/>
                          <w:lang w:bidi="he-IL"/>
                        </w:rPr>
                      </w:pPr>
                      <w:r>
                        <w:rPr>
                          <w:rFonts w:asciiTheme="minorBidi" w:hAnsiTheme="minorBidi" w:cstheme="minorBidi" w:hint="cs"/>
                          <w:b/>
                          <w:bCs/>
                          <w:rtl/>
                          <w:lang w:bidi="he-IL"/>
                        </w:rPr>
                        <w:t>תמיכה עבור</w:t>
                      </w:r>
                    </w:p>
                    <w:p w14:paraId="7CFB6612"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עיוורי צבעים</w:t>
                      </w:r>
                      <w:r w:rsidRPr="00C13168">
                        <w:rPr>
                          <w:rFonts w:asciiTheme="minorBidi" w:hAnsiTheme="minorBidi" w:cstheme="minorBidi"/>
                          <w:b/>
                          <w:bCs/>
                          <w:rtl/>
                          <w:lang w:bidi="he-IL"/>
                        </w:rPr>
                        <w:t>:</w:t>
                      </w:r>
                    </w:p>
                    <w:p w14:paraId="5387C3BD" w14:textId="77777777" w:rsidR="00403776" w:rsidRDefault="00403776" w:rsidP="00403776"/>
                    <w:p w14:paraId="1A6D059A"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קיבוץ לפי קריטריון זמן ובחירת צבעים</w:t>
                      </w:r>
                      <w:r w:rsidRPr="00C13168">
                        <w:rPr>
                          <w:rFonts w:asciiTheme="minorBidi" w:hAnsiTheme="minorBidi" w:cstheme="minorBidi"/>
                          <w:b/>
                          <w:bCs/>
                          <w:rtl/>
                          <w:lang w:bidi="he-IL"/>
                        </w:rPr>
                        <w:t>:</w:t>
                      </w:r>
                    </w:p>
                    <w:p w14:paraId="637C938D" w14:textId="77777777" w:rsidR="00403776" w:rsidRDefault="00403776" w:rsidP="00403776"/>
                    <w:p w14:paraId="3D356150"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קיבוץ לפי קריטריון זמן ובחירת צבעים</w:t>
                      </w:r>
                      <w:r w:rsidRPr="00C13168">
                        <w:rPr>
                          <w:rFonts w:asciiTheme="minorBidi" w:hAnsiTheme="minorBidi" w:cstheme="minorBidi"/>
                          <w:b/>
                          <w:bCs/>
                          <w:rtl/>
                          <w:lang w:bidi="he-IL"/>
                        </w:rPr>
                        <w:t>:</w:t>
                      </w:r>
                    </w:p>
                    <w:p w14:paraId="43E312C7" w14:textId="77777777" w:rsidR="00403776" w:rsidRDefault="00403776" w:rsidP="00403776"/>
                    <w:p w14:paraId="79543887"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קיבוץ לפי קריטריון זמן ובחירת צבעים</w:t>
                      </w:r>
                      <w:r w:rsidRPr="00C13168">
                        <w:rPr>
                          <w:rFonts w:asciiTheme="minorBidi" w:hAnsiTheme="minorBidi" w:cstheme="minorBidi"/>
                          <w:b/>
                          <w:bCs/>
                          <w:rtl/>
                          <w:lang w:bidi="he-IL"/>
                        </w:rPr>
                        <w:t>:</w:t>
                      </w:r>
                    </w:p>
                    <w:p w14:paraId="2F0983E3" w14:textId="77777777" w:rsidR="00403776" w:rsidRDefault="00403776" w:rsidP="00403776"/>
                    <w:p w14:paraId="1B156439"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קיבוץ לפי קריטריון זמן ובחירת צבעים</w:t>
                      </w:r>
                      <w:r w:rsidRPr="00C13168">
                        <w:rPr>
                          <w:rFonts w:asciiTheme="minorBidi" w:hAnsiTheme="minorBidi" w:cstheme="minorBidi"/>
                          <w:b/>
                          <w:bCs/>
                          <w:rtl/>
                          <w:lang w:bidi="he-IL"/>
                        </w:rPr>
                        <w:t>:</w:t>
                      </w:r>
                    </w:p>
                    <w:p w14:paraId="1EB2A07F" w14:textId="77777777" w:rsidR="00403776" w:rsidRDefault="00403776" w:rsidP="00403776"/>
                    <w:p w14:paraId="45C3EE0B"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קיבוץ לפי קריטריון זמן ובחירת צבעים</w:t>
                      </w:r>
                      <w:r w:rsidRPr="00C13168">
                        <w:rPr>
                          <w:rFonts w:asciiTheme="minorBidi" w:hAnsiTheme="minorBidi" w:cstheme="minorBidi"/>
                          <w:b/>
                          <w:bCs/>
                          <w:rtl/>
                          <w:lang w:bidi="he-IL"/>
                        </w:rPr>
                        <w:t>:</w:t>
                      </w:r>
                    </w:p>
                    <w:p w14:paraId="089007E6" w14:textId="77777777" w:rsidR="00403776" w:rsidRDefault="00403776" w:rsidP="00403776"/>
                    <w:p w14:paraId="188BA540"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קיבוץ לפי קריטריון זמן ובחירת צבעים</w:t>
                      </w:r>
                      <w:r w:rsidRPr="00C13168">
                        <w:rPr>
                          <w:rFonts w:asciiTheme="minorBidi" w:hAnsiTheme="minorBidi" w:cstheme="minorBidi"/>
                          <w:b/>
                          <w:bCs/>
                          <w:rtl/>
                          <w:lang w:bidi="he-IL"/>
                        </w:rPr>
                        <w:t>:</w:t>
                      </w:r>
                    </w:p>
                    <w:p w14:paraId="404F3F8C" w14:textId="77777777" w:rsidR="00403776" w:rsidRDefault="00403776" w:rsidP="00403776"/>
                    <w:p w14:paraId="3B45B9A6"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קיבוץ לפי קריטריון זמן ובחירת צבעים</w:t>
                      </w:r>
                      <w:r w:rsidRPr="00C13168">
                        <w:rPr>
                          <w:rFonts w:asciiTheme="minorBidi" w:hAnsiTheme="minorBidi" w:cstheme="minorBidi"/>
                          <w:b/>
                          <w:bCs/>
                          <w:rtl/>
                          <w:lang w:bidi="he-IL"/>
                        </w:rPr>
                        <w:t>:</w:t>
                      </w:r>
                    </w:p>
                    <w:p w14:paraId="7CEFDC55" w14:textId="77777777" w:rsidR="00403776" w:rsidRDefault="00403776" w:rsidP="00403776"/>
                    <w:p w14:paraId="18E4B094"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קיבוץ לפי קריטריון זמן ובחירת צבעים</w:t>
                      </w:r>
                      <w:r w:rsidRPr="00C13168">
                        <w:rPr>
                          <w:rFonts w:asciiTheme="minorBidi" w:hAnsiTheme="minorBidi" w:cstheme="minorBidi"/>
                          <w:b/>
                          <w:bCs/>
                          <w:rtl/>
                          <w:lang w:bidi="he-IL"/>
                        </w:rPr>
                        <w:t>:</w:t>
                      </w:r>
                    </w:p>
                    <w:p w14:paraId="1856CF72" w14:textId="77777777" w:rsidR="00403776" w:rsidRDefault="00403776" w:rsidP="00403776"/>
                    <w:p w14:paraId="55610C4C"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קיבוץ לפי קריטריון זמן ובחירת צבעים</w:t>
                      </w:r>
                      <w:r w:rsidRPr="00C13168">
                        <w:rPr>
                          <w:rFonts w:asciiTheme="minorBidi" w:hAnsiTheme="minorBidi" w:cstheme="minorBidi"/>
                          <w:b/>
                          <w:bCs/>
                          <w:rtl/>
                          <w:lang w:bidi="he-IL"/>
                        </w:rPr>
                        <w:t>:</w:t>
                      </w:r>
                    </w:p>
                    <w:p w14:paraId="0721AF2E" w14:textId="77777777" w:rsidR="00403776" w:rsidRDefault="00403776" w:rsidP="00403776"/>
                    <w:p w14:paraId="324A3CF2"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קיבוץ לפי קריטריון זמן ובחירת צבעים</w:t>
                      </w:r>
                      <w:r w:rsidRPr="00C13168">
                        <w:rPr>
                          <w:rFonts w:asciiTheme="minorBidi" w:hAnsiTheme="minorBidi" w:cstheme="minorBidi"/>
                          <w:b/>
                          <w:bCs/>
                          <w:rtl/>
                          <w:lang w:bidi="he-IL"/>
                        </w:rPr>
                        <w:t>:</w:t>
                      </w:r>
                    </w:p>
                    <w:p w14:paraId="6510E375" w14:textId="77777777" w:rsidR="00403776" w:rsidRDefault="00403776" w:rsidP="00403776"/>
                    <w:p w14:paraId="53F2EDA6"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קיבוץ לפי קריטריון זמן ובחירת צבעים</w:t>
                      </w:r>
                      <w:r w:rsidRPr="00C13168">
                        <w:rPr>
                          <w:rFonts w:asciiTheme="minorBidi" w:hAnsiTheme="minorBidi" w:cstheme="minorBidi"/>
                          <w:b/>
                          <w:bCs/>
                          <w:rtl/>
                          <w:lang w:bidi="he-IL"/>
                        </w:rPr>
                        <w:t>:</w:t>
                      </w:r>
                    </w:p>
                    <w:p w14:paraId="2993D398" w14:textId="77777777" w:rsidR="00403776" w:rsidRDefault="00403776" w:rsidP="00403776"/>
                    <w:p w14:paraId="27294357"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קיבוץ לפי קריטריון זמן ובחירת צבעים</w:t>
                      </w:r>
                      <w:r w:rsidRPr="00C13168">
                        <w:rPr>
                          <w:rFonts w:asciiTheme="minorBidi" w:hAnsiTheme="minorBidi" w:cstheme="minorBidi"/>
                          <w:b/>
                          <w:bCs/>
                          <w:rtl/>
                          <w:lang w:bidi="he-IL"/>
                        </w:rPr>
                        <w:t>:</w:t>
                      </w:r>
                    </w:p>
                    <w:p w14:paraId="75092144" w14:textId="77777777" w:rsidR="00403776" w:rsidRDefault="00403776" w:rsidP="00403776"/>
                    <w:p w14:paraId="7A4E2489"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קיבוץ לפי קריטריון זמן ובחירת צבעים</w:t>
                      </w:r>
                      <w:r w:rsidRPr="00C13168">
                        <w:rPr>
                          <w:rFonts w:asciiTheme="minorBidi" w:hAnsiTheme="minorBidi" w:cstheme="minorBidi"/>
                          <w:b/>
                          <w:bCs/>
                          <w:rtl/>
                          <w:lang w:bidi="he-IL"/>
                        </w:rPr>
                        <w:t>:</w:t>
                      </w:r>
                    </w:p>
                    <w:p w14:paraId="22DC9F45" w14:textId="77777777" w:rsidR="00403776" w:rsidRDefault="00403776" w:rsidP="00403776"/>
                    <w:p w14:paraId="04D6EB84"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קיבוץ לפי קריטריון זמן ובחירת צבעים</w:t>
                      </w:r>
                      <w:r w:rsidRPr="00C13168">
                        <w:rPr>
                          <w:rFonts w:asciiTheme="minorBidi" w:hAnsiTheme="minorBidi" w:cstheme="minorBidi"/>
                          <w:b/>
                          <w:bCs/>
                          <w:rtl/>
                          <w:lang w:bidi="he-IL"/>
                        </w:rPr>
                        <w:t>:</w:t>
                      </w:r>
                    </w:p>
                    <w:p w14:paraId="4415EB70" w14:textId="77777777" w:rsidR="00403776" w:rsidRDefault="00403776" w:rsidP="00403776"/>
                    <w:p w14:paraId="17F60247"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קיבוץ לפי קריטריון זמן ובחירת צבעים</w:t>
                      </w:r>
                      <w:r w:rsidRPr="00C13168">
                        <w:rPr>
                          <w:rFonts w:asciiTheme="minorBidi" w:hAnsiTheme="minorBidi" w:cstheme="minorBidi"/>
                          <w:b/>
                          <w:bCs/>
                          <w:rtl/>
                          <w:lang w:bidi="he-IL"/>
                        </w:rPr>
                        <w:t>:</w:t>
                      </w:r>
                    </w:p>
                    <w:p w14:paraId="53C2286C" w14:textId="77777777" w:rsidR="00403776" w:rsidRDefault="00403776" w:rsidP="00403776"/>
                    <w:p w14:paraId="5A958DC6"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קיבוץ לפי קריטריון זמן ובחירת צבעים</w:t>
                      </w:r>
                      <w:r w:rsidRPr="00C13168">
                        <w:rPr>
                          <w:rFonts w:asciiTheme="minorBidi" w:hAnsiTheme="minorBidi" w:cstheme="minorBidi"/>
                          <w:b/>
                          <w:bCs/>
                          <w:rtl/>
                          <w:lang w:bidi="he-IL"/>
                        </w:rPr>
                        <w:t>:</w:t>
                      </w:r>
                    </w:p>
                    <w:p w14:paraId="366CDD44" w14:textId="77777777" w:rsidR="00403776" w:rsidRDefault="00403776" w:rsidP="00403776"/>
                    <w:p w14:paraId="0971489B"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לפי קריטריון זמן ובחירת צבעים</w:t>
                      </w:r>
                      <w:r w:rsidRPr="00C13168">
                        <w:rPr>
                          <w:rFonts w:asciiTheme="minorBidi" w:hAnsiTheme="minorBidi" w:cstheme="minorBidi"/>
                          <w:b/>
                          <w:bCs/>
                          <w:rtl/>
                          <w:lang w:bidi="he-IL"/>
                        </w:rPr>
                        <w:t>:</w:t>
                      </w:r>
                    </w:p>
                    <w:p w14:paraId="59FB200C" w14:textId="77777777" w:rsidR="00403776" w:rsidRDefault="00403776" w:rsidP="00403776"/>
                    <w:p w14:paraId="12095FFA"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קיבוץ לפי קריטריון זמן ובחירת צבעים</w:t>
                      </w:r>
                      <w:r w:rsidRPr="00C13168">
                        <w:rPr>
                          <w:rFonts w:asciiTheme="minorBidi" w:hAnsiTheme="minorBidi" w:cstheme="minorBidi"/>
                          <w:b/>
                          <w:bCs/>
                          <w:rtl/>
                          <w:lang w:bidi="he-IL"/>
                        </w:rPr>
                        <w:t>:</w:t>
                      </w:r>
                    </w:p>
                    <w:p w14:paraId="0CB3B7B7" w14:textId="77777777" w:rsidR="00403776" w:rsidRDefault="00403776" w:rsidP="00403776"/>
                    <w:p w14:paraId="659B9C4E"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האנימציה בהתחלה</w:t>
                      </w:r>
                      <w:r w:rsidRPr="00C13168">
                        <w:rPr>
                          <w:rFonts w:asciiTheme="minorBidi" w:hAnsiTheme="minorBidi" w:cstheme="minorBidi"/>
                          <w:b/>
                          <w:bCs/>
                          <w:rtl/>
                          <w:lang w:bidi="he-IL"/>
                        </w:rPr>
                        <w:t>:</w:t>
                      </w:r>
                    </w:p>
                    <w:p w14:paraId="1DC8385A" w14:textId="77777777" w:rsidR="00403776" w:rsidRDefault="00403776" w:rsidP="00403776"/>
                    <w:p w14:paraId="25268A45"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האנימציה בהתחלה</w:t>
                      </w:r>
                      <w:r w:rsidRPr="00C13168">
                        <w:rPr>
                          <w:rFonts w:asciiTheme="minorBidi" w:hAnsiTheme="minorBidi" w:cstheme="minorBidi"/>
                          <w:b/>
                          <w:bCs/>
                          <w:rtl/>
                          <w:lang w:bidi="he-IL"/>
                        </w:rPr>
                        <w:t>:</w:t>
                      </w:r>
                    </w:p>
                    <w:p w14:paraId="52934E09" w14:textId="77777777" w:rsidR="00403776" w:rsidRDefault="00403776" w:rsidP="00403776"/>
                    <w:p w14:paraId="7825885B"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על נקודה מסוימת:</w:t>
                      </w:r>
                    </w:p>
                    <w:p w14:paraId="52ED0A23" w14:textId="77777777" w:rsidR="00403776" w:rsidRDefault="00403776" w:rsidP="00403776"/>
                    <w:p w14:paraId="6AAABCF3"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כששמים את העכבר מעל נקודה מסוימת:</w:t>
                      </w:r>
                    </w:p>
                    <w:p w14:paraId="331FA71F" w14:textId="77777777" w:rsidR="00403776" w:rsidRDefault="00403776" w:rsidP="00403776"/>
                    <w:p w14:paraId="605B18DE"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כששמים את הקיבוץ לפי קריטריון זמן ובחירת צבעים</w:t>
                      </w:r>
                      <w:r w:rsidRPr="00C13168">
                        <w:rPr>
                          <w:rFonts w:asciiTheme="minorBidi" w:hAnsiTheme="minorBidi" w:cstheme="minorBidi"/>
                          <w:b/>
                          <w:bCs/>
                          <w:rtl/>
                          <w:lang w:bidi="he-IL"/>
                        </w:rPr>
                        <w:t>:</w:t>
                      </w:r>
                    </w:p>
                    <w:p w14:paraId="21D5D6DD" w14:textId="77777777" w:rsidR="00403776" w:rsidRDefault="00403776" w:rsidP="00403776"/>
                    <w:p w14:paraId="23A0AA70"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קיבוץ לפי קריטריון זמן ובחירת צבעים</w:t>
                      </w:r>
                      <w:r w:rsidRPr="00C13168">
                        <w:rPr>
                          <w:rFonts w:asciiTheme="minorBidi" w:hAnsiTheme="minorBidi" w:cstheme="minorBidi"/>
                          <w:b/>
                          <w:bCs/>
                          <w:rtl/>
                          <w:lang w:bidi="he-IL"/>
                        </w:rPr>
                        <w:t>:</w:t>
                      </w:r>
                    </w:p>
                    <w:p w14:paraId="65B74F78" w14:textId="77777777" w:rsidR="00403776" w:rsidRDefault="00403776" w:rsidP="00403776"/>
                    <w:p w14:paraId="4470A50E"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האנימציה בהתחלה</w:t>
                      </w:r>
                      <w:r w:rsidRPr="00C13168">
                        <w:rPr>
                          <w:rFonts w:asciiTheme="minorBidi" w:hAnsiTheme="minorBidi" w:cstheme="minorBidi"/>
                          <w:b/>
                          <w:bCs/>
                          <w:rtl/>
                          <w:lang w:bidi="he-IL"/>
                        </w:rPr>
                        <w:t>:</w:t>
                      </w:r>
                    </w:p>
                    <w:p w14:paraId="3078EA98" w14:textId="77777777" w:rsidR="00403776" w:rsidRDefault="00403776" w:rsidP="00403776"/>
                    <w:p w14:paraId="29CCA143"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האנימציה בהתחלה</w:t>
                      </w:r>
                      <w:r w:rsidRPr="00C13168">
                        <w:rPr>
                          <w:rFonts w:asciiTheme="minorBidi" w:hAnsiTheme="minorBidi" w:cstheme="minorBidi"/>
                          <w:b/>
                          <w:bCs/>
                          <w:rtl/>
                          <w:lang w:bidi="he-IL"/>
                        </w:rPr>
                        <w:t>:</w:t>
                      </w:r>
                    </w:p>
                    <w:p w14:paraId="2A534B3A" w14:textId="77777777" w:rsidR="00403776" w:rsidRDefault="00403776" w:rsidP="00403776"/>
                    <w:p w14:paraId="5879B946"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על נקודה מסוימת:</w:t>
                      </w:r>
                    </w:p>
                    <w:p w14:paraId="50C59E07" w14:textId="77777777" w:rsidR="00403776" w:rsidRDefault="00403776" w:rsidP="00403776"/>
                    <w:p w14:paraId="484C4616"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כששמים את העכבר מעל נקודה מסוימת:</w:t>
                      </w:r>
                    </w:p>
                    <w:p w14:paraId="3129A823" w14:textId="77777777" w:rsidR="00403776" w:rsidRDefault="00403776" w:rsidP="00403776"/>
                    <w:p w14:paraId="26242101"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כששמים את הקיבוץ לפי קריטריון זמן ובחירת צבעים</w:t>
                      </w:r>
                      <w:r w:rsidRPr="00C13168">
                        <w:rPr>
                          <w:rFonts w:asciiTheme="minorBidi" w:hAnsiTheme="minorBidi" w:cstheme="minorBidi"/>
                          <w:b/>
                          <w:bCs/>
                          <w:rtl/>
                          <w:lang w:bidi="he-IL"/>
                        </w:rPr>
                        <w:t>:</w:t>
                      </w:r>
                    </w:p>
                    <w:p w14:paraId="5312F87B" w14:textId="77777777" w:rsidR="00403776" w:rsidRDefault="00403776" w:rsidP="00403776"/>
                    <w:p w14:paraId="19D36DB6"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קיבוץ לפי קריטריון זמן ובחירת צבעים</w:t>
                      </w:r>
                      <w:r w:rsidRPr="00C13168">
                        <w:rPr>
                          <w:rFonts w:asciiTheme="minorBidi" w:hAnsiTheme="minorBidi" w:cstheme="minorBidi"/>
                          <w:b/>
                          <w:bCs/>
                          <w:rtl/>
                          <w:lang w:bidi="he-IL"/>
                        </w:rPr>
                        <w:t>:</w:t>
                      </w:r>
                    </w:p>
                    <w:p w14:paraId="5F24AF97" w14:textId="77777777" w:rsidR="00403776" w:rsidRDefault="00403776" w:rsidP="00403776"/>
                    <w:p w14:paraId="1D7110D8"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האנימציה בהתחלה</w:t>
                      </w:r>
                      <w:r w:rsidRPr="00C13168">
                        <w:rPr>
                          <w:rFonts w:asciiTheme="minorBidi" w:hAnsiTheme="minorBidi" w:cstheme="minorBidi"/>
                          <w:b/>
                          <w:bCs/>
                          <w:rtl/>
                          <w:lang w:bidi="he-IL"/>
                        </w:rPr>
                        <w:t>:</w:t>
                      </w:r>
                    </w:p>
                    <w:p w14:paraId="159FF1E8" w14:textId="77777777" w:rsidR="00403776" w:rsidRDefault="00403776" w:rsidP="00403776"/>
                    <w:p w14:paraId="3410170A"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האנימציה בהתחלה</w:t>
                      </w:r>
                      <w:r w:rsidRPr="00C13168">
                        <w:rPr>
                          <w:rFonts w:asciiTheme="minorBidi" w:hAnsiTheme="minorBidi" w:cstheme="minorBidi"/>
                          <w:b/>
                          <w:bCs/>
                          <w:rtl/>
                          <w:lang w:bidi="he-IL"/>
                        </w:rPr>
                        <w:t>:</w:t>
                      </w:r>
                    </w:p>
                    <w:p w14:paraId="6850B897" w14:textId="77777777" w:rsidR="00403776" w:rsidRDefault="00403776" w:rsidP="00403776"/>
                    <w:p w14:paraId="7BC67083" w14:textId="77777777" w:rsidR="00403776" w:rsidRPr="00C13168" w:rsidRDefault="00403776" w:rsidP="00403776">
                      <w:pPr>
                        <w:rPr>
                          <w:rFonts w:asciiTheme="minorBidi" w:hAnsiTheme="minorBidi" w:cstheme="minorBidi"/>
                          <w:b/>
                          <w:bCs/>
                          <w:lang w:bidi="he-IL"/>
                        </w:rPr>
                      </w:pPr>
                      <w:r>
                        <w:rPr>
                          <w:rFonts w:asciiTheme="minorBidi" w:hAnsiTheme="minorBidi" w:cstheme="minorBidi" w:hint="cs"/>
                          <w:b/>
                          <w:bCs/>
                          <w:rtl/>
                          <w:lang w:bidi="he-IL"/>
                        </w:rPr>
                        <w:t>על נקודה מסוימת:</w:t>
                      </w:r>
                    </w:p>
                  </w:txbxContent>
                </v:textbox>
              </v:shape>
            </w:pict>
          </mc:Fallback>
        </mc:AlternateContent>
      </w:r>
    </w:p>
    <w:p w14:paraId="2FA88D78" w14:textId="00DCADAD" w:rsidR="00297B86" w:rsidRDefault="00BE0A59" w:rsidP="00297B86">
      <w:pPr>
        <w:pStyle w:val="a8"/>
        <w:bidi/>
        <w:spacing w:after="160" w:line="360" w:lineRule="auto"/>
        <w:ind w:left="714"/>
        <w:rPr>
          <w:rFonts w:asciiTheme="minorBidi" w:hAnsiTheme="minorBidi" w:cstheme="minorBidi"/>
          <w:b/>
          <w:bCs/>
          <w:u w:val="single"/>
          <w:rtl/>
          <w:lang w:bidi="he-IL"/>
        </w:rPr>
      </w:pPr>
      <w:r>
        <w:rPr>
          <w:rFonts w:asciiTheme="minorBidi" w:hAnsiTheme="minorBidi" w:cstheme="minorBidi"/>
          <w:b/>
          <w:bCs/>
          <w:noProof/>
          <w:u w:val="single"/>
          <w:rtl/>
          <w:lang w:val="he-IL" w:bidi="he-IL"/>
        </w:rPr>
        <w:drawing>
          <wp:anchor distT="0" distB="0" distL="114300" distR="114300" simplePos="0" relativeHeight="251784192" behindDoc="0" locked="0" layoutInCell="1" allowOverlap="1" wp14:anchorId="25D244E1" wp14:editId="25B934EF">
            <wp:simplePos x="0" y="0"/>
            <wp:positionH relativeFrom="column">
              <wp:posOffset>-265430</wp:posOffset>
            </wp:positionH>
            <wp:positionV relativeFrom="paragraph">
              <wp:posOffset>159385</wp:posOffset>
            </wp:positionV>
            <wp:extent cx="2400935" cy="1052830"/>
            <wp:effectExtent l="0" t="0" r="0" b="0"/>
            <wp:wrapNone/>
            <wp:docPr id="519763819" name="תמונה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763819" name="תמונה 22"/>
                    <pic:cNvPicPr/>
                  </pic:nvPicPr>
                  <pic:blipFill>
                    <a:blip r:embed="rId44">
                      <a:extLst>
                        <a:ext uri="{28A0092B-C50C-407E-A947-70E740481C1C}">
                          <a14:useLocalDpi xmlns:a14="http://schemas.microsoft.com/office/drawing/2010/main" val="0"/>
                        </a:ext>
                      </a:extLst>
                    </a:blip>
                    <a:stretch>
                      <a:fillRect/>
                    </a:stretch>
                  </pic:blipFill>
                  <pic:spPr>
                    <a:xfrm>
                      <a:off x="0" y="0"/>
                      <a:ext cx="2400935" cy="1052830"/>
                    </a:xfrm>
                    <a:prstGeom prst="rect">
                      <a:avLst/>
                    </a:prstGeom>
                  </pic:spPr>
                </pic:pic>
              </a:graphicData>
            </a:graphic>
            <wp14:sizeRelH relativeFrom="margin">
              <wp14:pctWidth>0</wp14:pctWidth>
            </wp14:sizeRelH>
            <wp14:sizeRelV relativeFrom="margin">
              <wp14:pctHeight>0</wp14:pctHeight>
            </wp14:sizeRelV>
          </wp:anchor>
        </w:drawing>
      </w:r>
      <w:r w:rsidR="0015033F">
        <w:rPr>
          <w:rFonts w:asciiTheme="minorBidi" w:hAnsiTheme="minorBidi" w:cstheme="minorBidi"/>
          <w:b/>
          <w:bCs/>
          <w:noProof/>
          <w:u w:val="single"/>
          <w:rtl/>
          <w:lang w:val="he-IL" w:bidi="he-IL"/>
        </w:rPr>
        <w:drawing>
          <wp:anchor distT="0" distB="0" distL="114300" distR="114300" simplePos="0" relativeHeight="251728896" behindDoc="0" locked="0" layoutInCell="1" allowOverlap="1" wp14:anchorId="742D138C" wp14:editId="2CFF8790">
            <wp:simplePos x="0" y="0"/>
            <wp:positionH relativeFrom="column">
              <wp:posOffset>3268345</wp:posOffset>
            </wp:positionH>
            <wp:positionV relativeFrom="paragraph">
              <wp:posOffset>114859</wp:posOffset>
            </wp:positionV>
            <wp:extent cx="2332888" cy="1411834"/>
            <wp:effectExtent l="0" t="0" r="0" b="0"/>
            <wp:wrapNone/>
            <wp:docPr id="1544385017" name="תמונה 22" descr="תמונה שמכילה צילום מסך, טקסט, גופן&#10;&#10;תוכן שנוצר על-ידי בינה מלאכות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385017" name="תמונה 22" descr="תמונה שמכילה צילום מסך, טקסט, גופן&#10;&#10;תוכן שנוצר על-ידי בינה מלאכותית עשוי להיות שגוי."/>
                    <pic:cNvPicPr/>
                  </pic:nvPicPr>
                  <pic:blipFill>
                    <a:blip r:embed="rId45">
                      <a:extLst>
                        <a:ext uri="{28A0092B-C50C-407E-A947-70E740481C1C}">
                          <a14:useLocalDpi xmlns:a14="http://schemas.microsoft.com/office/drawing/2010/main" val="0"/>
                        </a:ext>
                      </a:extLst>
                    </a:blip>
                    <a:stretch>
                      <a:fillRect/>
                    </a:stretch>
                  </pic:blipFill>
                  <pic:spPr>
                    <a:xfrm>
                      <a:off x="0" y="0"/>
                      <a:ext cx="2332888" cy="1411834"/>
                    </a:xfrm>
                    <a:prstGeom prst="rect">
                      <a:avLst/>
                    </a:prstGeom>
                  </pic:spPr>
                </pic:pic>
              </a:graphicData>
            </a:graphic>
            <wp14:sizeRelH relativeFrom="margin">
              <wp14:pctWidth>0</wp14:pctWidth>
            </wp14:sizeRelH>
            <wp14:sizeRelV relativeFrom="margin">
              <wp14:pctHeight>0</wp14:pctHeight>
            </wp14:sizeRelV>
          </wp:anchor>
        </w:drawing>
      </w:r>
    </w:p>
    <w:p w14:paraId="7047EE96" w14:textId="01C68AD5" w:rsidR="00297B86" w:rsidRDefault="00297B86" w:rsidP="00297B86">
      <w:pPr>
        <w:pStyle w:val="a8"/>
        <w:bidi/>
        <w:spacing w:after="160" w:line="360" w:lineRule="auto"/>
        <w:ind w:left="714"/>
        <w:rPr>
          <w:rFonts w:asciiTheme="minorBidi" w:hAnsiTheme="minorBidi" w:cstheme="minorBidi"/>
          <w:b/>
          <w:bCs/>
          <w:u w:val="single"/>
          <w:rtl/>
          <w:lang w:bidi="he-IL"/>
        </w:rPr>
      </w:pPr>
    </w:p>
    <w:p w14:paraId="1298E0F6" w14:textId="16CDB4DD" w:rsidR="00297B86" w:rsidRDefault="00297B86" w:rsidP="00297B86">
      <w:pPr>
        <w:pStyle w:val="a8"/>
        <w:bidi/>
        <w:spacing w:after="160" w:line="360" w:lineRule="auto"/>
        <w:ind w:left="714"/>
        <w:rPr>
          <w:rFonts w:asciiTheme="minorBidi" w:hAnsiTheme="minorBidi" w:cstheme="minorBidi"/>
          <w:b/>
          <w:bCs/>
          <w:u w:val="single"/>
          <w:rtl/>
          <w:lang w:bidi="he-IL"/>
        </w:rPr>
      </w:pPr>
    </w:p>
    <w:p w14:paraId="0DFB0993" w14:textId="15DAF759" w:rsidR="00297B86" w:rsidRDefault="00297B86" w:rsidP="00297B86">
      <w:pPr>
        <w:pStyle w:val="a8"/>
        <w:bidi/>
        <w:spacing w:after="160" w:line="360" w:lineRule="auto"/>
        <w:ind w:left="714"/>
        <w:rPr>
          <w:rFonts w:asciiTheme="minorBidi" w:hAnsiTheme="minorBidi" w:cstheme="minorBidi"/>
          <w:b/>
          <w:bCs/>
          <w:u w:val="single"/>
          <w:rtl/>
          <w:lang w:bidi="he-IL"/>
        </w:rPr>
      </w:pPr>
    </w:p>
    <w:p w14:paraId="0726600D" w14:textId="72AAF576" w:rsidR="00297B86" w:rsidRDefault="00297B86" w:rsidP="00297B86">
      <w:pPr>
        <w:bidi/>
        <w:rPr>
          <w:rFonts w:asciiTheme="minorBidi" w:hAnsiTheme="minorBidi" w:cs="Arial"/>
          <w:b/>
          <w:bCs/>
          <w:rtl/>
          <w:lang w:bidi="he-IL"/>
        </w:rPr>
      </w:pPr>
    </w:p>
    <w:p w14:paraId="6579100A" w14:textId="5F6C8EE1" w:rsidR="00753AC8" w:rsidRPr="00753AC8" w:rsidRDefault="00297B86" w:rsidP="00753AC8">
      <w:pPr>
        <w:bidi/>
        <w:spacing w:after="160" w:line="360" w:lineRule="auto"/>
        <w:rPr>
          <w:rFonts w:asciiTheme="minorBidi" w:hAnsiTheme="minorBidi" w:cstheme="minorBidi"/>
          <w:b/>
          <w:bCs/>
          <w:u w:val="single"/>
          <w:rtl/>
          <w:lang w:bidi="he-IL"/>
        </w:rPr>
      </w:pPr>
      <w:r w:rsidRPr="00753AC8">
        <w:rPr>
          <w:rFonts w:asciiTheme="minorBidi" w:hAnsiTheme="minorBidi" w:cs="Arial"/>
          <w:b/>
          <w:bCs/>
          <w:lang w:bidi="he-IL"/>
        </w:rPr>
        <w:br w:type="page"/>
      </w:r>
    </w:p>
    <w:p w14:paraId="70693EF9" w14:textId="14F8D5BB" w:rsidR="00753AC8" w:rsidRDefault="00753AC8" w:rsidP="00753AC8">
      <w:pPr>
        <w:pStyle w:val="a8"/>
        <w:bidi/>
        <w:spacing w:after="160" w:line="360" w:lineRule="auto"/>
        <w:ind w:left="714"/>
        <w:rPr>
          <w:rFonts w:asciiTheme="minorBidi" w:hAnsiTheme="minorBidi" w:cstheme="minorBidi"/>
          <w:b/>
          <w:bCs/>
          <w:u w:val="single"/>
          <w:rtl/>
          <w:lang w:bidi="he-IL"/>
        </w:rPr>
      </w:pPr>
      <w:r>
        <w:rPr>
          <w:noProof/>
          <w:rtl/>
          <w:lang w:val="he-IL" w:bidi="he-IL"/>
        </w:rPr>
        <w:lastRenderedPageBreak/>
        <mc:AlternateContent>
          <mc:Choice Requires="wps">
            <w:drawing>
              <wp:anchor distT="0" distB="0" distL="114300" distR="114300" simplePos="0" relativeHeight="251735040" behindDoc="0" locked="0" layoutInCell="1" allowOverlap="1" wp14:anchorId="1960A0B0" wp14:editId="12280A59">
                <wp:simplePos x="0" y="0"/>
                <wp:positionH relativeFrom="column">
                  <wp:posOffset>4847590</wp:posOffset>
                </wp:positionH>
                <wp:positionV relativeFrom="paragraph">
                  <wp:posOffset>118745</wp:posOffset>
                </wp:positionV>
                <wp:extent cx="914400" cy="304800"/>
                <wp:effectExtent l="0" t="0" r="0" b="0"/>
                <wp:wrapNone/>
                <wp:docPr id="920823936" name="תיבת טקסט 10"/>
                <wp:cNvGraphicFramePr/>
                <a:graphic xmlns:a="http://schemas.openxmlformats.org/drawingml/2006/main">
                  <a:graphicData uri="http://schemas.microsoft.com/office/word/2010/wordprocessingShape">
                    <wps:wsp>
                      <wps:cNvSpPr txBox="1"/>
                      <wps:spPr>
                        <a:xfrm>
                          <a:off x="0" y="0"/>
                          <a:ext cx="914400" cy="304800"/>
                        </a:xfrm>
                        <a:prstGeom prst="rect">
                          <a:avLst/>
                        </a:prstGeom>
                        <a:noFill/>
                        <a:ln w="6350">
                          <a:noFill/>
                        </a:ln>
                      </wps:spPr>
                      <wps:txbx>
                        <w:txbxContent>
                          <w:p w14:paraId="213F3056" w14:textId="77777777" w:rsidR="00753AC8" w:rsidRPr="00C13168" w:rsidRDefault="00753AC8" w:rsidP="00753AC8">
                            <w:pPr>
                              <w:rPr>
                                <w:rFonts w:asciiTheme="minorBidi" w:hAnsiTheme="minorBidi" w:cstheme="minorBidi"/>
                                <w:b/>
                                <w:bCs/>
                                <w:lang w:bidi="he-IL"/>
                              </w:rPr>
                            </w:pPr>
                            <w:r>
                              <w:rPr>
                                <w:rFonts w:asciiTheme="minorBidi" w:hAnsiTheme="minorBidi" w:cstheme="minorBidi" w:hint="cs"/>
                                <w:b/>
                                <w:bCs/>
                                <w:rtl/>
                                <w:lang w:bidi="he-IL"/>
                              </w:rPr>
                              <w:t>נבחר ציר זמן קצר</w:t>
                            </w:r>
                          </w:p>
                          <w:p w14:paraId="102E1D33" w14:textId="77777777" w:rsidR="00753AC8" w:rsidRDefault="00753AC8" w:rsidP="00753AC8"/>
                          <w:p w14:paraId="5422EBB8" w14:textId="77777777" w:rsidR="00753AC8" w:rsidRPr="00C13168" w:rsidRDefault="00753AC8" w:rsidP="00753AC8">
                            <w:pPr>
                              <w:rPr>
                                <w:rFonts w:asciiTheme="minorBidi" w:hAnsiTheme="minorBidi" w:cstheme="minorBidi"/>
                                <w:b/>
                                <w:bCs/>
                                <w:lang w:bidi="he-IL"/>
                              </w:rPr>
                            </w:pPr>
                            <w:r>
                              <w:rPr>
                                <w:rFonts w:asciiTheme="minorBidi" w:hAnsiTheme="minorBidi" w:cstheme="minorBidi" w:hint="cs"/>
                                <w:b/>
                                <w:bCs/>
                                <w:rtl/>
                                <w:lang w:bidi="he-IL"/>
                              </w:rPr>
                              <w:t>נבחר ציר זמן קצר</w:t>
                            </w:r>
                          </w:p>
                          <w:p w14:paraId="5AB9C28A" w14:textId="77777777" w:rsidR="00753AC8" w:rsidRDefault="00753AC8" w:rsidP="00753AC8"/>
                          <w:p w14:paraId="23691A07" w14:textId="77777777" w:rsidR="00753AC8" w:rsidRPr="00C13168" w:rsidRDefault="00753AC8" w:rsidP="00753AC8">
                            <w:pPr>
                              <w:rPr>
                                <w:rFonts w:asciiTheme="minorBidi" w:hAnsiTheme="minorBidi" w:cstheme="minorBidi"/>
                                <w:b/>
                                <w:bCs/>
                                <w:lang w:bidi="he-IL"/>
                              </w:rPr>
                            </w:pPr>
                            <w:r>
                              <w:rPr>
                                <w:rFonts w:asciiTheme="minorBidi" w:hAnsiTheme="minorBidi" w:cstheme="minorBidi" w:hint="cs"/>
                                <w:b/>
                                <w:bCs/>
                                <w:rtl/>
                                <w:lang w:bidi="he-IL"/>
                              </w:rPr>
                              <w:t>נבחר ציר זמן קצר</w:t>
                            </w:r>
                          </w:p>
                          <w:p w14:paraId="1218359E" w14:textId="77777777" w:rsidR="00753AC8" w:rsidRDefault="00753AC8" w:rsidP="00753AC8"/>
                          <w:p w14:paraId="45CDB548" w14:textId="77777777" w:rsidR="00753AC8" w:rsidRPr="00C13168" w:rsidRDefault="00753AC8" w:rsidP="00753AC8">
                            <w:pPr>
                              <w:rPr>
                                <w:rFonts w:asciiTheme="minorBidi" w:hAnsiTheme="minorBidi" w:cstheme="minorBidi"/>
                                <w:b/>
                                <w:bCs/>
                                <w:lang w:bidi="he-IL"/>
                              </w:rPr>
                            </w:pPr>
                            <w:r>
                              <w:rPr>
                                <w:rFonts w:asciiTheme="minorBidi" w:hAnsiTheme="minorBidi" w:cstheme="minorBidi" w:hint="cs"/>
                                <w:b/>
                                <w:bCs/>
                                <w:rtl/>
                                <w:lang w:bidi="he-IL"/>
                              </w:rPr>
                              <w:t>נבחר ציר זמן קצר</w:t>
                            </w:r>
                          </w:p>
                          <w:p w14:paraId="7FB05E8C" w14:textId="77777777" w:rsidR="00753AC8" w:rsidRDefault="00753AC8" w:rsidP="00753AC8"/>
                          <w:p w14:paraId="2C28276F" w14:textId="77777777" w:rsidR="00753AC8" w:rsidRPr="00C13168" w:rsidRDefault="00753AC8" w:rsidP="00753AC8">
                            <w:pPr>
                              <w:rPr>
                                <w:rFonts w:asciiTheme="minorBidi" w:hAnsiTheme="minorBidi" w:cstheme="minorBidi"/>
                                <w:b/>
                                <w:bCs/>
                                <w:lang w:bidi="he-IL"/>
                              </w:rPr>
                            </w:pPr>
                            <w:r>
                              <w:rPr>
                                <w:rFonts w:asciiTheme="minorBidi" w:hAnsiTheme="minorBidi" w:cstheme="minorBidi" w:hint="cs"/>
                                <w:b/>
                                <w:bCs/>
                                <w:rtl/>
                                <w:lang w:bidi="he-IL"/>
                              </w:rPr>
                              <w:t>נבחר ציר זמן קצר</w:t>
                            </w:r>
                          </w:p>
                          <w:p w14:paraId="1B7D897F" w14:textId="77777777" w:rsidR="00753AC8" w:rsidRDefault="00753AC8" w:rsidP="00753AC8"/>
                          <w:p w14:paraId="3A107B25" w14:textId="77777777" w:rsidR="00753AC8" w:rsidRPr="00C13168" w:rsidRDefault="00753AC8" w:rsidP="00753AC8">
                            <w:pPr>
                              <w:rPr>
                                <w:rFonts w:asciiTheme="minorBidi" w:hAnsiTheme="minorBidi" w:cstheme="minorBidi"/>
                                <w:b/>
                                <w:bCs/>
                                <w:lang w:bidi="he-IL"/>
                              </w:rPr>
                            </w:pPr>
                            <w:r>
                              <w:rPr>
                                <w:rFonts w:asciiTheme="minorBidi" w:hAnsiTheme="minorBidi" w:cstheme="minorBidi" w:hint="cs"/>
                                <w:b/>
                                <w:bCs/>
                                <w:rtl/>
                                <w:lang w:bidi="he-IL"/>
                              </w:rPr>
                              <w:t>נבחר ציר זמן קצר</w:t>
                            </w:r>
                          </w:p>
                          <w:p w14:paraId="25510226" w14:textId="77777777" w:rsidR="00753AC8" w:rsidRDefault="00753AC8" w:rsidP="00753AC8"/>
                          <w:p w14:paraId="2FCC3F20" w14:textId="77777777" w:rsidR="00753AC8" w:rsidRPr="00C13168" w:rsidRDefault="00753AC8" w:rsidP="00753AC8">
                            <w:pPr>
                              <w:rPr>
                                <w:rFonts w:asciiTheme="minorBidi" w:hAnsiTheme="minorBidi" w:cstheme="minorBidi"/>
                                <w:b/>
                                <w:bCs/>
                                <w:lang w:bidi="he-IL"/>
                              </w:rPr>
                            </w:pPr>
                            <w:r>
                              <w:rPr>
                                <w:rFonts w:asciiTheme="minorBidi" w:hAnsiTheme="minorBidi" w:cstheme="minorBidi" w:hint="cs"/>
                                <w:b/>
                                <w:bCs/>
                                <w:rtl/>
                                <w:lang w:bidi="he-IL"/>
                              </w:rPr>
                              <w:t>נבחר ציר זמן קצר</w:t>
                            </w:r>
                          </w:p>
                          <w:p w14:paraId="499E87DD" w14:textId="77777777" w:rsidR="00753AC8" w:rsidRDefault="00753AC8" w:rsidP="00753AC8"/>
                          <w:p w14:paraId="61CF0FEF" w14:textId="77777777" w:rsidR="00753AC8" w:rsidRPr="00C13168" w:rsidRDefault="00753AC8" w:rsidP="00753AC8">
                            <w:pPr>
                              <w:rPr>
                                <w:rFonts w:asciiTheme="minorBidi" w:hAnsiTheme="minorBidi" w:cstheme="minorBidi"/>
                                <w:b/>
                                <w:bCs/>
                                <w:lang w:bidi="he-IL"/>
                              </w:rPr>
                            </w:pPr>
                            <w:r>
                              <w:rPr>
                                <w:rFonts w:asciiTheme="minorBidi" w:hAnsiTheme="minorBidi" w:cstheme="minorBidi" w:hint="cs"/>
                                <w:b/>
                                <w:bCs/>
                                <w:rtl/>
                                <w:lang w:bidi="he-IL"/>
                              </w:rPr>
                              <w:t>נבחר ציר זמן קצר</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960A0B0" id="_x0000_s1046" type="#_x0000_t202" style="position:absolute;left:0;text-align:left;margin-left:381.7pt;margin-top:9.35pt;width:1in;height:24pt;z-index:25173504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" filled="f" stroked="f" strokeweight=".5pt">
                <v:textbox>
                  <w:txbxContent>
                    <w:p w14:paraId="213F3056" w14:textId="77777777" w:rsidR="00753AC8" w:rsidRPr="00C13168" w:rsidRDefault="00753AC8" w:rsidP="00753AC8">
                      <w:pPr>
                        <w:rPr>
                          <w:rFonts w:asciiTheme="minorBidi" w:hAnsiTheme="minorBidi" w:cstheme="minorBidi"/>
                          <w:b/>
                          <w:bCs/>
                          <w:lang w:bidi="he-IL"/>
                        </w:rPr>
                      </w:pPr>
                      <w:r>
                        <w:rPr>
                          <w:rFonts w:asciiTheme="minorBidi" w:hAnsiTheme="minorBidi" w:cstheme="minorBidi" w:hint="cs"/>
                          <w:b/>
                          <w:bCs/>
                          <w:rtl/>
                          <w:lang w:bidi="he-IL"/>
                        </w:rPr>
                        <w:t>נבחר ציר זמן קצר</w:t>
                      </w:r>
                    </w:p>
                    <w:p w14:paraId="102E1D33" w14:textId="77777777" w:rsidR="00753AC8" w:rsidRDefault="00753AC8" w:rsidP="00753AC8"/>
                    <w:p w14:paraId="5422EBB8" w14:textId="77777777" w:rsidR="00753AC8" w:rsidRPr="00C13168" w:rsidRDefault="00753AC8" w:rsidP="00753AC8">
                      <w:pPr>
                        <w:rPr>
                          <w:rFonts w:asciiTheme="minorBidi" w:hAnsiTheme="minorBidi" w:cstheme="minorBidi"/>
                          <w:b/>
                          <w:bCs/>
                          <w:lang w:bidi="he-IL"/>
                        </w:rPr>
                      </w:pPr>
                      <w:r>
                        <w:rPr>
                          <w:rFonts w:asciiTheme="minorBidi" w:hAnsiTheme="minorBidi" w:cstheme="minorBidi" w:hint="cs"/>
                          <w:b/>
                          <w:bCs/>
                          <w:rtl/>
                          <w:lang w:bidi="he-IL"/>
                        </w:rPr>
                        <w:t>נבחר ציר זמן קצר</w:t>
                      </w:r>
                    </w:p>
                    <w:p w14:paraId="5AB9C28A" w14:textId="77777777" w:rsidR="00753AC8" w:rsidRDefault="00753AC8" w:rsidP="00753AC8"/>
                    <w:p w14:paraId="23691A07" w14:textId="77777777" w:rsidR="00753AC8" w:rsidRPr="00C13168" w:rsidRDefault="00753AC8" w:rsidP="00753AC8">
                      <w:pPr>
                        <w:rPr>
                          <w:rFonts w:asciiTheme="minorBidi" w:hAnsiTheme="minorBidi" w:cstheme="minorBidi"/>
                          <w:b/>
                          <w:bCs/>
                          <w:lang w:bidi="he-IL"/>
                        </w:rPr>
                      </w:pPr>
                      <w:r>
                        <w:rPr>
                          <w:rFonts w:asciiTheme="minorBidi" w:hAnsiTheme="minorBidi" w:cstheme="minorBidi" w:hint="cs"/>
                          <w:b/>
                          <w:bCs/>
                          <w:rtl/>
                          <w:lang w:bidi="he-IL"/>
                        </w:rPr>
                        <w:t>נבחר ציר זמן קצר</w:t>
                      </w:r>
                    </w:p>
                    <w:p w14:paraId="1218359E" w14:textId="77777777" w:rsidR="00753AC8" w:rsidRDefault="00753AC8" w:rsidP="00753AC8"/>
                    <w:p w14:paraId="45CDB548" w14:textId="77777777" w:rsidR="00753AC8" w:rsidRPr="00C13168" w:rsidRDefault="00753AC8" w:rsidP="00753AC8">
                      <w:pPr>
                        <w:rPr>
                          <w:rFonts w:asciiTheme="minorBidi" w:hAnsiTheme="minorBidi" w:cstheme="minorBidi"/>
                          <w:b/>
                          <w:bCs/>
                          <w:lang w:bidi="he-IL"/>
                        </w:rPr>
                      </w:pPr>
                      <w:r>
                        <w:rPr>
                          <w:rFonts w:asciiTheme="minorBidi" w:hAnsiTheme="minorBidi" w:cstheme="minorBidi" w:hint="cs"/>
                          <w:b/>
                          <w:bCs/>
                          <w:rtl/>
                          <w:lang w:bidi="he-IL"/>
                        </w:rPr>
                        <w:t>נבחר ציר זמן קצר</w:t>
                      </w:r>
                    </w:p>
                    <w:p w14:paraId="7FB05E8C" w14:textId="77777777" w:rsidR="00753AC8" w:rsidRDefault="00753AC8" w:rsidP="00753AC8"/>
                    <w:p w14:paraId="2C28276F" w14:textId="77777777" w:rsidR="00753AC8" w:rsidRPr="00C13168" w:rsidRDefault="00753AC8" w:rsidP="00753AC8">
                      <w:pPr>
                        <w:rPr>
                          <w:rFonts w:asciiTheme="minorBidi" w:hAnsiTheme="minorBidi" w:cstheme="minorBidi"/>
                          <w:b/>
                          <w:bCs/>
                          <w:lang w:bidi="he-IL"/>
                        </w:rPr>
                      </w:pPr>
                      <w:r>
                        <w:rPr>
                          <w:rFonts w:asciiTheme="minorBidi" w:hAnsiTheme="minorBidi" w:cstheme="minorBidi" w:hint="cs"/>
                          <w:b/>
                          <w:bCs/>
                          <w:rtl/>
                          <w:lang w:bidi="he-IL"/>
                        </w:rPr>
                        <w:t>נבחר ציר זמן קצר</w:t>
                      </w:r>
                    </w:p>
                    <w:p w14:paraId="1B7D897F" w14:textId="77777777" w:rsidR="00753AC8" w:rsidRDefault="00753AC8" w:rsidP="00753AC8"/>
                    <w:p w14:paraId="3A107B25" w14:textId="77777777" w:rsidR="00753AC8" w:rsidRPr="00C13168" w:rsidRDefault="00753AC8" w:rsidP="00753AC8">
                      <w:pPr>
                        <w:rPr>
                          <w:rFonts w:asciiTheme="minorBidi" w:hAnsiTheme="minorBidi" w:cstheme="minorBidi"/>
                          <w:b/>
                          <w:bCs/>
                          <w:lang w:bidi="he-IL"/>
                        </w:rPr>
                      </w:pPr>
                      <w:r>
                        <w:rPr>
                          <w:rFonts w:asciiTheme="minorBidi" w:hAnsiTheme="minorBidi" w:cstheme="minorBidi" w:hint="cs"/>
                          <w:b/>
                          <w:bCs/>
                          <w:rtl/>
                          <w:lang w:bidi="he-IL"/>
                        </w:rPr>
                        <w:t>נבחר ציר זמן קצר</w:t>
                      </w:r>
                    </w:p>
                    <w:p w14:paraId="25510226" w14:textId="77777777" w:rsidR="00753AC8" w:rsidRDefault="00753AC8" w:rsidP="00753AC8"/>
                    <w:p w14:paraId="2FCC3F20" w14:textId="77777777" w:rsidR="00753AC8" w:rsidRPr="00C13168" w:rsidRDefault="00753AC8" w:rsidP="00753AC8">
                      <w:pPr>
                        <w:rPr>
                          <w:rFonts w:asciiTheme="minorBidi" w:hAnsiTheme="minorBidi" w:cstheme="minorBidi"/>
                          <w:b/>
                          <w:bCs/>
                          <w:lang w:bidi="he-IL"/>
                        </w:rPr>
                      </w:pPr>
                      <w:r>
                        <w:rPr>
                          <w:rFonts w:asciiTheme="minorBidi" w:hAnsiTheme="minorBidi" w:cstheme="minorBidi" w:hint="cs"/>
                          <w:b/>
                          <w:bCs/>
                          <w:rtl/>
                          <w:lang w:bidi="he-IL"/>
                        </w:rPr>
                        <w:t>נבחר ציר זמן קצר</w:t>
                      </w:r>
                    </w:p>
                    <w:p w14:paraId="499E87DD" w14:textId="77777777" w:rsidR="00753AC8" w:rsidRDefault="00753AC8" w:rsidP="00753AC8"/>
                    <w:p w14:paraId="61CF0FEF" w14:textId="77777777" w:rsidR="00753AC8" w:rsidRPr="00C13168" w:rsidRDefault="00753AC8" w:rsidP="00753AC8">
                      <w:pPr>
                        <w:rPr>
                          <w:rFonts w:asciiTheme="minorBidi" w:hAnsiTheme="minorBidi" w:cstheme="minorBidi"/>
                          <w:b/>
                          <w:bCs/>
                          <w:lang w:bidi="he-IL"/>
                        </w:rPr>
                      </w:pPr>
                      <w:r>
                        <w:rPr>
                          <w:rFonts w:asciiTheme="minorBidi" w:hAnsiTheme="minorBidi" w:cstheme="minorBidi" w:hint="cs"/>
                          <w:b/>
                          <w:bCs/>
                          <w:rtl/>
                          <w:lang w:bidi="he-IL"/>
                        </w:rPr>
                        <w:t>נבחר ציר זמן קצר</w:t>
                      </w:r>
                    </w:p>
                  </w:txbxContent>
                </v:textbox>
              </v:shape>
            </w:pict>
          </mc:Fallback>
        </mc:AlternateContent>
      </w:r>
    </w:p>
    <w:p w14:paraId="10A1D384" w14:textId="3B8B879C" w:rsidR="00753AC8" w:rsidRDefault="00753AC8" w:rsidP="00753AC8">
      <w:pPr>
        <w:pStyle w:val="a8"/>
        <w:bidi/>
        <w:spacing w:after="160" w:line="360" w:lineRule="auto"/>
        <w:ind w:left="714"/>
        <w:rPr>
          <w:rFonts w:asciiTheme="minorBidi" w:hAnsiTheme="minorBidi" w:cstheme="minorBidi"/>
          <w:b/>
          <w:bCs/>
          <w:u w:val="single"/>
          <w:rtl/>
          <w:lang w:bidi="he-IL"/>
        </w:rPr>
      </w:pPr>
      <w:r w:rsidRPr="00AB2604">
        <w:rPr>
          <w:rFonts w:asciiTheme="minorBidi" w:hAnsiTheme="minorBidi" w:cs="Arial"/>
          <w:b/>
          <w:bCs/>
          <w:noProof/>
          <w:u w:val="single"/>
          <w:rtl/>
          <w:lang w:bidi="he-IL"/>
        </w:rPr>
        <w:drawing>
          <wp:anchor distT="0" distB="0" distL="114300" distR="114300" simplePos="0" relativeHeight="251736064" behindDoc="0" locked="0" layoutInCell="1" allowOverlap="1" wp14:anchorId="6B151909" wp14:editId="0F376661">
            <wp:simplePos x="0" y="0"/>
            <wp:positionH relativeFrom="column">
              <wp:posOffset>-197744</wp:posOffset>
            </wp:positionH>
            <wp:positionV relativeFrom="paragraph">
              <wp:posOffset>251223</wp:posOffset>
            </wp:positionV>
            <wp:extent cx="6149669" cy="627797"/>
            <wp:effectExtent l="0" t="0" r="3810" b="1270"/>
            <wp:wrapNone/>
            <wp:docPr id="1158803717"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803717" name="תמונה 1"/>
                    <pic:cNvPicPr/>
                  </pic:nvPicPr>
                  <pic:blipFill>
                    <a:blip r:embed="rId46">
                      <a:extLst>
                        <a:ext uri="{28A0092B-C50C-407E-A947-70E740481C1C}">
                          <a14:useLocalDpi xmlns:a14="http://schemas.microsoft.com/office/drawing/2010/main" val="0"/>
                        </a:ext>
                      </a:extLst>
                    </a:blip>
                    <a:stretch>
                      <a:fillRect/>
                    </a:stretch>
                  </pic:blipFill>
                  <pic:spPr>
                    <a:xfrm>
                      <a:off x="0" y="0"/>
                      <a:ext cx="6174194" cy="630301"/>
                    </a:xfrm>
                    <a:prstGeom prst="rect">
                      <a:avLst/>
                    </a:prstGeom>
                  </pic:spPr>
                </pic:pic>
              </a:graphicData>
            </a:graphic>
            <wp14:sizeRelH relativeFrom="margin">
              <wp14:pctWidth>0</wp14:pctWidth>
            </wp14:sizeRelH>
            <wp14:sizeRelV relativeFrom="margin">
              <wp14:pctHeight>0</wp14:pctHeight>
            </wp14:sizeRelV>
          </wp:anchor>
        </w:drawing>
      </w:r>
    </w:p>
    <w:p w14:paraId="2B3C2893" w14:textId="54E6F681" w:rsidR="00753AC8" w:rsidRDefault="00753AC8" w:rsidP="00753AC8">
      <w:pPr>
        <w:pStyle w:val="a8"/>
        <w:bidi/>
        <w:spacing w:after="160" w:line="360" w:lineRule="auto"/>
        <w:ind w:left="714"/>
        <w:rPr>
          <w:rFonts w:asciiTheme="minorBidi" w:hAnsiTheme="minorBidi" w:cstheme="minorBidi"/>
          <w:b/>
          <w:bCs/>
          <w:u w:val="single"/>
          <w:rtl/>
          <w:lang w:bidi="he-IL"/>
        </w:rPr>
      </w:pPr>
    </w:p>
    <w:p w14:paraId="3DED5D07" w14:textId="08427B6C" w:rsidR="00753AC8" w:rsidRDefault="00753AC8" w:rsidP="00753AC8">
      <w:pPr>
        <w:pStyle w:val="a8"/>
        <w:bidi/>
        <w:spacing w:after="160" w:line="360" w:lineRule="auto"/>
        <w:ind w:left="714"/>
        <w:rPr>
          <w:rFonts w:asciiTheme="minorBidi" w:hAnsiTheme="minorBidi" w:cstheme="minorBidi"/>
          <w:b/>
          <w:bCs/>
          <w:u w:val="single"/>
          <w:rtl/>
          <w:lang w:bidi="he-IL"/>
        </w:rPr>
      </w:pPr>
    </w:p>
    <w:p w14:paraId="5616B646" w14:textId="025FF426" w:rsidR="00753AC8" w:rsidRDefault="00753AC8" w:rsidP="00753AC8">
      <w:pPr>
        <w:pStyle w:val="a8"/>
        <w:bidi/>
        <w:spacing w:after="160" w:line="360" w:lineRule="auto"/>
        <w:ind w:left="714"/>
        <w:rPr>
          <w:rFonts w:asciiTheme="minorBidi" w:hAnsiTheme="minorBidi" w:cstheme="minorBidi"/>
          <w:b/>
          <w:bCs/>
          <w:u w:val="single"/>
          <w:rtl/>
          <w:lang w:bidi="he-IL"/>
        </w:rPr>
      </w:pPr>
      <w:r w:rsidRPr="00AB2604">
        <w:rPr>
          <w:rFonts w:asciiTheme="minorBidi" w:hAnsiTheme="minorBidi" w:cs="Arial"/>
          <w:b/>
          <w:bCs/>
          <w:noProof/>
          <w:u w:val="single"/>
          <w:rtl/>
          <w:lang w:bidi="he-IL"/>
        </w:rPr>
        <w:drawing>
          <wp:anchor distT="0" distB="0" distL="114300" distR="114300" simplePos="0" relativeHeight="251737088" behindDoc="0" locked="0" layoutInCell="1" allowOverlap="1" wp14:anchorId="5C6EC246" wp14:editId="4F8FEEE6">
            <wp:simplePos x="0" y="0"/>
            <wp:positionH relativeFrom="column">
              <wp:posOffset>6019</wp:posOffset>
            </wp:positionH>
            <wp:positionV relativeFrom="paragraph">
              <wp:posOffset>191522</wp:posOffset>
            </wp:positionV>
            <wp:extent cx="5689779" cy="4938091"/>
            <wp:effectExtent l="0" t="0" r="6350" b="0"/>
            <wp:wrapNone/>
            <wp:docPr id="611332710"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332710" name="תמונה 1"/>
                    <pic:cNvPicPr/>
                  </pic:nvPicPr>
                  <pic:blipFill>
                    <a:blip r:embed="rId47">
                      <a:extLst>
                        <a:ext uri="{28A0092B-C50C-407E-A947-70E740481C1C}">
                          <a14:useLocalDpi xmlns:a14="http://schemas.microsoft.com/office/drawing/2010/main" val="0"/>
                        </a:ext>
                      </a:extLst>
                    </a:blip>
                    <a:stretch>
                      <a:fillRect/>
                    </a:stretch>
                  </pic:blipFill>
                  <pic:spPr>
                    <a:xfrm>
                      <a:off x="0" y="0"/>
                      <a:ext cx="5689779" cy="4938091"/>
                    </a:xfrm>
                    <a:prstGeom prst="rect">
                      <a:avLst/>
                    </a:prstGeom>
                  </pic:spPr>
                </pic:pic>
              </a:graphicData>
            </a:graphic>
            <wp14:sizeRelH relativeFrom="margin">
              <wp14:pctWidth>0</wp14:pctWidth>
            </wp14:sizeRelH>
            <wp14:sizeRelV relativeFrom="margin">
              <wp14:pctHeight>0</wp14:pctHeight>
            </wp14:sizeRelV>
          </wp:anchor>
        </w:drawing>
      </w:r>
    </w:p>
    <w:p w14:paraId="405B8860" w14:textId="37E8F1D3" w:rsidR="00753AC8" w:rsidRDefault="00753AC8" w:rsidP="00753AC8">
      <w:pPr>
        <w:pStyle w:val="a8"/>
        <w:bidi/>
        <w:spacing w:after="160" w:line="360" w:lineRule="auto"/>
        <w:ind w:left="714"/>
        <w:rPr>
          <w:rFonts w:asciiTheme="minorBidi" w:hAnsiTheme="minorBidi" w:cstheme="minorBidi"/>
          <w:b/>
          <w:bCs/>
          <w:u w:val="single"/>
          <w:rtl/>
          <w:lang w:bidi="he-IL"/>
        </w:rPr>
      </w:pPr>
    </w:p>
    <w:p w14:paraId="128BA8C3" w14:textId="018BF1E5" w:rsidR="00753AC8" w:rsidRDefault="00753AC8" w:rsidP="00753AC8">
      <w:pPr>
        <w:pStyle w:val="a8"/>
        <w:bidi/>
        <w:spacing w:after="160" w:line="360" w:lineRule="auto"/>
        <w:ind w:left="714"/>
        <w:rPr>
          <w:rFonts w:asciiTheme="minorBidi" w:hAnsiTheme="minorBidi" w:cstheme="minorBidi"/>
          <w:b/>
          <w:bCs/>
          <w:u w:val="single"/>
          <w:rtl/>
          <w:lang w:bidi="he-IL"/>
        </w:rPr>
      </w:pPr>
    </w:p>
    <w:p w14:paraId="12D60B2C" w14:textId="4AB0F97C" w:rsidR="00753AC8" w:rsidRDefault="00753AC8" w:rsidP="00753AC8">
      <w:pPr>
        <w:pStyle w:val="a8"/>
        <w:bidi/>
        <w:spacing w:after="160" w:line="360" w:lineRule="auto"/>
        <w:ind w:left="714"/>
        <w:rPr>
          <w:rFonts w:asciiTheme="minorBidi" w:hAnsiTheme="minorBidi" w:cstheme="minorBidi"/>
          <w:b/>
          <w:bCs/>
          <w:u w:val="single"/>
          <w:rtl/>
          <w:lang w:bidi="he-IL"/>
        </w:rPr>
      </w:pPr>
    </w:p>
    <w:p w14:paraId="387751A7" w14:textId="77777777" w:rsidR="00753AC8" w:rsidRDefault="00753AC8" w:rsidP="00753AC8">
      <w:pPr>
        <w:pStyle w:val="a8"/>
        <w:bidi/>
        <w:spacing w:after="160" w:line="360" w:lineRule="auto"/>
        <w:ind w:left="714"/>
        <w:rPr>
          <w:rFonts w:asciiTheme="minorBidi" w:hAnsiTheme="minorBidi" w:cstheme="minorBidi"/>
          <w:b/>
          <w:bCs/>
          <w:u w:val="single"/>
          <w:lang w:bidi="he-IL"/>
        </w:rPr>
      </w:pPr>
    </w:p>
    <w:p w14:paraId="5484561F" w14:textId="77777777" w:rsidR="00753AC8" w:rsidRDefault="00753AC8" w:rsidP="00753AC8">
      <w:pPr>
        <w:pStyle w:val="a8"/>
        <w:bidi/>
        <w:spacing w:after="160" w:line="360" w:lineRule="auto"/>
        <w:ind w:left="714"/>
        <w:rPr>
          <w:rFonts w:asciiTheme="minorBidi" w:hAnsiTheme="minorBidi" w:cstheme="minorBidi"/>
          <w:b/>
          <w:bCs/>
          <w:u w:val="single"/>
          <w:rtl/>
          <w:lang w:bidi="he-IL"/>
        </w:rPr>
      </w:pPr>
    </w:p>
    <w:p w14:paraId="73E8D706" w14:textId="77777777" w:rsidR="00753AC8" w:rsidRDefault="00753AC8" w:rsidP="00753AC8">
      <w:pPr>
        <w:pStyle w:val="a8"/>
        <w:bidi/>
        <w:spacing w:after="160" w:line="360" w:lineRule="auto"/>
        <w:ind w:left="714"/>
        <w:rPr>
          <w:rFonts w:asciiTheme="minorBidi" w:hAnsiTheme="minorBidi" w:cstheme="minorBidi"/>
          <w:b/>
          <w:bCs/>
          <w:u w:val="single"/>
          <w:rtl/>
          <w:lang w:bidi="he-IL"/>
        </w:rPr>
      </w:pPr>
    </w:p>
    <w:p w14:paraId="468DF35F" w14:textId="77777777" w:rsidR="00753AC8" w:rsidRDefault="00753AC8" w:rsidP="00753AC8">
      <w:pPr>
        <w:pStyle w:val="a8"/>
        <w:bidi/>
        <w:spacing w:after="160" w:line="360" w:lineRule="auto"/>
        <w:ind w:left="714"/>
        <w:rPr>
          <w:rFonts w:asciiTheme="minorBidi" w:hAnsiTheme="minorBidi" w:cstheme="minorBidi"/>
          <w:b/>
          <w:bCs/>
          <w:u w:val="single"/>
          <w:rtl/>
          <w:lang w:bidi="he-IL"/>
        </w:rPr>
      </w:pPr>
    </w:p>
    <w:p w14:paraId="4EBE5675" w14:textId="77777777" w:rsidR="00753AC8" w:rsidRDefault="00753AC8" w:rsidP="00753AC8">
      <w:pPr>
        <w:pStyle w:val="a8"/>
        <w:bidi/>
        <w:spacing w:after="160" w:line="360" w:lineRule="auto"/>
        <w:ind w:left="714"/>
        <w:rPr>
          <w:rFonts w:asciiTheme="minorBidi" w:hAnsiTheme="minorBidi" w:cstheme="minorBidi"/>
          <w:b/>
          <w:bCs/>
          <w:u w:val="single"/>
          <w:rtl/>
          <w:lang w:bidi="he-IL"/>
        </w:rPr>
      </w:pPr>
    </w:p>
    <w:p w14:paraId="7707A343" w14:textId="77777777" w:rsidR="00753AC8" w:rsidRDefault="00753AC8" w:rsidP="00753AC8">
      <w:pPr>
        <w:pStyle w:val="a8"/>
        <w:bidi/>
        <w:spacing w:after="160" w:line="360" w:lineRule="auto"/>
        <w:ind w:left="714"/>
        <w:rPr>
          <w:rFonts w:asciiTheme="minorBidi" w:hAnsiTheme="minorBidi" w:cstheme="minorBidi"/>
          <w:b/>
          <w:bCs/>
          <w:u w:val="single"/>
          <w:rtl/>
          <w:lang w:bidi="he-IL"/>
        </w:rPr>
      </w:pPr>
    </w:p>
    <w:p w14:paraId="7B0F3C98" w14:textId="77777777" w:rsidR="00753AC8" w:rsidRDefault="00753AC8" w:rsidP="00753AC8">
      <w:pPr>
        <w:pStyle w:val="a8"/>
        <w:bidi/>
        <w:spacing w:after="160" w:line="360" w:lineRule="auto"/>
        <w:ind w:left="714"/>
        <w:rPr>
          <w:rFonts w:asciiTheme="minorBidi" w:hAnsiTheme="minorBidi" w:cstheme="minorBidi"/>
          <w:b/>
          <w:bCs/>
          <w:u w:val="single"/>
          <w:rtl/>
          <w:lang w:bidi="he-IL"/>
        </w:rPr>
      </w:pPr>
    </w:p>
    <w:p w14:paraId="12948BC8" w14:textId="172100A8" w:rsidR="00753AC8" w:rsidRDefault="00753AC8" w:rsidP="00753AC8">
      <w:pPr>
        <w:pStyle w:val="a8"/>
        <w:bidi/>
        <w:spacing w:after="160" w:line="360" w:lineRule="auto"/>
        <w:ind w:left="714"/>
        <w:rPr>
          <w:rFonts w:asciiTheme="minorBidi" w:hAnsiTheme="minorBidi" w:cstheme="minorBidi"/>
          <w:b/>
          <w:bCs/>
          <w:u w:val="single"/>
          <w:rtl/>
          <w:lang w:bidi="he-IL"/>
        </w:rPr>
      </w:pPr>
    </w:p>
    <w:p w14:paraId="67C3352C" w14:textId="514A7620" w:rsidR="00753AC8" w:rsidRDefault="00753AC8" w:rsidP="00753AC8">
      <w:pPr>
        <w:pStyle w:val="a8"/>
        <w:bidi/>
        <w:spacing w:after="160" w:line="360" w:lineRule="auto"/>
        <w:ind w:left="714"/>
        <w:rPr>
          <w:rFonts w:asciiTheme="minorBidi" w:hAnsiTheme="minorBidi" w:cstheme="minorBidi"/>
          <w:b/>
          <w:bCs/>
          <w:u w:val="single"/>
          <w:rtl/>
          <w:lang w:bidi="he-IL"/>
        </w:rPr>
      </w:pPr>
    </w:p>
    <w:p w14:paraId="46DBB7B2" w14:textId="73A38969" w:rsidR="00753AC8" w:rsidRDefault="00753AC8" w:rsidP="00753AC8">
      <w:pPr>
        <w:pStyle w:val="a8"/>
        <w:bidi/>
        <w:spacing w:after="160" w:line="360" w:lineRule="auto"/>
        <w:ind w:left="714"/>
        <w:rPr>
          <w:rFonts w:asciiTheme="minorBidi" w:hAnsiTheme="minorBidi" w:cstheme="minorBidi"/>
          <w:b/>
          <w:bCs/>
          <w:u w:val="single"/>
          <w:rtl/>
          <w:lang w:bidi="he-IL"/>
        </w:rPr>
      </w:pPr>
    </w:p>
    <w:p w14:paraId="7622F1EA" w14:textId="14AD1EA9" w:rsidR="00753AC8" w:rsidRDefault="00753AC8" w:rsidP="00753AC8">
      <w:pPr>
        <w:pStyle w:val="a8"/>
        <w:bidi/>
        <w:spacing w:after="160" w:line="360" w:lineRule="auto"/>
        <w:ind w:left="714"/>
        <w:rPr>
          <w:rFonts w:asciiTheme="minorBidi" w:hAnsiTheme="minorBidi" w:cstheme="minorBidi"/>
          <w:b/>
          <w:bCs/>
          <w:u w:val="single"/>
          <w:rtl/>
          <w:lang w:bidi="he-IL"/>
        </w:rPr>
      </w:pPr>
    </w:p>
    <w:p w14:paraId="35A79E70" w14:textId="38AE90B1" w:rsidR="00753AC8" w:rsidRDefault="00753AC8" w:rsidP="00753AC8">
      <w:pPr>
        <w:pStyle w:val="a8"/>
        <w:bidi/>
        <w:spacing w:after="160" w:line="360" w:lineRule="auto"/>
        <w:ind w:left="714"/>
        <w:rPr>
          <w:rFonts w:asciiTheme="minorBidi" w:hAnsiTheme="minorBidi" w:cstheme="minorBidi"/>
          <w:b/>
          <w:bCs/>
          <w:u w:val="single"/>
          <w:rtl/>
          <w:lang w:bidi="he-IL"/>
        </w:rPr>
      </w:pPr>
    </w:p>
    <w:p w14:paraId="59184F1D" w14:textId="37908031" w:rsidR="00753AC8" w:rsidRDefault="00753AC8">
      <w:pPr>
        <w:rPr>
          <w:rFonts w:asciiTheme="minorBidi" w:hAnsiTheme="minorBidi" w:cs="Arial"/>
          <w:b/>
          <w:bCs/>
          <w:lang w:bidi="he-IL"/>
        </w:rPr>
      </w:pPr>
    </w:p>
    <w:p w14:paraId="66C41E74" w14:textId="30F46D78" w:rsidR="00753AC8" w:rsidRPr="00753AC8" w:rsidRDefault="007B058C" w:rsidP="00753AC8">
      <w:pPr>
        <w:bidi/>
        <w:rPr>
          <w:rFonts w:asciiTheme="minorBidi" w:hAnsiTheme="minorBidi" w:cs="Arial"/>
          <w:b/>
          <w:bCs/>
          <w:rtl/>
          <w:lang w:bidi="he-IL"/>
        </w:rPr>
      </w:pPr>
      <w:r>
        <w:rPr>
          <w:rFonts w:asciiTheme="minorBidi" w:hAnsiTheme="minorBidi" w:cs="Arial"/>
          <w:noProof/>
          <w:sz w:val="22"/>
          <w:szCs w:val="22"/>
          <w:rtl/>
          <w:lang w:val="he-IL" w:bidi="he-IL"/>
        </w:rPr>
        <mc:AlternateContent>
          <mc:Choice Requires="wps">
            <w:drawing>
              <wp:anchor distT="0" distB="0" distL="114300" distR="114300" simplePos="0" relativeHeight="251734016" behindDoc="0" locked="0" layoutInCell="1" allowOverlap="1" wp14:anchorId="0301CF55" wp14:editId="70DEC279">
                <wp:simplePos x="0" y="0"/>
                <wp:positionH relativeFrom="column">
                  <wp:posOffset>3732554</wp:posOffset>
                </wp:positionH>
                <wp:positionV relativeFrom="paragraph">
                  <wp:posOffset>1139681</wp:posOffset>
                </wp:positionV>
                <wp:extent cx="914400" cy="304800"/>
                <wp:effectExtent l="0" t="0" r="0" b="0"/>
                <wp:wrapNone/>
                <wp:docPr id="91770511" name="תיבת טקסט 10"/>
                <wp:cNvGraphicFramePr/>
                <a:graphic xmlns:a="http://schemas.openxmlformats.org/drawingml/2006/main">
                  <a:graphicData uri="http://schemas.microsoft.com/office/word/2010/wordprocessingShape">
                    <wps:wsp>
                      <wps:cNvSpPr txBox="1"/>
                      <wps:spPr>
                        <a:xfrm>
                          <a:off x="0" y="0"/>
                          <a:ext cx="914400" cy="304800"/>
                        </a:xfrm>
                        <a:prstGeom prst="rect">
                          <a:avLst/>
                        </a:prstGeom>
                        <a:noFill/>
                        <a:ln w="6350">
                          <a:noFill/>
                        </a:ln>
                      </wps:spPr>
                      <wps:txbx>
                        <w:txbxContent>
                          <w:p w14:paraId="5FA33E2E" w14:textId="6BC1B11F" w:rsidR="00753AC8" w:rsidRPr="00C13168" w:rsidRDefault="00753AC8" w:rsidP="00753AC8">
                            <w:pPr>
                              <w:rPr>
                                <w:rFonts w:asciiTheme="minorBidi" w:hAnsiTheme="minorBidi" w:cstheme="minorBidi"/>
                                <w:b/>
                                <w:bCs/>
                                <w:lang w:bidi="he-IL"/>
                              </w:rPr>
                            </w:pPr>
                            <w:r>
                              <w:rPr>
                                <w:rFonts w:asciiTheme="minorBidi" w:hAnsiTheme="minorBidi" w:cstheme="minorBidi" w:hint="cs"/>
                                <w:b/>
                                <w:bCs/>
                                <w:rtl/>
                                <w:lang w:bidi="he-IL"/>
                              </w:rPr>
                              <w:t>המטריצה התעדכנה בהתאם</w:t>
                            </w:r>
                            <w:r w:rsidR="007B058C">
                              <w:rPr>
                                <w:rFonts w:asciiTheme="minorBidi" w:hAnsiTheme="minorBidi" w:cstheme="minorBidi" w:hint="cs"/>
                                <w:b/>
                                <w:bCs/>
                                <w:rtl/>
                                <w:lang w:bidi="he-IL"/>
                              </w:rPr>
                              <w:t>:</w:t>
                            </w:r>
                          </w:p>
                          <w:p w14:paraId="14955C4E" w14:textId="77777777" w:rsidR="00753AC8" w:rsidRDefault="00753AC8" w:rsidP="00753AC8"/>
                          <w:p w14:paraId="4102DDE6" w14:textId="77777777" w:rsidR="00753AC8" w:rsidRPr="00C13168" w:rsidRDefault="00753AC8" w:rsidP="00753AC8">
                            <w:pPr>
                              <w:rPr>
                                <w:rFonts w:asciiTheme="minorBidi" w:hAnsiTheme="minorBidi" w:cstheme="minorBidi"/>
                                <w:b/>
                                <w:bCs/>
                                <w:lang w:bidi="he-IL"/>
                              </w:rPr>
                            </w:pPr>
                            <w:r>
                              <w:rPr>
                                <w:rFonts w:asciiTheme="minorBidi" w:hAnsiTheme="minorBidi" w:cstheme="minorBidi" w:hint="cs"/>
                                <w:b/>
                                <w:bCs/>
                                <w:rtl/>
                                <w:lang w:bidi="he-IL"/>
                              </w:rPr>
                              <w:t>המטריצה התעדכנה בהתאם</w:t>
                            </w:r>
                          </w:p>
                          <w:p w14:paraId="260797EC" w14:textId="77777777" w:rsidR="00753AC8" w:rsidRDefault="00753AC8" w:rsidP="00753AC8"/>
                          <w:p w14:paraId="0C5C0AA2" w14:textId="77777777" w:rsidR="00753AC8" w:rsidRPr="00C13168" w:rsidRDefault="00753AC8" w:rsidP="00753AC8">
                            <w:pPr>
                              <w:rPr>
                                <w:rFonts w:asciiTheme="minorBidi" w:hAnsiTheme="minorBidi" w:cstheme="minorBidi"/>
                                <w:b/>
                                <w:bCs/>
                                <w:lang w:bidi="he-IL"/>
                              </w:rPr>
                            </w:pPr>
                            <w:r>
                              <w:rPr>
                                <w:rFonts w:asciiTheme="minorBidi" w:hAnsiTheme="minorBidi" w:cstheme="minorBidi" w:hint="cs"/>
                                <w:b/>
                                <w:bCs/>
                                <w:rtl/>
                                <w:lang w:bidi="he-IL"/>
                              </w:rPr>
                              <w:t>המטריצה התעדכנה בהתאם</w:t>
                            </w:r>
                          </w:p>
                          <w:p w14:paraId="4210B0C8" w14:textId="77777777" w:rsidR="00753AC8" w:rsidRDefault="00753AC8" w:rsidP="00753AC8"/>
                          <w:p w14:paraId="155AD0E2" w14:textId="77777777" w:rsidR="00753AC8" w:rsidRPr="00C13168" w:rsidRDefault="00753AC8" w:rsidP="00753AC8">
                            <w:pPr>
                              <w:rPr>
                                <w:rFonts w:asciiTheme="minorBidi" w:hAnsiTheme="minorBidi" w:cstheme="minorBidi"/>
                                <w:b/>
                                <w:bCs/>
                                <w:lang w:bidi="he-IL"/>
                              </w:rPr>
                            </w:pPr>
                            <w:r>
                              <w:rPr>
                                <w:rFonts w:asciiTheme="minorBidi" w:hAnsiTheme="minorBidi" w:cstheme="minorBidi" w:hint="cs"/>
                                <w:b/>
                                <w:bCs/>
                                <w:rtl/>
                                <w:lang w:bidi="he-IL"/>
                              </w:rPr>
                              <w:t>המטריצה התעדכנה בהתאם</w:t>
                            </w:r>
                          </w:p>
                          <w:p w14:paraId="580C3AFA" w14:textId="77777777" w:rsidR="00753AC8" w:rsidRDefault="00753AC8" w:rsidP="00753AC8"/>
                          <w:p w14:paraId="683F7098" w14:textId="77777777" w:rsidR="00753AC8" w:rsidRPr="00C13168" w:rsidRDefault="00753AC8" w:rsidP="00753AC8">
                            <w:pPr>
                              <w:rPr>
                                <w:rFonts w:asciiTheme="minorBidi" w:hAnsiTheme="minorBidi" w:cstheme="minorBidi"/>
                                <w:b/>
                                <w:bCs/>
                                <w:lang w:bidi="he-IL"/>
                              </w:rPr>
                            </w:pPr>
                            <w:r>
                              <w:rPr>
                                <w:rFonts w:asciiTheme="minorBidi" w:hAnsiTheme="minorBidi" w:cstheme="minorBidi" w:hint="cs"/>
                                <w:b/>
                                <w:bCs/>
                                <w:rtl/>
                                <w:lang w:bidi="he-IL"/>
                              </w:rPr>
                              <w:t>המטריצה התעדכנה בהתאם</w:t>
                            </w:r>
                          </w:p>
                          <w:p w14:paraId="64CF6703" w14:textId="77777777" w:rsidR="00753AC8" w:rsidRDefault="00753AC8" w:rsidP="00753AC8"/>
                          <w:p w14:paraId="03AFB83C" w14:textId="77777777" w:rsidR="00753AC8" w:rsidRPr="00C13168" w:rsidRDefault="00753AC8" w:rsidP="00753AC8">
                            <w:pPr>
                              <w:rPr>
                                <w:rFonts w:asciiTheme="minorBidi" w:hAnsiTheme="minorBidi" w:cstheme="minorBidi"/>
                                <w:b/>
                                <w:bCs/>
                                <w:lang w:bidi="he-IL"/>
                              </w:rPr>
                            </w:pPr>
                            <w:r>
                              <w:rPr>
                                <w:rFonts w:asciiTheme="minorBidi" w:hAnsiTheme="minorBidi" w:cstheme="minorBidi" w:hint="cs"/>
                                <w:b/>
                                <w:bCs/>
                                <w:rtl/>
                                <w:lang w:bidi="he-IL"/>
                              </w:rPr>
                              <w:t>המטריצה התעדכנה בהתאם</w:t>
                            </w:r>
                          </w:p>
                          <w:p w14:paraId="073B769F" w14:textId="77777777" w:rsidR="00753AC8" w:rsidRDefault="00753AC8" w:rsidP="00753AC8"/>
                          <w:p w14:paraId="0F42544F" w14:textId="77777777" w:rsidR="00753AC8" w:rsidRPr="00C13168" w:rsidRDefault="00753AC8" w:rsidP="00753AC8">
                            <w:pPr>
                              <w:rPr>
                                <w:rFonts w:asciiTheme="minorBidi" w:hAnsiTheme="minorBidi" w:cstheme="minorBidi"/>
                                <w:b/>
                                <w:bCs/>
                                <w:lang w:bidi="he-IL"/>
                              </w:rPr>
                            </w:pPr>
                            <w:r>
                              <w:rPr>
                                <w:rFonts w:asciiTheme="minorBidi" w:hAnsiTheme="minorBidi" w:cstheme="minorBidi" w:hint="cs"/>
                                <w:b/>
                                <w:bCs/>
                                <w:rtl/>
                                <w:lang w:bidi="he-IL"/>
                              </w:rPr>
                              <w:t>המטריצה התעדכנה בהתאם</w:t>
                            </w:r>
                          </w:p>
                          <w:p w14:paraId="7EA9040E" w14:textId="77777777" w:rsidR="00753AC8" w:rsidRDefault="00753AC8" w:rsidP="00753AC8"/>
                          <w:p w14:paraId="350D977B" w14:textId="77777777" w:rsidR="00753AC8" w:rsidRPr="00C13168" w:rsidRDefault="00753AC8" w:rsidP="00753AC8">
                            <w:pPr>
                              <w:rPr>
                                <w:rFonts w:asciiTheme="minorBidi" w:hAnsiTheme="minorBidi" w:cstheme="minorBidi"/>
                                <w:b/>
                                <w:bCs/>
                                <w:lang w:bidi="he-IL"/>
                              </w:rPr>
                            </w:pPr>
                            <w:r>
                              <w:rPr>
                                <w:rFonts w:asciiTheme="minorBidi" w:hAnsiTheme="minorBidi" w:cstheme="minorBidi" w:hint="cs"/>
                                <w:b/>
                                <w:bCs/>
                                <w:rtl/>
                                <w:lang w:bidi="he-IL"/>
                              </w:rPr>
                              <w:t>המטריצה התעדכנה בהתאם</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301CF55" id="_x0000_s1047" type="#_x0000_t202" style="position:absolute;left:0;text-align:left;margin-left:293.9pt;margin-top:89.75pt;width:1in;height:24pt;z-index:25173401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" filled="f" stroked="f" strokeweight=".5pt">
                <v:textbox>
                  <w:txbxContent>
                    <w:p w14:paraId="5FA33E2E" w14:textId="6BC1B11F" w:rsidR="00753AC8" w:rsidRPr="00C13168" w:rsidRDefault="00753AC8" w:rsidP="00753AC8">
                      <w:pPr>
                        <w:rPr>
                          <w:rFonts w:asciiTheme="minorBidi" w:hAnsiTheme="minorBidi" w:cstheme="minorBidi"/>
                          <w:b/>
                          <w:bCs/>
                          <w:lang w:bidi="he-IL"/>
                        </w:rPr>
                      </w:pPr>
                      <w:r>
                        <w:rPr>
                          <w:rFonts w:asciiTheme="minorBidi" w:hAnsiTheme="minorBidi" w:cstheme="minorBidi" w:hint="cs"/>
                          <w:b/>
                          <w:bCs/>
                          <w:rtl/>
                          <w:lang w:bidi="he-IL"/>
                        </w:rPr>
                        <w:t>המטריצה התעדכנה בהתאם</w:t>
                      </w:r>
                      <w:r w:rsidR="007B058C">
                        <w:rPr>
                          <w:rFonts w:asciiTheme="minorBidi" w:hAnsiTheme="minorBidi" w:cstheme="minorBidi" w:hint="cs"/>
                          <w:b/>
                          <w:bCs/>
                          <w:rtl/>
                          <w:lang w:bidi="he-IL"/>
                        </w:rPr>
                        <w:t>:</w:t>
                      </w:r>
                    </w:p>
                    <w:p w14:paraId="14955C4E" w14:textId="77777777" w:rsidR="00753AC8" w:rsidRDefault="00753AC8" w:rsidP="00753AC8"/>
                    <w:p w14:paraId="4102DDE6" w14:textId="77777777" w:rsidR="00753AC8" w:rsidRPr="00C13168" w:rsidRDefault="00753AC8" w:rsidP="00753AC8">
                      <w:pPr>
                        <w:rPr>
                          <w:rFonts w:asciiTheme="minorBidi" w:hAnsiTheme="minorBidi" w:cstheme="minorBidi"/>
                          <w:b/>
                          <w:bCs/>
                          <w:lang w:bidi="he-IL"/>
                        </w:rPr>
                      </w:pPr>
                      <w:r>
                        <w:rPr>
                          <w:rFonts w:asciiTheme="minorBidi" w:hAnsiTheme="minorBidi" w:cstheme="minorBidi" w:hint="cs"/>
                          <w:b/>
                          <w:bCs/>
                          <w:rtl/>
                          <w:lang w:bidi="he-IL"/>
                        </w:rPr>
                        <w:t>המטריצה התעדכנה בהתאם</w:t>
                      </w:r>
                    </w:p>
                    <w:p w14:paraId="260797EC" w14:textId="77777777" w:rsidR="00753AC8" w:rsidRDefault="00753AC8" w:rsidP="00753AC8"/>
                    <w:p w14:paraId="0C5C0AA2" w14:textId="77777777" w:rsidR="00753AC8" w:rsidRPr="00C13168" w:rsidRDefault="00753AC8" w:rsidP="00753AC8">
                      <w:pPr>
                        <w:rPr>
                          <w:rFonts w:asciiTheme="minorBidi" w:hAnsiTheme="minorBidi" w:cstheme="minorBidi"/>
                          <w:b/>
                          <w:bCs/>
                          <w:lang w:bidi="he-IL"/>
                        </w:rPr>
                      </w:pPr>
                      <w:r>
                        <w:rPr>
                          <w:rFonts w:asciiTheme="minorBidi" w:hAnsiTheme="minorBidi" w:cstheme="minorBidi" w:hint="cs"/>
                          <w:b/>
                          <w:bCs/>
                          <w:rtl/>
                          <w:lang w:bidi="he-IL"/>
                        </w:rPr>
                        <w:t>המטריצה התעדכנה בהתאם</w:t>
                      </w:r>
                    </w:p>
                    <w:p w14:paraId="4210B0C8" w14:textId="77777777" w:rsidR="00753AC8" w:rsidRDefault="00753AC8" w:rsidP="00753AC8"/>
                    <w:p w14:paraId="155AD0E2" w14:textId="77777777" w:rsidR="00753AC8" w:rsidRPr="00C13168" w:rsidRDefault="00753AC8" w:rsidP="00753AC8">
                      <w:pPr>
                        <w:rPr>
                          <w:rFonts w:asciiTheme="minorBidi" w:hAnsiTheme="minorBidi" w:cstheme="minorBidi"/>
                          <w:b/>
                          <w:bCs/>
                          <w:lang w:bidi="he-IL"/>
                        </w:rPr>
                      </w:pPr>
                      <w:r>
                        <w:rPr>
                          <w:rFonts w:asciiTheme="minorBidi" w:hAnsiTheme="minorBidi" w:cstheme="minorBidi" w:hint="cs"/>
                          <w:b/>
                          <w:bCs/>
                          <w:rtl/>
                          <w:lang w:bidi="he-IL"/>
                        </w:rPr>
                        <w:t>המטריצה התעדכנה בהתאם</w:t>
                      </w:r>
                    </w:p>
                    <w:p w14:paraId="580C3AFA" w14:textId="77777777" w:rsidR="00753AC8" w:rsidRDefault="00753AC8" w:rsidP="00753AC8"/>
                    <w:p w14:paraId="683F7098" w14:textId="77777777" w:rsidR="00753AC8" w:rsidRPr="00C13168" w:rsidRDefault="00753AC8" w:rsidP="00753AC8">
                      <w:pPr>
                        <w:rPr>
                          <w:rFonts w:asciiTheme="minorBidi" w:hAnsiTheme="minorBidi" w:cstheme="minorBidi"/>
                          <w:b/>
                          <w:bCs/>
                          <w:lang w:bidi="he-IL"/>
                        </w:rPr>
                      </w:pPr>
                      <w:r>
                        <w:rPr>
                          <w:rFonts w:asciiTheme="minorBidi" w:hAnsiTheme="minorBidi" w:cstheme="minorBidi" w:hint="cs"/>
                          <w:b/>
                          <w:bCs/>
                          <w:rtl/>
                          <w:lang w:bidi="he-IL"/>
                        </w:rPr>
                        <w:t>המטריצה התעדכנה בהתאם</w:t>
                      </w:r>
                    </w:p>
                    <w:p w14:paraId="64CF6703" w14:textId="77777777" w:rsidR="00753AC8" w:rsidRDefault="00753AC8" w:rsidP="00753AC8"/>
                    <w:p w14:paraId="03AFB83C" w14:textId="77777777" w:rsidR="00753AC8" w:rsidRPr="00C13168" w:rsidRDefault="00753AC8" w:rsidP="00753AC8">
                      <w:pPr>
                        <w:rPr>
                          <w:rFonts w:asciiTheme="minorBidi" w:hAnsiTheme="minorBidi" w:cstheme="minorBidi"/>
                          <w:b/>
                          <w:bCs/>
                          <w:lang w:bidi="he-IL"/>
                        </w:rPr>
                      </w:pPr>
                      <w:r>
                        <w:rPr>
                          <w:rFonts w:asciiTheme="minorBidi" w:hAnsiTheme="minorBidi" w:cstheme="minorBidi" w:hint="cs"/>
                          <w:b/>
                          <w:bCs/>
                          <w:rtl/>
                          <w:lang w:bidi="he-IL"/>
                        </w:rPr>
                        <w:t>המטריצה התעדכנה בהתאם</w:t>
                      </w:r>
                    </w:p>
                    <w:p w14:paraId="073B769F" w14:textId="77777777" w:rsidR="00753AC8" w:rsidRDefault="00753AC8" w:rsidP="00753AC8"/>
                    <w:p w14:paraId="0F42544F" w14:textId="77777777" w:rsidR="00753AC8" w:rsidRPr="00C13168" w:rsidRDefault="00753AC8" w:rsidP="00753AC8">
                      <w:pPr>
                        <w:rPr>
                          <w:rFonts w:asciiTheme="minorBidi" w:hAnsiTheme="minorBidi" w:cstheme="minorBidi"/>
                          <w:b/>
                          <w:bCs/>
                          <w:lang w:bidi="he-IL"/>
                        </w:rPr>
                      </w:pPr>
                      <w:r>
                        <w:rPr>
                          <w:rFonts w:asciiTheme="minorBidi" w:hAnsiTheme="minorBidi" w:cstheme="minorBidi" w:hint="cs"/>
                          <w:b/>
                          <w:bCs/>
                          <w:rtl/>
                          <w:lang w:bidi="he-IL"/>
                        </w:rPr>
                        <w:t>המטריצה התעדכנה בהתאם</w:t>
                      </w:r>
                    </w:p>
                    <w:p w14:paraId="7EA9040E" w14:textId="77777777" w:rsidR="00753AC8" w:rsidRDefault="00753AC8" w:rsidP="00753AC8"/>
                    <w:p w14:paraId="350D977B" w14:textId="77777777" w:rsidR="00753AC8" w:rsidRPr="00C13168" w:rsidRDefault="00753AC8" w:rsidP="00753AC8">
                      <w:pPr>
                        <w:rPr>
                          <w:rFonts w:asciiTheme="minorBidi" w:hAnsiTheme="minorBidi" w:cstheme="minorBidi"/>
                          <w:b/>
                          <w:bCs/>
                          <w:lang w:bidi="he-IL"/>
                        </w:rPr>
                      </w:pPr>
                      <w:r>
                        <w:rPr>
                          <w:rFonts w:asciiTheme="minorBidi" w:hAnsiTheme="minorBidi" w:cstheme="minorBidi" w:hint="cs"/>
                          <w:b/>
                          <w:bCs/>
                          <w:rtl/>
                          <w:lang w:bidi="he-IL"/>
                        </w:rPr>
                        <w:t>המטריצה התעדכנה בהתאם</w:t>
                      </w:r>
                    </w:p>
                  </w:txbxContent>
                </v:textbox>
              </v:shape>
            </w:pict>
          </mc:Fallback>
        </mc:AlternateContent>
      </w:r>
      <w:r w:rsidRPr="00AB2604">
        <w:rPr>
          <w:rFonts w:asciiTheme="minorBidi" w:hAnsiTheme="minorBidi" w:cs="Arial"/>
          <w:b/>
          <w:bCs/>
          <w:noProof/>
          <w:u w:val="single"/>
          <w:rtl/>
          <w:lang w:bidi="he-IL"/>
        </w:rPr>
        <w:drawing>
          <wp:anchor distT="0" distB="0" distL="114300" distR="114300" simplePos="0" relativeHeight="251738112" behindDoc="0" locked="0" layoutInCell="1" allowOverlap="1" wp14:anchorId="5DB2462C" wp14:editId="76DB89AC">
            <wp:simplePos x="0" y="0"/>
            <wp:positionH relativeFrom="column">
              <wp:posOffset>856364</wp:posOffset>
            </wp:positionH>
            <wp:positionV relativeFrom="paragraph">
              <wp:posOffset>1055394</wp:posOffset>
            </wp:positionV>
            <wp:extent cx="2781300" cy="1952625"/>
            <wp:effectExtent l="0" t="0" r="0" b="9525"/>
            <wp:wrapNone/>
            <wp:docPr id="707227074" name="תמונה 1" descr="תמונה שמכילה טקסט, צילום מסך, גופן, מספר&#10;&#10;תוכן שנוצר על-ידי בינה מלאכות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227074" name="תמונה 1" descr="תמונה שמכילה טקסט, צילום מסך, גופן, מספר&#10;&#10;תוכן שנוצר על-ידי בינה מלאכותית עשוי להיות שגוי."/>
                    <pic:cNvPicPr/>
                  </pic:nvPicPr>
                  <pic:blipFill>
                    <a:blip r:embed="rId48">
                      <a:extLst>
                        <a:ext uri="{28A0092B-C50C-407E-A947-70E740481C1C}">
                          <a14:useLocalDpi xmlns:a14="http://schemas.microsoft.com/office/drawing/2010/main" val="0"/>
                        </a:ext>
                      </a:extLst>
                    </a:blip>
                    <a:stretch>
                      <a:fillRect/>
                    </a:stretch>
                  </pic:blipFill>
                  <pic:spPr>
                    <a:xfrm>
                      <a:off x="0" y="0"/>
                      <a:ext cx="2781300" cy="1952625"/>
                    </a:xfrm>
                    <a:prstGeom prst="rect">
                      <a:avLst/>
                    </a:prstGeom>
                  </pic:spPr>
                </pic:pic>
              </a:graphicData>
            </a:graphic>
          </wp:anchor>
        </w:drawing>
      </w:r>
      <w:r w:rsidR="00753AC8" w:rsidRPr="00753AC8">
        <w:rPr>
          <w:rFonts w:asciiTheme="minorBidi" w:hAnsiTheme="minorBidi" w:cs="Arial"/>
          <w:b/>
          <w:bCs/>
          <w:rtl/>
          <w:lang w:bidi="he-IL"/>
        </w:rPr>
        <w:br w:type="page"/>
      </w:r>
      <w:r w:rsidR="00753AC8" w:rsidRPr="00753AC8">
        <w:rPr>
          <w:rFonts w:asciiTheme="minorBidi" w:hAnsiTheme="minorBidi" w:cstheme="minorBidi" w:hint="cs"/>
          <w:b/>
          <w:bCs/>
          <w:u w:val="single"/>
          <w:rtl/>
          <w:lang w:bidi="he-IL"/>
        </w:rPr>
        <w:lastRenderedPageBreak/>
        <w:t>מטלה 3</w:t>
      </w:r>
    </w:p>
    <w:p w14:paraId="0CD14619" w14:textId="1D405EF8" w:rsidR="00753AC8" w:rsidRPr="007960DE" w:rsidRDefault="00B56F4E" w:rsidP="00753AC8">
      <w:pPr>
        <w:pStyle w:val="a8"/>
        <w:bidi/>
        <w:spacing w:after="160" w:line="360" w:lineRule="auto"/>
        <w:ind w:left="714"/>
        <w:rPr>
          <w:rFonts w:asciiTheme="minorBidi" w:hAnsiTheme="minorBidi" w:cstheme="minorBidi"/>
          <w:b/>
          <w:bCs/>
          <w:rtl/>
          <w:lang w:bidi="he-IL"/>
        </w:rPr>
      </w:pPr>
      <w:r w:rsidRPr="007960DE">
        <w:rPr>
          <w:rFonts w:cs="Arial"/>
          <w:noProof/>
          <w:rtl/>
          <w:lang w:bidi="he-IL"/>
        </w:rPr>
        <w:drawing>
          <wp:anchor distT="0" distB="0" distL="114300" distR="114300" simplePos="0" relativeHeight="251740160" behindDoc="0" locked="0" layoutInCell="1" allowOverlap="1" wp14:anchorId="745EFF3C" wp14:editId="300AD5A4">
            <wp:simplePos x="0" y="0"/>
            <wp:positionH relativeFrom="column">
              <wp:posOffset>-60757</wp:posOffset>
            </wp:positionH>
            <wp:positionV relativeFrom="paragraph">
              <wp:posOffset>45085</wp:posOffset>
            </wp:positionV>
            <wp:extent cx="5759450" cy="1831975"/>
            <wp:effectExtent l="0" t="0" r="0" b="0"/>
            <wp:wrapNone/>
            <wp:docPr id="1063407710" name="תמונה 1" descr="תמונה שמכילה טקסט, צילום מסך, גופן&#10;&#10;תוכן שנוצר על-ידי בינה מלאכות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407710" name="תמונה 1" descr="תמונה שמכילה טקסט, צילום מסך, גופן&#10;&#10;תוכן שנוצר על-ידי בינה מלאכותית עשוי להיות שגוי."/>
                    <pic:cNvPicPr/>
                  </pic:nvPicPr>
                  <pic:blipFill>
                    <a:blip r:embed="rId49">
                      <a:extLst>
                        <a:ext uri="{28A0092B-C50C-407E-A947-70E740481C1C}">
                          <a14:useLocalDpi xmlns:a14="http://schemas.microsoft.com/office/drawing/2010/main" val="0"/>
                        </a:ext>
                      </a:extLst>
                    </a:blip>
                    <a:stretch>
                      <a:fillRect/>
                    </a:stretch>
                  </pic:blipFill>
                  <pic:spPr>
                    <a:xfrm>
                      <a:off x="0" y="0"/>
                      <a:ext cx="5759450" cy="1831975"/>
                    </a:xfrm>
                    <a:prstGeom prst="rect">
                      <a:avLst/>
                    </a:prstGeom>
                  </pic:spPr>
                </pic:pic>
              </a:graphicData>
            </a:graphic>
          </wp:anchor>
        </w:drawing>
      </w:r>
    </w:p>
    <w:p w14:paraId="537AED85" w14:textId="4645BB5A" w:rsidR="00753AC8" w:rsidRPr="007960DE" w:rsidRDefault="00CF05ED" w:rsidP="00753AC8">
      <w:pPr>
        <w:rPr>
          <w:rFonts w:asciiTheme="minorBidi" w:hAnsiTheme="minorBidi" w:cstheme="minorBidi"/>
          <w:b/>
          <w:bCs/>
          <w:lang w:bidi="he-IL"/>
        </w:rPr>
      </w:pPr>
      <w:r>
        <w:rPr>
          <w:rFonts w:asciiTheme="minorBidi" w:hAnsiTheme="minorBidi" w:cs="Arial"/>
          <w:noProof/>
          <w:sz w:val="22"/>
          <w:szCs w:val="22"/>
          <w:rtl/>
          <w:lang w:val="he-IL" w:bidi="he-IL"/>
        </w:rPr>
        <mc:AlternateContent>
          <mc:Choice Requires="wps">
            <w:drawing>
              <wp:anchor distT="0" distB="0" distL="114300" distR="114300" simplePos="0" relativeHeight="251745280" behindDoc="0" locked="0" layoutInCell="1" allowOverlap="1" wp14:anchorId="273C3E28" wp14:editId="03ED1FDE">
                <wp:simplePos x="0" y="0"/>
                <wp:positionH relativeFrom="column">
                  <wp:posOffset>708660</wp:posOffset>
                </wp:positionH>
                <wp:positionV relativeFrom="paragraph">
                  <wp:posOffset>1587932</wp:posOffset>
                </wp:positionV>
                <wp:extent cx="1181100" cy="907999"/>
                <wp:effectExtent l="0" t="0" r="0" b="6985"/>
                <wp:wrapNone/>
                <wp:docPr id="172490473" name="תיבת טקסט 10"/>
                <wp:cNvGraphicFramePr/>
                <a:graphic xmlns:a="http://schemas.openxmlformats.org/drawingml/2006/main">
                  <a:graphicData uri="http://schemas.microsoft.com/office/word/2010/wordprocessingShape">
                    <wps:wsp>
                      <wps:cNvSpPr txBox="1"/>
                      <wps:spPr>
                        <a:xfrm>
                          <a:off x="0" y="0"/>
                          <a:ext cx="1181100" cy="907999"/>
                        </a:xfrm>
                        <a:prstGeom prst="rect">
                          <a:avLst/>
                        </a:prstGeom>
                        <a:noFill/>
                        <a:ln w="6350">
                          <a:noFill/>
                        </a:ln>
                      </wps:spPr>
                      <wps:txbx>
                        <w:txbxContent>
                          <w:p w14:paraId="6C65C79C" w14:textId="77777777" w:rsidR="00CF05ED" w:rsidRDefault="00CF05ED" w:rsidP="00CF05ED">
                            <w:pPr>
                              <w:jc w:val="center"/>
                              <w:rPr>
                                <w:rFonts w:asciiTheme="minorBidi" w:hAnsiTheme="minorBidi" w:cstheme="minorBidi"/>
                                <w:b/>
                                <w:bCs/>
                                <w:rtl/>
                                <w:lang w:bidi="he-IL"/>
                              </w:rPr>
                            </w:pPr>
                            <w:r>
                              <w:rPr>
                                <w:rFonts w:asciiTheme="minorBidi" w:hAnsiTheme="minorBidi" w:cstheme="minorBidi" w:hint="cs"/>
                                <w:b/>
                                <w:bCs/>
                                <w:rtl/>
                                <w:lang w:bidi="he-IL"/>
                              </w:rPr>
                              <w:t>תמיכה עבור</w:t>
                            </w:r>
                          </w:p>
                          <w:p w14:paraId="745BF187" w14:textId="74FA72DB" w:rsidR="00753AC8" w:rsidRPr="00C13168" w:rsidRDefault="00CF05ED" w:rsidP="00CF05ED">
                            <w:pPr>
                              <w:jc w:val="center"/>
                              <w:rPr>
                                <w:rFonts w:asciiTheme="minorBidi" w:hAnsiTheme="minorBidi" w:cstheme="minorBidi"/>
                                <w:b/>
                                <w:bCs/>
                                <w:lang w:bidi="he-IL"/>
                              </w:rPr>
                            </w:pPr>
                            <w:r>
                              <w:rPr>
                                <w:rFonts w:asciiTheme="minorBidi" w:hAnsiTheme="minorBidi" w:cstheme="minorBidi" w:hint="cs"/>
                                <w:b/>
                                <w:bCs/>
                                <w:rtl/>
                                <w:lang w:bidi="he-IL"/>
                              </w:rPr>
                              <w:t>עיוורי צבעים:</w:t>
                            </w:r>
                            <w:r>
                              <w:rPr>
                                <w:rFonts w:asciiTheme="minorBidi" w:hAnsiTheme="minorBidi" w:cstheme="minorBidi"/>
                                <w:b/>
                                <w:bCs/>
                                <w:rtl/>
                                <w:lang w:bidi="he-IL"/>
                              </w:rPr>
                              <w:br/>
                            </w:r>
                            <w:r>
                              <w:rPr>
                                <w:rFonts w:asciiTheme="minorBidi" w:hAnsiTheme="minorBidi" w:cstheme="minorBidi" w:hint="cs"/>
                                <w:b/>
                                <w:bCs/>
                                <w:rtl/>
                                <w:lang w:bidi="he-IL"/>
                              </w:rPr>
                              <w:t>(ברירת המחדל זה רגיל</w:t>
                            </w:r>
                            <w:r w:rsidR="00B40679">
                              <w:rPr>
                                <w:rFonts w:asciiTheme="minorBidi" w:hAnsiTheme="minorBidi" w:cstheme="minorBidi" w:hint="cs"/>
                                <w:b/>
                                <w:bCs/>
                                <w:rtl/>
                                <w:lang w:bidi="he-IL"/>
                              </w:rPr>
                              <w:t xml:space="preserve"> לנוחות</w:t>
                            </w:r>
                            <w:r>
                              <w:rPr>
                                <w:rFonts w:asciiTheme="minorBidi" w:hAnsiTheme="minorBidi" w:cstheme="minorBidi" w:hint="cs"/>
                                <w:b/>
                                <w:bCs/>
                                <w:rtl/>
                                <w:lang w:bidi="he-I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3C3E28" id="_x0000_s1048" type="#_x0000_t202" style="position:absolute;margin-left:55.8pt;margin-top:125.05pt;width:93pt;height:71.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" filled="f" stroked="f" strokeweight=".5pt">
                <v:textbox>
                  <w:txbxContent>
                    <w:p w14:paraId="6C65C79C" w14:textId="77777777" w:rsidR="00CF05ED" w:rsidRDefault="00CF05ED" w:rsidP="00CF05ED">
                      <w:pPr>
                        <w:jc w:val="center"/>
                        <w:rPr>
                          <w:rFonts w:asciiTheme="minorBidi" w:hAnsiTheme="minorBidi" w:cstheme="minorBidi"/>
                          <w:b/>
                          <w:bCs/>
                          <w:rtl/>
                          <w:lang w:bidi="he-IL"/>
                        </w:rPr>
                      </w:pPr>
                      <w:r>
                        <w:rPr>
                          <w:rFonts w:asciiTheme="minorBidi" w:hAnsiTheme="minorBidi" w:cstheme="minorBidi" w:hint="cs"/>
                          <w:b/>
                          <w:bCs/>
                          <w:rtl/>
                          <w:lang w:bidi="he-IL"/>
                        </w:rPr>
                        <w:t>תמיכה עבור</w:t>
                      </w:r>
                    </w:p>
                    <w:p w14:paraId="745BF187" w14:textId="74FA72DB" w:rsidR="00753AC8" w:rsidRPr="00C13168" w:rsidRDefault="00CF05ED" w:rsidP="00CF05ED">
                      <w:pPr>
                        <w:jc w:val="center"/>
                        <w:rPr>
                          <w:rFonts w:asciiTheme="minorBidi" w:hAnsiTheme="minorBidi" w:cstheme="minorBidi"/>
                          <w:b/>
                          <w:bCs/>
                          <w:lang w:bidi="he-IL"/>
                        </w:rPr>
                      </w:pPr>
                      <w:r>
                        <w:rPr>
                          <w:rFonts w:asciiTheme="minorBidi" w:hAnsiTheme="minorBidi" w:cstheme="minorBidi" w:hint="cs"/>
                          <w:b/>
                          <w:bCs/>
                          <w:rtl/>
                          <w:lang w:bidi="he-IL"/>
                        </w:rPr>
                        <w:t>עיוורי צבעים:</w:t>
                      </w:r>
                      <w:r>
                        <w:rPr>
                          <w:rFonts w:asciiTheme="minorBidi" w:hAnsiTheme="minorBidi" w:cstheme="minorBidi"/>
                          <w:b/>
                          <w:bCs/>
                          <w:rtl/>
                          <w:lang w:bidi="he-IL"/>
                        </w:rPr>
                        <w:br/>
                      </w:r>
                      <w:r>
                        <w:rPr>
                          <w:rFonts w:asciiTheme="minorBidi" w:hAnsiTheme="minorBidi" w:cstheme="minorBidi" w:hint="cs"/>
                          <w:b/>
                          <w:bCs/>
                          <w:rtl/>
                          <w:lang w:bidi="he-IL"/>
                        </w:rPr>
                        <w:t>(ברירת המחדל זה רגיל</w:t>
                      </w:r>
                      <w:r w:rsidR="00B40679">
                        <w:rPr>
                          <w:rFonts w:asciiTheme="minorBidi" w:hAnsiTheme="minorBidi" w:cstheme="minorBidi" w:hint="cs"/>
                          <w:b/>
                          <w:bCs/>
                          <w:rtl/>
                          <w:lang w:bidi="he-IL"/>
                        </w:rPr>
                        <w:t xml:space="preserve"> לנוחות</w:t>
                      </w:r>
                      <w:r>
                        <w:rPr>
                          <w:rFonts w:asciiTheme="minorBidi" w:hAnsiTheme="minorBidi" w:cstheme="minorBidi" w:hint="cs"/>
                          <w:b/>
                          <w:bCs/>
                          <w:rtl/>
                          <w:lang w:bidi="he-IL"/>
                        </w:rPr>
                        <w:t>)</w:t>
                      </w:r>
                    </w:p>
                  </w:txbxContent>
                </v:textbox>
              </v:shape>
            </w:pict>
          </mc:Fallback>
        </mc:AlternateContent>
      </w:r>
      <w:r w:rsidR="009D2473">
        <w:rPr>
          <w:rFonts w:asciiTheme="minorBidi" w:hAnsiTheme="minorBidi" w:cs="Arial"/>
          <w:noProof/>
          <w:sz w:val="22"/>
          <w:szCs w:val="22"/>
          <w:rtl/>
          <w:lang w:val="he-IL" w:bidi="he-IL"/>
        </w:rPr>
        <mc:AlternateContent>
          <mc:Choice Requires="wps">
            <w:drawing>
              <wp:anchor distT="0" distB="0" distL="114300" distR="114300" simplePos="0" relativeHeight="251742208" behindDoc="0" locked="0" layoutInCell="1" allowOverlap="1" wp14:anchorId="1409631B" wp14:editId="5549D2E4">
                <wp:simplePos x="0" y="0"/>
                <wp:positionH relativeFrom="column">
                  <wp:posOffset>3415360</wp:posOffset>
                </wp:positionH>
                <wp:positionV relativeFrom="paragraph">
                  <wp:posOffset>1577442</wp:posOffset>
                </wp:positionV>
                <wp:extent cx="3062935" cy="529082"/>
                <wp:effectExtent l="0" t="0" r="0" b="4445"/>
                <wp:wrapNone/>
                <wp:docPr id="1420721527" name="תיבת טקסט 10"/>
                <wp:cNvGraphicFramePr/>
                <a:graphic xmlns:a="http://schemas.openxmlformats.org/drawingml/2006/main">
                  <a:graphicData uri="http://schemas.microsoft.com/office/word/2010/wordprocessingShape">
                    <wps:wsp>
                      <wps:cNvSpPr txBox="1"/>
                      <wps:spPr>
                        <a:xfrm>
                          <a:off x="0" y="0"/>
                          <a:ext cx="3062935" cy="529082"/>
                        </a:xfrm>
                        <a:prstGeom prst="rect">
                          <a:avLst/>
                        </a:prstGeom>
                        <a:noFill/>
                        <a:ln w="6350">
                          <a:noFill/>
                        </a:ln>
                      </wps:spPr>
                      <wps:txbx>
                        <w:txbxContent>
                          <w:p w14:paraId="6C467A06" w14:textId="49564A55" w:rsidR="00753AC8" w:rsidRPr="00C13168" w:rsidRDefault="009D2473" w:rsidP="009D2473">
                            <w:pPr>
                              <w:jc w:val="center"/>
                              <w:rPr>
                                <w:rFonts w:asciiTheme="minorBidi" w:hAnsiTheme="minorBidi" w:cstheme="minorBidi"/>
                                <w:b/>
                                <w:bCs/>
                                <w:lang w:bidi="he-IL"/>
                              </w:rPr>
                            </w:pPr>
                            <w:r>
                              <w:rPr>
                                <w:rFonts w:asciiTheme="minorBidi" w:hAnsiTheme="minorBidi" w:cstheme="minorBidi" w:hint="cs"/>
                                <w:b/>
                                <w:bCs/>
                                <w:rtl/>
                                <w:lang w:bidi="he-IL"/>
                              </w:rPr>
                              <w:t xml:space="preserve">קיבוץ לפי קריטריון זמן ובחירת צבעים </w:t>
                            </w:r>
                            <w:r>
                              <w:rPr>
                                <w:rFonts w:asciiTheme="minorBidi" w:hAnsiTheme="minorBidi" w:cstheme="minorBidi"/>
                                <w:b/>
                                <w:bCs/>
                                <w:rtl/>
                                <w:lang w:bidi="he-IL"/>
                              </w:rPr>
                              <w:t>–</w:t>
                            </w:r>
                            <w:r>
                              <w:rPr>
                                <w:rFonts w:asciiTheme="minorBidi" w:hAnsiTheme="minorBidi" w:cstheme="minorBidi" w:hint="cs"/>
                                <w:b/>
                                <w:bCs/>
                                <w:rtl/>
                                <w:lang w:bidi="he-IL"/>
                              </w:rPr>
                              <w:t xml:space="preserve"> ברירת מחדל זה שנה כי זה לא ארוך מידי</w:t>
                            </w:r>
                            <w:r w:rsidR="00CF05ED">
                              <w:rPr>
                                <w:rFonts w:asciiTheme="minorBidi" w:hAnsiTheme="minorBidi" w:cstheme="minorBidi" w:hint="cs"/>
                                <w:b/>
                                <w:bCs/>
                                <w:rtl/>
                                <w:lang w:bidi="he-IL"/>
                              </w:rPr>
                              <w:t xml:space="preserve"> באנימציה</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09631B" id="_x0000_s1049" type="#_x0000_t202" style="position:absolute;margin-left:268.95pt;margin-top:124.2pt;width:241.2pt;height:41.6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" filled="f" stroked="f" strokeweight=".5pt">
                <v:textbox>
                  <w:txbxContent>
                    <w:p w14:paraId="6C467A06" w14:textId="49564A55" w:rsidR="00753AC8" w:rsidRPr="00C13168" w:rsidRDefault="009D2473" w:rsidP="009D2473">
                      <w:pPr>
                        <w:jc w:val="center"/>
                        <w:rPr>
                          <w:rFonts w:asciiTheme="minorBidi" w:hAnsiTheme="minorBidi" w:cstheme="minorBidi"/>
                          <w:b/>
                          <w:bCs/>
                          <w:lang w:bidi="he-IL"/>
                        </w:rPr>
                      </w:pPr>
                      <w:r>
                        <w:rPr>
                          <w:rFonts w:asciiTheme="minorBidi" w:hAnsiTheme="minorBidi" w:cstheme="minorBidi" w:hint="cs"/>
                          <w:b/>
                          <w:bCs/>
                          <w:rtl/>
                          <w:lang w:bidi="he-IL"/>
                        </w:rPr>
                        <w:t xml:space="preserve">קיבוץ לפי קריטריון זמן ובחירת צבעים </w:t>
                      </w:r>
                      <w:r>
                        <w:rPr>
                          <w:rFonts w:asciiTheme="minorBidi" w:hAnsiTheme="minorBidi" w:cstheme="minorBidi"/>
                          <w:b/>
                          <w:bCs/>
                          <w:rtl/>
                          <w:lang w:bidi="he-IL"/>
                        </w:rPr>
                        <w:t>–</w:t>
                      </w:r>
                      <w:r>
                        <w:rPr>
                          <w:rFonts w:asciiTheme="minorBidi" w:hAnsiTheme="minorBidi" w:cstheme="minorBidi" w:hint="cs"/>
                          <w:b/>
                          <w:bCs/>
                          <w:rtl/>
                          <w:lang w:bidi="he-IL"/>
                        </w:rPr>
                        <w:t xml:space="preserve"> ברירת מחדל זה שנה כי זה לא ארוך מידי</w:t>
                      </w:r>
                      <w:r w:rsidR="00CF05ED">
                        <w:rPr>
                          <w:rFonts w:asciiTheme="minorBidi" w:hAnsiTheme="minorBidi" w:cstheme="minorBidi" w:hint="cs"/>
                          <w:b/>
                          <w:bCs/>
                          <w:rtl/>
                          <w:lang w:bidi="he-IL"/>
                        </w:rPr>
                        <w:t xml:space="preserve"> באנימציה</w:t>
                      </w:r>
                    </w:p>
                  </w:txbxContent>
                </v:textbox>
              </v:shape>
            </w:pict>
          </mc:Fallback>
        </mc:AlternateContent>
      </w:r>
      <w:r w:rsidR="00A37516" w:rsidRPr="00383D2C">
        <w:rPr>
          <w:rFonts w:asciiTheme="minorBidi" w:hAnsiTheme="minorBidi" w:cstheme="minorBidi"/>
          <w:b/>
          <w:bCs/>
          <w:noProof/>
          <w:lang w:bidi="he-IL"/>
        </w:rPr>
        <w:drawing>
          <wp:anchor distT="0" distB="0" distL="114300" distR="114300" simplePos="0" relativeHeight="251751424" behindDoc="0" locked="0" layoutInCell="1" allowOverlap="1" wp14:anchorId="6B9E0048" wp14:editId="1553AFE6">
            <wp:simplePos x="0" y="0"/>
            <wp:positionH relativeFrom="column">
              <wp:posOffset>108585</wp:posOffset>
            </wp:positionH>
            <wp:positionV relativeFrom="paragraph">
              <wp:posOffset>4760824</wp:posOffset>
            </wp:positionV>
            <wp:extent cx="2332593" cy="2930888"/>
            <wp:effectExtent l="0" t="0" r="0" b="3175"/>
            <wp:wrapNone/>
            <wp:docPr id="489946143" name="תמונה 1" descr="תמונה שמכילה טקסט, צילום מסך, גופן, מספר&#10;&#10;תוכן שנוצר על-ידי בינה מלאכות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946143" name="תמונה 1" descr="תמונה שמכילה טקסט, צילום מסך, גופן, מספר&#10;&#10;תוכן שנוצר על-ידי בינה מלאכותית עשוי להיות שגוי."/>
                    <pic:cNvPicPr/>
                  </pic:nvPicPr>
                  <pic:blipFill>
                    <a:blip r:embed="rId50">
                      <a:extLst>
                        <a:ext uri="{28A0092B-C50C-407E-A947-70E740481C1C}">
                          <a14:useLocalDpi xmlns:a14="http://schemas.microsoft.com/office/drawing/2010/main" val="0"/>
                        </a:ext>
                      </a:extLst>
                    </a:blip>
                    <a:stretch>
                      <a:fillRect/>
                    </a:stretch>
                  </pic:blipFill>
                  <pic:spPr>
                    <a:xfrm>
                      <a:off x="0" y="0"/>
                      <a:ext cx="2332593" cy="2930888"/>
                    </a:xfrm>
                    <a:prstGeom prst="rect">
                      <a:avLst/>
                    </a:prstGeom>
                  </pic:spPr>
                </pic:pic>
              </a:graphicData>
            </a:graphic>
            <wp14:sizeRelH relativeFrom="margin">
              <wp14:pctWidth>0</wp14:pctWidth>
            </wp14:sizeRelH>
            <wp14:sizeRelV relativeFrom="margin">
              <wp14:pctHeight>0</wp14:pctHeight>
            </wp14:sizeRelV>
          </wp:anchor>
        </w:drawing>
      </w:r>
      <w:r w:rsidR="00A37516" w:rsidRPr="00383D2C">
        <w:rPr>
          <w:rFonts w:asciiTheme="minorBidi" w:hAnsiTheme="minorBidi" w:cstheme="minorBidi"/>
          <w:b/>
          <w:bCs/>
          <w:noProof/>
          <w:lang w:bidi="he-IL"/>
        </w:rPr>
        <w:drawing>
          <wp:anchor distT="0" distB="0" distL="114300" distR="114300" simplePos="0" relativeHeight="251753472" behindDoc="0" locked="0" layoutInCell="1" allowOverlap="1" wp14:anchorId="399843EF" wp14:editId="0B37EC25">
            <wp:simplePos x="0" y="0"/>
            <wp:positionH relativeFrom="column">
              <wp:posOffset>-335280</wp:posOffset>
            </wp:positionH>
            <wp:positionV relativeFrom="paragraph">
              <wp:posOffset>3618230</wp:posOffset>
            </wp:positionV>
            <wp:extent cx="1162050" cy="1066800"/>
            <wp:effectExtent l="0" t="0" r="0" b="0"/>
            <wp:wrapNone/>
            <wp:docPr id="1679389887" name="תמונה 1" descr="תמונה שמכילה צילום מסך, טקסט, גופן, גרפיקה&#10;&#10;תוכן שנוצר על-ידי בינה מלאכות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389887" name="תמונה 1" descr="תמונה שמכילה צילום מסך, טקסט, גופן, גרפיקה&#10;&#10;תוכן שנוצר על-ידי בינה מלאכותית עשוי להיות שגוי."/>
                    <pic:cNvPicPr/>
                  </pic:nvPicPr>
                  <pic:blipFill>
                    <a:blip r:embed="rId51">
                      <a:extLst>
                        <a:ext uri="{28A0092B-C50C-407E-A947-70E740481C1C}">
                          <a14:useLocalDpi xmlns:a14="http://schemas.microsoft.com/office/drawing/2010/main" val="0"/>
                        </a:ext>
                      </a:extLst>
                    </a:blip>
                    <a:stretch>
                      <a:fillRect/>
                    </a:stretch>
                  </pic:blipFill>
                  <pic:spPr>
                    <a:xfrm>
                      <a:off x="0" y="0"/>
                      <a:ext cx="1162050" cy="1066800"/>
                    </a:xfrm>
                    <a:prstGeom prst="rect">
                      <a:avLst/>
                    </a:prstGeom>
                  </pic:spPr>
                </pic:pic>
              </a:graphicData>
            </a:graphic>
          </wp:anchor>
        </w:drawing>
      </w:r>
      <w:r w:rsidR="00A37516">
        <w:rPr>
          <w:rFonts w:asciiTheme="minorBidi" w:hAnsiTheme="minorBidi" w:cs="Arial"/>
          <w:noProof/>
          <w:sz w:val="22"/>
          <w:szCs w:val="22"/>
          <w:rtl/>
          <w:lang w:val="he-IL" w:bidi="he-IL"/>
        </w:rPr>
        <mc:AlternateContent>
          <mc:Choice Requires="wps">
            <w:drawing>
              <wp:anchor distT="0" distB="0" distL="114300" distR="114300" simplePos="0" relativeHeight="251748352" behindDoc="0" locked="0" layoutInCell="1" allowOverlap="1" wp14:anchorId="1CF1BDF7" wp14:editId="6F9AD3A3">
                <wp:simplePos x="0" y="0"/>
                <wp:positionH relativeFrom="column">
                  <wp:posOffset>4987925</wp:posOffset>
                </wp:positionH>
                <wp:positionV relativeFrom="paragraph">
                  <wp:posOffset>4050284</wp:posOffset>
                </wp:positionV>
                <wp:extent cx="1546860" cy="1075334"/>
                <wp:effectExtent l="0" t="0" r="0" b="0"/>
                <wp:wrapNone/>
                <wp:docPr id="2028471329" name="תיבת טקסט 10"/>
                <wp:cNvGraphicFramePr/>
                <a:graphic xmlns:a="http://schemas.openxmlformats.org/drawingml/2006/main">
                  <a:graphicData uri="http://schemas.microsoft.com/office/word/2010/wordprocessingShape">
                    <wps:wsp>
                      <wps:cNvSpPr txBox="1"/>
                      <wps:spPr>
                        <a:xfrm>
                          <a:off x="0" y="0"/>
                          <a:ext cx="1546860" cy="1075334"/>
                        </a:xfrm>
                        <a:prstGeom prst="rect">
                          <a:avLst/>
                        </a:prstGeom>
                        <a:noFill/>
                        <a:ln w="6350">
                          <a:noFill/>
                        </a:ln>
                      </wps:spPr>
                      <wps:txbx>
                        <w:txbxContent>
                          <w:p w14:paraId="10AF322B" w14:textId="3D3614DF" w:rsidR="00753AC8" w:rsidRPr="00C13168" w:rsidRDefault="00A37516" w:rsidP="00753AC8">
                            <w:pPr>
                              <w:jc w:val="center"/>
                              <w:rPr>
                                <w:rFonts w:asciiTheme="minorBidi" w:hAnsiTheme="minorBidi" w:cstheme="minorBidi"/>
                                <w:b/>
                                <w:bCs/>
                                <w:rtl/>
                                <w:lang w:bidi="he-IL"/>
                              </w:rPr>
                            </w:pPr>
                            <w:r>
                              <w:rPr>
                                <w:rFonts w:asciiTheme="minorBidi" w:hAnsiTheme="minorBidi" w:cstheme="minorBidi" w:hint="cs"/>
                                <w:b/>
                                <w:bCs/>
                                <w:rtl/>
                                <w:lang w:bidi="he-IL"/>
                              </w:rPr>
                              <w:t>אפשר לסנן פריטים באמצעות מספר מינימלי של אירועים - ערך ברירת מחדל של 5 לנראות הכי טובה</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F1BDF7" id="_x0000_s1050" type="#_x0000_t202" style="position:absolute;margin-left:392.75pt;margin-top:318.9pt;width:121.8pt;height:84.6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" filled="f" stroked="f" strokeweight=".5pt">
                <v:textbox>
                  <w:txbxContent>
                    <w:p w14:paraId="10AF322B" w14:textId="3D3614DF" w:rsidR="00753AC8" w:rsidRPr="00C13168" w:rsidRDefault="00A37516" w:rsidP="00753AC8">
                      <w:pPr>
                        <w:jc w:val="center"/>
                        <w:rPr>
                          <w:rFonts w:asciiTheme="minorBidi" w:hAnsiTheme="minorBidi" w:cstheme="minorBidi"/>
                          <w:b/>
                          <w:bCs/>
                          <w:rtl/>
                          <w:lang w:bidi="he-IL"/>
                        </w:rPr>
                      </w:pPr>
                      <w:r>
                        <w:rPr>
                          <w:rFonts w:asciiTheme="minorBidi" w:hAnsiTheme="minorBidi" w:cstheme="minorBidi" w:hint="cs"/>
                          <w:b/>
                          <w:bCs/>
                          <w:rtl/>
                          <w:lang w:bidi="he-IL"/>
                        </w:rPr>
                        <w:t>אפשר לסנן פריטים באמצעות מספר מינימלי של אירועים - ערך ברירת מחדל של 5 לנראות הכי טובה</w:t>
                      </w:r>
                    </w:p>
                  </w:txbxContent>
                </v:textbox>
              </v:shape>
            </w:pict>
          </mc:Fallback>
        </mc:AlternateContent>
      </w:r>
      <w:r w:rsidR="00A37516" w:rsidRPr="007960DE">
        <w:rPr>
          <w:rFonts w:asciiTheme="minorBidi" w:hAnsiTheme="minorBidi" w:cstheme="minorBidi"/>
          <w:b/>
          <w:bCs/>
          <w:noProof/>
          <w:lang w:bidi="he-IL"/>
        </w:rPr>
        <w:drawing>
          <wp:anchor distT="0" distB="0" distL="114300" distR="114300" simplePos="0" relativeHeight="251750400" behindDoc="0" locked="0" layoutInCell="1" allowOverlap="1" wp14:anchorId="15AF9FE2" wp14:editId="603B306A">
            <wp:simplePos x="0" y="0"/>
            <wp:positionH relativeFrom="column">
              <wp:posOffset>5071745</wp:posOffset>
            </wp:positionH>
            <wp:positionV relativeFrom="paragraph">
              <wp:posOffset>5380126</wp:posOffset>
            </wp:positionV>
            <wp:extent cx="1409897" cy="1810003"/>
            <wp:effectExtent l="0" t="0" r="0" b="0"/>
            <wp:wrapNone/>
            <wp:docPr id="1306321667" name="תמונה 1" descr="תמונה שמכילה טקסט, צילום מסך, גופן&#10;&#10;תוכן שנוצר על-ידי בינה מלאכות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328611" name="תמונה 1" descr="תמונה שמכילה טקסט, צילום מסך, גופן&#10;&#10;תוכן שנוצר על-ידי בינה מלאכותית עשוי להיות שגוי."/>
                    <pic:cNvPicPr/>
                  </pic:nvPicPr>
                  <pic:blipFill>
                    <a:blip r:embed="rId52">
                      <a:extLst>
                        <a:ext uri="{28A0092B-C50C-407E-A947-70E740481C1C}">
                          <a14:useLocalDpi xmlns:a14="http://schemas.microsoft.com/office/drawing/2010/main" val="0"/>
                        </a:ext>
                      </a:extLst>
                    </a:blip>
                    <a:stretch>
                      <a:fillRect/>
                    </a:stretch>
                  </pic:blipFill>
                  <pic:spPr>
                    <a:xfrm>
                      <a:off x="0" y="0"/>
                      <a:ext cx="1409897" cy="1810003"/>
                    </a:xfrm>
                    <a:prstGeom prst="rect">
                      <a:avLst/>
                    </a:prstGeom>
                  </pic:spPr>
                </pic:pic>
              </a:graphicData>
            </a:graphic>
          </wp:anchor>
        </w:drawing>
      </w:r>
      <w:r w:rsidR="00A37516">
        <w:rPr>
          <w:rFonts w:asciiTheme="minorBidi" w:hAnsiTheme="minorBidi" w:cs="Arial"/>
          <w:noProof/>
          <w:sz w:val="22"/>
          <w:szCs w:val="22"/>
          <w:rtl/>
          <w:lang w:val="he-IL" w:bidi="he-IL"/>
        </w:rPr>
        <mc:AlternateContent>
          <mc:Choice Requires="wps">
            <w:drawing>
              <wp:anchor distT="0" distB="0" distL="114300" distR="114300" simplePos="0" relativeHeight="251752448" behindDoc="0" locked="0" layoutInCell="1" allowOverlap="1" wp14:anchorId="34257716" wp14:editId="1EDD691B">
                <wp:simplePos x="0" y="0"/>
                <wp:positionH relativeFrom="column">
                  <wp:posOffset>934212</wp:posOffset>
                </wp:positionH>
                <wp:positionV relativeFrom="paragraph">
                  <wp:posOffset>3828389</wp:posOffset>
                </wp:positionV>
                <wp:extent cx="1547446" cy="855784"/>
                <wp:effectExtent l="0" t="0" r="0" b="1905"/>
                <wp:wrapNone/>
                <wp:docPr id="1092637263" name="תיבת טקסט 10"/>
                <wp:cNvGraphicFramePr/>
                <a:graphic xmlns:a="http://schemas.openxmlformats.org/drawingml/2006/main">
                  <a:graphicData uri="http://schemas.microsoft.com/office/word/2010/wordprocessingShape">
                    <wps:wsp>
                      <wps:cNvSpPr txBox="1"/>
                      <wps:spPr>
                        <a:xfrm>
                          <a:off x="0" y="0"/>
                          <a:ext cx="1547446" cy="855784"/>
                        </a:xfrm>
                        <a:prstGeom prst="rect">
                          <a:avLst/>
                        </a:prstGeom>
                        <a:noFill/>
                        <a:ln w="6350">
                          <a:noFill/>
                        </a:ln>
                      </wps:spPr>
                      <wps:txbx>
                        <w:txbxContent>
                          <w:p w14:paraId="2C244715" w14:textId="77777777" w:rsidR="00753AC8" w:rsidRPr="00C13168" w:rsidRDefault="00753AC8" w:rsidP="00753AC8">
                            <w:pPr>
                              <w:jc w:val="center"/>
                              <w:rPr>
                                <w:rFonts w:asciiTheme="minorBidi" w:hAnsiTheme="minorBidi" w:cstheme="minorBidi"/>
                                <w:b/>
                                <w:bCs/>
                                <w:lang w:bidi="he-IL"/>
                              </w:rPr>
                            </w:pPr>
                            <w:r>
                              <w:rPr>
                                <w:rFonts w:asciiTheme="minorBidi" w:hAnsiTheme="minorBidi" w:cstheme="minorBidi" w:hint="cs"/>
                                <w:b/>
                                <w:bCs/>
                                <w:rtl/>
                                <w:lang w:bidi="he-IL"/>
                              </w:rPr>
                              <w:t>אפשר לסנן פריטים באמצעות מספר מינימלי של אירועים -</w:t>
                            </w:r>
                            <w:r>
                              <w:rPr>
                                <w:rFonts w:asciiTheme="minorBidi" w:hAnsiTheme="minorBidi" w:cstheme="minorBidi"/>
                                <w:b/>
                                <w:bCs/>
                                <w:rtl/>
                                <w:lang w:bidi="he-IL"/>
                              </w:rPr>
                              <w:br/>
                            </w:r>
                            <w:r>
                              <w:rPr>
                                <w:rFonts w:asciiTheme="minorBidi" w:hAnsiTheme="minorBidi" w:cstheme="minorBidi" w:hint="cs"/>
                                <w:b/>
                                <w:bCs/>
                                <w:rtl/>
                                <w:lang w:bidi="he-IL"/>
                              </w:rPr>
                              <w:t>מינימום 50:</w:t>
                            </w:r>
                          </w:p>
                          <w:p w14:paraId="06C7B198" w14:textId="77777777" w:rsidR="00753AC8" w:rsidRDefault="00753AC8" w:rsidP="00753AC8"/>
                          <w:p w14:paraId="35F4DA34" w14:textId="77777777" w:rsidR="00753AC8" w:rsidRPr="00C13168" w:rsidRDefault="00753AC8" w:rsidP="00753AC8">
                            <w:pPr>
                              <w:jc w:val="center"/>
                              <w:rPr>
                                <w:rFonts w:asciiTheme="minorBidi" w:hAnsiTheme="minorBidi" w:cstheme="minorBidi"/>
                                <w:b/>
                                <w:bCs/>
                                <w:lang w:bidi="he-IL"/>
                              </w:rPr>
                            </w:pPr>
                            <w:r>
                              <w:rPr>
                                <w:rFonts w:asciiTheme="minorBidi" w:hAnsiTheme="minorBidi" w:cstheme="minorBidi" w:hint="cs"/>
                                <w:b/>
                                <w:bCs/>
                                <w:rtl/>
                                <w:lang w:bidi="he-IL"/>
                              </w:rPr>
                              <w:t>אפשר לסנן פריטים באמצעות מספר מינימלי של אירועים -</w:t>
                            </w:r>
                            <w:r>
                              <w:rPr>
                                <w:rFonts w:asciiTheme="minorBidi" w:hAnsiTheme="minorBidi" w:cstheme="minorBidi"/>
                                <w:b/>
                                <w:bCs/>
                                <w:rtl/>
                                <w:lang w:bidi="he-IL"/>
                              </w:rPr>
                              <w:br/>
                            </w:r>
                            <w:r>
                              <w:rPr>
                                <w:rFonts w:asciiTheme="minorBidi" w:hAnsiTheme="minorBidi" w:cstheme="minorBidi" w:hint="cs"/>
                                <w:b/>
                                <w:bCs/>
                                <w:rtl/>
                                <w:lang w:bidi="he-IL"/>
                              </w:rPr>
                              <w:t>מינימום 50:</w:t>
                            </w:r>
                          </w:p>
                          <w:p w14:paraId="0D63C965" w14:textId="77777777" w:rsidR="00753AC8" w:rsidRDefault="00753AC8" w:rsidP="00753AC8"/>
                          <w:p w14:paraId="4831ECA0" w14:textId="77777777" w:rsidR="00753AC8" w:rsidRPr="00C13168" w:rsidRDefault="00753AC8" w:rsidP="00753AC8">
                            <w:pPr>
                              <w:jc w:val="center"/>
                              <w:rPr>
                                <w:rFonts w:asciiTheme="minorBidi" w:hAnsiTheme="minorBidi" w:cstheme="minorBidi"/>
                                <w:b/>
                                <w:bCs/>
                                <w:lang w:bidi="he-IL"/>
                              </w:rPr>
                            </w:pPr>
                            <w:r>
                              <w:rPr>
                                <w:rFonts w:asciiTheme="minorBidi" w:hAnsiTheme="minorBidi" w:cstheme="minorBidi" w:hint="cs"/>
                                <w:b/>
                                <w:bCs/>
                                <w:rtl/>
                                <w:lang w:bidi="he-IL"/>
                              </w:rPr>
                              <w:t>אפשר לסנן פריטים באמצעות מספר מינימלי של אירועים -</w:t>
                            </w:r>
                            <w:r>
                              <w:rPr>
                                <w:rFonts w:asciiTheme="minorBidi" w:hAnsiTheme="minorBidi" w:cstheme="minorBidi"/>
                                <w:b/>
                                <w:bCs/>
                                <w:rtl/>
                                <w:lang w:bidi="he-IL"/>
                              </w:rPr>
                              <w:br/>
                            </w:r>
                            <w:r>
                              <w:rPr>
                                <w:rFonts w:asciiTheme="minorBidi" w:hAnsiTheme="minorBidi" w:cstheme="minorBidi" w:hint="cs"/>
                                <w:b/>
                                <w:bCs/>
                                <w:rtl/>
                                <w:lang w:bidi="he-IL"/>
                              </w:rPr>
                              <w:t>מינימום 50:</w:t>
                            </w:r>
                          </w:p>
                          <w:p w14:paraId="3E4F9429" w14:textId="77777777" w:rsidR="00753AC8" w:rsidRDefault="00753AC8" w:rsidP="00753AC8"/>
                          <w:p w14:paraId="0DF3C12A" w14:textId="77777777" w:rsidR="00753AC8" w:rsidRPr="00C13168" w:rsidRDefault="00753AC8" w:rsidP="00753AC8">
                            <w:pPr>
                              <w:jc w:val="center"/>
                              <w:rPr>
                                <w:rFonts w:asciiTheme="minorBidi" w:hAnsiTheme="minorBidi" w:cstheme="minorBidi"/>
                                <w:b/>
                                <w:bCs/>
                                <w:lang w:bidi="he-IL"/>
                              </w:rPr>
                            </w:pPr>
                            <w:r>
                              <w:rPr>
                                <w:rFonts w:asciiTheme="minorBidi" w:hAnsiTheme="minorBidi" w:cstheme="minorBidi" w:hint="cs"/>
                                <w:b/>
                                <w:bCs/>
                                <w:rtl/>
                                <w:lang w:bidi="he-IL"/>
                              </w:rPr>
                              <w:t>אפשר לסנן פריטים באמצעות מספר מינימלי של אירועים -</w:t>
                            </w:r>
                            <w:r>
                              <w:rPr>
                                <w:rFonts w:asciiTheme="minorBidi" w:hAnsiTheme="minorBidi" w:cstheme="minorBidi"/>
                                <w:b/>
                                <w:bCs/>
                                <w:rtl/>
                                <w:lang w:bidi="he-IL"/>
                              </w:rPr>
                              <w:br/>
                            </w:r>
                            <w:r>
                              <w:rPr>
                                <w:rFonts w:asciiTheme="minorBidi" w:hAnsiTheme="minorBidi" w:cstheme="minorBidi" w:hint="cs"/>
                                <w:b/>
                                <w:bCs/>
                                <w:rtl/>
                                <w:lang w:bidi="he-IL"/>
                              </w:rPr>
                              <w:t>מינימום 50:</w:t>
                            </w:r>
                          </w:p>
                          <w:p w14:paraId="5B461AAF" w14:textId="77777777" w:rsidR="00753AC8" w:rsidRDefault="00753AC8" w:rsidP="00753AC8"/>
                          <w:p w14:paraId="2B7A8EC8" w14:textId="77777777" w:rsidR="00753AC8" w:rsidRPr="00C13168" w:rsidRDefault="00753AC8" w:rsidP="00753AC8">
                            <w:pPr>
                              <w:jc w:val="center"/>
                              <w:rPr>
                                <w:rFonts w:asciiTheme="minorBidi" w:hAnsiTheme="minorBidi" w:cstheme="minorBidi"/>
                                <w:b/>
                                <w:bCs/>
                                <w:lang w:bidi="he-IL"/>
                              </w:rPr>
                            </w:pPr>
                            <w:r>
                              <w:rPr>
                                <w:rFonts w:asciiTheme="minorBidi" w:hAnsiTheme="minorBidi" w:cstheme="minorBidi" w:hint="cs"/>
                                <w:b/>
                                <w:bCs/>
                                <w:rtl/>
                                <w:lang w:bidi="he-IL"/>
                              </w:rPr>
                              <w:t>אפשר לסנן פריטים באמצעות מספר מינימלי של אירועים -</w:t>
                            </w:r>
                            <w:r>
                              <w:rPr>
                                <w:rFonts w:asciiTheme="minorBidi" w:hAnsiTheme="minorBidi" w:cstheme="minorBidi"/>
                                <w:b/>
                                <w:bCs/>
                                <w:rtl/>
                                <w:lang w:bidi="he-IL"/>
                              </w:rPr>
                              <w:br/>
                            </w:r>
                            <w:r>
                              <w:rPr>
                                <w:rFonts w:asciiTheme="minorBidi" w:hAnsiTheme="minorBidi" w:cstheme="minorBidi" w:hint="cs"/>
                                <w:b/>
                                <w:bCs/>
                                <w:rtl/>
                                <w:lang w:bidi="he-IL"/>
                              </w:rPr>
                              <w:t>מינימום 50:</w:t>
                            </w:r>
                          </w:p>
                          <w:p w14:paraId="17C45504" w14:textId="77777777" w:rsidR="00753AC8" w:rsidRDefault="00753AC8" w:rsidP="00753AC8"/>
                          <w:p w14:paraId="61FE436E" w14:textId="77777777" w:rsidR="00753AC8" w:rsidRPr="00C13168" w:rsidRDefault="00753AC8" w:rsidP="00753AC8">
                            <w:pPr>
                              <w:jc w:val="center"/>
                              <w:rPr>
                                <w:rFonts w:asciiTheme="minorBidi" w:hAnsiTheme="minorBidi" w:cstheme="minorBidi"/>
                                <w:b/>
                                <w:bCs/>
                                <w:lang w:bidi="he-IL"/>
                              </w:rPr>
                            </w:pPr>
                            <w:r>
                              <w:rPr>
                                <w:rFonts w:asciiTheme="minorBidi" w:hAnsiTheme="minorBidi" w:cstheme="minorBidi" w:hint="cs"/>
                                <w:b/>
                                <w:bCs/>
                                <w:rtl/>
                                <w:lang w:bidi="he-IL"/>
                              </w:rPr>
                              <w:t>אפשר לסנן פריטים באמצעות מספר מינימלי של אירועים -</w:t>
                            </w:r>
                            <w:r>
                              <w:rPr>
                                <w:rFonts w:asciiTheme="minorBidi" w:hAnsiTheme="minorBidi" w:cstheme="minorBidi"/>
                                <w:b/>
                                <w:bCs/>
                                <w:rtl/>
                                <w:lang w:bidi="he-IL"/>
                              </w:rPr>
                              <w:br/>
                            </w:r>
                            <w:r>
                              <w:rPr>
                                <w:rFonts w:asciiTheme="minorBidi" w:hAnsiTheme="minorBidi" w:cstheme="minorBidi" w:hint="cs"/>
                                <w:b/>
                                <w:bCs/>
                                <w:rtl/>
                                <w:lang w:bidi="he-IL"/>
                              </w:rPr>
                              <w:t>מינימום 50:</w:t>
                            </w:r>
                          </w:p>
                          <w:p w14:paraId="726DD003" w14:textId="77777777" w:rsidR="00753AC8" w:rsidRDefault="00753AC8" w:rsidP="00753AC8"/>
                          <w:p w14:paraId="79D2095C" w14:textId="77777777" w:rsidR="00753AC8" w:rsidRPr="00C13168" w:rsidRDefault="00753AC8" w:rsidP="00753AC8">
                            <w:pPr>
                              <w:jc w:val="center"/>
                              <w:rPr>
                                <w:rFonts w:asciiTheme="minorBidi" w:hAnsiTheme="minorBidi" w:cstheme="minorBidi"/>
                                <w:b/>
                                <w:bCs/>
                                <w:lang w:bidi="he-IL"/>
                              </w:rPr>
                            </w:pPr>
                            <w:r>
                              <w:rPr>
                                <w:rFonts w:asciiTheme="minorBidi" w:hAnsiTheme="minorBidi" w:cstheme="minorBidi" w:hint="cs"/>
                                <w:b/>
                                <w:bCs/>
                                <w:rtl/>
                                <w:lang w:bidi="he-IL"/>
                              </w:rPr>
                              <w:t>אפשר לסנן פריטים באמצעות מספר מינימלי של אירועים -</w:t>
                            </w:r>
                            <w:r>
                              <w:rPr>
                                <w:rFonts w:asciiTheme="minorBidi" w:hAnsiTheme="minorBidi" w:cstheme="minorBidi"/>
                                <w:b/>
                                <w:bCs/>
                                <w:rtl/>
                                <w:lang w:bidi="he-IL"/>
                              </w:rPr>
                              <w:br/>
                            </w:r>
                            <w:r>
                              <w:rPr>
                                <w:rFonts w:asciiTheme="minorBidi" w:hAnsiTheme="minorBidi" w:cstheme="minorBidi" w:hint="cs"/>
                                <w:b/>
                                <w:bCs/>
                                <w:rtl/>
                                <w:lang w:bidi="he-IL"/>
                              </w:rPr>
                              <w:t>מינימום 50:</w:t>
                            </w:r>
                          </w:p>
                          <w:p w14:paraId="09BDFB72" w14:textId="77777777" w:rsidR="00753AC8" w:rsidRDefault="00753AC8" w:rsidP="00753AC8"/>
                          <w:p w14:paraId="586402FA" w14:textId="77777777" w:rsidR="00753AC8" w:rsidRPr="00C13168" w:rsidRDefault="00753AC8" w:rsidP="00753AC8">
                            <w:pPr>
                              <w:jc w:val="center"/>
                              <w:rPr>
                                <w:rFonts w:asciiTheme="minorBidi" w:hAnsiTheme="minorBidi" w:cstheme="minorBidi"/>
                                <w:b/>
                                <w:bCs/>
                                <w:lang w:bidi="he-IL"/>
                              </w:rPr>
                            </w:pPr>
                            <w:r>
                              <w:rPr>
                                <w:rFonts w:asciiTheme="minorBidi" w:hAnsiTheme="minorBidi" w:cstheme="minorBidi" w:hint="cs"/>
                                <w:b/>
                                <w:bCs/>
                                <w:rtl/>
                                <w:lang w:bidi="he-IL"/>
                              </w:rPr>
                              <w:t>אפשר לסנן פריטים באמצעות מספר מינימלי של אירועים -</w:t>
                            </w:r>
                            <w:r>
                              <w:rPr>
                                <w:rFonts w:asciiTheme="minorBidi" w:hAnsiTheme="minorBidi" w:cstheme="minorBidi"/>
                                <w:b/>
                                <w:bCs/>
                                <w:rtl/>
                                <w:lang w:bidi="he-IL"/>
                              </w:rPr>
                              <w:br/>
                            </w:r>
                            <w:r>
                              <w:rPr>
                                <w:rFonts w:asciiTheme="minorBidi" w:hAnsiTheme="minorBidi" w:cstheme="minorBidi" w:hint="cs"/>
                                <w:b/>
                                <w:bCs/>
                                <w:rtl/>
                                <w:lang w:bidi="he-IL"/>
                              </w:rPr>
                              <w:t>מינימום 50:</w:t>
                            </w:r>
                          </w:p>
                          <w:p w14:paraId="0FD3245D" w14:textId="77777777" w:rsidR="00753AC8" w:rsidRDefault="00753AC8" w:rsidP="00753AC8"/>
                          <w:p w14:paraId="3226BAB5" w14:textId="77777777" w:rsidR="00753AC8" w:rsidRPr="00C13168" w:rsidRDefault="00753AC8" w:rsidP="00753AC8">
                            <w:pPr>
                              <w:jc w:val="center"/>
                              <w:rPr>
                                <w:rFonts w:asciiTheme="minorBidi" w:hAnsiTheme="minorBidi" w:cstheme="minorBidi"/>
                                <w:b/>
                                <w:bCs/>
                                <w:lang w:bidi="he-IL"/>
                              </w:rPr>
                            </w:pPr>
                            <w:r>
                              <w:rPr>
                                <w:rFonts w:asciiTheme="minorBidi" w:hAnsiTheme="minorBidi" w:cstheme="minorBidi" w:hint="cs"/>
                                <w:b/>
                                <w:bCs/>
                                <w:rtl/>
                                <w:lang w:bidi="he-IL"/>
                              </w:rPr>
                              <w:t>אפשר לסנן פריטים באמצעות מספר מינימלי של אירועים -</w:t>
                            </w:r>
                            <w:r>
                              <w:rPr>
                                <w:rFonts w:asciiTheme="minorBidi" w:hAnsiTheme="minorBidi" w:cstheme="minorBidi"/>
                                <w:b/>
                                <w:bCs/>
                                <w:rtl/>
                                <w:lang w:bidi="he-IL"/>
                              </w:rPr>
                              <w:br/>
                            </w:r>
                            <w:r>
                              <w:rPr>
                                <w:rFonts w:asciiTheme="minorBidi" w:hAnsiTheme="minorBidi" w:cstheme="minorBidi" w:hint="cs"/>
                                <w:b/>
                                <w:bCs/>
                                <w:rtl/>
                                <w:lang w:bidi="he-IL"/>
                              </w:rPr>
                              <w:t>מינימום 50:</w:t>
                            </w:r>
                          </w:p>
                          <w:p w14:paraId="12D59111" w14:textId="77777777" w:rsidR="00753AC8" w:rsidRDefault="00753AC8" w:rsidP="00753AC8"/>
                          <w:p w14:paraId="262AEE74" w14:textId="77777777" w:rsidR="00753AC8" w:rsidRPr="00C13168" w:rsidRDefault="00753AC8" w:rsidP="00753AC8">
                            <w:pPr>
                              <w:jc w:val="center"/>
                              <w:rPr>
                                <w:rFonts w:asciiTheme="minorBidi" w:hAnsiTheme="minorBidi" w:cstheme="minorBidi"/>
                                <w:b/>
                                <w:bCs/>
                                <w:lang w:bidi="he-IL"/>
                              </w:rPr>
                            </w:pPr>
                            <w:r>
                              <w:rPr>
                                <w:rFonts w:asciiTheme="minorBidi" w:hAnsiTheme="minorBidi" w:cstheme="minorBidi" w:hint="cs"/>
                                <w:b/>
                                <w:bCs/>
                                <w:rtl/>
                                <w:lang w:bidi="he-IL"/>
                              </w:rPr>
                              <w:t>אפשר לסנן פריטים באמצעות מספר מינימלי של אירועים -</w:t>
                            </w:r>
                            <w:r>
                              <w:rPr>
                                <w:rFonts w:asciiTheme="minorBidi" w:hAnsiTheme="minorBidi" w:cstheme="minorBidi"/>
                                <w:b/>
                                <w:bCs/>
                                <w:rtl/>
                                <w:lang w:bidi="he-IL"/>
                              </w:rPr>
                              <w:br/>
                            </w:r>
                            <w:r>
                              <w:rPr>
                                <w:rFonts w:asciiTheme="minorBidi" w:hAnsiTheme="minorBidi" w:cstheme="minorBidi" w:hint="cs"/>
                                <w:b/>
                                <w:bCs/>
                                <w:rtl/>
                                <w:lang w:bidi="he-IL"/>
                              </w:rPr>
                              <w:t>מינימום 50:</w:t>
                            </w:r>
                          </w:p>
                          <w:p w14:paraId="580A913C" w14:textId="77777777" w:rsidR="00753AC8" w:rsidRDefault="00753AC8" w:rsidP="00753AC8"/>
                          <w:p w14:paraId="2872945F" w14:textId="77777777" w:rsidR="00753AC8" w:rsidRPr="00C13168" w:rsidRDefault="00753AC8" w:rsidP="00753AC8">
                            <w:pPr>
                              <w:jc w:val="center"/>
                              <w:rPr>
                                <w:rFonts w:asciiTheme="minorBidi" w:hAnsiTheme="minorBidi" w:cstheme="minorBidi"/>
                                <w:b/>
                                <w:bCs/>
                                <w:lang w:bidi="he-IL"/>
                              </w:rPr>
                            </w:pPr>
                            <w:r>
                              <w:rPr>
                                <w:rFonts w:asciiTheme="minorBidi" w:hAnsiTheme="minorBidi" w:cstheme="minorBidi" w:hint="cs"/>
                                <w:b/>
                                <w:bCs/>
                                <w:rtl/>
                                <w:lang w:bidi="he-IL"/>
                              </w:rPr>
                              <w:t>אפשר לסנן פריטים באמצעות מספר מינימלי של אירועים -</w:t>
                            </w:r>
                            <w:r>
                              <w:rPr>
                                <w:rFonts w:asciiTheme="minorBidi" w:hAnsiTheme="minorBidi" w:cstheme="minorBidi"/>
                                <w:b/>
                                <w:bCs/>
                                <w:rtl/>
                                <w:lang w:bidi="he-IL"/>
                              </w:rPr>
                              <w:br/>
                            </w:r>
                            <w:r>
                              <w:rPr>
                                <w:rFonts w:asciiTheme="minorBidi" w:hAnsiTheme="minorBidi" w:cstheme="minorBidi" w:hint="cs"/>
                                <w:b/>
                                <w:bCs/>
                                <w:rtl/>
                                <w:lang w:bidi="he-IL"/>
                              </w:rPr>
                              <w:t>מינימום 50:</w:t>
                            </w:r>
                          </w:p>
                          <w:p w14:paraId="4EB2D7BA" w14:textId="77777777" w:rsidR="00753AC8" w:rsidRDefault="00753AC8" w:rsidP="00753AC8"/>
                          <w:p w14:paraId="3E0AE4E5" w14:textId="77777777" w:rsidR="00753AC8" w:rsidRPr="00C13168" w:rsidRDefault="00753AC8" w:rsidP="00753AC8">
                            <w:pPr>
                              <w:jc w:val="center"/>
                              <w:rPr>
                                <w:rFonts w:asciiTheme="minorBidi" w:hAnsiTheme="minorBidi" w:cstheme="minorBidi"/>
                                <w:b/>
                                <w:bCs/>
                                <w:lang w:bidi="he-IL"/>
                              </w:rPr>
                            </w:pPr>
                            <w:r>
                              <w:rPr>
                                <w:rFonts w:asciiTheme="minorBidi" w:hAnsiTheme="minorBidi" w:cstheme="minorBidi" w:hint="cs"/>
                                <w:b/>
                                <w:bCs/>
                                <w:rtl/>
                                <w:lang w:bidi="he-IL"/>
                              </w:rPr>
                              <w:t>אפשר לסנן פריטים באמצעות מספר מינימלי של אירועים -</w:t>
                            </w:r>
                            <w:r>
                              <w:rPr>
                                <w:rFonts w:asciiTheme="minorBidi" w:hAnsiTheme="minorBidi" w:cstheme="minorBidi"/>
                                <w:b/>
                                <w:bCs/>
                                <w:rtl/>
                                <w:lang w:bidi="he-IL"/>
                              </w:rPr>
                              <w:br/>
                            </w:r>
                            <w:r>
                              <w:rPr>
                                <w:rFonts w:asciiTheme="minorBidi" w:hAnsiTheme="minorBidi" w:cstheme="minorBidi" w:hint="cs"/>
                                <w:b/>
                                <w:bCs/>
                                <w:rtl/>
                                <w:lang w:bidi="he-IL"/>
                              </w:rPr>
                              <w:t>מינימום 50:</w:t>
                            </w:r>
                          </w:p>
                          <w:p w14:paraId="42FBF55D" w14:textId="77777777" w:rsidR="00753AC8" w:rsidRDefault="00753AC8" w:rsidP="00753AC8"/>
                          <w:p w14:paraId="5700D843" w14:textId="77777777" w:rsidR="00753AC8" w:rsidRPr="00C13168" w:rsidRDefault="00753AC8" w:rsidP="00753AC8">
                            <w:pPr>
                              <w:jc w:val="center"/>
                              <w:rPr>
                                <w:rFonts w:asciiTheme="minorBidi" w:hAnsiTheme="minorBidi" w:cstheme="minorBidi"/>
                                <w:b/>
                                <w:bCs/>
                                <w:lang w:bidi="he-IL"/>
                              </w:rPr>
                            </w:pPr>
                            <w:r>
                              <w:rPr>
                                <w:rFonts w:asciiTheme="minorBidi" w:hAnsiTheme="minorBidi" w:cstheme="minorBidi" w:hint="cs"/>
                                <w:b/>
                                <w:bCs/>
                                <w:rtl/>
                                <w:lang w:bidi="he-IL"/>
                              </w:rPr>
                              <w:t>אפשר לסנן פריטים באמצעות מספר מינימלי של אירועים -</w:t>
                            </w:r>
                            <w:r>
                              <w:rPr>
                                <w:rFonts w:asciiTheme="minorBidi" w:hAnsiTheme="minorBidi" w:cstheme="minorBidi"/>
                                <w:b/>
                                <w:bCs/>
                                <w:rtl/>
                                <w:lang w:bidi="he-IL"/>
                              </w:rPr>
                              <w:br/>
                            </w:r>
                            <w:r>
                              <w:rPr>
                                <w:rFonts w:asciiTheme="minorBidi" w:hAnsiTheme="minorBidi" w:cstheme="minorBidi" w:hint="cs"/>
                                <w:b/>
                                <w:bCs/>
                                <w:rtl/>
                                <w:lang w:bidi="he-IL"/>
                              </w:rPr>
                              <w:t>מינימום 50:</w:t>
                            </w:r>
                          </w:p>
                          <w:p w14:paraId="56755642" w14:textId="77777777" w:rsidR="00753AC8" w:rsidRDefault="00753AC8" w:rsidP="00753AC8"/>
                          <w:p w14:paraId="6E7B0C99" w14:textId="77777777" w:rsidR="00753AC8" w:rsidRPr="00C13168" w:rsidRDefault="00753AC8" w:rsidP="00753AC8">
                            <w:pPr>
                              <w:jc w:val="center"/>
                              <w:rPr>
                                <w:rFonts w:asciiTheme="minorBidi" w:hAnsiTheme="minorBidi" w:cstheme="minorBidi"/>
                                <w:b/>
                                <w:bCs/>
                                <w:lang w:bidi="he-IL"/>
                              </w:rPr>
                            </w:pPr>
                            <w:r>
                              <w:rPr>
                                <w:rFonts w:asciiTheme="minorBidi" w:hAnsiTheme="minorBidi" w:cstheme="minorBidi" w:hint="cs"/>
                                <w:b/>
                                <w:bCs/>
                                <w:rtl/>
                                <w:lang w:bidi="he-IL"/>
                              </w:rPr>
                              <w:t>אפשר לסנן פריטים באמצעות מספר מינימלי של אירועים -</w:t>
                            </w:r>
                            <w:r>
                              <w:rPr>
                                <w:rFonts w:asciiTheme="minorBidi" w:hAnsiTheme="minorBidi" w:cstheme="minorBidi"/>
                                <w:b/>
                                <w:bCs/>
                                <w:rtl/>
                                <w:lang w:bidi="he-IL"/>
                              </w:rPr>
                              <w:br/>
                            </w:r>
                            <w:r>
                              <w:rPr>
                                <w:rFonts w:asciiTheme="minorBidi" w:hAnsiTheme="minorBidi" w:cstheme="minorBidi" w:hint="cs"/>
                                <w:b/>
                                <w:bCs/>
                                <w:rtl/>
                                <w:lang w:bidi="he-IL"/>
                              </w:rPr>
                              <w:t>מינימום 50:</w:t>
                            </w:r>
                          </w:p>
                          <w:p w14:paraId="019F35A2" w14:textId="77777777" w:rsidR="00753AC8" w:rsidRDefault="00753AC8" w:rsidP="00753AC8"/>
                          <w:p w14:paraId="53D938A1" w14:textId="77777777" w:rsidR="00753AC8" w:rsidRPr="00C13168" w:rsidRDefault="00753AC8" w:rsidP="00753AC8">
                            <w:pPr>
                              <w:jc w:val="center"/>
                              <w:rPr>
                                <w:rFonts w:asciiTheme="minorBidi" w:hAnsiTheme="minorBidi" w:cstheme="minorBidi"/>
                                <w:b/>
                                <w:bCs/>
                                <w:lang w:bidi="he-IL"/>
                              </w:rPr>
                            </w:pPr>
                            <w:r>
                              <w:rPr>
                                <w:rFonts w:asciiTheme="minorBidi" w:hAnsiTheme="minorBidi" w:cstheme="minorBidi" w:hint="cs"/>
                                <w:b/>
                                <w:bCs/>
                                <w:rtl/>
                                <w:lang w:bidi="he-IL"/>
                              </w:rPr>
                              <w:t>אפשר לסנן פריטים באמצעות מספר מינימלי של אירועים -</w:t>
                            </w:r>
                            <w:r>
                              <w:rPr>
                                <w:rFonts w:asciiTheme="minorBidi" w:hAnsiTheme="minorBidi" w:cstheme="minorBidi"/>
                                <w:b/>
                                <w:bCs/>
                                <w:rtl/>
                                <w:lang w:bidi="he-IL"/>
                              </w:rPr>
                              <w:br/>
                            </w:r>
                            <w:r>
                              <w:rPr>
                                <w:rFonts w:asciiTheme="minorBidi" w:hAnsiTheme="minorBidi" w:cstheme="minorBidi" w:hint="cs"/>
                                <w:b/>
                                <w:bCs/>
                                <w:rtl/>
                                <w:lang w:bidi="he-IL"/>
                              </w:rPr>
                              <w:t>מינימום 50:</w:t>
                            </w:r>
                          </w:p>
                          <w:p w14:paraId="4F5E5BD8" w14:textId="77777777" w:rsidR="00753AC8" w:rsidRDefault="00753AC8" w:rsidP="00753AC8"/>
                          <w:p w14:paraId="71F64D39" w14:textId="77777777" w:rsidR="00753AC8" w:rsidRPr="00C13168" w:rsidRDefault="00753AC8" w:rsidP="00753AC8">
                            <w:pPr>
                              <w:jc w:val="center"/>
                              <w:rPr>
                                <w:rFonts w:asciiTheme="minorBidi" w:hAnsiTheme="minorBidi" w:cstheme="minorBidi"/>
                                <w:b/>
                                <w:bCs/>
                                <w:lang w:bidi="he-IL"/>
                              </w:rPr>
                            </w:pPr>
                            <w:r>
                              <w:rPr>
                                <w:rFonts w:asciiTheme="minorBidi" w:hAnsiTheme="minorBidi" w:cstheme="minorBidi" w:hint="cs"/>
                                <w:b/>
                                <w:bCs/>
                                <w:rtl/>
                                <w:lang w:bidi="he-IL"/>
                              </w:rPr>
                              <w:t>אפשר לסנן פריטים באמצעות מספר מינימלי של אירועים -</w:t>
                            </w:r>
                            <w:r>
                              <w:rPr>
                                <w:rFonts w:asciiTheme="minorBidi" w:hAnsiTheme="minorBidi" w:cstheme="minorBidi"/>
                                <w:b/>
                                <w:bCs/>
                                <w:rtl/>
                                <w:lang w:bidi="he-IL"/>
                              </w:rPr>
                              <w:br/>
                            </w:r>
                            <w:r>
                              <w:rPr>
                                <w:rFonts w:asciiTheme="minorBidi" w:hAnsiTheme="minorBidi" w:cstheme="minorBidi" w:hint="cs"/>
                                <w:b/>
                                <w:bCs/>
                                <w:rtl/>
                                <w:lang w:bidi="he-IL"/>
                              </w:rPr>
                              <w:t>מינימום 50:</w:t>
                            </w:r>
                          </w:p>
                          <w:p w14:paraId="10FD8928" w14:textId="77777777" w:rsidR="00753AC8" w:rsidRDefault="00753AC8" w:rsidP="00753AC8"/>
                          <w:p w14:paraId="69838A56" w14:textId="77777777" w:rsidR="00753AC8" w:rsidRPr="00C13168" w:rsidRDefault="00753AC8" w:rsidP="00753AC8">
                            <w:pPr>
                              <w:jc w:val="center"/>
                              <w:rPr>
                                <w:rFonts w:asciiTheme="minorBidi" w:hAnsiTheme="minorBidi" w:cstheme="minorBidi"/>
                                <w:b/>
                                <w:bCs/>
                                <w:lang w:bidi="he-IL"/>
                              </w:rPr>
                            </w:pPr>
                            <w:r>
                              <w:rPr>
                                <w:rFonts w:asciiTheme="minorBidi" w:hAnsiTheme="minorBidi" w:cstheme="minorBidi" w:hint="cs"/>
                                <w:b/>
                                <w:bCs/>
                                <w:rtl/>
                                <w:lang w:bidi="he-IL"/>
                              </w:rPr>
                              <w:t>אפשר לסנן פריטים באמצעות מספר מינימלי של אירועים -</w:t>
                            </w:r>
                            <w:r>
                              <w:rPr>
                                <w:rFonts w:asciiTheme="minorBidi" w:hAnsiTheme="minorBidi" w:cstheme="minorBidi"/>
                                <w:b/>
                                <w:bCs/>
                                <w:rtl/>
                                <w:lang w:bidi="he-IL"/>
                              </w:rPr>
                              <w:br/>
                            </w:r>
                            <w:r>
                              <w:rPr>
                                <w:rFonts w:asciiTheme="minorBidi" w:hAnsiTheme="minorBidi" w:cstheme="minorBidi" w:hint="cs"/>
                                <w:b/>
                                <w:bCs/>
                                <w:rtl/>
                                <w:lang w:bidi="he-IL"/>
                              </w:rPr>
                              <w:t>מינימום 50:</w:t>
                            </w:r>
                          </w:p>
                          <w:p w14:paraId="765EF808" w14:textId="77777777" w:rsidR="00753AC8" w:rsidRDefault="00753AC8" w:rsidP="00753AC8"/>
                          <w:p w14:paraId="345E2F3C" w14:textId="77777777" w:rsidR="00753AC8" w:rsidRPr="00C13168" w:rsidRDefault="00753AC8" w:rsidP="00753AC8">
                            <w:pPr>
                              <w:jc w:val="center"/>
                              <w:rPr>
                                <w:rFonts w:asciiTheme="minorBidi" w:hAnsiTheme="minorBidi" w:cstheme="minorBidi"/>
                                <w:b/>
                                <w:bCs/>
                                <w:lang w:bidi="he-IL"/>
                              </w:rPr>
                            </w:pPr>
                            <w:r>
                              <w:rPr>
                                <w:rFonts w:asciiTheme="minorBidi" w:hAnsiTheme="minorBidi" w:cstheme="minorBidi" w:hint="cs"/>
                                <w:b/>
                                <w:bCs/>
                                <w:rtl/>
                                <w:lang w:bidi="he-IL"/>
                              </w:rPr>
                              <w:t>אפשר לסנן פריטים באמצעות מספר מינימלי של אירועים -</w:t>
                            </w:r>
                            <w:r>
                              <w:rPr>
                                <w:rFonts w:asciiTheme="minorBidi" w:hAnsiTheme="minorBidi" w:cstheme="minorBidi"/>
                                <w:b/>
                                <w:bCs/>
                                <w:rtl/>
                                <w:lang w:bidi="he-IL"/>
                              </w:rPr>
                              <w:br/>
                            </w:r>
                            <w:r>
                              <w:rPr>
                                <w:rFonts w:asciiTheme="minorBidi" w:hAnsiTheme="minorBidi" w:cstheme="minorBidi" w:hint="cs"/>
                                <w:b/>
                                <w:bCs/>
                                <w:rtl/>
                                <w:lang w:bidi="he-IL"/>
                              </w:rPr>
                              <w:t>מינימום 50:</w:t>
                            </w:r>
                          </w:p>
                          <w:p w14:paraId="1C46F308" w14:textId="77777777" w:rsidR="00753AC8" w:rsidRDefault="00753AC8" w:rsidP="00753AC8"/>
                          <w:p w14:paraId="68E63266" w14:textId="77777777" w:rsidR="00753AC8" w:rsidRPr="00C13168" w:rsidRDefault="00753AC8" w:rsidP="00753AC8">
                            <w:pPr>
                              <w:jc w:val="center"/>
                              <w:rPr>
                                <w:rFonts w:asciiTheme="minorBidi" w:hAnsiTheme="minorBidi" w:cstheme="minorBidi"/>
                                <w:b/>
                                <w:bCs/>
                                <w:lang w:bidi="he-IL"/>
                              </w:rPr>
                            </w:pPr>
                            <w:r>
                              <w:rPr>
                                <w:rFonts w:asciiTheme="minorBidi" w:hAnsiTheme="minorBidi" w:cstheme="minorBidi" w:hint="cs"/>
                                <w:b/>
                                <w:bCs/>
                                <w:rtl/>
                                <w:lang w:bidi="he-IL"/>
                              </w:rPr>
                              <w:t>אפשר לסנן פריטים באמצעות מספר מינימלי של אירועים -</w:t>
                            </w:r>
                            <w:r>
                              <w:rPr>
                                <w:rFonts w:asciiTheme="minorBidi" w:hAnsiTheme="minorBidi" w:cstheme="minorBidi"/>
                                <w:b/>
                                <w:bCs/>
                                <w:rtl/>
                                <w:lang w:bidi="he-IL"/>
                              </w:rPr>
                              <w:br/>
                            </w:r>
                            <w:r>
                              <w:rPr>
                                <w:rFonts w:asciiTheme="minorBidi" w:hAnsiTheme="minorBidi" w:cstheme="minorBidi" w:hint="cs"/>
                                <w:b/>
                                <w:bCs/>
                                <w:rtl/>
                                <w:lang w:bidi="he-IL"/>
                              </w:rPr>
                              <w:t>מינימום 50:</w:t>
                            </w:r>
                          </w:p>
                          <w:p w14:paraId="6228719B" w14:textId="77777777" w:rsidR="00753AC8" w:rsidRDefault="00753AC8" w:rsidP="00753AC8"/>
                          <w:p w14:paraId="449B3F7E" w14:textId="77777777" w:rsidR="00753AC8" w:rsidRPr="00C13168" w:rsidRDefault="00753AC8" w:rsidP="00753AC8">
                            <w:pPr>
                              <w:jc w:val="center"/>
                              <w:rPr>
                                <w:rFonts w:asciiTheme="minorBidi" w:hAnsiTheme="minorBidi" w:cstheme="minorBidi"/>
                                <w:b/>
                                <w:bCs/>
                                <w:lang w:bidi="he-IL"/>
                              </w:rPr>
                            </w:pPr>
                            <w:r>
                              <w:rPr>
                                <w:rFonts w:asciiTheme="minorBidi" w:hAnsiTheme="minorBidi" w:cstheme="minorBidi" w:hint="cs"/>
                                <w:b/>
                                <w:bCs/>
                                <w:rtl/>
                                <w:lang w:bidi="he-IL"/>
                              </w:rPr>
                              <w:t>אפשר לסנן פריטים באמצעות מספר מינימלי של אירועים -</w:t>
                            </w:r>
                            <w:r>
                              <w:rPr>
                                <w:rFonts w:asciiTheme="minorBidi" w:hAnsiTheme="minorBidi" w:cstheme="minorBidi"/>
                                <w:b/>
                                <w:bCs/>
                                <w:rtl/>
                                <w:lang w:bidi="he-IL"/>
                              </w:rPr>
                              <w:br/>
                            </w:r>
                            <w:r>
                              <w:rPr>
                                <w:rFonts w:asciiTheme="minorBidi" w:hAnsiTheme="minorBidi" w:cstheme="minorBidi" w:hint="cs"/>
                                <w:b/>
                                <w:bCs/>
                                <w:rtl/>
                                <w:lang w:bidi="he-IL"/>
                              </w:rPr>
                              <w:t>מינימום 50:</w:t>
                            </w:r>
                          </w:p>
                          <w:p w14:paraId="12DFAC1A" w14:textId="77777777" w:rsidR="00753AC8" w:rsidRDefault="00753AC8" w:rsidP="00753AC8"/>
                          <w:p w14:paraId="29DA276E" w14:textId="77777777" w:rsidR="00753AC8" w:rsidRPr="00C13168" w:rsidRDefault="00753AC8" w:rsidP="00753AC8">
                            <w:pPr>
                              <w:jc w:val="center"/>
                              <w:rPr>
                                <w:rFonts w:asciiTheme="minorBidi" w:hAnsiTheme="minorBidi" w:cstheme="minorBidi"/>
                                <w:b/>
                                <w:bCs/>
                                <w:lang w:bidi="he-IL"/>
                              </w:rPr>
                            </w:pPr>
                            <w:r>
                              <w:rPr>
                                <w:rFonts w:asciiTheme="minorBidi" w:hAnsiTheme="minorBidi" w:cstheme="minorBidi" w:hint="cs"/>
                                <w:b/>
                                <w:bCs/>
                                <w:rtl/>
                                <w:lang w:bidi="he-IL"/>
                              </w:rPr>
                              <w:t>אפשר לסנן פריטים באמצעות מספר מינימלי של אירועים -</w:t>
                            </w:r>
                            <w:r>
                              <w:rPr>
                                <w:rFonts w:asciiTheme="minorBidi" w:hAnsiTheme="minorBidi" w:cstheme="minorBidi"/>
                                <w:b/>
                                <w:bCs/>
                                <w:rtl/>
                                <w:lang w:bidi="he-IL"/>
                              </w:rPr>
                              <w:br/>
                            </w:r>
                            <w:r>
                              <w:rPr>
                                <w:rFonts w:asciiTheme="minorBidi" w:hAnsiTheme="minorBidi" w:cstheme="minorBidi" w:hint="cs"/>
                                <w:b/>
                                <w:bCs/>
                                <w:rtl/>
                                <w:lang w:bidi="he-IL"/>
                              </w:rPr>
                              <w:t>מינימום 50:</w:t>
                            </w:r>
                          </w:p>
                          <w:p w14:paraId="31277377" w14:textId="77777777" w:rsidR="00753AC8" w:rsidRDefault="00753AC8" w:rsidP="00753AC8"/>
                          <w:p w14:paraId="5185612A" w14:textId="77777777" w:rsidR="00753AC8" w:rsidRPr="00C13168" w:rsidRDefault="00753AC8" w:rsidP="00753AC8">
                            <w:pPr>
                              <w:jc w:val="center"/>
                              <w:rPr>
                                <w:rFonts w:asciiTheme="minorBidi" w:hAnsiTheme="minorBidi" w:cstheme="minorBidi"/>
                                <w:b/>
                                <w:bCs/>
                                <w:lang w:bidi="he-IL"/>
                              </w:rPr>
                            </w:pPr>
                            <w:r>
                              <w:rPr>
                                <w:rFonts w:asciiTheme="minorBidi" w:hAnsiTheme="minorBidi" w:cstheme="minorBidi" w:hint="cs"/>
                                <w:b/>
                                <w:bCs/>
                                <w:rtl/>
                                <w:lang w:bidi="he-IL"/>
                              </w:rPr>
                              <w:t>אפשר לסנן פריטים באמצעות מספר מינימלי של אירועים -</w:t>
                            </w:r>
                            <w:r>
                              <w:rPr>
                                <w:rFonts w:asciiTheme="minorBidi" w:hAnsiTheme="minorBidi" w:cstheme="minorBidi"/>
                                <w:b/>
                                <w:bCs/>
                                <w:rtl/>
                                <w:lang w:bidi="he-IL"/>
                              </w:rPr>
                              <w:br/>
                            </w:r>
                            <w:r>
                              <w:rPr>
                                <w:rFonts w:asciiTheme="minorBidi" w:hAnsiTheme="minorBidi" w:cstheme="minorBidi" w:hint="cs"/>
                                <w:b/>
                                <w:bCs/>
                                <w:rtl/>
                                <w:lang w:bidi="he-IL"/>
                              </w:rPr>
                              <w:t>מינימום 50:</w:t>
                            </w:r>
                          </w:p>
                          <w:p w14:paraId="04ED664C" w14:textId="77777777" w:rsidR="00753AC8" w:rsidRDefault="00753AC8" w:rsidP="00753AC8"/>
                          <w:p w14:paraId="227A2384" w14:textId="77777777" w:rsidR="00753AC8" w:rsidRPr="00C13168" w:rsidRDefault="00753AC8" w:rsidP="00753AC8">
                            <w:pPr>
                              <w:jc w:val="center"/>
                              <w:rPr>
                                <w:rFonts w:asciiTheme="minorBidi" w:hAnsiTheme="minorBidi" w:cstheme="minorBidi"/>
                                <w:b/>
                                <w:bCs/>
                                <w:lang w:bidi="he-IL"/>
                              </w:rPr>
                            </w:pPr>
                            <w:r>
                              <w:rPr>
                                <w:rFonts w:asciiTheme="minorBidi" w:hAnsiTheme="minorBidi" w:cstheme="minorBidi" w:hint="cs"/>
                                <w:b/>
                                <w:bCs/>
                                <w:rtl/>
                                <w:lang w:bidi="he-IL"/>
                              </w:rPr>
                              <w:t>אפשר לסנן פריטים באמצעות מספר מינימלי של אירועים -</w:t>
                            </w:r>
                            <w:r>
                              <w:rPr>
                                <w:rFonts w:asciiTheme="minorBidi" w:hAnsiTheme="minorBidi" w:cstheme="minorBidi"/>
                                <w:b/>
                                <w:bCs/>
                                <w:rtl/>
                                <w:lang w:bidi="he-IL"/>
                              </w:rPr>
                              <w:br/>
                            </w:r>
                            <w:r>
                              <w:rPr>
                                <w:rFonts w:asciiTheme="minorBidi" w:hAnsiTheme="minorBidi" w:cstheme="minorBidi" w:hint="cs"/>
                                <w:b/>
                                <w:bCs/>
                                <w:rtl/>
                                <w:lang w:bidi="he-IL"/>
                              </w:rPr>
                              <w:t>מינימום 50:</w:t>
                            </w:r>
                          </w:p>
                          <w:p w14:paraId="42B13161" w14:textId="77777777" w:rsidR="00753AC8" w:rsidRDefault="00753AC8" w:rsidP="00753AC8"/>
                          <w:p w14:paraId="22C03972" w14:textId="77777777" w:rsidR="00753AC8" w:rsidRPr="00C13168" w:rsidRDefault="00753AC8" w:rsidP="00753AC8">
                            <w:pPr>
                              <w:jc w:val="center"/>
                              <w:rPr>
                                <w:rFonts w:asciiTheme="minorBidi" w:hAnsiTheme="minorBidi" w:cstheme="minorBidi"/>
                                <w:b/>
                                <w:bCs/>
                                <w:lang w:bidi="he-IL"/>
                              </w:rPr>
                            </w:pPr>
                            <w:r>
                              <w:rPr>
                                <w:rFonts w:asciiTheme="minorBidi" w:hAnsiTheme="minorBidi" w:cstheme="minorBidi" w:hint="cs"/>
                                <w:b/>
                                <w:bCs/>
                                <w:rtl/>
                                <w:lang w:bidi="he-IL"/>
                              </w:rPr>
                              <w:t>אפשר לסנן פריטים באמצעות מספר מינימלי של אירועים -</w:t>
                            </w:r>
                            <w:r>
                              <w:rPr>
                                <w:rFonts w:asciiTheme="minorBidi" w:hAnsiTheme="minorBidi" w:cstheme="minorBidi"/>
                                <w:b/>
                                <w:bCs/>
                                <w:rtl/>
                                <w:lang w:bidi="he-IL"/>
                              </w:rPr>
                              <w:br/>
                            </w:r>
                            <w:r>
                              <w:rPr>
                                <w:rFonts w:asciiTheme="minorBidi" w:hAnsiTheme="minorBidi" w:cstheme="minorBidi" w:hint="cs"/>
                                <w:b/>
                                <w:bCs/>
                                <w:rtl/>
                                <w:lang w:bidi="he-IL"/>
                              </w:rPr>
                              <w:t>מינימום 50:</w:t>
                            </w:r>
                          </w:p>
                          <w:p w14:paraId="436890C6" w14:textId="77777777" w:rsidR="00753AC8" w:rsidRDefault="00753AC8" w:rsidP="00753AC8"/>
                          <w:p w14:paraId="1D86C4EA" w14:textId="77777777" w:rsidR="00753AC8" w:rsidRPr="00C13168" w:rsidRDefault="00753AC8" w:rsidP="00753AC8">
                            <w:pPr>
                              <w:jc w:val="center"/>
                              <w:rPr>
                                <w:rFonts w:asciiTheme="minorBidi" w:hAnsiTheme="minorBidi" w:cstheme="minorBidi"/>
                                <w:b/>
                                <w:bCs/>
                                <w:lang w:bidi="he-IL"/>
                              </w:rPr>
                            </w:pPr>
                            <w:r>
                              <w:rPr>
                                <w:rFonts w:asciiTheme="minorBidi" w:hAnsiTheme="minorBidi" w:cstheme="minorBidi" w:hint="cs"/>
                                <w:b/>
                                <w:bCs/>
                                <w:rtl/>
                                <w:lang w:bidi="he-IL"/>
                              </w:rPr>
                              <w:t>אפשר לסנן פריטים באמצעות מספר מינימלי של אירועים -</w:t>
                            </w:r>
                            <w:r>
                              <w:rPr>
                                <w:rFonts w:asciiTheme="minorBidi" w:hAnsiTheme="minorBidi" w:cstheme="minorBidi"/>
                                <w:b/>
                                <w:bCs/>
                                <w:rtl/>
                                <w:lang w:bidi="he-IL"/>
                              </w:rPr>
                              <w:br/>
                            </w:r>
                            <w:r>
                              <w:rPr>
                                <w:rFonts w:asciiTheme="minorBidi" w:hAnsiTheme="minorBidi" w:cstheme="minorBidi" w:hint="cs"/>
                                <w:b/>
                                <w:bCs/>
                                <w:rtl/>
                                <w:lang w:bidi="he-IL"/>
                              </w:rPr>
                              <w:t>מינימום 50:</w:t>
                            </w:r>
                          </w:p>
                          <w:p w14:paraId="563CF556" w14:textId="77777777" w:rsidR="00753AC8" w:rsidRDefault="00753AC8" w:rsidP="00753AC8"/>
                          <w:p w14:paraId="7B9CC426" w14:textId="77777777" w:rsidR="00753AC8" w:rsidRPr="00C13168" w:rsidRDefault="00753AC8" w:rsidP="00753AC8">
                            <w:pPr>
                              <w:jc w:val="center"/>
                              <w:rPr>
                                <w:rFonts w:asciiTheme="minorBidi" w:hAnsiTheme="minorBidi" w:cstheme="minorBidi"/>
                                <w:b/>
                                <w:bCs/>
                                <w:lang w:bidi="he-IL"/>
                              </w:rPr>
                            </w:pPr>
                            <w:r>
                              <w:rPr>
                                <w:rFonts w:asciiTheme="minorBidi" w:hAnsiTheme="minorBidi" w:cstheme="minorBidi" w:hint="cs"/>
                                <w:b/>
                                <w:bCs/>
                                <w:rtl/>
                                <w:lang w:bidi="he-IL"/>
                              </w:rPr>
                              <w:t>אפשר לסנן פריטים באמצעות מספר מינימלי של אירועים -</w:t>
                            </w:r>
                            <w:r>
                              <w:rPr>
                                <w:rFonts w:asciiTheme="minorBidi" w:hAnsiTheme="minorBidi" w:cstheme="minorBidi"/>
                                <w:b/>
                                <w:bCs/>
                                <w:rtl/>
                                <w:lang w:bidi="he-IL"/>
                              </w:rPr>
                              <w:br/>
                            </w:r>
                            <w:r>
                              <w:rPr>
                                <w:rFonts w:asciiTheme="minorBidi" w:hAnsiTheme="minorBidi" w:cstheme="minorBidi" w:hint="cs"/>
                                <w:b/>
                                <w:bCs/>
                                <w:rtl/>
                                <w:lang w:bidi="he-IL"/>
                              </w:rPr>
                              <w:t>מינימום 50:</w:t>
                            </w:r>
                          </w:p>
                          <w:p w14:paraId="481DD2D3" w14:textId="77777777" w:rsidR="00753AC8" w:rsidRDefault="00753AC8" w:rsidP="00753AC8"/>
                          <w:p w14:paraId="3B2DCD95" w14:textId="77777777" w:rsidR="00753AC8" w:rsidRPr="00C13168" w:rsidRDefault="00753AC8" w:rsidP="00753AC8">
                            <w:pPr>
                              <w:jc w:val="center"/>
                              <w:rPr>
                                <w:rFonts w:asciiTheme="minorBidi" w:hAnsiTheme="minorBidi" w:cstheme="minorBidi"/>
                                <w:b/>
                                <w:bCs/>
                                <w:lang w:bidi="he-IL"/>
                              </w:rPr>
                            </w:pPr>
                            <w:r>
                              <w:rPr>
                                <w:rFonts w:asciiTheme="minorBidi" w:hAnsiTheme="minorBidi" w:cstheme="minorBidi" w:hint="cs"/>
                                <w:b/>
                                <w:bCs/>
                                <w:rtl/>
                                <w:lang w:bidi="he-IL"/>
                              </w:rPr>
                              <w:t>אפשר לסנן פריטים באמצעות מספר מינימלי של אירועים -</w:t>
                            </w:r>
                            <w:r>
                              <w:rPr>
                                <w:rFonts w:asciiTheme="minorBidi" w:hAnsiTheme="minorBidi" w:cstheme="minorBidi"/>
                                <w:b/>
                                <w:bCs/>
                                <w:rtl/>
                                <w:lang w:bidi="he-IL"/>
                              </w:rPr>
                              <w:br/>
                            </w:r>
                            <w:r>
                              <w:rPr>
                                <w:rFonts w:asciiTheme="minorBidi" w:hAnsiTheme="minorBidi" w:cstheme="minorBidi" w:hint="cs"/>
                                <w:b/>
                                <w:bCs/>
                                <w:rtl/>
                                <w:lang w:bidi="he-IL"/>
                              </w:rPr>
                              <w:t>מינימום 50:</w:t>
                            </w:r>
                          </w:p>
                          <w:p w14:paraId="67349A4E" w14:textId="77777777" w:rsidR="00753AC8" w:rsidRDefault="00753AC8" w:rsidP="00753AC8"/>
                          <w:p w14:paraId="68107F9F" w14:textId="77777777" w:rsidR="00753AC8" w:rsidRPr="00C13168" w:rsidRDefault="00753AC8" w:rsidP="00753AC8">
                            <w:pPr>
                              <w:jc w:val="center"/>
                              <w:rPr>
                                <w:rFonts w:asciiTheme="minorBidi" w:hAnsiTheme="minorBidi" w:cstheme="minorBidi"/>
                                <w:b/>
                                <w:bCs/>
                                <w:lang w:bidi="he-IL"/>
                              </w:rPr>
                            </w:pPr>
                            <w:r>
                              <w:rPr>
                                <w:rFonts w:asciiTheme="minorBidi" w:hAnsiTheme="minorBidi" w:cstheme="minorBidi" w:hint="cs"/>
                                <w:b/>
                                <w:bCs/>
                                <w:rtl/>
                                <w:lang w:bidi="he-IL"/>
                              </w:rPr>
                              <w:t>אפשר לסנן פריטים באמצעות מספר מינימלי של אירועים -</w:t>
                            </w:r>
                            <w:r>
                              <w:rPr>
                                <w:rFonts w:asciiTheme="minorBidi" w:hAnsiTheme="minorBidi" w:cstheme="minorBidi"/>
                                <w:b/>
                                <w:bCs/>
                                <w:rtl/>
                                <w:lang w:bidi="he-IL"/>
                              </w:rPr>
                              <w:br/>
                            </w:r>
                            <w:r>
                              <w:rPr>
                                <w:rFonts w:asciiTheme="minorBidi" w:hAnsiTheme="minorBidi" w:cstheme="minorBidi" w:hint="cs"/>
                                <w:b/>
                                <w:bCs/>
                                <w:rtl/>
                                <w:lang w:bidi="he-IL"/>
                              </w:rPr>
                              <w:t>מינימום 50:</w:t>
                            </w:r>
                          </w:p>
                          <w:p w14:paraId="5BFCD612" w14:textId="77777777" w:rsidR="00753AC8" w:rsidRDefault="00753AC8" w:rsidP="00753AC8"/>
                          <w:p w14:paraId="0DAD4C2E" w14:textId="77777777" w:rsidR="00753AC8" w:rsidRPr="00C13168" w:rsidRDefault="00753AC8" w:rsidP="00753AC8">
                            <w:pPr>
                              <w:jc w:val="center"/>
                              <w:rPr>
                                <w:rFonts w:asciiTheme="minorBidi" w:hAnsiTheme="minorBidi" w:cstheme="minorBidi"/>
                                <w:b/>
                                <w:bCs/>
                                <w:lang w:bidi="he-IL"/>
                              </w:rPr>
                            </w:pPr>
                            <w:r>
                              <w:rPr>
                                <w:rFonts w:asciiTheme="minorBidi" w:hAnsiTheme="minorBidi" w:cstheme="minorBidi" w:hint="cs"/>
                                <w:b/>
                                <w:bCs/>
                                <w:rtl/>
                                <w:lang w:bidi="he-IL"/>
                              </w:rPr>
                              <w:t>אפשר לסנן פריטים באמצעות מספר מינימלי של אירועים -</w:t>
                            </w:r>
                            <w:r>
                              <w:rPr>
                                <w:rFonts w:asciiTheme="minorBidi" w:hAnsiTheme="minorBidi" w:cstheme="minorBidi"/>
                                <w:b/>
                                <w:bCs/>
                                <w:rtl/>
                                <w:lang w:bidi="he-IL"/>
                              </w:rPr>
                              <w:br/>
                            </w:r>
                            <w:r>
                              <w:rPr>
                                <w:rFonts w:asciiTheme="minorBidi" w:hAnsiTheme="minorBidi" w:cstheme="minorBidi" w:hint="cs"/>
                                <w:b/>
                                <w:bCs/>
                                <w:rtl/>
                                <w:lang w:bidi="he-IL"/>
                              </w:rPr>
                              <w:t>מינימום 50:</w:t>
                            </w:r>
                          </w:p>
                          <w:p w14:paraId="4C5039CE" w14:textId="77777777" w:rsidR="00753AC8" w:rsidRDefault="00753AC8" w:rsidP="00753AC8"/>
                          <w:p w14:paraId="3CC67D69" w14:textId="77777777" w:rsidR="00753AC8" w:rsidRPr="00C13168" w:rsidRDefault="00753AC8" w:rsidP="00753AC8">
                            <w:pPr>
                              <w:jc w:val="center"/>
                              <w:rPr>
                                <w:rFonts w:asciiTheme="minorBidi" w:hAnsiTheme="minorBidi" w:cstheme="minorBidi"/>
                                <w:b/>
                                <w:bCs/>
                                <w:lang w:bidi="he-IL"/>
                              </w:rPr>
                            </w:pPr>
                            <w:r>
                              <w:rPr>
                                <w:rFonts w:asciiTheme="minorBidi" w:hAnsiTheme="minorBidi" w:cstheme="minorBidi" w:hint="cs"/>
                                <w:b/>
                                <w:bCs/>
                                <w:rtl/>
                                <w:lang w:bidi="he-IL"/>
                              </w:rPr>
                              <w:t>אפשר לסנן פריטים באמצעות מספר מינימלי של אירועים -</w:t>
                            </w:r>
                            <w:r>
                              <w:rPr>
                                <w:rFonts w:asciiTheme="minorBidi" w:hAnsiTheme="minorBidi" w:cstheme="minorBidi"/>
                                <w:b/>
                                <w:bCs/>
                                <w:rtl/>
                                <w:lang w:bidi="he-IL"/>
                              </w:rPr>
                              <w:br/>
                            </w:r>
                            <w:r>
                              <w:rPr>
                                <w:rFonts w:asciiTheme="minorBidi" w:hAnsiTheme="minorBidi" w:cstheme="minorBidi" w:hint="cs"/>
                                <w:b/>
                                <w:bCs/>
                                <w:rtl/>
                                <w:lang w:bidi="he-IL"/>
                              </w:rPr>
                              <w:t>מינימום 50:</w:t>
                            </w:r>
                          </w:p>
                          <w:p w14:paraId="25C5FC5D" w14:textId="77777777" w:rsidR="00753AC8" w:rsidRDefault="00753AC8" w:rsidP="00753AC8"/>
                          <w:p w14:paraId="376F3FBF" w14:textId="77777777" w:rsidR="00753AC8" w:rsidRPr="00C13168" w:rsidRDefault="00753AC8" w:rsidP="00753AC8">
                            <w:pPr>
                              <w:jc w:val="center"/>
                              <w:rPr>
                                <w:rFonts w:asciiTheme="minorBidi" w:hAnsiTheme="minorBidi" w:cstheme="minorBidi"/>
                                <w:b/>
                                <w:bCs/>
                                <w:lang w:bidi="he-IL"/>
                              </w:rPr>
                            </w:pPr>
                            <w:r>
                              <w:rPr>
                                <w:rFonts w:asciiTheme="minorBidi" w:hAnsiTheme="minorBidi" w:cstheme="minorBidi" w:hint="cs"/>
                                <w:b/>
                                <w:bCs/>
                                <w:rtl/>
                                <w:lang w:bidi="he-IL"/>
                              </w:rPr>
                              <w:t>אפשר לסנן פריטים באמצעות מספר מינימלי של אירועים -</w:t>
                            </w:r>
                            <w:r>
                              <w:rPr>
                                <w:rFonts w:asciiTheme="minorBidi" w:hAnsiTheme="minorBidi" w:cstheme="minorBidi"/>
                                <w:b/>
                                <w:bCs/>
                                <w:rtl/>
                                <w:lang w:bidi="he-IL"/>
                              </w:rPr>
                              <w:br/>
                            </w:r>
                            <w:r>
                              <w:rPr>
                                <w:rFonts w:asciiTheme="minorBidi" w:hAnsiTheme="minorBidi" w:cstheme="minorBidi" w:hint="cs"/>
                                <w:b/>
                                <w:bCs/>
                                <w:rtl/>
                                <w:lang w:bidi="he-IL"/>
                              </w:rPr>
                              <w:t>מינימום 50:</w:t>
                            </w:r>
                          </w:p>
                          <w:p w14:paraId="41ED528F" w14:textId="77777777" w:rsidR="00753AC8" w:rsidRDefault="00753AC8" w:rsidP="00753AC8"/>
                          <w:p w14:paraId="48851F6D" w14:textId="77777777" w:rsidR="00753AC8" w:rsidRPr="00C13168" w:rsidRDefault="00753AC8" w:rsidP="00753AC8">
                            <w:pPr>
                              <w:jc w:val="center"/>
                              <w:rPr>
                                <w:rFonts w:asciiTheme="minorBidi" w:hAnsiTheme="minorBidi" w:cstheme="minorBidi"/>
                                <w:b/>
                                <w:bCs/>
                                <w:lang w:bidi="he-IL"/>
                              </w:rPr>
                            </w:pPr>
                            <w:r>
                              <w:rPr>
                                <w:rFonts w:asciiTheme="minorBidi" w:hAnsiTheme="minorBidi" w:cstheme="minorBidi" w:hint="cs"/>
                                <w:b/>
                                <w:bCs/>
                                <w:rtl/>
                                <w:lang w:bidi="he-IL"/>
                              </w:rPr>
                              <w:t>אפשר לסנן פריטים באמצעות מספר מינימלי של אירועים -</w:t>
                            </w:r>
                            <w:r>
                              <w:rPr>
                                <w:rFonts w:asciiTheme="minorBidi" w:hAnsiTheme="minorBidi" w:cstheme="minorBidi"/>
                                <w:b/>
                                <w:bCs/>
                                <w:rtl/>
                                <w:lang w:bidi="he-IL"/>
                              </w:rPr>
                              <w:br/>
                            </w:r>
                            <w:r>
                              <w:rPr>
                                <w:rFonts w:asciiTheme="minorBidi" w:hAnsiTheme="minorBidi" w:cstheme="minorBidi" w:hint="cs"/>
                                <w:b/>
                                <w:bCs/>
                                <w:rtl/>
                                <w:lang w:bidi="he-IL"/>
                              </w:rPr>
                              <w:t>מינימום 50:</w:t>
                            </w:r>
                          </w:p>
                          <w:p w14:paraId="36136C85" w14:textId="77777777" w:rsidR="00753AC8" w:rsidRDefault="00753AC8" w:rsidP="00753AC8"/>
                          <w:p w14:paraId="2236EE94" w14:textId="77777777" w:rsidR="00753AC8" w:rsidRPr="00C13168" w:rsidRDefault="00753AC8" w:rsidP="00753AC8">
                            <w:pPr>
                              <w:jc w:val="center"/>
                              <w:rPr>
                                <w:rFonts w:asciiTheme="minorBidi" w:hAnsiTheme="minorBidi" w:cstheme="minorBidi"/>
                                <w:b/>
                                <w:bCs/>
                                <w:lang w:bidi="he-IL"/>
                              </w:rPr>
                            </w:pPr>
                            <w:r>
                              <w:rPr>
                                <w:rFonts w:asciiTheme="minorBidi" w:hAnsiTheme="minorBidi" w:cstheme="minorBidi" w:hint="cs"/>
                                <w:b/>
                                <w:bCs/>
                                <w:rtl/>
                                <w:lang w:bidi="he-IL"/>
                              </w:rPr>
                              <w:t>אפשר לסנן פריטים באמצעות מספר מינימלי של אירועים -</w:t>
                            </w:r>
                            <w:r>
                              <w:rPr>
                                <w:rFonts w:asciiTheme="minorBidi" w:hAnsiTheme="minorBidi" w:cstheme="minorBidi"/>
                                <w:b/>
                                <w:bCs/>
                                <w:rtl/>
                                <w:lang w:bidi="he-IL"/>
                              </w:rPr>
                              <w:br/>
                            </w:r>
                            <w:r>
                              <w:rPr>
                                <w:rFonts w:asciiTheme="minorBidi" w:hAnsiTheme="minorBidi" w:cstheme="minorBidi" w:hint="cs"/>
                                <w:b/>
                                <w:bCs/>
                                <w:rtl/>
                                <w:lang w:bidi="he-IL"/>
                              </w:rPr>
                              <w:t>מינימום 50:</w:t>
                            </w:r>
                          </w:p>
                          <w:p w14:paraId="306B6973" w14:textId="77777777" w:rsidR="00753AC8" w:rsidRDefault="00753AC8" w:rsidP="00753AC8"/>
                          <w:p w14:paraId="23B937C5" w14:textId="77777777" w:rsidR="00753AC8" w:rsidRPr="00C13168" w:rsidRDefault="00753AC8" w:rsidP="00753AC8">
                            <w:pPr>
                              <w:jc w:val="center"/>
                              <w:rPr>
                                <w:rFonts w:asciiTheme="minorBidi" w:hAnsiTheme="minorBidi" w:cstheme="minorBidi"/>
                                <w:b/>
                                <w:bCs/>
                                <w:lang w:bidi="he-IL"/>
                              </w:rPr>
                            </w:pPr>
                            <w:r>
                              <w:rPr>
                                <w:rFonts w:asciiTheme="minorBidi" w:hAnsiTheme="minorBidi" w:cstheme="minorBidi" w:hint="cs"/>
                                <w:b/>
                                <w:bCs/>
                                <w:rtl/>
                                <w:lang w:bidi="he-IL"/>
                              </w:rPr>
                              <w:t>אפשר לסנן פריטים באמצעות מספר מינימלי של אירועים -</w:t>
                            </w:r>
                            <w:r>
                              <w:rPr>
                                <w:rFonts w:asciiTheme="minorBidi" w:hAnsiTheme="minorBidi" w:cstheme="minorBidi"/>
                                <w:b/>
                                <w:bCs/>
                                <w:rtl/>
                                <w:lang w:bidi="he-IL"/>
                              </w:rPr>
                              <w:br/>
                            </w:r>
                            <w:r>
                              <w:rPr>
                                <w:rFonts w:asciiTheme="minorBidi" w:hAnsiTheme="minorBidi" w:cstheme="minorBidi" w:hint="cs"/>
                                <w:b/>
                                <w:bCs/>
                                <w:rtl/>
                                <w:lang w:bidi="he-IL"/>
                              </w:rPr>
                              <w:t>מינימום 50:</w:t>
                            </w:r>
                          </w:p>
                          <w:p w14:paraId="139D55FD" w14:textId="77777777" w:rsidR="00753AC8" w:rsidRDefault="00753AC8" w:rsidP="00753AC8"/>
                          <w:p w14:paraId="15F88116" w14:textId="77777777" w:rsidR="00753AC8" w:rsidRPr="00C13168" w:rsidRDefault="00753AC8" w:rsidP="00753AC8">
                            <w:pPr>
                              <w:jc w:val="center"/>
                              <w:rPr>
                                <w:rFonts w:asciiTheme="minorBidi" w:hAnsiTheme="minorBidi" w:cstheme="minorBidi"/>
                                <w:b/>
                                <w:bCs/>
                                <w:lang w:bidi="he-IL"/>
                              </w:rPr>
                            </w:pPr>
                            <w:r>
                              <w:rPr>
                                <w:rFonts w:asciiTheme="minorBidi" w:hAnsiTheme="minorBidi" w:cstheme="minorBidi" w:hint="cs"/>
                                <w:b/>
                                <w:bCs/>
                                <w:rtl/>
                                <w:lang w:bidi="he-IL"/>
                              </w:rPr>
                              <w:t>אפשר לסנן פריטים באמצעות מספר מינימלי של אירועים -</w:t>
                            </w:r>
                            <w:r>
                              <w:rPr>
                                <w:rFonts w:asciiTheme="minorBidi" w:hAnsiTheme="minorBidi" w:cstheme="minorBidi"/>
                                <w:b/>
                                <w:bCs/>
                                <w:rtl/>
                                <w:lang w:bidi="he-IL"/>
                              </w:rPr>
                              <w:br/>
                            </w:r>
                            <w:r>
                              <w:rPr>
                                <w:rFonts w:asciiTheme="minorBidi" w:hAnsiTheme="minorBidi" w:cstheme="minorBidi" w:hint="cs"/>
                                <w:b/>
                                <w:bCs/>
                                <w:rtl/>
                                <w:lang w:bidi="he-IL"/>
                              </w:rPr>
                              <w:t>מינימום 50:</w:t>
                            </w:r>
                          </w:p>
                          <w:p w14:paraId="797CE8FA" w14:textId="77777777" w:rsidR="00753AC8" w:rsidRDefault="00753AC8" w:rsidP="00753AC8"/>
                          <w:p w14:paraId="4802C3AB" w14:textId="77777777" w:rsidR="00753AC8" w:rsidRPr="00C13168" w:rsidRDefault="00753AC8" w:rsidP="00753AC8">
                            <w:pPr>
                              <w:jc w:val="center"/>
                              <w:rPr>
                                <w:rFonts w:asciiTheme="minorBidi" w:hAnsiTheme="minorBidi" w:cstheme="minorBidi"/>
                                <w:b/>
                                <w:bCs/>
                                <w:lang w:bidi="he-IL"/>
                              </w:rPr>
                            </w:pPr>
                            <w:r>
                              <w:rPr>
                                <w:rFonts w:asciiTheme="minorBidi" w:hAnsiTheme="minorBidi" w:cstheme="minorBidi" w:hint="cs"/>
                                <w:b/>
                                <w:bCs/>
                                <w:rtl/>
                                <w:lang w:bidi="he-IL"/>
                              </w:rPr>
                              <w:t>אפשר לסנן פריטים באמצעות מספר מינימלי של אירועים -</w:t>
                            </w:r>
                            <w:r>
                              <w:rPr>
                                <w:rFonts w:asciiTheme="minorBidi" w:hAnsiTheme="minorBidi" w:cstheme="minorBidi"/>
                                <w:b/>
                                <w:bCs/>
                                <w:rtl/>
                                <w:lang w:bidi="he-IL"/>
                              </w:rPr>
                              <w:br/>
                            </w:r>
                            <w:r>
                              <w:rPr>
                                <w:rFonts w:asciiTheme="minorBidi" w:hAnsiTheme="minorBidi" w:cstheme="minorBidi" w:hint="cs"/>
                                <w:b/>
                                <w:bCs/>
                                <w:rtl/>
                                <w:lang w:bidi="he-IL"/>
                              </w:rPr>
                              <w:t>מינימום 50:</w:t>
                            </w:r>
                          </w:p>
                          <w:p w14:paraId="2D1952E9" w14:textId="77777777" w:rsidR="00753AC8" w:rsidRDefault="00753AC8" w:rsidP="00753AC8"/>
                          <w:p w14:paraId="3F8E7BAD" w14:textId="77777777" w:rsidR="00753AC8" w:rsidRPr="00C13168" w:rsidRDefault="00753AC8" w:rsidP="00753AC8">
                            <w:pPr>
                              <w:jc w:val="center"/>
                              <w:rPr>
                                <w:rFonts w:asciiTheme="minorBidi" w:hAnsiTheme="minorBidi" w:cstheme="minorBidi"/>
                                <w:b/>
                                <w:bCs/>
                                <w:lang w:bidi="he-IL"/>
                              </w:rPr>
                            </w:pPr>
                            <w:r>
                              <w:rPr>
                                <w:rFonts w:asciiTheme="minorBidi" w:hAnsiTheme="minorBidi" w:cstheme="minorBidi" w:hint="cs"/>
                                <w:b/>
                                <w:bCs/>
                                <w:rtl/>
                                <w:lang w:bidi="he-IL"/>
                              </w:rPr>
                              <w:t>אפשר לסנן פריטים באמצעות מספר מינימלי של אירועים -</w:t>
                            </w:r>
                            <w:r>
                              <w:rPr>
                                <w:rFonts w:asciiTheme="minorBidi" w:hAnsiTheme="minorBidi" w:cstheme="minorBidi"/>
                                <w:b/>
                                <w:bCs/>
                                <w:rtl/>
                                <w:lang w:bidi="he-IL"/>
                              </w:rPr>
                              <w:br/>
                            </w:r>
                            <w:r>
                              <w:rPr>
                                <w:rFonts w:asciiTheme="minorBidi" w:hAnsiTheme="minorBidi" w:cstheme="minorBidi" w:hint="cs"/>
                                <w:b/>
                                <w:bCs/>
                                <w:rtl/>
                                <w:lang w:bidi="he-IL"/>
                              </w:rPr>
                              <w:t>מינימום 50:</w:t>
                            </w:r>
                          </w:p>
                          <w:p w14:paraId="582B7D2E" w14:textId="77777777" w:rsidR="00753AC8" w:rsidRDefault="00753AC8" w:rsidP="00753AC8"/>
                          <w:p w14:paraId="176E25AE" w14:textId="77777777" w:rsidR="00753AC8" w:rsidRPr="00C13168" w:rsidRDefault="00753AC8" w:rsidP="00753AC8">
                            <w:pPr>
                              <w:jc w:val="center"/>
                              <w:rPr>
                                <w:rFonts w:asciiTheme="minorBidi" w:hAnsiTheme="minorBidi" w:cstheme="minorBidi"/>
                                <w:b/>
                                <w:bCs/>
                                <w:lang w:bidi="he-IL"/>
                              </w:rPr>
                            </w:pPr>
                            <w:r>
                              <w:rPr>
                                <w:rFonts w:asciiTheme="minorBidi" w:hAnsiTheme="minorBidi" w:cstheme="minorBidi" w:hint="cs"/>
                                <w:b/>
                                <w:bCs/>
                                <w:rtl/>
                                <w:lang w:bidi="he-IL"/>
                              </w:rPr>
                              <w:t>אפשר לסנן פריטים באמצעות מספר מינימלי של אירועים -</w:t>
                            </w:r>
                            <w:r>
                              <w:rPr>
                                <w:rFonts w:asciiTheme="minorBidi" w:hAnsiTheme="minorBidi" w:cstheme="minorBidi"/>
                                <w:b/>
                                <w:bCs/>
                                <w:rtl/>
                                <w:lang w:bidi="he-IL"/>
                              </w:rPr>
                              <w:br/>
                            </w:r>
                            <w:r>
                              <w:rPr>
                                <w:rFonts w:asciiTheme="minorBidi" w:hAnsiTheme="minorBidi" w:cstheme="minorBidi" w:hint="cs"/>
                                <w:b/>
                                <w:bCs/>
                                <w:rtl/>
                                <w:lang w:bidi="he-IL"/>
                              </w:rPr>
                              <w:t>מינימום 50:</w:t>
                            </w:r>
                          </w:p>
                          <w:p w14:paraId="77A84120" w14:textId="77777777" w:rsidR="00753AC8" w:rsidRDefault="00753AC8" w:rsidP="00753AC8"/>
                          <w:p w14:paraId="0CD75C51" w14:textId="77777777" w:rsidR="00753AC8" w:rsidRPr="00C13168" w:rsidRDefault="00753AC8" w:rsidP="00753AC8">
                            <w:pPr>
                              <w:jc w:val="center"/>
                              <w:rPr>
                                <w:rFonts w:asciiTheme="minorBidi" w:hAnsiTheme="minorBidi" w:cstheme="minorBidi"/>
                                <w:b/>
                                <w:bCs/>
                                <w:lang w:bidi="he-IL"/>
                              </w:rPr>
                            </w:pPr>
                            <w:r>
                              <w:rPr>
                                <w:rFonts w:asciiTheme="minorBidi" w:hAnsiTheme="minorBidi" w:cstheme="minorBidi" w:hint="cs"/>
                                <w:b/>
                                <w:bCs/>
                                <w:rtl/>
                                <w:lang w:bidi="he-IL"/>
                              </w:rPr>
                              <w:t>אפשר לסנן פריטים באמצעות מספר מינימלי של אירועים -</w:t>
                            </w:r>
                            <w:r>
                              <w:rPr>
                                <w:rFonts w:asciiTheme="minorBidi" w:hAnsiTheme="minorBidi" w:cstheme="minorBidi"/>
                                <w:b/>
                                <w:bCs/>
                                <w:rtl/>
                                <w:lang w:bidi="he-IL"/>
                              </w:rPr>
                              <w:br/>
                            </w:r>
                            <w:r>
                              <w:rPr>
                                <w:rFonts w:asciiTheme="minorBidi" w:hAnsiTheme="minorBidi" w:cstheme="minorBidi" w:hint="cs"/>
                                <w:b/>
                                <w:bCs/>
                                <w:rtl/>
                                <w:lang w:bidi="he-IL"/>
                              </w:rPr>
                              <w:t>מינימום 50:</w:t>
                            </w:r>
                          </w:p>
                          <w:p w14:paraId="3CFD5449" w14:textId="77777777" w:rsidR="00753AC8" w:rsidRDefault="00753AC8" w:rsidP="00753AC8"/>
                          <w:p w14:paraId="5D974B96" w14:textId="77777777" w:rsidR="00753AC8" w:rsidRPr="00C13168" w:rsidRDefault="00753AC8" w:rsidP="00753AC8">
                            <w:pPr>
                              <w:jc w:val="center"/>
                              <w:rPr>
                                <w:rFonts w:asciiTheme="minorBidi" w:hAnsiTheme="minorBidi" w:cstheme="minorBidi"/>
                                <w:b/>
                                <w:bCs/>
                                <w:lang w:bidi="he-IL"/>
                              </w:rPr>
                            </w:pPr>
                            <w:r>
                              <w:rPr>
                                <w:rFonts w:asciiTheme="minorBidi" w:hAnsiTheme="minorBidi" w:cstheme="minorBidi" w:hint="cs"/>
                                <w:b/>
                                <w:bCs/>
                                <w:rtl/>
                                <w:lang w:bidi="he-IL"/>
                              </w:rPr>
                              <w:t>אפשר לסנן פריטים באמצעות מספר מינימלי של אירועים -</w:t>
                            </w:r>
                            <w:r>
                              <w:rPr>
                                <w:rFonts w:asciiTheme="minorBidi" w:hAnsiTheme="minorBidi" w:cstheme="minorBidi"/>
                                <w:b/>
                                <w:bCs/>
                                <w:rtl/>
                                <w:lang w:bidi="he-IL"/>
                              </w:rPr>
                              <w:br/>
                            </w:r>
                            <w:r>
                              <w:rPr>
                                <w:rFonts w:asciiTheme="minorBidi" w:hAnsiTheme="minorBidi" w:cstheme="minorBidi" w:hint="cs"/>
                                <w:b/>
                                <w:bCs/>
                                <w:rtl/>
                                <w:lang w:bidi="he-IL"/>
                              </w:rPr>
                              <w:t>מינימום 50:</w:t>
                            </w:r>
                          </w:p>
                          <w:p w14:paraId="103B95E2" w14:textId="77777777" w:rsidR="00753AC8" w:rsidRDefault="00753AC8" w:rsidP="00753AC8"/>
                          <w:p w14:paraId="58F1B127" w14:textId="77777777" w:rsidR="00753AC8" w:rsidRPr="00C13168" w:rsidRDefault="00753AC8" w:rsidP="00753AC8">
                            <w:pPr>
                              <w:jc w:val="center"/>
                              <w:rPr>
                                <w:rFonts w:asciiTheme="minorBidi" w:hAnsiTheme="minorBidi" w:cstheme="minorBidi"/>
                                <w:b/>
                                <w:bCs/>
                                <w:lang w:bidi="he-IL"/>
                              </w:rPr>
                            </w:pPr>
                            <w:r>
                              <w:rPr>
                                <w:rFonts w:asciiTheme="minorBidi" w:hAnsiTheme="minorBidi" w:cstheme="minorBidi" w:hint="cs"/>
                                <w:b/>
                                <w:bCs/>
                                <w:rtl/>
                                <w:lang w:bidi="he-IL"/>
                              </w:rPr>
                              <w:t>אפשר לסנן פריטים באמצעות מספר מינימלי של אירועים -</w:t>
                            </w:r>
                            <w:r>
                              <w:rPr>
                                <w:rFonts w:asciiTheme="minorBidi" w:hAnsiTheme="minorBidi" w:cstheme="minorBidi"/>
                                <w:b/>
                                <w:bCs/>
                                <w:rtl/>
                                <w:lang w:bidi="he-IL"/>
                              </w:rPr>
                              <w:br/>
                            </w:r>
                            <w:r>
                              <w:rPr>
                                <w:rFonts w:asciiTheme="minorBidi" w:hAnsiTheme="minorBidi" w:cstheme="minorBidi" w:hint="cs"/>
                                <w:b/>
                                <w:bCs/>
                                <w:rtl/>
                                <w:lang w:bidi="he-IL"/>
                              </w:rPr>
                              <w:t>מינימום 50:</w:t>
                            </w:r>
                          </w:p>
                          <w:p w14:paraId="4B260BE5" w14:textId="77777777" w:rsidR="00753AC8" w:rsidRDefault="00753AC8" w:rsidP="00753AC8"/>
                          <w:p w14:paraId="0DA32B28" w14:textId="77777777" w:rsidR="00753AC8" w:rsidRPr="00C13168" w:rsidRDefault="00753AC8" w:rsidP="00753AC8">
                            <w:pPr>
                              <w:jc w:val="center"/>
                              <w:rPr>
                                <w:rFonts w:asciiTheme="minorBidi" w:hAnsiTheme="minorBidi" w:cstheme="minorBidi"/>
                                <w:b/>
                                <w:bCs/>
                                <w:lang w:bidi="he-IL"/>
                              </w:rPr>
                            </w:pPr>
                            <w:r>
                              <w:rPr>
                                <w:rFonts w:asciiTheme="minorBidi" w:hAnsiTheme="minorBidi" w:cstheme="minorBidi" w:hint="cs"/>
                                <w:b/>
                                <w:bCs/>
                                <w:rtl/>
                                <w:lang w:bidi="he-IL"/>
                              </w:rPr>
                              <w:t>אפשר לסנן פריטים באמצעות מספר מינימלי של אירועים -</w:t>
                            </w:r>
                            <w:r>
                              <w:rPr>
                                <w:rFonts w:asciiTheme="minorBidi" w:hAnsiTheme="minorBidi" w:cstheme="minorBidi"/>
                                <w:b/>
                                <w:bCs/>
                                <w:rtl/>
                                <w:lang w:bidi="he-IL"/>
                              </w:rPr>
                              <w:br/>
                            </w:r>
                            <w:r>
                              <w:rPr>
                                <w:rFonts w:asciiTheme="minorBidi" w:hAnsiTheme="minorBidi" w:cstheme="minorBidi" w:hint="cs"/>
                                <w:b/>
                                <w:bCs/>
                                <w:rtl/>
                                <w:lang w:bidi="he-IL"/>
                              </w:rPr>
                              <w:t>מינימום 50:</w:t>
                            </w:r>
                          </w:p>
                          <w:p w14:paraId="47BB64A3" w14:textId="77777777" w:rsidR="00753AC8" w:rsidRDefault="00753AC8" w:rsidP="00753AC8"/>
                          <w:p w14:paraId="7B10A983" w14:textId="77777777" w:rsidR="00753AC8" w:rsidRPr="00C13168" w:rsidRDefault="00753AC8" w:rsidP="00753AC8">
                            <w:pPr>
                              <w:jc w:val="center"/>
                              <w:rPr>
                                <w:rFonts w:asciiTheme="minorBidi" w:hAnsiTheme="minorBidi" w:cstheme="minorBidi"/>
                                <w:b/>
                                <w:bCs/>
                                <w:lang w:bidi="he-IL"/>
                              </w:rPr>
                            </w:pPr>
                            <w:r>
                              <w:rPr>
                                <w:rFonts w:asciiTheme="minorBidi" w:hAnsiTheme="minorBidi" w:cstheme="minorBidi" w:hint="cs"/>
                                <w:b/>
                                <w:bCs/>
                                <w:rtl/>
                                <w:lang w:bidi="he-IL"/>
                              </w:rPr>
                              <w:t>אפשר לסנן פריטים באמצעות מספר מינימלי של אירועים -</w:t>
                            </w:r>
                            <w:r>
                              <w:rPr>
                                <w:rFonts w:asciiTheme="minorBidi" w:hAnsiTheme="minorBidi" w:cstheme="minorBidi"/>
                                <w:b/>
                                <w:bCs/>
                                <w:rtl/>
                                <w:lang w:bidi="he-IL"/>
                              </w:rPr>
                              <w:br/>
                            </w:r>
                            <w:r>
                              <w:rPr>
                                <w:rFonts w:asciiTheme="minorBidi" w:hAnsiTheme="minorBidi" w:cstheme="minorBidi" w:hint="cs"/>
                                <w:b/>
                                <w:bCs/>
                                <w:rtl/>
                                <w:lang w:bidi="he-IL"/>
                              </w:rPr>
                              <w:t>מינימום 50:</w:t>
                            </w:r>
                          </w:p>
                          <w:p w14:paraId="494400CC" w14:textId="77777777" w:rsidR="00753AC8" w:rsidRDefault="00753AC8" w:rsidP="00753AC8"/>
                          <w:p w14:paraId="50DF75D7" w14:textId="77777777" w:rsidR="00753AC8" w:rsidRPr="00C13168" w:rsidRDefault="00753AC8" w:rsidP="00753AC8">
                            <w:pPr>
                              <w:jc w:val="center"/>
                              <w:rPr>
                                <w:rFonts w:asciiTheme="minorBidi" w:hAnsiTheme="minorBidi" w:cstheme="minorBidi"/>
                                <w:b/>
                                <w:bCs/>
                                <w:lang w:bidi="he-IL"/>
                              </w:rPr>
                            </w:pPr>
                            <w:r>
                              <w:rPr>
                                <w:rFonts w:asciiTheme="minorBidi" w:hAnsiTheme="minorBidi" w:cstheme="minorBidi" w:hint="cs"/>
                                <w:b/>
                                <w:bCs/>
                                <w:rtl/>
                                <w:lang w:bidi="he-IL"/>
                              </w:rPr>
                              <w:t>אפשר לסנן פריטים באמצעות מספר מינימלי של אירועים -</w:t>
                            </w:r>
                            <w:r>
                              <w:rPr>
                                <w:rFonts w:asciiTheme="minorBidi" w:hAnsiTheme="minorBidi" w:cstheme="minorBidi"/>
                                <w:b/>
                                <w:bCs/>
                                <w:rtl/>
                                <w:lang w:bidi="he-IL"/>
                              </w:rPr>
                              <w:br/>
                            </w:r>
                            <w:r>
                              <w:rPr>
                                <w:rFonts w:asciiTheme="minorBidi" w:hAnsiTheme="minorBidi" w:cstheme="minorBidi" w:hint="cs"/>
                                <w:b/>
                                <w:bCs/>
                                <w:rtl/>
                                <w:lang w:bidi="he-IL"/>
                              </w:rPr>
                              <w:t>מינימום 50:</w:t>
                            </w:r>
                          </w:p>
                          <w:p w14:paraId="27B889E1" w14:textId="77777777" w:rsidR="00753AC8" w:rsidRDefault="00753AC8" w:rsidP="00753AC8"/>
                          <w:p w14:paraId="6D8E4F3B" w14:textId="77777777" w:rsidR="00753AC8" w:rsidRPr="00C13168" w:rsidRDefault="00753AC8" w:rsidP="00753AC8">
                            <w:pPr>
                              <w:jc w:val="center"/>
                              <w:rPr>
                                <w:rFonts w:asciiTheme="minorBidi" w:hAnsiTheme="minorBidi" w:cstheme="minorBidi"/>
                                <w:b/>
                                <w:bCs/>
                                <w:lang w:bidi="he-IL"/>
                              </w:rPr>
                            </w:pPr>
                            <w:r>
                              <w:rPr>
                                <w:rFonts w:asciiTheme="minorBidi" w:hAnsiTheme="minorBidi" w:cstheme="minorBidi" w:hint="cs"/>
                                <w:b/>
                                <w:bCs/>
                                <w:rtl/>
                                <w:lang w:bidi="he-IL"/>
                              </w:rPr>
                              <w:t>אפשר לסנן פריטים באמצעות מספר מינימלי של אירועים -</w:t>
                            </w:r>
                            <w:r>
                              <w:rPr>
                                <w:rFonts w:asciiTheme="minorBidi" w:hAnsiTheme="minorBidi" w:cstheme="minorBidi"/>
                                <w:b/>
                                <w:bCs/>
                                <w:rtl/>
                                <w:lang w:bidi="he-IL"/>
                              </w:rPr>
                              <w:br/>
                            </w:r>
                            <w:r>
                              <w:rPr>
                                <w:rFonts w:asciiTheme="minorBidi" w:hAnsiTheme="minorBidi" w:cstheme="minorBidi" w:hint="cs"/>
                                <w:b/>
                                <w:bCs/>
                                <w:rtl/>
                                <w:lang w:bidi="he-IL"/>
                              </w:rPr>
                              <w:t>מינימום 50:</w:t>
                            </w:r>
                          </w:p>
                          <w:p w14:paraId="07828A1D" w14:textId="77777777" w:rsidR="00753AC8" w:rsidRDefault="00753AC8" w:rsidP="00753AC8"/>
                          <w:p w14:paraId="35F941CB" w14:textId="77777777" w:rsidR="00753AC8" w:rsidRPr="00C13168" w:rsidRDefault="00753AC8" w:rsidP="00753AC8">
                            <w:pPr>
                              <w:jc w:val="center"/>
                              <w:rPr>
                                <w:rFonts w:asciiTheme="minorBidi" w:hAnsiTheme="minorBidi" w:cstheme="minorBidi"/>
                                <w:b/>
                                <w:bCs/>
                                <w:lang w:bidi="he-IL"/>
                              </w:rPr>
                            </w:pPr>
                            <w:r>
                              <w:rPr>
                                <w:rFonts w:asciiTheme="minorBidi" w:hAnsiTheme="minorBidi" w:cstheme="minorBidi" w:hint="cs"/>
                                <w:b/>
                                <w:bCs/>
                                <w:rtl/>
                                <w:lang w:bidi="he-IL"/>
                              </w:rPr>
                              <w:t>אפשר לסנן פריטים באמצעות מספר מינימלי של אירועים -</w:t>
                            </w:r>
                            <w:r>
                              <w:rPr>
                                <w:rFonts w:asciiTheme="minorBidi" w:hAnsiTheme="minorBidi" w:cstheme="minorBidi"/>
                                <w:b/>
                                <w:bCs/>
                                <w:rtl/>
                                <w:lang w:bidi="he-IL"/>
                              </w:rPr>
                              <w:br/>
                            </w:r>
                            <w:r>
                              <w:rPr>
                                <w:rFonts w:asciiTheme="minorBidi" w:hAnsiTheme="minorBidi" w:cstheme="minorBidi" w:hint="cs"/>
                                <w:b/>
                                <w:bCs/>
                                <w:rtl/>
                                <w:lang w:bidi="he-IL"/>
                              </w:rPr>
                              <w:t>מינימום 50:</w:t>
                            </w:r>
                          </w:p>
                          <w:p w14:paraId="365DD89F" w14:textId="77777777" w:rsidR="00753AC8" w:rsidRDefault="00753AC8" w:rsidP="00753AC8"/>
                          <w:p w14:paraId="494C175D" w14:textId="77777777" w:rsidR="00753AC8" w:rsidRPr="00C13168" w:rsidRDefault="00753AC8" w:rsidP="00753AC8">
                            <w:pPr>
                              <w:jc w:val="center"/>
                              <w:rPr>
                                <w:rFonts w:asciiTheme="minorBidi" w:hAnsiTheme="minorBidi" w:cstheme="minorBidi"/>
                                <w:b/>
                                <w:bCs/>
                                <w:lang w:bidi="he-IL"/>
                              </w:rPr>
                            </w:pPr>
                            <w:r>
                              <w:rPr>
                                <w:rFonts w:asciiTheme="minorBidi" w:hAnsiTheme="minorBidi" w:cstheme="minorBidi" w:hint="cs"/>
                                <w:b/>
                                <w:bCs/>
                                <w:rtl/>
                                <w:lang w:bidi="he-IL"/>
                              </w:rPr>
                              <w:t>אפשר לסנן פריטים באמצעות מספר מינימלי של אירועים -</w:t>
                            </w:r>
                            <w:r>
                              <w:rPr>
                                <w:rFonts w:asciiTheme="minorBidi" w:hAnsiTheme="minorBidi" w:cstheme="minorBidi"/>
                                <w:b/>
                                <w:bCs/>
                                <w:rtl/>
                                <w:lang w:bidi="he-IL"/>
                              </w:rPr>
                              <w:br/>
                            </w:r>
                            <w:r>
                              <w:rPr>
                                <w:rFonts w:asciiTheme="minorBidi" w:hAnsiTheme="minorBidi" w:cstheme="minorBidi" w:hint="cs"/>
                                <w:b/>
                                <w:bCs/>
                                <w:rtl/>
                                <w:lang w:bidi="he-IL"/>
                              </w:rPr>
                              <w:t>מינימום 50:</w:t>
                            </w:r>
                          </w:p>
                          <w:p w14:paraId="07292F31" w14:textId="77777777" w:rsidR="00753AC8" w:rsidRDefault="00753AC8" w:rsidP="00753AC8"/>
                          <w:p w14:paraId="52042D90" w14:textId="77777777" w:rsidR="00753AC8" w:rsidRPr="00C13168" w:rsidRDefault="00753AC8" w:rsidP="00753AC8">
                            <w:pPr>
                              <w:jc w:val="center"/>
                              <w:rPr>
                                <w:rFonts w:asciiTheme="minorBidi" w:hAnsiTheme="minorBidi" w:cstheme="minorBidi"/>
                                <w:b/>
                                <w:bCs/>
                                <w:lang w:bidi="he-IL"/>
                              </w:rPr>
                            </w:pPr>
                            <w:r>
                              <w:rPr>
                                <w:rFonts w:asciiTheme="minorBidi" w:hAnsiTheme="minorBidi" w:cstheme="minorBidi" w:hint="cs"/>
                                <w:b/>
                                <w:bCs/>
                                <w:rtl/>
                                <w:lang w:bidi="he-IL"/>
                              </w:rPr>
                              <w:t>אפשר לסנן פריטים באמצעות מספר מינימלי של אירועים -</w:t>
                            </w:r>
                            <w:r>
                              <w:rPr>
                                <w:rFonts w:asciiTheme="minorBidi" w:hAnsiTheme="minorBidi" w:cstheme="minorBidi"/>
                                <w:b/>
                                <w:bCs/>
                                <w:rtl/>
                                <w:lang w:bidi="he-IL"/>
                              </w:rPr>
                              <w:br/>
                            </w:r>
                            <w:r>
                              <w:rPr>
                                <w:rFonts w:asciiTheme="minorBidi" w:hAnsiTheme="minorBidi" w:cstheme="minorBidi" w:hint="cs"/>
                                <w:b/>
                                <w:bCs/>
                                <w:rtl/>
                                <w:lang w:bidi="he-IL"/>
                              </w:rPr>
                              <w:t>מינימום 50:</w:t>
                            </w:r>
                          </w:p>
                          <w:p w14:paraId="0554C116" w14:textId="77777777" w:rsidR="00753AC8" w:rsidRDefault="00753AC8" w:rsidP="00753AC8"/>
                          <w:p w14:paraId="1F801F51" w14:textId="77777777" w:rsidR="00753AC8" w:rsidRPr="00C13168" w:rsidRDefault="00753AC8" w:rsidP="00753AC8">
                            <w:pPr>
                              <w:jc w:val="center"/>
                              <w:rPr>
                                <w:rFonts w:asciiTheme="minorBidi" w:hAnsiTheme="minorBidi" w:cstheme="minorBidi"/>
                                <w:b/>
                                <w:bCs/>
                                <w:lang w:bidi="he-IL"/>
                              </w:rPr>
                            </w:pPr>
                            <w:r>
                              <w:rPr>
                                <w:rFonts w:asciiTheme="minorBidi" w:hAnsiTheme="minorBidi" w:cstheme="minorBidi" w:hint="cs"/>
                                <w:b/>
                                <w:bCs/>
                                <w:rtl/>
                                <w:lang w:bidi="he-IL"/>
                              </w:rPr>
                              <w:t>אפשר לסנן פריטים באמצעות מספר מינימלי של אירועים -</w:t>
                            </w:r>
                            <w:r>
                              <w:rPr>
                                <w:rFonts w:asciiTheme="minorBidi" w:hAnsiTheme="minorBidi" w:cstheme="minorBidi"/>
                                <w:b/>
                                <w:bCs/>
                                <w:rtl/>
                                <w:lang w:bidi="he-IL"/>
                              </w:rPr>
                              <w:br/>
                            </w:r>
                            <w:r>
                              <w:rPr>
                                <w:rFonts w:asciiTheme="minorBidi" w:hAnsiTheme="minorBidi" w:cstheme="minorBidi" w:hint="cs"/>
                                <w:b/>
                                <w:bCs/>
                                <w:rtl/>
                                <w:lang w:bidi="he-IL"/>
                              </w:rPr>
                              <w:t>מינימום 50:</w:t>
                            </w:r>
                          </w:p>
                          <w:p w14:paraId="113E345B" w14:textId="77777777" w:rsidR="00753AC8" w:rsidRDefault="00753AC8" w:rsidP="00753AC8"/>
                          <w:p w14:paraId="1A6B36F1" w14:textId="77777777" w:rsidR="00753AC8" w:rsidRPr="00C13168" w:rsidRDefault="00753AC8" w:rsidP="00753AC8">
                            <w:pPr>
                              <w:jc w:val="center"/>
                              <w:rPr>
                                <w:rFonts w:asciiTheme="minorBidi" w:hAnsiTheme="minorBidi" w:cstheme="minorBidi"/>
                                <w:b/>
                                <w:bCs/>
                                <w:lang w:bidi="he-IL"/>
                              </w:rPr>
                            </w:pPr>
                            <w:r>
                              <w:rPr>
                                <w:rFonts w:asciiTheme="minorBidi" w:hAnsiTheme="minorBidi" w:cstheme="minorBidi" w:hint="cs"/>
                                <w:b/>
                                <w:bCs/>
                                <w:rtl/>
                                <w:lang w:bidi="he-IL"/>
                              </w:rPr>
                              <w:t>אפשר לסנן פריטים באמצעות מספר מינימלי של אירועים -</w:t>
                            </w:r>
                            <w:r>
                              <w:rPr>
                                <w:rFonts w:asciiTheme="minorBidi" w:hAnsiTheme="minorBidi" w:cstheme="minorBidi"/>
                                <w:b/>
                                <w:bCs/>
                                <w:rtl/>
                                <w:lang w:bidi="he-IL"/>
                              </w:rPr>
                              <w:br/>
                            </w:r>
                            <w:r>
                              <w:rPr>
                                <w:rFonts w:asciiTheme="minorBidi" w:hAnsiTheme="minorBidi" w:cstheme="minorBidi" w:hint="cs"/>
                                <w:b/>
                                <w:bCs/>
                                <w:rtl/>
                                <w:lang w:bidi="he-IL"/>
                              </w:rPr>
                              <w:t>מינימום 50:</w:t>
                            </w:r>
                          </w:p>
                          <w:p w14:paraId="1E2771A7" w14:textId="77777777" w:rsidR="00753AC8" w:rsidRDefault="00753AC8" w:rsidP="00753AC8"/>
                          <w:p w14:paraId="6A3FCCB0" w14:textId="77777777" w:rsidR="00753AC8" w:rsidRPr="00C13168" w:rsidRDefault="00753AC8" w:rsidP="00753AC8">
                            <w:pPr>
                              <w:jc w:val="center"/>
                              <w:rPr>
                                <w:rFonts w:asciiTheme="minorBidi" w:hAnsiTheme="minorBidi" w:cstheme="minorBidi"/>
                                <w:b/>
                                <w:bCs/>
                                <w:lang w:bidi="he-IL"/>
                              </w:rPr>
                            </w:pPr>
                            <w:r>
                              <w:rPr>
                                <w:rFonts w:asciiTheme="minorBidi" w:hAnsiTheme="minorBidi" w:cstheme="minorBidi" w:hint="cs"/>
                                <w:b/>
                                <w:bCs/>
                                <w:rtl/>
                                <w:lang w:bidi="he-IL"/>
                              </w:rPr>
                              <w:t>אפשר לסנן פריטים באמצעות מספר מינימלי של אירועים -</w:t>
                            </w:r>
                            <w:r>
                              <w:rPr>
                                <w:rFonts w:asciiTheme="minorBidi" w:hAnsiTheme="minorBidi" w:cstheme="minorBidi"/>
                                <w:b/>
                                <w:bCs/>
                                <w:rtl/>
                                <w:lang w:bidi="he-IL"/>
                              </w:rPr>
                              <w:br/>
                            </w:r>
                            <w:r>
                              <w:rPr>
                                <w:rFonts w:asciiTheme="minorBidi" w:hAnsiTheme="minorBidi" w:cstheme="minorBidi" w:hint="cs"/>
                                <w:b/>
                                <w:bCs/>
                                <w:rtl/>
                                <w:lang w:bidi="he-IL"/>
                              </w:rPr>
                              <w:t>מינימום 50:</w:t>
                            </w:r>
                          </w:p>
                          <w:p w14:paraId="2C9C5E8B" w14:textId="77777777" w:rsidR="00753AC8" w:rsidRDefault="00753AC8" w:rsidP="00753AC8"/>
                          <w:p w14:paraId="05E3D5D6" w14:textId="77777777" w:rsidR="00753AC8" w:rsidRPr="00C13168" w:rsidRDefault="00753AC8" w:rsidP="00753AC8">
                            <w:pPr>
                              <w:jc w:val="center"/>
                              <w:rPr>
                                <w:rFonts w:asciiTheme="minorBidi" w:hAnsiTheme="minorBidi" w:cstheme="minorBidi"/>
                                <w:b/>
                                <w:bCs/>
                                <w:lang w:bidi="he-IL"/>
                              </w:rPr>
                            </w:pPr>
                            <w:r>
                              <w:rPr>
                                <w:rFonts w:asciiTheme="minorBidi" w:hAnsiTheme="minorBidi" w:cstheme="minorBidi" w:hint="cs"/>
                                <w:b/>
                                <w:bCs/>
                                <w:rtl/>
                                <w:lang w:bidi="he-IL"/>
                              </w:rPr>
                              <w:t>אפשר לסנן פריטים באמצעות מספר מינימלי של אירועים -</w:t>
                            </w:r>
                            <w:r>
                              <w:rPr>
                                <w:rFonts w:asciiTheme="minorBidi" w:hAnsiTheme="minorBidi" w:cstheme="minorBidi"/>
                                <w:b/>
                                <w:bCs/>
                                <w:rtl/>
                                <w:lang w:bidi="he-IL"/>
                              </w:rPr>
                              <w:br/>
                            </w:r>
                            <w:r>
                              <w:rPr>
                                <w:rFonts w:asciiTheme="minorBidi" w:hAnsiTheme="minorBidi" w:cstheme="minorBidi" w:hint="cs"/>
                                <w:b/>
                                <w:bCs/>
                                <w:rtl/>
                                <w:lang w:bidi="he-IL"/>
                              </w:rPr>
                              <w:t>מינימום 50:</w:t>
                            </w:r>
                          </w:p>
                          <w:p w14:paraId="108F3655" w14:textId="77777777" w:rsidR="00753AC8" w:rsidRDefault="00753AC8" w:rsidP="00753AC8"/>
                          <w:p w14:paraId="61240835" w14:textId="77777777" w:rsidR="00753AC8" w:rsidRPr="00C13168" w:rsidRDefault="00753AC8" w:rsidP="00753AC8">
                            <w:pPr>
                              <w:jc w:val="center"/>
                              <w:rPr>
                                <w:rFonts w:asciiTheme="minorBidi" w:hAnsiTheme="minorBidi" w:cstheme="minorBidi"/>
                                <w:b/>
                                <w:bCs/>
                                <w:lang w:bidi="he-IL"/>
                              </w:rPr>
                            </w:pPr>
                            <w:r>
                              <w:rPr>
                                <w:rFonts w:asciiTheme="minorBidi" w:hAnsiTheme="minorBidi" w:cstheme="minorBidi" w:hint="cs"/>
                                <w:b/>
                                <w:bCs/>
                                <w:rtl/>
                                <w:lang w:bidi="he-IL"/>
                              </w:rPr>
                              <w:t>אפשר לסנן פריטים באמצעות מספר מינימלי של אירועים -</w:t>
                            </w:r>
                            <w:r>
                              <w:rPr>
                                <w:rFonts w:asciiTheme="minorBidi" w:hAnsiTheme="minorBidi" w:cstheme="minorBidi"/>
                                <w:b/>
                                <w:bCs/>
                                <w:rtl/>
                                <w:lang w:bidi="he-IL"/>
                              </w:rPr>
                              <w:br/>
                            </w:r>
                            <w:r>
                              <w:rPr>
                                <w:rFonts w:asciiTheme="minorBidi" w:hAnsiTheme="minorBidi" w:cstheme="minorBidi" w:hint="cs"/>
                                <w:b/>
                                <w:bCs/>
                                <w:rtl/>
                                <w:lang w:bidi="he-IL"/>
                              </w:rPr>
                              <w:t>מינימום 50:</w:t>
                            </w:r>
                          </w:p>
                          <w:p w14:paraId="3E5BD556" w14:textId="77777777" w:rsidR="00753AC8" w:rsidRDefault="00753AC8" w:rsidP="00753AC8"/>
                          <w:p w14:paraId="64141649" w14:textId="77777777" w:rsidR="00753AC8" w:rsidRPr="00C13168" w:rsidRDefault="00753AC8" w:rsidP="00753AC8">
                            <w:pPr>
                              <w:jc w:val="center"/>
                              <w:rPr>
                                <w:rFonts w:asciiTheme="minorBidi" w:hAnsiTheme="minorBidi" w:cstheme="minorBidi"/>
                                <w:b/>
                                <w:bCs/>
                                <w:lang w:bidi="he-IL"/>
                              </w:rPr>
                            </w:pPr>
                            <w:r>
                              <w:rPr>
                                <w:rFonts w:asciiTheme="minorBidi" w:hAnsiTheme="minorBidi" w:cstheme="minorBidi" w:hint="cs"/>
                                <w:b/>
                                <w:bCs/>
                                <w:rtl/>
                                <w:lang w:bidi="he-IL"/>
                              </w:rPr>
                              <w:t>אפשר לסנן פריטים באמצעות מספר מינימלי של אירועים -</w:t>
                            </w:r>
                            <w:r>
                              <w:rPr>
                                <w:rFonts w:asciiTheme="minorBidi" w:hAnsiTheme="minorBidi" w:cstheme="minorBidi"/>
                                <w:b/>
                                <w:bCs/>
                                <w:rtl/>
                                <w:lang w:bidi="he-IL"/>
                              </w:rPr>
                              <w:br/>
                            </w:r>
                            <w:r>
                              <w:rPr>
                                <w:rFonts w:asciiTheme="minorBidi" w:hAnsiTheme="minorBidi" w:cstheme="minorBidi" w:hint="cs"/>
                                <w:b/>
                                <w:bCs/>
                                <w:rtl/>
                                <w:lang w:bidi="he-IL"/>
                              </w:rPr>
                              <w:t>מינימום 50:</w:t>
                            </w:r>
                          </w:p>
                          <w:p w14:paraId="71A7EABF" w14:textId="77777777" w:rsidR="00753AC8" w:rsidRDefault="00753AC8" w:rsidP="00753AC8"/>
                          <w:p w14:paraId="51E5A7BB" w14:textId="77777777" w:rsidR="00753AC8" w:rsidRPr="00C13168" w:rsidRDefault="00753AC8" w:rsidP="00753AC8">
                            <w:pPr>
                              <w:jc w:val="center"/>
                              <w:rPr>
                                <w:rFonts w:asciiTheme="minorBidi" w:hAnsiTheme="minorBidi" w:cstheme="minorBidi"/>
                                <w:b/>
                                <w:bCs/>
                                <w:lang w:bidi="he-IL"/>
                              </w:rPr>
                            </w:pPr>
                            <w:r>
                              <w:rPr>
                                <w:rFonts w:asciiTheme="minorBidi" w:hAnsiTheme="minorBidi" w:cstheme="minorBidi" w:hint="cs"/>
                                <w:b/>
                                <w:bCs/>
                                <w:rtl/>
                                <w:lang w:bidi="he-IL"/>
                              </w:rPr>
                              <w:t>אפשר לסנן פריטים באמצעות מספר מינימלי של אירועים -</w:t>
                            </w:r>
                            <w:r>
                              <w:rPr>
                                <w:rFonts w:asciiTheme="minorBidi" w:hAnsiTheme="minorBidi" w:cstheme="minorBidi"/>
                                <w:b/>
                                <w:bCs/>
                                <w:rtl/>
                                <w:lang w:bidi="he-IL"/>
                              </w:rPr>
                              <w:br/>
                            </w:r>
                            <w:r>
                              <w:rPr>
                                <w:rFonts w:asciiTheme="minorBidi" w:hAnsiTheme="minorBidi" w:cstheme="minorBidi" w:hint="cs"/>
                                <w:b/>
                                <w:bCs/>
                                <w:rtl/>
                                <w:lang w:bidi="he-IL"/>
                              </w:rPr>
                              <w:t>מינימום 50:</w:t>
                            </w:r>
                          </w:p>
                          <w:p w14:paraId="7260A4FF" w14:textId="77777777" w:rsidR="00753AC8" w:rsidRDefault="00753AC8" w:rsidP="00753AC8"/>
                          <w:p w14:paraId="00A6B257" w14:textId="77777777" w:rsidR="00753AC8" w:rsidRPr="00C13168" w:rsidRDefault="00753AC8" w:rsidP="00753AC8">
                            <w:pPr>
                              <w:jc w:val="center"/>
                              <w:rPr>
                                <w:rFonts w:asciiTheme="minorBidi" w:hAnsiTheme="minorBidi" w:cstheme="minorBidi"/>
                                <w:b/>
                                <w:bCs/>
                                <w:lang w:bidi="he-IL"/>
                              </w:rPr>
                            </w:pPr>
                            <w:r>
                              <w:rPr>
                                <w:rFonts w:asciiTheme="minorBidi" w:hAnsiTheme="minorBidi" w:cstheme="minorBidi" w:hint="cs"/>
                                <w:b/>
                                <w:bCs/>
                                <w:rtl/>
                                <w:lang w:bidi="he-IL"/>
                              </w:rPr>
                              <w:t>אפשר לסנן פריטים באמצעות מספר מינימלי של אירועים -</w:t>
                            </w:r>
                            <w:r>
                              <w:rPr>
                                <w:rFonts w:asciiTheme="minorBidi" w:hAnsiTheme="minorBidi" w:cstheme="minorBidi"/>
                                <w:b/>
                                <w:bCs/>
                                <w:rtl/>
                                <w:lang w:bidi="he-IL"/>
                              </w:rPr>
                              <w:br/>
                            </w:r>
                            <w:r>
                              <w:rPr>
                                <w:rFonts w:asciiTheme="minorBidi" w:hAnsiTheme="minorBidi" w:cstheme="minorBidi" w:hint="cs"/>
                                <w:b/>
                                <w:bCs/>
                                <w:rtl/>
                                <w:lang w:bidi="he-IL"/>
                              </w:rPr>
                              <w:t>מינימום 50:</w:t>
                            </w:r>
                          </w:p>
                          <w:p w14:paraId="16147612" w14:textId="77777777" w:rsidR="00753AC8" w:rsidRDefault="00753AC8" w:rsidP="00753AC8"/>
                          <w:p w14:paraId="2A024870" w14:textId="77777777" w:rsidR="00753AC8" w:rsidRPr="00C13168" w:rsidRDefault="00753AC8" w:rsidP="00753AC8">
                            <w:pPr>
                              <w:jc w:val="center"/>
                              <w:rPr>
                                <w:rFonts w:asciiTheme="minorBidi" w:hAnsiTheme="minorBidi" w:cstheme="minorBidi"/>
                                <w:b/>
                                <w:bCs/>
                                <w:lang w:bidi="he-IL"/>
                              </w:rPr>
                            </w:pPr>
                            <w:r>
                              <w:rPr>
                                <w:rFonts w:asciiTheme="minorBidi" w:hAnsiTheme="minorBidi" w:cstheme="minorBidi" w:hint="cs"/>
                                <w:b/>
                                <w:bCs/>
                                <w:rtl/>
                                <w:lang w:bidi="he-IL"/>
                              </w:rPr>
                              <w:t>אפשר לסנן פריטים באמצעות מספר מינימלי של אירועים -</w:t>
                            </w:r>
                            <w:r>
                              <w:rPr>
                                <w:rFonts w:asciiTheme="minorBidi" w:hAnsiTheme="minorBidi" w:cstheme="minorBidi"/>
                                <w:b/>
                                <w:bCs/>
                                <w:rtl/>
                                <w:lang w:bidi="he-IL"/>
                              </w:rPr>
                              <w:br/>
                            </w:r>
                            <w:r>
                              <w:rPr>
                                <w:rFonts w:asciiTheme="minorBidi" w:hAnsiTheme="minorBidi" w:cstheme="minorBidi" w:hint="cs"/>
                                <w:b/>
                                <w:bCs/>
                                <w:rtl/>
                                <w:lang w:bidi="he-IL"/>
                              </w:rPr>
                              <w:t>מינימום 50:</w:t>
                            </w:r>
                          </w:p>
                          <w:p w14:paraId="34A1C2FF" w14:textId="77777777" w:rsidR="00753AC8" w:rsidRDefault="00753AC8" w:rsidP="00753AC8"/>
                          <w:p w14:paraId="3CC28BB6" w14:textId="77777777" w:rsidR="00753AC8" w:rsidRPr="00C13168" w:rsidRDefault="00753AC8" w:rsidP="00753AC8">
                            <w:pPr>
                              <w:jc w:val="center"/>
                              <w:rPr>
                                <w:rFonts w:asciiTheme="minorBidi" w:hAnsiTheme="minorBidi" w:cstheme="minorBidi"/>
                                <w:b/>
                                <w:bCs/>
                                <w:lang w:bidi="he-IL"/>
                              </w:rPr>
                            </w:pPr>
                            <w:r>
                              <w:rPr>
                                <w:rFonts w:asciiTheme="minorBidi" w:hAnsiTheme="minorBidi" w:cstheme="minorBidi" w:hint="cs"/>
                                <w:b/>
                                <w:bCs/>
                                <w:rtl/>
                                <w:lang w:bidi="he-IL"/>
                              </w:rPr>
                              <w:t>אפשר לסנן פריטים באמצעות מספר מינימלי של אירועים -</w:t>
                            </w:r>
                            <w:r>
                              <w:rPr>
                                <w:rFonts w:asciiTheme="minorBidi" w:hAnsiTheme="minorBidi" w:cstheme="minorBidi"/>
                                <w:b/>
                                <w:bCs/>
                                <w:rtl/>
                                <w:lang w:bidi="he-IL"/>
                              </w:rPr>
                              <w:br/>
                            </w:r>
                            <w:r>
                              <w:rPr>
                                <w:rFonts w:asciiTheme="minorBidi" w:hAnsiTheme="minorBidi" w:cstheme="minorBidi" w:hint="cs"/>
                                <w:b/>
                                <w:bCs/>
                                <w:rtl/>
                                <w:lang w:bidi="he-IL"/>
                              </w:rPr>
                              <w:t>מינימום 50:</w:t>
                            </w:r>
                          </w:p>
                          <w:p w14:paraId="0E76A9DD" w14:textId="77777777" w:rsidR="00753AC8" w:rsidRDefault="00753AC8" w:rsidP="00753AC8"/>
                          <w:p w14:paraId="795F2BE5" w14:textId="77777777" w:rsidR="00753AC8" w:rsidRPr="00C13168" w:rsidRDefault="00753AC8" w:rsidP="00753AC8">
                            <w:pPr>
                              <w:jc w:val="center"/>
                              <w:rPr>
                                <w:rFonts w:asciiTheme="minorBidi" w:hAnsiTheme="minorBidi" w:cstheme="minorBidi"/>
                                <w:b/>
                                <w:bCs/>
                                <w:lang w:bidi="he-IL"/>
                              </w:rPr>
                            </w:pPr>
                            <w:r>
                              <w:rPr>
                                <w:rFonts w:asciiTheme="minorBidi" w:hAnsiTheme="minorBidi" w:cstheme="minorBidi" w:hint="cs"/>
                                <w:b/>
                                <w:bCs/>
                                <w:rtl/>
                                <w:lang w:bidi="he-IL"/>
                              </w:rPr>
                              <w:t>אפשר לסנן פריטים באמצעות מספר מינימלי של אירועים -</w:t>
                            </w:r>
                            <w:r>
                              <w:rPr>
                                <w:rFonts w:asciiTheme="minorBidi" w:hAnsiTheme="minorBidi" w:cstheme="minorBidi"/>
                                <w:b/>
                                <w:bCs/>
                                <w:rtl/>
                                <w:lang w:bidi="he-IL"/>
                              </w:rPr>
                              <w:br/>
                            </w:r>
                            <w:r>
                              <w:rPr>
                                <w:rFonts w:asciiTheme="minorBidi" w:hAnsiTheme="minorBidi" w:cstheme="minorBidi" w:hint="cs"/>
                                <w:b/>
                                <w:bCs/>
                                <w:rtl/>
                                <w:lang w:bidi="he-IL"/>
                              </w:rPr>
                              <w:t>מינימום 50:</w:t>
                            </w:r>
                          </w:p>
                          <w:p w14:paraId="5323DB43" w14:textId="77777777" w:rsidR="00753AC8" w:rsidRDefault="00753AC8" w:rsidP="00753AC8"/>
                          <w:p w14:paraId="219F88E9" w14:textId="77777777" w:rsidR="00753AC8" w:rsidRPr="00C13168" w:rsidRDefault="00753AC8" w:rsidP="00753AC8">
                            <w:pPr>
                              <w:jc w:val="center"/>
                              <w:rPr>
                                <w:rFonts w:asciiTheme="minorBidi" w:hAnsiTheme="minorBidi" w:cstheme="minorBidi"/>
                                <w:b/>
                                <w:bCs/>
                                <w:lang w:bidi="he-IL"/>
                              </w:rPr>
                            </w:pPr>
                            <w:r>
                              <w:rPr>
                                <w:rFonts w:asciiTheme="minorBidi" w:hAnsiTheme="minorBidi" w:cstheme="minorBidi" w:hint="cs"/>
                                <w:b/>
                                <w:bCs/>
                                <w:rtl/>
                                <w:lang w:bidi="he-IL"/>
                              </w:rPr>
                              <w:t>אפשר לסנן פריטים באמצעות מספר מינימלי של אירועים -</w:t>
                            </w:r>
                            <w:r>
                              <w:rPr>
                                <w:rFonts w:asciiTheme="minorBidi" w:hAnsiTheme="minorBidi" w:cstheme="minorBidi"/>
                                <w:b/>
                                <w:bCs/>
                                <w:rtl/>
                                <w:lang w:bidi="he-IL"/>
                              </w:rPr>
                              <w:br/>
                            </w:r>
                            <w:r>
                              <w:rPr>
                                <w:rFonts w:asciiTheme="minorBidi" w:hAnsiTheme="minorBidi" w:cstheme="minorBidi" w:hint="cs"/>
                                <w:b/>
                                <w:bCs/>
                                <w:rtl/>
                                <w:lang w:bidi="he-IL"/>
                              </w:rPr>
                              <w:t>מינימום 50:</w:t>
                            </w:r>
                          </w:p>
                          <w:p w14:paraId="005417E2" w14:textId="77777777" w:rsidR="00753AC8" w:rsidRDefault="00753AC8" w:rsidP="00753AC8"/>
                          <w:p w14:paraId="3524E649" w14:textId="77777777" w:rsidR="00753AC8" w:rsidRPr="00C13168" w:rsidRDefault="00753AC8" w:rsidP="00753AC8">
                            <w:pPr>
                              <w:jc w:val="center"/>
                              <w:rPr>
                                <w:rFonts w:asciiTheme="minorBidi" w:hAnsiTheme="minorBidi" w:cstheme="minorBidi"/>
                                <w:b/>
                                <w:bCs/>
                                <w:lang w:bidi="he-IL"/>
                              </w:rPr>
                            </w:pPr>
                            <w:r>
                              <w:rPr>
                                <w:rFonts w:asciiTheme="minorBidi" w:hAnsiTheme="minorBidi" w:cstheme="minorBidi" w:hint="cs"/>
                                <w:b/>
                                <w:bCs/>
                                <w:rtl/>
                                <w:lang w:bidi="he-IL"/>
                              </w:rPr>
                              <w:t>אפשר לסנן פריטים באמצעות מספר מינימלי של אירועים -</w:t>
                            </w:r>
                            <w:r>
                              <w:rPr>
                                <w:rFonts w:asciiTheme="minorBidi" w:hAnsiTheme="minorBidi" w:cstheme="minorBidi"/>
                                <w:b/>
                                <w:bCs/>
                                <w:rtl/>
                                <w:lang w:bidi="he-IL"/>
                              </w:rPr>
                              <w:br/>
                            </w:r>
                            <w:r>
                              <w:rPr>
                                <w:rFonts w:asciiTheme="minorBidi" w:hAnsiTheme="minorBidi" w:cstheme="minorBidi" w:hint="cs"/>
                                <w:b/>
                                <w:bCs/>
                                <w:rtl/>
                                <w:lang w:bidi="he-IL"/>
                              </w:rPr>
                              <w:t>מינימום 50:</w:t>
                            </w:r>
                          </w:p>
                          <w:p w14:paraId="63A3464D" w14:textId="77777777" w:rsidR="00753AC8" w:rsidRDefault="00753AC8" w:rsidP="00753AC8"/>
                          <w:p w14:paraId="09CCE0A7" w14:textId="77777777" w:rsidR="00753AC8" w:rsidRPr="00C13168" w:rsidRDefault="00753AC8" w:rsidP="00753AC8">
                            <w:pPr>
                              <w:jc w:val="center"/>
                              <w:rPr>
                                <w:rFonts w:asciiTheme="minorBidi" w:hAnsiTheme="minorBidi" w:cstheme="minorBidi"/>
                                <w:b/>
                                <w:bCs/>
                                <w:lang w:bidi="he-IL"/>
                              </w:rPr>
                            </w:pPr>
                            <w:r>
                              <w:rPr>
                                <w:rFonts w:asciiTheme="minorBidi" w:hAnsiTheme="minorBidi" w:cstheme="minorBidi" w:hint="cs"/>
                                <w:b/>
                                <w:bCs/>
                                <w:rtl/>
                                <w:lang w:bidi="he-IL"/>
                              </w:rPr>
                              <w:t>אפשר לסנן פריטים באמצעות מספר מינימלי של אירועים -</w:t>
                            </w:r>
                            <w:r>
                              <w:rPr>
                                <w:rFonts w:asciiTheme="minorBidi" w:hAnsiTheme="minorBidi" w:cstheme="minorBidi"/>
                                <w:b/>
                                <w:bCs/>
                                <w:rtl/>
                                <w:lang w:bidi="he-IL"/>
                              </w:rPr>
                              <w:br/>
                            </w:r>
                            <w:r>
                              <w:rPr>
                                <w:rFonts w:asciiTheme="minorBidi" w:hAnsiTheme="minorBidi" w:cstheme="minorBidi" w:hint="cs"/>
                                <w:b/>
                                <w:bCs/>
                                <w:rtl/>
                                <w:lang w:bidi="he-IL"/>
                              </w:rPr>
                              <w:t>מינימום 50:</w:t>
                            </w:r>
                          </w:p>
                          <w:p w14:paraId="13D310A1" w14:textId="77777777" w:rsidR="00753AC8" w:rsidRDefault="00753AC8" w:rsidP="00753AC8"/>
                          <w:p w14:paraId="2331BF8A" w14:textId="77777777" w:rsidR="00753AC8" w:rsidRPr="00C13168" w:rsidRDefault="00753AC8" w:rsidP="00753AC8">
                            <w:pPr>
                              <w:jc w:val="center"/>
                              <w:rPr>
                                <w:rFonts w:asciiTheme="minorBidi" w:hAnsiTheme="minorBidi" w:cstheme="minorBidi"/>
                                <w:b/>
                                <w:bCs/>
                                <w:lang w:bidi="he-IL"/>
                              </w:rPr>
                            </w:pPr>
                            <w:r>
                              <w:rPr>
                                <w:rFonts w:asciiTheme="minorBidi" w:hAnsiTheme="minorBidi" w:cstheme="minorBidi" w:hint="cs"/>
                                <w:b/>
                                <w:bCs/>
                                <w:rtl/>
                                <w:lang w:bidi="he-IL"/>
                              </w:rPr>
                              <w:t>אפשר לסנן פריטים באמצעות מספר מינימלי של אירועים -</w:t>
                            </w:r>
                            <w:r>
                              <w:rPr>
                                <w:rFonts w:asciiTheme="minorBidi" w:hAnsiTheme="minorBidi" w:cstheme="minorBidi"/>
                                <w:b/>
                                <w:bCs/>
                                <w:rtl/>
                                <w:lang w:bidi="he-IL"/>
                              </w:rPr>
                              <w:br/>
                            </w:r>
                            <w:r>
                              <w:rPr>
                                <w:rFonts w:asciiTheme="minorBidi" w:hAnsiTheme="minorBidi" w:cstheme="minorBidi" w:hint="cs"/>
                                <w:b/>
                                <w:bCs/>
                                <w:rtl/>
                                <w:lang w:bidi="he-IL"/>
                              </w:rPr>
                              <w:t>מינימום 50:</w:t>
                            </w:r>
                          </w:p>
                          <w:p w14:paraId="468DDCCF" w14:textId="77777777" w:rsidR="00753AC8" w:rsidRDefault="00753AC8" w:rsidP="00753AC8"/>
                          <w:p w14:paraId="4B5CDC92" w14:textId="77777777" w:rsidR="00753AC8" w:rsidRPr="00C13168" w:rsidRDefault="00753AC8" w:rsidP="00753AC8">
                            <w:pPr>
                              <w:jc w:val="center"/>
                              <w:rPr>
                                <w:rFonts w:asciiTheme="minorBidi" w:hAnsiTheme="minorBidi" w:cstheme="minorBidi"/>
                                <w:b/>
                                <w:bCs/>
                                <w:lang w:bidi="he-IL"/>
                              </w:rPr>
                            </w:pPr>
                            <w:r>
                              <w:rPr>
                                <w:rFonts w:asciiTheme="minorBidi" w:hAnsiTheme="minorBidi" w:cstheme="minorBidi" w:hint="cs"/>
                                <w:b/>
                                <w:bCs/>
                                <w:rtl/>
                                <w:lang w:bidi="he-IL"/>
                              </w:rPr>
                              <w:t>אפשר לסנן פריטים באמצעות מספר מינימלי של אירועים -</w:t>
                            </w:r>
                            <w:r>
                              <w:rPr>
                                <w:rFonts w:asciiTheme="minorBidi" w:hAnsiTheme="minorBidi" w:cstheme="minorBidi"/>
                                <w:b/>
                                <w:bCs/>
                                <w:rtl/>
                                <w:lang w:bidi="he-IL"/>
                              </w:rPr>
                              <w:br/>
                            </w:r>
                            <w:r>
                              <w:rPr>
                                <w:rFonts w:asciiTheme="minorBidi" w:hAnsiTheme="minorBidi" w:cstheme="minorBidi" w:hint="cs"/>
                                <w:b/>
                                <w:bCs/>
                                <w:rtl/>
                                <w:lang w:bidi="he-IL"/>
                              </w:rPr>
                              <w:t>מינימום 50: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257716" id="_x0000_s1051" type="#_x0000_t202" style="position:absolute;margin-left:73.55pt;margin-top:301.45pt;width:121.85pt;height:67.4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" filled="f" stroked="f" strokeweight=".5pt">
                <v:textbox>
                  <w:txbxContent>
                    <w:p w14:paraId="2C244715" w14:textId="77777777" w:rsidR="00753AC8" w:rsidRPr="00C13168" w:rsidRDefault="00753AC8" w:rsidP="00753AC8">
                      <w:pPr>
                        <w:jc w:val="center"/>
                        <w:rPr>
                          <w:rFonts w:asciiTheme="minorBidi" w:hAnsiTheme="minorBidi" w:cstheme="minorBidi"/>
                          <w:b/>
                          <w:bCs/>
                          <w:lang w:bidi="he-IL"/>
                        </w:rPr>
                      </w:pPr>
                      <w:r>
                        <w:rPr>
                          <w:rFonts w:asciiTheme="minorBidi" w:hAnsiTheme="minorBidi" w:cstheme="minorBidi" w:hint="cs"/>
                          <w:b/>
                          <w:bCs/>
                          <w:rtl/>
                          <w:lang w:bidi="he-IL"/>
                        </w:rPr>
                        <w:t>אפשר לסנן פריטים באמצעות מספר מינימלי של אירועים -</w:t>
                      </w:r>
                      <w:r>
                        <w:rPr>
                          <w:rFonts w:asciiTheme="minorBidi" w:hAnsiTheme="minorBidi" w:cstheme="minorBidi"/>
                          <w:b/>
                          <w:bCs/>
                          <w:rtl/>
                          <w:lang w:bidi="he-IL"/>
                        </w:rPr>
                        <w:br/>
                      </w:r>
                      <w:r>
                        <w:rPr>
                          <w:rFonts w:asciiTheme="minorBidi" w:hAnsiTheme="minorBidi" w:cstheme="minorBidi" w:hint="cs"/>
                          <w:b/>
                          <w:bCs/>
                          <w:rtl/>
                          <w:lang w:bidi="he-IL"/>
                        </w:rPr>
                        <w:t>מינימום 50:</w:t>
                      </w:r>
                    </w:p>
                    <w:p w14:paraId="06C7B198" w14:textId="77777777" w:rsidR="00753AC8" w:rsidRDefault="00753AC8" w:rsidP="00753AC8"/>
                    <w:p w14:paraId="35F4DA34" w14:textId="77777777" w:rsidR="00753AC8" w:rsidRPr="00C13168" w:rsidRDefault="00753AC8" w:rsidP="00753AC8">
                      <w:pPr>
                        <w:jc w:val="center"/>
                        <w:rPr>
                          <w:rFonts w:asciiTheme="minorBidi" w:hAnsiTheme="minorBidi" w:cstheme="minorBidi"/>
                          <w:b/>
                          <w:bCs/>
                          <w:lang w:bidi="he-IL"/>
                        </w:rPr>
                      </w:pPr>
                      <w:r>
                        <w:rPr>
                          <w:rFonts w:asciiTheme="minorBidi" w:hAnsiTheme="minorBidi" w:cstheme="minorBidi" w:hint="cs"/>
                          <w:b/>
                          <w:bCs/>
                          <w:rtl/>
                          <w:lang w:bidi="he-IL"/>
                        </w:rPr>
                        <w:t>אפשר לסנן פריטים באמצעות מספר מינימלי של אירועים -</w:t>
                      </w:r>
                      <w:r>
                        <w:rPr>
                          <w:rFonts w:asciiTheme="minorBidi" w:hAnsiTheme="minorBidi" w:cstheme="minorBidi"/>
                          <w:b/>
                          <w:bCs/>
                          <w:rtl/>
                          <w:lang w:bidi="he-IL"/>
                        </w:rPr>
                        <w:br/>
                      </w:r>
                      <w:r>
                        <w:rPr>
                          <w:rFonts w:asciiTheme="minorBidi" w:hAnsiTheme="minorBidi" w:cstheme="minorBidi" w:hint="cs"/>
                          <w:b/>
                          <w:bCs/>
                          <w:rtl/>
                          <w:lang w:bidi="he-IL"/>
                        </w:rPr>
                        <w:t>מינימום 50:</w:t>
                      </w:r>
                    </w:p>
                    <w:p w14:paraId="0D63C965" w14:textId="77777777" w:rsidR="00753AC8" w:rsidRDefault="00753AC8" w:rsidP="00753AC8"/>
                    <w:p w14:paraId="4831ECA0" w14:textId="77777777" w:rsidR="00753AC8" w:rsidRPr="00C13168" w:rsidRDefault="00753AC8" w:rsidP="00753AC8">
                      <w:pPr>
                        <w:jc w:val="center"/>
                        <w:rPr>
                          <w:rFonts w:asciiTheme="minorBidi" w:hAnsiTheme="minorBidi" w:cstheme="minorBidi"/>
                          <w:b/>
                          <w:bCs/>
                          <w:lang w:bidi="he-IL"/>
                        </w:rPr>
                      </w:pPr>
                      <w:r>
                        <w:rPr>
                          <w:rFonts w:asciiTheme="minorBidi" w:hAnsiTheme="minorBidi" w:cstheme="minorBidi" w:hint="cs"/>
                          <w:b/>
                          <w:bCs/>
                          <w:rtl/>
                          <w:lang w:bidi="he-IL"/>
                        </w:rPr>
                        <w:t>אפשר לסנן פריטים באמצעות מספר מינימלי של אירועים -</w:t>
                      </w:r>
                      <w:r>
                        <w:rPr>
                          <w:rFonts w:asciiTheme="minorBidi" w:hAnsiTheme="minorBidi" w:cstheme="minorBidi"/>
                          <w:b/>
                          <w:bCs/>
                          <w:rtl/>
                          <w:lang w:bidi="he-IL"/>
                        </w:rPr>
                        <w:br/>
                      </w:r>
                      <w:r>
                        <w:rPr>
                          <w:rFonts w:asciiTheme="minorBidi" w:hAnsiTheme="minorBidi" w:cstheme="minorBidi" w:hint="cs"/>
                          <w:b/>
                          <w:bCs/>
                          <w:rtl/>
                          <w:lang w:bidi="he-IL"/>
                        </w:rPr>
                        <w:t>מינימום 50:</w:t>
                      </w:r>
                    </w:p>
                    <w:p w14:paraId="3E4F9429" w14:textId="77777777" w:rsidR="00753AC8" w:rsidRDefault="00753AC8" w:rsidP="00753AC8"/>
                    <w:p w14:paraId="0DF3C12A" w14:textId="77777777" w:rsidR="00753AC8" w:rsidRPr="00C13168" w:rsidRDefault="00753AC8" w:rsidP="00753AC8">
                      <w:pPr>
                        <w:jc w:val="center"/>
                        <w:rPr>
                          <w:rFonts w:asciiTheme="minorBidi" w:hAnsiTheme="minorBidi" w:cstheme="minorBidi"/>
                          <w:b/>
                          <w:bCs/>
                          <w:lang w:bidi="he-IL"/>
                        </w:rPr>
                      </w:pPr>
                      <w:r>
                        <w:rPr>
                          <w:rFonts w:asciiTheme="minorBidi" w:hAnsiTheme="minorBidi" w:cstheme="minorBidi" w:hint="cs"/>
                          <w:b/>
                          <w:bCs/>
                          <w:rtl/>
                          <w:lang w:bidi="he-IL"/>
                        </w:rPr>
                        <w:t>אפשר לסנן פריטים באמצעות מספר מינימלי של אירועים -</w:t>
                      </w:r>
                      <w:r>
                        <w:rPr>
                          <w:rFonts w:asciiTheme="minorBidi" w:hAnsiTheme="minorBidi" w:cstheme="minorBidi"/>
                          <w:b/>
                          <w:bCs/>
                          <w:rtl/>
                          <w:lang w:bidi="he-IL"/>
                        </w:rPr>
                        <w:br/>
                      </w:r>
                      <w:r>
                        <w:rPr>
                          <w:rFonts w:asciiTheme="minorBidi" w:hAnsiTheme="minorBidi" w:cstheme="minorBidi" w:hint="cs"/>
                          <w:b/>
                          <w:bCs/>
                          <w:rtl/>
                          <w:lang w:bidi="he-IL"/>
                        </w:rPr>
                        <w:t>מינימום 50:</w:t>
                      </w:r>
                    </w:p>
                    <w:p w14:paraId="5B461AAF" w14:textId="77777777" w:rsidR="00753AC8" w:rsidRDefault="00753AC8" w:rsidP="00753AC8"/>
                    <w:p w14:paraId="2B7A8EC8" w14:textId="77777777" w:rsidR="00753AC8" w:rsidRPr="00C13168" w:rsidRDefault="00753AC8" w:rsidP="00753AC8">
                      <w:pPr>
                        <w:jc w:val="center"/>
                        <w:rPr>
                          <w:rFonts w:asciiTheme="minorBidi" w:hAnsiTheme="minorBidi" w:cstheme="minorBidi"/>
                          <w:b/>
                          <w:bCs/>
                          <w:lang w:bidi="he-IL"/>
                        </w:rPr>
                      </w:pPr>
                      <w:r>
                        <w:rPr>
                          <w:rFonts w:asciiTheme="minorBidi" w:hAnsiTheme="minorBidi" w:cstheme="minorBidi" w:hint="cs"/>
                          <w:b/>
                          <w:bCs/>
                          <w:rtl/>
                          <w:lang w:bidi="he-IL"/>
                        </w:rPr>
                        <w:t>אפשר לסנן פריטים באמצעות מספר מינימלי של אירועים -</w:t>
                      </w:r>
                      <w:r>
                        <w:rPr>
                          <w:rFonts w:asciiTheme="minorBidi" w:hAnsiTheme="minorBidi" w:cstheme="minorBidi"/>
                          <w:b/>
                          <w:bCs/>
                          <w:rtl/>
                          <w:lang w:bidi="he-IL"/>
                        </w:rPr>
                        <w:br/>
                      </w:r>
                      <w:r>
                        <w:rPr>
                          <w:rFonts w:asciiTheme="minorBidi" w:hAnsiTheme="minorBidi" w:cstheme="minorBidi" w:hint="cs"/>
                          <w:b/>
                          <w:bCs/>
                          <w:rtl/>
                          <w:lang w:bidi="he-IL"/>
                        </w:rPr>
                        <w:t>מינימום 50:</w:t>
                      </w:r>
                    </w:p>
                    <w:p w14:paraId="17C45504" w14:textId="77777777" w:rsidR="00753AC8" w:rsidRDefault="00753AC8" w:rsidP="00753AC8"/>
                    <w:p w14:paraId="61FE436E" w14:textId="77777777" w:rsidR="00753AC8" w:rsidRPr="00C13168" w:rsidRDefault="00753AC8" w:rsidP="00753AC8">
                      <w:pPr>
                        <w:jc w:val="center"/>
                        <w:rPr>
                          <w:rFonts w:asciiTheme="minorBidi" w:hAnsiTheme="minorBidi" w:cstheme="minorBidi"/>
                          <w:b/>
                          <w:bCs/>
                          <w:lang w:bidi="he-IL"/>
                        </w:rPr>
                      </w:pPr>
                      <w:r>
                        <w:rPr>
                          <w:rFonts w:asciiTheme="minorBidi" w:hAnsiTheme="minorBidi" w:cstheme="minorBidi" w:hint="cs"/>
                          <w:b/>
                          <w:bCs/>
                          <w:rtl/>
                          <w:lang w:bidi="he-IL"/>
                        </w:rPr>
                        <w:t>אפשר לסנן פריטים באמצעות מספר מינימלי של אירועים -</w:t>
                      </w:r>
                      <w:r>
                        <w:rPr>
                          <w:rFonts w:asciiTheme="minorBidi" w:hAnsiTheme="minorBidi" w:cstheme="minorBidi"/>
                          <w:b/>
                          <w:bCs/>
                          <w:rtl/>
                          <w:lang w:bidi="he-IL"/>
                        </w:rPr>
                        <w:br/>
                      </w:r>
                      <w:r>
                        <w:rPr>
                          <w:rFonts w:asciiTheme="minorBidi" w:hAnsiTheme="minorBidi" w:cstheme="minorBidi" w:hint="cs"/>
                          <w:b/>
                          <w:bCs/>
                          <w:rtl/>
                          <w:lang w:bidi="he-IL"/>
                        </w:rPr>
                        <w:t>מינימום 50:</w:t>
                      </w:r>
                    </w:p>
                    <w:p w14:paraId="726DD003" w14:textId="77777777" w:rsidR="00753AC8" w:rsidRDefault="00753AC8" w:rsidP="00753AC8"/>
                    <w:p w14:paraId="79D2095C" w14:textId="77777777" w:rsidR="00753AC8" w:rsidRPr="00C13168" w:rsidRDefault="00753AC8" w:rsidP="00753AC8">
                      <w:pPr>
                        <w:jc w:val="center"/>
                        <w:rPr>
                          <w:rFonts w:asciiTheme="minorBidi" w:hAnsiTheme="minorBidi" w:cstheme="minorBidi"/>
                          <w:b/>
                          <w:bCs/>
                          <w:lang w:bidi="he-IL"/>
                        </w:rPr>
                      </w:pPr>
                      <w:r>
                        <w:rPr>
                          <w:rFonts w:asciiTheme="minorBidi" w:hAnsiTheme="minorBidi" w:cstheme="minorBidi" w:hint="cs"/>
                          <w:b/>
                          <w:bCs/>
                          <w:rtl/>
                          <w:lang w:bidi="he-IL"/>
                        </w:rPr>
                        <w:t>אפשר לסנן פריטים באמצעות מספר מינימלי של אירועים -</w:t>
                      </w:r>
                      <w:r>
                        <w:rPr>
                          <w:rFonts w:asciiTheme="minorBidi" w:hAnsiTheme="minorBidi" w:cstheme="minorBidi"/>
                          <w:b/>
                          <w:bCs/>
                          <w:rtl/>
                          <w:lang w:bidi="he-IL"/>
                        </w:rPr>
                        <w:br/>
                      </w:r>
                      <w:r>
                        <w:rPr>
                          <w:rFonts w:asciiTheme="minorBidi" w:hAnsiTheme="minorBidi" w:cstheme="minorBidi" w:hint="cs"/>
                          <w:b/>
                          <w:bCs/>
                          <w:rtl/>
                          <w:lang w:bidi="he-IL"/>
                        </w:rPr>
                        <w:t>מינימום 50:</w:t>
                      </w:r>
                    </w:p>
                    <w:p w14:paraId="09BDFB72" w14:textId="77777777" w:rsidR="00753AC8" w:rsidRDefault="00753AC8" w:rsidP="00753AC8"/>
                    <w:p w14:paraId="586402FA" w14:textId="77777777" w:rsidR="00753AC8" w:rsidRPr="00C13168" w:rsidRDefault="00753AC8" w:rsidP="00753AC8">
                      <w:pPr>
                        <w:jc w:val="center"/>
                        <w:rPr>
                          <w:rFonts w:asciiTheme="minorBidi" w:hAnsiTheme="minorBidi" w:cstheme="minorBidi"/>
                          <w:b/>
                          <w:bCs/>
                          <w:lang w:bidi="he-IL"/>
                        </w:rPr>
                      </w:pPr>
                      <w:r>
                        <w:rPr>
                          <w:rFonts w:asciiTheme="minorBidi" w:hAnsiTheme="minorBidi" w:cstheme="minorBidi" w:hint="cs"/>
                          <w:b/>
                          <w:bCs/>
                          <w:rtl/>
                          <w:lang w:bidi="he-IL"/>
                        </w:rPr>
                        <w:t>אפשר לסנן פריטים באמצעות מספר מינימלי של אירועים -</w:t>
                      </w:r>
                      <w:r>
                        <w:rPr>
                          <w:rFonts w:asciiTheme="minorBidi" w:hAnsiTheme="minorBidi" w:cstheme="minorBidi"/>
                          <w:b/>
                          <w:bCs/>
                          <w:rtl/>
                          <w:lang w:bidi="he-IL"/>
                        </w:rPr>
                        <w:br/>
                      </w:r>
                      <w:r>
                        <w:rPr>
                          <w:rFonts w:asciiTheme="minorBidi" w:hAnsiTheme="minorBidi" w:cstheme="minorBidi" w:hint="cs"/>
                          <w:b/>
                          <w:bCs/>
                          <w:rtl/>
                          <w:lang w:bidi="he-IL"/>
                        </w:rPr>
                        <w:t>מינימום 50:</w:t>
                      </w:r>
                    </w:p>
                    <w:p w14:paraId="0FD3245D" w14:textId="77777777" w:rsidR="00753AC8" w:rsidRDefault="00753AC8" w:rsidP="00753AC8"/>
                    <w:p w14:paraId="3226BAB5" w14:textId="77777777" w:rsidR="00753AC8" w:rsidRPr="00C13168" w:rsidRDefault="00753AC8" w:rsidP="00753AC8">
                      <w:pPr>
                        <w:jc w:val="center"/>
                        <w:rPr>
                          <w:rFonts w:asciiTheme="minorBidi" w:hAnsiTheme="minorBidi" w:cstheme="minorBidi"/>
                          <w:b/>
                          <w:bCs/>
                          <w:lang w:bidi="he-IL"/>
                        </w:rPr>
                      </w:pPr>
                      <w:r>
                        <w:rPr>
                          <w:rFonts w:asciiTheme="minorBidi" w:hAnsiTheme="minorBidi" w:cstheme="minorBidi" w:hint="cs"/>
                          <w:b/>
                          <w:bCs/>
                          <w:rtl/>
                          <w:lang w:bidi="he-IL"/>
                        </w:rPr>
                        <w:t>אפשר לסנן פריטים באמצעות מספר מינימלי של אירועים -</w:t>
                      </w:r>
                      <w:r>
                        <w:rPr>
                          <w:rFonts w:asciiTheme="minorBidi" w:hAnsiTheme="minorBidi" w:cstheme="minorBidi"/>
                          <w:b/>
                          <w:bCs/>
                          <w:rtl/>
                          <w:lang w:bidi="he-IL"/>
                        </w:rPr>
                        <w:br/>
                      </w:r>
                      <w:r>
                        <w:rPr>
                          <w:rFonts w:asciiTheme="minorBidi" w:hAnsiTheme="minorBidi" w:cstheme="minorBidi" w:hint="cs"/>
                          <w:b/>
                          <w:bCs/>
                          <w:rtl/>
                          <w:lang w:bidi="he-IL"/>
                        </w:rPr>
                        <w:t>מינימום 50:</w:t>
                      </w:r>
                    </w:p>
                    <w:p w14:paraId="12D59111" w14:textId="77777777" w:rsidR="00753AC8" w:rsidRDefault="00753AC8" w:rsidP="00753AC8"/>
                    <w:p w14:paraId="262AEE74" w14:textId="77777777" w:rsidR="00753AC8" w:rsidRPr="00C13168" w:rsidRDefault="00753AC8" w:rsidP="00753AC8">
                      <w:pPr>
                        <w:jc w:val="center"/>
                        <w:rPr>
                          <w:rFonts w:asciiTheme="minorBidi" w:hAnsiTheme="minorBidi" w:cstheme="minorBidi"/>
                          <w:b/>
                          <w:bCs/>
                          <w:lang w:bidi="he-IL"/>
                        </w:rPr>
                      </w:pPr>
                      <w:r>
                        <w:rPr>
                          <w:rFonts w:asciiTheme="minorBidi" w:hAnsiTheme="minorBidi" w:cstheme="minorBidi" w:hint="cs"/>
                          <w:b/>
                          <w:bCs/>
                          <w:rtl/>
                          <w:lang w:bidi="he-IL"/>
                        </w:rPr>
                        <w:t>אפשר לסנן פריטים באמצעות מספר מינימלי של אירועים -</w:t>
                      </w:r>
                      <w:r>
                        <w:rPr>
                          <w:rFonts w:asciiTheme="minorBidi" w:hAnsiTheme="minorBidi" w:cstheme="minorBidi"/>
                          <w:b/>
                          <w:bCs/>
                          <w:rtl/>
                          <w:lang w:bidi="he-IL"/>
                        </w:rPr>
                        <w:br/>
                      </w:r>
                      <w:r>
                        <w:rPr>
                          <w:rFonts w:asciiTheme="minorBidi" w:hAnsiTheme="minorBidi" w:cstheme="minorBidi" w:hint="cs"/>
                          <w:b/>
                          <w:bCs/>
                          <w:rtl/>
                          <w:lang w:bidi="he-IL"/>
                        </w:rPr>
                        <w:t>מינימום 50:</w:t>
                      </w:r>
                    </w:p>
                    <w:p w14:paraId="580A913C" w14:textId="77777777" w:rsidR="00753AC8" w:rsidRDefault="00753AC8" w:rsidP="00753AC8"/>
                    <w:p w14:paraId="2872945F" w14:textId="77777777" w:rsidR="00753AC8" w:rsidRPr="00C13168" w:rsidRDefault="00753AC8" w:rsidP="00753AC8">
                      <w:pPr>
                        <w:jc w:val="center"/>
                        <w:rPr>
                          <w:rFonts w:asciiTheme="minorBidi" w:hAnsiTheme="minorBidi" w:cstheme="minorBidi"/>
                          <w:b/>
                          <w:bCs/>
                          <w:lang w:bidi="he-IL"/>
                        </w:rPr>
                      </w:pPr>
                      <w:r>
                        <w:rPr>
                          <w:rFonts w:asciiTheme="minorBidi" w:hAnsiTheme="minorBidi" w:cstheme="minorBidi" w:hint="cs"/>
                          <w:b/>
                          <w:bCs/>
                          <w:rtl/>
                          <w:lang w:bidi="he-IL"/>
                        </w:rPr>
                        <w:t>אפשר לסנן פריטים באמצעות מספר מינימלי של אירועים -</w:t>
                      </w:r>
                      <w:r>
                        <w:rPr>
                          <w:rFonts w:asciiTheme="minorBidi" w:hAnsiTheme="minorBidi" w:cstheme="minorBidi"/>
                          <w:b/>
                          <w:bCs/>
                          <w:rtl/>
                          <w:lang w:bidi="he-IL"/>
                        </w:rPr>
                        <w:br/>
                      </w:r>
                      <w:r>
                        <w:rPr>
                          <w:rFonts w:asciiTheme="minorBidi" w:hAnsiTheme="minorBidi" w:cstheme="minorBidi" w:hint="cs"/>
                          <w:b/>
                          <w:bCs/>
                          <w:rtl/>
                          <w:lang w:bidi="he-IL"/>
                        </w:rPr>
                        <w:t>מינימום 50:</w:t>
                      </w:r>
                    </w:p>
                    <w:p w14:paraId="4EB2D7BA" w14:textId="77777777" w:rsidR="00753AC8" w:rsidRDefault="00753AC8" w:rsidP="00753AC8"/>
                    <w:p w14:paraId="3E0AE4E5" w14:textId="77777777" w:rsidR="00753AC8" w:rsidRPr="00C13168" w:rsidRDefault="00753AC8" w:rsidP="00753AC8">
                      <w:pPr>
                        <w:jc w:val="center"/>
                        <w:rPr>
                          <w:rFonts w:asciiTheme="minorBidi" w:hAnsiTheme="minorBidi" w:cstheme="minorBidi"/>
                          <w:b/>
                          <w:bCs/>
                          <w:lang w:bidi="he-IL"/>
                        </w:rPr>
                      </w:pPr>
                      <w:r>
                        <w:rPr>
                          <w:rFonts w:asciiTheme="minorBidi" w:hAnsiTheme="minorBidi" w:cstheme="minorBidi" w:hint="cs"/>
                          <w:b/>
                          <w:bCs/>
                          <w:rtl/>
                          <w:lang w:bidi="he-IL"/>
                        </w:rPr>
                        <w:t>אפשר לסנן פריטים באמצעות מספר מינימלי של אירועים -</w:t>
                      </w:r>
                      <w:r>
                        <w:rPr>
                          <w:rFonts w:asciiTheme="minorBidi" w:hAnsiTheme="minorBidi" w:cstheme="minorBidi"/>
                          <w:b/>
                          <w:bCs/>
                          <w:rtl/>
                          <w:lang w:bidi="he-IL"/>
                        </w:rPr>
                        <w:br/>
                      </w:r>
                      <w:r>
                        <w:rPr>
                          <w:rFonts w:asciiTheme="minorBidi" w:hAnsiTheme="minorBidi" w:cstheme="minorBidi" w:hint="cs"/>
                          <w:b/>
                          <w:bCs/>
                          <w:rtl/>
                          <w:lang w:bidi="he-IL"/>
                        </w:rPr>
                        <w:t>מינימום 50:</w:t>
                      </w:r>
                    </w:p>
                    <w:p w14:paraId="42FBF55D" w14:textId="77777777" w:rsidR="00753AC8" w:rsidRDefault="00753AC8" w:rsidP="00753AC8"/>
                    <w:p w14:paraId="5700D843" w14:textId="77777777" w:rsidR="00753AC8" w:rsidRPr="00C13168" w:rsidRDefault="00753AC8" w:rsidP="00753AC8">
                      <w:pPr>
                        <w:jc w:val="center"/>
                        <w:rPr>
                          <w:rFonts w:asciiTheme="minorBidi" w:hAnsiTheme="minorBidi" w:cstheme="minorBidi"/>
                          <w:b/>
                          <w:bCs/>
                          <w:lang w:bidi="he-IL"/>
                        </w:rPr>
                      </w:pPr>
                      <w:r>
                        <w:rPr>
                          <w:rFonts w:asciiTheme="minorBidi" w:hAnsiTheme="minorBidi" w:cstheme="minorBidi" w:hint="cs"/>
                          <w:b/>
                          <w:bCs/>
                          <w:rtl/>
                          <w:lang w:bidi="he-IL"/>
                        </w:rPr>
                        <w:t>אפשר לסנן פריטים באמצעות מספר מינימלי של אירועים -</w:t>
                      </w:r>
                      <w:r>
                        <w:rPr>
                          <w:rFonts w:asciiTheme="minorBidi" w:hAnsiTheme="minorBidi" w:cstheme="minorBidi"/>
                          <w:b/>
                          <w:bCs/>
                          <w:rtl/>
                          <w:lang w:bidi="he-IL"/>
                        </w:rPr>
                        <w:br/>
                      </w:r>
                      <w:r>
                        <w:rPr>
                          <w:rFonts w:asciiTheme="minorBidi" w:hAnsiTheme="minorBidi" w:cstheme="minorBidi" w:hint="cs"/>
                          <w:b/>
                          <w:bCs/>
                          <w:rtl/>
                          <w:lang w:bidi="he-IL"/>
                        </w:rPr>
                        <w:t>מינימום 50:</w:t>
                      </w:r>
                    </w:p>
                    <w:p w14:paraId="56755642" w14:textId="77777777" w:rsidR="00753AC8" w:rsidRDefault="00753AC8" w:rsidP="00753AC8"/>
                    <w:p w14:paraId="6E7B0C99" w14:textId="77777777" w:rsidR="00753AC8" w:rsidRPr="00C13168" w:rsidRDefault="00753AC8" w:rsidP="00753AC8">
                      <w:pPr>
                        <w:jc w:val="center"/>
                        <w:rPr>
                          <w:rFonts w:asciiTheme="minorBidi" w:hAnsiTheme="minorBidi" w:cstheme="minorBidi"/>
                          <w:b/>
                          <w:bCs/>
                          <w:lang w:bidi="he-IL"/>
                        </w:rPr>
                      </w:pPr>
                      <w:r>
                        <w:rPr>
                          <w:rFonts w:asciiTheme="minorBidi" w:hAnsiTheme="minorBidi" w:cstheme="minorBidi" w:hint="cs"/>
                          <w:b/>
                          <w:bCs/>
                          <w:rtl/>
                          <w:lang w:bidi="he-IL"/>
                        </w:rPr>
                        <w:t>אפשר לסנן פריטים באמצעות מספר מינימלי של אירועים -</w:t>
                      </w:r>
                      <w:r>
                        <w:rPr>
                          <w:rFonts w:asciiTheme="minorBidi" w:hAnsiTheme="minorBidi" w:cstheme="minorBidi"/>
                          <w:b/>
                          <w:bCs/>
                          <w:rtl/>
                          <w:lang w:bidi="he-IL"/>
                        </w:rPr>
                        <w:br/>
                      </w:r>
                      <w:r>
                        <w:rPr>
                          <w:rFonts w:asciiTheme="minorBidi" w:hAnsiTheme="minorBidi" w:cstheme="minorBidi" w:hint="cs"/>
                          <w:b/>
                          <w:bCs/>
                          <w:rtl/>
                          <w:lang w:bidi="he-IL"/>
                        </w:rPr>
                        <w:t>מינימום 50:</w:t>
                      </w:r>
                    </w:p>
                    <w:p w14:paraId="019F35A2" w14:textId="77777777" w:rsidR="00753AC8" w:rsidRDefault="00753AC8" w:rsidP="00753AC8"/>
                    <w:p w14:paraId="53D938A1" w14:textId="77777777" w:rsidR="00753AC8" w:rsidRPr="00C13168" w:rsidRDefault="00753AC8" w:rsidP="00753AC8">
                      <w:pPr>
                        <w:jc w:val="center"/>
                        <w:rPr>
                          <w:rFonts w:asciiTheme="minorBidi" w:hAnsiTheme="minorBidi" w:cstheme="minorBidi"/>
                          <w:b/>
                          <w:bCs/>
                          <w:lang w:bidi="he-IL"/>
                        </w:rPr>
                      </w:pPr>
                      <w:r>
                        <w:rPr>
                          <w:rFonts w:asciiTheme="minorBidi" w:hAnsiTheme="minorBidi" w:cstheme="minorBidi" w:hint="cs"/>
                          <w:b/>
                          <w:bCs/>
                          <w:rtl/>
                          <w:lang w:bidi="he-IL"/>
                        </w:rPr>
                        <w:t>אפשר לסנן פריטים באמצעות מספר מינימלי של אירועים -</w:t>
                      </w:r>
                      <w:r>
                        <w:rPr>
                          <w:rFonts w:asciiTheme="minorBidi" w:hAnsiTheme="minorBidi" w:cstheme="minorBidi"/>
                          <w:b/>
                          <w:bCs/>
                          <w:rtl/>
                          <w:lang w:bidi="he-IL"/>
                        </w:rPr>
                        <w:br/>
                      </w:r>
                      <w:r>
                        <w:rPr>
                          <w:rFonts w:asciiTheme="minorBidi" w:hAnsiTheme="minorBidi" w:cstheme="minorBidi" w:hint="cs"/>
                          <w:b/>
                          <w:bCs/>
                          <w:rtl/>
                          <w:lang w:bidi="he-IL"/>
                        </w:rPr>
                        <w:t>מינימום 50:</w:t>
                      </w:r>
                    </w:p>
                    <w:p w14:paraId="4F5E5BD8" w14:textId="77777777" w:rsidR="00753AC8" w:rsidRDefault="00753AC8" w:rsidP="00753AC8"/>
                    <w:p w14:paraId="71F64D39" w14:textId="77777777" w:rsidR="00753AC8" w:rsidRPr="00C13168" w:rsidRDefault="00753AC8" w:rsidP="00753AC8">
                      <w:pPr>
                        <w:jc w:val="center"/>
                        <w:rPr>
                          <w:rFonts w:asciiTheme="minorBidi" w:hAnsiTheme="minorBidi" w:cstheme="minorBidi"/>
                          <w:b/>
                          <w:bCs/>
                          <w:lang w:bidi="he-IL"/>
                        </w:rPr>
                      </w:pPr>
                      <w:r>
                        <w:rPr>
                          <w:rFonts w:asciiTheme="minorBidi" w:hAnsiTheme="minorBidi" w:cstheme="minorBidi" w:hint="cs"/>
                          <w:b/>
                          <w:bCs/>
                          <w:rtl/>
                          <w:lang w:bidi="he-IL"/>
                        </w:rPr>
                        <w:t>אפשר לסנן פריטים באמצעות מספר מינימלי של אירועים -</w:t>
                      </w:r>
                      <w:r>
                        <w:rPr>
                          <w:rFonts w:asciiTheme="minorBidi" w:hAnsiTheme="minorBidi" w:cstheme="minorBidi"/>
                          <w:b/>
                          <w:bCs/>
                          <w:rtl/>
                          <w:lang w:bidi="he-IL"/>
                        </w:rPr>
                        <w:br/>
                      </w:r>
                      <w:r>
                        <w:rPr>
                          <w:rFonts w:asciiTheme="minorBidi" w:hAnsiTheme="minorBidi" w:cstheme="minorBidi" w:hint="cs"/>
                          <w:b/>
                          <w:bCs/>
                          <w:rtl/>
                          <w:lang w:bidi="he-IL"/>
                        </w:rPr>
                        <w:t>מינימום 50:</w:t>
                      </w:r>
                    </w:p>
                    <w:p w14:paraId="10FD8928" w14:textId="77777777" w:rsidR="00753AC8" w:rsidRDefault="00753AC8" w:rsidP="00753AC8"/>
                    <w:p w14:paraId="69838A56" w14:textId="77777777" w:rsidR="00753AC8" w:rsidRPr="00C13168" w:rsidRDefault="00753AC8" w:rsidP="00753AC8">
                      <w:pPr>
                        <w:jc w:val="center"/>
                        <w:rPr>
                          <w:rFonts w:asciiTheme="minorBidi" w:hAnsiTheme="minorBidi" w:cstheme="minorBidi"/>
                          <w:b/>
                          <w:bCs/>
                          <w:lang w:bidi="he-IL"/>
                        </w:rPr>
                      </w:pPr>
                      <w:r>
                        <w:rPr>
                          <w:rFonts w:asciiTheme="minorBidi" w:hAnsiTheme="minorBidi" w:cstheme="minorBidi" w:hint="cs"/>
                          <w:b/>
                          <w:bCs/>
                          <w:rtl/>
                          <w:lang w:bidi="he-IL"/>
                        </w:rPr>
                        <w:t>אפשר לסנן פריטים באמצעות מספר מינימלי של אירועים -</w:t>
                      </w:r>
                      <w:r>
                        <w:rPr>
                          <w:rFonts w:asciiTheme="minorBidi" w:hAnsiTheme="minorBidi" w:cstheme="minorBidi"/>
                          <w:b/>
                          <w:bCs/>
                          <w:rtl/>
                          <w:lang w:bidi="he-IL"/>
                        </w:rPr>
                        <w:br/>
                      </w:r>
                      <w:r>
                        <w:rPr>
                          <w:rFonts w:asciiTheme="minorBidi" w:hAnsiTheme="minorBidi" w:cstheme="minorBidi" w:hint="cs"/>
                          <w:b/>
                          <w:bCs/>
                          <w:rtl/>
                          <w:lang w:bidi="he-IL"/>
                        </w:rPr>
                        <w:t>מינימום 50:</w:t>
                      </w:r>
                    </w:p>
                    <w:p w14:paraId="765EF808" w14:textId="77777777" w:rsidR="00753AC8" w:rsidRDefault="00753AC8" w:rsidP="00753AC8"/>
                    <w:p w14:paraId="345E2F3C" w14:textId="77777777" w:rsidR="00753AC8" w:rsidRPr="00C13168" w:rsidRDefault="00753AC8" w:rsidP="00753AC8">
                      <w:pPr>
                        <w:jc w:val="center"/>
                        <w:rPr>
                          <w:rFonts w:asciiTheme="minorBidi" w:hAnsiTheme="minorBidi" w:cstheme="minorBidi"/>
                          <w:b/>
                          <w:bCs/>
                          <w:lang w:bidi="he-IL"/>
                        </w:rPr>
                      </w:pPr>
                      <w:r>
                        <w:rPr>
                          <w:rFonts w:asciiTheme="minorBidi" w:hAnsiTheme="minorBidi" w:cstheme="minorBidi" w:hint="cs"/>
                          <w:b/>
                          <w:bCs/>
                          <w:rtl/>
                          <w:lang w:bidi="he-IL"/>
                        </w:rPr>
                        <w:t>אפשר לסנן פריטים באמצעות מספר מינימלי של אירועים -</w:t>
                      </w:r>
                      <w:r>
                        <w:rPr>
                          <w:rFonts w:asciiTheme="minorBidi" w:hAnsiTheme="minorBidi" w:cstheme="minorBidi"/>
                          <w:b/>
                          <w:bCs/>
                          <w:rtl/>
                          <w:lang w:bidi="he-IL"/>
                        </w:rPr>
                        <w:br/>
                      </w:r>
                      <w:r>
                        <w:rPr>
                          <w:rFonts w:asciiTheme="minorBidi" w:hAnsiTheme="minorBidi" w:cstheme="minorBidi" w:hint="cs"/>
                          <w:b/>
                          <w:bCs/>
                          <w:rtl/>
                          <w:lang w:bidi="he-IL"/>
                        </w:rPr>
                        <w:t>מינימום 50:</w:t>
                      </w:r>
                    </w:p>
                    <w:p w14:paraId="1C46F308" w14:textId="77777777" w:rsidR="00753AC8" w:rsidRDefault="00753AC8" w:rsidP="00753AC8"/>
                    <w:p w14:paraId="68E63266" w14:textId="77777777" w:rsidR="00753AC8" w:rsidRPr="00C13168" w:rsidRDefault="00753AC8" w:rsidP="00753AC8">
                      <w:pPr>
                        <w:jc w:val="center"/>
                        <w:rPr>
                          <w:rFonts w:asciiTheme="minorBidi" w:hAnsiTheme="minorBidi" w:cstheme="minorBidi"/>
                          <w:b/>
                          <w:bCs/>
                          <w:lang w:bidi="he-IL"/>
                        </w:rPr>
                      </w:pPr>
                      <w:r>
                        <w:rPr>
                          <w:rFonts w:asciiTheme="minorBidi" w:hAnsiTheme="minorBidi" w:cstheme="minorBidi" w:hint="cs"/>
                          <w:b/>
                          <w:bCs/>
                          <w:rtl/>
                          <w:lang w:bidi="he-IL"/>
                        </w:rPr>
                        <w:t>אפשר לסנן פריטים באמצעות מספר מינימלי של אירועים -</w:t>
                      </w:r>
                      <w:r>
                        <w:rPr>
                          <w:rFonts w:asciiTheme="minorBidi" w:hAnsiTheme="minorBidi" w:cstheme="minorBidi"/>
                          <w:b/>
                          <w:bCs/>
                          <w:rtl/>
                          <w:lang w:bidi="he-IL"/>
                        </w:rPr>
                        <w:br/>
                      </w:r>
                      <w:r>
                        <w:rPr>
                          <w:rFonts w:asciiTheme="minorBidi" w:hAnsiTheme="minorBidi" w:cstheme="minorBidi" w:hint="cs"/>
                          <w:b/>
                          <w:bCs/>
                          <w:rtl/>
                          <w:lang w:bidi="he-IL"/>
                        </w:rPr>
                        <w:t>מינימום 50:</w:t>
                      </w:r>
                    </w:p>
                    <w:p w14:paraId="6228719B" w14:textId="77777777" w:rsidR="00753AC8" w:rsidRDefault="00753AC8" w:rsidP="00753AC8"/>
                    <w:p w14:paraId="449B3F7E" w14:textId="77777777" w:rsidR="00753AC8" w:rsidRPr="00C13168" w:rsidRDefault="00753AC8" w:rsidP="00753AC8">
                      <w:pPr>
                        <w:jc w:val="center"/>
                        <w:rPr>
                          <w:rFonts w:asciiTheme="minorBidi" w:hAnsiTheme="minorBidi" w:cstheme="minorBidi"/>
                          <w:b/>
                          <w:bCs/>
                          <w:lang w:bidi="he-IL"/>
                        </w:rPr>
                      </w:pPr>
                      <w:r>
                        <w:rPr>
                          <w:rFonts w:asciiTheme="minorBidi" w:hAnsiTheme="minorBidi" w:cstheme="minorBidi" w:hint="cs"/>
                          <w:b/>
                          <w:bCs/>
                          <w:rtl/>
                          <w:lang w:bidi="he-IL"/>
                        </w:rPr>
                        <w:t>אפשר לסנן פריטים באמצעות מספר מינימלי של אירועים -</w:t>
                      </w:r>
                      <w:r>
                        <w:rPr>
                          <w:rFonts w:asciiTheme="minorBidi" w:hAnsiTheme="minorBidi" w:cstheme="minorBidi"/>
                          <w:b/>
                          <w:bCs/>
                          <w:rtl/>
                          <w:lang w:bidi="he-IL"/>
                        </w:rPr>
                        <w:br/>
                      </w:r>
                      <w:r>
                        <w:rPr>
                          <w:rFonts w:asciiTheme="minorBidi" w:hAnsiTheme="minorBidi" w:cstheme="minorBidi" w:hint="cs"/>
                          <w:b/>
                          <w:bCs/>
                          <w:rtl/>
                          <w:lang w:bidi="he-IL"/>
                        </w:rPr>
                        <w:t>מינימום 50:</w:t>
                      </w:r>
                    </w:p>
                    <w:p w14:paraId="12DFAC1A" w14:textId="77777777" w:rsidR="00753AC8" w:rsidRDefault="00753AC8" w:rsidP="00753AC8"/>
                    <w:p w14:paraId="29DA276E" w14:textId="77777777" w:rsidR="00753AC8" w:rsidRPr="00C13168" w:rsidRDefault="00753AC8" w:rsidP="00753AC8">
                      <w:pPr>
                        <w:jc w:val="center"/>
                        <w:rPr>
                          <w:rFonts w:asciiTheme="minorBidi" w:hAnsiTheme="minorBidi" w:cstheme="minorBidi"/>
                          <w:b/>
                          <w:bCs/>
                          <w:lang w:bidi="he-IL"/>
                        </w:rPr>
                      </w:pPr>
                      <w:r>
                        <w:rPr>
                          <w:rFonts w:asciiTheme="minorBidi" w:hAnsiTheme="minorBidi" w:cstheme="minorBidi" w:hint="cs"/>
                          <w:b/>
                          <w:bCs/>
                          <w:rtl/>
                          <w:lang w:bidi="he-IL"/>
                        </w:rPr>
                        <w:t>אפשר לסנן פריטים באמצעות מספר מינימלי של אירועים -</w:t>
                      </w:r>
                      <w:r>
                        <w:rPr>
                          <w:rFonts w:asciiTheme="minorBidi" w:hAnsiTheme="minorBidi" w:cstheme="minorBidi"/>
                          <w:b/>
                          <w:bCs/>
                          <w:rtl/>
                          <w:lang w:bidi="he-IL"/>
                        </w:rPr>
                        <w:br/>
                      </w:r>
                      <w:r>
                        <w:rPr>
                          <w:rFonts w:asciiTheme="minorBidi" w:hAnsiTheme="minorBidi" w:cstheme="minorBidi" w:hint="cs"/>
                          <w:b/>
                          <w:bCs/>
                          <w:rtl/>
                          <w:lang w:bidi="he-IL"/>
                        </w:rPr>
                        <w:t>מינימום 50:</w:t>
                      </w:r>
                    </w:p>
                    <w:p w14:paraId="31277377" w14:textId="77777777" w:rsidR="00753AC8" w:rsidRDefault="00753AC8" w:rsidP="00753AC8"/>
                    <w:p w14:paraId="5185612A" w14:textId="77777777" w:rsidR="00753AC8" w:rsidRPr="00C13168" w:rsidRDefault="00753AC8" w:rsidP="00753AC8">
                      <w:pPr>
                        <w:jc w:val="center"/>
                        <w:rPr>
                          <w:rFonts w:asciiTheme="minorBidi" w:hAnsiTheme="minorBidi" w:cstheme="minorBidi"/>
                          <w:b/>
                          <w:bCs/>
                          <w:lang w:bidi="he-IL"/>
                        </w:rPr>
                      </w:pPr>
                      <w:r>
                        <w:rPr>
                          <w:rFonts w:asciiTheme="minorBidi" w:hAnsiTheme="minorBidi" w:cstheme="minorBidi" w:hint="cs"/>
                          <w:b/>
                          <w:bCs/>
                          <w:rtl/>
                          <w:lang w:bidi="he-IL"/>
                        </w:rPr>
                        <w:t>אפשר לסנן פריטים באמצעות מספר מינימלי של אירועים -</w:t>
                      </w:r>
                      <w:r>
                        <w:rPr>
                          <w:rFonts w:asciiTheme="minorBidi" w:hAnsiTheme="minorBidi" w:cstheme="minorBidi"/>
                          <w:b/>
                          <w:bCs/>
                          <w:rtl/>
                          <w:lang w:bidi="he-IL"/>
                        </w:rPr>
                        <w:br/>
                      </w:r>
                      <w:r>
                        <w:rPr>
                          <w:rFonts w:asciiTheme="minorBidi" w:hAnsiTheme="minorBidi" w:cstheme="minorBidi" w:hint="cs"/>
                          <w:b/>
                          <w:bCs/>
                          <w:rtl/>
                          <w:lang w:bidi="he-IL"/>
                        </w:rPr>
                        <w:t>מינימום 50:</w:t>
                      </w:r>
                    </w:p>
                    <w:p w14:paraId="04ED664C" w14:textId="77777777" w:rsidR="00753AC8" w:rsidRDefault="00753AC8" w:rsidP="00753AC8"/>
                    <w:p w14:paraId="227A2384" w14:textId="77777777" w:rsidR="00753AC8" w:rsidRPr="00C13168" w:rsidRDefault="00753AC8" w:rsidP="00753AC8">
                      <w:pPr>
                        <w:jc w:val="center"/>
                        <w:rPr>
                          <w:rFonts w:asciiTheme="minorBidi" w:hAnsiTheme="minorBidi" w:cstheme="minorBidi"/>
                          <w:b/>
                          <w:bCs/>
                          <w:lang w:bidi="he-IL"/>
                        </w:rPr>
                      </w:pPr>
                      <w:r>
                        <w:rPr>
                          <w:rFonts w:asciiTheme="minorBidi" w:hAnsiTheme="minorBidi" w:cstheme="minorBidi" w:hint="cs"/>
                          <w:b/>
                          <w:bCs/>
                          <w:rtl/>
                          <w:lang w:bidi="he-IL"/>
                        </w:rPr>
                        <w:t>אפשר לסנן פריטים באמצעות מספר מינימלי של אירועים -</w:t>
                      </w:r>
                      <w:r>
                        <w:rPr>
                          <w:rFonts w:asciiTheme="minorBidi" w:hAnsiTheme="minorBidi" w:cstheme="minorBidi"/>
                          <w:b/>
                          <w:bCs/>
                          <w:rtl/>
                          <w:lang w:bidi="he-IL"/>
                        </w:rPr>
                        <w:br/>
                      </w:r>
                      <w:r>
                        <w:rPr>
                          <w:rFonts w:asciiTheme="minorBidi" w:hAnsiTheme="minorBidi" w:cstheme="minorBidi" w:hint="cs"/>
                          <w:b/>
                          <w:bCs/>
                          <w:rtl/>
                          <w:lang w:bidi="he-IL"/>
                        </w:rPr>
                        <w:t>מינימום 50:</w:t>
                      </w:r>
                    </w:p>
                    <w:p w14:paraId="42B13161" w14:textId="77777777" w:rsidR="00753AC8" w:rsidRDefault="00753AC8" w:rsidP="00753AC8"/>
                    <w:p w14:paraId="22C03972" w14:textId="77777777" w:rsidR="00753AC8" w:rsidRPr="00C13168" w:rsidRDefault="00753AC8" w:rsidP="00753AC8">
                      <w:pPr>
                        <w:jc w:val="center"/>
                        <w:rPr>
                          <w:rFonts w:asciiTheme="minorBidi" w:hAnsiTheme="minorBidi" w:cstheme="minorBidi"/>
                          <w:b/>
                          <w:bCs/>
                          <w:lang w:bidi="he-IL"/>
                        </w:rPr>
                      </w:pPr>
                      <w:r>
                        <w:rPr>
                          <w:rFonts w:asciiTheme="minorBidi" w:hAnsiTheme="minorBidi" w:cstheme="minorBidi" w:hint="cs"/>
                          <w:b/>
                          <w:bCs/>
                          <w:rtl/>
                          <w:lang w:bidi="he-IL"/>
                        </w:rPr>
                        <w:t>אפשר לסנן פריטים באמצעות מספר מינימלי של אירועים -</w:t>
                      </w:r>
                      <w:r>
                        <w:rPr>
                          <w:rFonts w:asciiTheme="minorBidi" w:hAnsiTheme="minorBidi" w:cstheme="minorBidi"/>
                          <w:b/>
                          <w:bCs/>
                          <w:rtl/>
                          <w:lang w:bidi="he-IL"/>
                        </w:rPr>
                        <w:br/>
                      </w:r>
                      <w:r>
                        <w:rPr>
                          <w:rFonts w:asciiTheme="minorBidi" w:hAnsiTheme="minorBidi" w:cstheme="minorBidi" w:hint="cs"/>
                          <w:b/>
                          <w:bCs/>
                          <w:rtl/>
                          <w:lang w:bidi="he-IL"/>
                        </w:rPr>
                        <w:t>מינימום 50:</w:t>
                      </w:r>
                    </w:p>
                    <w:p w14:paraId="436890C6" w14:textId="77777777" w:rsidR="00753AC8" w:rsidRDefault="00753AC8" w:rsidP="00753AC8"/>
                    <w:p w14:paraId="1D86C4EA" w14:textId="77777777" w:rsidR="00753AC8" w:rsidRPr="00C13168" w:rsidRDefault="00753AC8" w:rsidP="00753AC8">
                      <w:pPr>
                        <w:jc w:val="center"/>
                        <w:rPr>
                          <w:rFonts w:asciiTheme="minorBidi" w:hAnsiTheme="minorBidi" w:cstheme="minorBidi"/>
                          <w:b/>
                          <w:bCs/>
                          <w:lang w:bidi="he-IL"/>
                        </w:rPr>
                      </w:pPr>
                      <w:r>
                        <w:rPr>
                          <w:rFonts w:asciiTheme="minorBidi" w:hAnsiTheme="minorBidi" w:cstheme="minorBidi" w:hint="cs"/>
                          <w:b/>
                          <w:bCs/>
                          <w:rtl/>
                          <w:lang w:bidi="he-IL"/>
                        </w:rPr>
                        <w:t>אפשר לסנן פריטים באמצעות מספר מינימלי של אירועים -</w:t>
                      </w:r>
                      <w:r>
                        <w:rPr>
                          <w:rFonts w:asciiTheme="minorBidi" w:hAnsiTheme="minorBidi" w:cstheme="minorBidi"/>
                          <w:b/>
                          <w:bCs/>
                          <w:rtl/>
                          <w:lang w:bidi="he-IL"/>
                        </w:rPr>
                        <w:br/>
                      </w:r>
                      <w:r>
                        <w:rPr>
                          <w:rFonts w:asciiTheme="minorBidi" w:hAnsiTheme="minorBidi" w:cstheme="minorBidi" w:hint="cs"/>
                          <w:b/>
                          <w:bCs/>
                          <w:rtl/>
                          <w:lang w:bidi="he-IL"/>
                        </w:rPr>
                        <w:t>מינימום 50:</w:t>
                      </w:r>
                    </w:p>
                    <w:p w14:paraId="563CF556" w14:textId="77777777" w:rsidR="00753AC8" w:rsidRDefault="00753AC8" w:rsidP="00753AC8"/>
                    <w:p w14:paraId="7B9CC426" w14:textId="77777777" w:rsidR="00753AC8" w:rsidRPr="00C13168" w:rsidRDefault="00753AC8" w:rsidP="00753AC8">
                      <w:pPr>
                        <w:jc w:val="center"/>
                        <w:rPr>
                          <w:rFonts w:asciiTheme="minorBidi" w:hAnsiTheme="minorBidi" w:cstheme="minorBidi"/>
                          <w:b/>
                          <w:bCs/>
                          <w:lang w:bidi="he-IL"/>
                        </w:rPr>
                      </w:pPr>
                      <w:r>
                        <w:rPr>
                          <w:rFonts w:asciiTheme="minorBidi" w:hAnsiTheme="minorBidi" w:cstheme="minorBidi" w:hint="cs"/>
                          <w:b/>
                          <w:bCs/>
                          <w:rtl/>
                          <w:lang w:bidi="he-IL"/>
                        </w:rPr>
                        <w:t>אפשר לסנן פריטים באמצעות מספר מינימלי של אירועים -</w:t>
                      </w:r>
                      <w:r>
                        <w:rPr>
                          <w:rFonts w:asciiTheme="minorBidi" w:hAnsiTheme="minorBidi" w:cstheme="minorBidi"/>
                          <w:b/>
                          <w:bCs/>
                          <w:rtl/>
                          <w:lang w:bidi="he-IL"/>
                        </w:rPr>
                        <w:br/>
                      </w:r>
                      <w:r>
                        <w:rPr>
                          <w:rFonts w:asciiTheme="minorBidi" w:hAnsiTheme="minorBidi" w:cstheme="minorBidi" w:hint="cs"/>
                          <w:b/>
                          <w:bCs/>
                          <w:rtl/>
                          <w:lang w:bidi="he-IL"/>
                        </w:rPr>
                        <w:t>מינימום 50:</w:t>
                      </w:r>
                    </w:p>
                    <w:p w14:paraId="481DD2D3" w14:textId="77777777" w:rsidR="00753AC8" w:rsidRDefault="00753AC8" w:rsidP="00753AC8"/>
                    <w:p w14:paraId="3B2DCD95" w14:textId="77777777" w:rsidR="00753AC8" w:rsidRPr="00C13168" w:rsidRDefault="00753AC8" w:rsidP="00753AC8">
                      <w:pPr>
                        <w:jc w:val="center"/>
                        <w:rPr>
                          <w:rFonts w:asciiTheme="minorBidi" w:hAnsiTheme="minorBidi" w:cstheme="minorBidi"/>
                          <w:b/>
                          <w:bCs/>
                          <w:lang w:bidi="he-IL"/>
                        </w:rPr>
                      </w:pPr>
                      <w:r>
                        <w:rPr>
                          <w:rFonts w:asciiTheme="minorBidi" w:hAnsiTheme="minorBidi" w:cstheme="minorBidi" w:hint="cs"/>
                          <w:b/>
                          <w:bCs/>
                          <w:rtl/>
                          <w:lang w:bidi="he-IL"/>
                        </w:rPr>
                        <w:t>אפשר לסנן פריטים באמצעות מספר מינימלי של אירועים -</w:t>
                      </w:r>
                      <w:r>
                        <w:rPr>
                          <w:rFonts w:asciiTheme="minorBidi" w:hAnsiTheme="minorBidi" w:cstheme="minorBidi"/>
                          <w:b/>
                          <w:bCs/>
                          <w:rtl/>
                          <w:lang w:bidi="he-IL"/>
                        </w:rPr>
                        <w:br/>
                      </w:r>
                      <w:r>
                        <w:rPr>
                          <w:rFonts w:asciiTheme="minorBidi" w:hAnsiTheme="minorBidi" w:cstheme="minorBidi" w:hint="cs"/>
                          <w:b/>
                          <w:bCs/>
                          <w:rtl/>
                          <w:lang w:bidi="he-IL"/>
                        </w:rPr>
                        <w:t>מינימום 50:</w:t>
                      </w:r>
                    </w:p>
                    <w:p w14:paraId="67349A4E" w14:textId="77777777" w:rsidR="00753AC8" w:rsidRDefault="00753AC8" w:rsidP="00753AC8"/>
                    <w:p w14:paraId="68107F9F" w14:textId="77777777" w:rsidR="00753AC8" w:rsidRPr="00C13168" w:rsidRDefault="00753AC8" w:rsidP="00753AC8">
                      <w:pPr>
                        <w:jc w:val="center"/>
                        <w:rPr>
                          <w:rFonts w:asciiTheme="minorBidi" w:hAnsiTheme="minorBidi" w:cstheme="minorBidi"/>
                          <w:b/>
                          <w:bCs/>
                          <w:lang w:bidi="he-IL"/>
                        </w:rPr>
                      </w:pPr>
                      <w:r>
                        <w:rPr>
                          <w:rFonts w:asciiTheme="minorBidi" w:hAnsiTheme="minorBidi" w:cstheme="minorBidi" w:hint="cs"/>
                          <w:b/>
                          <w:bCs/>
                          <w:rtl/>
                          <w:lang w:bidi="he-IL"/>
                        </w:rPr>
                        <w:t>אפשר לסנן פריטים באמצעות מספר מינימלי של אירועים -</w:t>
                      </w:r>
                      <w:r>
                        <w:rPr>
                          <w:rFonts w:asciiTheme="minorBidi" w:hAnsiTheme="minorBidi" w:cstheme="minorBidi"/>
                          <w:b/>
                          <w:bCs/>
                          <w:rtl/>
                          <w:lang w:bidi="he-IL"/>
                        </w:rPr>
                        <w:br/>
                      </w:r>
                      <w:r>
                        <w:rPr>
                          <w:rFonts w:asciiTheme="minorBidi" w:hAnsiTheme="minorBidi" w:cstheme="minorBidi" w:hint="cs"/>
                          <w:b/>
                          <w:bCs/>
                          <w:rtl/>
                          <w:lang w:bidi="he-IL"/>
                        </w:rPr>
                        <w:t>מינימום 50:</w:t>
                      </w:r>
                    </w:p>
                    <w:p w14:paraId="5BFCD612" w14:textId="77777777" w:rsidR="00753AC8" w:rsidRDefault="00753AC8" w:rsidP="00753AC8"/>
                    <w:p w14:paraId="0DAD4C2E" w14:textId="77777777" w:rsidR="00753AC8" w:rsidRPr="00C13168" w:rsidRDefault="00753AC8" w:rsidP="00753AC8">
                      <w:pPr>
                        <w:jc w:val="center"/>
                        <w:rPr>
                          <w:rFonts w:asciiTheme="minorBidi" w:hAnsiTheme="minorBidi" w:cstheme="minorBidi"/>
                          <w:b/>
                          <w:bCs/>
                          <w:lang w:bidi="he-IL"/>
                        </w:rPr>
                      </w:pPr>
                      <w:r>
                        <w:rPr>
                          <w:rFonts w:asciiTheme="minorBidi" w:hAnsiTheme="minorBidi" w:cstheme="minorBidi" w:hint="cs"/>
                          <w:b/>
                          <w:bCs/>
                          <w:rtl/>
                          <w:lang w:bidi="he-IL"/>
                        </w:rPr>
                        <w:t>אפשר לסנן פריטים באמצעות מספר מינימלי של אירועים -</w:t>
                      </w:r>
                      <w:r>
                        <w:rPr>
                          <w:rFonts w:asciiTheme="minorBidi" w:hAnsiTheme="minorBidi" w:cstheme="minorBidi"/>
                          <w:b/>
                          <w:bCs/>
                          <w:rtl/>
                          <w:lang w:bidi="he-IL"/>
                        </w:rPr>
                        <w:br/>
                      </w:r>
                      <w:r>
                        <w:rPr>
                          <w:rFonts w:asciiTheme="minorBidi" w:hAnsiTheme="minorBidi" w:cstheme="minorBidi" w:hint="cs"/>
                          <w:b/>
                          <w:bCs/>
                          <w:rtl/>
                          <w:lang w:bidi="he-IL"/>
                        </w:rPr>
                        <w:t>מינימום 50:</w:t>
                      </w:r>
                    </w:p>
                    <w:p w14:paraId="4C5039CE" w14:textId="77777777" w:rsidR="00753AC8" w:rsidRDefault="00753AC8" w:rsidP="00753AC8"/>
                    <w:p w14:paraId="3CC67D69" w14:textId="77777777" w:rsidR="00753AC8" w:rsidRPr="00C13168" w:rsidRDefault="00753AC8" w:rsidP="00753AC8">
                      <w:pPr>
                        <w:jc w:val="center"/>
                        <w:rPr>
                          <w:rFonts w:asciiTheme="minorBidi" w:hAnsiTheme="minorBidi" w:cstheme="minorBidi"/>
                          <w:b/>
                          <w:bCs/>
                          <w:lang w:bidi="he-IL"/>
                        </w:rPr>
                      </w:pPr>
                      <w:r>
                        <w:rPr>
                          <w:rFonts w:asciiTheme="minorBidi" w:hAnsiTheme="minorBidi" w:cstheme="minorBidi" w:hint="cs"/>
                          <w:b/>
                          <w:bCs/>
                          <w:rtl/>
                          <w:lang w:bidi="he-IL"/>
                        </w:rPr>
                        <w:t>אפשר לסנן פריטים באמצעות מספר מינימלי של אירועים -</w:t>
                      </w:r>
                      <w:r>
                        <w:rPr>
                          <w:rFonts w:asciiTheme="minorBidi" w:hAnsiTheme="minorBidi" w:cstheme="minorBidi"/>
                          <w:b/>
                          <w:bCs/>
                          <w:rtl/>
                          <w:lang w:bidi="he-IL"/>
                        </w:rPr>
                        <w:br/>
                      </w:r>
                      <w:r>
                        <w:rPr>
                          <w:rFonts w:asciiTheme="minorBidi" w:hAnsiTheme="minorBidi" w:cstheme="minorBidi" w:hint="cs"/>
                          <w:b/>
                          <w:bCs/>
                          <w:rtl/>
                          <w:lang w:bidi="he-IL"/>
                        </w:rPr>
                        <w:t>מינימום 50:</w:t>
                      </w:r>
                    </w:p>
                    <w:p w14:paraId="25C5FC5D" w14:textId="77777777" w:rsidR="00753AC8" w:rsidRDefault="00753AC8" w:rsidP="00753AC8"/>
                    <w:p w14:paraId="376F3FBF" w14:textId="77777777" w:rsidR="00753AC8" w:rsidRPr="00C13168" w:rsidRDefault="00753AC8" w:rsidP="00753AC8">
                      <w:pPr>
                        <w:jc w:val="center"/>
                        <w:rPr>
                          <w:rFonts w:asciiTheme="minorBidi" w:hAnsiTheme="minorBidi" w:cstheme="minorBidi"/>
                          <w:b/>
                          <w:bCs/>
                          <w:lang w:bidi="he-IL"/>
                        </w:rPr>
                      </w:pPr>
                      <w:r>
                        <w:rPr>
                          <w:rFonts w:asciiTheme="minorBidi" w:hAnsiTheme="minorBidi" w:cstheme="minorBidi" w:hint="cs"/>
                          <w:b/>
                          <w:bCs/>
                          <w:rtl/>
                          <w:lang w:bidi="he-IL"/>
                        </w:rPr>
                        <w:t>אפשר לסנן פריטים באמצעות מספר מינימלי של אירועים -</w:t>
                      </w:r>
                      <w:r>
                        <w:rPr>
                          <w:rFonts w:asciiTheme="minorBidi" w:hAnsiTheme="minorBidi" w:cstheme="minorBidi"/>
                          <w:b/>
                          <w:bCs/>
                          <w:rtl/>
                          <w:lang w:bidi="he-IL"/>
                        </w:rPr>
                        <w:br/>
                      </w:r>
                      <w:r>
                        <w:rPr>
                          <w:rFonts w:asciiTheme="minorBidi" w:hAnsiTheme="minorBidi" w:cstheme="minorBidi" w:hint="cs"/>
                          <w:b/>
                          <w:bCs/>
                          <w:rtl/>
                          <w:lang w:bidi="he-IL"/>
                        </w:rPr>
                        <w:t>מינימום 50:</w:t>
                      </w:r>
                    </w:p>
                    <w:p w14:paraId="41ED528F" w14:textId="77777777" w:rsidR="00753AC8" w:rsidRDefault="00753AC8" w:rsidP="00753AC8"/>
                    <w:p w14:paraId="48851F6D" w14:textId="77777777" w:rsidR="00753AC8" w:rsidRPr="00C13168" w:rsidRDefault="00753AC8" w:rsidP="00753AC8">
                      <w:pPr>
                        <w:jc w:val="center"/>
                        <w:rPr>
                          <w:rFonts w:asciiTheme="minorBidi" w:hAnsiTheme="minorBidi" w:cstheme="minorBidi"/>
                          <w:b/>
                          <w:bCs/>
                          <w:lang w:bidi="he-IL"/>
                        </w:rPr>
                      </w:pPr>
                      <w:r>
                        <w:rPr>
                          <w:rFonts w:asciiTheme="minorBidi" w:hAnsiTheme="minorBidi" w:cstheme="minorBidi" w:hint="cs"/>
                          <w:b/>
                          <w:bCs/>
                          <w:rtl/>
                          <w:lang w:bidi="he-IL"/>
                        </w:rPr>
                        <w:t>אפשר לסנן פריטים באמצעות מספר מינימלי של אירועים -</w:t>
                      </w:r>
                      <w:r>
                        <w:rPr>
                          <w:rFonts w:asciiTheme="minorBidi" w:hAnsiTheme="minorBidi" w:cstheme="minorBidi"/>
                          <w:b/>
                          <w:bCs/>
                          <w:rtl/>
                          <w:lang w:bidi="he-IL"/>
                        </w:rPr>
                        <w:br/>
                      </w:r>
                      <w:r>
                        <w:rPr>
                          <w:rFonts w:asciiTheme="minorBidi" w:hAnsiTheme="minorBidi" w:cstheme="minorBidi" w:hint="cs"/>
                          <w:b/>
                          <w:bCs/>
                          <w:rtl/>
                          <w:lang w:bidi="he-IL"/>
                        </w:rPr>
                        <w:t>מינימום 50:</w:t>
                      </w:r>
                    </w:p>
                    <w:p w14:paraId="36136C85" w14:textId="77777777" w:rsidR="00753AC8" w:rsidRDefault="00753AC8" w:rsidP="00753AC8"/>
                    <w:p w14:paraId="2236EE94" w14:textId="77777777" w:rsidR="00753AC8" w:rsidRPr="00C13168" w:rsidRDefault="00753AC8" w:rsidP="00753AC8">
                      <w:pPr>
                        <w:jc w:val="center"/>
                        <w:rPr>
                          <w:rFonts w:asciiTheme="minorBidi" w:hAnsiTheme="minorBidi" w:cstheme="minorBidi"/>
                          <w:b/>
                          <w:bCs/>
                          <w:lang w:bidi="he-IL"/>
                        </w:rPr>
                      </w:pPr>
                      <w:r>
                        <w:rPr>
                          <w:rFonts w:asciiTheme="minorBidi" w:hAnsiTheme="minorBidi" w:cstheme="minorBidi" w:hint="cs"/>
                          <w:b/>
                          <w:bCs/>
                          <w:rtl/>
                          <w:lang w:bidi="he-IL"/>
                        </w:rPr>
                        <w:t>אפשר לסנן פריטים באמצעות מספר מינימלי של אירועים -</w:t>
                      </w:r>
                      <w:r>
                        <w:rPr>
                          <w:rFonts w:asciiTheme="minorBidi" w:hAnsiTheme="minorBidi" w:cstheme="minorBidi"/>
                          <w:b/>
                          <w:bCs/>
                          <w:rtl/>
                          <w:lang w:bidi="he-IL"/>
                        </w:rPr>
                        <w:br/>
                      </w:r>
                      <w:r>
                        <w:rPr>
                          <w:rFonts w:asciiTheme="minorBidi" w:hAnsiTheme="minorBidi" w:cstheme="minorBidi" w:hint="cs"/>
                          <w:b/>
                          <w:bCs/>
                          <w:rtl/>
                          <w:lang w:bidi="he-IL"/>
                        </w:rPr>
                        <w:t>מינימום 50:</w:t>
                      </w:r>
                    </w:p>
                    <w:p w14:paraId="306B6973" w14:textId="77777777" w:rsidR="00753AC8" w:rsidRDefault="00753AC8" w:rsidP="00753AC8"/>
                    <w:p w14:paraId="23B937C5" w14:textId="77777777" w:rsidR="00753AC8" w:rsidRPr="00C13168" w:rsidRDefault="00753AC8" w:rsidP="00753AC8">
                      <w:pPr>
                        <w:jc w:val="center"/>
                        <w:rPr>
                          <w:rFonts w:asciiTheme="minorBidi" w:hAnsiTheme="minorBidi" w:cstheme="minorBidi"/>
                          <w:b/>
                          <w:bCs/>
                          <w:lang w:bidi="he-IL"/>
                        </w:rPr>
                      </w:pPr>
                      <w:r>
                        <w:rPr>
                          <w:rFonts w:asciiTheme="minorBidi" w:hAnsiTheme="minorBidi" w:cstheme="minorBidi" w:hint="cs"/>
                          <w:b/>
                          <w:bCs/>
                          <w:rtl/>
                          <w:lang w:bidi="he-IL"/>
                        </w:rPr>
                        <w:t>אפשר לסנן פריטים באמצעות מספר מינימלי של אירועים -</w:t>
                      </w:r>
                      <w:r>
                        <w:rPr>
                          <w:rFonts w:asciiTheme="minorBidi" w:hAnsiTheme="minorBidi" w:cstheme="minorBidi"/>
                          <w:b/>
                          <w:bCs/>
                          <w:rtl/>
                          <w:lang w:bidi="he-IL"/>
                        </w:rPr>
                        <w:br/>
                      </w:r>
                      <w:r>
                        <w:rPr>
                          <w:rFonts w:asciiTheme="minorBidi" w:hAnsiTheme="minorBidi" w:cstheme="minorBidi" w:hint="cs"/>
                          <w:b/>
                          <w:bCs/>
                          <w:rtl/>
                          <w:lang w:bidi="he-IL"/>
                        </w:rPr>
                        <w:t>מינימום 50:</w:t>
                      </w:r>
                    </w:p>
                    <w:p w14:paraId="139D55FD" w14:textId="77777777" w:rsidR="00753AC8" w:rsidRDefault="00753AC8" w:rsidP="00753AC8"/>
                    <w:p w14:paraId="15F88116" w14:textId="77777777" w:rsidR="00753AC8" w:rsidRPr="00C13168" w:rsidRDefault="00753AC8" w:rsidP="00753AC8">
                      <w:pPr>
                        <w:jc w:val="center"/>
                        <w:rPr>
                          <w:rFonts w:asciiTheme="minorBidi" w:hAnsiTheme="minorBidi" w:cstheme="minorBidi"/>
                          <w:b/>
                          <w:bCs/>
                          <w:lang w:bidi="he-IL"/>
                        </w:rPr>
                      </w:pPr>
                      <w:r>
                        <w:rPr>
                          <w:rFonts w:asciiTheme="minorBidi" w:hAnsiTheme="minorBidi" w:cstheme="minorBidi" w:hint="cs"/>
                          <w:b/>
                          <w:bCs/>
                          <w:rtl/>
                          <w:lang w:bidi="he-IL"/>
                        </w:rPr>
                        <w:t>אפשר לסנן פריטים באמצעות מספר מינימלי של אירועים -</w:t>
                      </w:r>
                      <w:r>
                        <w:rPr>
                          <w:rFonts w:asciiTheme="minorBidi" w:hAnsiTheme="minorBidi" w:cstheme="minorBidi"/>
                          <w:b/>
                          <w:bCs/>
                          <w:rtl/>
                          <w:lang w:bidi="he-IL"/>
                        </w:rPr>
                        <w:br/>
                      </w:r>
                      <w:r>
                        <w:rPr>
                          <w:rFonts w:asciiTheme="minorBidi" w:hAnsiTheme="minorBidi" w:cstheme="minorBidi" w:hint="cs"/>
                          <w:b/>
                          <w:bCs/>
                          <w:rtl/>
                          <w:lang w:bidi="he-IL"/>
                        </w:rPr>
                        <w:t>מינימום 50:</w:t>
                      </w:r>
                    </w:p>
                    <w:p w14:paraId="797CE8FA" w14:textId="77777777" w:rsidR="00753AC8" w:rsidRDefault="00753AC8" w:rsidP="00753AC8"/>
                    <w:p w14:paraId="4802C3AB" w14:textId="77777777" w:rsidR="00753AC8" w:rsidRPr="00C13168" w:rsidRDefault="00753AC8" w:rsidP="00753AC8">
                      <w:pPr>
                        <w:jc w:val="center"/>
                        <w:rPr>
                          <w:rFonts w:asciiTheme="minorBidi" w:hAnsiTheme="minorBidi" w:cstheme="minorBidi"/>
                          <w:b/>
                          <w:bCs/>
                          <w:lang w:bidi="he-IL"/>
                        </w:rPr>
                      </w:pPr>
                      <w:r>
                        <w:rPr>
                          <w:rFonts w:asciiTheme="minorBidi" w:hAnsiTheme="minorBidi" w:cstheme="minorBidi" w:hint="cs"/>
                          <w:b/>
                          <w:bCs/>
                          <w:rtl/>
                          <w:lang w:bidi="he-IL"/>
                        </w:rPr>
                        <w:t>אפשר לסנן פריטים באמצעות מספר מינימלי של אירועים -</w:t>
                      </w:r>
                      <w:r>
                        <w:rPr>
                          <w:rFonts w:asciiTheme="minorBidi" w:hAnsiTheme="minorBidi" w:cstheme="minorBidi"/>
                          <w:b/>
                          <w:bCs/>
                          <w:rtl/>
                          <w:lang w:bidi="he-IL"/>
                        </w:rPr>
                        <w:br/>
                      </w:r>
                      <w:r>
                        <w:rPr>
                          <w:rFonts w:asciiTheme="minorBidi" w:hAnsiTheme="minorBidi" w:cstheme="minorBidi" w:hint="cs"/>
                          <w:b/>
                          <w:bCs/>
                          <w:rtl/>
                          <w:lang w:bidi="he-IL"/>
                        </w:rPr>
                        <w:t>מינימום 50:</w:t>
                      </w:r>
                    </w:p>
                    <w:p w14:paraId="2D1952E9" w14:textId="77777777" w:rsidR="00753AC8" w:rsidRDefault="00753AC8" w:rsidP="00753AC8"/>
                    <w:p w14:paraId="3F8E7BAD" w14:textId="77777777" w:rsidR="00753AC8" w:rsidRPr="00C13168" w:rsidRDefault="00753AC8" w:rsidP="00753AC8">
                      <w:pPr>
                        <w:jc w:val="center"/>
                        <w:rPr>
                          <w:rFonts w:asciiTheme="minorBidi" w:hAnsiTheme="minorBidi" w:cstheme="minorBidi"/>
                          <w:b/>
                          <w:bCs/>
                          <w:lang w:bidi="he-IL"/>
                        </w:rPr>
                      </w:pPr>
                      <w:r>
                        <w:rPr>
                          <w:rFonts w:asciiTheme="minorBidi" w:hAnsiTheme="minorBidi" w:cstheme="minorBidi" w:hint="cs"/>
                          <w:b/>
                          <w:bCs/>
                          <w:rtl/>
                          <w:lang w:bidi="he-IL"/>
                        </w:rPr>
                        <w:t>אפשר לסנן פריטים באמצעות מספר מינימלי של אירועים -</w:t>
                      </w:r>
                      <w:r>
                        <w:rPr>
                          <w:rFonts w:asciiTheme="minorBidi" w:hAnsiTheme="minorBidi" w:cstheme="minorBidi"/>
                          <w:b/>
                          <w:bCs/>
                          <w:rtl/>
                          <w:lang w:bidi="he-IL"/>
                        </w:rPr>
                        <w:br/>
                      </w:r>
                      <w:r>
                        <w:rPr>
                          <w:rFonts w:asciiTheme="minorBidi" w:hAnsiTheme="minorBidi" w:cstheme="minorBidi" w:hint="cs"/>
                          <w:b/>
                          <w:bCs/>
                          <w:rtl/>
                          <w:lang w:bidi="he-IL"/>
                        </w:rPr>
                        <w:t>מינימום 50:</w:t>
                      </w:r>
                    </w:p>
                    <w:p w14:paraId="582B7D2E" w14:textId="77777777" w:rsidR="00753AC8" w:rsidRDefault="00753AC8" w:rsidP="00753AC8"/>
                    <w:p w14:paraId="176E25AE" w14:textId="77777777" w:rsidR="00753AC8" w:rsidRPr="00C13168" w:rsidRDefault="00753AC8" w:rsidP="00753AC8">
                      <w:pPr>
                        <w:jc w:val="center"/>
                        <w:rPr>
                          <w:rFonts w:asciiTheme="minorBidi" w:hAnsiTheme="minorBidi" w:cstheme="minorBidi"/>
                          <w:b/>
                          <w:bCs/>
                          <w:lang w:bidi="he-IL"/>
                        </w:rPr>
                      </w:pPr>
                      <w:r>
                        <w:rPr>
                          <w:rFonts w:asciiTheme="minorBidi" w:hAnsiTheme="minorBidi" w:cstheme="minorBidi" w:hint="cs"/>
                          <w:b/>
                          <w:bCs/>
                          <w:rtl/>
                          <w:lang w:bidi="he-IL"/>
                        </w:rPr>
                        <w:t>אפשר לסנן פריטים באמצעות מספר מינימלי של אירועים -</w:t>
                      </w:r>
                      <w:r>
                        <w:rPr>
                          <w:rFonts w:asciiTheme="minorBidi" w:hAnsiTheme="minorBidi" w:cstheme="minorBidi"/>
                          <w:b/>
                          <w:bCs/>
                          <w:rtl/>
                          <w:lang w:bidi="he-IL"/>
                        </w:rPr>
                        <w:br/>
                      </w:r>
                      <w:r>
                        <w:rPr>
                          <w:rFonts w:asciiTheme="minorBidi" w:hAnsiTheme="minorBidi" w:cstheme="minorBidi" w:hint="cs"/>
                          <w:b/>
                          <w:bCs/>
                          <w:rtl/>
                          <w:lang w:bidi="he-IL"/>
                        </w:rPr>
                        <w:t>מינימום 50:</w:t>
                      </w:r>
                    </w:p>
                    <w:p w14:paraId="77A84120" w14:textId="77777777" w:rsidR="00753AC8" w:rsidRDefault="00753AC8" w:rsidP="00753AC8"/>
                    <w:p w14:paraId="0CD75C51" w14:textId="77777777" w:rsidR="00753AC8" w:rsidRPr="00C13168" w:rsidRDefault="00753AC8" w:rsidP="00753AC8">
                      <w:pPr>
                        <w:jc w:val="center"/>
                        <w:rPr>
                          <w:rFonts w:asciiTheme="minorBidi" w:hAnsiTheme="minorBidi" w:cstheme="minorBidi"/>
                          <w:b/>
                          <w:bCs/>
                          <w:lang w:bidi="he-IL"/>
                        </w:rPr>
                      </w:pPr>
                      <w:r>
                        <w:rPr>
                          <w:rFonts w:asciiTheme="minorBidi" w:hAnsiTheme="minorBidi" w:cstheme="minorBidi" w:hint="cs"/>
                          <w:b/>
                          <w:bCs/>
                          <w:rtl/>
                          <w:lang w:bidi="he-IL"/>
                        </w:rPr>
                        <w:t>אפשר לסנן פריטים באמצעות מספר מינימלי של אירועים -</w:t>
                      </w:r>
                      <w:r>
                        <w:rPr>
                          <w:rFonts w:asciiTheme="minorBidi" w:hAnsiTheme="minorBidi" w:cstheme="minorBidi"/>
                          <w:b/>
                          <w:bCs/>
                          <w:rtl/>
                          <w:lang w:bidi="he-IL"/>
                        </w:rPr>
                        <w:br/>
                      </w:r>
                      <w:r>
                        <w:rPr>
                          <w:rFonts w:asciiTheme="minorBidi" w:hAnsiTheme="minorBidi" w:cstheme="minorBidi" w:hint="cs"/>
                          <w:b/>
                          <w:bCs/>
                          <w:rtl/>
                          <w:lang w:bidi="he-IL"/>
                        </w:rPr>
                        <w:t>מינימום 50:</w:t>
                      </w:r>
                    </w:p>
                    <w:p w14:paraId="3CFD5449" w14:textId="77777777" w:rsidR="00753AC8" w:rsidRDefault="00753AC8" w:rsidP="00753AC8"/>
                    <w:p w14:paraId="5D974B96" w14:textId="77777777" w:rsidR="00753AC8" w:rsidRPr="00C13168" w:rsidRDefault="00753AC8" w:rsidP="00753AC8">
                      <w:pPr>
                        <w:jc w:val="center"/>
                        <w:rPr>
                          <w:rFonts w:asciiTheme="minorBidi" w:hAnsiTheme="minorBidi" w:cstheme="minorBidi"/>
                          <w:b/>
                          <w:bCs/>
                          <w:lang w:bidi="he-IL"/>
                        </w:rPr>
                      </w:pPr>
                      <w:r>
                        <w:rPr>
                          <w:rFonts w:asciiTheme="minorBidi" w:hAnsiTheme="minorBidi" w:cstheme="minorBidi" w:hint="cs"/>
                          <w:b/>
                          <w:bCs/>
                          <w:rtl/>
                          <w:lang w:bidi="he-IL"/>
                        </w:rPr>
                        <w:t>אפשר לסנן פריטים באמצעות מספר מינימלי של אירועים -</w:t>
                      </w:r>
                      <w:r>
                        <w:rPr>
                          <w:rFonts w:asciiTheme="minorBidi" w:hAnsiTheme="minorBidi" w:cstheme="minorBidi"/>
                          <w:b/>
                          <w:bCs/>
                          <w:rtl/>
                          <w:lang w:bidi="he-IL"/>
                        </w:rPr>
                        <w:br/>
                      </w:r>
                      <w:r>
                        <w:rPr>
                          <w:rFonts w:asciiTheme="minorBidi" w:hAnsiTheme="minorBidi" w:cstheme="minorBidi" w:hint="cs"/>
                          <w:b/>
                          <w:bCs/>
                          <w:rtl/>
                          <w:lang w:bidi="he-IL"/>
                        </w:rPr>
                        <w:t>מינימום 50:</w:t>
                      </w:r>
                    </w:p>
                    <w:p w14:paraId="103B95E2" w14:textId="77777777" w:rsidR="00753AC8" w:rsidRDefault="00753AC8" w:rsidP="00753AC8"/>
                    <w:p w14:paraId="58F1B127" w14:textId="77777777" w:rsidR="00753AC8" w:rsidRPr="00C13168" w:rsidRDefault="00753AC8" w:rsidP="00753AC8">
                      <w:pPr>
                        <w:jc w:val="center"/>
                        <w:rPr>
                          <w:rFonts w:asciiTheme="minorBidi" w:hAnsiTheme="minorBidi" w:cstheme="minorBidi"/>
                          <w:b/>
                          <w:bCs/>
                          <w:lang w:bidi="he-IL"/>
                        </w:rPr>
                      </w:pPr>
                      <w:r>
                        <w:rPr>
                          <w:rFonts w:asciiTheme="minorBidi" w:hAnsiTheme="minorBidi" w:cstheme="minorBidi" w:hint="cs"/>
                          <w:b/>
                          <w:bCs/>
                          <w:rtl/>
                          <w:lang w:bidi="he-IL"/>
                        </w:rPr>
                        <w:t>אפשר לסנן פריטים באמצעות מספר מינימלי של אירועים -</w:t>
                      </w:r>
                      <w:r>
                        <w:rPr>
                          <w:rFonts w:asciiTheme="minorBidi" w:hAnsiTheme="minorBidi" w:cstheme="minorBidi"/>
                          <w:b/>
                          <w:bCs/>
                          <w:rtl/>
                          <w:lang w:bidi="he-IL"/>
                        </w:rPr>
                        <w:br/>
                      </w:r>
                      <w:r>
                        <w:rPr>
                          <w:rFonts w:asciiTheme="minorBidi" w:hAnsiTheme="minorBidi" w:cstheme="minorBidi" w:hint="cs"/>
                          <w:b/>
                          <w:bCs/>
                          <w:rtl/>
                          <w:lang w:bidi="he-IL"/>
                        </w:rPr>
                        <w:t>מינימום 50:</w:t>
                      </w:r>
                    </w:p>
                    <w:p w14:paraId="4B260BE5" w14:textId="77777777" w:rsidR="00753AC8" w:rsidRDefault="00753AC8" w:rsidP="00753AC8"/>
                    <w:p w14:paraId="0DA32B28" w14:textId="77777777" w:rsidR="00753AC8" w:rsidRPr="00C13168" w:rsidRDefault="00753AC8" w:rsidP="00753AC8">
                      <w:pPr>
                        <w:jc w:val="center"/>
                        <w:rPr>
                          <w:rFonts w:asciiTheme="minorBidi" w:hAnsiTheme="minorBidi" w:cstheme="minorBidi"/>
                          <w:b/>
                          <w:bCs/>
                          <w:lang w:bidi="he-IL"/>
                        </w:rPr>
                      </w:pPr>
                      <w:r>
                        <w:rPr>
                          <w:rFonts w:asciiTheme="minorBidi" w:hAnsiTheme="minorBidi" w:cstheme="minorBidi" w:hint="cs"/>
                          <w:b/>
                          <w:bCs/>
                          <w:rtl/>
                          <w:lang w:bidi="he-IL"/>
                        </w:rPr>
                        <w:t>אפשר לסנן פריטים באמצעות מספר מינימלי של אירועים -</w:t>
                      </w:r>
                      <w:r>
                        <w:rPr>
                          <w:rFonts w:asciiTheme="minorBidi" w:hAnsiTheme="minorBidi" w:cstheme="minorBidi"/>
                          <w:b/>
                          <w:bCs/>
                          <w:rtl/>
                          <w:lang w:bidi="he-IL"/>
                        </w:rPr>
                        <w:br/>
                      </w:r>
                      <w:r>
                        <w:rPr>
                          <w:rFonts w:asciiTheme="minorBidi" w:hAnsiTheme="minorBidi" w:cstheme="minorBidi" w:hint="cs"/>
                          <w:b/>
                          <w:bCs/>
                          <w:rtl/>
                          <w:lang w:bidi="he-IL"/>
                        </w:rPr>
                        <w:t>מינימום 50:</w:t>
                      </w:r>
                    </w:p>
                    <w:p w14:paraId="47BB64A3" w14:textId="77777777" w:rsidR="00753AC8" w:rsidRDefault="00753AC8" w:rsidP="00753AC8"/>
                    <w:p w14:paraId="7B10A983" w14:textId="77777777" w:rsidR="00753AC8" w:rsidRPr="00C13168" w:rsidRDefault="00753AC8" w:rsidP="00753AC8">
                      <w:pPr>
                        <w:jc w:val="center"/>
                        <w:rPr>
                          <w:rFonts w:asciiTheme="minorBidi" w:hAnsiTheme="minorBidi" w:cstheme="minorBidi"/>
                          <w:b/>
                          <w:bCs/>
                          <w:lang w:bidi="he-IL"/>
                        </w:rPr>
                      </w:pPr>
                      <w:r>
                        <w:rPr>
                          <w:rFonts w:asciiTheme="minorBidi" w:hAnsiTheme="minorBidi" w:cstheme="minorBidi" w:hint="cs"/>
                          <w:b/>
                          <w:bCs/>
                          <w:rtl/>
                          <w:lang w:bidi="he-IL"/>
                        </w:rPr>
                        <w:t>אפשר לסנן פריטים באמצעות מספר מינימלי של אירועים -</w:t>
                      </w:r>
                      <w:r>
                        <w:rPr>
                          <w:rFonts w:asciiTheme="minorBidi" w:hAnsiTheme="minorBidi" w:cstheme="minorBidi"/>
                          <w:b/>
                          <w:bCs/>
                          <w:rtl/>
                          <w:lang w:bidi="he-IL"/>
                        </w:rPr>
                        <w:br/>
                      </w:r>
                      <w:r>
                        <w:rPr>
                          <w:rFonts w:asciiTheme="minorBidi" w:hAnsiTheme="minorBidi" w:cstheme="minorBidi" w:hint="cs"/>
                          <w:b/>
                          <w:bCs/>
                          <w:rtl/>
                          <w:lang w:bidi="he-IL"/>
                        </w:rPr>
                        <w:t>מינימום 50:</w:t>
                      </w:r>
                    </w:p>
                    <w:p w14:paraId="494400CC" w14:textId="77777777" w:rsidR="00753AC8" w:rsidRDefault="00753AC8" w:rsidP="00753AC8"/>
                    <w:p w14:paraId="50DF75D7" w14:textId="77777777" w:rsidR="00753AC8" w:rsidRPr="00C13168" w:rsidRDefault="00753AC8" w:rsidP="00753AC8">
                      <w:pPr>
                        <w:jc w:val="center"/>
                        <w:rPr>
                          <w:rFonts w:asciiTheme="minorBidi" w:hAnsiTheme="minorBidi" w:cstheme="minorBidi"/>
                          <w:b/>
                          <w:bCs/>
                          <w:lang w:bidi="he-IL"/>
                        </w:rPr>
                      </w:pPr>
                      <w:r>
                        <w:rPr>
                          <w:rFonts w:asciiTheme="minorBidi" w:hAnsiTheme="minorBidi" w:cstheme="minorBidi" w:hint="cs"/>
                          <w:b/>
                          <w:bCs/>
                          <w:rtl/>
                          <w:lang w:bidi="he-IL"/>
                        </w:rPr>
                        <w:t>אפשר לסנן פריטים באמצעות מספר מינימלי של אירועים -</w:t>
                      </w:r>
                      <w:r>
                        <w:rPr>
                          <w:rFonts w:asciiTheme="minorBidi" w:hAnsiTheme="minorBidi" w:cstheme="minorBidi"/>
                          <w:b/>
                          <w:bCs/>
                          <w:rtl/>
                          <w:lang w:bidi="he-IL"/>
                        </w:rPr>
                        <w:br/>
                      </w:r>
                      <w:r>
                        <w:rPr>
                          <w:rFonts w:asciiTheme="minorBidi" w:hAnsiTheme="minorBidi" w:cstheme="minorBidi" w:hint="cs"/>
                          <w:b/>
                          <w:bCs/>
                          <w:rtl/>
                          <w:lang w:bidi="he-IL"/>
                        </w:rPr>
                        <w:t>מינימום 50:</w:t>
                      </w:r>
                    </w:p>
                    <w:p w14:paraId="27B889E1" w14:textId="77777777" w:rsidR="00753AC8" w:rsidRDefault="00753AC8" w:rsidP="00753AC8"/>
                    <w:p w14:paraId="6D8E4F3B" w14:textId="77777777" w:rsidR="00753AC8" w:rsidRPr="00C13168" w:rsidRDefault="00753AC8" w:rsidP="00753AC8">
                      <w:pPr>
                        <w:jc w:val="center"/>
                        <w:rPr>
                          <w:rFonts w:asciiTheme="minorBidi" w:hAnsiTheme="minorBidi" w:cstheme="minorBidi"/>
                          <w:b/>
                          <w:bCs/>
                          <w:lang w:bidi="he-IL"/>
                        </w:rPr>
                      </w:pPr>
                      <w:r>
                        <w:rPr>
                          <w:rFonts w:asciiTheme="minorBidi" w:hAnsiTheme="minorBidi" w:cstheme="minorBidi" w:hint="cs"/>
                          <w:b/>
                          <w:bCs/>
                          <w:rtl/>
                          <w:lang w:bidi="he-IL"/>
                        </w:rPr>
                        <w:t>אפשר לסנן פריטים באמצעות מספר מינימלי של אירועים -</w:t>
                      </w:r>
                      <w:r>
                        <w:rPr>
                          <w:rFonts w:asciiTheme="minorBidi" w:hAnsiTheme="minorBidi" w:cstheme="minorBidi"/>
                          <w:b/>
                          <w:bCs/>
                          <w:rtl/>
                          <w:lang w:bidi="he-IL"/>
                        </w:rPr>
                        <w:br/>
                      </w:r>
                      <w:r>
                        <w:rPr>
                          <w:rFonts w:asciiTheme="minorBidi" w:hAnsiTheme="minorBidi" w:cstheme="minorBidi" w:hint="cs"/>
                          <w:b/>
                          <w:bCs/>
                          <w:rtl/>
                          <w:lang w:bidi="he-IL"/>
                        </w:rPr>
                        <w:t>מינימום 50:</w:t>
                      </w:r>
                    </w:p>
                    <w:p w14:paraId="07828A1D" w14:textId="77777777" w:rsidR="00753AC8" w:rsidRDefault="00753AC8" w:rsidP="00753AC8"/>
                    <w:p w14:paraId="35F941CB" w14:textId="77777777" w:rsidR="00753AC8" w:rsidRPr="00C13168" w:rsidRDefault="00753AC8" w:rsidP="00753AC8">
                      <w:pPr>
                        <w:jc w:val="center"/>
                        <w:rPr>
                          <w:rFonts w:asciiTheme="minorBidi" w:hAnsiTheme="minorBidi" w:cstheme="minorBidi"/>
                          <w:b/>
                          <w:bCs/>
                          <w:lang w:bidi="he-IL"/>
                        </w:rPr>
                      </w:pPr>
                      <w:r>
                        <w:rPr>
                          <w:rFonts w:asciiTheme="minorBidi" w:hAnsiTheme="minorBidi" w:cstheme="minorBidi" w:hint="cs"/>
                          <w:b/>
                          <w:bCs/>
                          <w:rtl/>
                          <w:lang w:bidi="he-IL"/>
                        </w:rPr>
                        <w:t>אפשר לסנן פריטים באמצעות מספר מינימלי של אירועים -</w:t>
                      </w:r>
                      <w:r>
                        <w:rPr>
                          <w:rFonts w:asciiTheme="minorBidi" w:hAnsiTheme="minorBidi" w:cstheme="minorBidi"/>
                          <w:b/>
                          <w:bCs/>
                          <w:rtl/>
                          <w:lang w:bidi="he-IL"/>
                        </w:rPr>
                        <w:br/>
                      </w:r>
                      <w:r>
                        <w:rPr>
                          <w:rFonts w:asciiTheme="minorBidi" w:hAnsiTheme="minorBidi" w:cstheme="minorBidi" w:hint="cs"/>
                          <w:b/>
                          <w:bCs/>
                          <w:rtl/>
                          <w:lang w:bidi="he-IL"/>
                        </w:rPr>
                        <w:t>מינימום 50:</w:t>
                      </w:r>
                    </w:p>
                    <w:p w14:paraId="365DD89F" w14:textId="77777777" w:rsidR="00753AC8" w:rsidRDefault="00753AC8" w:rsidP="00753AC8"/>
                    <w:p w14:paraId="494C175D" w14:textId="77777777" w:rsidR="00753AC8" w:rsidRPr="00C13168" w:rsidRDefault="00753AC8" w:rsidP="00753AC8">
                      <w:pPr>
                        <w:jc w:val="center"/>
                        <w:rPr>
                          <w:rFonts w:asciiTheme="minorBidi" w:hAnsiTheme="minorBidi" w:cstheme="minorBidi"/>
                          <w:b/>
                          <w:bCs/>
                          <w:lang w:bidi="he-IL"/>
                        </w:rPr>
                      </w:pPr>
                      <w:r>
                        <w:rPr>
                          <w:rFonts w:asciiTheme="minorBidi" w:hAnsiTheme="minorBidi" w:cstheme="minorBidi" w:hint="cs"/>
                          <w:b/>
                          <w:bCs/>
                          <w:rtl/>
                          <w:lang w:bidi="he-IL"/>
                        </w:rPr>
                        <w:t>אפשר לסנן פריטים באמצעות מספר מינימלי של אירועים -</w:t>
                      </w:r>
                      <w:r>
                        <w:rPr>
                          <w:rFonts w:asciiTheme="minorBidi" w:hAnsiTheme="minorBidi" w:cstheme="minorBidi"/>
                          <w:b/>
                          <w:bCs/>
                          <w:rtl/>
                          <w:lang w:bidi="he-IL"/>
                        </w:rPr>
                        <w:br/>
                      </w:r>
                      <w:r>
                        <w:rPr>
                          <w:rFonts w:asciiTheme="minorBidi" w:hAnsiTheme="minorBidi" w:cstheme="minorBidi" w:hint="cs"/>
                          <w:b/>
                          <w:bCs/>
                          <w:rtl/>
                          <w:lang w:bidi="he-IL"/>
                        </w:rPr>
                        <w:t>מינימום 50:</w:t>
                      </w:r>
                    </w:p>
                    <w:p w14:paraId="07292F31" w14:textId="77777777" w:rsidR="00753AC8" w:rsidRDefault="00753AC8" w:rsidP="00753AC8"/>
                    <w:p w14:paraId="52042D90" w14:textId="77777777" w:rsidR="00753AC8" w:rsidRPr="00C13168" w:rsidRDefault="00753AC8" w:rsidP="00753AC8">
                      <w:pPr>
                        <w:jc w:val="center"/>
                        <w:rPr>
                          <w:rFonts w:asciiTheme="minorBidi" w:hAnsiTheme="minorBidi" w:cstheme="minorBidi"/>
                          <w:b/>
                          <w:bCs/>
                          <w:lang w:bidi="he-IL"/>
                        </w:rPr>
                      </w:pPr>
                      <w:r>
                        <w:rPr>
                          <w:rFonts w:asciiTheme="minorBidi" w:hAnsiTheme="minorBidi" w:cstheme="minorBidi" w:hint="cs"/>
                          <w:b/>
                          <w:bCs/>
                          <w:rtl/>
                          <w:lang w:bidi="he-IL"/>
                        </w:rPr>
                        <w:t>אפשר לסנן פריטים באמצעות מספר מינימלי של אירועים -</w:t>
                      </w:r>
                      <w:r>
                        <w:rPr>
                          <w:rFonts w:asciiTheme="minorBidi" w:hAnsiTheme="minorBidi" w:cstheme="minorBidi"/>
                          <w:b/>
                          <w:bCs/>
                          <w:rtl/>
                          <w:lang w:bidi="he-IL"/>
                        </w:rPr>
                        <w:br/>
                      </w:r>
                      <w:r>
                        <w:rPr>
                          <w:rFonts w:asciiTheme="minorBidi" w:hAnsiTheme="minorBidi" w:cstheme="minorBidi" w:hint="cs"/>
                          <w:b/>
                          <w:bCs/>
                          <w:rtl/>
                          <w:lang w:bidi="he-IL"/>
                        </w:rPr>
                        <w:t>מינימום 50:</w:t>
                      </w:r>
                    </w:p>
                    <w:p w14:paraId="0554C116" w14:textId="77777777" w:rsidR="00753AC8" w:rsidRDefault="00753AC8" w:rsidP="00753AC8"/>
                    <w:p w14:paraId="1F801F51" w14:textId="77777777" w:rsidR="00753AC8" w:rsidRPr="00C13168" w:rsidRDefault="00753AC8" w:rsidP="00753AC8">
                      <w:pPr>
                        <w:jc w:val="center"/>
                        <w:rPr>
                          <w:rFonts w:asciiTheme="minorBidi" w:hAnsiTheme="minorBidi" w:cstheme="minorBidi"/>
                          <w:b/>
                          <w:bCs/>
                          <w:lang w:bidi="he-IL"/>
                        </w:rPr>
                      </w:pPr>
                      <w:r>
                        <w:rPr>
                          <w:rFonts w:asciiTheme="minorBidi" w:hAnsiTheme="minorBidi" w:cstheme="minorBidi" w:hint="cs"/>
                          <w:b/>
                          <w:bCs/>
                          <w:rtl/>
                          <w:lang w:bidi="he-IL"/>
                        </w:rPr>
                        <w:t>אפשר לסנן פריטים באמצעות מספר מינימלי של אירועים -</w:t>
                      </w:r>
                      <w:r>
                        <w:rPr>
                          <w:rFonts w:asciiTheme="minorBidi" w:hAnsiTheme="minorBidi" w:cstheme="minorBidi"/>
                          <w:b/>
                          <w:bCs/>
                          <w:rtl/>
                          <w:lang w:bidi="he-IL"/>
                        </w:rPr>
                        <w:br/>
                      </w:r>
                      <w:r>
                        <w:rPr>
                          <w:rFonts w:asciiTheme="minorBidi" w:hAnsiTheme="minorBidi" w:cstheme="minorBidi" w:hint="cs"/>
                          <w:b/>
                          <w:bCs/>
                          <w:rtl/>
                          <w:lang w:bidi="he-IL"/>
                        </w:rPr>
                        <w:t>מינימום 50:</w:t>
                      </w:r>
                    </w:p>
                    <w:p w14:paraId="113E345B" w14:textId="77777777" w:rsidR="00753AC8" w:rsidRDefault="00753AC8" w:rsidP="00753AC8"/>
                    <w:p w14:paraId="1A6B36F1" w14:textId="77777777" w:rsidR="00753AC8" w:rsidRPr="00C13168" w:rsidRDefault="00753AC8" w:rsidP="00753AC8">
                      <w:pPr>
                        <w:jc w:val="center"/>
                        <w:rPr>
                          <w:rFonts w:asciiTheme="minorBidi" w:hAnsiTheme="minorBidi" w:cstheme="minorBidi"/>
                          <w:b/>
                          <w:bCs/>
                          <w:lang w:bidi="he-IL"/>
                        </w:rPr>
                      </w:pPr>
                      <w:r>
                        <w:rPr>
                          <w:rFonts w:asciiTheme="minorBidi" w:hAnsiTheme="minorBidi" w:cstheme="minorBidi" w:hint="cs"/>
                          <w:b/>
                          <w:bCs/>
                          <w:rtl/>
                          <w:lang w:bidi="he-IL"/>
                        </w:rPr>
                        <w:t>אפשר לסנן פריטים באמצעות מספר מינימלי של אירועים -</w:t>
                      </w:r>
                      <w:r>
                        <w:rPr>
                          <w:rFonts w:asciiTheme="minorBidi" w:hAnsiTheme="minorBidi" w:cstheme="minorBidi"/>
                          <w:b/>
                          <w:bCs/>
                          <w:rtl/>
                          <w:lang w:bidi="he-IL"/>
                        </w:rPr>
                        <w:br/>
                      </w:r>
                      <w:r>
                        <w:rPr>
                          <w:rFonts w:asciiTheme="minorBidi" w:hAnsiTheme="minorBidi" w:cstheme="minorBidi" w:hint="cs"/>
                          <w:b/>
                          <w:bCs/>
                          <w:rtl/>
                          <w:lang w:bidi="he-IL"/>
                        </w:rPr>
                        <w:t>מינימום 50:</w:t>
                      </w:r>
                    </w:p>
                    <w:p w14:paraId="1E2771A7" w14:textId="77777777" w:rsidR="00753AC8" w:rsidRDefault="00753AC8" w:rsidP="00753AC8"/>
                    <w:p w14:paraId="6A3FCCB0" w14:textId="77777777" w:rsidR="00753AC8" w:rsidRPr="00C13168" w:rsidRDefault="00753AC8" w:rsidP="00753AC8">
                      <w:pPr>
                        <w:jc w:val="center"/>
                        <w:rPr>
                          <w:rFonts w:asciiTheme="minorBidi" w:hAnsiTheme="minorBidi" w:cstheme="minorBidi"/>
                          <w:b/>
                          <w:bCs/>
                          <w:lang w:bidi="he-IL"/>
                        </w:rPr>
                      </w:pPr>
                      <w:r>
                        <w:rPr>
                          <w:rFonts w:asciiTheme="minorBidi" w:hAnsiTheme="minorBidi" w:cstheme="minorBidi" w:hint="cs"/>
                          <w:b/>
                          <w:bCs/>
                          <w:rtl/>
                          <w:lang w:bidi="he-IL"/>
                        </w:rPr>
                        <w:t>אפשר לסנן פריטים באמצעות מספר מינימלי של אירועים -</w:t>
                      </w:r>
                      <w:r>
                        <w:rPr>
                          <w:rFonts w:asciiTheme="minorBidi" w:hAnsiTheme="minorBidi" w:cstheme="minorBidi"/>
                          <w:b/>
                          <w:bCs/>
                          <w:rtl/>
                          <w:lang w:bidi="he-IL"/>
                        </w:rPr>
                        <w:br/>
                      </w:r>
                      <w:r>
                        <w:rPr>
                          <w:rFonts w:asciiTheme="minorBidi" w:hAnsiTheme="minorBidi" w:cstheme="minorBidi" w:hint="cs"/>
                          <w:b/>
                          <w:bCs/>
                          <w:rtl/>
                          <w:lang w:bidi="he-IL"/>
                        </w:rPr>
                        <w:t>מינימום 50:</w:t>
                      </w:r>
                    </w:p>
                    <w:p w14:paraId="2C9C5E8B" w14:textId="77777777" w:rsidR="00753AC8" w:rsidRDefault="00753AC8" w:rsidP="00753AC8"/>
                    <w:p w14:paraId="05E3D5D6" w14:textId="77777777" w:rsidR="00753AC8" w:rsidRPr="00C13168" w:rsidRDefault="00753AC8" w:rsidP="00753AC8">
                      <w:pPr>
                        <w:jc w:val="center"/>
                        <w:rPr>
                          <w:rFonts w:asciiTheme="minorBidi" w:hAnsiTheme="minorBidi" w:cstheme="minorBidi"/>
                          <w:b/>
                          <w:bCs/>
                          <w:lang w:bidi="he-IL"/>
                        </w:rPr>
                      </w:pPr>
                      <w:r>
                        <w:rPr>
                          <w:rFonts w:asciiTheme="minorBidi" w:hAnsiTheme="minorBidi" w:cstheme="minorBidi" w:hint="cs"/>
                          <w:b/>
                          <w:bCs/>
                          <w:rtl/>
                          <w:lang w:bidi="he-IL"/>
                        </w:rPr>
                        <w:t>אפשר לסנן פריטים באמצעות מספר מינימלי של אירועים -</w:t>
                      </w:r>
                      <w:r>
                        <w:rPr>
                          <w:rFonts w:asciiTheme="minorBidi" w:hAnsiTheme="minorBidi" w:cstheme="minorBidi"/>
                          <w:b/>
                          <w:bCs/>
                          <w:rtl/>
                          <w:lang w:bidi="he-IL"/>
                        </w:rPr>
                        <w:br/>
                      </w:r>
                      <w:r>
                        <w:rPr>
                          <w:rFonts w:asciiTheme="minorBidi" w:hAnsiTheme="minorBidi" w:cstheme="minorBidi" w:hint="cs"/>
                          <w:b/>
                          <w:bCs/>
                          <w:rtl/>
                          <w:lang w:bidi="he-IL"/>
                        </w:rPr>
                        <w:t>מינימום 50:</w:t>
                      </w:r>
                    </w:p>
                    <w:p w14:paraId="108F3655" w14:textId="77777777" w:rsidR="00753AC8" w:rsidRDefault="00753AC8" w:rsidP="00753AC8"/>
                    <w:p w14:paraId="61240835" w14:textId="77777777" w:rsidR="00753AC8" w:rsidRPr="00C13168" w:rsidRDefault="00753AC8" w:rsidP="00753AC8">
                      <w:pPr>
                        <w:jc w:val="center"/>
                        <w:rPr>
                          <w:rFonts w:asciiTheme="minorBidi" w:hAnsiTheme="minorBidi" w:cstheme="minorBidi"/>
                          <w:b/>
                          <w:bCs/>
                          <w:lang w:bidi="he-IL"/>
                        </w:rPr>
                      </w:pPr>
                      <w:r>
                        <w:rPr>
                          <w:rFonts w:asciiTheme="minorBidi" w:hAnsiTheme="minorBidi" w:cstheme="minorBidi" w:hint="cs"/>
                          <w:b/>
                          <w:bCs/>
                          <w:rtl/>
                          <w:lang w:bidi="he-IL"/>
                        </w:rPr>
                        <w:t>אפשר לסנן פריטים באמצעות מספר מינימלי של אירועים -</w:t>
                      </w:r>
                      <w:r>
                        <w:rPr>
                          <w:rFonts w:asciiTheme="minorBidi" w:hAnsiTheme="minorBidi" w:cstheme="minorBidi"/>
                          <w:b/>
                          <w:bCs/>
                          <w:rtl/>
                          <w:lang w:bidi="he-IL"/>
                        </w:rPr>
                        <w:br/>
                      </w:r>
                      <w:r>
                        <w:rPr>
                          <w:rFonts w:asciiTheme="minorBidi" w:hAnsiTheme="minorBidi" w:cstheme="minorBidi" w:hint="cs"/>
                          <w:b/>
                          <w:bCs/>
                          <w:rtl/>
                          <w:lang w:bidi="he-IL"/>
                        </w:rPr>
                        <w:t>מינימום 50:</w:t>
                      </w:r>
                    </w:p>
                    <w:p w14:paraId="3E5BD556" w14:textId="77777777" w:rsidR="00753AC8" w:rsidRDefault="00753AC8" w:rsidP="00753AC8"/>
                    <w:p w14:paraId="64141649" w14:textId="77777777" w:rsidR="00753AC8" w:rsidRPr="00C13168" w:rsidRDefault="00753AC8" w:rsidP="00753AC8">
                      <w:pPr>
                        <w:jc w:val="center"/>
                        <w:rPr>
                          <w:rFonts w:asciiTheme="minorBidi" w:hAnsiTheme="minorBidi" w:cstheme="minorBidi"/>
                          <w:b/>
                          <w:bCs/>
                          <w:lang w:bidi="he-IL"/>
                        </w:rPr>
                      </w:pPr>
                      <w:r>
                        <w:rPr>
                          <w:rFonts w:asciiTheme="minorBidi" w:hAnsiTheme="minorBidi" w:cstheme="minorBidi" w:hint="cs"/>
                          <w:b/>
                          <w:bCs/>
                          <w:rtl/>
                          <w:lang w:bidi="he-IL"/>
                        </w:rPr>
                        <w:t>אפשר לסנן פריטים באמצעות מספר מינימלי של אירועים -</w:t>
                      </w:r>
                      <w:r>
                        <w:rPr>
                          <w:rFonts w:asciiTheme="minorBidi" w:hAnsiTheme="minorBidi" w:cstheme="minorBidi"/>
                          <w:b/>
                          <w:bCs/>
                          <w:rtl/>
                          <w:lang w:bidi="he-IL"/>
                        </w:rPr>
                        <w:br/>
                      </w:r>
                      <w:r>
                        <w:rPr>
                          <w:rFonts w:asciiTheme="minorBidi" w:hAnsiTheme="minorBidi" w:cstheme="minorBidi" w:hint="cs"/>
                          <w:b/>
                          <w:bCs/>
                          <w:rtl/>
                          <w:lang w:bidi="he-IL"/>
                        </w:rPr>
                        <w:t>מינימום 50:</w:t>
                      </w:r>
                    </w:p>
                    <w:p w14:paraId="71A7EABF" w14:textId="77777777" w:rsidR="00753AC8" w:rsidRDefault="00753AC8" w:rsidP="00753AC8"/>
                    <w:p w14:paraId="51E5A7BB" w14:textId="77777777" w:rsidR="00753AC8" w:rsidRPr="00C13168" w:rsidRDefault="00753AC8" w:rsidP="00753AC8">
                      <w:pPr>
                        <w:jc w:val="center"/>
                        <w:rPr>
                          <w:rFonts w:asciiTheme="minorBidi" w:hAnsiTheme="minorBidi" w:cstheme="minorBidi"/>
                          <w:b/>
                          <w:bCs/>
                          <w:lang w:bidi="he-IL"/>
                        </w:rPr>
                      </w:pPr>
                      <w:r>
                        <w:rPr>
                          <w:rFonts w:asciiTheme="minorBidi" w:hAnsiTheme="minorBidi" w:cstheme="minorBidi" w:hint="cs"/>
                          <w:b/>
                          <w:bCs/>
                          <w:rtl/>
                          <w:lang w:bidi="he-IL"/>
                        </w:rPr>
                        <w:t>אפשר לסנן פריטים באמצעות מספר מינימלי של אירועים -</w:t>
                      </w:r>
                      <w:r>
                        <w:rPr>
                          <w:rFonts w:asciiTheme="minorBidi" w:hAnsiTheme="minorBidi" w:cstheme="minorBidi"/>
                          <w:b/>
                          <w:bCs/>
                          <w:rtl/>
                          <w:lang w:bidi="he-IL"/>
                        </w:rPr>
                        <w:br/>
                      </w:r>
                      <w:r>
                        <w:rPr>
                          <w:rFonts w:asciiTheme="minorBidi" w:hAnsiTheme="minorBidi" w:cstheme="minorBidi" w:hint="cs"/>
                          <w:b/>
                          <w:bCs/>
                          <w:rtl/>
                          <w:lang w:bidi="he-IL"/>
                        </w:rPr>
                        <w:t>מינימום 50:</w:t>
                      </w:r>
                    </w:p>
                    <w:p w14:paraId="7260A4FF" w14:textId="77777777" w:rsidR="00753AC8" w:rsidRDefault="00753AC8" w:rsidP="00753AC8"/>
                    <w:p w14:paraId="00A6B257" w14:textId="77777777" w:rsidR="00753AC8" w:rsidRPr="00C13168" w:rsidRDefault="00753AC8" w:rsidP="00753AC8">
                      <w:pPr>
                        <w:jc w:val="center"/>
                        <w:rPr>
                          <w:rFonts w:asciiTheme="minorBidi" w:hAnsiTheme="minorBidi" w:cstheme="minorBidi"/>
                          <w:b/>
                          <w:bCs/>
                          <w:lang w:bidi="he-IL"/>
                        </w:rPr>
                      </w:pPr>
                      <w:r>
                        <w:rPr>
                          <w:rFonts w:asciiTheme="minorBidi" w:hAnsiTheme="minorBidi" w:cstheme="minorBidi" w:hint="cs"/>
                          <w:b/>
                          <w:bCs/>
                          <w:rtl/>
                          <w:lang w:bidi="he-IL"/>
                        </w:rPr>
                        <w:t>אפשר לסנן פריטים באמצעות מספר מינימלי של אירועים -</w:t>
                      </w:r>
                      <w:r>
                        <w:rPr>
                          <w:rFonts w:asciiTheme="minorBidi" w:hAnsiTheme="minorBidi" w:cstheme="minorBidi"/>
                          <w:b/>
                          <w:bCs/>
                          <w:rtl/>
                          <w:lang w:bidi="he-IL"/>
                        </w:rPr>
                        <w:br/>
                      </w:r>
                      <w:r>
                        <w:rPr>
                          <w:rFonts w:asciiTheme="minorBidi" w:hAnsiTheme="minorBidi" w:cstheme="minorBidi" w:hint="cs"/>
                          <w:b/>
                          <w:bCs/>
                          <w:rtl/>
                          <w:lang w:bidi="he-IL"/>
                        </w:rPr>
                        <w:t>מינימום 50:</w:t>
                      </w:r>
                    </w:p>
                    <w:p w14:paraId="16147612" w14:textId="77777777" w:rsidR="00753AC8" w:rsidRDefault="00753AC8" w:rsidP="00753AC8"/>
                    <w:p w14:paraId="2A024870" w14:textId="77777777" w:rsidR="00753AC8" w:rsidRPr="00C13168" w:rsidRDefault="00753AC8" w:rsidP="00753AC8">
                      <w:pPr>
                        <w:jc w:val="center"/>
                        <w:rPr>
                          <w:rFonts w:asciiTheme="minorBidi" w:hAnsiTheme="minorBidi" w:cstheme="minorBidi"/>
                          <w:b/>
                          <w:bCs/>
                          <w:lang w:bidi="he-IL"/>
                        </w:rPr>
                      </w:pPr>
                      <w:r>
                        <w:rPr>
                          <w:rFonts w:asciiTheme="minorBidi" w:hAnsiTheme="minorBidi" w:cstheme="minorBidi" w:hint="cs"/>
                          <w:b/>
                          <w:bCs/>
                          <w:rtl/>
                          <w:lang w:bidi="he-IL"/>
                        </w:rPr>
                        <w:t>אפשר לסנן פריטים באמצעות מספר מינימלי של אירועים -</w:t>
                      </w:r>
                      <w:r>
                        <w:rPr>
                          <w:rFonts w:asciiTheme="minorBidi" w:hAnsiTheme="minorBidi" w:cstheme="minorBidi"/>
                          <w:b/>
                          <w:bCs/>
                          <w:rtl/>
                          <w:lang w:bidi="he-IL"/>
                        </w:rPr>
                        <w:br/>
                      </w:r>
                      <w:r>
                        <w:rPr>
                          <w:rFonts w:asciiTheme="minorBidi" w:hAnsiTheme="minorBidi" w:cstheme="minorBidi" w:hint="cs"/>
                          <w:b/>
                          <w:bCs/>
                          <w:rtl/>
                          <w:lang w:bidi="he-IL"/>
                        </w:rPr>
                        <w:t>מינימום 50:</w:t>
                      </w:r>
                    </w:p>
                    <w:p w14:paraId="34A1C2FF" w14:textId="77777777" w:rsidR="00753AC8" w:rsidRDefault="00753AC8" w:rsidP="00753AC8"/>
                    <w:p w14:paraId="3CC28BB6" w14:textId="77777777" w:rsidR="00753AC8" w:rsidRPr="00C13168" w:rsidRDefault="00753AC8" w:rsidP="00753AC8">
                      <w:pPr>
                        <w:jc w:val="center"/>
                        <w:rPr>
                          <w:rFonts w:asciiTheme="minorBidi" w:hAnsiTheme="minorBidi" w:cstheme="minorBidi"/>
                          <w:b/>
                          <w:bCs/>
                          <w:lang w:bidi="he-IL"/>
                        </w:rPr>
                      </w:pPr>
                      <w:r>
                        <w:rPr>
                          <w:rFonts w:asciiTheme="minorBidi" w:hAnsiTheme="minorBidi" w:cstheme="minorBidi" w:hint="cs"/>
                          <w:b/>
                          <w:bCs/>
                          <w:rtl/>
                          <w:lang w:bidi="he-IL"/>
                        </w:rPr>
                        <w:t>אפשר לסנן פריטים באמצעות מספר מינימלי של אירועים -</w:t>
                      </w:r>
                      <w:r>
                        <w:rPr>
                          <w:rFonts w:asciiTheme="minorBidi" w:hAnsiTheme="minorBidi" w:cstheme="minorBidi"/>
                          <w:b/>
                          <w:bCs/>
                          <w:rtl/>
                          <w:lang w:bidi="he-IL"/>
                        </w:rPr>
                        <w:br/>
                      </w:r>
                      <w:r>
                        <w:rPr>
                          <w:rFonts w:asciiTheme="minorBidi" w:hAnsiTheme="minorBidi" w:cstheme="minorBidi" w:hint="cs"/>
                          <w:b/>
                          <w:bCs/>
                          <w:rtl/>
                          <w:lang w:bidi="he-IL"/>
                        </w:rPr>
                        <w:t>מינימום 50:</w:t>
                      </w:r>
                    </w:p>
                    <w:p w14:paraId="0E76A9DD" w14:textId="77777777" w:rsidR="00753AC8" w:rsidRDefault="00753AC8" w:rsidP="00753AC8"/>
                    <w:p w14:paraId="795F2BE5" w14:textId="77777777" w:rsidR="00753AC8" w:rsidRPr="00C13168" w:rsidRDefault="00753AC8" w:rsidP="00753AC8">
                      <w:pPr>
                        <w:jc w:val="center"/>
                        <w:rPr>
                          <w:rFonts w:asciiTheme="minorBidi" w:hAnsiTheme="minorBidi" w:cstheme="minorBidi"/>
                          <w:b/>
                          <w:bCs/>
                          <w:lang w:bidi="he-IL"/>
                        </w:rPr>
                      </w:pPr>
                      <w:r>
                        <w:rPr>
                          <w:rFonts w:asciiTheme="minorBidi" w:hAnsiTheme="minorBidi" w:cstheme="minorBidi" w:hint="cs"/>
                          <w:b/>
                          <w:bCs/>
                          <w:rtl/>
                          <w:lang w:bidi="he-IL"/>
                        </w:rPr>
                        <w:t>אפשר לסנן פריטים באמצעות מספר מינימלי של אירועים -</w:t>
                      </w:r>
                      <w:r>
                        <w:rPr>
                          <w:rFonts w:asciiTheme="minorBidi" w:hAnsiTheme="minorBidi" w:cstheme="minorBidi"/>
                          <w:b/>
                          <w:bCs/>
                          <w:rtl/>
                          <w:lang w:bidi="he-IL"/>
                        </w:rPr>
                        <w:br/>
                      </w:r>
                      <w:r>
                        <w:rPr>
                          <w:rFonts w:asciiTheme="minorBidi" w:hAnsiTheme="minorBidi" w:cstheme="minorBidi" w:hint="cs"/>
                          <w:b/>
                          <w:bCs/>
                          <w:rtl/>
                          <w:lang w:bidi="he-IL"/>
                        </w:rPr>
                        <w:t>מינימום 50:</w:t>
                      </w:r>
                    </w:p>
                    <w:p w14:paraId="5323DB43" w14:textId="77777777" w:rsidR="00753AC8" w:rsidRDefault="00753AC8" w:rsidP="00753AC8"/>
                    <w:p w14:paraId="219F88E9" w14:textId="77777777" w:rsidR="00753AC8" w:rsidRPr="00C13168" w:rsidRDefault="00753AC8" w:rsidP="00753AC8">
                      <w:pPr>
                        <w:jc w:val="center"/>
                        <w:rPr>
                          <w:rFonts w:asciiTheme="minorBidi" w:hAnsiTheme="minorBidi" w:cstheme="minorBidi"/>
                          <w:b/>
                          <w:bCs/>
                          <w:lang w:bidi="he-IL"/>
                        </w:rPr>
                      </w:pPr>
                      <w:r>
                        <w:rPr>
                          <w:rFonts w:asciiTheme="minorBidi" w:hAnsiTheme="minorBidi" w:cstheme="minorBidi" w:hint="cs"/>
                          <w:b/>
                          <w:bCs/>
                          <w:rtl/>
                          <w:lang w:bidi="he-IL"/>
                        </w:rPr>
                        <w:t>אפשר לסנן פריטים באמצעות מספר מינימלי של אירועים -</w:t>
                      </w:r>
                      <w:r>
                        <w:rPr>
                          <w:rFonts w:asciiTheme="minorBidi" w:hAnsiTheme="minorBidi" w:cstheme="minorBidi"/>
                          <w:b/>
                          <w:bCs/>
                          <w:rtl/>
                          <w:lang w:bidi="he-IL"/>
                        </w:rPr>
                        <w:br/>
                      </w:r>
                      <w:r>
                        <w:rPr>
                          <w:rFonts w:asciiTheme="minorBidi" w:hAnsiTheme="minorBidi" w:cstheme="minorBidi" w:hint="cs"/>
                          <w:b/>
                          <w:bCs/>
                          <w:rtl/>
                          <w:lang w:bidi="he-IL"/>
                        </w:rPr>
                        <w:t>מינימום 50:</w:t>
                      </w:r>
                    </w:p>
                    <w:p w14:paraId="005417E2" w14:textId="77777777" w:rsidR="00753AC8" w:rsidRDefault="00753AC8" w:rsidP="00753AC8"/>
                    <w:p w14:paraId="3524E649" w14:textId="77777777" w:rsidR="00753AC8" w:rsidRPr="00C13168" w:rsidRDefault="00753AC8" w:rsidP="00753AC8">
                      <w:pPr>
                        <w:jc w:val="center"/>
                        <w:rPr>
                          <w:rFonts w:asciiTheme="minorBidi" w:hAnsiTheme="minorBidi" w:cstheme="minorBidi"/>
                          <w:b/>
                          <w:bCs/>
                          <w:lang w:bidi="he-IL"/>
                        </w:rPr>
                      </w:pPr>
                      <w:r>
                        <w:rPr>
                          <w:rFonts w:asciiTheme="minorBidi" w:hAnsiTheme="minorBidi" w:cstheme="minorBidi" w:hint="cs"/>
                          <w:b/>
                          <w:bCs/>
                          <w:rtl/>
                          <w:lang w:bidi="he-IL"/>
                        </w:rPr>
                        <w:t>אפשר לסנן פריטים באמצעות מספר מינימלי של אירועים -</w:t>
                      </w:r>
                      <w:r>
                        <w:rPr>
                          <w:rFonts w:asciiTheme="minorBidi" w:hAnsiTheme="minorBidi" w:cstheme="minorBidi"/>
                          <w:b/>
                          <w:bCs/>
                          <w:rtl/>
                          <w:lang w:bidi="he-IL"/>
                        </w:rPr>
                        <w:br/>
                      </w:r>
                      <w:r>
                        <w:rPr>
                          <w:rFonts w:asciiTheme="minorBidi" w:hAnsiTheme="minorBidi" w:cstheme="minorBidi" w:hint="cs"/>
                          <w:b/>
                          <w:bCs/>
                          <w:rtl/>
                          <w:lang w:bidi="he-IL"/>
                        </w:rPr>
                        <w:t>מינימום 50:</w:t>
                      </w:r>
                    </w:p>
                    <w:p w14:paraId="63A3464D" w14:textId="77777777" w:rsidR="00753AC8" w:rsidRDefault="00753AC8" w:rsidP="00753AC8"/>
                    <w:p w14:paraId="09CCE0A7" w14:textId="77777777" w:rsidR="00753AC8" w:rsidRPr="00C13168" w:rsidRDefault="00753AC8" w:rsidP="00753AC8">
                      <w:pPr>
                        <w:jc w:val="center"/>
                        <w:rPr>
                          <w:rFonts w:asciiTheme="minorBidi" w:hAnsiTheme="minorBidi" w:cstheme="minorBidi"/>
                          <w:b/>
                          <w:bCs/>
                          <w:lang w:bidi="he-IL"/>
                        </w:rPr>
                      </w:pPr>
                      <w:r>
                        <w:rPr>
                          <w:rFonts w:asciiTheme="minorBidi" w:hAnsiTheme="minorBidi" w:cstheme="minorBidi" w:hint="cs"/>
                          <w:b/>
                          <w:bCs/>
                          <w:rtl/>
                          <w:lang w:bidi="he-IL"/>
                        </w:rPr>
                        <w:t>אפשר לסנן פריטים באמצעות מספר מינימלי של אירועים -</w:t>
                      </w:r>
                      <w:r>
                        <w:rPr>
                          <w:rFonts w:asciiTheme="minorBidi" w:hAnsiTheme="minorBidi" w:cstheme="minorBidi"/>
                          <w:b/>
                          <w:bCs/>
                          <w:rtl/>
                          <w:lang w:bidi="he-IL"/>
                        </w:rPr>
                        <w:br/>
                      </w:r>
                      <w:r>
                        <w:rPr>
                          <w:rFonts w:asciiTheme="minorBidi" w:hAnsiTheme="minorBidi" w:cstheme="minorBidi" w:hint="cs"/>
                          <w:b/>
                          <w:bCs/>
                          <w:rtl/>
                          <w:lang w:bidi="he-IL"/>
                        </w:rPr>
                        <w:t>מינימום 50:</w:t>
                      </w:r>
                    </w:p>
                    <w:p w14:paraId="13D310A1" w14:textId="77777777" w:rsidR="00753AC8" w:rsidRDefault="00753AC8" w:rsidP="00753AC8"/>
                    <w:p w14:paraId="2331BF8A" w14:textId="77777777" w:rsidR="00753AC8" w:rsidRPr="00C13168" w:rsidRDefault="00753AC8" w:rsidP="00753AC8">
                      <w:pPr>
                        <w:jc w:val="center"/>
                        <w:rPr>
                          <w:rFonts w:asciiTheme="minorBidi" w:hAnsiTheme="minorBidi" w:cstheme="minorBidi"/>
                          <w:b/>
                          <w:bCs/>
                          <w:lang w:bidi="he-IL"/>
                        </w:rPr>
                      </w:pPr>
                      <w:r>
                        <w:rPr>
                          <w:rFonts w:asciiTheme="minorBidi" w:hAnsiTheme="minorBidi" w:cstheme="minorBidi" w:hint="cs"/>
                          <w:b/>
                          <w:bCs/>
                          <w:rtl/>
                          <w:lang w:bidi="he-IL"/>
                        </w:rPr>
                        <w:t>אפשר לסנן פריטים באמצעות מספר מינימלי של אירועים -</w:t>
                      </w:r>
                      <w:r>
                        <w:rPr>
                          <w:rFonts w:asciiTheme="minorBidi" w:hAnsiTheme="minorBidi" w:cstheme="minorBidi"/>
                          <w:b/>
                          <w:bCs/>
                          <w:rtl/>
                          <w:lang w:bidi="he-IL"/>
                        </w:rPr>
                        <w:br/>
                      </w:r>
                      <w:r>
                        <w:rPr>
                          <w:rFonts w:asciiTheme="minorBidi" w:hAnsiTheme="minorBidi" w:cstheme="minorBidi" w:hint="cs"/>
                          <w:b/>
                          <w:bCs/>
                          <w:rtl/>
                          <w:lang w:bidi="he-IL"/>
                        </w:rPr>
                        <w:t>מינימום 50:</w:t>
                      </w:r>
                    </w:p>
                    <w:p w14:paraId="468DDCCF" w14:textId="77777777" w:rsidR="00753AC8" w:rsidRDefault="00753AC8" w:rsidP="00753AC8"/>
                    <w:p w14:paraId="4B5CDC92" w14:textId="77777777" w:rsidR="00753AC8" w:rsidRPr="00C13168" w:rsidRDefault="00753AC8" w:rsidP="00753AC8">
                      <w:pPr>
                        <w:jc w:val="center"/>
                        <w:rPr>
                          <w:rFonts w:asciiTheme="minorBidi" w:hAnsiTheme="minorBidi" w:cstheme="minorBidi"/>
                          <w:b/>
                          <w:bCs/>
                          <w:lang w:bidi="he-IL"/>
                        </w:rPr>
                      </w:pPr>
                      <w:r>
                        <w:rPr>
                          <w:rFonts w:asciiTheme="minorBidi" w:hAnsiTheme="minorBidi" w:cstheme="minorBidi" w:hint="cs"/>
                          <w:b/>
                          <w:bCs/>
                          <w:rtl/>
                          <w:lang w:bidi="he-IL"/>
                        </w:rPr>
                        <w:t>אפשר לסנן פריטים באמצעות מספר מינימלי של אירועים -</w:t>
                      </w:r>
                      <w:r>
                        <w:rPr>
                          <w:rFonts w:asciiTheme="minorBidi" w:hAnsiTheme="minorBidi" w:cstheme="minorBidi"/>
                          <w:b/>
                          <w:bCs/>
                          <w:rtl/>
                          <w:lang w:bidi="he-IL"/>
                        </w:rPr>
                        <w:br/>
                      </w:r>
                      <w:r>
                        <w:rPr>
                          <w:rFonts w:asciiTheme="minorBidi" w:hAnsiTheme="minorBidi" w:cstheme="minorBidi" w:hint="cs"/>
                          <w:b/>
                          <w:bCs/>
                          <w:rtl/>
                          <w:lang w:bidi="he-IL"/>
                        </w:rPr>
                        <w:t>מינימום 50:</w:t>
                      </w:r>
                    </w:p>
                  </w:txbxContent>
                </v:textbox>
              </v:shape>
            </w:pict>
          </mc:Fallback>
        </mc:AlternateContent>
      </w:r>
      <w:r w:rsidR="00753AC8" w:rsidRPr="007960DE">
        <w:rPr>
          <w:rFonts w:asciiTheme="minorBidi" w:hAnsiTheme="minorBidi" w:cstheme="minorBidi"/>
          <w:b/>
          <w:bCs/>
          <w:noProof/>
          <w:lang w:bidi="he-IL"/>
        </w:rPr>
        <w:drawing>
          <wp:anchor distT="0" distB="0" distL="114300" distR="114300" simplePos="0" relativeHeight="251747328" behindDoc="0" locked="0" layoutInCell="1" allowOverlap="1" wp14:anchorId="7410B75A" wp14:editId="091DED7C">
            <wp:simplePos x="0" y="0"/>
            <wp:positionH relativeFrom="column">
              <wp:posOffset>2724150</wp:posOffset>
            </wp:positionH>
            <wp:positionV relativeFrom="paragraph">
              <wp:posOffset>3724148</wp:posOffset>
            </wp:positionV>
            <wp:extent cx="2204357" cy="3521247"/>
            <wp:effectExtent l="0" t="0" r="5715" b="3175"/>
            <wp:wrapNone/>
            <wp:docPr id="184884032" name="תמונה 1" descr="תמונה שמכילה טקסט, צילום מסך, גופן&#10;&#10;תוכן שנוצר על-ידי בינה מלאכות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84032" name="תמונה 1" descr="תמונה שמכילה טקסט, צילום מסך, גופן&#10;&#10;תוכן שנוצר על-ידי בינה מלאכותית עשוי להיות שגוי."/>
                    <pic:cNvPicPr/>
                  </pic:nvPicPr>
                  <pic:blipFill>
                    <a:blip r:embed="rId53">
                      <a:extLst>
                        <a:ext uri="{28A0092B-C50C-407E-A947-70E740481C1C}">
                          <a14:useLocalDpi xmlns:a14="http://schemas.microsoft.com/office/drawing/2010/main" val="0"/>
                        </a:ext>
                      </a:extLst>
                    </a:blip>
                    <a:stretch>
                      <a:fillRect/>
                    </a:stretch>
                  </pic:blipFill>
                  <pic:spPr>
                    <a:xfrm>
                      <a:off x="0" y="0"/>
                      <a:ext cx="2204357" cy="3521247"/>
                    </a:xfrm>
                    <a:prstGeom prst="rect">
                      <a:avLst/>
                    </a:prstGeom>
                  </pic:spPr>
                </pic:pic>
              </a:graphicData>
            </a:graphic>
            <wp14:sizeRelH relativeFrom="margin">
              <wp14:pctWidth>0</wp14:pctWidth>
            </wp14:sizeRelH>
            <wp14:sizeRelV relativeFrom="margin">
              <wp14:pctHeight>0</wp14:pctHeight>
            </wp14:sizeRelV>
          </wp:anchor>
        </w:drawing>
      </w:r>
      <w:r w:rsidR="00753AC8">
        <w:rPr>
          <w:rFonts w:asciiTheme="minorBidi" w:hAnsiTheme="minorBidi" w:cstheme="minorBidi"/>
          <w:b/>
          <w:bCs/>
          <w:noProof/>
          <w:lang w:bidi="he-IL"/>
        </w:rPr>
        <mc:AlternateContent>
          <mc:Choice Requires="wps">
            <w:drawing>
              <wp:anchor distT="0" distB="0" distL="114300" distR="114300" simplePos="0" relativeHeight="251755520" behindDoc="0" locked="0" layoutInCell="1" allowOverlap="1" wp14:anchorId="62E14AC4" wp14:editId="77FE2FCB">
                <wp:simplePos x="0" y="0"/>
                <wp:positionH relativeFrom="column">
                  <wp:posOffset>1992450</wp:posOffset>
                </wp:positionH>
                <wp:positionV relativeFrom="paragraph">
                  <wp:posOffset>1514838</wp:posOffset>
                </wp:positionV>
                <wp:extent cx="0" cy="2019300"/>
                <wp:effectExtent l="19050" t="19050" r="38100" b="19050"/>
                <wp:wrapNone/>
                <wp:docPr id="2108193069" name="מחבר ישר 24"/>
                <wp:cNvGraphicFramePr/>
                <a:graphic xmlns:a="http://schemas.openxmlformats.org/drawingml/2006/main">
                  <a:graphicData uri="http://schemas.microsoft.com/office/word/2010/wordprocessingShape">
                    <wps:wsp>
                      <wps:cNvCnPr/>
                      <wps:spPr>
                        <a:xfrm flipV="1">
                          <a:off x="0" y="0"/>
                          <a:ext cx="0" cy="2019300"/>
                        </a:xfrm>
                        <a:prstGeom prst="line">
                          <a:avLst/>
                        </a:prstGeom>
                        <a:ln w="571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3F329FC" id="מחבר ישר 24" o:spid="_x0000_s1026" style="position:absolute;flip:y;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6.9pt,119.3pt" to="156.9pt,27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" strokecolor="black [3040]" strokeweight="4.5pt"/>
            </w:pict>
          </mc:Fallback>
        </mc:AlternateContent>
      </w:r>
      <w:r w:rsidR="00753AC8" w:rsidRPr="007960DE">
        <w:rPr>
          <w:rFonts w:asciiTheme="minorBidi" w:hAnsiTheme="minorBidi" w:cstheme="minorBidi"/>
          <w:b/>
          <w:bCs/>
          <w:noProof/>
          <w:lang w:bidi="he-IL"/>
        </w:rPr>
        <w:drawing>
          <wp:anchor distT="0" distB="0" distL="114300" distR="114300" simplePos="0" relativeHeight="251743232" behindDoc="0" locked="0" layoutInCell="1" allowOverlap="1" wp14:anchorId="6D7C82D8" wp14:editId="5CB47B4C">
            <wp:simplePos x="0" y="0"/>
            <wp:positionH relativeFrom="column">
              <wp:posOffset>2070911</wp:posOffset>
            </wp:positionH>
            <wp:positionV relativeFrom="paragraph">
              <wp:posOffset>1702615</wp:posOffset>
            </wp:positionV>
            <wp:extent cx="1312187" cy="1684565"/>
            <wp:effectExtent l="0" t="0" r="2540" b="0"/>
            <wp:wrapNone/>
            <wp:docPr id="1470328611" name="תמונה 1" descr="תמונה שמכילה טקסט, צילום מסך, גופן&#10;&#10;תוכן שנוצר על-ידי בינה מלאכות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328611" name="תמונה 1" descr="תמונה שמכילה טקסט, צילום מסך, גופן&#10;&#10;תוכן שנוצר על-ידי בינה מלאכותית עשוי להיות שגוי."/>
                    <pic:cNvPicPr/>
                  </pic:nvPicPr>
                  <pic:blipFill>
                    <a:blip r:embed="rId52">
                      <a:extLst>
                        <a:ext uri="{28A0092B-C50C-407E-A947-70E740481C1C}">
                          <a14:useLocalDpi xmlns:a14="http://schemas.microsoft.com/office/drawing/2010/main" val="0"/>
                        </a:ext>
                      </a:extLst>
                    </a:blip>
                    <a:stretch>
                      <a:fillRect/>
                    </a:stretch>
                  </pic:blipFill>
                  <pic:spPr>
                    <a:xfrm>
                      <a:off x="0" y="0"/>
                      <a:ext cx="1315802" cy="1689207"/>
                    </a:xfrm>
                    <a:prstGeom prst="rect">
                      <a:avLst/>
                    </a:prstGeom>
                  </pic:spPr>
                </pic:pic>
              </a:graphicData>
            </a:graphic>
            <wp14:sizeRelH relativeFrom="margin">
              <wp14:pctWidth>0</wp14:pctWidth>
            </wp14:sizeRelH>
            <wp14:sizeRelV relativeFrom="margin">
              <wp14:pctHeight>0</wp14:pctHeight>
            </wp14:sizeRelV>
          </wp:anchor>
        </w:drawing>
      </w:r>
      <w:r w:rsidR="00753AC8">
        <w:rPr>
          <w:rFonts w:asciiTheme="minorBidi" w:hAnsiTheme="minorBidi" w:cstheme="minorBidi"/>
          <w:b/>
          <w:bCs/>
          <w:noProof/>
          <w:lang w:bidi="he-IL"/>
        </w:rPr>
        <mc:AlternateContent>
          <mc:Choice Requires="wps">
            <w:drawing>
              <wp:anchor distT="0" distB="0" distL="114300" distR="114300" simplePos="0" relativeHeight="251754496" behindDoc="0" locked="0" layoutInCell="1" allowOverlap="1" wp14:anchorId="12EB02EE" wp14:editId="5CDC22A6">
                <wp:simplePos x="0" y="0"/>
                <wp:positionH relativeFrom="column">
                  <wp:posOffset>-617401</wp:posOffset>
                </wp:positionH>
                <wp:positionV relativeFrom="paragraph">
                  <wp:posOffset>3534138</wp:posOffset>
                </wp:positionV>
                <wp:extent cx="6857818" cy="0"/>
                <wp:effectExtent l="0" t="19050" r="38735" b="38100"/>
                <wp:wrapNone/>
                <wp:docPr id="1854145598" name="מחבר ישר 24"/>
                <wp:cNvGraphicFramePr/>
                <a:graphic xmlns:a="http://schemas.openxmlformats.org/drawingml/2006/main">
                  <a:graphicData uri="http://schemas.microsoft.com/office/word/2010/wordprocessingShape">
                    <wps:wsp>
                      <wps:cNvCnPr/>
                      <wps:spPr>
                        <a:xfrm flipV="1">
                          <a:off x="0" y="0"/>
                          <a:ext cx="6857818" cy="0"/>
                        </a:xfrm>
                        <a:prstGeom prst="line">
                          <a:avLst/>
                        </a:prstGeom>
                        <a:ln w="571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34801A4" id="מחבר ישר 24" o:spid="_x0000_s1026" style="position:absolute;flip:y;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8.6pt,278.3pt" to="491.4pt,27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" strokecolor="black [3040]" strokeweight="4.5pt"/>
            </w:pict>
          </mc:Fallback>
        </mc:AlternateContent>
      </w:r>
      <w:r w:rsidR="00753AC8">
        <w:rPr>
          <w:rFonts w:asciiTheme="minorBidi" w:hAnsiTheme="minorBidi" w:cstheme="minorBidi"/>
          <w:b/>
          <w:bCs/>
          <w:noProof/>
          <w:lang w:bidi="he-IL"/>
        </w:rPr>
        <mc:AlternateContent>
          <mc:Choice Requires="wps">
            <w:drawing>
              <wp:anchor distT="0" distB="0" distL="114300" distR="114300" simplePos="0" relativeHeight="251749376" behindDoc="0" locked="0" layoutInCell="1" allowOverlap="1" wp14:anchorId="042A315F" wp14:editId="79122185">
                <wp:simplePos x="0" y="0"/>
                <wp:positionH relativeFrom="column">
                  <wp:posOffset>2602050</wp:posOffset>
                </wp:positionH>
                <wp:positionV relativeFrom="paragraph">
                  <wp:posOffset>3534137</wp:posOffset>
                </wp:positionV>
                <wp:extent cx="0" cy="4626338"/>
                <wp:effectExtent l="19050" t="19050" r="38100" b="22225"/>
                <wp:wrapNone/>
                <wp:docPr id="1914053264" name="מחבר ישר 24"/>
                <wp:cNvGraphicFramePr/>
                <a:graphic xmlns:a="http://schemas.openxmlformats.org/drawingml/2006/main">
                  <a:graphicData uri="http://schemas.microsoft.com/office/word/2010/wordprocessingShape">
                    <wps:wsp>
                      <wps:cNvCnPr/>
                      <wps:spPr>
                        <a:xfrm flipV="1">
                          <a:off x="0" y="0"/>
                          <a:ext cx="0" cy="4626338"/>
                        </a:xfrm>
                        <a:prstGeom prst="line">
                          <a:avLst/>
                        </a:prstGeom>
                        <a:ln w="571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5FA0B2C" id="מחבר ישר 24" o:spid="_x0000_s1026" style="position:absolute;flip:y;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4.9pt,278.3pt" to="204.9pt,64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" strokecolor="black [3040]" strokeweight="4.5pt"/>
            </w:pict>
          </mc:Fallback>
        </mc:AlternateContent>
      </w:r>
      <w:r w:rsidR="00753AC8" w:rsidRPr="007960DE">
        <w:rPr>
          <w:rFonts w:asciiTheme="minorBidi" w:hAnsiTheme="minorBidi" w:cstheme="minorBidi"/>
          <w:b/>
          <w:bCs/>
          <w:noProof/>
          <w:lang w:bidi="he-IL"/>
        </w:rPr>
        <w:drawing>
          <wp:anchor distT="0" distB="0" distL="114300" distR="114300" simplePos="0" relativeHeight="251744256" behindDoc="0" locked="0" layoutInCell="1" allowOverlap="1" wp14:anchorId="53969E04" wp14:editId="0E24E323">
            <wp:simplePos x="0" y="0"/>
            <wp:positionH relativeFrom="column">
              <wp:posOffset>708660</wp:posOffset>
            </wp:positionH>
            <wp:positionV relativeFrom="paragraph">
              <wp:posOffset>2503170</wp:posOffset>
            </wp:positionV>
            <wp:extent cx="1181100" cy="885825"/>
            <wp:effectExtent l="0" t="0" r="0" b="9525"/>
            <wp:wrapNone/>
            <wp:docPr id="1970903028" name="תמונה 1" descr="תמונה שמכילה טקסט, גופן, צילום מסך, גרפיקה&#10;&#10;תוכן שנוצר על-ידי בינה מלאכות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903028" name="תמונה 1" descr="תמונה שמכילה טקסט, גופן, צילום מסך, גרפיקה&#10;&#10;תוכן שנוצר על-ידי בינה מלאכותית עשוי להיות שגוי."/>
                    <pic:cNvPicPr/>
                  </pic:nvPicPr>
                  <pic:blipFill>
                    <a:blip r:embed="rId54">
                      <a:extLst>
                        <a:ext uri="{28A0092B-C50C-407E-A947-70E740481C1C}">
                          <a14:useLocalDpi xmlns:a14="http://schemas.microsoft.com/office/drawing/2010/main" val="0"/>
                        </a:ext>
                      </a:extLst>
                    </a:blip>
                    <a:stretch>
                      <a:fillRect/>
                    </a:stretch>
                  </pic:blipFill>
                  <pic:spPr>
                    <a:xfrm>
                      <a:off x="0" y="0"/>
                      <a:ext cx="1181100" cy="885825"/>
                    </a:xfrm>
                    <a:prstGeom prst="rect">
                      <a:avLst/>
                    </a:prstGeom>
                  </pic:spPr>
                </pic:pic>
              </a:graphicData>
            </a:graphic>
          </wp:anchor>
        </w:drawing>
      </w:r>
      <w:r w:rsidR="00753AC8" w:rsidRPr="007960DE">
        <w:rPr>
          <w:rFonts w:asciiTheme="minorBidi" w:hAnsiTheme="minorBidi" w:cstheme="minorBidi"/>
          <w:b/>
          <w:bCs/>
          <w:noProof/>
          <w:lang w:bidi="he-IL"/>
        </w:rPr>
        <w:drawing>
          <wp:anchor distT="0" distB="0" distL="114300" distR="114300" simplePos="0" relativeHeight="251741184" behindDoc="0" locked="0" layoutInCell="1" allowOverlap="1" wp14:anchorId="44E88D46" wp14:editId="4BFFF0DF">
            <wp:simplePos x="0" y="0"/>
            <wp:positionH relativeFrom="column">
              <wp:posOffset>3417026</wp:posOffset>
            </wp:positionH>
            <wp:positionV relativeFrom="paragraph">
              <wp:posOffset>2050234</wp:posOffset>
            </wp:positionV>
            <wp:extent cx="2896004" cy="1343212"/>
            <wp:effectExtent l="0" t="0" r="0" b="9525"/>
            <wp:wrapNone/>
            <wp:docPr id="713596846" name="תמונה 1" descr="תמונה שמכילה טקסט, צילום מסך, גופן, לוגו&#10;&#10;תוכן שנוצר על-ידי בינה מלאכות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596846" name="תמונה 1" descr="תמונה שמכילה טקסט, צילום מסך, גופן, לוגו&#10;&#10;תוכן שנוצר על-ידי בינה מלאכותית עשוי להיות שגוי."/>
                    <pic:cNvPicPr/>
                  </pic:nvPicPr>
                  <pic:blipFill>
                    <a:blip r:embed="rId55">
                      <a:extLst>
                        <a:ext uri="{28A0092B-C50C-407E-A947-70E740481C1C}">
                          <a14:useLocalDpi xmlns:a14="http://schemas.microsoft.com/office/drawing/2010/main" val="0"/>
                        </a:ext>
                      </a:extLst>
                    </a:blip>
                    <a:stretch>
                      <a:fillRect/>
                    </a:stretch>
                  </pic:blipFill>
                  <pic:spPr>
                    <a:xfrm>
                      <a:off x="0" y="0"/>
                      <a:ext cx="2896004" cy="1343212"/>
                    </a:xfrm>
                    <a:prstGeom prst="rect">
                      <a:avLst/>
                    </a:prstGeom>
                  </pic:spPr>
                </pic:pic>
              </a:graphicData>
            </a:graphic>
          </wp:anchor>
        </w:drawing>
      </w:r>
      <w:r w:rsidR="00753AC8" w:rsidRPr="007960DE">
        <w:rPr>
          <w:rFonts w:asciiTheme="minorBidi" w:hAnsiTheme="minorBidi" w:cstheme="minorBidi"/>
          <w:b/>
          <w:bCs/>
          <w:noProof/>
          <w:lang w:bidi="he-IL"/>
        </w:rPr>
        <w:drawing>
          <wp:anchor distT="0" distB="0" distL="114300" distR="114300" simplePos="0" relativeHeight="251746304" behindDoc="0" locked="0" layoutInCell="1" allowOverlap="1" wp14:anchorId="662E841E" wp14:editId="31A422DB">
            <wp:simplePos x="0" y="0"/>
            <wp:positionH relativeFrom="column">
              <wp:posOffset>-617492</wp:posOffset>
            </wp:positionH>
            <wp:positionV relativeFrom="paragraph">
              <wp:posOffset>1649368</wp:posOffset>
            </wp:positionV>
            <wp:extent cx="1295581" cy="1743318"/>
            <wp:effectExtent l="0" t="0" r="0" b="0"/>
            <wp:wrapNone/>
            <wp:docPr id="628594051" name="תמונה 1" descr="תמונה שמכילה טקסט, צילום מסך, גופן, עיצוב&#10;&#10;תוכן שנוצר על-ידי בינה מלאכות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594051" name="תמונה 1" descr="תמונה שמכילה טקסט, צילום מסך, גופן, עיצוב&#10;&#10;תוכן שנוצר על-ידי בינה מלאכותית עשוי להיות שגוי."/>
                    <pic:cNvPicPr/>
                  </pic:nvPicPr>
                  <pic:blipFill>
                    <a:blip r:embed="rId56">
                      <a:extLst>
                        <a:ext uri="{28A0092B-C50C-407E-A947-70E740481C1C}">
                          <a14:useLocalDpi xmlns:a14="http://schemas.microsoft.com/office/drawing/2010/main" val="0"/>
                        </a:ext>
                      </a:extLst>
                    </a:blip>
                    <a:stretch>
                      <a:fillRect/>
                    </a:stretch>
                  </pic:blipFill>
                  <pic:spPr>
                    <a:xfrm>
                      <a:off x="0" y="0"/>
                      <a:ext cx="1295581" cy="1743318"/>
                    </a:xfrm>
                    <a:prstGeom prst="rect">
                      <a:avLst/>
                    </a:prstGeom>
                  </pic:spPr>
                </pic:pic>
              </a:graphicData>
            </a:graphic>
          </wp:anchor>
        </w:drawing>
      </w:r>
      <w:r w:rsidR="00753AC8" w:rsidRPr="007960DE">
        <w:rPr>
          <w:rFonts w:asciiTheme="minorBidi" w:hAnsiTheme="minorBidi" w:cstheme="minorBidi"/>
          <w:b/>
          <w:bCs/>
          <w:rtl/>
          <w:lang w:bidi="he-IL"/>
        </w:rPr>
        <w:br w:type="page"/>
      </w:r>
    </w:p>
    <w:p w14:paraId="30071612" w14:textId="697289BC" w:rsidR="00753AC8" w:rsidRDefault="006867DE">
      <w:pPr>
        <w:rPr>
          <w:rFonts w:asciiTheme="minorBidi" w:hAnsiTheme="minorBidi" w:cs="Arial"/>
          <w:b/>
          <w:bCs/>
          <w:rtl/>
          <w:lang w:bidi="he-IL"/>
        </w:rPr>
      </w:pPr>
      <w:r>
        <w:rPr>
          <w:rFonts w:asciiTheme="minorBidi" w:hAnsiTheme="minorBidi" w:cs="Arial"/>
          <w:noProof/>
          <w:sz w:val="22"/>
          <w:szCs w:val="22"/>
          <w:rtl/>
          <w:lang w:val="he-IL" w:bidi="he-IL"/>
        </w:rPr>
        <w:lastRenderedPageBreak/>
        <mc:AlternateContent>
          <mc:Choice Requires="wps">
            <w:drawing>
              <wp:anchor distT="0" distB="0" distL="114300" distR="114300" simplePos="0" relativeHeight="251757568" behindDoc="0" locked="0" layoutInCell="1" allowOverlap="1" wp14:anchorId="17264D14" wp14:editId="56F958A9">
                <wp:simplePos x="0" y="0"/>
                <wp:positionH relativeFrom="column">
                  <wp:posOffset>-317932</wp:posOffset>
                </wp:positionH>
                <wp:positionV relativeFrom="paragraph">
                  <wp:posOffset>-132816</wp:posOffset>
                </wp:positionV>
                <wp:extent cx="6528435" cy="304800"/>
                <wp:effectExtent l="0" t="0" r="0" b="0"/>
                <wp:wrapNone/>
                <wp:docPr id="439954812" name="תיבת טקסט 10"/>
                <wp:cNvGraphicFramePr/>
                <a:graphic xmlns:a="http://schemas.openxmlformats.org/drawingml/2006/main">
                  <a:graphicData uri="http://schemas.microsoft.com/office/word/2010/wordprocessingShape">
                    <wps:wsp>
                      <wps:cNvSpPr txBox="1"/>
                      <wps:spPr>
                        <a:xfrm>
                          <a:off x="0" y="0"/>
                          <a:ext cx="6528435" cy="304800"/>
                        </a:xfrm>
                        <a:prstGeom prst="rect">
                          <a:avLst/>
                        </a:prstGeom>
                        <a:noFill/>
                        <a:ln w="6350">
                          <a:noFill/>
                        </a:ln>
                      </wps:spPr>
                      <wps:txbx>
                        <w:txbxContent>
                          <w:p w14:paraId="398ED0B1" w14:textId="47D815DD" w:rsidR="00753AC8" w:rsidRPr="00C13168" w:rsidRDefault="00753AC8" w:rsidP="006867DE">
                            <w:pPr>
                              <w:bidi/>
                              <w:rPr>
                                <w:rFonts w:asciiTheme="minorBidi" w:hAnsiTheme="minorBidi" w:cstheme="minorBidi"/>
                                <w:b/>
                                <w:bCs/>
                                <w:lang w:bidi="he-IL"/>
                              </w:rPr>
                            </w:pPr>
                            <w:r>
                              <w:rPr>
                                <w:rFonts w:asciiTheme="minorBidi" w:hAnsiTheme="minorBidi" w:cstheme="minorBidi" w:hint="cs"/>
                                <w:b/>
                                <w:bCs/>
                                <w:rtl/>
                                <w:lang w:bidi="he-IL"/>
                              </w:rPr>
                              <w:t>האנימציה בהתחלה</w:t>
                            </w:r>
                            <w:r w:rsidR="00835E4F">
                              <w:rPr>
                                <w:rFonts w:asciiTheme="minorBidi" w:hAnsiTheme="minorBidi" w:cstheme="minorBidi" w:hint="cs"/>
                                <w:b/>
                                <w:bCs/>
                                <w:rtl/>
                                <w:lang w:bidi="he-IL"/>
                              </w:rPr>
                              <w:t xml:space="preserve"> </w:t>
                            </w:r>
                            <w:r w:rsidR="006867DE">
                              <w:rPr>
                                <w:rFonts w:asciiTheme="minorBidi" w:hAnsiTheme="minorBidi" w:cstheme="minorBidi" w:hint="cs"/>
                                <w:b/>
                                <w:bCs/>
                                <w:rtl/>
                                <w:lang w:bidi="he-IL"/>
                              </w:rPr>
                              <w:t>(</w:t>
                            </w:r>
                            <w:r w:rsidR="0043542F">
                              <w:rPr>
                                <w:rFonts w:asciiTheme="minorBidi" w:hAnsiTheme="minorBidi" w:cstheme="minorBidi" w:hint="cs"/>
                                <w:b/>
                                <w:bCs/>
                                <w:rtl/>
                                <w:lang w:bidi="he-IL"/>
                              </w:rPr>
                              <w:t>מצב</w:t>
                            </w:r>
                            <w:r w:rsidR="00194541">
                              <w:rPr>
                                <w:rFonts w:asciiTheme="minorBidi" w:hAnsiTheme="minorBidi" w:cstheme="minorBidi" w:hint="cs"/>
                                <w:b/>
                                <w:bCs/>
                                <w:rtl/>
                                <w:lang w:bidi="he-IL"/>
                              </w:rPr>
                              <w:t xml:space="preserve"> ברירת מחדל</w:t>
                            </w:r>
                            <w:r w:rsidR="0043542F">
                              <w:rPr>
                                <w:rFonts w:asciiTheme="minorBidi" w:hAnsiTheme="minorBidi" w:cstheme="minorBidi" w:hint="cs"/>
                                <w:b/>
                                <w:bCs/>
                                <w:rtl/>
                                <w:lang w:bidi="he-IL"/>
                              </w:rPr>
                              <w:t xml:space="preserve">: </w:t>
                            </w:r>
                            <w:r w:rsidR="006867DE">
                              <w:rPr>
                                <w:rFonts w:asciiTheme="minorBidi" w:hAnsiTheme="minorBidi" w:cstheme="minorBidi" w:hint="cs"/>
                                <w:b/>
                                <w:bCs/>
                                <w:rtl/>
                                <w:lang w:bidi="he-IL"/>
                              </w:rPr>
                              <w:t xml:space="preserve">צבע רגיל, קיבוץ זמן לפי שנה, </w:t>
                            </w:r>
                            <w:r w:rsidR="006867DE">
                              <w:rPr>
                                <w:rFonts w:asciiTheme="minorBidi" w:hAnsiTheme="minorBidi" w:cstheme="minorBidi"/>
                                <w:b/>
                                <w:bCs/>
                                <w:lang w:bidi="he-IL"/>
                              </w:rPr>
                              <w:t>Log Scale</w:t>
                            </w:r>
                            <w:r w:rsidR="006867DE">
                              <w:rPr>
                                <w:rFonts w:asciiTheme="minorBidi" w:hAnsiTheme="minorBidi" w:cstheme="minorBidi" w:hint="cs"/>
                                <w:b/>
                                <w:bCs/>
                                <w:rtl/>
                                <w:lang w:bidi="he-IL"/>
                              </w:rPr>
                              <w:t>, מינימום 5 אירועים)</w:t>
                            </w:r>
                            <w:r w:rsidRPr="00C13168">
                              <w:rPr>
                                <w:rFonts w:asciiTheme="minorBidi" w:hAnsiTheme="minorBidi" w:cstheme="minorBidi"/>
                                <w:b/>
                                <w:bCs/>
                                <w:rtl/>
                                <w:lang w:bidi="he-IL"/>
                              </w:rPr>
                              <w:t>:</w:t>
                            </w:r>
                          </w:p>
                          <w:p w14:paraId="36E8F755" w14:textId="77777777" w:rsidR="00753AC8" w:rsidRDefault="00753AC8" w:rsidP="00753AC8"/>
                          <w:p w14:paraId="22655A56" w14:textId="77777777" w:rsidR="00753AC8" w:rsidRPr="00C13168" w:rsidRDefault="00753AC8" w:rsidP="00753AC8">
                            <w:pPr>
                              <w:rPr>
                                <w:rFonts w:asciiTheme="minorBidi" w:hAnsiTheme="minorBidi" w:cstheme="minorBidi"/>
                                <w:b/>
                                <w:bCs/>
                                <w:lang w:bidi="he-IL"/>
                              </w:rPr>
                            </w:pPr>
                            <w:r>
                              <w:rPr>
                                <w:rFonts w:asciiTheme="minorBidi" w:hAnsiTheme="minorBidi" w:cstheme="minorBidi" w:hint="cs"/>
                                <w:b/>
                                <w:bCs/>
                                <w:rtl/>
                                <w:lang w:bidi="he-IL"/>
                              </w:rPr>
                              <w:t>האנימציה בהתחלה</w:t>
                            </w:r>
                            <w:r w:rsidRPr="00C13168">
                              <w:rPr>
                                <w:rFonts w:asciiTheme="minorBidi" w:hAnsiTheme="minorBidi" w:cstheme="minorBidi"/>
                                <w:b/>
                                <w:bCs/>
                                <w:rtl/>
                                <w:lang w:bidi="he-IL"/>
                              </w:rPr>
                              <w:t>:</w:t>
                            </w:r>
                          </w:p>
                          <w:p w14:paraId="254762A5" w14:textId="77777777" w:rsidR="00753AC8" w:rsidRDefault="00753AC8" w:rsidP="00753AC8"/>
                          <w:p w14:paraId="3EA01FC5" w14:textId="77777777" w:rsidR="00753AC8" w:rsidRPr="00C13168" w:rsidRDefault="00753AC8" w:rsidP="00753AC8">
                            <w:pPr>
                              <w:rPr>
                                <w:rFonts w:asciiTheme="minorBidi" w:hAnsiTheme="minorBidi" w:cstheme="minorBidi"/>
                                <w:b/>
                                <w:bCs/>
                                <w:lang w:bidi="he-IL"/>
                              </w:rPr>
                            </w:pPr>
                            <w:r>
                              <w:rPr>
                                <w:rFonts w:asciiTheme="minorBidi" w:hAnsiTheme="minorBidi" w:cstheme="minorBidi" w:hint="cs"/>
                                <w:b/>
                                <w:bCs/>
                                <w:rtl/>
                                <w:lang w:bidi="he-IL"/>
                              </w:rPr>
                              <w:t>האנימציה בהתחלה</w:t>
                            </w:r>
                            <w:r w:rsidRPr="00C13168">
                              <w:rPr>
                                <w:rFonts w:asciiTheme="minorBidi" w:hAnsiTheme="minorBidi" w:cstheme="minorBidi"/>
                                <w:b/>
                                <w:bCs/>
                                <w:rtl/>
                                <w:lang w:bidi="he-IL"/>
                              </w:rPr>
                              <w:t>:</w:t>
                            </w:r>
                          </w:p>
                          <w:p w14:paraId="1FEF9B84" w14:textId="77777777" w:rsidR="00753AC8" w:rsidRDefault="00753AC8" w:rsidP="00753AC8"/>
                          <w:p w14:paraId="462DCD5A" w14:textId="77777777" w:rsidR="00753AC8" w:rsidRPr="00C13168" w:rsidRDefault="00753AC8" w:rsidP="00753AC8">
                            <w:pPr>
                              <w:rPr>
                                <w:rFonts w:asciiTheme="minorBidi" w:hAnsiTheme="minorBidi" w:cstheme="minorBidi"/>
                                <w:b/>
                                <w:bCs/>
                                <w:lang w:bidi="he-IL"/>
                              </w:rPr>
                            </w:pPr>
                            <w:r>
                              <w:rPr>
                                <w:rFonts w:asciiTheme="minorBidi" w:hAnsiTheme="minorBidi" w:cstheme="minorBidi" w:hint="cs"/>
                                <w:b/>
                                <w:bCs/>
                                <w:rtl/>
                                <w:lang w:bidi="he-IL"/>
                              </w:rPr>
                              <w:t>האנימציה בהתחלה</w:t>
                            </w:r>
                            <w:r w:rsidRPr="00C13168">
                              <w:rPr>
                                <w:rFonts w:asciiTheme="minorBidi" w:hAnsiTheme="minorBidi" w:cstheme="minorBidi"/>
                                <w:b/>
                                <w:bCs/>
                                <w:rtl/>
                                <w:lang w:bidi="he-IL"/>
                              </w:rPr>
                              <w:t>:</w:t>
                            </w:r>
                          </w:p>
                          <w:p w14:paraId="662BCA96" w14:textId="77777777" w:rsidR="00753AC8" w:rsidRDefault="00753AC8" w:rsidP="00753AC8"/>
                          <w:p w14:paraId="3907D4FA" w14:textId="77777777" w:rsidR="00753AC8" w:rsidRPr="00C13168" w:rsidRDefault="00753AC8" w:rsidP="00753AC8">
                            <w:pPr>
                              <w:rPr>
                                <w:rFonts w:asciiTheme="minorBidi" w:hAnsiTheme="minorBidi" w:cstheme="minorBidi"/>
                                <w:b/>
                                <w:bCs/>
                                <w:lang w:bidi="he-IL"/>
                              </w:rPr>
                            </w:pPr>
                            <w:r>
                              <w:rPr>
                                <w:rFonts w:asciiTheme="minorBidi" w:hAnsiTheme="minorBidi" w:cstheme="minorBidi" w:hint="cs"/>
                                <w:b/>
                                <w:bCs/>
                                <w:rtl/>
                                <w:lang w:bidi="he-IL"/>
                              </w:rPr>
                              <w:t>האנימציה בהתחלה</w:t>
                            </w:r>
                            <w:r w:rsidRPr="00C13168">
                              <w:rPr>
                                <w:rFonts w:asciiTheme="minorBidi" w:hAnsiTheme="minorBidi" w:cstheme="minorBidi"/>
                                <w:b/>
                                <w:bCs/>
                                <w:rtl/>
                                <w:lang w:bidi="he-IL"/>
                              </w:rPr>
                              <w:t>:</w:t>
                            </w:r>
                          </w:p>
                          <w:p w14:paraId="7C8257A7" w14:textId="77777777" w:rsidR="00753AC8" w:rsidRDefault="00753AC8" w:rsidP="00753AC8"/>
                          <w:p w14:paraId="2F69A3E5" w14:textId="77777777" w:rsidR="00753AC8" w:rsidRPr="00C13168" w:rsidRDefault="00753AC8" w:rsidP="00753AC8">
                            <w:pPr>
                              <w:rPr>
                                <w:rFonts w:asciiTheme="minorBidi" w:hAnsiTheme="minorBidi" w:cstheme="minorBidi"/>
                                <w:b/>
                                <w:bCs/>
                                <w:lang w:bidi="he-IL"/>
                              </w:rPr>
                            </w:pPr>
                            <w:r>
                              <w:rPr>
                                <w:rFonts w:asciiTheme="minorBidi" w:hAnsiTheme="minorBidi" w:cstheme="minorBidi" w:hint="cs"/>
                                <w:b/>
                                <w:bCs/>
                                <w:rtl/>
                                <w:lang w:bidi="he-IL"/>
                              </w:rPr>
                              <w:t>האנימציה בהתחלה</w:t>
                            </w:r>
                            <w:r w:rsidRPr="00C13168">
                              <w:rPr>
                                <w:rFonts w:asciiTheme="minorBidi" w:hAnsiTheme="minorBidi" w:cstheme="minorBidi"/>
                                <w:b/>
                                <w:bCs/>
                                <w:rtl/>
                                <w:lang w:bidi="he-IL"/>
                              </w:rPr>
                              <w:t>:</w:t>
                            </w:r>
                          </w:p>
                          <w:p w14:paraId="02C15658" w14:textId="77777777" w:rsidR="00753AC8" w:rsidRDefault="00753AC8" w:rsidP="00753AC8"/>
                          <w:p w14:paraId="4E1A32C1" w14:textId="77777777" w:rsidR="00753AC8" w:rsidRPr="00C13168" w:rsidRDefault="00753AC8" w:rsidP="00753AC8">
                            <w:pPr>
                              <w:rPr>
                                <w:rFonts w:asciiTheme="minorBidi" w:hAnsiTheme="minorBidi" w:cstheme="minorBidi"/>
                                <w:b/>
                                <w:bCs/>
                                <w:lang w:bidi="he-IL"/>
                              </w:rPr>
                            </w:pPr>
                            <w:r>
                              <w:rPr>
                                <w:rFonts w:asciiTheme="minorBidi" w:hAnsiTheme="minorBidi" w:cstheme="minorBidi" w:hint="cs"/>
                                <w:b/>
                                <w:bCs/>
                                <w:rtl/>
                                <w:lang w:bidi="he-IL"/>
                              </w:rPr>
                              <w:t>האנימציה בהתחלה</w:t>
                            </w:r>
                            <w:r w:rsidRPr="00C13168">
                              <w:rPr>
                                <w:rFonts w:asciiTheme="minorBidi" w:hAnsiTheme="minorBidi" w:cstheme="minorBidi"/>
                                <w:b/>
                                <w:bCs/>
                                <w:rtl/>
                                <w:lang w:bidi="he-IL"/>
                              </w:rPr>
                              <w:t>:</w:t>
                            </w:r>
                          </w:p>
                          <w:p w14:paraId="5E19E636" w14:textId="77777777" w:rsidR="00753AC8" w:rsidRDefault="00753AC8" w:rsidP="00753AC8"/>
                          <w:p w14:paraId="22A19D21" w14:textId="77777777" w:rsidR="00753AC8" w:rsidRPr="00C13168" w:rsidRDefault="00753AC8" w:rsidP="00753AC8">
                            <w:pPr>
                              <w:rPr>
                                <w:rFonts w:asciiTheme="minorBidi" w:hAnsiTheme="minorBidi" w:cstheme="minorBidi"/>
                                <w:b/>
                                <w:bCs/>
                                <w:lang w:bidi="he-IL"/>
                              </w:rPr>
                            </w:pPr>
                            <w:r>
                              <w:rPr>
                                <w:rFonts w:asciiTheme="minorBidi" w:hAnsiTheme="minorBidi" w:cstheme="minorBidi" w:hint="cs"/>
                                <w:b/>
                                <w:bCs/>
                                <w:rtl/>
                                <w:lang w:bidi="he-IL"/>
                              </w:rPr>
                              <w:t>האנימציה בהתחלה</w:t>
                            </w:r>
                            <w:r w:rsidRPr="00C13168">
                              <w:rPr>
                                <w:rFonts w:asciiTheme="minorBidi" w:hAnsiTheme="minorBidi" w:cstheme="minorBidi"/>
                                <w:b/>
                                <w:bCs/>
                                <w:rtl/>
                                <w:lang w:bidi="he-IL"/>
                              </w:rPr>
                              <w:t>:</w:t>
                            </w:r>
                          </w:p>
                          <w:p w14:paraId="2D15C9F7" w14:textId="77777777" w:rsidR="00753AC8" w:rsidRDefault="00753AC8" w:rsidP="00753AC8"/>
                          <w:p w14:paraId="37F1CD71" w14:textId="77777777" w:rsidR="00753AC8" w:rsidRPr="00C13168" w:rsidRDefault="00753AC8" w:rsidP="00753AC8">
                            <w:pPr>
                              <w:rPr>
                                <w:rFonts w:asciiTheme="minorBidi" w:hAnsiTheme="minorBidi" w:cstheme="minorBidi"/>
                                <w:b/>
                                <w:bCs/>
                                <w:lang w:bidi="he-IL"/>
                              </w:rPr>
                            </w:pPr>
                            <w:r>
                              <w:rPr>
                                <w:rFonts w:asciiTheme="minorBidi" w:hAnsiTheme="minorBidi" w:cstheme="minorBidi" w:hint="cs"/>
                                <w:b/>
                                <w:bCs/>
                                <w:rtl/>
                                <w:lang w:bidi="he-IL"/>
                              </w:rPr>
                              <w:t>האנימציה בהתחלה</w:t>
                            </w:r>
                            <w:r w:rsidRPr="00C13168">
                              <w:rPr>
                                <w:rFonts w:asciiTheme="minorBidi" w:hAnsiTheme="minorBidi" w:cstheme="minorBidi"/>
                                <w:b/>
                                <w:bCs/>
                                <w:rtl/>
                                <w:lang w:bidi="he-IL"/>
                              </w:rPr>
                              <w:t>:</w:t>
                            </w:r>
                          </w:p>
                          <w:p w14:paraId="5263312E" w14:textId="77777777" w:rsidR="00753AC8" w:rsidRDefault="00753AC8" w:rsidP="00753AC8"/>
                          <w:p w14:paraId="42629657" w14:textId="77777777" w:rsidR="00753AC8" w:rsidRPr="00C13168" w:rsidRDefault="00753AC8" w:rsidP="00753AC8">
                            <w:pPr>
                              <w:rPr>
                                <w:rFonts w:asciiTheme="minorBidi" w:hAnsiTheme="minorBidi" w:cstheme="minorBidi"/>
                                <w:b/>
                                <w:bCs/>
                                <w:lang w:bidi="he-IL"/>
                              </w:rPr>
                            </w:pPr>
                            <w:r>
                              <w:rPr>
                                <w:rFonts w:asciiTheme="minorBidi" w:hAnsiTheme="minorBidi" w:cstheme="minorBidi" w:hint="cs"/>
                                <w:b/>
                                <w:bCs/>
                                <w:rtl/>
                                <w:lang w:bidi="he-IL"/>
                              </w:rPr>
                              <w:t>האנימציה בהתחלה</w:t>
                            </w:r>
                            <w:r w:rsidRPr="00C13168">
                              <w:rPr>
                                <w:rFonts w:asciiTheme="minorBidi" w:hAnsiTheme="minorBidi" w:cstheme="minorBidi"/>
                                <w:b/>
                                <w:bCs/>
                                <w:rtl/>
                                <w:lang w:bidi="he-IL"/>
                              </w:rPr>
                              <w:t>:</w:t>
                            </w:r>
                          </w:p>
                          <w:p w14:paraId="5B2E5F45" w14:textId="77777777" w:rsidR="00753AC8" w:rsidRDefault="00753AC8" w:rsidP="00753AC8"/>
                          <w:p w14:paraId="1D09C7D7" w14:textId="77777777" w:rsidR="00753AC8" w:rsidRPr="00C13168" w:rsidRDefault="00753AC8" w:rsidP="00753AC8">
                            <w:pPr>
                              <w:rPr>
                                <w:rFonts w:asciiTheme="minorBidi" w:hAnsiTheme="minorBidi" w:cstheme="minorBidi"/>
                                <w:b/>
                                <w:bCs/>
                                <w:lang w:bidi="he-IL"/>
                              </w:rPr>
                            </w:pPr>
                            <w:r>
                              <w:rPr>
                                <w:rFonts w:asciiTheme="minorBidi" w:hAnsiTheme="minorBidi" w:cstheme="minorBidi" w:hint="cs"/>
                                <w:b/>
                                <w:bCs/>
                                <w:rtl/>
                                <w:lang w:bidi="he-IL"/>
                              </w:rPr>
                              <w:t>האנימציה בהתחלה</w:t>
                            </w:r>
                            <w:r w:rsidRPr="00C13168">
                              <w:rPr>
                                <w:rFonts w:asciiTheme="minorBidi" w:hAnsiTheme="minorBidi" w:cstheme="minorBidi"/>
                                <w:b/>
                                <w:bCs/>
                                <w:rtl/>
                                <w:lang w:bidi="he-IL"/>
                              </w:rPr>
                              <w:t>:</w:t>
                            </w:r>
                          </w:p>
                          <w:p w14:paraId="1B443A8E" w14:textId="77777777" w:rsidR="00753AC8" w:rsidRDefault="00753AC8" w:rsidP="00753AC8"/>
                          <w:p w14:paraId="23871CF3" w14:textId="77777777" w:rsidR="00753AC8" w:rsidRPr="00C13168" w:rsidRDefault="00753AC8" w:rsidP="00753AC8">
                            <w:pPr>
                              <w:rPr>
                                <w:rFonts w:asciiTheme="minorBidi" w:hAnsiTheme="minorBidi" w:cstheme="minorBidi"/>
                                <w:b/>
                                <w:bCs/>
                                <w:lang w:bidi="he-IL"/>
                              </w:rPr>
                            </w:pPr>
                            <w:r>
                              <w:rPr>
                                <w:rFonts w:asciiTheme="minorBidi" w:hAnsiTheme="minorBidi" w:cstheme="minorBidi" w:hint="cs"/>
                                <w:b/>
                                <w:bCs/>
                                <w:rtl/>
                                <w:lang w:bidi="he-IL"/>
                              </w:rPr>
                              <w:t>האנימציה בהתחלה</w:t>
                            </w:r>
                            <w:r w:rsidRPr="00C13168">
                              <w:rPr>
                                <w:rFonts w:asciiTheme="minorBidi" w:hAnsiTheme="minorBidi" w:cstheme="minorBidi"/>
                                <w:b/>
                                <w:bCs/>
                                <w:rtl/>
                                <w:lang w:bidi="he-IL"/>
                              </w:rPr>
                              <w:t>:</w:t>
                            </w:r>
                          </w:p>
                          <w:p w14:paraId="116E5512" w14:textId="77777777" w:rsidR="00753AC8" w:rsidRDefault="00753AC8" w:rsidP="00753AC8"/>
                          <w:p w14:paraId="50C24F42" w14:textId="77777777" w:rsidR="00753AC8" w:rsidRPr="00C13168" w:rsidRDefault="00753AC8" w:rsidP="00753AC8">
                            <w:pPr>
                              <w:rPr>
                                <w:rFonts w:asciiTheme="minorBidi" w:hAnsiTheme="minorBidi" w:cstheme="minorBidi"/>
                                <w:b/>
                                <w:bCs/>
                                <w:lang w:bidi="he-IL"/>
                              </w:rPr>
                            </w:pPr>
                            <w:r>
                              <w:rPr>
                                <w:rFonts w:asciiTheme="minorBidi" w:hAnsiTheme="minorBidi" w:cstheme="minorBidi" w:hint="cs"/>
                                <w:b/>
                                <w:bCs/>
                                <w:rtl/>
                                <w:lang w:bidi="he-IL"/>
                              </w:rPr>
                              <w:t>האנימציה בהתחלה</w:t>
                            </w:r>
                            <w:r w:rsidRPr="00C13168">
                              <w:rPr>
                                <w:rFonts w:asciiTheme="minorBidi" w:hAnsiTheme="minorBidi" w:cstheme="minorBidi"/>
                                <w:b/>
                                <w:bCs/>
                                <w:rtl/>
                                <w:lang w:bidi="he-IL"/>
                              </w:rPr>
                              <w:t>:</w:t>
                            </w:r>
                          </w:p>
                          <w:p w14:paraId="496767E6" w14:textId="77777777" w:rsidR="00753AC8" w:rsidRDefault="00753AC8" w:rsidP="00753AC8"/>
                          <w:p w14:paraId="1F09C2FD" w14:textId="77777777" w:rsidR="00753AC8" w:rsidRPr="00C13168" w:rsidRDefault="00753AC8" w:rsidP="00753AC8">
                            <w:pPr>
                              <w:rPr>
                                <w:rFonts w:asciiTheme="minorBidi" w:hAnsiTheme="minorBidi" w:cstheme="minorBidi"/>
                                <w:b/>
                                <w:bCs/>
                                <w:lang w:bidi="he-IL"/>
                              </w:rPr>
                            </w:pPr>
                            <w:r>
                              <w:rPr>
                                <w:rFonts w:asciiTheme="minorBidi" w:hAnsiTheme="minorBidi" w:cstheme="minorBidi" w:hint="cs"/>
                                <w:b/>
                                <w:bCs/>
                                <w:rtl/>
                                <w:lang w:bidi="he-IL"/>
                              </w:rPr>
                              <w:t>האנימציה בהתחלה</w:t>
                            </w:r>
                            <w:r w:rsidRPr="00C13168">
                              <w:rPr>
                                <w:rFonts w:asciiTheme="minorBidi" w:hAnsiTheme="minorBidi" w:cstheme="minorBidi"/>
                                <w:b/>
                                <w:bCs/>
                                <w:rtl/>
                                <w:lang w:bidi="he-IL"/>
                              </w:rPr>
                              <w:t>:</w:t>
                            </w:r>
                          </w:p>
                          <w:p w14:paraId="548A34FB" w14:textId="77777777" w:rsidR="00753AC8" w:rsidRDefault="00753AC8" w:rsidP="00753AC8"/>
                          <w:p w14:paraId="551F6F8D" w14:textId="77777777" w:rsidR="00753AC8" w:rsidRPr="00C13168" w:rsidRDefault="00753AC8" w:rsidP="00753AC8">
                            <w:pPr>
                              <w:rPr>
                                <w:rFonts w:asciiTheme="minorBidi" w:hAnsiTheme="minorBidi" w:cstheme="minorBidi"/>
                                <w:b/>
                                <w:bCs/>
                                <w:lang w:bidi="he-IL"/>
                              </w:rPr>
                            </w:pPr>
                            <w:r>
                              <w:rPr>
                                <w:rFonts w:asciiTheme="minorBidi" w:hAnsiTheme="minorBidi" w:cstheme="minorBidi" w:hint="cs"/>
                                <w:b/>
                                <w:bCs/>
                                <w:rtl/>
                                <w:lang w:bidi="he-IL"/>
                              </w:rPr>
                              <w:t>האנימציה בהתחלה</w:t>
                            </w:r>
                            <w:r w:rsidRPr="00C13168">
                              <w:rPr>
                                <w:rFonts w:asciiTheme="minorBidi" w:hAnsiTheme="minorBidi" w:cstheme="minorBidi"/>
                                <w:b/>
                                <w:bCs/>
                                <w:rtl/>
                                <w:lang w:bidi="he-IL"/>
                              </w:rPr>
                              <w:t>:</w:t>
                            </w:r>
                          </w:p>
                          <w:p w14:paraId="3207636B" w14:textId="77777777" w:rsidR="00753AC8" w:rsidRDefault="00753AC8" w:rsidP="00753AC8"/>
                          <w:p w14:paraId="607DC8A0" w14:textId="77777777" w:rsidR="00753AC8" w:rsidRPr="00C13168" w:rsidRDefault="00753AC8" w:rsidP="00753AC8">
                            <w:pPr>
                              <w:rPr>
                                <w:rFonts w:asciiTheme="minorBidi" w:hAnsiTheme="minorBidi" w:cstheme="minorBidi"/>
                                <w:b/>
                                <w:bCs/>
                                <w:lang w:bidi="he-IL"/>
                              </w:rPr>
                            </w:pPr>
                            <w:r>
                              <w:rPr>
                                <w:rFonts w:asciiTheme="minorBidi" w:hAnsiTheme="minorBidi" w:cstheme="minorBidi" w:hint="cs"/>
                                <w:b/>
                                <w:bCs/>
                                <w:rtl/>
                                <w:lang w:bidi="he-IL"/>
                              </w:rPr>
                              <w:t>האנימציה בהתחלה</w:t>
                            </w:r>
                            <w:r w:rsidRPr="00C13168">
                              <w:rPr>
                                <w:rFonts w:asciiTheme="minorBidi" w:hAnsiTheme="minorBidi" w:cstheme="minorBidi"/>
                                <w:b/>
                                <w:bCs/>
                                <w:rtl/>
                                <w:lang w:bidi="he-IL"/>
                              </w:rPr>
                              <w:t>:</w:t>
                            </w:r>
                          </w:p>
                          <w:p w14:paraId="54868A46" w14:textId="77777777" w:rsidR="00753AC8" w:rsidRDefault="00753AC8" w:rsidP="00753AC8"/>
                          <w:p w14:paraId="48738BB3" w14:textId="77777777" w:rsidR="00753AC8" w:rsidRPr="00C13168" w:rsidRDefault="00753AC8" w:rsidP="00753AC8">
                            <w:pPr>
                              <w:rPr>
                                <w:rFonts w:asciiTheme="minorBidi" w:hAnsiTheme="minorBidi" w:cstheme="minorBidi"/>
                                <w:b/>
                                <w:bCs/>
                                <w:lang w:bidi="he-IL"/>
                              </w:rPr>
                            </w:pPr>
                            <w:r>
                              <w:rPr>
                                <w:rFonts w:asciiTheme="minorBidi" w:hAnsiTheme="minorBidi" w:cstheme="minorBidi" w:hint="cs"/>
                                <w:b/>
                                <w:bCs/>
                                <w:rtl/>
                                <w:lang w:bidi="he-IL"/>
                              </w:rPr>
                              <w:t>האנימציה בהתחלה</w:t>
                            </w:r>
                            <w:r w:rsidRPr="00C13168">
                              <w:rPr>
                                <w:rFonts w:asciiTheme="minorBidi" w:hAnsiTheme="minorBidi" w:cstheme="minorBidi"/>
                                <w:b/>
                                <w:bCs/>
                                <w:rtl/>
                                <w:lang w:bidi="he-IL"/>
                              </w:rPr>
                              <w:t>:</w:t>
                            </w:r>
                          </w:p>
                          <w:p w14:paraId="13C33DED" w14:textId="77777777" w:rsidR="00753AC8" w:rsidRDefault="00753AC8" w:rsidP="00753AC8"/>
                          <w:p w14:paraId="442B7627" w14:textId="77777777" w:rsidR="00753AC8" w:rsidRPr="00C13168" w:rsidRDefault="00753AC8" w:rsidP="00753AC8">
                            <w:pPr>
                              <w:rPr>
                                <w:rFonts w:asciiTheme="minorBidi" w:hAnsiTheme="minorBidi" w:cstheme="minorBidi"/>
                                <w:b/>
                                <w:bCs/>
                                <w:lang w:bidi="he-IL"/>
                              </w:rPr>
                            </w:pPr>
                            <w:r>
                              <w:rPr>
                                <w:rFonts w:asciiTheme="minorBidi" w:hAnsiTheme="minorBidi" w:cstheme="minorBidi" w:hint="cs"/>
                                <w:b/>
                                <w:bCs/>
                                <w:rtl/>
                                <w:lang w:bidi="he-IL"/>
                              </w:rPr>
                              <w:t>האנימציה בהתחלה</w:t>
                            </w:r>
                            <w:r w:rsidRPr="00C13168">
                              <w:rPr>
                                <w:rFonts w:asciiTheme="minorBidi" w:hAnsiTheme="minorBidi" w:cstheme="minorBidi"/>
                                <w:b/>
                                <w:bCs/>
                                <w:rtl/>
                                <w:lang w:bidi="he-IL"/>
                              </w:rPr>
                              <w:t>:</w:t>
                            </w:r>
                          </w:p>
                          <w:p w14:paraId="526093D4" w14:textId="77777777" w:rsidR="00753AC8" w:rsidRDefault="00753AC8" w:rsidP="00753AC8"/>
                          <w:p w14:paraId="5E1407CD" w14:textId="77777777" w:rsidR="00753AC8" w:rsidRPr="00C13168" w:rsidRDefault="00753AC8" w:rsidP="00753AC8">
                            <w:pPr>
                              <w:rPr>
                                <w:rFonts w:asciiTheme="minorBidi" w:hAnsiTheme="minorBidi" w:cstheme="minorBidi"/>
                                <w:b/>
                                <w:bCs/>
                                <w:lang w:bidi="he-IL"/>
                              </w:rPr>
                            </w:pPr>
                            <w:r>
                              <w:rPr>
                                <w:rFonts w:asciiTheme="minorBidi" w:hAnsiTheme="minorBidi" w:cstheme="minorBidi" w:hint="cs"/>
                                <w:b/>
                                <w:bCs/>
                                <w:rtl/>
                                <w:lang w:bidi="he-IL"/>
                              </w:rPr>
                              <w:t>האנימציה בהתחלה</w:t>
                            </w:r>
                            <w:r w:rsidRPr="00C13168">
                              <w:rPr>
                                <w:rFonts w:asciiTheme="minorBidi" w:hAnsiTheme="minorBidi" w:cstheme="minorBidi"/>
                                <w:b/>
                                <w:bCs/>
                                <w:rtl/>
                                <w:lang w:bidi="he-IL"/>
                              </w:rPr>
                              <w:t>:</w:t>
                            </w:r>
                          </w:p>
                          <w:p w14:paraId="417C30DE" w14:textId="77777777" w:rsidR="00753AC8" w:rsidRDefault="00753AC8" w:rsidP="00753AC8"/>
                          <w:p w14:paraId="546B95FB" w14:textId="77777777" w:rsidR="00753AC8" w:rsidRPr="00C13168" w:rsidRDefault="00753AC8" w:rsidP="00753AC8">
                            <w:pPr>
                              <w:rPr>
                                <w:rFonts w:asciiTheme="minorBidi" w:hAnsiTheme="minorBidi" w:cstheme="minorBidi"/>
                                <w:b/>
                                <w:bCs/>
                                <w:lang w:bidi="he-IL"/>
                              </w:rPr>
                            </w:pPr>
                            <w:r>
                              <w:rPr>
                                <w:rFonts w:asciiTheme="minorBidi" w:hAnsiTheme="minorBidi" w:cstheme="minorBidi" w:hint="cs"/>
                                <w:b/>
                                <w:bCs/>
                                <w:rtl/>
                                <w:lang w:bidi="he-IL"/>
                              </w:rPr>
                              <w:t>האנימציה בהתחלה</w:t>
                            </w:r>
                            <w:r w:rsidRPr="00C13168">
                              <w:rPr>
                                <w:rFonts w:asciiTheme="minorBidi" w:hAnsiTheme="minorBidi" w:cstheme="minorBidi"/>
                                <w:b/>
                                <w:bCs/>
                                <w:rtl/>
                                <w:lang w:bidi="he-IL"/>
                              </w:rPr>
                              <w:t>:</w:t>
                            </w:r>
                          </w:p>
                          <w:p w14:paraId="3E659626" w14:textId="77777777" w:rsidR="00753AC8" w:rsidRDefault="00753AC8" w:rsidP="00753AC8"/>
                          <w:p w14:paraId="5A3E1315" w14:textId="77777777" w:rsidR="00753AC8" w:rsidRPr="00C13168" w:rsidRDefault="00753AC8" w:rsidP="00753AC8">
                            <w:pPr>
                              <w:rPr>
                                <w:rFonts w:asciiTheme="minorBidi" w:hAnsiTheme="minorBidi" w:cstheme="minorBidi"/>
                                <w:b/>
                                <w:bCs/>
                                <w:lang w:bidi="he-IL"/>
                              </w:rPr>
                            </w:pPr>
                            <w:r>
                              <w:rPr>
                                <w:rFonts w:asciiTheme="minorBidi" w:hAnsiTheme="minorBidi" w:cstheme="minorBidi" w:hint="cs"/>
                                <w:b/>
                                <w:bCs/>
                                <w:rtl/>
                                <w:lang w:bidi="he-IL"/>
                              </w:rPr>
                              <w:t>האנימציה בהתחלה</w:t>
                            </w:r>
                            <w:r w:rsidRPr="00C13168">
                              <w:rPr>
                                <w:rFonts w:asciiTheme="minorBidi" w:hAnsiTheme="minorBidi" w:cstheme="minorBidi"/>
                                <w:b/>
                                <w:bCs/>
                                <w:rtl/>
                                <w:lang w:bidi="he-IL"/>
                              </w:rPr>
                              <w:t>:</w:t>
                            </w:r>
                          </w:p>
                          <w:p w14:paraId="1A6F0052" w14:textId="77777777" w:rsidR="00753AC8" w:rsidRDefault="00753AC8" w:rsidP="00753AC8"/>
                          <w:p w14:paraId="2F6C0EA6" w14:textId="77777777" w:rsidR="00753AC8" w:rsidRPr="00C13168" w:rsidRDefault="00753AC8" w:rsidP="00753AC8">
                            <w:pPr>
                              <w:rPr>
                                <w:rFonts w:asciiTheme="minorBidi" w:hAnsiTheme="minorBidi" w:cstheme="minorBidi"/>
                                <w:b/>
                                <w:bCs/>
                                <w:lang w:bidi="he-IL"/>
                              </w:rPr>
                            </w:pPr>
                            <w:r>
                              <w:rPr>
                                <w:rFonts w:asciiTheme="minorBidi" w:hAnsiTheme="minorBidi" w:cstheme="minorBidi" w:hint="cs"/>
                                <w:b/>
                                <w:bCs/>
                                <w:rtl/>
                                <w:lang w:bidi="he-IL"/>
                              </w:rPr>
                              <w:t>האנימציה בהתחלה</w:t>
                            </w:r>
                            <w:r w:rsidRPr="00C13168">
                              <w:rPr>
                                <w:rFonts w:asciiTheme="minorBidi" w:hAnsiTheme="minorBidi" w:cstheme="minorBidi"/>
                                <w:b/>
                                <w:bCs/>
                                <w:rtl/>
                                <w:lang w:bidi="he-IL"/>
                              </w:rPr>
                              <w:t>:</w:t>
                            </w:r>
                          </w:p>
                          <w:p w14:paraId="5F7ACD5F" w14:textId="77777777" w:rsidR="00753AC8" w:rsidRDefault="00753AC8" w:rsidP="00753AC8"/>
                          <w:p w14:paraId="052591E7" w14:textId="77777777" w:rsidR="00753AC8" w:rsidRPr="00C13168" w:rsidRDefault="00753AC8" w:rsidP="00753AC8">
                            <w:pPr>
                              <w:rPr>
                                <w:rFonts w:asciiTheme="minorBidi" w:hAnsiTheme="minorBidi" w:cstheme="minorBidi"/>
                                <w:b/>
                                <w:bCs/>
                                <w:lang w:bidi="he-IL"/>
                              </w:rPr>
                            </w:pPr>
                            <w:r>
                              <w:rPr>
                                <w:rFonts w:asciiTheme="minorBidi" w:hAnsiTheme="minorBidi" w:cstheme="minorBidi" w:hint="cs"/>
                                <w:b/>
                                <w:bCs/>
                                <w:rtl/>
                                <w:lang w:bidi="he-IL"/>
                              </w:rPr>
                              <w:t>האנימציה בהתחלה</w:t>
                            </w:r>
                            <w:r w:rsidRPr="00C13168">
                              <w:rPr>
                                <w:rFonts w:asciiTheme="minorBidi" w:hAnsiTheme="minorBidi" w:cstheme="minorBidi"/>
                                <w:b/>
                                <w:bCs/>
                                <w:rtl/>
                                <w:lang w:bidi="he-IL"/>
                              </w:rPr>
                              <w:t>:</w:t>
                            </w:r>
                          </w:p>
                          <w:p w14:paraId="0D5AFCF9" w14:textId="77777777" w:rsidR="00753AC8" w:rsidRDefault="00753AC8" w:rsidP="00753AC8"/>
                          <w:p w14:paraId="76A79CD1" w14:textId="77777777" w:rsidR="00753AC8" w:rsidRPr="00C13168" w:rsidRDefault="00753AC8" w:rsidP="00753AC8">
                            <w:pPr>
                              <w:rPr>
                                <w:rFonts w:asciiTheme="minorBidi" w:hAnsiTheme="minorBidi" w:cstheme="minorBidi"/>
                                <w:b/>
                                <w:bCs/>
                                <w:lang w:bidi="he-IL"/>
                              </w:rPr>
                            </w:pPr>
                            <w:r>
                              <w:rPr>
                                <w:rFonts w:asciiTheme="minorBidi" w:hAnsiTheme="minorBidi" w:cstheme="minorBidi" w:hint="cs"/>
                                <w:b/>
                                <w:bCs/>
                                <w:rtl/>
                                <w:lang w:bidi="he-IL"/>
                              </w:rPr>
                              <w:t>האנימציה בהתחלה</w:t>
                            </w:r>
                            <w:r w:rsidRPr="00C13168">
                              <w:rPr>
                                <w:rFonts w:asciiTheme="minorBidi" w:hAnsiTheme="minorBidi" w:cstheme="minorBidi"/>
                                <w:b/>
                                <w:bCs/>
                                <w:rtl/>
                                <w:lang w:bidi="he-IL"/>
                              </w:rPr>
                              <w:t>:</w:t>
                            </w:r>
                          </w:p>
                          <w:p w14:paraId="1737FF41" w14:textId="77777777" w:rsidR="00753AC8" w:rsidRDefault="00753AC8" w:rsidP="00753AC8"/>
                          <w:p w14:paraId="5A4827DE" w14:textId="77777777" w:rsidR="00753AC8" w:rsidRPr="00C13168" w:rsidRDefault="00753AC8" w:rsidP="00753AC8">
                            <w:pPr>
                              <w:rPr>
                                <w:rFonts w:asciiTheme="minorBidi" w:hAnsiTheme="minorBidi" w:cstheme="minorBidi"/>
                                <w:b/>
                                <w:bCs/>
                                <w:lang w:bidi="he-IL"/>
                              </w:rPr>
                            </w:pPr>
                            <w:r>
                              <w:rPr>
                                <w:rFonts w:asciiTheme="minorBidi" w:hAnsiTheme="minorBidi" w:cstheme="minorBidi" w:hint="cs"/>
                                <w:b/>
                                <w:bCs/>
                                <w:rtl/>
                                <w:lang w:bidi="he-IL"/>
                              </w:rPr>
                              <w:t>האנימציה בהתחלה</w:t>
                            </w:r>
                            <w:r w:rsidRPr="00C13168">
                              <w:rPr>
                                <w:rFonts w:asciiTheme="minorBidi" w:hAnsiTheme="minorBidi" w:cstheme="minorBidi"/>
                                <w:b/>
                                <w:bCs/>
                                <w:rtl/>
                                <w:lang w:bidi="he-IL"/>
                              </w:rPr>
                              <w:t>:</w:t>
                            </w:r>
                          </w:p>
                          <w:p w14:paraId="1D2E65E3" w14:textId="77777777" w:rsidR="00753AC8" w:rsidRDefault="00753AC8" w:rsidP="00753AC8"/>
                          <w:p w14:paraId="18078112" w14:textId="77777777" w:rsidR="00753AC8" w:rsidRPr="00C13168" w:rsidRDefault="00753AC8" w:rsidP="00753AC8">
                            <w:pPr>
                              <w:rPr>
                                <w:rFonts w:asciiTheme="minorBidi" w:hAnsiTheme="minorBidi" w:cstheme="minorBidi"/>
                                <w:b/>
                                <w:bCs/>
                                <w:lang w:bidi="he-IL"/>
                              </w:rPr>
                            </w:pPr>
                            <w:r>
                              <w:rPr>
                                <w:rFonts w:asciiTheme="minorBidi" w:hAnsiTheme="minorBidi" w:cstheme="minorBidi" w:hint="cs"/>
                                <w:b/>
                                <w:bCs/>
                                <w:rtl/>
                                <w:lang w:bidi="he-IL"/>
                              </w:rPr>
                              <w:t>האנימציה בהתחלה</w:t>
                            </w:r>
                            <w:r w:rsidRPr="00C13168">
                              <w:rPr>
                                <w:rFonts w:asciiTheme="minorBidi" w:hAnsiTheme="minorBidi" w:cstheme="minorBidi"/>
                                <w:b/>
                                <w:bCs/>
                                <w:rtl/>
                                <w:lang w:bidi="he-IL"/>
                              </w:rPr>
                              <w:t>:</w:t>
                            </w:r>
                          </w:p>
                          <w:p w14:paraId="72EF4D94" w14:textId="77777777" w:rsidR="00753AC8" w:rsidRDefault="00753AC8" w:rsidP="00753AC8"/>
                          <w:p w14:paraId="61800FE3" w14:textId="77777777" w:rsidR="00753AC8" w:rsidRPr="00C13168" w:rsidRDefault="00753AC8" w:rsidP="00753AC8">
                            <w:pPr>
                              <w:rPr>
                                <w:rFonts w:asciiTheme="minorBidi" w:hAnsiTheme="minorBidi" w:cstheme="minorBidi"/>
                                <w:b/>
                                <w:bCs/>
                                <w:lang w:bidi="he-IL"/>
                              </w:rPr>
                            </w:pPr>
                            <w:r>
                              <w:rPr>
                                <w:rFonts w:asciiTheme="minorBidi" w:hAnsiTheme="minorBidi" w:cstheme="minorBidi" w:hint="cs"/>
                                <w:b/>
                                <w:bCs/>
                                <w:rtl/>
                                <w:lang w:bidi="he-IL"/>
                              </w:rPr>
                              <w:t>האנימציה בהתחלה</w:t>
                            </w:r>
                            <w:r w:rsidRPr="00C13168">
                              <w:rPr>
                                <w:rFonts w:asciiTheme="minorBidi" w:hAnsiTheme="minorBidi" w:cstheme="minorBidi"/>
                                <w:b/>
                                <w:bCs/>
                                <w:rtl/>
                                <w:lang w:bidi="he-IL"/>
                              </w:rPr>
                              <w:t>:</w:t>
                            </w:r>
                          </w:p>
                          <w:p w14:paraId="08EE71AD" w14:textId="77777777" w:rsidR="00753AC8" w:rsidRDefault="00753AC8" w:rsidP="00753AC8"/>
                          <w:p w14:paraId="3E8BB724" w14:textId="77777777" w:rsidR="00753AC8" w:rsidRPr="00C13168" w:rsidRDefault="00753AC8" w:rsidP="00753AC8">
                            <w:pPr>
                              <w:rPr>
                                <w:rFonts w:asciiTheme="minorBidi" w:hAnsiTheme="minorBidi" w:cstheme="minorBidi"/>
                                <w:b/>
                                <w:bCs/>
                                <w:lang w:bidi="he-IL"/>
                              </w:rPr>
                            </w:pPr>
                            <w:r>
                              <w:rPr>
                                <w:rFonts w:asciiTheme="minorBidi" w:hAnsiTheme="minorBidi" w:cstheme="minorBidi" w:hint="cs"/>
                                <w:b/>
                                <w:bCs/>
                                <w:rtl/>
                                <w:lang w:bidi="he-IL"/>
                              </w:rPr>
                              <w:t>האנימציה בהתחלה</w:t>
                            </w:r>
                            <w:r w:rsidRPr="00C13168">
                              <w:rPr>
                                <w:rFonts w:asciiTheme="minorBidi" w:hAnsiTheme="minorBidi" w:cstheme="minorBidi"/>
                                <w:b/>
                                <w:bCs/>
                                <w:rtl/>
                                <w:lang w:bidi="he-IL"/>
                              </w:rPr>
                              <w:t>:</w:t>
                            </w:r>
                          </w:p>
                          <w:p w14:paraId="10FDA9E3" w14:textId="77777777" w:rsidR="00753AC8" w:rsidRDefault="00753AC8" w:rsidP="00753AC8"/>
                          <w:p w14:paraId="6E6B19B7" w14:textId="77777777" w:rsidR="00753AC8" w:rsidRPr="00C13168" w:rsidRDefault="00753AC8" w:rsidP="00753AC8">
                            <w:pPr>
                              <w:rPr>
                                <w:rFonts w:asciiTheme="minorBidi" w:hAnsiTheme="minorBidi" w:cstheme="minorBidi"/>
                                <w:b/>
                                <w:bCs/>
                                <w:lang w:bidi="he-IL"/>
                              </w:rPr>
                            </w:pPr>
                            <w:r>
                              <w:rPr>
                                <w:rFonts w:asciiTheme="minorBidi" w:hAnsiTheme="minorBidi" w:cstheme="minorBidi" w:hint="cs"/>
                                <w:b/>
                                <w:bCs/>
                                <w:rtl/>
                                <w:lang w:bidi="he-IL"/>
                              </w:rPr>
                              <w:t>האנימציה בהתחלה</w:t>
                            </w:r>
                            <w:r w:rsidRPr="00C13168">
                              <w:rPr>
                                <w:rFonts w:asciiTheme="minorBidi" w:hAnsiTheme="minorBidi" w:cstheme="minorBidi"/>
                                <w:b/>
                                <w:bCs/>
                                <w:rtl/>
                                <w:lang w:bidi="he-IL"/>
                              </w:rPr>
                              <w:t>:</w:t>
                            </w:r>
                          </w:p>
                          <w:p w14:paraId="1DC680C9" w14:textId="77777777" w:rsidR="00753AC8" w:rsidRDefault="00753AC8" w:rsidP="00753AC8"/>
                          <w:p w14:paraId="634769DF" w14:textId="77777777" w:rsidR="00753AC8" w:rsidRPr="00C13168" w:rsidRDefault="00753AC8" w:rsidP="00753AC8">
                            <w:pPr>
                              <w:rPr>
                                <w:rFonts w:asciiTheme="minorBidi" w:hAnsiTheme="minorBidi" w:cstheme="minorBidi"/>
                                <w:b/>
                                <w:bCs/>
                                <w:lang w:bidi="he-IL"/>
                              </w:rPr>
                            </w:pPr>
                            <w:r>
                              <w:rPr>
                                <w:rFonts w:asciiTheme="minorBidi" w:hAnsiTheme="minorBidi" w:cstheme="minorBidi" w:hint="cs"/>
                                <w:b/>
                                <w:bCs/>
                                <w:rtl/>
                                <w:lang w:bidi="he-IL"/>
                              </w:rPr>
                              <w:t>האנימציה בהתחלה</w:t>
                            </w:r>
                            <w:r w:rsidRPr="00C13168">
                              <w:rPr>
                                <w:rFonts w:asciiTheme="minorBidi" w:hAnsiTheme="minorBidi" w:cstheme="minorBidi"/>
                                <w:b/>
                                <w:bCs/>
                                <w:rtl/>
                                <w:lang w:bidi="he-IL"/>
                              </w:rPr>
                              <w:t>:</w:t>
                            </w:r>
                          </w:p>
                          <w:p w14:paraId="45B57B75" w14:textId="77777777" w:rsidR="00753AC8" w:rsidRDefault="00753AC8" w:rsidP="00753AC8"/>
                          <w:p w14:paraId="5E4E2379" w14:textId="77777777" w:rsidR="00753AC8" w:rsidRPr="00C13168" w:rsidRDefault="00753AC8" w:rsidP="00753AC8">
                            <w:pPr>
                              <w:rPr>
                                <w:rFonts w:asciiTheme="minorBidi" w:hAnsiTheme="minorBidi" w:cstheme="minorBidi"/>
                                <w:b/>
                                <w:bCs/>
                                <w:lang w:bidi="he-IL"/>
                              </w:rPr>
                            </w:pPr>
                            <w:r>
                              <w:rPr>
                                <w:rFonts w:asciiTheme="minorBidi" w:hAnsiTheme="minorBidi" w:cstheme="minorBidi" w:hint="cs"/>
                                <w:b/>
                                <w:bCs/>
                                <w:rtl/>
                                <w:lang w:bidi="he-IL"/>
                              </w:rPr>
                              <w:t>האנימציה בהתחלה</w:t>
                            </w:r>
                            <w:r w:rsidRPr="00C13168">
                              <w:rPr>
                                <w:rFonts w:asciiTheme="minorBidi" w:hAnsiTheme="minorBidi" w:cstheme="minorBidi"/>
                                <w:b/>
                                <w:bCs/>
                                <w:rtl/>
                                <w:lang w:bidi="he-IL"/>
                              </w:rPr>
                              <w:t>:</w:t>
                            </w:r>
                          </w:p>
                          <w:p w14:paraId="76B3CF57" w14:textId="77777777" w:rsidR="00753AC8" w:rsidRDefault="00753AC8" w:rsidP="00753AC8"/>
                          <w:p w14:paraId="6B263C81" w14:textId="77777777" w:rsidR="00753AC8" w:rsidRPr="00C13168" w:rsidRDefault="00753AC8" w:rsidP="00753AC8">
                            <w:pPr>
                              <w:rPr>
                                <w:rFonts w:asciiTheme="minorBidi" w:hAnsiTheme="minorBidi" w:cstheme="minorBidi"/>
                                <w:b/>
                                <w:bCs/>
                                <w:lang w:bidi="he-IL"/>
                              </w:rPr>
                            </w:pPr>
                            <w:r>
                              <w:rPr>
                                <w:rFonts w:asciiTheme="minorBidi" w:hAnsiTheme="minorBidi" w:cstheme="minorBidi" w:hint="cs"/>
                                <w:b/>
                                <w:bCs/>
                                <w:rtl/>
                                <w:lang w:bidi="he-IL"/>
                              </w:rPr>
                              <w:t>האנימציה בהתחלה</w:t>
                            </w:r>
                            <w:r w:rsidRPr="00C13168">
                              <w:rPr>
                                <w:rFonts w:asciiTheme="minorBidi" w:hAnsiTheme="minorBidi" w:cstheme="minorBidi"/>
                                <w:b/>
                                <w:bCs/>
                                <w:rtl/>
                                <w:lang w:bidi="he-IL"/>
                              </w:rPr>
                              <w:t>:</w:t>
                            </w:r>
                          </w:p>
                          <w:p w14:paraId="34EC2377" w14:textId="77777777" w:rsidR="00753AC8" w:rsidRDefault="00753AC8" w:rsidP="00753AC8"/>
                          <w:p w14:paraId="621956C8" w14:textId="77777777" w:rsidR="00753AC8" w:rsidRPr="00C13168" w:rsidRDefault="00753AC8" w:rsidP="00753AC8">
                            <w:pPr>
                              <w:rPr>
                                <w:rFonts w:asciiTheme="minorBidi" w:hAnsiTheme="minorBidi" w:cstheme="minorBidi"/>
                                <w:b/>
                                <w:bCs/>
                                <w:lang w:bidi="he-IL"/>
                              </w:rPr>
                            </w:pPr>
                            <w:r>
                              <w:rPr>
                                <w:rFonts w:asciiTheme="minorBidi" w:hAnsiTheme="minorBidi" w:cstheme="minorBidi" w:hint="cs"/>
                                <w:b/>
                                <w:bCs/>
                                <w:rtl/>
                                <w:lang w:bidi="he-IL"/>
                              </w:rPr>
                              <w:t>האנימציה בהתחלה</w:t>
                            </w:r>
                            <w:r w:rsidRPr="00C13168">
                              <w:rPr>
                                <w:rFonts w:asciiTheme="minorBidi" w:hAnsiTheme="minorBidi" w:cstheme="minorBidi"/>
                                <w:b/>
                                <w:bCs/>
                                <w:rtl/>
                                <w:lang w:bidi="he-IL"/>
                              </w:rPr>
                              <w:t>:</w:t>
                            </w:r>
                          </w:p>
                          <w:p w14:paraId="01232C99" w14:textId="77777777" w:rsidR="00753AC8" w:rsidRDefault="00753AC8" w:rsidP="00753AC8"/>
                          <w:p w14:paraId="3D729950" w14:textId="77777777" w:rsidR="00753AC8" w:rsidRPr="00C13168" w:rsidRDefault="00753AC8" w:rsidP="00753AC8">
                            <w:pPr>
                              <w:rPr>
                                <w:rFonts w:asciiTheme="minorBidi" w:hAnsiTheme="minorBidi" w:cstheme="minorBidi"/>
                                <w:b/>
                                <w:bCs/>
                                <w:lang w:bidi="he-IL"/>
                              </w:rPr>
                            </w:pPr>
                            <w:r>
                              <w:rPr>
                                <w:rFonts w:asciiTheme="minorBidi" w:hAnsiTheme="minorBidi" w:cstheme="minorBidi" w:hint="cs"/>
                                <w:b/>
                                <w:bCs/>
                                <w:rtl/>
                                <w:lang w:bidi="he-IL"/>
                              </w:rPr>
                              <w:t>האנימציה בהתחלה</w:t>
                            </w:r>
                            <w:r w:rsidRPr="00C13168">
                              <w:rPr>
                                <w:rFonts w:asciiTheme="minorBidi" w:hAnsiTheme="minorBidi" w:cstheme="minorBidi"/>
                                <w:b/>
                                <w:bCs/>
                                <w:rtl/>
                                <w:lang w:bidi="he-IL"/>
                              </w:rPr>
                              <w:t>:</w:t>
                            </w:r>
                          </w:p>
                          <w:p w14:paraId="70706096" w14:textId="77777777" w:rsidR="00753AC8" w:rsidRDefault="00753AC8" w:rsidP="00753AC8"/>
                          <w:p w14:paraId="22364D96" w14:textId="77777777" w:rsidR="00753AC8" w:rsidRPr="00C13168" w:rsidRDefault="00753AC8" w:rsidP="00753AC8">
                            <w:pPr>
                              <w:rPr>
                                <w:rFonts w:asciiTheme="minorBidi" w:hAnsiTheme="minorBidi" w:cstheme="minorBidi"/>
                                <w:b/>
                                <w:bCs/>
                                <w:lang w:bidi="he-IL"/>
                              </w:rPr>
                            </w:pPr>
                            <w:r>
                              <w:rPr>
                                <w:rFonts w:asciiTheme="minorBidi" w:hAnsiTheme="minorBidi" w:cstheme="minorBidi" w:hint="cs"/>
                                <w:b/>
                                <w:bCs/>
                                <w:rtl/>
                                <w:lang w:bidi="he-IL"/>
                              </w:rPr>
                              <w:t>האנימציה בהתחלה</w:t>
                            </w:r>
                            <w:r w:rsidRPr="00C13168">
                              <w:rPr>
                                <w:rFonts w:asciiTheme="minorBidi" w:hAnsiTheme="minorBidi" w:cstheme="minorBidi"/>
                                <w:b/>
                                <w:bCs/>
                                <w:rtl/>
                                <w:lang w:bidi="he-IL"/>
                              </w:rPr>
                              <w:t>:</w:t>
                            </w:r>
                          </w:p>
                          <w:p w14:paraId="184B26F8" w14:textId="77777777" w:rsidR="00753AC8" w:rsidRDefault="00753AC8" w:rsidP="00753AC8"/>
                          <w:p w14:paraId="1622C9C5" w14:textId="77777777" w:rsidR="00753AC8" w:rsidRPr="00C13168" w:rsidRDefault="00753AC8" w:rsidP="00753AC8">
                            <w:pPr>
                              <w:rPr>
                                <w:rFonts w:asciiTheme="minorBidi" w:hAnsiTheme="minorBidi" w:cstheme="minorBidi"/>
                                <w:b/>
                                <w:bCs/>
                                <w:lang w:bidi="he-IL"/>
                              </w:rPr>
                            </w:pPr>
                            <w:r>
                              <w:rPr>
                                <w:rFonts w:asciiTheme="minorBidi" w:hAnsiTheme="minorBidi" w:cstheme="minorBidi" w:hint="cs"/>
                                <w:b/>
                                <w:bCs/>
                                <w:rtl/>
                                <w:lang w:bidi="he-IL"/>
                              </w:rPr>
                              <w:t>האנימציה בהתחלה</w:t>
                            </w:r>
                            <w:r w:rsidRPr="00C13168">
                              <w:rPr>
                                <w:rFonts w:asciiTheme="minorBidi" w:hAnsiTheme="minorBidi" w:cstheme="minorBidi"/>
                                <w:b/>
                                <w:bCs/>
                                <w:rtl/>
                                <w:lang w:bidi="he-IL"/>
                              </w:rPr>
                              <w:t>:</w:t>
                            </w:r>
                          </w:p>
                          <w:p w14:paraId="4FA33D98" w14:textId="77777777" w:rsidR="00753AC8" w:rsidRDefault="00753AC8" w:rsidP="00753AC8"/>
                          <w:p w14:paraId="447EBE72" w14:textId="77777777" w:rsidR="00753AC8" w:rsidRPr="00C13168" w:rsidRDefault="00753AC8" w:rsidP="00753AC8">
                            <w:pPr>
                              <w:rPr>
                                <w:rFonts w:asciiTheme="minorBidi" w:hAnsiTheme="minorBidi" w:cstheme="minorBidi"/>
                                <w:b/>
                                <w:bCs/>
                                <w:lang w:bidi="he-IL"/>
                              </w:rPr>
                            </w:pPr>
                            <w:r>
                              <w:rPr>
                                <w:rFonts w:asciiTheme="minorBidi" w:hAnsiTheme="minorBidi" w:cstheme="minorBidi" w:hint="cs"/>
                                <w:b/>
                                <w:bCs/>
                                <w:rtl/>
                                <w:lang w:bidi="he-IL"/>
                              </w:rPr>
                              <w:t>האנימציה בהתחלה</w:t>
                            </w:r>
                            <w:r w:rsidRPr="00C13168">
                              <w:rPr>
                                <w:rFonts w:asciiTheme="minorBidi" w:hAnsiTheme="minorBidi" w:cstheme="minorBidi"/>
                                <w:b/>
                                <w:bCs/>
                                <w:rtl/>
                                <w:lang w:bidi="he-IL"/>
                              </w:rPr>
                              <w:t>:</w:t>
                            </w:r>
                          </w:p>
                          <w:p w14:paraId="4D5CE72B" w14:textId="77777777" w:rsidR="00753AC8" w:rsidRDefault="00753AC8" w:rsidP="00753AC8"/>
                          <w:p w14:paraId="001D289A" w14:textId="77777777" w:rsidR="00753AC8" w:rsidRPr="00C13168" w:rsidRDefault="00753AC8" w:rsidP="00753AC8">
                            <w:pPr>
                              <w:rPr>
                                <w:rFonts w:asciiTheme="minorBidi" w:hAnsiTheme="minorBidi" w:cstheme="minorBidi"/>
                                <w:b/>
                                <w:bCs/>
                                <w:lang w:bidi="he-IL"/>
                              </w:rPr>
                            </w:pPr>
                            <w:r>
                              <w:rPr>
                                <w:rFonts w:asciiTheme="minorBidi" w:hAnsiTheme="minorBidi" w:cstheme="minorBidi" w:hint="cs"/>
                                <w:b/>
                                <w:bCs/>
                                <w:rtl/>
                                <w:lang w:bidi="he-IL"/>
                              </w:rPr>
                              <w:t>האנימציה בהתחלה</w:t>
                            </w:r>
                            <w:r w:rsidRPr="00C13168">
                              <w:rPr>
                                <w:rFonts w:asciiTheme="minorBidi" w:hAnsiTheme="minorBidi" w:cstheme="minorBidi"/>
                                <w:b/>
                                <w:bCs/>
                                <w:rtl/>
                                <w:lang w:bidi="he-IL"/>
                              </w:rPr>
                              <w:t>:</w:t>
                            </w:r>
                          </w:p>
                          <w:p w14:paraId="79AB5676" w14:textId="77777777" w:rsidR="00753AC8" w:rsidRDefault="00753AC8" w:rsidP="00753AC8"/>
                          <w:p w14:paraId="3D20E7C0" w14:textId="77777777" w:rsidR="00753AC8" w:rsidRPr="00C13168" w:rsidRDefault="00753AC8" w:rsidP="00753AC8">
                            <w:pPr>
                              <w:rPr>
                                <w:rFonts w:asciiTheme="minorBidi" w:hAnsiTheme="minorBidi" w:cstheme="minorBidi"/>
                                <w:b/>
                                <w:bCs/>
                                <w:lang w:bidi="he-IL"/>
                              </w:rPr>
                            </w:pPr>
                            <w:r>
                              <w:rPr>
                                <w:rFonts w:asciiTheme="minorBidi" w:hAnsiTheme="minorBidi" w:cstheme="minorBidi" w:hint="cs"/>
                                <w:b/>
                                <w:bCs/>
                                <w:rtl/>
                                <w:lang w:bidi="he-IL"/>
                              </w:rPr>
                              <w:t>האנימציה בהתחלה</w:t>
                            </w:r>
                            <w:r w:rsidRPr="00C13168">
                              <w:rPr>
                                <w:rFonts w:asciiTheme="minorBidi" w:hAnsiTheme="minorBidi" w:cstheme="minorBidi"/>
                                <w:b/>
                                <w:bCs/>
                                <w:rtl/>
                                <w:lang w:bidi="he-IL"/>
                              </w:rPr>
                              <w:t>:</w:t>
                            </w:r>
                          </w:p>
                          <w:p w14:paraId="326794C8" w14:textId="77777777" w:rsidR="00753AC8" w:rsidRDefault="00753AC8" w:rsidP="00753AC8"/>
                          <w:p w14:paraId="4AC382F0" w14:textId="77777777" w:rsidR="00753AC8" w:rsidRPr="00C13168" w:rsidRDefault="00753AC8" w:rsidP="00753AC8">
                            <w:pPr>
                              <w:rPr>
                                <w:rFonts w:asciiTheme="minorBidi" w:hAnsiTheme="minorBidi" w:cstheme="minorBidi"/>
                                <w:b/>
                                <w:bCs/>
                                <w:lang w:bidi="he-IL"/>
                              </w:rPr>
                            </w:pPr>
                            <w:r>
                              <w:rPr>
                                <w:rFonts w:asciiTheme="minorBidi" w:hAnsiTheme="minorBidi" w:cstheme="minorBidi" w:hint="cs"/>
                                <w:b/>
                                <w:bCs/>
                                <w:rtl/>
                                <w:lang w:bidi="he-IL"/>
                              </w:rPr>
                              <w:t>האנימציה בהתחלה</w:t>
                            </w:r>
                            <w:r w:rsidRPr="00C13168">
                              <w:rPr>
                                <w:rFonts w:asciiTheme="minorBidi" w:hAnsiTheme="minorBidi" w:cstheme="minorBidi"/>
                                <w:b/>
                                <w:bCs/>
                                <w:rtl/>
                                <w:lang w:bidi="he-IL"/>
                              </w:rPr>
                              <w:t>:</w:t>
                            </w:r>
                          </w:p>
                          <w:p w14:paraId="49831990" w14:textId="77777777" w:rsidR="00753AC8" w:rsidRDefault="00753AC8" w:rsidP="00753AC8"/>
                          <w:p w14:paraId="45788420" w14:textId="77777777" w:rsidR="00753AC8" w:rsidRPr="00C13168" w:rsidRDefault="00753AC8" w:rsidP="00753AC8">
                            <w:pPr>
                              <w:rPr>
                                <w:rFonts w:asciiTheme="minorBidi" w:hAnsiTheme="minorBidi" w:cstheme="minorBidi"/>
                                <w:b/>
                                <w:bCs/>
                                <w:lang w:bidi="he-IL"/>
                              </w:rPr>
                            </w:pPr>
                            <w:r>
                              <w:rPr>
                                <w:rFonts w:asciiTheme="minorBidi" w:hAnsiTheme="minorBidi" w:cstheme="minorBidi" w:hint="cs"/>
                                <w:b/>
                                <w:bCs/>
                                <w:rtl/>
                                <w:lang w:bidi="he-IL"/>
                              </w:rPr>
                              <w:t>האנימציה בהתחלה</w:t>
                            </w:r>
                            <w:r w:rsidRPr="00C13168">
                              <w:rPr>
                                <w:rFonts w:asciiTheme="minorBidi" w:hAnsiTheme="minorBidi" w:cstheme="minorBidi"/>
                                <w:b/>
                                <w:bCs/>
                                <w:rtl/>
                                <w:lang w:bidi="he-IL"/>
                              </w:rPr>
                              <w:t>:</w:t>
                            </w:r>
                          </w:p>
                          <w:p w14:paraId="3B719F29" w14:textId="77777777" w:rsidR="00753AC8" w:rsidRDefault="00753AC8" w:rsidP="00753AC8"/>
                          <w:p w14:paraId="10F3B214" w14:textId="77777777" w:rsidR="00753AC8" w:rsidRPr="00C13168" w:rsidRDefault="00753AC8" w:rsidP="00753AC8">
                            <w:pPr>
                              <w:rPr>
                                <w:rFonts w:asciiTheme="minorBidi" w:hAnsiTheme="minorBidi" w:cstheme="minorBidi"/>
                                <w:b/>
                                <w:bCs/>
                                <w:lang w:bidi="he-IL"/>
                              </w:rPr>
                            </w:pPr>
                            <w:r>
                              <w:rPr>
                                <w:rFonts w:asciiTheme="minorBidi" w:hAnsiTheme="minorBidi" w:cstheme="minorBidi" w:hint="cs"/>
                                <w:b/>
                                <w:bCs/>
                                <w:rtl/>
                                <w:lang w:bidi="he-IL"/>
                              </w:rPr>
                              <w:t>האנימציה בהתחלה</w:t>
                            </w:r>
                            <w:r w:rsidRPr="00C13168">
                              <w:rPr>
                                <w:rFonts w:asciiTheme="minorBidi" w:hAnsiTheme="minorBidi" w:cstheme="minorBidi"/>
                                <w:b/>
                                <w:bCs/>
                                <w:rtl/>
                                <w:lang w:bidi="he-IL"/>
                              </w:rPr>
                              <w:t>:</w:t>
                            </w:r>
                          </w:p>
                          <w:p w14:paraId="700355FF" w14:textId="77777777" w:rsidR="00753AC8" w:rsidRDefault="00753AC8" w:rsidP="00753AC8"/>
                          <w:p w14:paraId="4B070256" w14:textId="77777777" w:rsidR="00753AC8" w:rsidRPr="00C13168" w:rsidRDefault="00753AC8" w:rsidP="00753AC8">
                            <w:pPr>
                              <w:rPr>
                                <w:rFonts w:asciiTheme="minorBidi" w:hAnsiTheme="minorBidi" w:cstheme="minorBidi"/>
                                <w:b/>
                                <w:bCs/>
                                <w:lang w:bidi="he-IL"/>
                              </w:rPr>
                            </w:pPr>
                            <w:r>
                              <w:rPr>
                                <w:rFonts w:asciiTheme="minorBidi" w:hAnsiTheme="minorBidi" w:cstheme="minorBidi" w:hint="cs"/>
                                <w:b/>
                                <w:bCs/>
                                <w:rtl/>
                                <w:lang w:bidi="he-IL"/>
                              </w:rPr>
                              <w:t>האנימציה בהתחלה</w:t>
                            </w:r>
                            <w:r w:rsidRPr="00C13168">
                              <w:rPr>
                                <w:rFonts w:asciiTheme="minorBidi" w:hAnsiTheme="minorBidi" w:cstheme="minorBidi"/>
                                <w:b/>
                                <w:bCs/>
                                <w:rtl/>
                                <w:lang w:bidi="he-IL"/>
                              </w:rPr>
                              <w:t>:</w:t>
                            </w:r>
                          </w:p>
                          <w:p w14:paraId="66F169E4" w14:textId="77777777" w:rsidR="00753AC8" w:rsidRDefault="00753AC8" w:rsidP="00753AC8"/>
                          <w:p w14:paraId="56784910" w14:textId="77777777" w:rsidR="00753AC8" w:rsidRPr="00C13168" w:rsidRDefault="00753AC8" w:rsidP="00753AC8">
                            <w:pPr>
                              <w:rPr>
                                <w:rFonts w:asciiTheme="minorBidi" w:hAnsiTheme="minorBidi" w:cstheme="minorBidi"/>
                                <w:b/>
                                <w:bCs/>
                                <w:lang w:bidi="he-IL"/>
                              </w:rPr>
                            </w:pPr>
                            <w:r>
                              <w:rPr>
                                <w:rFonts w:asciiTheme="minorBidi" w:hAnsiTheme="minorBidi" w:cstheme="minorBidi" w:hint="cs"/>
                                <w:b/>
                                <w:bCs/>
                                <w:rtl/>
                                <w:lang w:bidi="he-IL"/>
                              </w:rPr>
                              <w:t>האנימציה בהתחלה</w:t>
                            </w:r>
                            <w:r w:rsidRPr="00C13168">
                              <w:rPr>
                                <w:rFonts w:asciiTheme="minorBidi" w:hAnsiTheme="minorBidi" w:cstheme="minorBidi"/>
                                <w:b/>
                                <w:bCs/>
                                <w:rtl/>
                                <w:lang w:bidi="he-IL"/>
                              </w:rPr>
                              <w:t>:</w:t>
                            </w:r>
                          </w:p>
                          <w:p w14:paraId="5F97C09B" w14:textId="77777777" w:rsidR="00753AC8" w:rsidRDefault="00753AC8" w:rsidP="00753AC8"/>
                          <w:p w14:paraId="5BC4D352" w14:textId="77777777" w:rsidR="00753AC8" w:rsidRPr="00C13168" w:rsidRDefault="00753AC8" w:rsidP="00753AC8">
                            <w:pPr>
                              <w:rPr>
                                <w:rFonts w:asciiTheme="minorBidi" w:hAnsiTheme="minorBidi" w:cstheme="minorBidi"/>
                                <w:b/>
                                <w:bCs/>
                                <w:lang w:bidi="he-IL"/>
                              </w:rPr>
                            </w:pPr>
                            <w:r>
                              <w:rPr>
                                <w:rFonts w:asciiTheme="minorBidi" w:hAnsiTheme="minorBidi" w:cstheme="minorBidi" w:hint="cs"/>
                                <w:b/>
                                <w:bCs/>
                                <w:rtl/>
                                <w:lang w:bidi="he-IL"/>
                              </w:rPr>
                              <w:t>האנימציה בהתחלה</w:t>
                            </w:r>
                            <w:r w:rsidRPr="00C13168">
                              <w:rPr>
                                <w:rFonts w:asciiTheme="minorBidi" w:hAnsiTheme="minorBidi" w:cstheme="minorBidi"/>
                                <w:b/>
                                <w:bCs/>
                                <w:rtl/>
                                <w:lang w:bidi="he-IL"/>
                              </w:rPr>
                              <w:t>:</w:t>
                            </w:r>
                          </w:p>
                          <w:p w14:paraId="28EBE8E7" w14:textId="77777777" w:rsidR="00753AC8" w:rsidRDefault="00753AC8" w:rsidP="00753AC8"/>
                          <w:p w14:paraId="7D529FE9" w14:textId="77777777" w:rsidR="00753AC8" w:rsidRPr="00C13168" w:rsidRDefault="00753AC8" w:rsidP="00753AC8">
                            <w:pPr>
                              <w:rPr>
                                <w:rFonts w:asciiTheme="minorBidi" w:hAnsiTheme="minorBidi" w:cstheme="minorBidi"/>
                                <w:b/>
                                <w:bCs/>
                                <w:lang w:bidi="he-IL"/>
                              </w:rPr>
                            </w:pPr>
                            <w:r>
                              <w:rPr>
                                <w:rFonts w:asciiTheme="minorBidi" w:hAnsiTheme="minorBidi" w:cstheme="minorBidi" w:hint="cs"/>
                                <w:b/>
                                <w:bCs/>
                                <w:rtl/>
                                <w:lang w:bidi="he-IL"/>
                              </w:rPr>
                              <w:t>האנימציה בהתחלה</w:t>
                            </w:r>
                            <w:r w:rsidRPr="00C13168">
                              <w:rPr>
                                <w:rFonts w:asciiTheme="minorBidi" w:hAnsiTheme="minorBidi" w:cstheme="minorBidi"/>
                                <w:b/>
                                <w:bCs/>
                                <w:rtl/>
                                <w:lang w:bidi="he-IL"/>
                              </w:rPr>
                              <w:t>:</w:t>
                            </w:r>
                          </w:p>
                          <w:p w14:paraId="65CD9E1C" w14:textId="77777777" w:rsidR="00753AC8" w:rsidRDefault="00753AC8" w:rsidP="00753AC8"/>
                          <w:p w14:paraId="1C378ABD" w14:textId="77777777" w:rsidR="00753AC8" w:rsidRPr="00C13168" w:rsidRDefault="00753AC8" w:rsidP="00753AC8">
                            <w:pPr>
                              <w:rPr>
                                <w:rFonts w:asciiTheme="minorBidi" w:hAnsiTheme="minorBidi" w:cstheme="minorBidi"/>
                                <w:b/>
                                <w:bCs/>
                                <w:lang w:bidi="he-IL"/>
                              </w:rPr>
                            </w:pPr>
                            <w:r>
                              <w:rPr>
                                <w:rFonts w:asciiTheme="minorBidi" w:hAnsiTheme="minorBidi" w:cstheme="minorBidi" w:hint="cs"/>
                                <w:b/>
                                <w:bCs/>
                                <w:rtl/>
                                <w:lang w:bidi="he-IL"/>
                              </w:rPr>
                              <w:t>האנימציה בהתחלה</w:t>
                            </w:r>
                            <w:r w:rsidRPr="00C13168">
                              <w:rPr>
                                <w:rFonts w:asciiTheme="minorBidi" w:hAnsiTheme="minorBidi" w:cstheme="minorBidi"/>
                                <w:b/>
                                <w:bCs/>
                                <w:rtl/>
                                <w:lang w:bidi="he-IL"/>
                              </w:rPr>
                              <w:t>:</w:t>
                            </w:r>
                          </w:p>
                          <w:p w14:paraId="19D24416" w14:textId="77777777" w:rsidR="00753AC8" w:rsidRDefault="00753AC8" w:rsidP="00753AC8"/>
                          <w:p w14:paraId="328AC826" w14:textId="77777777" w:rsidR="00753AC8" w:rsidRPr="00C13168" w:rsidRDefault="00753AC8" w:rsidP="00753AC8">
                            <w:pPr>
                              <w:rPr>
                                <w:rFonts w:asciiTheme="minorBidi" w:hAnsiTheme="minorBidi" w:cstheme="minorBidi"/>
                                <w:b/>
                                <w:bCs/>
                                <w:lang w:bidi="he-IL"/>
                              </w:rPr>
                            </w:pPr>
                            <w:r>
                              <w:rPr>
                                <w:rFonts w:asciiTheme="minorBidi" w:hAnsiTheme="minorBidi" w:cstheme="minorBidi" w:hint="cs"/>
                                <w:b/>
                                <w:bCs/>
                                <w:rtl/>
                                <w:lang w:bidi="he-IL"/>
                              </w:rPr>
                              <w:t>האנימציה בהתחלה</w:t>
                            </w:r>
                            <w:r w:rsidRPr="00C13168">
                              <w:rPr>
                                <w:rFonts w:asciiTheme="minorBidi" w:hAnsiTheme="minorBidi" w:cstheme="minorBidi"/>
                                <w:b/>
                                <w:bCs/>
                                <w:rtl/>
                                <w:lang w:bidi="he-IL"/>
                              </w:rPr>
                              <w:t>:</w:t>
                            </w:r>
                          </w:p>
                          <w:p w14:paraId="112D3093" w14:textId="77777777" w:rsidR="00753AC8" w:rsidRDefault="00753AC8" w:rsidP="00753AC8"/>
                          <w:p w14:paraId="0DAD37EB" w14:textId="77777777" w:rsidR="00753AC8" w:rsidRPr="00C13168" w:rsidRDefault="00753AC8" w:rsidP="00753AC8">
                            <w:pPr>
                              <w:rPr>
                                <w:rFonts w:asciiTheme="minorBidi" w:hAnsiTheme="minorBidi" w:cstheme="minorBidi"/>
                                <w:b/>
                                <w:bCs/>
                                <w:lang w:bidi="he-IL"/>
                              </w:rPr>
                            </w:pPr>
                            <w:r>
                              <w:rPr>
                                <w:rFonts w:asciiTheme="minorBidi" w:hAnsiTheme="minorBidi" w:cstheme="minorBidi" w:hint="cs"/>
                                <w:b/>
                                <w:bCs/>
                                <w:rtl/>
                                <w:lang w:bidi="he-IL"/>
                              </w:rPr>
                              <w:t>האנימציה בהתחלה</w:t>
                            </w:r>
                            <w:r w:rsidRPr="00C13168">
                              <w:rPr>
                                <w:rFonts w:asciiTheme="minorBidi" w:hAnsiTheme="minorBidi" w:cstheme="minorBidi"/>
                                <w:b/>
                                <w:bCs/>
                                <w:rtl/>
                                <w:lang w:bidi="he-IL"/>
                              </w:rPr>
                              <w:t>:</w:t>
                            </w:r>
                          </w:p>
                          <w:p w14:paraId="4946F4E8" w14:textId="77777777" w:rsidR="00753AC8" w:rsidRDefault="00753AC8" w:rsidP="00753AC8"/>
                          <w:p w14:paraId="422E4D82" w14:textId="77777777" w:rsidR="00753AC8" w:rsidRPr="00C13168" w:rsidRDefault="00753AC8" w:rsidP="00753AC8">
                            <w:pPr>
                              <w:rPr>
                                <w:rFonts w:asciiTheme="minorBidi" w:hAnsiTheme="minorBidi" w:cstheme="minorBidi"/>
                                <w:b/>
                                <w:bCs/>
                                <w:lang w:bidi="he-IL"/>
                              </w:rPr>
                            </w:pPr>
                            <w:r>
                              <w:rPr>
                                <w:rFonts w:asciiTheme="minorBidi" w:hAnsiTheme="minorBidi" w:cstheme="minorBidi" w:hint="cs"/>
                                <w:b/>
                                <w:bCs/>
                                <w:rtl/>
                                <w:lang w:bidi="he-IL"/>
                              </w:rPr>
                              <w:t>האנימציה בהתחלה</w:t>
                            </w:r>
                            <w:r w:rsidRPr="00C13168">
                              <w:rPr>
                                <w:rFonts w:asciiTheme="minorBidi" w:hAnsiTheme="minorBidi" w:cstheme="minorBidi"/>
                                <w:b/>
                                <w:bCs/>
                                <w:rtl/>
                                <w:lang w:bidi="he-IL"/>
                              </w:rPr>
                              <w:t>:</w:t>
                            </w:r>
                          </w:p>
                          <w:p w14:paraId="05605D48" w14:textId="77777777" w:rsidR="00753AC8" w:rsidRDefault="00753AC8" w:rsidP="00753AC8"/>
                          <w:p w14:paraId="5CE73998" w14:textId="77777777" w:rsidR="00753AC8" w:rsidRPr="00C13168" w:rsidRDefault="00753AC8" w:rsidP="00753AC8">
                            <w:pPr>
                              <w:rPr>
                                <w:rFonts w:asciiTheme="minorBidi" w:hAnsiTheme="minorBidi" w:cstheme="minorBidi"/>
                                <w:b/>
                                <w:bCs/>
                                <w:lang w:bidi="he-IL"/>
                              </w:rPr>
                            </w:pPr>
                            <w:r>
                              <w:rPr>
                                <w:rFonts w:asciiTheme="minorBidi" w:hAnsiTheme="minorBidi" w:cstheme="minorBidi" w:hint="cs"/>
                                <w:b/>
                                <w:bCs/>
                                <w:rtl/>
                                <w:lang w:bidi="he-IL"/>
                              </w:rPr>
                              <w:t>האנימציה בהתחלה</w:t>
                            </w:r>
                            <w:r w:rsidRPr="00C13168">
                              <w:rPr>
                                <w:rFonts w:asciiTheme="minorBidi" w:hAnsiTheme="minorBidi" w:cstheme="minorBidi"/>
                                <w:b/>
                                <w:bCs/>
                                <w:rtl/>
                                <w:lang w:bidi="he-IL"/>
                              </w:rPr>
                              <w:t>:</w:t>
                            </w:r>
                          </w:p>
                          <w:p w14:paraId="2D995D07" w14:textId="77777777" w:rsidR="00753AC8" w:rsidRDefault="00753AC8" w:rsidP="00753AC8"/>
                          <w:p w14:paraId="6F92A317" w14:textId="77777777" w:rsidR="00753AC8" w:rsidRPr="00C13168" w:rsidRDefault="00753AC8" w:rsidP="00753AC8">
                            <w:pPr>
                              <w:rPr>
                                <w:rFonts w:asciiTheme="minorBidi" w:hAnsiTheme="minorBidi" w:cstheme="minorBidi"/>
                                <w:b/>
                                <w:bCs/>
                                <w:lang w:bidi="he-IL"/>
                              </w:rPr>
                            </w:pPr>
                            <w:r>
                              <w:rPr>
                                <w:rFonts w:asciiTheme="minorBidi" w:hAnsiTheme="minorBidi" w:cstheme="minorBidi" w:hint="cs"/>
                                <w:b/>
                                <w:bCs/>
                                <w:rtl/>
                                <w:lang w:bidi="he-IL"/>
                              </w:rPr>
                              <w:t>האנימציה בהתחלה</w:t>
                            </w:r>
                            <w:r w:rsidRPr="00C13168">
                              <w:rPr>
                                <w:rFonts w:asciiTheme="minorBidi" w:hAnsiTheme="minorBidi" w:cstheme="minorBidi"/>
                                <w:b/>
                                <w:bCs/>
                                <w:rtl/>
                                <w:lang w:bidi="he-IL"/>
                              </w:rPr>
                              <w:t>:</w:t>
                            </w:r>
                          </w:p>
                          <w:p w14:paraId="6787A97B" w14:textId="77777777" w:rsidR="00753AC8" w:rsidRDefault="00753AC8" w:rsidP="00753AC8"/>
                          <w:p w14:paraId="5A7DC4E6" w14:textId="77777777" w:rsidR="00753AC8" w:rsidRPr="00C13168" w:rsidRDefault="00753AC8" w:rsidP="00753AC8">
                            <w:pPr>
                              <w:rPr>
                                <w:rFonts w:asciiTheme="minorBidi" w:hAnsiTheme="minorBidi" w:cstheme="minorBidi"/>
                                <w:b/>
                                <w:bCs/>
                                <w:lang w:bidi="he-IL"/>
                              </w:rPr>
                            </w:pPr>
                            <w:r>
                              <w:rPr>
                                <w:rFonts w:asciiTheme="minorBidi" w:hAnsiTheme="minorBidi" w:cstheme="minorBidi" w:hint="cs"/>
                                <w:b/>
                                <w:bCs/>
                                <w:rtl/>
                                <w:lang w:bidi="he-IL"/>
                              </w:rPr>
                              <w:t>האנימציה בהתחלה</w:t>
                            </w:r>
                            <w:r w:rsidRPr="00C13168">
                              <w:rPr>
                                <w:rFonts w:asciiTheme="minorBidi" w:hAnsiTheme="minorBidi" w:cstheme="minorBidi"/>
                                <w:b/>
                                <w:bCs/>
                                <w:rtl/>
                                <w:lang w:bidi="he-IL"/>
                              </w:rPr>
                              <w:t>:</w:t>
                            </w:r>
                          </w:p>
                          <w:p w14:paraId="25F79701" w14:textId="77777777" w:rsidR="00753AC8" w:rsidRDefault="00753AC8" w:rsidP="00753AC8"/>
                          <w:p w14:paraId="2668C6F9" w14:textId="77777777" w:rsidR="00753AC8" w:rsidRPr="00C13168" w:rsidRDefault="00753AC8" w:rsidP="00753AC8">
                            <w:pPr>
                              <w:rPr>
                                <w:rFonts w:asciiTheme="minorBidi" w:hAnsiTheme="minorBidi" w:cstheme="minorBidi"/>
                                <w:b/>
                                <w:bCs/>
                                <w:lang w:bidi="he-IL"/>
                              </w:rPr>
                            </w:pPr>
                            <w:r>
                              <w:rPr>
                                <w:rFonts w:asciiTheme="minorBidi" w:hAnsiTheme="minorBidi" w:cstheme="minorBidi" w:hint="cs"/>
                                <w:b/>
                                <w:bCs/>
                                <w:rtl/>
                                <w:lang w:bidi="he-IL"/>
                              </w:rPr>
                              <w:t>האנימציה בהתחלה</w:t>
                            </w:r>
                            <w:r w:rsidRPr="00C13168">
                              <w:rPr>
                                <w:rFonts w:asciiTheme="minorBidi" w:hAnsiTheme="minorBidi" w:cstheme="minorBidi"/>
                                <w:b/>
                                <w:bCs/>
                                <w:rtl/>
                                <w:lang w:bidi="he-IL"/>
                              </w:rPr>
                              <w:t>:</w:t>
                            </w:r>
                          </w:p>
                          <w:p w14:paraId="1CA60E7C" w14:textId="77777777" w:rsidR="00753AC8" w:rsidRDefault="00753AC8" w:rsidP="00753AC8"/>
                          <w:p w14:paraId="29865E39" w14:textId="77777777" w:rsidR="00753AC8" w:rsidRPr="00C13168" w:rsidRDefault="00753AC8" w:rsidP="00753AC8">
                            <w:pPr>
                              <w:rPr>
                                <w:rFonts w:asciiTheme="minorBidi" w:hAnsiTheme="minorBidi" w:cstheme="minorBidi"/>
                                <w:b/>
                                <w:bCs/>
                                <w:lang w:bidi="he-IL"/>
                              </w:rPr>
                            </w:pPr>
                            <w:r>
                              <w:rPr>
                                <w:rFonts w:asciiTheme="minorBidi" w:hAnsiTheme="minorBidi" w:cstheme="minorBidi" w:hint="cs"/>
                                <w:b/>
                                <w:bCs/>
                                <w:rtl/>
                                <w:lang w:bidi="he-IL"/>
                              </w:rPr>
                              <w:t>האנימציה בהתחלה</w:t>
                            </w:r>
                            <w:r w:rsidRPr="00C13168">
                              <w:rPr>
                                <w:rFonts w:asciiTheme="minorBidi" w:hAnsiTheme="minorBidi" w:cstheme="minorBidi"/>
                                <w:b/>
                                <w:bCs/>
                                <w:rtl/>
                                <w:lang w:bidi="he-IL"/>
                              </w:rPr>
                              <w:t>:</w:t>
                            </w:r>
                          </w:p>
                          <w:p w14:paraId="22D98CDF" w14:textId="77777777" w:rsidR="00753AC8" w:rsidRDefault="00753AC8" w:rsidP="00753AC8"/>
                          <w:p w14:paraId="0EFE0A87" w14:textId="77777777" w:rsidR="00753AC8" w:rsidRPr="00C13168" w:rsidRDefault="00753AC8" w:rsidP="00753AC8">
                            <w:pPr>
                              <w:rPr>
                                <w:rFonts w:asciiTheme="minorBidi" w:hAnsiTheme="minorBidi" w:cstheme="minorBidi"/>
                                <w:b/>
                                <w:bCs/>
                                <w:lang w:bidi="he-IL"/>
                              </w:rPr>
                            </w:pPr>
                            <w:r>
                              <w:rPr>
                                <w:rFonts w:asciiTheme="minorBidi" w:hAnsiTheme="minorBidi" w:cstheme="minorBidi" w:hint="cs"/>
                                <w:b/>
                                <w:bCs/>
                                <w:rtl/>
                                <w:lang w:bidi="he-IL"/>
                              </w:rPr>
                              <w:t>האנימציה בהתחלה</w:t>
                            </w:r>
                            <w:r w:rsidRPr="00C13168">
                              <w:rPr>
                                <w:rFonts w:asciiTheme="minorBidi" w:hAnsiTheme="minorBidi" w:cstheme="minorBidi"/>
                                <w:b/>
                                <w:bCs/>
                                <w:rtl/>
                                <w:lang w:bidi="he-IL"/>
                              </w:rPr>
                              <w:t>:</w:t>
                            </w:r>
                          </w:p>
                          <w:p w14:paraId="42E68368" w14:textId="77777777" w:rsidR="00753AC8" w:rsidRDefault="00753AC8" w:rsidP="00753AC8"/>
                          <w:p w14:paraId="204C069F" w14:textId="77777777" w:rsidR="00753AC8" w:rsidRPr="00C13168" w:rsidRDefault="00753AC8" w:rsidP="00753AC8">
                            <w:pPr>
                              <w:rPr>
                                <w:rFonts w:asciiTheme="minorBidi" w:hAnsiTheme="minorBidi" w:cstheme="minorBidi"/>
                                <w:b/>
                                <w:bCs/>
                                <w:lang w:bidi="he-IL"/>
                              </w:rPr>
                            </w:pPr>
                            <w:r>
                              <w:rPr>
                                <w:rFonts w:asciiTheme="minorBidi" w:hAnsiTheme="minorBidi" w:cstheme="minorBidi" w:hint="cs"/>
                                <w:b/>
                                <w:bCs/>
                                <w:rtl/>
                                <w:lang w:bidi="he-IL"/>
                              </w:rPr>
                              <w:t>האנימציה בהתחלה</w:t>
                            </w:r>
                            <w:r w:rsidRPr="00C13168">
                              <w:rPr>
                                <w:rFonts w:asciiTheme="minorBidi" w:hAnsiTheme="minorBidi" w:cstheme="minorBidi"/>
                                <w:b/>
                                <w:bCs/>
                                <w:rtl/>
                                <w:lang w:bidi="he-IL"/>
                              </w:rPr>
                              <w:t>:</w:t>
                            </w:r>
                          </w:p>
                          <w:p w14:paraId="1FA6D370" w14:textId="77777777" w:rsidR="00753AC8" w:rsidRDefault="00753AC8" w:rsidP="00753AC8"/>
                          <w:p w14:paraId="5E0A22B6" w14:textId="77777777" w:rsidR="00753AC8" w:rsidRPr="00C13168" w:rsidRDefault="00753AC8" w:rsidP="00753AC8">
                            <w:pPr>
                              <w:rPr>
                                <w:rFonts w:asciiTheme="minorBidi" w:hAnsiTheme="minorBidi" w:cstheme="minorBidi"/>
                                <w:b/>
                                <w:bCs/>
                                <w:lang w:bidi="he-IL"/>
                              </w:rPr>
                            </w:pPr>
                            <w:r>
                              <w:rPr>
                                <w:rFonts w:asciiTheme="minorBidi" w:hAnsiTheme="minorBidi" w:cstheme="minorBidi" w:hint="cs"/>
                                <w:b/>
                                <w:bCs/>
                                <w:rtl/>
                                <w:lang w:bidi="he-IL"/>
                              </w:rPr>
                              <w:t>האנימציה בהתחלה</w:t>
                            </w:r>
                            <w:r w:rsidRPr="00C13168">
                              <w:rPr>
                                <w:rFonts w:asciiTheme="minorBidi" w:hAnsiTheme="minorBidi" w:cstheme="minorBidi"/>
                                <w:b/>
                                <w:bCs/>
                                <w:rtl/>
                                <w:lang w:bidi="he-IL"/>
                              </w:rPr>
                              <w:t>:</w:t>
                            </w:r>
                          </w:p>
                          <w:p w14:paraId="45E294B5" w14:textId="77777777" w:rsidR="00753AC8" w:rsidRDefault="00753AC8" w:rsidP="00753AC8"/>
                          <w:p w14:paraId="206FAF82" w14:textId="77777777" w:rsidR="00753AC8" w:rsidRPr="00C13168" w:rsidRDefault="00753AC8" w:rsidP="00753AC8">
                            <w:pPr>
                              <w:rPr>
                                <w:rFonts w:asciiTheme="minorBidi" w:hAnsiTheme="minorBidi" w:cstheme="minorBidi"/>
                                <w:b/>
                                <w:bCs/>
                                <w:lang w:bidi="he-IL"/>
                              </w:rPr>
                            </w:pPr>
                            <w:r>
                              <w:rPr>
                                <w:rFonts w:asciiTheme="minorBidi" w:hAnsiTheme="minorBidi" w:cstheme="minorBidi" w:hint="cs"/>
                                <w:b/>
                                <w:bCs/>
                                <w:rtl/>
                                <w:lang w:bidi="he-IL"/>
                              </w:rPr>
                              <w:t>האנימציה בהתחלה</w:t>
                            </w:r>
                            <w:r w:rsidRPr="00C13168">
                              <w:rPr>
                                <w:rFonts w:asciiTheme="minorBidi" w:hAnsiTheme="minorBidi" w:cstheme="minorBidi"/>
                                <w:b/>
                                <w:bCs/>
                                <w:rtl/>
                                <w:lang w:bidi="he-IL"/>
                              </w:rPr>
                              <w:t>:</w:t>
                            </w:r>
                          </w:p>
                          <w:p w14:paraId="77ACDA33" w14:textId="77777777" w:rsidR="00753AC8" w:rsidRDefault="00753AC8" w:rsidP="00753AC8"/>
                          <w:p w14:paraId="3D3BDDC6" w14:textId="77777777" w:rsidR="00753AC8" w:rsidRPr="00C13168" w:rsidRDefault="00753AC8" w:rsidP="00753AC8">
                            <w:pPr>
                              <w:rPr>
                                <w:rFonts w:asciiTheme="minorBidi" w:hAnsiTheme="minorBidi" w:cstheme="minorBidi"/>
                                <w:b/>
                                <w:bCs/>
                                <w:lang w:bidi="he-IL"/>
                              </w:rPr>
                            </w:pPr>
                            <w:r>
                              <w:rPr>
                                <w:rFonts w:asciiTheme="minorBidi" w:hAnsiTheme="minorBidi" w:cstheme="minorBidi" w:hint="cs"/>
                                <w:b/>
                                <w:bCs/>
                                <w:rtl/>
                                <w:lang w:bidi="he-IL"/>
                              </w:rPr>
                              <w:t>האנימציה בהתחלה</w:t>
                            </w:r>
                            <w:r w:rsidRPr="00C13168">
                              <w:rPr>
                                <w:rFonts w:asciiTheme="minorBidi" w:hAnsiTheme="minorBidi" w:cstheme="minorBidi"/>
                                <w:b/>
                                <w:bCs/>
                                <w:rtl/>
                                <w:lang w:bidi="he-IL"/>
                              </w:rPr>
                              <w:t>:</w:t>
                            </w:r>
                          </w:p>
                          <w:p w14:paraId="3CB7C986" w14:textId="77777777" w:rsidR="00753AC8" w:rsidRDefault="00753AC8" w:rsidP="00753AC8"/>
                          <w:p w14:paraId="71BAF64A" w14:textId="77777777" w:rsidR="00753AC8" w:rsidRPr="00C13168" w:rsidRDefault="00753AC8" w:rsidP="00753AC8">
                            <w:pPr>
                              <w:rPr>
                                <w:rFonts w:asciiTheme="minorBidi" w:hAnsiTheme="minorBidi" w:cstheme="minorBidi"/>
                                <w:b/>
                                <w:bCs/>
                                <w:lang w:bidi="he-IL"/>
                              </w:rPr>
                            </w:pPr>
                            <w:r>
                              <w:rPr>
                                <w:rFonts w:asciiTheme="minorBidi" w:hAnsiTheme="minorBidi" w:cstheme="minorBidi" w:hint="cs"/>
                                <w:b/>
                                <w:bCs/>
                                <w:rtl/>
                                <w:lang w:bidi="he-IL"/>
                              </w:rPr>
                              <w:t>האנימציה בהתחלה</w:t>
                            </w:r>
                            <w:r w:rsidRPr="00C13168">
                              <w:rPr>
                                <w:rFonts w:asciiTheme="minorBidi" w:hAnsiTheme="minorBidi" w:cstheme="minorBidi"/>
                                <w:b/>
                                <w:bCs/>
                                <w:rtl/>
                                <w:lang w:bidi="he-IL"/>
                              </w:rPr>
                              <w:t>:</w:t>
                            </w:r>
                          </w:p>
                          <w:p w14:paraId="2C876234" w14:textId="77777777" w:rsidR="00753AC8" w:rsidRDefault="00753AC8" w:rsidP="00753AC8"/>
                          <w:p w14:paraId="60CF3F54" w14:textId="77777777" w:rsidR="00753AC8" w:rsidRPr="00C13168" w:rsidRDefault="00753AC8" w:rsidP="00753AC8">
                            <w:pPr>
                              <w:rPr>
                                <w:rFonts w:asciiTheme="minorBidi" w:hAnsiTheme="minorBidi" w:cstheme="minorBidi"/>
                                <w:b/>
                                <w:bCs/>
                                <w:lang w:bidi="he-IL"/>
                              </w:rPr>
                            </w:pPr>
                            <w:r>
                              <w:rPr>
                                <w:rFonts w:asciiTheme="minorBidi" w:hAnsiTheme="minorBidi" w:cstheme="minorBidi" w:hint="cs"/>
                                <w:b/>
                                <w:bCs/>
                                <w:rtl/>
                                <w:lang w:bidi="he-IL"/>
                              </w:rPr>
                              <w:t>האנימציה בהתחלה</w:t>
                            </w:r>
                            <w:r w:rsidRPr="00C13168">
                              <w:rPr>
                                <w:rFonts w:asciiTheme="minorBidi" w:hAnsiTheme="minorBidi" w:cstheme="minorBidi"/>
                                <w:b/>
                                <w:bCs/>
                                <w:rtl/>
                                <w:lang w:bidi="he-IL"/>
                              </w:rPr>
                              <w:t>:</w:t>
                            </w:r>
                          </w:p>
                          <w:p w14:paraId="09BD5C93" w14:textId="77777777" w:rsidR="00753AC8" w:rsidRDefault="00753AC8" w:rsidP="00753AC8"/>
                          <w:p w14:paraId="40952BD3" w14:textId="77777777" w:rsidR="00753AC8" w:rsidRPr="00C13168" w:rsidRDefault="00753AC8" w:rsidP="00753AC8">
                            <w:pPr>
                              <w:rPr>
                                <w:rFonts w:asciiTheme="minorBidi" w:hAnsiTheme="minorBidi" w:cstheme="minorBidi"/>
                                <w:b/>
                                <w:bCs/>
                                <w:lang w:bidi="he-IL"/>
                              </w:rPr>
                            </w:pPr>
                            <w:r>
                              <w:rPr>
                                <w:rFonts w:asciiTheme="minorBidi" w:hAnsiTheme="minorBidi" w:cstheme="minorBidi" w:hint="cs"/>
                                <w:b/>
                                <w:bCs/>
                                <w:rtl/>
                                <w:lang w:bidi="he-IL"/>
                              </w:rPr>
                              <w:t>האנימציה בהתחלה</w:t>
                            </w:r>
                            <w:r w:rsidRPr="00C13168">
                              <w:rPr>
                                <w:rFonts w:asciiTheme="minorBidi" w:hAnsiTheme="minorBidi" w:cstheme="minorBidi"/>
                                <w:b/>
                                <w:bCs/>
                                <w:rtl/>
                                <w:lang w:bidi="he-IL"/>
                              </w:rPr>
                              <w:t>:</w:t>
                            </w:r>
                          </w:p>
                          <w:p w14:paraId="35BF0EE0" w14:textId="77777777" w:rsidR="00753AC8" w:rsidRDefault="00753AC8" w:rsidP="00753AC8"/>
                          <w:p w14:paraId="7DAA7D50" w14:textId="77777777" w:rsidR="00753AC8" w:rsidRPr="00C13168" w:rsidRDefault="00753AC8" w:rsidP="00753AC8">
                            <w:pPr>
                              <w:rPr>
                                <w:rFonts w:asciiTheme="minorBidi" w:hAnsiTheme="minorBidi" w:cstheme="minorBidi"/>
                                <w:b/>
                                <w:bCs/>
                                <w:lang w:bidi="he-IL"/>
                              </w:rPr>
                            </w:pPr>
                            <w:r>
                              <w:rPr>
                                <w:rFonts w:asciiTheme="minorBidi" w:hAnsiTheme="minorBidi" w:cstheme="minorBidi" w:hint="cs"/>
                                <w:b/>
                                <w:bCs/>
                                <w:rtl/>
                                <w:lang w:bidi="he-IL"/>
                              </w:rPr>
                              <w:t>האנימציה בהתחלה</w:t>
                            </w:r>
                            <w:r w:rsidRPr="00C13168">
                              <w:rPr>
                                <w:rFonts w:asciiTheme="minorBidi" w:hAnsiTheme="minorBidi" w:cstheme="minorBidi"/>
                                <w:b/>
                                <w:bCs/>
                                <w:rtl/>
                                <w:lang w:bidi="he-I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264D14" id="_x0000_s1052" type="#_x0000_t202" style="position:absolute;margin-left:-25.05pt;margin-top:-10.45pt;width:514.05pt;height:24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" filled="f" stroked="f" strokeweight=".5pt">
                <v:textbox>
                  <w:txbxContent>
                    <w:p w14:paraId="398ED0B1" w14:textId="47D815DD" w:rsidR="00753AC8" w:rsidRPr="00C13168" w:rsidRDefault="00753AC8" w:rsidP="006867DE">
                      <w:pPr>
                        <w:bidi/>
                        <w:rPr>
                          <w:rFonts w:asciiTheme="minorBidi" w:hAnsiTheme="minorBidi" w:cstheme="minorBidi"/>
                          <w:b/>
                          <w:bCs/>
                          <w:lang w:bidi="he-IL"/>
                        </w:rPr>
                      </w:pPr>
                      <w:r>
                        <w:rPr>
                          <w:rFonts w:asciiTheme="minorBidi" w:hAnsiTheme="minorBidi" w:cstheme="minorBidi" w:hint="cs"/>
                          <w:b/>
                          <w:bCs/>
                          <w:rtl/>
                          <w:lang w:bidi="he-IL"/>
                        </w:rPr>
                        <w:t>האנימציה בהתחלה</w:t>
                      </w:r>
                      <w:r w:rsidR="00835E4F">
                        <w:rPr>
                          <w:rFonts w:asciiTheme="minorBidi" w:hAnsiTheme="minorBidi" w:cstheme="minorBidi" w:hint="cs"/>
                          <w:b/>
                          <w:bCs/>
                          <w:rtl/>
                          <w:lang w:bidi="he-IL"/>
                        </w:rPr>
                        <w:t xml:space="preserve"> </w:t>
                      </w:r>
                      <w:r w:rsidR="006867DE">
                        <w:rPr>
                          <w:rFonts w:asciiTheme="minorBidi" w:hAnsiTheme="minorBidi" w:cstheme="minorBidi" w:hint="cs"/>
                          <w:b/>
                          <w:bCs/>
                          <w:rtl/>
                          <w:lang w:bidi="he-IL"/>
                        </w:rPr>
                        <w:t>(</w:t>
                      </w:r>
                      <w:r w:rsidR="0043542F">
                        <w:rPr>
                          <w:rFonts w:asciiTheme="minorBidi" w:hAnsiTheme="minorBidi" w:cstheme="minorBidi" w:hint="cs"/>
                          <w:b/>
                          <w:bCs/>
                          <w:rtl/>
                          <w:lang w:bidi="he-IL"/>
                        </w:rPr>
                        <w:t>מצב</w:t>
                      </w:r>
                      <w:r w:rsidR="00194541">
                        <w:rPr>
                          <w:rFonts w:asciiTheme="minorBidi" w:hAnsiTheme="minorBidi" w:cstheme="minorBidi" w:hint="cs"/>
                          <w:b/>
                          <w:bCs/>
                          <w:rtl/>
                          <w:lang w:bidi="he-IL"/>
                        </w:rPr>
                        <w:t xml:space="preserve"> ברירת מחדל</w:t>
                      </w:r>
                      <w:r w:rsidR="0043542F">
                        <w:rPr>
                          <w:rFonts w:asciiTheme="minorBidi" w:hAnsiTheme="minorBidi" w:cstheme="minorBidi" w:hint="cs"/>
                          <w:b/>
                          <w:bCs/>
                          <w:rtl/>
                          <w:lang w:bidi="he-IL"/>
                        </w:rPr>
                        <w:t xml:space="preserve">: </w:t>
                      </w:r>
                      <w:r w:rsidR="006867DE">
                        <w:rPr>
                          <w:rFonts w:asciiTheme="minorBidi" w:hAnsiTheme="minorBidi" w:cstheme="minorBidi" w:hint="cs"/>
                          <w:b/>
                          <w:bCs/>
                          <w:rtl/>
                          <w:lang w:bidi="he-IL"/>
                        </w:rPr>
                        <w:t xml:space="preserve">צבע רגיל, קיבוץ זמן לפי שנה, </w:t>
                      </w:r>
                      <w:r w:rsidR="006867DE">
                        <w:rPr>
                          <w:rFonts w:asciiTheme="minorBidi" w:hAnsiTheme="minorBidi" w:cstheme="minorBidi"/>
                          <w:b/>
                          <w:bCs/>
                          <w:lang w:bidi="he-IL"/>
                        </w:rPr>
                        <w:t>Log Scale</w:t>
                      </w:r>
                      <w:r w:rsidR="006867DE">
                        <w:rPr>
                          <w:rFonts w:asciiTheme="minorBidi" w:hAnsiTheme="minorBidi" w:cstheme="minorBidi" w:hint="cs"/>
                          <w:b/>
                          <w:bCs/>
                          <w:rtl/>
                          <w:lang w:bidi="he-IL"/>
                        </w:rPr>
                        <w:t>, מינימום 5 אירועים)</w:t>
                      </w:r>
                      <w:r w:rsidRPr="00C13168">
                        <w:rPr>
                          <w:rFonts w:asciiTheme="minorBidi" w:hAnsiTheme="minorBidi" w:cstheme="minorBidi"/>
                          <w:b/>
                          <w:bCs/>
                          <w:rtl/>
                          <w:lang w:bidi="he-IL"/>
                        </w:rPr>
                        <w:t>:</w:t>
                      </w:r>
                    </w:p>
                    <w:p w14:paraId="36E8F755" w14:textId="77777777" w:rsidR="00753AC8" w:rsidRDefault="00753AC8" w:rsidP="00753AC8"/>
                    <w:p w14:paraId="22655A56" w14:textId="77777777" w:rsidR="00753AC8" w:rsidRPr="00C13168" w:rsidRDefault="00753AC8" w:rsidP="00753AC8">
                      <w:pPr>
                        <w:rPr>
                          <w:rFonts w:asciiTheme="minorBidi" w:hAnsiTheme="minorBidi" w:cstheme="minorBidi"/>
                          <w:b/>
                          <w:bCs/>
                          <w:lang w:bidi="he-IL"/>
                        </w:rPr>
                      </w:pPr>
                      <w:r>
                        <w:rPr>
                          <w:rFonts w:asciiTheme="minorBidi" w:hAnsiTheme="minorBidi" w:cstheme="minorBidi" w:hint="cs"/>
                          <w:b/>
                          <w:bCs/>
                          <w:rtl/>
                          <w:lang w:bidi="he-IL"/>
                        </w:rPr>
                        <w:t>האנימציה בהתחלה</w:t>
                      </w:r>
                      <w:r w:rsidRPr="00C13168">
                        <w:rPr>
                          <w:rFonts w:asciiTheme="minorBidi" w:hAnsiTheme="minorBidi" w:cstheme="minorBidi"/>
                          <w:b/>
                          <w:bCs/>
                          <w:rtl/>
                          <w:lang w:bidi="he-IL"/>
                        </w:rPr>
                        <w:t>:</w:t>
                      </w:r>
                    </w:p>
                    <w:p w14:paraId="254762A5" w14:textId="77777777" w:rsidR="00753AC8" w:rsidRDefault="00753AC8" w:rsidP="00753AC8"/>
                    <w:p w14:paraId="3EA01FC5" w14:textId="77777777" w:rsidR="00753AC8" w:rsidRPr="00C13168" w:rsidRDefault="00753AC8" w:rsidP="00753AC8">
                      <w:pPr>
                        <w:rPr>
                          <w:rFonts w:asciiTheme="minorBidi" w:hAnsiTheme="minorBidi" w:cstheme="minorBidi"/>
                          <w:b/>
                          <w:bCs/>
                          <w:lang w:bidi="he-IL"/>
                        </w:rPr>
                      </w:pPr>
                      <w:r>
                        <w:rPr>
                          <w:rFonts w:asciiTheme="minorBidi" w:hAnsiTheme="minorBidi" w:cstheme="minorBidi" w:hint="cs"/>
                          <w:b/>
                          <w:bCs/>
                          <w:rtl/>
                          <w:lang w:bidi="he-IL"/>
                        </w:rPr>
                        <w:t>האנימציה בהתחלה</w:t>
                      </w:r>
                      <w:r w:rsidRPr="00C13168">
                        <w:rPr>
                          <w:rFonts w:asciiTheme="minorBidi" w:hAnsiTheme="minorBidi" w:cstheme="minorBidi"/>
                          <w:b/>
                          <w:bCs/>
                          <w:rtl/>
                          <w:lang w:bidi="he-IL"/>
                        </w:rPr>
                        <w:t>:</w:t>
                      </w:r>
                    </w:p>
                    <w:p w14:paraId="1FEF9B84" w14:textId="77777777" w:rsidR="00753AC8" w:rsidRDefault="00753AC8" w:rsidP="00753AC8"/>
                    <w:p w14:paraId="462DCD5A" w14:textId="77777777" w:rsidR="00753AC8" w:rsidRPr="00C13168" w:rsidRDefault="00753AC8" w:rsidP="00753AC8">
                      <w:pPr>
                        <w:rPr>
                          <w:rFonts w:asciiTheme="minorBidi" w:hAnsiTheme="minorBidi" w:cstheme="minorBidi"/>
                          <w:b/>
                          <w:bCs/>
                          <w:lang w:bidi="he-IL"/>
                        </w:rPr>
                      </w:pPr>
                      <w:r>
                        <w:rPr>
                          <w:rFonts w:asciiTheme="minorBidi" w:hAnsiTheme="minorBidi" w:cstheme="minorBidi" w:hint="cs"/>
                          <w:b/>
                          <w:bCs/>
                          <w:rtl/>
                          <w:lang w:bidi="he-IL"/>
                        </w:rPr>
                        <w:t>האנימציה בהתחלה</w:t>
                      </w:r>
                      <w:r w:rsidRPr="00C13168">
                        <w:rPr>
                          <w:rFonts w:asciiTheme="minorBidi" w:hAnsiTheme="minorBidi" w:cstheme="minorBidi"/>
                          <w:b/>
                          <w:bCs/>
                          <w:rtl/>
                          <w:lang w:bidi="he-IL"/>
                        </w:rPr>
                        <w:t>:</w:t>
                      </w:r>
                    </w:p>
                    <w:p w14:paraId="662BCA96" w14:textId="77777777" w:rsidR="00753AC8" w:rsidRDefault="00753AC8" w:rsidP="00753AC8"/>
                    <w:p w14:paraId="3907D4FA" w14:textId="77777777" w:rsidR="00753AC8" w:rsidRPr="00C13168" w:rsidRDefault="00753AC8" w:rsidP="00753AC8">
                      <w:pPr>
                        <w:rPr>
                          <w:rFonts w:asciiTheme="minorBidi" w:hAnsiTheme="minorBidi" w:cstheme="minorBidi"/>
                          <w:b/>
                          <w:bCs/>
                          <w:lang w:bidi="he-IL"/>
                        </w:rPr>
                      </w:pPr>
                      <w:r>
                        <w:rPr>
                          <w:rFonts w:asciiTheme="minorBidi" w:hAnsiTheme="minorBidi" w:cstheme="minorBidi" w:hint="cs"/>
                          <w:b/>
                          <w:bCs/>
                          <w:rtl/>
                          <w:lang w:bidi="he-IL"/>
                        </w:rPr>
                        <w:t>האנימציה בהתחלה</w:t>
                      </w:r>
                      <w:r w:rsidRPr="00C13168">
                        <w:rPr>
                          <w:rFonts w:asciiTheme="minorBidi" w:hAnsiTheme="minorBidi" w:cstheme="minorBidi"/>
                          <w:b/>
                          <w:bCs/>
                          <w:rtl/>
                          <w:lang w:bidi="he-IL"/>
                        </w:rPr>
                        <w:t>:</w:t>
                      </w:r>
                    </w:p>
                    <w:p w14:paraId="7C8257A7" w14:textId="77777777" w:rsidR="00753AC8" w:rsidRDefault="00753AC8" w:rsidP="00753AC8"/>
                    <w:p w14:paraId="2F69A3E5" w14:textId="77777777" w:rsidR="00753AC8" w:rsidRPr="00C13168" w:rsidRDefault="00753AC8" w:rsidP="00753AC8">
                      <w:pPr>
                        <w:rPr>
                          <w:rFonts w:asciiTheme="minorBidi" w:hAnsiTheme="minorBidi" w:cstheme="minorBidi"/>
                          <w:b/>
                          <w:bCs/>
                          <w:lang w:bidi="he-IL"/>
                        </w:rPr>
                      </w:pPr>
                      <w:r>
                        <w:rPr>
                          <w:rFonts w:asciiTheme="minorBidi" w:hAnsiTheme="minorBidi" w:cstheme="minorBidi" w:hint="cs"/>
                          <w:b/>
                          <w:bCs/>
                          <w:rtl/>
                          <w:lang w:bidi="he-IL"/>
                        </w:rPr>
                        <w:t>האנימציה בהתחלה</w:t>
                      </w:r>
                      <w:r w:rsidRPr="00C13168">
                        <w:rPr>
                          <w:rFonts w:asciiTheme="minorBidi" w:hAnsiTheme="minorBidi" w:cstheme="minorBidi"/>
                          <w:b/>
                          <w:bCs/>
                          <w:rtl/>
                          <w:lang w:bidi="he-IL"/>
                        </w:rPr>
                        <w:t>:</w:t>
                      </w:r>
                    </w:p>
                    <w:p w14:paraId="02C15658" w14:textId="77777777" w:rsidR="00753AC8" w:rsidRDefault="00753AC8" w:rsidP="00753AC8"/>
                    <w:p w14:paraId="4E1A32C1" w14:textId="77777777" w:rsidR="00753AC8" w:rsidRPr="00C13168" w:rsidRDefault="00753AC8" w:rsidP="00753AC8">
                      <w:pPr>
                        <w:rPr>
                          <w:rFonts w:asciiTheme="minorBidi" w:hAnsiTheme="minorBidi" w:cstheme="minorBidi"/>
                          <w:b/>
                          <w:bCs/>
                          <w:lang w:bidi="he-IL"/>
                        </w:rPr>
                      </w:pPr>
                      <w:r>
                        <w:rPr>
                          <w:rFonts w:asciiTheme="minorBidi" w:hAnsiTheme="minorBidi" w:cstheme="minorBidi" w:hint="cs"/>
                          <w:b/>
                          <w:bCs/>
                          <w:rtl/>
                          <w:lang w:bidi="he-IL"/>
                        </w:rPr>
                        <w:t>האנימציה בהתחלה</w:t>
                      </w:r>
                      <w:r w:rsidRPr="00C13168">
                        <w:rPr>
                          <w:rFonts w:asciiTheme="minorBidi" w:hAnsiTheme="minorBidi" w:cstheme="minorBidi"/>
                          <w:b/>
                          <w:bCs/>
                          <w:rtl/>
                          <w:lang w:bidi="he-IL"/>
                        </w:rPr>
                        <w:t>:</w:t>
                      </w:r>
                    </w:p>
                    <w:p w14:paraId="5E19E636" w14:textId="77777777" w:rsidR="00753AC8" w:rsidRDefault="00753AC8" w:rsidP="00753AC8"/>
                    <w:p w14:paraId="22A19D21" w14:textId="77777777" w:rsidR="00753AC8" w:rsidRPr="00C13168" w:rsidRDefault="00753AC8" w:rsidP="00753AC8">
                      <w:pPr>
                        <w:rPr>
                          <w:rFonts w:asciiTheme="minorBidi" w:hAnsiTheme="minorBidi" w:cstheme="minorBidi"/>
                          <w:b/>
                          <w:bCs/>
                          <w:lang w:bidi="he-IL"/>
                        </w:rPr>
                      </w:pPr>
                      <w:r>
                        <w:rPr>
                          <w:rFonts w:asciiTheme="minorBidi" w:hAnsiTheme="minorBidi" w:cstheme="minorBidi" w:hint="cs"/>
                          <w:b/>
                          <w:bCs/>
                          <w:rtl/>
                          <w:lang w:bidi="he-IL"/>
                        </w:rPr>
                        <w:t>האנימציה בהתחלה</w:t>
                      </w:r>
                      <w:r w:rsidRPr="00C13168">
                        <w:rPr>
                          <w:rFonts w:asciiTheme="minorBidi" w:hAnsiTheme="minorBidi" w:cstheme="minorBidi"/>
                          <w:b/>
                          <w:bCs/>
                          <w:rtl/>
                          <w:lang w:bidi="he-IL"/>
                        </w:rPr>
                        <w:t>:</w:t>
                      </w:r>
                    </w:p>
                    <w:p w14:paraId="2D15C9F7" w14:textId="77777777" w:rsidR="00753AC8" w:rsidRDefault="00753AC8" w:rsidP="00753AC8"/>
                    <w:p w14:paraId="37F1CD71" w14:textId="77777777" w:rsidR="00753AC8" w:rsidRPr="00C13168" w:rsidRDefault="00753AC8" w:rsidP="00753AC8">
                      <w:pPr>
                        <w:rPr>
                          <w:rFonts w:asciiTheme="minorBidi" w:hAnsiTheme="minorBidi" w:cstheme="minorBidi"/>
                          <w:b/>
                          <w:bCs/>
                          <w:lang w:bidi="he-IL"/>
                        </w:rPr>
                      </w:pPr>
                      <w:r>
                        <w:rPr>
                          <w:rFonts w:asciiTheme="minorBidi" w:hAnsiTheme="minorBidi" w:cstheme="minorBidi" w:hint="cs"/>
                          <w:b/>
                          <w:bCs/>
                          <w:rtl/>
                          <w:lang w:bidi="he-IL"/>
                        </w:rPr>
                        <w:t>האנימציה בהתחלה</w:t>
                      </w:r>
                      <w:r w:rsidRPr="00C13168">
                        <w:rPr>
                          <w:rFonts w:asciiTheme="minorBidi" w:hAnsiTheme="minorBidi" w:cstheme="minorBidi"/>
                          <w:b/>
                          <w:bCs/>
                          <w:rtl/>
                          <w:lang w:bidi="he-IL"/>
                        </w:rPr>
                        <w:t>:</w:t>
                      </w:r>
                    </w:p>
                    <w:p w14:paraId="5263312E" w14:textId="77777777" w:rsidR="00753AC8" w:rsidRDefault="00753AC8" w:rsidP="00753AC8"/>
                    <w:p w14:paraId="42629657" w14:textId="77777777" w:rsidR="00753AC8" w:rsidRPr="00C13168" w:rsidRDefault="00753AC8" w:rsidP="00753AC8">
                      <w:pPr>
                        <w:rPr>
                          <w:rFonts w:asciiTheme="minorBidi" w:hAnsiTheme="minorBidi" w:cstheme="minorBidi"/>
                          <w:b/>
                          <w:bCs/>
                          <w:lang w:bidi="he-IL"/>
                        </w:rPr>
                      </w:pPr>
                      <w:r>
                        <w:rPr>
                          <w:rFonts w:asciiTheme="minorBidi" w:hAnsiTheme="minorBidi" w:cstheme="minorBidi" w:hint="cs"/>
                          <w:b/>
                          <w:bCs/>
                          <w:rtl/>
                          <w:lang w:bidi="he-IL"/>
                        </w:rPr>
                        <w:t>האנימציה בהתחלה</w:t>
                      </w:r>
                      <w:r w:rsidRPr="00C13168">
                        <w:rPr>
                          <w:rFonts w:asciiTheme="minorBidi" w:hAnsiTheme="minorBidi" w:cstheme="minorBidi"/>
                          <w:b/>
                          <w:bCs/>
                          <w:rtl/>
                          <w:lang w:bidi="he-IL"/>
                        </w:rPr>
                        <w:t>:</w:t>
                      </w:r>
                    </w:p>
                    <w:p w14:paraId="5B2E5F45" w14:textId="77777777" w:rsidR="00753AC8" w:rsidRDefault="00753AC8" w:rsidP="00753AC8"/>
                    <w:p w14:paraId="1D09C7D7" w14:textId="77777777" w:rsidR="00753AC8" w:rsidRPr="00C13168" w:rsidRDefault="00753AC8" w:rsidP="00753AC8">
                      <w:pPr>
                        <w:rPr>
                          <w:rFonts w:asciiTheme="minorBidi" w:hAnsiTheme="minorBidi" w:cstheme="minorBidi"/>
                          <w:b/>
                          <w:bCs/>
                          <w:lang w:bidi="he-IL"/>
                        </w:rPr>
                      </w:pPr>
                      <w:r>
                        <w:rPr>
                          <w:rFonts w:asciiTheme="minorBidi" w:hAnsiTheme="minorBidi" w:cstheme="minorBidi" w:hint="cs"/>
                          <w:b/>
                          <w:bCs/>
                          <w:rtl/>
                          <w:lang w:bidi="he-IL"/>
                        </w:rPr>
                        <w:t>האנימציה בהתחלה</w:t>
                      </w:r>
                      <w:r w:rsidRPr="00C13168">
                        <w:rPr>
                          <w:rFonts w:asciiTheme="minorBidi" w:hAnsiTheme="minorBidi" w:cstheme="minorBidi"/>
                          <w:b/>
                          <w:bCs/>
                          <w:rtl/>
                          <w:lang w:bidi="he-IL"/>
                        </w:rPr>
                        <w:t>:</w:t>
                      </w:r>
                    </w:p>
                    <w:p w14:paraId="1B443A8E" w14:textId="77777777" w:rsidR="00753AC8" w:rsidRDefault="00753AC8" w:rsidP="00753AC8"/>
                    <w:p w14:paraId="23871CF3" w14:textId="77777777" w:rsidR="00753AC8" w:rsidRPr="00C13168" w:rsidRDefault="00753AC8" w:rsidP="00753AC8">
                      <w:pPr>
                        <w:rPr>
                          <w:rFonts w:asciiTheme="minorBidi" w:hAnsiTheme="minorBidi" w:cstheme="minorBidi"/>
                          <w:b/>
                          <w:bCs/>
                          <w:lang w:bidi="he-IL"/>
                        </w:rPr>
                      </w:pPr>
                      <w:r>
                        <w:rPr>
                          <w:rFonts w:asciiTheme="minorBidi" w:hAnsiTheme="minorBidi" w:cstheme="minorBidi" w:hint="cs"/>
                          <w:b/>
                          <w:bCs/>
                          <w:rtl/>
                          <w:lang w:bidi="he-IL"/>
                        </w:rPr>
                        <w:t>האנימציה בהתחלה</w:t>
                      </w:r>
                      <w:r w:rsidRPr="00C13168">
                        <w:rPr>
                          <w:rFonts w:asciiTheme="minorBidi" w:hAnsiTheme="minorBidi" w:cstheme="minorBidi"/>
                          <w:b/>
                          <w:bCs/>
                          <w:rtl/>
                          <w:lang w:bidi="he-IL"/>
                        </w:rPr>
                        <w:t>:</w:t>
                      </w:r>
                    </w:p>
                    <w:p w14:paraId="116E5512" w14:textId="77777777" w:rsidR="00753AC8" w:rsidRDefault="00753AC8" w:rsidP="00753AC8"/>
                    <w:p w14:paraId="50C24F42" w14:textId="77777777" w:rsidR="00753AC8" w:rsidRPr="00C13168" w:rsidRDefault="00753AC8" w:rsidP="00753AC8">
                      <w:pPr>
                        <w:rPr>
                          <w:rFonts w:asciiTheme="minorBidi" w:hAnsiTheme="minorBidi" w:cstheme="minorBidi"/>
                          <w:b/>
                          <w:bCs/>
                          <w:lang w:bidi="he-IL"/>
                        </w:rPr>
                      </w:pPr>
                      <w:r>
                        <w:rPr>
                          <w:rFonts w:asciiTheme="minorBidi" w:hAnsiTheme="minorBidi" w:cstheme="minorBidi" w:hint="cs"/>
                          <w:b/>
                          <w:bCs/>
                          <w:rtl/>
                          <w:lang w:bidi="he-IL"/>
                        </w:rPr>
                        <w:t>האנימציה בהתחלה</w:t>
                      </w:r>
                      <w:r w:rsidRPr="00C13168">
                        <w:rPr>
                          <w:rFonts w:asciiTheme="minorBidi" w:hAnsiTheme="minorBidi" w:cstheme="minorBidi"/>
                          <w:b/>
                          <w:bCs/>
                          <w:rtl/>
                          <w:lang w:bidi="he-IL"/>
                        </w:rPr>
                        <w:t>:</w:t>
                      </w:r>
                    </w:p>
                    <w:p w14:paraId="496767E6" w14:textId="77777777" w:rsidR="00753AC8" w:rsidRDefault="00753AC8" w:rsidP="00753AC8"/>
                    <w:p w14:paraId="1F09C2FD" w14:textId="77777777" w:rsidR="00753AC8" w:rsidRPr="00C13168" w:rsidRDefault="00753AC8" w:rsidP="00753AC8">
                      <w:pPr>
                        <w:rPr>
                          <w:rFonts w:asciiTheme="minorBidi" w:hAnsiTheme="minorBidi" w:cstheme="minorBidi"/>
                          <w:b/>
                          <w:bCs/>
                          <w:lang w:bidi="he-IL"/>
                        </w:rPr>
                      </w:pPr>
                      <w:r>
                        <w:rPr>
                          <w:rFonts w:asciiTheme="minorBidi" w:hAnsiTheme="minorBidi" w:cstheme="minorBidi" w:hint="cs"/>
                          <w:b/>
                          <w:bCs/>
                          <w:rtl/>
                          <w:lang w:bidi="he-IL"/>
                        </w:rPr>
                        <w:t>האנימציה בהתחלה</w:t>
                      </w:r>
                      <w:r w:rsidRPr="00C13168">
                        <w:rPr>
                          <w:rFonts w:asciiTheme="minorBidi" w:hAnsiTheme="minorBidi" w:cstheme="minorBidi"/>
                          <w:b/>
                          <w:bCs/>
                          <w:rtl/>
                          <w:lang w:bidi="he-IL"/>
                        </w:rPr>
                        <w:t>:</w:t>
                      </w:r>
                    </w:p>
                    <w:p w14:paraId="548A34FB" w14:textId="77777777" w:rsidR="00753AC8" w:rsidRDefault="00753AC8" w:rsidP="00753AC8"/>
                    <w:p w14:paraId="551F6F8D" w14:textId="77777777" w:rsidR="00753AC8" w:rsidRPr="00C13168" w:rsidRDefault="00753AC8" w:rsidP="00753AC8">
                      <w:pPr>
                        <w:rPr>
                          <w:rFonts w:asciiTheme="minorBidi" w:hAnsiTheme="minorBidi" w:cstheme="minorBidi"/>
                          <w:b/>
                          <w:bCs/>
                          <w:lang w:bidi="he-IL"/>
                        </w:rPr>
                      </w:pPr>
                      <w:r>
                        <w:rPr>
                          <w:rFonts w:asciiTheme="minorBidi" w:hAnsiTheme="minorBidi" w:cstheme="minorBidi" w:hint="cs"/>
                          <w:b/>
                          <w:bCs/>
                          <w:rtl/>
                          <w:lang w:bidi="he-IL"/>
                        </w:rPr>
                        <w:t>האנימציה בהתחלה</w:t>
                      </w:r>
                      <w:r w:rsidRPr="00C13168">
                        <w:rPr>
                          <w:rFonts w:asciiTheme="minorBidi" w:hAnsiTheme="minorBidi" w:cstheme="minorBidi"/>
                          <w:b/>
                          <w:bCs/>
                          <w:rtl/>
                          <w:lang w:bidi="he-IL"/>
                        </w:rPr>
                        <w:t>:</w:t>
                      </w:r>
                    </w:p>
                    <w:p w14:paraId="3207636B" w14:textId="77777777" w:rsidR="00753AC8" w:rsidRDefault="00753AC8" w:rsidP="00753AC8"/>
                    <w:p w14:paraId="607DC8A0" w14:textId="77777777" w:rsidR="00753AC8" w:rsidRPr="00C13168" w:rsidRDefault="00753AC8" w:rsidP="00753AC8">
                      <w:pPr>
                        <w:rPr>
                          <w:rFonts w:asciiTheme="minorBidi" w:hAnsiTheme="minorBidi" w:cstheme="minorBidi"/>
                          <w:b/>
                          <w:bCs/>
                          <w:lang w:bidi="he-IL"/>
                        </w:rPr>
                      </w:pPr>
                      <w:r>
                        <w:rPr>
                          <w:rFonts w:asciiTheme="minorBidi" w:hAnsiTheme="minorBidi" w:cstheme="minorBidi" w:hint="cs"/>
                          <w:b/>
                          <w:bCs/>
                          <w:rtl/>
                          <w:lang w:bidi="he-IL"/>
                        </w:rPr>
                        <w:t>האנימציה בהתחלה</w:t>
                      </w:r>
                      <w:r w:rsidRPr="00C13168">
                        <w:rPr>
                          <w:rFonts w:asciiTheme="minorBidi" w:hAnsiTheme="minorBidi" w:cstheme="minorBidi"/>
                          <w:b/>
                          <w:bCs/>
                          <w:rtl/>
                          <w:lang w:bidi="he-IL"/>
                        </w:rPr>
                        <w:t>:</w:t>
                      </w:r>
                    </w:p>
                    <w:p w14:paraId="54868A46" w14:textId="77777777" w:rsidR="00753AC8" w:rsidRDefault="00753AC8" w:rsidP="00753AC8"/>
                    <w:p w14:paraId="48738BB3" w14:textId="77777777" w:rsidR="00753AC8" w:rsidRPr="00C13168" w:rsidRDefault="00753AC8" w:rsidP="00753AC8">
                      <w:pPr>
                        <w:rPr>
                          <w:rFonts w:asciiTheme="minorBidi" w:hAnsiTheme="minorBidi" w:cstheme="minorBidi"/>
                          <w:b/>
                          <w:bCs/>
                          <w:lang w:bidi="he-IL"/>
                        </w:rPr>
                      </w:pPr>
                      <w:r>
                        <w:rPr>
                          <w:rFonts w:asciiTheme="minorBidi" w:hAnsiTheme="minorBidi" w:cstheme="minorBidi" w:hint="cs"/>
                          <w:b/>
                          <w:bCs/>
                          <w:rtl/>
                          <w:lang w:bidi="he-IL"/>
                        </w:rPr>
                        <w:t>האנימציה בהתחלה</w:t>
                      </w:r>
                      <w:r w:rsidRPr="00C13168">
                        <w:rPr>
                          <w:rFonts w:asciiTheme="minorBidi" w:hAnsiTheme="minorBidi" w:cstheme="minorBidi"/>
                          <w:b/>
                          <w:bCs/>
                          <w:rtl/>
                          <w:lang w:bidi="he-IL"/>
                        </w:rPr>
                        <w:t>:</w:t>
                      </w:r>
                    </w:p>
                    <w:p w14:paraId="13C33DED" w14:textId="77777777" w:rsidR="00753AC8" w:rsidRDefault="00753AC8" w:rsidP="00753AC8"/>
                    <w:p w14:paraId="442B7627" w14:textId="77777777" w:rsidR="00753AC8" w:rsidRPr="00C13168" w:rsidRDefault="00753AC8" w:rsidP="00753AC8">
                      <w:pPr>
                        <w:rPr>
                          <w:rFonts w:asciiTheme="minorBidi" w:hAnsiTheme="minorBidi" w:cstheme="minorBidi"/>
                          <w:b/>
                          <w:bCs/>
                          <w:lang w:bidi="he-IL"/>
                        </w:rPr>
                      </w:pPr>
                      <w:r>
                        <w:rPr>
                          <w:rFonts w:asciiTheme="minorBidi" w:hAnsiTheme="minorBidi" w:cstheme="minorBidi" w:hint="cs"/>
                          <w:b/>
                          <w:bCs/>
                          <w:rtl/>
                          <w:lang w:bidi="he-IL"/>
                        </w:rPr>
                        <w:t>האנימציה בהתחלה</w:t>
                      </w:r>
                      <w:r w:rsidRPr="00C13168">
                        <w:rPr>
                          <w:rFonts w:asciiTheme="minorBidi" w:hAnsiTheme="minorBidi" w:cstheme="minorBidi"/>
                          <w:b/>
                          <w:bCs/>
                          <w:rtl/>
                          <w:lang w:bidi="he-IL"/>
                        </w:rPr>
                        <w:t>:</w:t>
                      </w:r>
                    </w:p>
                    <w:p w14:paraId="526093D4" w14:textId="77777777" w:rsidR="00753AC8" w:rsidRDefault="00753AC8" w:rsidP="00753AC8"/>
                    <w:p w14:paraId="5E1407CD" w14:textId="77777777" w:rsidR="00753AC8" w:rsidRPr="00C13168" w:rsidRDefault="00753AC8" w:rsidP="00753AC8">
                      <w:pPr>
                        <w:rPr>
                          <w:rFonts w:asciiTheme="minorBidi" w:hAnsiTheme="minorBidi" w:cstheme="minorBidi"/>
                          <w:b/>
                          <w:bCs/>
                          <w:lang w:bidi="he-IL"/>
                        </w:rPr>
                      </w:pPr>
                      <w:r>
                        <w:rPr>
                          <w:rFonts w:asciiTheme="minorBidi" w:hAnsiTheme="minorBidi" w:cstheme="minorBidi" w:hint="cs"/>
                          <w:b/>
                          <w:bCs/>
                          <w:rtl/>
                          <w:lang w:bidi="he-IL"/>
                        </w:rPr>
                        <w:t>האנימציה בהתחלה</w:t>
                      </w:r>
                      <w:r w:rsidRPr="00C13168">
                        <w:rPr>
                          <w:rFonts w:asciiTheme="minorBidi" w:hAnsiTheme="minorBidi" w:cstheme="minorBidi"/>
                          <w:b/>
                          <w:bCs/>
                          <w:rtl/>
                          <w:lang w:bidi="he-IL"/>
                        </w:rPr>
                        <w:t>:</w:t>
                      </w:r>
                    </w:p>
                    <w:p w14:paraId="417C30DE" w14:textId="77777777" w:rsidR="00753AC8" w:rsidRDefault="00753AC8" w:rsidP="00753AC8"/>
                    <w:p w14:paraId="546B95FB" w14:textId="77777777" w:rsidR="00753AC8" w:rsidRPr="00C13168" w:rsidRDefault="00753AC8" w:rsidP="00753AC8">
                      <w:pPr>
                        <w:rPr>
                          <w:rFonts w:asciiTheme="minorBidi" w:hAnsiTheme="minorBidi" w:cstheme="minorBidi"/>
                          <w:b/>
                          <w:bCs/>
                          <w:lang w:bidi="he-IL"/>
                        </w:rPr>
                      </w:pPr>
                      <w:r>
                        <w:rPr>
                          <w:rFonts w:asciiTheme="minorBidi" w:hAnsiTheme="minorBidi" w:cstheme="minorBidi" w:hint="cs"/>
                          <w:b/>
                          <w:bCs/>
                          <w:rtl/>
                          <w:lang w:bidi="he-IL"/>
                        </w:rPr>
                        <w:t>האנימציה בהתחלה</w:t>
                      </w:r>
                      <w:r w:rsidRPr="00C13168">
                        <w:rPr>
                          <w:rFonts w:asciiTheme="minorBidi" w:hAnsiTheme="minorBidi" w:cstheme="minorBidi"/>
                          <w:b/>
                          <w:bCs/>
                          <w:rtl/>
                          <w:lang w:bidi="he-IL"/>
                        </w:rPr>
                        <w:t>:</w:t>
                      </w:r>
                    </w:p>
                    <w:p w14:paraId="3E659626" w14:textId="77777777" w:rsidR="00753AC8" w:rsidRDefault="00753AC8" w:rsidP="00753AC8"/>
                    <w:p w14:paraId="5A3E1315" w14:textId="77777777" w:rsidR="00753AC8" w:rsidRPr="00C13168" w:rsidRDefault="00753AC8" w:rsidP="00753AC8">
                      <w:pPr>
                        <w:rPr>
                          <w:rFonts w:asciiTheme="minorBidi" w:hAnsiTheme="minorBidi" w:cstheme="minorBidi"/>
                          <w:b/>
                          <w:bCs/>
                          <w:lang w:bidi="he-IL"/>
                        </w:rPr>
                      </w:pPr>
                      <w:r>
                        <w:rPr>
                          <w:rFonts w:asciiTheme="minorBidi" w:hAnsiTheme="minorBidi" w:cstheme="minorBidi" w:hint="cs"/>
                          <w:b/>
                          <w:bCs/>
                          <w:rtl/>
                          <w:lang w:bidi="he-IL"/>
                        </w:rPr>
                        <w:t>האנימציה בהתחלה</w:t>
                      </w:r>
                      <w:r w:rsidRPr="00C13168">
                        <w:rPr>
                          <w:rFonts w:asciiTheme="minorBidi" w:hAnsiTheme="minorBidi" w:cstheme="minorBidi"/>
                          <w:b/>
                          <w:bCs/>
                          <w:rtl/>
                          <w:lang w:bidi="he-IL"/>
                        </w:rPr>
                        <w:t>:</w:t>
                      </w:r>
                    </w:p>
                    <w:p w14:paraId="1A6F0052" w14:textId="77777777" w:rsidR="00753AC8" w:rsidRDefault="00753AC8" w:rsidP="00753AC8"/>
                    <w:p w14:paraId="2F6C0EA6" w14:textId="77777777" w:rsidR="00753AC8" w:rsidRPr="00C13168" w:rsidRDefault="00753AC8" w:rsidP="00753AC8">
                      <w:pPr>
                        <w:rPr>
                          <w:rFonts w:asciiTheme="minorBidi" w:hAnsiTheme="minorBidi" w:cstheme="minorBidi"/>
                          <w:b/>
                          <w:bCs/>
                          <w:lang w:bidi="he-IL"/>
                        </w:rPr>
                      </w:pPr>
                      <w:r>
                        <w:rPr>
                          <w:rFonts w:asciiTheme="minorBidi" w:hAnsiTheme="minorBidi" w:cstheme="minorBidi" w:hint="cs"/>
                          <w:b/>
                          <w:bCs/>
                          <w:rtl/>
                          <w:lang w:bidi="he-IL"/>
                        </w:rPr>
                        <w:t>האנימציה בהתחלה</w:t>
                      </w:r>
                      <w:r w:rsidRPr="00C13168">
                        <w:rPr>
                          <w:rFonts w:asciiTheme="minorBidi" w:hAnsiTheme="minorBidi" w:cstheme="minorBidi"/>
                          <w:b/>
                          <w:bCs/>
                          <w:rtl/>
                          <w:lang w:bidi="he-IL"/>
                        </w:rPr>
                        <w:t>:</w:t>
                      </w:r>
                    </w:p>
                    <w:p w14:paraId="5F7ACD5F" w14:textId="77777777" w:rsidR="00753AC8" w:rsidRDefault="00753AC8" w:rsidP="00753AC8"/>
                    <w:p w14:paraId="052591E7" w14:textId="77777777" w:rsidR="00753AC8" w:rsidRPr="00C13168" w:rsidRDefault="00753AC8" w:rsidP="00753AC8">
                      <w:pPr>
                        <w:rPr>
                          <w:rFonts w:asciiTheme="minorBidi" w:hAnsiTheme="minorBidi" w:cstheme="minorBidi"/>
                          <w:b/>
                          <w:bCs/>
                          <w:lang w:bidi="he-IL"/>
                        </w:rPr>
                      </w:pPr>
                      <w:r>
                        <w:rPr>
                          <w:rFonts w:asciiTheme="minorBidi" w:hAnsiTheme="minorBidi" w:cstheme="minorBidi" w:hint="cs"/>
                          <w:b/>
                          <w:bCs/>
                          <w:rtl/>
                          <w:lang w:bidi="he-IL"/>
                        </w:rPr>
                        <w:t>האנימציה בהתחלה</w:t>
                      </w:r>
                      <w:r w:rsidRPr="00C13168">
                        <w:rPr>
                          <w:rFonts w:asciiTheme="minorBidi" w:hAnsiTheme="minorBidi" w:cstheme="minorBidi"/>
                          <w:b/>
                          <w:bCs/>
                          <w:rtl/>
                          <w:lang w:bidi="he-IL"/>
                        </w:rPr>
                        <w:t>:</w:t>
                      </w:r>
                    </w:p>
                    <w:p w14:paraId="0D5AFCF9" w14:textId="77777777" w:rsidR="00753AC8" w:rsidRDefault="00753AC8" w:rsidP="00753AC8"/>
                    <w:p w14:paraId="76A79CD1" w14:textId="77777777" w:rsidR="00753AC8" w:rsidRPr="00C13168" w:rsidRDefault="00753AC8" w:rsidP="00753AC8">
                      <w:pPr>
                        <w:rPr>
                          <w:rFonts w:asciiTheme="minorBidi" w:hAnsiTheme="minorBidi" w:cstheme="minorBidi"/>
                          <w:b/>
                          <w:bCs/>
                          <w:lang w:bidi="he-IL"/>
                        </w:rPr>
                      </w:pPr>
                      <w:r>
                        <w:rPr>
                          <w:rFonts w:asciiTheme="minorBidi" w:hAnsiTheme="minorBidi" w:cstheme="minorBidi" w:hint="cs"/>
                          <w:b/>
                          <w:bCs/>
                          <w:rtl/>
                          <w:lang w:bidi="he-IL"/>
                        </w:rPr>
                        <w:t>האנימציה בהתחלה</w:t>
                      </w:r>
                      <w:r w:rsidRPr="00C13168">
                        <w:rPr>
                          <w:rFonts w:asciiTheme="minorBidi" w:hAnsiTheme="minorBidi" w:cstheme="minorBidi"/>
                          <w:b/>
                          <w:bCs/>
                          <w:rtl/>
                          <w:lang w:bidi="he-IL"/>
                        </w:rPr>
                        <w:t>:</w:t>
                      </w:r>
                    </w:p>
                    <w:p w14:paraId="1737FF41" w14:textId="77777777" w:rsidR="00753AC8" w:rsidRDefault="00753AC8" w:rsidP="00753AC8"/>
                    <w:p w14:paraId="5A4827DE" w14:textId="77777777" w:rsidR="00753AC8" w:rsidRPr="00C13168" w:rsidRDefault="00753AC8" w:rsidP="00753AC8">
                      <w:pPr>
                        <w:rPr>
                          <w:rFonts w:asciiTheme="minorBidi" w:hAnsiTheme="minorBidi" w:cstheme="minorBidi"/>
                          <w:b/>
                          <w:bCs/>
                          <w:lang w:bidi="he-IL"/>
                        </w:rPr>
                      </w:pPr>
                      <w:r>
                        <w:rPr>
                          <w:rFonts w:asciiTheme="minorBidi" w:hAnsiTheme="minorBidi" w:cstheme="minorBidi" w:hint="cs"/>
                          <w:b/>
                          <w:bCs/>
                          <w:rtl/>
                          <w:lang w:bidi="he-IL"/>
                        </w:rPr>
                        <w:t>האנימציה בהתחלה</w:t>
                      </w:r>
                      <w:r w:rsidRPr="00C13168">
                        <w:rPr>
                          <w:rFonts w:asciiTheme="minorBidi" w:hAnsiTheme="minorBidi" w:cstheme="minorBidi"/>
                          <w:b/>
                          <w:bCs/>
                          <w:rtl/>
                          <w:lang w:bidi="he-IL"/>
                        </w:rPr>
                        <w:t>:</w:t>
                      </w:r>
                    </w:p>
                    <w:p w14:paraId="1D2E65E3" w14:textId="77777777" w:rsidR="00753AC8" w:rsidRDefault="00753AC8" w:rsidP="00753AC8"/>
                    <w:p w14:paraId="18078112" w14:textId="77777777" w:rsidR="00753AC8" w:rsidRPr="00C13168" w:rsidRDefault="00753AC8" w:rsidP="00753AC8">
                      <w:pPr>
                        <w:rPr>
                          <w:rFonts w:asciiTheme="minorBidi" w:hAnsiTheme="minorBidi" w:cstheme="minorBidi"/>
                          <w:b/>
                          <w:bCs/>
                          <w:lang w:bidi="he-IL"/>
                        </w:rPr>
                      </w:pPr>
                      <w:r>
                        <w:rPr>
                          <w:rFonts w:asciiTheme="minorBidi" w:hAnsiTheme="minorBidi" w:cstheme="minorBidi" w:hint="cs"/>
                          <w:b/>
                          <w:bCs/>
                          <w:rtl/>
                          <w:lang w:bidi="he-IL"/>
                        </w:rPr>
                        <w:t>האנימציה בהתחלה</w:t>
                      </w:r>
                      <w:r w:rsidRPr="00C13168">
                        <w:rPr>
                          <w:rFonts w:asciiTheme="minorBidi" w:hAnsiTheme="minorBidi" w:cstheme="minorBidi"/>
                          <w:b/>
                          <w:bCs/>
                          <w:rtl/>
                          <w:lang w:bidi="he-IL"/>
                        </w:rPr>
                        <w:t>:</w:t>
                      </w:r>
                    </w:p>
                    <w:p w14:paraId="72EF4D94" w14:textId="77777777" w:rsidR="00753AC8" w:rsidRDefault="00753AC8" w:rsidP="00753AC8"/>
                    <w:p w14:paraId="61800FE3" w14:textId="77777777" w:rsidR="00753AC8" w:rsidRPr="00C13168" w:rsidRDefault="00753AC8" w:rsidP="00753AC8">
                      <w:pPr>
                        <w:rPr>
                          <w:rFonts w:asciiTheme="minorBidi" w:hAnsiTheme="minorBidi" w:cstheme="minorBidi"/>
                          <w:b/>
                          <w:bCs/>
                          <w:lang w:bidi="he-IL"/>
                        </w:rPr>
                      </w:pPr>
                      <w:r>
                        <w:rPr>
                          <w:rFonts w:asciiTheme="minorBidi" w:hAnsiTheme="minorBidi" w:cstheme="minorBidi" w:hint="cs"/>
                          <w:b/>
                          <w:bCs/>
                          <w:rtl/>
                          <w:lang w:bidi="he-IL"/>
                        </w:rPr>
                        <w:t>האנימציה בהתחלה</w:t>
                      </w:r>
                      <w:r w:rsidRPr="00C13168">
                        <w:rPr>
                          <w:rFonts w:asciiTheme="minorBidi" w:hAnsiTheme="minorBidi" w:cstheme="minorBidi"/>
                          <w:b/>
                          <w:bCs/>
                          <w:rtl/>
                          <w:lang w:bidi="he-IL"/>
                        </w:rPr>
                        <w:t>:</w:t>
                      </w:r>
                    </w:p>
                    <w:p w14:paraId="08EE71AD" w14:textId="77777777" w:rsidR="00753AC8" w:rsidRDefault="00753AC8" w:rsidP="00753AC8"/>
                    <w:p w14:paraId="3E8BB724" w14:textId="77777777" w:rsidR="00753AC8" w:rsidRPr="00C13168" w:rsidRDefault="00753AC8" w:rsidP="00753AC8">
                      <w:pPr>
                        <w:rPr>
                          <w:rFonts w:asciiTheme="minorBidi" w:hAnsiTheme="minorBidi" w:cstheme="minorBidi"/>
                          <w:b/>
                          <w:bCs/>
                          <w:lang w:bidi="he-IL"/>
                        </w:rPr>
                      </w:pPr>
                      <w:r>
                        <w:rPr>
                          <w:rFonts w:asciiTheme="minorBidi" w:hAnsiTheme="minorBidi" w:cstheme="minorBidi" w:hint="cs"/>
                          <w:b/>
                          <w:bCs/>
                          <w:rtl/>
                          <w:lang w:bidi="he-IL"/>
                        </w:rPr>
                        <w:t>האנימציה בהתחלה</w:t>
                      </w:r>
                      <w:r w:rsidRPr="00C13168">
                        <w:rPr>
                          <w:rFonts w:asciiTheme="minorBidi" w:hAnsiTheme="minorBidi" w:cstheme="minorBidi"/>
                          <w:b/>
                          <w:bCs/>
                          <w:rtl/>
                          <w:lang w:bidi="he-IL"/>
                        </w:rPr>
                        <w:t>:</w:t>
                      </w:r>
                    </w:p>
                    <w:p w14:paraId="10FDA9E3" w14:textId="77777777" w:rsidR="00753AC8" w:rsidRDefault="00753AC8" w:rsidP="00753AC8"/>
                    <w:p w14:paraId="6E6B19B7" w14:textId="77777777" w:rsidR="00753AC8" w:rsidRPr="00C13168" w:rsidRDefault="00753AC8" w:rsidP="00753AC8">
                      <w:pPr>
                        <w:rPr>
                          <w:rFonts w:asciiTheme="minorBidi" w:hAnsiTheme="minorBidi" w:cstheme="minorBidi"/>
                          <w:b/>
                          <w:bCs/>
                          <w:lang w:bidi="he-IL"/>
                        </w:rPr>
                      </w:pPr>
                      <w:r>
                        <w:rPr>
                          <w:rFonts w:asciiTheme="minorBidi" w:hAnsiTheme="minorBidi" w:cstheme="minorBidi" w:hint="cs"/>
                          <w:b/>
                          <w:bCs/>
                          <w:rtl/>
                          <w:lang w:bidi="he-IL"/>
                        </w:rPr>
                        <w:t>האנימציה בהתחלה</w:t>
                      </w:r>
                      <w:r w:rsidRPr="00C13168">
                        <w:rPr>
                          <w:rFonts w:asciiTheme="minorBidi" w:hAnsiTheme="minorBidi" w:cstheme="minorBidi"/>
                          <w:b/>
                          <w:bCs/>
                          <w:rtl/>
                          <w:lang w:bidi="he-IL"/>
                        </w:rPr>
                        <w:t>:</w:t>
                      </w:r>
                    </w:p>
                    <w:p w14:paraId="1DC680C9" w14:textId="77777777" w:rsidR="00753AC8" w:rsidRDefault="00753AC8" w:rsidP="00753AC8"/>
                    <w:p w14:paraId="634769DF" w14:textId="77777777" w:rsidR="00753AC8" w:rsidRPr="00C13168" w:rsidRDefault="00753AC8" w:rsidP="00753AC8">
                      <w:pPr>
                        <w:rPr>
                          <w:rFonts w:asciiTheme="minorBidi" w:hAnsiTheme="minorBidi" w:cstheme="minorBidi"/>
                          <w:b/>
                          <w:bCs/>
                          <w:lang w:bidi="he-IL"/>
                        </w:rPr>
                      </w:pPr>
                      <w:r>
                        <w:rPr>
                          <w:rFonts w:asciiTheme="minorBidi" w:hAnsiTheme="minorBidi" w:cstheme="minorBidi" w:hint="cs"/>
                          <w:b/>
                          <w:bCs/>
                          <w:rtl/>
                          <w:lang w:bidi="he-IL"/>
                        </w:rPr>
                        <w:t>האנימציה בהתחלה</w:t>
                      </w:r>
                      <w:r w:rsidRPr="00C13168">
                        <w:rPr>
                          <w:rFonts w:asciiTheme="minorBidi" w:hAnsiTheme="minorBidi" w:cstheme="minorBidi"/>
                          <w:b/>
                          <w:bCs/>
                          <w:rtl/>
                          <w:lang w:bidi="he-IL"/>
                        </w:rPr>
                        <w:t>:</w:t>
                      </w:r>
                    </w:p>
                    <w:p w14:paraId="45B57B75" w14:textId="77777777" w:rsidR="00753AC8" w:rsidRDefault="00753AC8" w:rsidP="00753AC8"/>
                    <w:p w14:paraId="5E4E2379" w14:textId="77777777" w:rsidR="00753AC8" w:rsidRPr="00C13168" w:rsidRDefault="00753AC8" w:rsidP="00753AC8">
                      <w:pPr>
                        <w:rPr>
                          <w:rFonts w:asciiTheme="minorBidi" w:hAnsiTheme="minorBidi" w:cstheme="minorBidi"/>
                          <w:b/>
                          <w:bCs/>
                          <w:lang w:bidi="he-IL"/>
                        </w:rPr>
                      </w:pPr>
                      <w:r>
                        <w:rPr>
                          <w:rFonts w:asciiTheme="minorBidi" w:hAnsiTheme="minorBidi" w:cstheme="minorBidi" w:hint="cs"/>
                          <w:b/>
                          <w:bCs/>
                          <w:rtl/>
                          <w:lang w:bidi="he-IL"/>
                        </w:rPr>
                        <w:t>האנימציה בהתחלה</w:t>
                      </w:r>
                      <w:r w:rsidRPr="00C13168">
                        <w:rPr>
                          <w:rFonts w:asciiTheme="minorBidi" w:hAnsiTheme="minorBidi" w:cstheme="minorBidi"/>
                          <w:b/>
                          <w:bCs/>
                          <w:rtl/>
                          <w:lang w:bidi="he-IL"/>
                        </w:rPr>
                        <w:t>:</w:t>
                      </w:r>
                    </w:p>
                    <w:p w14:paraId="76B3CF57" w14:textId="77777777" w:rsidR="00753AC8" w:rsidRDefault="00753AC8" w:rsidP="00753AC8"/>
                    <w:p w14:paraId="6B263C81" w14:textId="77777777" w:rsidR="00753AC8" w:rsidRPr="00C13168" w:rsidRDefault="00753AC8" w:rsidP="00753AC8">
                      <w:pPr>
                        <w:rPr>
                          <w:rFonts w:asciiTheme="minorBidi" w:hAnsiTheme="minorBidi" w:cstheme="minorBidi"/>
                          <w:b/>
                          <w:bCs/>
                          <w:lang w:bidi="he-IL"/>
                        </w:rPr>
                      </w:pPr>
                      <w:r>
                        <w:rPr>
                          <w:rFonts w:asciiTheme="minorBidi" w:hAnsiTheme="minorBidi" w:cstheme="minorBidi" w:hint="cs"/>
                          <w:b/>
                          <w:bCs/>
                          <w:rtl/>
                          <w:lang w:bidi="he-IL"/>
                        </w:rPr>
                        <w:t>האנימציה בהתחלה</w:t>
                      </w:r>
                      <w:r w:rsidRPr="00C13168">
                        <w:rPr>
                          <w:rFonts w:asciiTheme="minorBidi" w:hAnsiTheme="minorBidi" w:cstheme="minorBidi"/>
                          <w:b/>
                          <w:bCs/>
                          <w:rtl/>
                          <w:lang w:bidi="he-IL"/>
                        </w:rPr>
                        <w:t>:</w:t>
                      </w:r>
                    </w:p>
                    <w:p w14:paraId="34EC2377" w14:textId="77777777" w:rsidR="00753AC8" w:rsidRDefault="00753AC8" w:rsidP="00753AC8"/>
                    <w:p w14:paraId="621956C8" w14:textId="77777777" w:rsidR="00753AC8" w:rsidRPr="00C13168" w:rsidRDefault="00753AC8" w:rsidP="00753AC8">
                      <w:pPr>
                        <w:rPr>
                          <w:rFonts w:asciiTheme="minorBidi" w:hAnsiTheme="minorBidi" w:cstheme="minorBidi"/>
                          <w:b/>
                          <w:bCs/>
                          <w:lang w:bidi="he-IL"/>
                        </w:rPr>
                      </w:pPr>
                      <w:r>
                        <w:rPr>
                          <w:rFonts w:asciiTheme="minorBidi" w:hAnsiTheme="minorBidi" w:cstheme="minorBidi" w:hint="cs"/>
                          <w:b/>
                          <w:bCs/>
                          <w:rtl/>
                          <w:lang w:bidi="he-IL"/>
                        </w:rPr>
                        <w:t>האנימציה בהתחלה</w:t>
                      </w:r>
                      <w:r w:rsidRPr="00C13168">
                        <w:rPr>
                          <w:rFonts w:asciiTheme="minorBidi" w:hAnsiTheme="minorBidi" w:cstheme="minorBidi"/>
                          <w:b/>
                          <w:bCs/>
                          <w:rtl/>
                          <w:lang w:bidi="he-IL"/>
                        </w:rPr>
                        <w:t>:</w:t>
                      </w:r>
                    </w:p>
                    <w:p w14:paraId="01232C99" w14:textId="77777777" w:rsidR="00753AC8" w:rsidRDefault="00753AC8" w:rsidP="00753AC8"/>
                    <w:p w14:paraId="3D729950" w14:textId="77777777" w:rsidR="00753AC8" w:rsidRPr="00C13168" w:rsidRDefault="00753AC8" w:rsidP="00753AC8">
                      <w:pPr>
                        <w:rPr>
                          <w:rFonts w:asciiTheme="minorBidi" w:hAnsiTheme="minorBidi" w:cstheme="minorBidi"/>
                          <w:b/>
                          <w:bCs/>
                          <w:lang w:bidi="he-IL"/>
                        </w:rPr>
                      </w:pPr>
                      <w:r>
                        <w:rPr>
                          <w:rFonts w:asciiTheme="minorBidi" w:hAnsiTheme="minorBidi" w:cstheme="minorBidi" w:hint="cs"/>
                          <w:b/>
                          <w:bCs/>
                          <w:rtl/>
                          <w:lang w:bidi="he-IL"/>
                        </w:rPr>
                        <w:t>האנימציה בהתחלה</w:t>
                      </w:r>
                      <w:r w:rsidRPr="00C13168">
                        <w:rPr>
                          <w:rFonts w:asciiTheme="minorBidi" w:hAnsiTheme="minorBidi" w:cstheme="minorBidi"/>
                          <w:b/>
                          <w:bCs/>
                          <w:rtl/>
                          <w:lang w:bidi="he-IL"/>
                        </w:rPr>
                        <w:t>:</w:t>
                      </w:r>
                    </w:p>
                    <w:p w14:paraId="70706096" w14:textId="77777777" w:rsidR="00753AC8" w:rsidRDefault="00753AC8" w:rsidP="00753AC8"/>
                    <w:p w14:paraId="22364D96" w14:textId="77777777" w:rsidR="00753AC8" w:rsidRPr="00C13168" w:rsidRDefault="00753AC8" w:rsidP="00753AC8">
                      <w:pPr>
                        <w:rPr>
                          <w:rFonts w:asciiTheme="minorBidi" w:hAnsiTheme="minorBidi" w:cstheme="minorBidi"/>
                          <w:b/>
                          <w:bCs/>
                          <w:lang w:bidi="he-IL"/>
                        </w:rPr>
                      </w:pPr>
                      <w:r>
                        <w:rPr>
                          <w:rFonts w:asciiTheme="minorBidi" w:hAnsiTheme="minorBidi" w:cstheme="minorBidi" w:hint="cs"/>
                          <w:b/>
                          <w:bCs/>
                          <w:rtl/>
                          <w:lang w:bidi="he-IL"/>
                        </w:rPr>
                        <w:t>האנימציה בהתחלה</w:t>
                      </w:r>
                      <w:r w:rsidRPr="00C13168">
                        <w:rPr>
                          <w:rFonts w:asciiTheme="minorBidi" w:hAnsiTheme="minorBidi" w:cstheme="minorBidi"/>
                          <w:b/>
                          <w:bCs/>
                          <w:rtl/>
                          <w:lang w:bidi="he-IL"/>
                        </w:rPr>
                        <w:t>:</w:t>
                      </w:r>
                    </w:p>
                    <w:p w14:paraId="184B26F8" w14:textId="77777777" w:rsidR="00753AC8" w:rsidRDefault="00753AC8" w:rsidP="00753AC8"/>
                    <w:p w14:paraId="1622C9C5" w14:textId="77777777" w:rsidR="00753AC8" w:rsidRPr="00C13168" w:rsidRDefault="00753AC8" w:rsidP="00753AC8">
                      <w:pPr>
                        <w:rPr>
                          <w:rFonts w:asciiTheme="minorBidi" w:hAnsiTheme="minorBidi" w:cstheme="minorBidi"/>
                          <w:b/>
                          <w:bCs/>
                          <w:lang w:bidi="he-IL"/>
                        </w:rPr>
                      </w:pPr>
                      <w:r>
                        <w:rPr>
                          <w:rFonts w:asciiTheme="minorBidi" w:hAnsiTheme="minorBidi" w:cstheme="minorBidi" w:hint="cs"/>
                          <w:b/>
                          <w:bCs/>
                          <w:rtl/>
                          <w:lang w:bidi="he-IL"/>
                        </w:rPr>
                        <w:t>האנימציה בהתחלה</w:t>
                      </w:r>
                      <w:r w:rsidRPr="00C13168">
                        <w:rPr>
                          <w:rFonts w:asciiTheme="minorBidi" w:hAnsiTheme="minorBidi" w:cstheme="minorBidi"/>
                          <w:b/>
                          <w:bCs/>
                          <w:rtl/>
                          <w:lang w:bidi="he-IL"/>
                        </w:rPr>
                        <w:t>:</w:t>
                      </w:r>
                    </w:p>
                    <w:p w14:paraId="4FA33D98" w14:textId="77777777" w:rsidR="00753AC8" w:rsidRDefault="00753AC8" w:rsidP="00753AC8"/>
                    <w:p w14:paraId="447EBE72" w14:textId="77777777" w:rsidR="00753AC8" w:rsidRPr="00C13168" w:rsidRDefault="00753AC8" w:rsidP="00753AC8">
                      <w:pPr>
                        <w:rPr>
                          <w:rFonts w:asciiTheme="minorBidi" w:hAnsiTheme="minorBidi" w:cstheme="minorBidi"/>
                          <w:b/>
                          <w:bCs/>
                          <w:lang w:bidi="he-IL"/>
                        </w:rPr>
                      </w:pPr>
                      <w:r>
                        <w:rPr>
                          <w:rFonts w:asciiTheme="minorBidi" w:hAnsiTheme="minorBidi" w:cstheme="minorBidi" w:hint="cs"/>
                          <w:b/>
                          <w:bCs/>
                          <w:rtl/>
                          <w:lang w:bidi="he-IL"/>
                        </w:rPr>
                        <w:t>האנימציה בהתחלה</w:t>
                      </w:r>
                      <w:r w:rsidRPr="00C13168">
                        <w:rPr>
                          <w:rFonts w:asciiTheme="minorBidi" w:hAnsiTheme="minorBidi" w:cstheme="minorBidi"/>
                          <w:b/>
                          <w:bCs/>
                          <w:rtl/>
                          <w:lang w:bidi="he-IL"/>
                        </w:rPr>
                        <w:t>:</w:t>
                      </w:r>
                    </w:p>
                    <w:p w14:paraId="4D5CE72B" w14:textId="77777777" w:rsidR="00753AC8" w:rsidRDefault="00753AC8" w:rsidP="00753AC8"/>
                    <w:p w14:paraId="001D289A" w14:textId="77777777" w:rsidR="00753AC8" w:rsidRPr="00C13168" w:rsidRDefault="00753AC8" w:rsidP="00753AC8">
                      <w:pPr>
                        <w:rPr>
                          <w:rFonts w:asciiTheme="minorBidi" w:hAnsiTheme="minorBidi" w:cstheme="minorBidi"/>
                          <w:b/>
                          <w:bCs/>
                          <w:lang w:bidi="he-IL"/>
                        </w:rPr>
                      </w:pPr>
                      <w:r>
                        <w:rPr>
                          <w:rFonts w:asciiTheme="minorBidi" w:hAnsiTheme="minorBidi" w:cstheme="minorBidi" w:hint="cs"/>
                          <w:b/>
                          <w:bCs/>
                          <w:rtl/>
                          <w:lang w:bidi="he-IL"/>
                        </w:rPr>
                        <w:t>האנימציה בהתחלה</w:t>
                      </w:r>
                      <w:r w:rsidRPr="00C13168">
                        <w:rPr>
                          <w:rFonts w:asciiTheme="minorBidi" w:hAnsiTheme="minorBidi" w:cstheme="minorBidi"/>
                          <w:b/>
                          <w:bCs/>
                          <w:rtl/>
                          <w:lang w:bidi="he-IL"/>
                        </w:rPr>
                        <w:t>:</w:t>
                      </w:r>
                    </w:p>
                    <w:p w14:paraId="79AB5676" w14:textId="77777777" w:rsidR="00753AC8" w:rsidRDefault="00753AC8" w:rsidP="00753AC8"/>
                    <w:p w14:paraId="3D20E7C0" w14:textId="77777777" w:rsidR="00753AC8" w:rsidRPr="00C13168" w:rsidRDefault="00753AC8" w:rsidP="00753AC8">
                      <w:pPr>
                        <w:rPr>
                          <w:rFonts w:asciiTheme="minorBidi" w:hAnsiTheme="minorBidi" w:cstheme="minorBidi"/>
                          <w:b/>
                          <w:bCs/>
                          <w:lang w:bidi="he-IL"/>
                        </w:rPr>
                      </w:pPr>
                      <w:r>
                        <w:rPr>
                          <w:rFonts w:asciiTheme="minorBidi" w:hAnsiTheme="minorBidi" w:cstheme="minorBidi" w:hint="cs"/>
                          <w:b/>
                          <w:bCs/>
                          <w:rtl/>
                          <w:lang w:bidi="he-IL"/>
                        </w:rPr>
                        <w:t>האנימציה בהתחלה</w:t>
                      </w:r>
                      <w:r w:rsidRPr="00C13168">
                        <w:rPr>
                          <w:rFonts w:asciiTheme="minorBidi" w:hAnsiTheme="minorBidi" w:cstheme="minorBidi"/>
                          <w:b/>
                          <w:bCs/>
                          <w:rtl/>
                          <w:lang w:bidi="he-IL"/>
                        </w:rPr>
                        <w:t>:</w:t>
                      </w:r>
                    </w:p>
                    <w:p w14:paraId="326794C8" w14:textId="77777777" w:rsidR="00753AC8" w:rsidRDefault="00753AC8" w:rsidP="00753AC8"/>
                    <w:p w14:paraId="4AC382F0" w14:textId="77777777" w:rsidR="00753AC8" w:rsidRPr="00C13168" w:rsidRDefault="00753AC8" w:rsidP="00753AC8">
                      <w:pPr>
                        <w:rPr>
                          <w:rFonts w:asciiTheme="minorBidi" w:hAnsiTheme="minorBidi" w:cstheme="minorBidi"/>
                          <w:b/>
                          <w:bCs/>
                          <w:lang w:bidi="he-IL"/>
                        </w:rPr>
                      </w:pPr>
                      <w:r>
                        <w:rPr>
                          <w:rFonts w:asciiTheme="minorBidi" w:hAnsiTheme="minorBidi" w:cstheme="minorBidi" w:hint="cs"/>
                          <w:b/>
                          <w:bCs/>
                          <w:rtl/>
                          <w:lang w:bidi="he-IL"/>
                        </w:rPr>
                        <w:t>האנימציה בהתחלה</w:t>
                      </w:r>
                      <w:r w:rsidRPr="00C13168">
                        <w:rPr>
                          <w:rFonts w:asciiTheme="minorBidi" w:hAnsiTheme="minorBidi" w:cstheme="minorBidi"/>
                          <w:b/>
                          <w:bCs/>
                          <w:rtl/>
                          <w:lang w:bidi="he-IL"/>
                        </w:rPr>
                        <w:t>:</w:t>
                      </w:r>
                    </w:p>
                    <w:p w14:paraId="49831990" w14:textId="77777777" w:rsidR="00753AC8" w:rsidRDefault="00753AC8" w:rsidP="00753AC8"/>
                    <w:p w14:paraId="45788420" w14:textId="77777777" w:rsidR="00753AC8" w:rsidRPr="00C13168" w:rsidRDefault="00753AC8" w:rsidP="00753AC8">
                      <w:pPr>
                        <w:rPr>
                          <w:rFonts w:asciiTheme="minorBidi" w:hAnsiTheme="minorBidi" w:cstheme="minorBidi"/>
                          <w:b/>
                          <w:bCs/>
                          <w:lang w:bidi="he-IL"/>
                        </w:rPr>
                      </w:pPr>
                      <w:r>
                        <w:rPr>
                          <w:rFonts w:asciiTheme="minorBidi" w:hAnsiTheme="minorBidi" w:cstheme="minorBidi" w:hint="cs"/>
                          <w:b/>
                          <w:bCs/>
                          <w:rtl/>
                          <w:lang w:bidi="he-IL"/>
                        </w:rPr>
                        <w:t>האנימציה בהתחלה</w:t>
                      </w:r>
                      <w:r w:rsidRPr="00C13168">
                        <w:rPr>
                          <w:rFonts w:asciiTheme="minorBidi" w:hAnsiTheme="minorBidi" w:cstheme="minorBidi"/>
                          <w:b/>
                          <w:bCs/>
                          <w:rtl/>
                          <w:lang w:bidi="he-IL"/>
                        </w:rPr>
                        <w:t>:</w:t>
                      </w:r>
                    </w:p>
                    <w:p w14:paraId="3B719F29" w14:textId="77777777" w:rsidR="00753AC8" w:rsidRDefault="00753AC8" w:rsidP="00753AC8"/>
                    <w:p w14:paraId="10F3B214" w14:textId="77777777" w:rsidR="00753AC8" w:rsidRPr="00C13168" w:rsidRDefault="00753AC8" w:rsidP="00753AC8">
                      <w:pPr>
                        <w:rPr>
                          <w:rFonts w:asciiTheme="minorBidi" w:hAnsiTheme="minorBidi" w:cstheme="minorBidi"/>
                          <w:b/>
                          <w:bCs/>
                          <w:lang w:bidi="he-IL"/>
                        </w:rPr>
                      </w:pPr>
                      <w:r>
                        <w:rPr>
                          <w:rFonts w:asciiTheme="minorBidi" w:hAnsiTheme="minorBidi" w:cstheme="minorBidi" w:hint="cs"/>
                          <w:b/>
                          <w:bCs/>
                          <w:rtl/>
                          <w:lang w:bidi="he-IL"/>
                        </w:rPr>
                        <w:t>האנימציה בהתחלה</w:t>
                      </w:r>
                      <w:r w:rsidRPr="00C13168">
                        <w:rPr>
                          <w:rFonts w:asciiTheme="minorBidi" w:hAnsiTheme="minorBidi" w:cstheme="minorBidi"/>
                          <w:b/>
                          <w:bCs/>
                          <w:rtl/>
                          <w:lang w:bidi="he-IL"/>
                        </w:rPr>
                        <w:t>:</w:t>
                      </w:r>
                    </w:p>
                    <w:p w14:paraId="700355FF" w14:textId="77777777" w:rsidR="00753AC8" w:rsidRDefault="00753AC8" w:rsidP="00753AC8"/>
                    <w:p w14:paraId="4B070256" w14:textId="77777777" w:rsidR="00753AC8" w:rsidRPr="00C13168" w:rsidRDefault="00753AC8" w:rsidP="00753AC8">
                      <w:pPr>
                        <w:rPr>
                          <w:rFonts w:asciiTheme="minorBidi" w:hAnsiTheme="minorBidi" w:cstheme="minorBidi"/>
                          <w:b/>
                          <w:bCs/>
                          <w:lang w:bidi="he-IL"/>
                        </w:rPr>
                      </w:pPr>
                      <w:r>
                        <w:rPr>
                          <w:rFonts w:asciiTheme="minorBidi" w:hAnsiTheme="minorBidi" w:cstheme="minorBidi" w:hint="cs"/>
                          <w:b/>
                          <w:bCs/>
                          <w:rtl/>
                          <w:lang w:bidi="he-IL"/>
                        </w:rPr>
                        <w:t>האנימציה בהתחלה</w:t>
                      </w:r>
                      <w:r w:rsidRPr="00C13168">
                        <w:rPr>
                          <w:rFonts w:asciiTheme="minorBidi" w:hAnsiTheme="minorBidi" w:cstheme="minorBidi"/>
                          <w:b/>
                          <w:bCs/>
                          <w:rtl/>
                          <w:lang w:bidi="he-IL"/>
                        </w:rPr>
                        <w:t>:</w:t>
                      </w:r>
                    </w:p>
                    <w:p w14:paraId="66F169E4" w14:textId="77777777" w:rsidR="00753AC8" w:rsidRDefault="00753AC8" w:rsidP="00753AC8"/>
                    <w:p w14:paraId="56784910" w14:textId="77777777" w:rsidR="00753AC8" w:rsidRPr="00C13168" w:rsidRDefault="00753AC8" w:rsidP="00753AC8">
                      <w:pPr>
                        <w:rPr>
                          <w:rFonts w:asciiTheme="minorBidi" w:hAnsiTheme="minorBidi" w:cstheme="minorBidi"/>
                          <w:b/>
                          <w:bCs/>
                          <w:lang w:bidi="he-IL"/>
                        </w:rPr>
                      </w:pPr>
                      <w:r>
                        <w:rPr>
                          <w:rFonts w:asciiTheme="minorBidi" w:hAnsiTheme="minorBidi" w:cstheme="minorBidi" w:hint="cs"/>
                          <w:b/>
                          <w:bCs/>
                          <w:rtl/>
                          <w:lang w:bidi="he-IL"/>
                        </w:rPr>
                        <w:t>האנימציה בהתחלה</w:t>
                      </w:r>
                      <w:r w:rsidRPr="00C13168">
                        <w:rPr>
                          <w:rFonts w:asciiTheme="minorBidi" w:hAnsiTheme="minorBidi" w:cstheme="minorBidi"/>
                          <w:b/>
                          <w:bCs/>
                          <w:rtl/>
                          <w:lang w:bidi="he-IL"/>
                        </w:rPr>
                        <w:t>:</w:t>
                      </w:r>
                    </w:p>
                    <w:p w14:paraId="5F97C09B" w14:textId="77777777" w:rsidR="00753AC8" w:rsidRDefault="00753AC8" w:rsidP="00753AC8"/>
                    <w:p w14:paraId="5BC4D352" w14:textId="77777777" w:rsidR="00753AC8" w:rsidRPr="00C13168" w:rsidRDefault="00753AC8" w:rsidP="00753AC8">
                      <w:pPr>
                        <w:rPr>
                          <w:rFonts w:asciiTheme="minorBidi" w:hAnsiTheme="minorBidi" w:cstheme="minorBidi"/>
                          <w:b/>
                          <w:bCs/>
                          <w:lang w:bidi="he-IL"/>
                        </w:rPr>
                      </w:pPr>
                      <w:r>
                        <w:rPr>
                          <w:rFonts w:asciiTheme="minorBidi" w:hAnsiTheme="minorBidi" w:cstheme="minorBidi" w:hint="cs"/>
                          <w:b/>
                          <w:bCs/>
                          <w:rtl/>
                          <w:lang w:bidi="he-IL"/>
                        </w:rPr>
                        <w:t>האנימציה בהתחלה</w:t>
                      </w:r>
                      <w:r w:rsidRPr="00C13168">
                        <w:rPr>
                          <w:rFonts w:asciiTheme="minorBidi" w:hAnsiTheme="minorBidi" w:cstheme="minorBidi"/>
                          <w:b/>
                          <w:bCs/>
                          <w:rtl/>
                          <w:lang w:bidi="he-IL"/>
                        </w:rPr>
                        <w:t>:</w:t>
                      </w:r>
                    </w:p>
                    <w:p w14:paraId="28EBE8E7" w14:textId="77777777" w:rsidR="00753AC8" w:rsidRDefault="00753AC8" w:rsidP="00753AC8"/>
                    <w:p w14:paraId="7D529FE9" w14:textId="77777777" w:rsidR="00753AC8" w:rsidRPr="00C13168" w:rsidRDefault="00753AC8" w:rsidP="00753AC8">
                      <w:pPr>
                        <w:rPr>
                          <w:rFonts w:asciiTheme="minorBidi" w:hAnsiTheme="minorBidi" w:cstheme="minorBidi"/>
                          <w:b/>
                          <w:bCs/>
                          <w:lang w:bidi="he-IL"/>
                        </w:rPr>
                      </w:pPr>
                      <w:r>
                        <w:rPr>
                          <w:rFonts w:asciiTheme="minorBidi" w:hAnsiTheme="minorBidi" w:cstheme="minorBidi" w:hint="cs"/>
                          <w:b/>
                          <w:bCs/>
                          <w:rtl/>
                          <w:lang w:bidi="he-IL"/>
                        </w:rPr>
                        <w:t>האנימציה בהתחלה</w:t>
                      </w:r>
                      <w:r w:rsidRPr="00C13168">
                        <w:rPr>
                          <w:rFonts w:asciiTheme="minorBidi" w:hAnsiTheme="minorBidi" w:cstheme="minorBidi"/>
                          <w:b/>
                          <w:bCs/>
                          <w:rtl/>
                          <w:lang w:bidi="he-IL"/>
                        </w:rPr>
                        <w:t>:</w:t>
                      </w:r>
                    </w:p>
                    <w:p w14:paraId="65CD9E1C" w14:textId="77777777" w:rsidR="00753AC8" w:rsidRDefault="00753AC8" w:rsidP="00753AC8"/>
                    <w:p w14:paraId="1C378ABD" w14:textId="77777777" w:rsidR="00753AC8" w:rsidRPr="00C13168" w:rsidRDefault="00753AC8" w:rsidP="00753AC8">
                      <w:pPr>
                        <w:rPr>
                          <w:rFonts w:asciiTheme="minorBidi" w:hAnsiTheme="minorBidi" w:cstheme="minorBidi"/>
                          <w:b/>
                          <w:bCs/>
                          <w:lang w:bidi="he-IL"/>
                        </w:rPr>
                      </w:pPr>
                      <w:r>
                        <w:rPr>
                          <w:rFonts w:asciiTheme="minorBidi" w:hAnsiTheme="minorBidi" w:cstheme="minorBidi" w:hint="cs"/>
                          <w:b/>
                          <w:bCs/>
                          <w:rtl/>
                          <w:lang w:bidi="he-IL"/>
                        </w:rPr>
                        <w:t>האנימציה בהתחלה</w:t>
                      </w:r>
                      <w:r w:rsidRPr="00C13168">
                        <w:rPr>
                          <w:rFonts w:asciiTheme="minorBidi" w:hAnsiTheme="minorBidi" w:cstheme="minorBidi"/>
                          <w:b/>
                          <w:bCs/>
                          <w:rtl/>
                          <w:lang w:bidi="he-IL"/>
                        </w:rPr>
                        <w:t>:</w:t>
                      </w:r>
                    </w:p>
                    <w:p w14:paraId="19D24416" w14:textId="77777777" w:rsidR="00753AC8" w:rsidRDefault="00753AC8" w:rsidP="00753AC8"/>
                    <w:p w14:paraId="328AC826" w14:textId="77777777" w:rsidR="00753AC8" w:rsidRPr="00C13168" w:rsidRDefault="00753AC8" w:rsidP="00753AC8">
                      <w:pPr>
                        <w:rPr>
                          <w:rFonts w:asciiTheme="minorBidi" w:hAnsiTheme="minorBidi" w:cstheme="minorBidi"/>
                          <w:b/>
                          <w:bCs/>
                          <w:lang w:bidi="he-IL"/>
                        </w:rPr>
                      </w:pPr>
                      <w:r>
                        <w:rPr>
                          <w:rFonts w:asciiTheme="minorBidi" w:hAnsiTheme="minorBidi" w:cstheme="minorBidi" w:hint="cs"/>
                          <w:b/>
                          <w:bCs/>
                          <w:rtl/>
                          <w:lang w:bidi="he-IL"/>
                        </w:rPr>
                        <w:t>האנימציה בהתחלה</w:t>
                      </w:r>
                      <w:r w:rsidRPr="00C13168">
                        <w:rPr>
                          <w:rFonts w:asciiTheme="minorBidi" w:hAnsiTheme="minorBidi" w:cstheme="minorBidi"/>
                          <w:b/>
                          <w:bCs/>
                          <w:rtl/>
                          <w:lang w:bidi="he-IL"/>
                        </w:rPr>
                        <w:t>:</w:t>
                      </w:r>
                    </w:p>
                    <w:p w14:paraId="112D3093" w14:textId="77777777" w:rsidR="00753AC8" w:rsidRDefault="00753AC8" w:rsidP="00753AC8"/>
                    <w:p w14:paraId="0DAD37EB" w14:textId="77777777" w:rsidR="00753AC8" w:rsidRPr="00C13168" w:rsidRDefault="00753AC8" w:rsidP="00753AC8">
                      <w:pPr>
                        <w:rPr>
                          <w:rFonts w:asciiTheme="minorBidi" w:hAnsiTheme="minorBidi" w:cstheme="minorBidi"/>
                          <w:b/>
                          <w:bCs/>
                          <w:lang w:bidi="he-IL"/>
                        </w:rPr>
                      </w:pPr>
                      <w:r>
                        <w:rPr>
                          <w:rFonts w:asciiTheme="minorBidi" w:hAnsiTheme="minorBidi" w:cstheme="minorBidi" w:hint="cs"/>
                          <w:b/>
                          <w:bCs/>
                          <w:rtl/>
                          <w:lang w:bidi="he-IL"/>
                        </w:rPr>
                        <w:t>האנימציה בהתחלה</w:t>
                      </w:r>
                      <w:r w:rsidRPr="00C13168">
                        <w:rPr>
                          <w:rFonts w:asciiTheme="minorBidi" w:hAnsiTheme="minorBidi" w:cstheme="minorBidi"/>
                          <w:b/>
                          <w:bCs/>
                          <w:rtl/>
                          <w:lang w:bidi="he-IL"/>
                        </w:rPr>
                        <w:t>:</w:t>
                      </w:r>
                    </w:p>
                    <w:p w14:paraId="4946F4E8" w14:textId="77777777" w:rsidR="00753AC8" w:rsidRDefault="00753AC8" w:rsidP="00753AC8"/>
                    <w:p w14:paraId="422E4D82" w14:textId="77777777" w:rsidR="00753AC8" w:rsidRPr="00C13168" w:rsidRDefault="00753AC8" w:rsidP="00753AC8">
                      <w:pPr>
                        <w:rPr>
                          <w:rFonts w:asciiTheme="minorBidi" w:hAnsiTheme="minorBidi" w:cstheme="minorBidi"/>
                          <w:b/>
                          <w:bCs/>
                          <w:lang w:bidi="he-IL"/>
                        </w:rPr>
                      </w:pPr>
                      <w:r>
                        <w:rPr>
                          <w:rFonts w:asciiTheme="minorBidi" w:hAnsiTheme="minorBidi" w:cstheme="minorBidi" w:hint="cs"/>
                          <w:b/>
                          <w:bCs/>
                          <w:rtl/>
                          <w:lang w:bidi="he-IL"/>
                        </w:rPr>
                        <w:t>האנימציה בהתחלה</w:t>
                      </w:r>
                      <w:r w:rsidRPr="00C13168">
                        <w:rPr>
                          <w:rFonts w:asciiTheme="minorBidi" w:hAnsiTheme="minorBidi" w:cstheme="minorBidi"/>
                          <w:b/>
                          <w:bCs/>
                          <w:rtl/>
                          <w:lang w:bidi="he-IL"/>
                        </w:rPr>
                        <w:t>:</w:t>
                      </w:r>
                    </w:p>
                    <w:p w14:paraId="05605D48" w14:textId="77777777" w:rsidR="00753AC8" w:rsidRDefault="00753AC8" w:rsidP="00753AC8"/>
                    <w:p w14:paraId="5CE73998" w14:textId="77777777" w:rsidR="00753AC8" w:rsidRPr="00C13168" w:rsidRDefault="00753AC8" w:rsidP="00753AC8">
                      <w:pPr>
                        <w:rPr>
                          <w:rFonts w:asciiTheme="minorBidi" w:hAnsiTheme="minorBidi" w:cstheme="minorBidi"/>
                          <w:b/>
                          <w:bCs/>
                          <w:lang w:bidi="he-IL"/>
                        </w:rPr>
                      </w:pPr>
                      <w:r>
                        <w:rPr>
                          <w:rFonts w:asciiTheme="minorBidi" w:hAnsiTheme="minorBidi" w:cstheme="minorBidi" w:hint="cs"/>
                          <w:b/>
                          <w:bCs/>
                          <w:rtl/>
                          <w:lang w:bidi="he-IL"/>
                        </w:rPr>
                        <w:t>האנימציה בהתחלה</w:t>
                      </w:r>
                      <w:r w:rsidRPr="00C13168">
                        <w:rPr>
                          <w:rFonts w:asciiTheme="minorBidi" w:hAnsiTheme="minorBidi" w:cstheme="minorBidi"/>
                          <w:b/>
                          <w:bCs/>
                          <w:rtl/>
                          <w:lang w:bidi="he-IL"/>
                        </w:rPr>
                        <w:t>:</w:t>
                      </w:r>
                    </w:p>
                    <w:p w14:paraId="2D995D07" w14:textId="77777777" w:rsidR="00753AC8" w:rsidRDefault="00753AC8" w:rsidP="00753AC8"/>
                    <w:p w14:paraId="6F92A317" w14:textId="77777777" w:rsidR="00753AC8" w:rsidRPr="00C13168" w:rsidRDefault="00753AC8" w:rsidP="00753AC8">
                      <w:pPr>
                        <w:rPr>
                          <w:rFonts w:asciiTheme="minorBidi" w:hAnsiTheme="minorBidi" w:cstheme="minorBidi"/>
                          <w:b/>
                          <w:bCs/>
                          <w:lang w:bidi="he-IL"/>
                        </w:rPr>
                      </w:pPr>
                      <w:r>
                        <w:rPr>
                          <w:rFonts w:asciiTheme="minorBidi" w:hAnsiTheme="minorBidi" w:cstheme="minorBidi" w:hint="cs"/>
                          <w:b/>
                          <w:bCs/>
                          <w:rtl/>
                          <w:lang w:bidi="he-IL"/>
                        </w:rPr>
                        <w:t>האנימציה בהתחלה</w:t>
                      </w:r>
                      <w:r w:rsidRPr="00C13168">
                        <w:rPr>
                          <w:rFonts w:asciiTheme="minorBidi" w:hAnsiTheme="minorBidi" w:cstheme="minorBidi"/>
                          <w:b/>
                          <w:bCs/>
                          <w:rtl/>
                          <w:lang w:bidi="he-IL"/>
                        </w:rPr>
                        <w:t>:</w:t>
                      </w:r>
                    </w:p>
                    <w:p w14:paraId="6787A97B" w14:textId="77777777" w:rsidR="00753AC8" w:rsidRDefault="00753AC8" w:rsidP="00753AC8"/>
                    <w:p w14:paraId="5A7DC4E6" w14:textId="77777777" w:rsidR="00753AC8" w:rsidRPr="00C13168" w:rsidRDefault="00753AC8" w:rsidP="00753AC8">
                      <w:pPr>
                        <w:rPr>
                          <w:rFonts w:asciiTheme="minorBidi" w:hAnsiTheme="minorBidi" w:cstheme="minorBidi"/>
                          <w:b/>
                          <w:bCs/>
                          <w:lang w:bidi="he-IL"/>
                        </w:rPr>
                      </w:pPr>
                      <w:r>
                        <w:rPr>
                          <w:rFonts w:asciiTheme="minorBidi" w:hAnsiTheme="minorBidi" w:cstheme="minorBidi" w:hint="cs"/>
                          <w:b/>
                          <w:bCs/>
                          <w:rtl/>
                          <w:lang w:bidi="he-IL"/>
                        </w:rPr>
                        <w:t>האנימציה בהתחלה</w:t>
                      </w:r>
                      <w:r w:rsidRPr="00C13168">
                        <w:rPr>
                          <w:rFonts w:asciiTheme="minorBidi" w:hAnsiTheme="minorBidi" w:cstheme="minorBidi"/>
                          <w:b/>
                          <w:bCs/>
                          <w:rtl/>
                          <w:lang w:bidi="he-IL"/>
                        </w:rPr>
                        <w:t>:</w:t>
                      </w:r>
                    </w:p>
                    <w:p w14:paraId="25F79701" w14:textId="77777777" w:rsidR="00753AC8" w:rsidRDefault="00753AC8" w:rsidP="00753AC8"/>
                    <w:p w14:paraId="2668C6F9" w14:textId="77777777" w:rsidR="00753AC8" w:rsidRPr="00C13168" w:rsidRDefault="00753AC8" w:rsidP="00753AC8">
                      <w:pPr>
                        <w:rPr>
                          <w:rFonts w:asciiTheme="minorBidi" w:hAnsiTheme="minorBidi" w:cstheme="minorBidi"/>
                          <w:b/>
                          <w:bCs/>
                          <w:lang w:bidi="he-IL"/>
                        </w:rPr>
                      </w:pPr>
                      <w:r>
                        <w:rPr>
                          <w:rFonts w:asciiTheme="minorBidi" w:hAnsiTheme="minorBidi" w:cstheme="minorBidi" w:hint="cs"/>
                          <w:b/>
                          <w:bCs/>
                          <w:rtl/>
                          <w:lang w:bidi="he-IL"/>
                        </w:rPr>
                        <w:t>האנימציה בהתחלה</w:t>
                      </w:r>
                      <w:r w:rsidRPr="00C13168">
                        <w:rPr>
                          <w:rFonts w:asciiTheme="minorBidi" w:hAnsiTheme="minorBidi" w:cstheme="minorBidi"/>
                          <w:b/>
                          <w:bCs/>
                          <w:rtl/>
                          <w:lang w:bidi="he-IL"/>
                        </w:rPr>
                        <w:t>:</w:t>
                      </w:r>
                    </w:p>
                    <w:p w14:paraId="1CA60E7C" w14:textId="77777777" w:rsidR="00753AC8" w:rsidRDefault="00753AC8" w:rsidP="00753AC8"/>
                    <w:p w14:paraId="29865E39" w14:textId="77777777" w:rsidR="00753AC8" w:rsidRPr="00C13168" w:rsidRDefault="00753AC8" w:rsidP="00753AC8">
                      <w:pPr>
                        <w:rPr>
                          <w:rFonts w:asciiTheme="minorBidi" w:hAnsiTheme="minorBidi" w:cstheme="minorBidi"/>
                          <w:b/>
                          <w:bCs/>
                          <w:lang w:bidi="he-IL"/>
                        </w:rPr>
                      </w:pPr>
                      <w:r>
                        <w:rPr>
                          <w:rFonts w:asciiTheme="minorBidi" w:hAnsiTheme="minorBidi" w:cstheme="minorBidi" w:hint="cs"/>
                          <w:b/>
                          <w:bCs/>
                          <w:rtl/>
                          <w:lang w:bidi="he-IL"/>
                        </w:rPr>
                        <w:t>האנימציה בהתחלה</w:t>
                      </w:r>
                      <w:r w:rsidRPr="00C13168">
                        <w:rPr>
                          <w:rFonts w:asciiTheme="minorBidi" w:hAnsiTheme="minorBidi" w:cstheme="minorBidi"/>
                          <w:b/>
                          <w:bCs/>
                          <w:rtl/>
                          <w:lang w:bidi="he-IL"/>
                        </w:rPr>
                        <w:t>:</w:t>
                      </w:r>
                    </w:p>
                    <w:p w14:paraId="22D98CDF" w14:textId="77777777" w:rsidR="00753AC8" w:rsidRDefault="00753AC8" w:rsidP="00753AC8"/>
                    <w:p w14:paraId="0EFE0A87" w14:textId="77777777" w:rsidR="00753AC8" w:rsidRPr="00C13168" w:rsidRDefault="00753AC8" w:rsidP="00753AC8">
                      <w:pPr>
                        <w:rPr>
                          <w:rFonts w:asciiTheme="minorBidi" w:hAnsiTheme="minorBidi" w:cstheme="minorBidi"/>
                          <w:b/>
                          <w:bCs/>
                          <w:lang w:bidi="he-IL"/>
                        </w:rPr>
                      </w:pPr>
                      <w:r>
                        <w:rPr>
                          <w:rFonts w:asciiTheme="minorBidi" w:hAnsiTheme="minorBidi" w:cstheme="minorBidi" w:hint="cs"/>
                          <w:b/>
                          <w:bCs/>
                          <w:rtl/>
                          <w:lang w:bidi="he-IL"/>
                        </w:rPr>
                        <w:t>האנימציה בהתחלה</w:t>
                      </w:r>
                      <w:r w:rsidRPr="00C13168">
                        <w:rPr>
                          <w:rFonts w:asciiTheme="minorBidi" w:hAnsiTheme="minorBidi" w:cstheme="minorBidi"/>
                          <w:b/>
                          <w:bCs/>
                          <w:rtl/>
                          <w:lang w:bidi="he-IL"/>
                        </w:rPr>
                        <w:t>:</w:t>
                      </w:r>
                    </w:p>
                    <w:p w14:paraId="42E68368" w14:textId="77777777" w:rsidR="00753AC8" w:rsidRDefault="00753AC8" w:rsidP="00753AC8"/>
                    <w:p w14:paraId="204C069F" w14:textId="77777777" w:rsidR="00753AC8" w:rsidRPr="00C13168" w:rsidRDefault="00753AC8" w:rsidP="00753AC8">
                      <w:pPr>
                        <w:rPr>
                          <w:rFonts w:asciiTheme="minorBidi" w:hAnsiTheme="minorBidi" w:cstheme="minorBidi"/>
                          <w:b/>
                          <w:bCs/>
                          <w:lang w:bidi="he-IL"/>
                        </w:rPr>
                      </w:pPr>
                      <w:r>
                        <w:rPr>
                          <w:rFonts w:asciiTheme="minorBidi" w:hAnsiTheme="minorBidi" w:cstheme="minorBidi" w:hint="cs"/>
                          <w:b/>
                          <w:bCs/>
                          <w:rtl/>
                          <w:lang w:bidi="he-IL"/>
                        </w:rPr>
                        <w:t>האנימציה בהתחלה</w:t>
                      </w:r>
                      <w:r w:rsidRPr="00C13168">
                        <w:rPr>
                          <w:rFonts w:asciiTheme="minorBidi" w:hAnsiTheme="minorBidi" w:cstheme="minorBidi"/>
                          <w:b/>
                          <w:bCs/>
                          <w:rtl/>
                          <w:lang w:bidi="he-IL"/>
                        </w:rPr>
                        <w:t>:</w:t>
                      </w:r>
                    </w:p>
                    <w:p w14:paraId="1FA6D370" w14:textId="77777777" w:rsidR="00753AC8" w:rsidRDefault="00753AC8" w:rsidP="00753AC8"/>
                    <w:p w14:paraId="5E0A22B6" w14:textId="77777777" w:rsidR="00753AC8" w:rsidRPr="00C13168" w:rsidRDefault="00753AC8" w:rsidP="00753AC8">
                      <w:pPr>
                        <w:rPr>
                          <w:rFonts w:asciiTheme="minorBidi" w:hAnsiTheme="minorBidi" w:cstheme="minorBidi"/>
                          <w:b/>
                          <w:bCs/>
                          <w:lang w:bidi="he-IL"/>
                        </w:rPr>
                      </w:pPr>
                      <w:r>
                        <w:rPr>
                          <w:rFonts w:asciiTheme="minorBidi" w:hAnsiTheme="minorBidi" w:cstheme="minorBidi" w:hint="cs"/>
                          <w:b/>
                          <w:bCs/>
                          <w:rtl/>
                          <w:lang w:bidi="he-IL"/>
                        </w:rPr>
                        <w:t>האנימציה בהתחלה</w:t>
                      </w:r>
                      <w:r w:rsidRPr="00C13168">
                        <w:rPr>
                          <w:rFonts w:asciiTheme="minorBidi" w:hAnsiTheme="minorBidi" w:cstheme="minorBidi"/>
                          <w:b/>
                          <w:bCs/>
                          <w:rtl/>
                          <w:lang w:bidi="he-IL"/>
                        </w:rPr>
                        <w:t>:</w:t>
                      </w:r>
                    </w:p>
                    <w:p w14:paraId="45E294B5" w14:textId="77777777" w:rsidR="00753AC8" w:rsidRDefault="00753AC8" w:rsidP="00753AC8"/>
                    <w:p w14:paraId="206FAF82" w14:textId="77777777" w:rsidR="00753AC8" w:rsidRPr="00C13168" w:rsidRDefault="00753AC8" w:rsidP="00753AC8">
                      <w:pPr>
                        <w:rPr>
                          <w:rFonts w:asciiTheme="minorBidi" w:hAnsiTheme="minorBidi" w:cstheme="minorBidi"/>
                          <w:b/>
                          <w:bCs/>
                          <w:lang w:bidi="he-IL"/>
                        </w:rPr>
                      </w:pPr>
                      <w:r>
                        <w:rPr>
                          <w:rFonts w:asciiTheme="minorBidi" w:hAnsiTheme="minorBidi" w:cstheme="minorBidi" w:hint="cs"/>
                          <w:b/>
                          <w:bCs/>
                          <w:rtl/>
                          <w:lang w:bidi="he-IL"/>
                        </w:rPr>
                        <w:t>האנימציה בהתחלה</w:t>
                      </w:r>
                      <w:r w:rsidRPr="00C13168">
                        <w:rPr>
                          <w:rFonts w:asciiTheme="minorBidi" w:hAnsiTheme="minorBidi" w:cstheme="minorBidi"/>
                          <w:b/>
                          <w:bCs/>
                          <w:rtl/>
                          <w:lang w:bidi="he-IL"/>
                        </w:rPr>
                        <w:t>:</w:t>
                      </w:r>
                    </w:p>
                    <w:p w14:paraId="77ACDA33" w14:textId="77777777" w:rsidR="00753AC8" w:rsidRDefault="00753AC8" w:rsidP="00753AC8"/>
                    <w:p w14:paraId="3D3BDDC6" w14:textId="77777777" w:rsidR="00753AC8" w:rsidRPr="00C13168" w:rsidRDefault="00753AC8" w:rsidP="00753AC8">
                      <w:pPr>
                        <w:rPr>
                          <w:rFonts w:asciiTheme="minorBidi" w:hAnsiTheme="minorBidi" w:cstheme="minorBidi"/>
                          <w:b/>
                          <w:bCs/>
                          <w:lang w:bidi="he-IL"/>
                        </w:rPr>
                      </w:pPr>
                      <w:r>
                        <w:rPr>
                          <w:rFonts w:asciiTheme="minorBidi" w:hAnsiTheme="minorBidi" w:cstheme="minorBidi" w:hint="cs"/>
                          <w:b/>
                          <w:bCs/>
                          <w:rtl/>
                          <w:lang w:bidi="he-IL"/>
                        </w:rPr>
                        <w:t>האנימציה בהתחלה</w:t>
                      </w:r>
                      <w:r w:rsidRPr="00C13168">
                        <w:rPr>
                          <w:rFonts w:asciiTheme="minorBidi" w:hAnsiTheme="minorBidi" w:cstheme="minorBidi"/>
                          <w:b/>
                          <w:bCs/>
                          <w:rtl/>
                          <w:lang w:bidi="he-IL"/>
                        </w:rPr>
                        <w:t>:</w:t>
                      </w:r>
                    </w:p>
                    <w:p w14:paraId="3CB7C986" w14:textId="77777777" w:rsidR="00753AC8" w:rsidRDefault="00753AC8" w:rsidP="00753AC8"/>
                    <w:p w14:paraId="71BAF64A" w14:textId="77777777" w:rsidR="00753AC8" w:rsidRPr="00C13168" w:rsidRDefault="00753AC8" w:rsidP="00753AC8">
                      <w:pPr>
                        <w:rPr>
                          <w:rFonts w:asciiTheme="minorBidi" w:hAnsiTheme="minorBidi" w:cstheme="minorBidi"/>
                          <w:b/>
                          <w:bCs/>
                          <w:lang w:bidi="he-IL"/>
                        </w:rPr>
                      </w:pPr>
                      <w:r>
                        <w:rPr>
                          <w:rFonts w:asciiTheme="minorBidi" w:hAnsiTheme="minorBidi" w:cstheme="minorBidi" w:hint="cs"/>
                          <w:b/>
                          <w:bCs/>
                          <w:rtl/>
                          <w:lang w:bidi="he-IL"/>
                        </w:rPr>
                        <w:t>האנימציה בהתחלה</w:t>
                      </w:r>
                      <w:r w:rsidRPr="00C13168">
                        <w:rPr>
                          <w:rFonts w:asciiTheme="minorBidi" w:hAnsiTheme="minorBidi" w:cstheme="minorBidi"/>
                          <w:b/>
                          <w:bCs/>
                          <w:rtl/>
                          <w:lang w:bidi="he-IL"/>
                        </w:rPr>
                        <w:t>:</w:t>
                      </w:r>
                    </w:p>
                    <w:p w14:paraId="2C876234" w14:textId="77777777" w:rsidR="00753AC8" w:rsidRDefault="00753AC8" w:rsidP="00753AC8"/>
                    <w:p w14:paraId="60CF3F54" w14:textId="77777777" w:rsidR="00753AC8" w:rsidRPr="00C13168" w:rsidRDefault="00753AC8" w:rsidP="00753AC8">
                      <w:pPr>
                        <w:rPr>
                          <w:rFonts w:asciiTheme="minorBidi" w:hAnsiTheme="minorBidi" w:cstheme="minorBidi"/>
                          <w:b/>
                          <w:bCs/>
                          <w:lang w:bidi="he-IL"/>
                        </w:rPr>
                      </w:pPr>
                      <w:r>
                        <w:rPr>
                          <w:rFonts w:asciiTheme="minorBidi" w:hAnsiTheme="minorBidi" w:cstheme="minorBidi" w:hint="cs"/>
                          <w:b/>
                          <w:bCs/>
                          <w:rtl/>
                          <w:lang w:bidi="he-IL"/>
                        </w:rPr>
                        <w:t>האנימציה בהתחלה</w:t>
                      </w:r>
                      <w:r w:rsidRPr="00C13168">
                        <w:rPr>
                          <w:rFonts w:asciiTheme="minorBidi" w:hAnsiTheme="minorBidi" w:cstheme="minorBidi"/>
                          <w:b/>
                          <w:bCs/>
                          <w:rtl/>
                          <w:lang w:bidi="he-IL"/>
                        </w:rPr>
                        <w:t>:</w:t>
                      </w:r>
                    </w:p>
                    <w:p w14:paraId="09BD5C93" w14:textId="77777777" w:rsidR="00753AC8" w:rsidRDefault="00753AC8" w:rsidP="00753AC8"/>
                    <w:p w14:paraId="40952BD3" w14:textId="77777777" w:rsidR="00753AC8" w:rsidRPr="00C13168" w:rsidRDefault="00753AC8" w:rsidP="00753AC8">
                      <w:pPr>
                        <w:rPr>
                          <w:rFonts w:asciiTheme="minorBidi" w:hAnsiTheme="minorBidi" w:cstheme="minorBidi"/>
                          <w:b/>
                          <w:bCs/>
                          <w:lang w:bidi="he-IL"/>
                        </w:rPr>
                      </w:pPr>
                      <w:r>
                        <w:rPr>
                          <w:rFonts w:asciiTheme="minorBidi" w:hAnsiTheme="minorBidi" w:cstheme="minorBidi" w:hint="cs"/>
                          <w:b/>
                          <w:bCs/>
                          <w:rtl/>
                          <w:lang w:bidi="he-IL"/>
                        </w:rPr>
                        <w:t>האנימציה בהתחלה</w:t>
                      </w:r>
                      <w:r w:rsidRPr="00C13168">
                        <w:rPr>
                          <w:rFonts w:asciiTheme="minorBidi" w:hAnsiTheme="minorBidi" w:cstheme="minorBidi"/>
                          <w:b/>
                          <w:bCs/>
                          <w:rtl/>
                          <w:lang w:bidi="he-IL"/>
                        </w:rPr>
                        <w:t>:</w:t>
                      </w:r>
                    </w:p>
                    <w:p w14:paraId="35BF0EE0" w14:textId="77777777" w:rsidR="00753AC8" w:rsidRDefault="00753AC8" w:rsidP="00753AC8"/>
                    <w:p w14:paraId="7DAA7D50" w14:textId="77777777" w:rsidR="00753AC8" w:rsidRPr="00C13168" w:rsidRDefault="00753AC8" w:rsidP="00753AC8">
                      <w:pPr>
                        <w:rPr>
                          <w:rFonts w:asciiTheme="minorBidi" w:hAnsiTheme="minorBidi" w:cstheme="minorBidi"/>
                          <w:b/>
                          <w:bCs/>
                          <w:lang w:bidi="he-IL"/>
                        </w:rPr>
                      </w:pPr>
                      <w:r>
                        <w:rPr>
                          <w:rFonts w:asciiTheme="minorBidi" w:hAnsiTheme="minorBidi" w:cstheme="minorBidi" w:hint="cs"/>
                          <w:b/>
                          <w:bCs/>
                          <w:rtl/>
                          <w:lang w:bidi="he-IL"/>
                        </w:rPr>
                        <w:t>האנימציה בהתחלה</w:t>
                      </w:r>
                      <w:r w:rsidRPr="00C13168">
                        <w:rPr>
                          <w:rFonts w:asciiTheme="minorBidi" w:hAnsiTheme="minorBidi" w:cstheme="minorBidi"/>
                          <w:b/>
                          <w:bCs/>
                          <w:rtl/>
                          <w:lang w:bidi="he-IL"/>
                        </w:rPr>
                        <w:t>:</w:t>
                      </w:r>
                    </w:p>
                  </w:txbxContent>
                </v:textbox>
              </v:shape>
            </w:pict>
          </mc:Fallback>
        </mc:AlternateContent>
      </w:r>
      <w:r w:rsidR="00753AC8" w:rsidRPr="00424E0D">
        <w:rPr>
          <w:rFonts w:asciiTheme="minorBidi" w:hAnsiTheme="minorBidi" w:cs="Arial"/>
          <w:b/>
          <w:bCs/>
          <w:noProof/>
          <w:u w:val="single"/>
          <w:rtl/>
          <w:lang w:bidi="he-IL"/>
        </w:rPr>
        <w:drawing>
          <wp:anchor distT="0" distB="0" distL="114300" distR="114300" simplePos="0" relativeHeight="251760640" behindDoc="0" locked="0" layoutInCell="1" allowOverlap="1" wp14:anchorId="7F179848" wp14:editId="2064922F">
            <wp:simplePos x="0" y="0"/>
            <wp:positionH relativeFrom="column">
              <wp:posOffset>-234315</wp:posOffset>
            </wp:positionH>
            <wp:positionV relativeFrom="paragraph">
              <wp:posOffset>5012055</wp:posOffset>
            </wp:positionV>
            <wp:extent cx="6445250" cy="4676140"/>
            <wp:effectExtent l="0" t="0" r="0" b="0"/>
            <wp:wrapNone/>
            <wp:docPr id="1743856332" name="תמונה 1" descr="תמונה שמכילה טקסט, צילום מסך, תרשים, תכונות מולטימדיה&#10;&#10;תוכן שנוצר על-ידי בינה מלאכות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856332" name="תמונה 1" descr="תמונה שמכילה טקסט, צילום מסך, תרשים, תכונות מולטימדיה&#10;&#10;תוכן שנוצר על-ידי בינה מלאכותית עשוי להיות שגוי."/>
                    <pic:cNvPicPr/>
                  </pic:nvPicPr>
                  <pic:blipFill>
                    <a:blip r:embed="rId57">
                      <a:extLst>
                        <a:ext uri="{28A0092B-C50C-407E-A947-70E740481C1C}">
                          <a14:useLocalDpi xmlns:a14="http://schemas.microsoft.com/office/drawing/2010/main" val="0"/>
                        </a:ext>
                      </a:extLst>
                    </a:blip>
                    <a:stretch>
                      <a:fillRect/>
                    </a:stretch>
                  </pic:blipFill>
                  <pic:spPr>
                    <a:xfrm>
                      <a:off x="0" y="0"/>
                      <a:ext cx="6445250" cy="4676140"/>
                    </a:xfrm>
                    <a:prstGeom prst="rect">
                      <a:avLst/>
                    </a:prstGeom>
                  </pic:spPr>
                </pic:pic>
              </a:graphicData>
            </a:graphic>
            <wp14:sizeRelH relativeFrom="margin">
              <wp14:pctWidth>0</wp14:pctWidth>
            </wp14:sizeRelH>
            <wp14:sizeRelV relativeFrom="margin">
              <wp14:pctHeight>0</wp14:pctHeight>
            </wp14:sizeRelV>
          </wp:anchor>
        </w:drawing>
      </w:r>
      <w:r w:rsidR="00753AC8" w:rsidRPr="007002FA">
        <w:rPr>
          <w:rFonts w:asciiTheme="minorBidi" w:hAnsiTheme="minorBidi" w:cs="Arial"/>
          <w:noProof/>
          <w:sz w:val="22"/>
          <w:szCs w:val="22"/>
          <w:rtl/>
          <w:lang w:bidi="he-IL"/>
        </w:rPr>
        <w:drawing>
          <wp:anchor distT="0" distB="0" distL="114300" distR="114300" simplePos="0" relativeHeight="251759616" behindDoc="0" locked="0" layoutInCell="1" allowOverlap="1" wp14:anchorId="1D42A2B8" wp14:editId="02C52B14">
            <wp:simplePos x="0" y="0"/>
            <wp:positionH relativeFrom="column">
              <wp:posOffset>-145415</wp:posOffset>
            </wp:positionH>
            <wp:positionV relativeFrom="paragraph">
              <wp:posOffset>173355</wp:posOffset>
            </wp:positionV>
            <wp:extent cx="6139815" cy="4483100"/>
            <wp:effectExtent l="0" t="0" r="0" b="0"/>
            <wp:wrapNone/>
            <wp:docPr id="1872873087" name="תמונה 1" descr="תמונה שמכילה צילום מסך, טקסט, תרשים&#10;&#10;תוכן שנוצר על-ידי בינה מלאכות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873087" name="תמונה 1" descr="תמונה שמכילה צילום מסך, טקסט, תרשים&#10;&#10;תוכן שנוצר על-ידי בינה מלאכותית עשוי להיות שגוי."/>
                    <pic:cNvPicPr/>
                  </pic:nvPicPr>
                  <pic:blipFill rotWithShape="1">
                    <a:blip r:embed="rId58">
                      <a:extLst>
                        <a:ext uri="{28A0092B-C50C-407E-A947-70E740481C1C}">
                          <a14:useLocalDpi xmlns:a14="http://schemas.microsoft.com/office/drawing/2010/main" val="0"/>
                        </a:ext>
                      </a:extLst>
                    </a:blip>
                    <a:srcRect l="2315"/>
                    <a:stretch/>
                  </pic:blipFill>
                  <pic:spPr bwMode="auto">
                    <a:xfrm>
                      <a:off x="0" y="0"/>
                      <a:ext cx="6139815" cy="44831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53AC8">
        <w:rPr>
          <w:rFonts w:asciiTheme="minorBidi" w:hAnsiTheme="minorBidi" w:cs="Arial"/>
          <w:noProof/>
          <w:sz w:val="22"/>
          <w:szCs w:val="22"/>
          <w:rtl/>
          <w:lang w:val="he-IL" w:bidi="he-IL"/>
        </w:rPr>
        <mc:AlternateContent>
          <mc:Choice Requires="wps">
            <w:drawing>
              <wp:anchor distT="0" distB="0" distL="114300" distR="114300" simplePos="0" relativeHeight="251758592" behindDoc="0" locked="0" layoutInCell="1" allowOverlap="1" wp14:anchorId="2DA9ED60" wp14:editId="13F08CEB">
                <wp:simplePos x="0" y="0"/>
                <wp:positionH relativeFrom="column">
                  <wp:posOffset>3580765</wp:posOffset>
                </wp:positionH>
                <wp:positionV relativeFrom="paragraph">
                  <wp:posOffset>4709160</wp:posOffset>
                </wp:positionV>
                <wp:extent cx="914400" cy="304800"/>
                <wp:effectExtent l="0" t="0" r="0" b="0"/>
                <wp:wrapNone/>
                <wp:docPr id="2028957926" name="תיבת טקסט 10"/>
                <wp:cNvGraphicFramePr/>
                <a:graphic xmlns:a="http://schemas.openxmlformats.org/drawingml/2006/main">
                  <a:graphicData uri="http://schemas.microsoft.com/office/word/2010/wordprocessingShape">
                    <wps:wsp>
                      <wps:cNvSpPr txBox="1"/>
                      <wps:spPr>
                        <a:xfrm>
                          <a:off x="0" y="0"/>
                          <a:ext cx="914400" cy="304800"/>
                        </a:xfrm>
                        <a:prstGeom prst="rect">
                          <a:avLst/>
                        </a:prstGeom>
                        <a:noFill/>
                        <a:ln w="6350">
                          <a:noFill/>
                        </a:ln>
                      </wps:spPr>
                      <wps:txbx>
                        <w:txbxContent>
                          <w:p w14:paraId="10967361" w14:textId="77777777" w:rsidR="00753AC8" w:rsidRPr="00C13168" w:rsidRDefault="00753AC8" w:rsidP="00753AC8">
                            <w:pPr>
                              <w:bidi/>
                              <w:rPr>
                                <w:rFonts w:asciiTheme="minorBidi" w:hAnsiTheme="minorBidi" w:cstheme="minorBidi"/>
                                <w:b/>
                                <w:bCs/>
                                <w:lang w:bidi="he-IL"/>
                              </w:rPr>
                            </w:pPr>
                            <w:r>
                              <w:rPr>
                                <w:rFonts w:asciiTheme="minorBidi" w:hAnsiTheme="minorBidi" w:cstheme="minorBidi" w:hint="cs"/>
                                <w:b/>
                                <w:bCs/>
                                <w:rtl/>
                                <w:lang w:bidi="he-IL"/>
                              </w:rPr>
                              <w:t xml:space="preserve">האנימציה באמצע לאחר שלחצנו </w:t>
                            </w:r>
                            <w:r>
                              <w:rPr>
                                <w:rFonts w:asciiTheme="minorBidi" w:hAnsiTheme="minorBidi" w:cstheme="minorBidi"/>
                                <w:b/>
                                <w:bCs/>
                                <w:lang w:bidi="he-IL"/>
                              </w:rPr>
                              <w:t>Play</w:t>
                            </w:r>
                            <w:r w:rsidRPr="00C13168">
                              <w:rPr>
                                <w:rFonts w:asciiTheme="minorBidi" w:hAnsiTheme="minorBidi" w:cstheme="minorBidi"/>
                                <w:b/>
                                <w:bCs/>
                                <w:rtl/>
                                <w:lang w:bidi="he-IL"/>
                              </w:rPr>
                              <w:t>:</w:t>
                            </w:r>
                          </w:p>
                          <w:p w14:paraId="76D519E4" w14:textId="77777777" w:rsidR="00753AC8" w:rsidRDefault="00753AC8" w:rsidP="00753AC8"/>
                          <w:p w14:paraId="684F2EDF" w14:textId="77777777" w:rsidR="00753AC8" w:rsidRPr="00C13168" w:rsidRDefault="00753AC8" w:rsidP="00753AC8">
                            <w:pPr>
                              <w:bidi/>
                              <w:rPr>
                                <w:rFonts w:asciiTheme="minorBidi" w:hAnsiTheme="minorBidi" w:cstheme="minorBidi"/>
                                <w:b/>
                                <w:bCs/>
                                <w:lang w:bidi="he-IL"/>
                              </w:rPr>
                            </w:pPr>
                            <w:r>
                              <w:rPr>
                                <w:rFonts w:asciiTheme="minorBidi" w:hAnsiTheme="minorBidi" w:cstheme="minorBidi" w:hint="cs"/>
                                <w:b/>
                                <w:bCs/>
                                <w:rtl/>
                                <w:lang w:bidi="he-IL"/>
                              </w:rPr>
                              <w:t xml:space="preserve">האנימציה באמצע לאחר שלחצנו </w:t>
                            </w:r>
                            <w:r>
                              <w:rPr>
                                <w:rFonts w:asciiTheme="minorBidi" w:hAnsiTheme="minorBidi" w:cstheme="minorBidi"/>
                                <w:b/>
                                <w:bCs/>
                                <w:lang w:bidi="he-IL"/>
                              </w:rPr>
                              <w:t>Play</w:t>
                            </w:r>
                            <w:r w:rsidRPr="00C13168">
                              <w:rPr>
                                <w:rFonts w:asciiTheme="minorBidi" w:hAnsiTheme="minorBidi" w:cstheme="minorBidi"/>
                                <w:b/>
                                <w:bCs/>
                                <w:rtl/>
                                <w:lang w:bidi="he-IL"/>
                              </w:rPr>
                              <w:t>:</w:t>
                            </w:r>
                          </w:p>
                          <w:p w14:paraId="40C60258" w14:textId="77777777" w:rsidR="00753AC8" w:rsidRDefault="00753AC8" w:rsidP="00753AC8"/>
                          <w:p w14:paraId="0754C1F0" w14:textId="77777777" w:rsidR="00753AC8" w:rsidRPr="00C13168" w:rsidRDefault="00753AC8" w:rsidP="00753AC8">
                            <w:pPr>
                              <w:bidi/>
                              <w:rPr>
                                <w:rFonts w:asciiTheme="minorBidi" w:hAnsiTheme="minorBidi" w:cstheme="minorBidi"/>
                                <w:b/>
                                <w:bCs/>
                                <w:lang w:bidi="he-IL"/>
                              </w:rPr>
                            </w:pPr>
                            <w:r>
                              <w:rPr>
                                <w:rFonts w:asciiTheme="minorBidi" w:hAnsiTheme="minorBidi" w:cstheme="minorBidi" w:hint="cs"/>
                                <w:b/>
                                <w:bCs/>
                                <w:rtl/>
                                <w:lang w:bidi="he-IL"/>
                              </w:rPr>
                              <w:t xml:space="preserve">האנימציה באמצע לאחר שלחצנו </w:t>
                            </w:r>
                            <w:r>
                              <w:rPr>
                                <w:rFonts w:asciiTheme="minorBidi" w:hAnsiTheme="minorBidi" w:cstheme="minorBidi"/>
                                <w:b/>
                                <w:bCs/>
                                <w:lang w:bidi="he-IL"/>
                              </w:rPr>
                              <w:t>Play</w:t>
                            </w:r>
                            <w:r w:rsidRPr="00C13168">
                              <w:rPr>
                                <w:rFonts w:asciiTheme="minorBidi" w:hAnsiTheme="minorBidi" w:cstheme="minorBidi"/>
                                <w:b/>
                                <w:bCs/>
                                <w:rtl/>
                                <w:lang w:bidi="he-IL"/>
                              </w:rPr>
                              <w:t>:</w:t>
                            </w:r>
                          </w:p>
                          <w:p w14:paraId="59A0D11A" w14:textId="77777777" w:rsidR="00753AC8" w:rsidRDefault="00753AC8" w:rsidP="00753AC8"/>
                          <w:p w14:paraId="0982C623" w14:textId="77777777" w:rsidR="00753AC8" w:rsidRPr="00C13168" w:rsidRDefault="00753AC8" w:rsidP="00753AC8">
                            <w:pPr>
                              <w:bidi/>
                              <w:rPr>
                                <w:rFonts w:asciiTheme="minorBidi" w:hAnsiTheme="minorBidi" w:cstheme="minorBidi"/>
                                <w:b/>
                                <w:bCs/>
                                <w:lang w:bidi="he-IL"/>
                              </w:rPr>
                            </w:pPr>
                            <w:r>
                              <w:rPr>
                                <w:rFonts w:asciiTheme="minorBidi" w:hAnsiTheme="minorBidi" w:cstheme="minorBidi" w:hint="cs"/>
                                <w:b/>
                                <w:bCs/>
                                <w:rtl/>
                                <w:lang w:bidi="he-IL"/>
                              </w:rPr>
                              <w:t xml:space="preserve">האנימציה באמצע לאחר שלחצנו </w:t>
                            </w:r>
                            <w:r>
                              <w:rPr>
                                <w:rFonts w:asciiTheme="minorBidi" w:hAnsiTheme="minorBidi" w:cstheme="minorBidi"/>
                                <w:b/>
                                <w:bCs/>
                                <w:lang w:bidi="he-IL"/>
                              </w:rPr>
                              <w:t>Play</w:t>
                            </w:r>
                            <w:r w:rsidRPr="00C13168">
                              <w:rPr>
                                <w:rFonts w:asciiTheme="minorBidi" w:hAnsiTheme="minorBidi" w:cstheme="minorBidi"/>
                                <w:b/>
                                <w:bCs/>
                                <w:rtl/>
                                <w:lang w:bidi="he-IL"/>
                              </w:rPr>
                              <w:t>:</w:t>
                            </w:r>
                          </w:p>
                          <w:p w14:paraId="78F7F192" w14:textId="77777777" w:rsidR="00753AC8" w:rsidRDefault="00753AC8" w:rsidP="00753AC8"/>
                          <w:p w14:paraId="5AFB6B78" w14:textId="77777777" w:rsidR="00753AC8" w:rsidRPr="00C13168" w:rsidRDefault="00753AC8" w:rsidP="00753AC8">
                            <w:pPr>
                              <w:bidi/>
                              <w:rPr>
                                <w:rFonts w:asciiTheme="minorBidi" w:hAnsiTheme="minorBidi" w:cstheme="minorBidi"/>
                                <w:b/>
                                <w:bCs/>
                                <w:lang w:bidi="he-IL"/>
                              </w:rPr>
                            </w:pPr>
                            <w:r>
                              <w:rPr>
                                <w:rFonts w:asciiTheme="minorBidi" w:hAnsiTheme="minorBidi" w:cstheme="minorBidi" w:hint="cs"/>
                                <w:b/>
                                <w:bCs/>
                                <w:rtl/>
                                <w:lang w:bidi="he-IL"/>
                              </w:rPr>
                              <w:t xml:space="preserve">האנימציה באמצע לאחר שלחצנו </w:t>
                            </w:r>
                            <w:r>
                              <w:rPr>
                                <w:rFonts w:asciiTheme="minorBidi" w:hAnsiTheme="minorBidi" w:cstheme="minorBidi"/>
                                <w:b/>
                                <w:bCs/>
                                <w:lang w:bidi="he-IL"/>
                              </w:rPr>
                              <w:t>Play</w:t>
                            </w:r>
                            <w:r w:rsidRPr="00C13168">
                              <w:rPr>
                                <w:rFonts w:asciiTheme="minorBidi" w:hAnsiTheme="minorBidi" w:cstheme="minorBidi"/>
                                <w:b/>
                                <w:bCs/>
                                <w:rtl/>
                                <w:lang w:bidi="he-IL"/>
                              </w:rPr>
                              <w:t>:</w:t>
                            </w:r>
                          </w:p>
                          <w:p w14:paraId="7A56B721" w14:textId="77777777" w:rsidR="00753AC8" w:rsidRDefault="00753AC8" w:rsidP="00753AC8"/>
                          <w:p w14:paraId="6BBC5357" w14:textId="77777777" w:rsidR="00753AC8" w:rsidRPr="00C13168" w:rsidRDefault="00753AC8" w:rsidP="00753AC8">
                            <w:pPr>
                              <w:bidi/>
                              <w:rPr>
                                <w:rFonts w:asciiTheme="minorBidi" w:hAnsiTheme="minorBidi" w:cstheme="minorBidi"/>
                                <w:b/>
                                <w:bCs/>
                                <w:lang w:bidi="he-IL"/>
                              </w:rPr>
                            </w:pPr>
                            <w:r>
                              <w:rPr>
                                <w:rFonts w:asciiTheme="minorBidi" w:hAnsiTheme="minorBidi" w:cstheme="minorBidi" w:hint="cs"/>
                                <w:b/>
                                <w:bCs/>
                                <w:rtl/>
                                <w:lang w:bidi="he-IL"/>
                              </w:rPr>
                              <w:t xml:space="preserve">האנימציה באמצע לאחר שלחצנו </w:t>
                            </w:r>
                            <w:r>
                              <w:rPr>
                                <w:rFonts w:asciiTheme="minorBidi" w:hAnsiTheme="minorBidi" w:cstheme="minorBidi"/>
                                <w:b/>
                                <w:bCs/>
                                <w:lang w:bidi="he-IL"/>
                              </w:rPr>
                              <w:t>Play</w:t>
                            </w:r>
                            <w:r w:rsidRPr="00C13168">
                              <w:rPr>
                                <w:rFonts w:asciiTheme="minorBidi" w:hAnsiTheme="minorBidi" w:cstheme="minorBidi"/>
                                <w:b/>
                                <w:bCs/>
                                <w:rtl/>
                                <w:lang w:bidi="he-IL"/>
                              </w:rPr>
                              <w:t>:</w:t>
                            </w:r>
                          </w:p>
                          <w:p w14:paraId="32D60F3E" w14:textId="77777777" w:rsidR="00753AC8" w:rsidRDefault="00753AC8" w:rsidP="00753AC8"/>
                          <w:p w14:paraId="591380E2" w14:textId="77777777" w:rsidR="00753AC8" w:rsidRPr="00C13168" w:rsidRDefault="00753AC8" w:rsidP="00753AC8">
                            <w:pPr>
                              <w:bidi/>
                              <w:rPr>
                                <w:rFonts w:asciiTheme="minorBidi" w:hAnsiTheme="minorBidi" w:cstheme="minorBidi"/>
                                <w:b/>
                                <w:bCs/>
                                <w:lang w:bidi="he-IL"/>
                              </w:rPr>
                            </w:pPr>
                            <w:r>
                              <w:rPr>
                                <w:rFonts w:asciiTheme="minorBidi" w:hAnsiTheme="minorBidi" w:cstheme="minorBidi" w:hint="cs"/>
                                <w:b/>
                                <w:bCs/>
                                <w:rtl/>
                                <w:lang w:bidi="he-IL"/>
                              </w:rPr>
                              <w:t xml:space="preserve">האנימציה באמצע לאחר שלחצנו </w:t>
                            </w:r>
                            <w:r>
                              <w:rPr>
                                <w:rFonts w:asciiTheme="minorBidi" w:hAnsiTheme="minorBidi" w:cstheme="minorBidi"/>
                                <w:b/>
                                <w:bCs/>
                                <w:lang w:bidi="he-IL"/>
                              </w:rPr>
                              <w:t>Play</w:t>
                            </w:r>
                            <w:r w:rsidRPr="00C13168">
                              <w:rPr>
                                <w:rFonts w:asciiTheme="minorBidi" w:hAnsiTheme="minorBidi" w:cstheme="minorBidi"/>
                                <w:b/>
                                <w:bCs/>
                                <w:rtl/>
                                <w:lang w:bidi="he-IL"/>
                              </w:rPr>
                              <w:t>:</w:t>
                            </w:r>
                          </w:p>
                          <w:p w14:paraId="5C444341" w14:textId="77777777" w:rsidR="00753AC8" w:rsidRDefault="00753AC8" w:rsidP="00753AC8"/>
                          <w:p w14:paraId="41D4F6B2" w14:textId="77777777" w:rsidR="00753AC8" w:rsidRPr="00C13168" w:rsidRDefault="00753AC8" w:rsidP="00753AC8">
                            <w:pPr>
                              <w:bidi/>
                              <w:rPr>
                                <w:rFonts w:asciiTheme="minorBidi" w:hAnsiTheme="minorBidi" w:cstheme="minorBidi"/>
                                <w:b/>
                                <w:bCs/>
                                <w:lang w:bidi="he-IL"/>
                              </w:rPr>
                            </w:pPr>
                            <w:r>
                              <w:rPr>
                                <w:rFonts w:asciiTheme="minorBidi" w:hAnsiTheme="minorBidi" w:cstheme="minorBidi" w:hint="cs"/>
                                <w:b/>
                                <w:bCs/>
                                <w:rtl/>
                                <w:lang w:bidi="he-IL"/>
                              </w:rPr>
                              <w:t xml:space="preserve">האנימציה באמצע לאחר שלחצנו </w:t>
                            </w:r>
                            <w:r>
                              <w:rPr>
                                <w:rFonts w:asciiTheme="minorBidi" w:hAnsiTheme="minorBidi" w:cstheme="minorBidi"/>
                                <w:b/>
                                <w:bCs/>
                                <w:lang w:bidi="he-IL"/>
                              </w:rPr>
                              <w:t>Play</w:t>
                            </w:r>
                            <w:r w:rsidRPr="00C13168">
                              <w:rPr>
                                <w:rFonts w:asciiTheme="minorBidi" w:hAnsiTheme="minorBidi" w:cstheme="minorBidi"/>
                                <w:b/>
                                <w:bCs/>
                                <w:rtl/>
                                <w:lang w:bidi="he-IL"/>
                              </w:rPr>
                              <w:t>:</w:t>
                            </w:r>
                          </w:p>
                          <w:p w14:paraId="2208DB97" w14:textId="77777777" w:rsidR="00753AC8" w:rsidRDefault="00753AC8" w:rsidP="00753AC8"/>
                          <w:p w14:paraId="48DCE9ED" w14:textId="77777777" w:rsidR="00753AC8" w:rsidRPr="00C13168" w:rsidRDefault="00753AC8" w:rsidP="00753AC8">
                            <w:pPr>
                              <w:bidi/>
                              <w:rPr>
                                <w:rFonts w:asciiTheme="minorBidi" w:hAnsiTheme="minorBidi" w:cstheme="minorBidi"/>
                                <w:b/>
                                <w:bCs/>
                                <w:lang w:bidi="he-IL"/>
                              </w:rPr>
                            </w:pPr>
                            <w:r>
                              <w:rPr>
                                <w:rFonts w:asciiTheme="minorBidi" w:hAnsiTheme="minorBidi" w:cstheme="minorBidi" w:hint="cs"/>
                                <w:b/>
                                <w:bCs/>
                                <w:rtl/>
                                <w:lang w:bidi="he-IL"/>
                              </w:rPr>
                              <w:t xml:space="preserve">האנימציה באמצע לאחר שלחצנו </w:t>
                            </w:r>
                            <w:r>
                              <w:rPr>
                                <w:rFonts w:asciiTheme="minorBidi" w:hAnsiTheme="minorBidi" w:cstheme="minorBidi"/>
                                <w:b/>
                                <w:bCs/>
                                <w:lang w:bidi="he-IL"/>
                              </w:rPr>
                              <w:t>Play</w:t>
                            </w:r>
                            <w:r w:rsidRPr="00C13168">
                              <w:rPr>
                                <w:rFonts w:asciiTheme="minorBidi" w:hAnsiTheme="minorBidi" w:cstheme="minorBidi"/>
                                <w:b/>
                                <w:bCs/>
                                <w:rtl/>
                                <w:lang w:bidi="he-IL"/>
                              </w:rPr>
                              <w:t>:</w:t>
                            </w:r>
                          </w:p>
                          <w:p w14:paraId="5E06FA2B" w14:textId="77777777" w:rsidR="00753AC8" w:rsidRDefault="00753AC8" w:rsidP="00753AC8"/>
                          <w:p w14:paraId="4CB831FD" w14:textId="77777777" w:rsidR="00753AC8" w:rsidRPr="00C13168" w:rsidRDefault="00753AC8" w:rsidP="00753AC8">
                            <w:pPr>
                              <w:bidi/>
                              <w:rPr>
                                <w:rFonts w:asciiTheme="minorBidi" w:hAnsiTheme="minorBidi" w:cstheme="minorBidi"/>
                                <w:b/>
                                <w:bCs/>
                                <w:lang w:bidi="he-IL"/>
                              </w:rPr>
                            </w:pPr>
                            <w:r>
                              <w:rPr>
                                <w:rFonts w:asciiTheme="minorBidi" w:hAnsiTheme="minorBidi" w:cstheme="minorBidi" w:hint="cs"/>
                                <w:b/>
                                <w:bCs/>
                                <w:rtl/>
                                <w:lang w:bidi="he-IL"/>
                              </w:rPr>
                              <w:t xml:space="preserve">האנימציה באמצע לאחר שלחצנו </w:t>
                            </w:r>
                            <w:r>
                              <w:rPr>
                                <w:rFonts w:asciiTheme="minorBidi" w:hAnsiTheme="minorBidi" w:cstheme="minorBidi"/>
                                <w:b/>
                                <w:bCs/>
                                <w:lang w:bidi="he-IL"/>
                              </w:rPr>
                              <w:t>Play</w:t>
                            </w:r>
                            <w:r w:rsidRPr="00C13168">
                              <w:rPr>
                                <w:rFonts w:asciiTheme="minorBidi" w:hAnsiTheme="minorBidi" w:cstheme="minorBidi"/>
                                <w:b/>
                                <w:bCs/>
                                <w:rtl/>
                                <w:lang w:bidi="he-IL"/>
                              </w:rPr>
                              <w:t>:</w:t>
                            </w:r>
                          </w:p>
                          <w:p w14:paraId="5162A61A" w14:textId="77777777" w:rsidR="00753AC8" w:rsidRDefault="00753AC8" w:rsidP="00753AC8"/>
                          <w:p w14:paraId="508B2290" w14:textId="77777777" w:rsidR="00753AC8" w:rsidRPr="00C13168" w:rsidRDefault="00753AC8" w:rsidP="00753AC8">
                            <w:pPr>
                              <w:bidi/>
                              <w:rPr>
                                <w:rFonts w:asciiTheme="minorBidi" w:hAnsiTheme="minorBidi" w:cstheme="minorBidi"/>
                                <w:b/>
                                <w:bCs/>
                                <w:lang w:bidi="he-IL"/>
                              </w:rPr>
                            </w:pPr>
                            <w:r>
                              <w:rPr>
                                <w:rFonts w:asciiTheme="minorBidi" w:hAnsiTheme="minorBidi" w:cstheme="minorBidi" w:hint="cs"/>
                                <w:b/>
                                <w:bCs/>
                                <w:rtl/>
                                <w:lang w:bidi="he-IL"/>
                              </w:rPr>
                              <w:t xml:space="preserve">האנימציה באמצע לאחר שלחצנו </w:t>
                            </w:r>
                            <w:r>
                              <w:rPr>
                                <w:rFonts w:asciiTheme="minorBidi" w:hAnsiTheme="minorBidi" w:cstheme="minorBidi"/>
                                <w:b/>
                                <w:bCs/>
                                <w:lang w:bidi="he-IL"/>
                              </w:rPr>
                              <w:t>Play</w:t>
                            </w:r>
                            <w:r w:rsidRPr="00C13168">
                              <w:rPr>
                                <w:rFonts w:asciiTheme="minorBidi" w:hAnsiTheme="minorBidi" w:cstheme="minorBidi"/>
                                <w:b/>
                                <w:bCs/>
                                <w:rtl/>
                                <w:lang w:bidi="he-IL"/>
                              </w:rPr>
                              <w:t>:</w:t>
                            </w:r>
                          </w:p>
                          <w:p w14:paraId="04B9D677" w14:textId="77777777" w:rsidR="00753AC8" w:rsidRDefault="00753AC8" w:rsidP="00753AC8"/>
                          <w:p w14:paraId="68655923" w14:textId="77777777" w:rsidR="00753AC8" w:rsidRPr="00C13168" w:rsidRDefault="00753AC8" w:rsidP="00753AC8">
                            <w:pPr>
                              <w:bidi/>
                              <w:rPr>
                                <w:rFonts w:asciiTheme="minorBidi" w:hAnsiTheme="minorBidi" w:cstheme="minorBidi"/>
                                <w:b/>
                                <w:bCs/>
                                <w:lang w:bidi="he-IL"/>
                              </w:rPr>
                            </w:pPr>
                            <w:r>
                              <w:rPr>
                                <w:rFonts w:asciiTheme="minorBidi" w:hAnsiTheme="minorBidi" w:cstheme="minorBidi" w:hint="cs"/>
                                <w:b/>
                                <w:bCs/>
                                <w:rtl/>
                                <w:lang w:bidi="he-IL"/>
                              </w:rPr>
                              <w:t xml:space="preserve">האנימציה באמצע לאחר שלחצנו </w:t>
                            </w:r>
                            <w:r>
                              <w:rPr>
                                <w:rFonts w:asciiTheme="minorBidi" w:hAnsiTheme="minorBidi" w:cstheme="minorBidi"/>
                                <w:b/>
                                <w:bCs/>
                                <w:lang w:bidi="he-IL"/>
                              </w:rPr>
                              <w:t>Play</w:t>
                            </w:r>
                            <w:r w:rsidRPr="00C13168">
                              <w:rPr>
                                <w:rFonts w:asciiTheme="minorBidi" w:hAnsiTheme="minorBidi" w:cstheme="minorBidi"/>
                                <w:b/>
                                <w:bCs/>
                                <w:rtl/>
                                <w:lang w:bidi="he-IL"/>
                              </w:rPr>
                              <w:t>:</w:t>
                            </w:r>
                          </w:p>
                          <w:p w14:paraId="13197F9D" w14:textId="77777777" w:rsidR="00753AC8" w:rsidRDefault="00753AC8" w:rsidP="00753AC8"/>
                          <w:p w14:paraId="54417317" w14:textId="77777777" w:rsidR="00753AC8" w:rsidRPr="00C13168" w:rsidRDefault="00753AC8" w:rsidP="00753AC8">
                            <w:pPr>
                              <w:bidi/>
                              <w:rPr>
                                <w:rFonts w:asciiTheme="minorBidi" w:hAnsiTheme="minorBidi" w:cstheme="minorBidi"/>
                                <w:b/>
                                <w:bCs/>
                                <w:lang w:bidi="he-IL"/>
                              </w:rPr>
                            </w:pPr>
                            <w:r>
                              <w:rPr>
                                <w:rFonts w:asciiTheme="minorBidi" w:hAnsiTheme="minorBidi" w:cstheme="minorBidi" w:hint="cs"/>
                                <w:b/>
                                <w:bCs/>
                                <w:rtl/>
                                <w:lang w:bidi="he-IL"/>
                              </w:rPr>
                              <w:t xml:space="preserve">האנימציה באמצע לאחר שלחצנו </w:t>
                            </w:r>
                            <w:r>
                              <w:rPr>
                                <w:rFonts w:asciiTheme="minorBidi" w:hAnsiTheme="minorBidi" w:cstheme="minorBidi"/>
                                <w:b/>
                                <w:bCs/>
                                <w:lang w:bidi="he-IL"/>
                              </w:rPr>
                              <w:t>Play</w:t>
                            </w:r>
                            <w:r w:rsidRPr="00C13168">
                              <w:rPr>
                                <w:rFonts w:asciiTheme="minorBidi" w:hAnsiTheme="minorBidi" w:cstheme="minorBidi"/>
                                <w:b/>
                                <w:bCs/>
                                <w:rtl/>
                                <w:lang w:bidi="he-IL"/>
                              </w:rPr>
                              <w:t>:</w:t>
                            </w:r>
                          </w:p>
                          <w:p w14:paraId="6DE91703" w14:textId="77777777" w:rsidR="00753AC8" w:rsidRDefault="00753AC8" w:rsidP="00753AC8"/>
                          <w:p w14:paraId="2224D03E" w14:textId="77777777" w:rsidR="00753AC8" w:rsidRPr="00C13168" w:rsidRDefault="00753AC8" w:rsidP="00753AC8">
                            <w:pPr>
                              <w:bidi/>
                              <w:rPr>
                                <w:rFonts w:asciiTheme="minorBidi" w:hAnsiTheme="minorBidi" w:cstheme="minorBidi"/>
                                <w:b/>
                                <w:bCs/>
                                <w:lang w:bidi="he-IL"/>
                              </w:rPr>
                            </w:pPr>
                            <w:r>
                              <w:rPr>
                                <w:rFonts w:asciiTheme="minorBidi" w:hAnsiTheme="minorBidi" w:cstheme="minorBidi" w:hint="cs"/>
                                <w:b/>
                                <w:bCs/>
                                <w:rtl/>
                                <w:lang w:bidi="he-IL"/>
                              </w:rPr>
                              <w:t xml:space="preserve">האנימציה באמצע לאחר שלחצנו </w:t>
                            </w:r>
                            <w:r>
                              <w:rPr>
                                <w:rFonts w:asciiTheme="minorBidi" w:hAnsiTheme="minorBidi" w:cstheme="minorBidi"/>
                                <w:b/>
                                <w:bCs/>
                                <w:lang w:bidi="he-IL"/>
                              </w:rPr>
                              <w:t>Play</w:t>
                            </w:r>
                            <w:r w:rsidRPr="00C13168">
                              <w:rPr>
                                <w:rFonts w:asciiTheme="minorBidi" w:hAnsiTheme="minorBidi" w:cstheme="minorBidi"/>
                                <w:b/>
                                <w:bCs/>
                                <w:rtl/>
                                <w:lang w:bidi="he-IL"/>
                              </w:rPr>
                              <w:t>:</w:t>
                            </w:r>
                          </w:p>
                          <w:p w14:paraId="7955A1A1" w14:textId="77777777" w:rsidR="00753AC8" w:rsidRDefault="00753AC8" w:rsidP="00753AC8"/>
                          <w:p w14:paraId="652685C9" w14:textId="77777777" w:rsidR="00753AC8" w:rsidRPr="00C13168" w:rsidRDefault="00753AC8" w:rsidP="00753AC8">
                            <w:pPr>
                              <w:bidi/>
                              <w:rPr>
                                <w:rFonts w:asciiTheme="minorBidi" w:hAnsiTheme="minorBidi" w:cstheme="minorBidi"/>
                                <w:b/>
                                <w:bCs/>
                                <w:lang w:bidi="he-IL"/>
                              </w:rPr>
                            </w:pPr>
                            <w:r>
                              <w:rPr>
                                <w:rFonts w:asciiTheme="minorBidi" w:hAnsiTheme="minorBidi" w:cstheme="minorBidi" w:hint="cs"/>
                                <w:b/>
                                <w:bCs/>
                                <w:rtl/>
                                <w:lang w:bidi="he-IL"/>
                              </w:rPr>
                              <w:t xml:space="preserve">האנימציה באמצע לאחר שלחצנו </w:t>
                            </w:r>
                            <w:r>
                              <w:rPr>
                                <w:rFonts w:asciiTheme="minorBidi" w:hAnsiTheme="minorBidi" w:cstheme="minorBidi"/>
                                <w:b/>
                                <w:bCs/>
                                <w:lang w:bidi="he-IL"/>
                              </w:rPr>
                              <w:t>Play</w:t>
                            </w:r>
                            <w:r w:rsidRPr="00C13168">
                              <w:rPr>
                                <w:rFonts w:asciiTheme="minorBidi" w:hAnsiTheme="minorBidi" w:cstheme="minorBidi"/>
                                <w:b/>
                                <w:bCs/>
                                <w:rtl/>
                                <w:lang w:bidi="he-IL"/>
                              </w:rPr>
                              <w:t>:</w:t>
                            </w:r>
                          </w:p>
                          <w:p w14:paraId="11E76A3B" w14:textId="77777777" w:rsidR="00753AC8" w:rsidRDefault="00753AC8" w:rsidP="00753AC8"/>
                          <w:p w14:paraId="75E316B9" w14:textId="77777777" w:rsidR="00753AC8" w:rsidRPr="00C13168" w:rsidRDefault="00753AC8" w:rsidP="00753AC8">
                            <w:pPr>
                              <w:bidi/>
                              <w:rPr>
                                <w:rFonts w:asciiTheme="minorBidi" w:hAnsiTheme="minorBidi" w:cstheme="minorBidi"/>
                                <w:b/>
                                <w:bCs/>
                                <w:lang w:bidi="he-IL"/>
                              </w:rPr>
                            </w:pPr>
                            <w:r>
                              <w:rPr>
                                <w:rFonts w:asciiTheme="minorBidi" w:hAnsiTheme="minorBidi" w:cstheme="minorBidi" w:hint="cs"/>
                                <w:b/>
                                <w:bCs/>
                                <w:rtl/>
                                <w:lang w:bidi="he-IL"/>
                              </w:rPr>
                              <w:t xml:space="preserve">האנימציה באמצע לאחר שלחצנו </w:t>
                            </w:r>
                            <w:r>
                              <w:rPr>
                                <w:rFonts w:asciiTheme="minorBidi" w:hAnsiTheme="minorBidi" w:cstheme="minorBidi"/>
                                <w:b/>
                                <w:bCs/>
                                <w:lang w:bidi="he-IL"/>
                              </w:rPr>
                              <w:t>Play</w:t>
                            </w:r>
                            <w:r w:rsidRPr="00C13168">
                              <w:rPr>
                                <w:rFonts w:asciiTheme="minorBidi" w:hAnsiTheme="minorBidi" w:cstheme="minorBidi"/>
                                <w:b/>
                                <w:bCs/>
                                <w:rtl/>
                                <w:lang w:bidi="he-IL"/>
                              </w:rPr>
                              <w:t>:</w:t>
                            </w:r>
                          </w:p>
                          <w:p w14:paraId="23EBA760" w14:textId="77777777" w:rsidR="00753AC8" w:rsidRDefault="00753AC8" w:rsidP="00753AC8"/>
                          <w:p w14:paraId="2280E492" w14:textId="77777777" w:rsidR="00753AC8" w:rsidRPr="00C13168" w:rsidRDefault="00753AC8" w:rsidP="00753AC8">
                            <w:pPr>
                              <w:bidi/>
                              <w:rPr>
                                <w:rFonts w:asciiTheme="minorBidi" w:hAnsiTheme="minorBidi" w:cstheme="minorBidi"/>
                                <w:b/>
                                <w:bCs/>
                                <w:lang w:bidi="he-IL"/>
                              </w:rPr>
                            </w:pPr>
                            <w:r>
                              <w:rPr>
                                <w:rFonts w:asciiTheme="minorBidi" w:hAnsiTheme="minorBidi" w:cstheme="minorBidi" w:hint="cs"/>
                                <w:b/>
                                <w:bCs/>
                                <w:rtl/>
                                <w:lang w:bidi="he-IL"/>
                              </w:rPr>
                              <w:t xml:space="preserve">האנימציה באמצע לאחר שלחצנו </w:t>
                            </w:r>
                            <w:r>
                              <w:rPr>
                                <w:rFonts w:asciiTheme="minorBidi" w:hAnsiTheme="minorBidi" w:cstheme="minorBidi"/>
                                <w:b/>
                                <w:bCs/>
                                <w:lang w:bidi="he-IL"/>
                              </w:rPr>
                              <w:t>Play</w:t>
                            </w:r>
                            <w:r w:rsidRPr="00C13168">
                              <w:rPr>
                                <w:rFonts w:asciiTheme="minorBidi" w:hAnsiTheme="minorBidi" w:cstheme="minorBidi"/>
                                <w:b/>
                                <w:bCs/>
                                <w:rtl/>
                                <w:lang w:bidi="he-IL"/>
                              </w:rPr>
                              <w:t>:</w:t>
                            </w:r>
                          </w:p>
                          <w:p w14:paraId="45CD6E95" w14:textId="77777777" w:rsidR="00753AC8" w:rsidRDefault="00753AC8" w:rsidP="00753AC8"/>
                          <w:p w14:paraId="75183726" w14:textId="77777777" w:rsidR="00753AC8" w:rsidRPr="00C13168" w:rsidRDefault="00753AC8" w:rsidP="00753AC8">
                            <w:pPr>
                              <w:bidi/>
                              <w:rPr>
                                <w:rFonts w:asciiTheme="minorBidi" w:hAnsiTheme="minorBidi" w:cstheme="minorBidi"/>
                                <w:b/>
                                <w:bCs/>
                                <w:lang w:bidi="he-IL"/>
                              </w:rPr>
                            </w:pPr>
                            <w:r>
                              <w:rPr>
                                <w:rFonts w:asciiTheme="minorBidi" w:hAnsiTheme="minorBidi" w:cstheme="minorBidi" w:hint="cs"/>
                                <w:b/>
                                <w:bCs/>
                                <w:rtl/>
                                <w:lang w:bidi="he-IL"/>
                              </w:rPr>
                              <w:t xml:space="preserve">האנימציה באמצע לאחר שלחצנו </w:t>
                            </w:r>
                            <w:r>
                              <w:rPr>
                                <w:rFonts w:asciiTheme="minorBidi" w:hAnsiTheme="minorBidi" w:cstheme="minorBidi"/>
                                <w:b/>
                                <w:bCs/>
                                <w:lang w:bidi="he-IL"/>
                              </w:rPr>
                              <w:t>Play</w:t>
                            </w:r>
                            <w:r w:rsidRPr="00C13168">
                              <w:rPr>
                                <w:rFonts w:asciiTheme="minorBidi" w:hAnsiTheme="minorBidi" w:cstheme="minorBidi"/>
                                <w:b/>
                                <w:bCs/>
                                <w:rtl/>
                                <w:lang w:bidi="he-IL"/>
                              </w:rPr>
                              <w:t>:</w:t>
                            </w:r>
                          </w:p>
                          <w:p w14:paraId="3D0891A9" w14:textId="77777777" w:rsidR="00753AC8" w:rsidRDefault="00753AC8" w:rsidP="00753AC8"/>
                          <w:p w14:paraId="0CC8C6C1" w14:textId="77777777" w:rsidR="00753AC8" w:rsidRPr="00C13168" w:rsidRDefault="00753AC8" w:rsidP="00753AC8">
                            <w:pPr>
                              <w:bidi/>
                              <w:rPr>
                                <w:rFonts w:asciiTheme="minorBidi" w:hAnsiTheme="minorBidi" w:cstheme="minorBidi"/>
                                <w:b/>
                                <w:bCs/>
                                <w:lang w:bidi="he-IL"/>
                              </w:rPr>
                            </w:pPr>
                            <w:r>
                              <w:rPr>
                                <w:rFonts w:asciiTheme="minorBidi" w:hAnsiTheme="minorBidi" w:cstheme="minorBidi" w:hint="cs"/>
                                <w:b/>
                                <w:bCs/>
                                <w:rtl/>
                                <w:lang w:bidi="he-IL"/>
                              </w:rPr>
                              <w:t xml:space="preserve">האנימציה באמצע לאחר שלחצנו </w:t>
                            </w:r>
                            <w:r>
                              <w:rPr>
                                <w:rFonts w:asciiTheme="minorBidi" w:hAnsiTheme="minorBidi" w:cstheme="minorBidi"/>
                                <w:b/>
                                <w:bCs/>
                                <w:lang w:bidi="he-IL"/>
                              </w:rPr>
                              <w:t>Play</w:t>
                            </w:r>
                            <w:r w:rsidRPr="00C13168">
                              <w:rPr>
                                <w:rFonts w:asciiTheme="minorBidi" w:hAnsiTheme="minorBidi" w:cstheme="minorBidi"/>
                                <w:b/>
                                <w:bCs/>
                                <w:rtl/>
                                <w:lang w:bidi="he-IL"/>
                              </w:rPr>
                              <w:t>:</w:t>
                            </w:r>
                          </w:p>
                          <w:p w14:paraId="0D7DA319" w14:textId="77777777" w:rsidR="00753AC8" w:rsidRDefault="00753AC8" w:rsidP="00753AC8"/>
                          <w:p w14:paraId="27E6A66A" w14:textId="77777777" w:rsidR="00753AC8" w:rsidRPr="00C13168" w:rsidRDefault="00753AC8" w:rsidP="00753AC8">
                            <w:pPr>
                              <w:bidi/>
                              <w:rPr>
                                <w:rFonts w:asciiTheme="minorBidi" w:hAnsiTheme="minorBidi" w:cstheme="minorBidi"/>
                                <w:b/>
                                <w:bCs/>
                                <w:lang w:bidi="he-IL"/>
                              </w:rPr>
                            </w:pPr>
                            <w:r>
                              <w:rPr>
                                <w:rFonts w:asciiTheme="minorBidi" w:hAnsiTheme="minorBidi" w:cstheme="minorBidi" w:hint="cs"/>
                                <w:b/>
                                <w:bCs/>
                                <w:rtl/>
                                <w:lang w:bidi="he-IL"/>
                              </w:rPr>
                              <w:t xml:space="preserve">האנימציה באמצע לאחר שלחצנו </w:t>
                            </w:r>
                            <w:r>
                              <w:rPr>
                                <w:rFonts w:asciiTheme="minorBidi" w:hAnsiTheme="minorBidi" w:cstheme="minorBidi"/>
                                <w:b/>
                                <w:bCs/>
                                <w:lang w:bidi="he-IL"/>
                              </w:rPr>
                              <w:t>Play</w:t>
                            </w:r>
                            <w:r w:rsidRPr="00C13168">
                              <w:rPr>
                                <w:rFonts w:asciiTheme="minorBidi" w:hAnsiTheme="minorBidi" w:cstheme="minorBidi"/>
                                <w:b/>
                                <w:bCs/>
                                <w:rtl/>
                                <w:lang w:bidi="he-IL"/>
                              </w:rPr>
                              <w:t>:</w:t>
                            </w:r>
                          </w:p>
                          <w:p w14:paraId="568AEA0D" w14:textId="77777777" w:rsidR="00753AC8" w:rsidRDefault="00753AC8" w:rsidP="00753AC8"/>
                          <w:p w14:paraId="2A41E1BF" w14:textId="77777777" w:rsidR="00753AC8" w:rsidRPr="00C13168" w:rsidRDefault="00753AC8" w:rsidP="00753AC8">
                            <w:pPr>
                              <w:bidi/>
                              <w:rPr>
                                <w:rFonts w:asciiTheme="minorBidi" w:hAnsiTheme="minorBidi" w:cstheme="minorBidi"/>
                                <w:b/>
                                <w:bCs/>
                                <w:lang w:bidi="he-IL"/>
                              </w:rPr>
                            </w:pPr>
                            <w:r>
                              <w:rPr>
                                <w:rFonts w:asciiTheme="minorBidi" w:hAnsiTheme="minorBidi" w:cstheme="minorBidi" w:hint="cs"/>
                                <w:b/>
                                <w:bCs/>
                                <w:rtl/>
                                <w:lang w:bidi="he-IL"/>
                              </w:rPr>
                              <w:t xml:space="preserve">האנימציה באמצע לאחר שלחצנו </w:t>
                            </w:r>
                            <w:r>
                              <w:rPr>
                                <w:rFonts w:asciiTheme="minorBidi" w:hAnsiTheme="minorBidi" w:cstheme="minorBidi"/>
                                <w:b/>
                                <w:bCs/>
                                <w:lang w:bidi="he-IL"/>
                              </w:rPr>
                              <w:t>Play</w:t>
                            </w:r>
                            <w:r w:rsidRPr="00C13168">
                              <w:rPr>
                                <w:rFonts w:asciiTheme="minorBidi" w:hAnsiTheme="minorBidi" w:cstheme="minorBidi"/>
                                <w:b/>
                                <w:bCs/>
                                <w:rtl/>
                                <w:lang w:bidi="he-IL"/>
                              </w:rPr>
                              <w:t>:</w:t>
                            </w:r>
                          </w:p>
                          <w:p w14:paraId="3C7E1AE1" w14:textId="77777777" w:rsidR="00753AC8" w:rsidRDefault="00753AC8" w:rsidP="00753AC8"/>
                          <w:p w14:paraId="4CD9EFF2" w14:textId="77777777" w:rsidR="00753AC8" w:rsidRPr="00C13168" w:rsidRDefault="00753AC8" w:rsidP="00753AC8">
                            <w:pPr>
                              <w:bidi/>
                              <w:rPr>
                                <w:rFonts w:asciiTheme="minorBidi" w:hAnsiTheme="minorBidi" w:cstheme="minorBidi"/>
                                <w:b/>
                                <w:bCs/>
                                <w:lang w:bidi="he-IL"/>
                              </w:rPr>
                            </w:pPr>
                            <w:r>
                              <w:rPr>
                                <w:rFonts w:asciiTheme="minorBidi" w:hAnsiTheme="minorBidi" w:cstheme="minorBidi" w:hint="cs"/>
                                <w:b/>
                                <w:bCs/>
                                <w:rtl/>
                                <w:lang w:bidi="he-IL"/>
                              </w:rPr>
                              <w:t xml:space="preserve">האנימציה באמצע לאחר שלחצנו </w:t>
                            </w:r>
                            <w:r>
                              <w:rPr>
                                <w:rFonts w:asciiTheme="minorBidi" w:hAnsiTheme="minorBidi" w:cstheme="minorBidi"/>
                                <w:b/>
                                <w:bCs/>
                                <w:lang w:bidi="he-IL"/>
                              </w:rPr>
                              <w:t>Play</w:t>
                            </w:r>
                            <w:r w:rsidRPr="00C13168">
                              <w:rPr>
                                <w:rFonts w:asciiTheme="minorBidi" w:hAnsiTheme="minorBidi" w:cstheme="minorBidi"/>
                                <w:b/>
                                <w:bCs/>
                                <w:rtl/>
                                <w:lang w:bidi="he-IL"/>
                              </w:rPr>
                              <w:t>:</w:t>
                            </w:r>
                          </w:p>
                          <w:p w14:paraId="5FD6F852" w14:textId="77777777" w:rsidR="00753AC8" w:rsidRDefault="00753AC8" w:rsidP="00753AC8"/>
                          <w:p w14:paraId="550140B9" w14:textId="77777777" w:rsidR="00753AC8" w:rsidRPr="00C13168" w:rsidRDefault="00753AC8" w:rsidP="00753AC8">
                            <w:pPr>
                              <w:bidi/>
                              <w:rPr>
                                <w:rFonts w:asciiTheme="minorBidi" w:hAnsiTheme="minorBidi" w:cstheme="minorBidi"/>
                                <w:b/>
                                <w:bCs/>
                                <w:lang w:bidi="he-IL"/>
                              </w:rPr>
                            </w:pPr>
                            <w:r>
                              <w:rPr>
                                <w:rFonts w:asciiTheme="minorBidi" w:hAnsiTheme="minorBidi" w:cstheme="minorBidi" w:hint="cs"/>
                                <w:b/>
                                <w:bCs/>
                                <w:rtl/>
                                <w:lang w:bidi="he-IL"/>
                              </w:rPr>
                              <w:t xml:space="preserve">האנימציה באמצע לאחר שלחצנו </w:t>
                            </w:r>
                            <w:r>
                              <w:rPr>
                                <w:rFonts w:asciiTheme="minorBidi" w:hAnsiTheme="minorBidi" w:cstheme="minorBidi"/>
                                <w:b/>
                                <w:bCs/>
                                <w:lang w:bidi="he-IL"/>
                              </w:rPr>
                              <w:t>Play</w:t>
                            </w:r>
                            <w:r w:rsidRPr="00C13168">
                              <w:rPr>
                                <w:rFonts w:asciiTheme="minorBidi" w:hAnsiTheme="minorBidi" w:cstheme="minorBidi"/>
                                <w:b/>
                                <w:bCs/>
                                <w:rtl/>
                                <w:lang w:bidi="he-IL"/>
                              </w:rPr>
                              <w:t>:</w:t>
                            </w:r>
                          </w:p>
                          <w:p w14:paraId="2C1CD85E" w14:textId="77777777" w:rsidR="00753AC8" w:rsidRDefault="00753AC8" w:rsidP="00753AC8"/>
                          <w:p w14:paraId="69A55BD9" w14:textId="77777777" w:rsidR="00753AC8" w:rsidRPr="00C13168" w:rsidRDefault="00753AC8" w:rsidP="00753AC8">
                            <w:pPr>
                              <w:bidi/>
                              <w:rPr>
                                <w:rFonts w:asciiTheme="minorBidi" w:hAnsiTheme="minorBidi" w:cstheme="minorBidi"/>
                                <w:b/>
                                <w:bCs/>
                                <w:lang w:bidi="he-IL"/>
                              </w:rPr>
                            </w:pPr>
                            <w:r>
                              <w:rPr>
                                <w:rFonts w:asciiTheme="minorBidi" w:hAnsiTheme="minorBidi" w:cstheme="minorBidi" w:hint="cs"/>
                                <w:b/>
                                <w:bCs/>
                                <w:rtl/>
                                <w:lang w:bidi="he-IL"/>
                              </w:rPr>
                              <w:t xml:space="preserve">האנימציה באמצע לאחר שלחצנו </w:t>
                            </w:r>
                            <w:r>
                              <w:rPr>
                                <w:rFonts w:asciiTheme="minorBidi" w:hAnsiTheme="minorBidi" w:cstheme="minorBidi"/>
                                <w:b/>
                                <w:bCs/>
                                <w:lang w:bidi="he-IL"/>
                              </w:rPr>
                              <w:t>Play</w:t>
                            </w:r>
                            <w:r w:rsidRPr="00C13168">
                              <w:rPr>
                                <w:rFonts w:asciiTheme="minorBidi" w:hAnsiTheme="minorBidi" w:cstheme="minorBidi"/>
                                <w:b/>
                                <w:bCs/>
                                <w:rtl/>
                                <w:lang w:bidi="he-IL"/>
                              </w:rPr>
                              <w:t>:</w:t>
                            </w:r>
                          </w:p>
                          <w:p w14:paraId="07C17B89" w14:textId="77777777" w:rsidR="00753AC8" w:rsidRDefault="00753AC8" w:rsidP="00753AC8"/>
                          <w:p w14:paraId="24ACF93C" w14:textId="77777777" w:rsidR="00753AC8" w:rsidRPr="00C13168" w:rsidRDefault="00753AC8" w:rsidP="00753AC8">
                            <w:pPr>
                              <w:bidi/>
                              <w:rPr>
                                <w:rFonts w:asciiTheme="minorBidi" w:hAnsiTheme="minorBidi" w:cstheme="minorBidi"/>
                                <w:b/>
                                <w:bCs/>
                                <w:lang w:bidi="he-IL"/>
                              </w:rPr>
                            </w:pPr>
                            <w:r>
                              <w:rPr>
                                <w:rFonts w:asciiTheme="minorBidi" w:hAnsiTheme="minorBidi" w:cstheme="minorBidi" w:hint="cs"/>
                                <w:b/>
                                <w:bCs/>
                                <w:rtl/>
                                <w:lang w:bidi="he-IL"/>
                              </w:rPr>
                              <w:t xml:space="preserve">האנימציה באמצע לאחר שלחצנו </w:t>
                            </w:r>
                            <w:r>
                              <w:rPr>
                                <w:rFonts w:asciiTheme="minorBidi" w:hAnsiTheme="minorBidi" w:cstheme="minorBidi"/>
                                <w:b/>
                                <w:bCs/>
                                <w:lang w:bidi="he-IL"/>
                              </w:rPr>
                              <w:t>Play</w:t>
                            </w:r>
                            <w:r w:rsidRPr="00C13168">
                              <w:rPr>
                                <w:rFonts w:asciiTheme="minorBidi" w:hAnsiTheme="minorBidi" w:cstheme="minorBidi"/>
                                <w:b/>
                                <w:bCs/>
                                <w:rtl/>
                                <w:lang w:bidi="he-IL"/>
                              </w:rPr>
                              <w:t>:</w:t>
                            </w:r>
                          </w:p>
                          <w:p w14:paraId="1AE22AB2" w14:textId="77777777" w:rsidR="00753AC8" w:rsidRDefault="00753AC8" w:rsidP="00753AC8"/>
                          <w:p w14:paraId="718CB578" w14:textId="77777777" w:rsidR="00753AC8" w:rsidRPr="00C13168" w:rsidRDefault="00753AC8" w:rsidP="00753AC8">
                            <w:pPr>
                              <w:bidi/>
                              <w:rPr>
                                <w:rFonts w:asciiTheme="minorBidi" w:hAnsiTheme="minorBidi" w:cstheme="minorBidi"/>
                                <w:b/>
                                <w:bCs/>
                                <w:lang w:bidi="he-IL"/>
                              </w:rPr>
                            </w:pPr>
                            <w:r>
                              <w:rPr>
                                <w:rFonts w:asciiTheme="minorBidi" w:hAnsiTheme="minorBidi" w:cstheme="minorBidi" w:hint="cs"/>
                                <w:b/>
                                <w:bCs/>
                                <w:rtl/>
                                <w:lang w:bidi="he-IL"/>
                              </w:rPr>
                              <w:t xml:space="preserve">האנימציה באמצע לאחר שלחצנו </w:t>
                            </w:r>
                            <w:r>
                              <w:rPr>
                                <w:rFonts w:asciiTheme="minorBidi" w:hAnsiTheme="minorBidi" w:cstheme="minorBidi"/>
                                <w:b/>
                                <w:bCs/>
                                <w:lang w:bidi="he-IL"/>
                              </w:rPr>
                              <w:t>Play</w:t>
                            </w:r>
                            <w:r w:rsidRPr="00C13168">
                              <w:rPr>
                                <w:rFonts w:asciiTheme="minorBidi" w:hAnsiTheme="minorBidi" w:cstheme="minorBidi"/>
                                <w:b/>
                                <w:bCs/>
                                <w:rtl/>
                                <w:lang w:bidi="he-IL"/>
                              </w:rPr>
                              <w:t>:</w:t>
                            </w:r>
                          </w:p>
                          <w:p w14:paraId="3E1AAF62" w14:textId="77777777" w:rsidR="00753AC8" w:rsidRDefault="00753AC8" w:rsidP="00753AC8"/>
                          <w:p w14:paraId="20C726EF" w14:textId="77777777" w:rsidR="00753AC8" w:rsidRPr="00C13168" w:rsidRDefault="00753AC8" w:rsidP="00753AC8">
                            <w:pPr>
                              <w:bidi/>
                              <w:rPr>
                                <w:rFonts w:asciiTheme="minorBidi" w:hAnsiTheme="minorBidi" w:cstheme="minorBidi"/>
                                <w:b/>
                                <w:bCs/>
                                <w:lang w:bidi="he-IL"/>
                              </w:rPr>
                            </w:pPr>
                            <w:r>
                              <w:rPr>
                                <w:rFonts w:asciiTheme="minorBidi" w:hAnsiTheme="minorBidi" w:cstheme="minorBidi" w:hint="cs"/>
                                <w:b/>
                                <w:bCs/>
                                <w:rtl/>
                                <w:lang w:bidi="he-IL"/>
                              </w:rPr>
                              <w:t xml:space="preserve">האנימציה באמצע לאחר שלחצנו </w:t>
                            </w:r>
                            <w:r>
                              <w:rPr>
                                <w:rFonts w:asciiTheme="minorBidi" w:hAnsiTheme="minorBidi" w:cstheme="minorBidi"/>
                                <w:b/>
                                <w:bCs/>
                                <w:lang w:bidi="he-IL"/>
                              </w:rPr>
                              <w:t>Play</w:t>
                            </w:r>
                            <w:r w:rsidRPr="00C13168">
                              <w:rPr>
                                <w:rFonts w:asciiTheme="minorBidi" w:hAnsiTheme="minorBidi" w:cstheme="minorBidi"/>
                                <w:b/>
                                <w:bCs/>
                                <w:rtl/>
                                <w:lang w:bidi="he-IL"/>
                              </w:rPr>
                              <w:t>:</w:t>
                            </w:r>
                          </w:p>
                          <w:p w14:paraId="132D5A9F" w14:textId="77777777" w:rsidR="00753AC8" w:rsidRDefault="00753AC8" w:rsidP="00753AC8"/>
                          <w:p w14:paraId="4DFA374A" w14:textId="77777777" w:rsidR="00753AC8" w:rsidRPr="00C13168" w:rsidRDefault="00753AC8" w:rsidP="00753AC8">
                            <w:pPr>
                              <w:bidi/>
                              <w:rPr>
                                <w:rFonts w:asciiTheme="minorBidi" w:hAnsiTheme="minorBidi" w:cstheme="minorBidi"/>
                                <w:b/>
                                <w:bCs/>
                                <w:lang w:bidi="he-IL"/>
                              </w:rPr>
                            </w:pPr>
                            <w:r>
                              <w:rPr>
                                <w:rFonts w:asciiTheme="minorBidi" w:hAnsiTheme="minorBidi" w:cstheme="minorBidi" w:hint="cs"/>
                                <w:b/>
                                <w:bCs/>
                                <w:rtl/>
                                <w:lang w:bidi="he-IL"/>
                              </w:rPr>
                              <w:t xml:space="preserve">האנימציה באמצע לאחר שלחצנו </w:t>
                            </w:r>
                            <w:r>
                              <w:rPr>
                                <w:rFonts w:asciiTheme="minorBidi" w:hAnsiTheme="minorBidi" w:cstheme="minorBidi"/>
                                <w:b/>
                                <w:bCs/>
                                <w:lang w:bidi="he-IL"/>
                              </w:rPr>
                              <w:t>Play</w:t>
                            </w:r>
                            <w:r w:rsidRPr="00C13168">
                              <w:rPr>
                                <w:rFonts w:asciiTheme="minorBidi" w:hAnsiTheme="minorBidi" w:cstheme="minorBidi"/>
                                <w:b/>
                                <w:bCs/>
                                <w:rtl/>
                                <w:lang w:bidi="he-IL"/>
                              </w:rPr>
                              <w:t>:</w:t>
                            </w:r>
                          </w:p>
                          <w:p w14:paraId="1327EE33" w14:textId="77777777" w:rsidR="00753AC8" w:rsidRDefault="00753AC8" w:rsidP="00753AC8"/>
                          <w:p w14:paraId="7DE9C59C" w14:textId="77777777" w:rsidR="00753AC8" w:rsidRPr="00C13168" w:rsidRDefault="00753AC8" w:rsidP="00753AC8">
                            <w:pPr>
                              <w:bidi/>
                              <w:rPr>
                                <w:rFonts w:asciiTheme="minorBidi" w:hAnsiTheme="minorBidi" w:cstheme="minorBidi"/>
                                <w:b/>
                                <w:bCs/>
                                <w:lang w:bidi="he-IL"/>
                              </w:rPr>
                            </w:pPr>
                            <w:r>
                              <w:rPr>
                                <w:rFonts w:asciiTheme="minorBidi" w:hAnsiTheme="minorBidi" w:cstheme="minorBidi" w:hint="cs"/>
                                <w:b/>
                                <w:bCs/>
                                <w:rtl/>
                                <w:lang w:bidi="he-IL"/>
                              </w:rPr>
                              <w:t xml:space="preserve">האנימציה באמצע לאחר שלחצנו </w:t>
                            </w:r>
                            <w:r>
                              <w:rPr>
                                <w:rFonts w:asciiTheme="minorBidi" w:hAnsiTheme="minorBidi" w:cstheme="minorBidi"/>
                                <w:b/>
                                <w:bCs/>
                                <w:lang w:bidi="he-IL"/>
                              </w:rPr>
                              <w:t>Play</w:t>
                            </w:r>
                            <w:r w:rsidRPr="00C13168">
                              <w:rPr>
                                <w:rFonts w:asciiTheme="minorBidi" w:hAnsiTheme="minorBidi" w:cstheme="minorBidi"/>
                                <w:b/>
                                <w:bCs/>
                                <w:rtl/>
                                <w:lang w:bidi="he-IL"/>
                              </w:rPr>
                              <w:t>:</w:t>
                            </w:r>
                          </w:p>
                          <w:p w14:paraId="0C4EDC86" w14:textId="77777777" w:rsidR="00753AC8" w:rsidRDefault="00753AC8" w:rsidP="00753AC8"/>
                          <w:p w14:paraId="486EB50E" w14:textId="77777777" w:rsidR="00753AC8" w:rsidRPr="00C13168" w:rsidRDefault="00753AC8" w:rsidP="00753AC8">
                            <w:pPr>
                              <w:bidi/>
                              <w:rPr>
                                <w:rFonts w:asciiTheme="minorBidi" w:hAnsiTheme="minorBidi" w:cstheme="minorBidi"/>
                                <w:b/>
                                <w:bCs/>
                                <w:lang w:bidi="he-IL"/>
                              </w:rPr>
                            </w:pPr>
                            <w:r>
                              <w:rPr>
                                <w:rFonts w:asciiTheme="minorBidi" w:hAnsiTheme="minorBidi" w:cstheme="minorBidi" w:hint="cs"/>
                                <w:b/>
                                <w:bCs/>
                                <w:rtl/>
                                <w:lang w:bidi="he-IL"/>
                              </w:rPr>
                              <w:t xml:space="preserve">האנימציה באמצע לאחר שלחצנו </w:t>
                            </w:r>
                            <w:r>
                              <w:rPr>
                                <w:rFonts w:asciiTheme="minorBidi" w:hAnsiTheme="minorBidi" w:cstheme="minorBidi"/>
                                <w:b/>
                                <w:bCs/>
                                <w:lang w:bidi="he-IL"/>
                              </w:rPr>
                              <w:t>Play</w:t>
                            </w:r>
                            <w:r w:rsidRPr="00C13168">
                              <w:rPr>
                                <w:rFonts w:asciiTheme="minorBidi" w:hAnsiTheme="minorBidi" w:cstheme="minorBidi"/>
                                <w:b/>
                                <w:bCs/>
                                <w:rtl/>
                                <w:lang w:bidi="he-IL"/>
                              </w:rPr>
                              <w:t>:</w:t>
                            </w:r>
                          </w:p>
                          <w:p w14:paraId="5A24B2A6" w14:textId="77777777" w:rsidR="00753AC8" w:rsidRDefault="00753AC8" w:rsidP="00753AC8"/>
                          <w:p w14:paraId="4CE67EF8" w14:textId="77777777" w:rsidR="00753AC8" w:rsidRPr="00C13168" w:rsidRDefault="00753AC8" w:rsidP="00753AC8">
                            <w:pPr>
                              <w:bidi/>
                              <w:rPr>
                                <w:rFonts w:asciiTheme="minorBidi" w:hAnsiTheme="minorBidi" w:cstheme="minorBidi"/>
                                <w:b/>
                                <w:bCs/>
                                <w:lang w:bidi="he-IL"/>
                              </w:rPr>
                            </w:pPr>
                            <w:r>
                              <w:rPr>
                                <w:rFonts w:asciiTheme="minorBidi" w:hAnsiTheme="minorBidi" w:cstheme="minorBidi" w:hint="cs"/>
                                <w:b/>
                                <w:bCs/>
                                <w:rtl/>
                                <w:lang w:bidi="he-IL"/>
                              </w:rPr>
                              <w:t xml:space="preserve">האנימציה באמצע לאחר שלחצנו </w:t>
                            </w:r>
                            <w:r>
                              <w:rPr>
                                <w:rFonts w:asciiTheme="minorBidi" w:hAnsiTheme="minorBidi" w:cstheme="minorBidi"/>
                                <w:b/>
                                <w:bCs/>
                                <w:lang w:bidi="he-IL"/>
                              </w:rPr>
                              <w:t>Play</w:t>
                            </w:r>
                            <w:r w:rsidRPr="00C13168">
                              <w:rPr>
                                <w:rFonts w:asciiTheme="minorBidi" w:hAnsiTheme="minorBidi" w:cstheme="minorBidi"/>
                                <w:b/>
                                <w:bCs/>
                                <w:rtl/>
                                <w:lang w:bidi="he-IL"/>
                              </w:rPr>
                              <w:t>:</w:t>
                            </w:r>
                          </w:p>
                          <w:p w14:paraId="41A1C2D1" w14:textId="77777777" w:rsidR="00753AC8" w:rsidRDefault="00753AC8" w:rsidP="00753AC8"/>
                          <w:p w14:paraId="75BB93C7" w14:textId="77777777" w:rsidR="00753AC8" w:rsidRPr="00C13168" w:rsidRDefault="00753AC8" w:rsidP="00753AC8">
                            <w:pPr>
                              <w:bidi/>
                              <w:rPr>
                                <w:rFonts w:asciiTheme="minorBidi" w:hAnsiTheme="minorBidi" w:cstheme="minorBidi"/>
                                <w:b/>
                                <w:bCs/>
                                <w:lang w:bidi="he-IL"/>
                              </w:rPr>
                            </w:pPr>
                            <w:r>
                              <w:rPr>
                                <w:rFonts w:asciiTheme="minorBidi" w:hAnsiTheme="minorBidi" w:cstheme="minorBidi" w:hint="cs"/>
                                <w:b/>
                                <w:bCs/>
                                <w:rtl/>
                                <w:lang w:bidi="he-IL"/>
                              </w:rPr>
                              <w:t xml:space="preserve">האנימציה באמצע לאחר שלחצנו </w:t>
                            </w:r>
                            <w:r>
                              <w:rPr>
                                <w:rFonts w:asciiTheme="minorBidi" w:hAnsiTheme="minorBidi" w:cstheme="minorBidi"/>
                                <w:b/>
                                <w:bCs/>
                                <w:lang w:bidi="he-IL"/>
                              </w:rPr>
                              <w:t>Play</w:t>
                            </w:r>
                            <w:r w:rsidRPr="00C13168">
                              <w:rPr>
                                <w:rFonts w:asciiTheme="minorBidi" w:hAnsiTheme="minorBidi" w:cstheme="minorBidi"/>
                                <w:b/>
                                <w:bCs/>
                                <w:rtl/>
                                <w:lang w:bidi="he-IL"/>
                              </w:rPr>
                              <w:t>:</w:t>
                            </w:r>
                          </w:p>
                          <w:p w14:paraId="382140EA" w14:textId="77777777" w:rsidR="00753AC8" w:rsidRDefault="00753AC8" w:rsidP="00753AC8"/>
                          <w:p w14:paraId="6EC42227" w14:textId="77777777" w:rsidR="00753AC8" w:rsidRPr="00C13168" w:rsidRDefault="00753AC8" w:rsidP="00753AC8">
                            <w:pPr>
                              <w:bidi/>
                              <w:rPr>
                                <w:rFonts w:asciiTheme="minorBidi" w:hAnsiTheme="minorBidi" w:cstheme="minorBidi"/>
                                <w:b/>
                                <w:bCs/>
                                <w:lang w:bidi="he-IL"/>
                              </w:rPr>
                            </w:pPr>
                            <w:r>
                              <w:rPr>
                                <w:rFonts w:asciiTheme="minorBidi" w:hAnsiTheme="minorBidi" w:cstheme="minorBidi" w:hint="cs"/>
                                <w:b/>
                                <w:bCs/>
                                <w:rtl/>
                                <w:lang w:bidi="he-IL"/>
                              </w:rPr>
                              <w:t xml:space="preserve">האנימציה באמצע לאחר שלחצנו </w:t>
                            </w:r>
                            <w:r>
                              <w:rPr>
                                <w:rFonts w:asciiTheme="minorBidi" w:hAnsiTheme="minorBidi" w:cstheme="minorBidi"/>
                                <w:b/>
                                <w:bCs/>
                                <w:lang w:bidi="he-IL"/>
                              </w:rPr>
                              <w:t>Play</w:t>
                            </w:r>
                            <w:r w:rsidRPr="00C13168">
                              <w:rPr>
                                <w:rFonts w:asciiTheme="minorBidi" w:hAnsiTheme="minorBidi" w:cstheme="minorBidi"/>
                                <w:b/>
                                <w:bCs/>
                                <w:rtl/>
                                <w:lang w:bidi="he-IL"/>
                              </w:rPr>
                              <w:t>:</w:t>
                            </w:r>
                          </w:p>
                          <w:p w14:paraId="755F2781" w14:textId="77777777" w:rsidR="00753AC8" w:rsidRDefault="00753AC8" w:rsidP="00753AC8"/>
                          <w:p w14:paraId="5E7B6B16" w14:textId="77777777" w:rsidR="00753AC8" w:rsidRPr="00C13168" w:rsidRDefault="00753AC8" w:rsidP="00753AC8">
                            <w:pPr>
                              <w:bidi/>
                              <w:rPr>
                                <w:rFonts w:asciiTheme="minorBidi" w:hAnsiTheme="minorBidi" w:cstheme="minorBidi"/>
                                <w:b/>
                                <w:bCs/>
                                <w:lang w:bidi="he-IL"/>
                              </w:rPr>
                            </w:pPr>
                            <w:r>
                              <w:rPr>
                                <w:rFonts w:asciiTheme="minorBidi" w:hAnsiTheme="minorBidi" w:cstheme="minorBidi" w:hint="cs"/>
                                <w:b/>
                                <w:bCs/>
                                <w:rtl/>
                                <w:lang w:bidi="he-IL"/>
                              </w:rPr>
                              <w:t xml:space="preserve">האנימציה באמצע לאחר שלחצנו </w:t>
                            </w:r>
                            <w:r>
                              <w:rPr>
                                <w:rFonts w:asciiTheme="minorBidi" w:hAnsiTheme="minorBidi" w:cstheme="minorBidi"/>
                                <w:b/>
                                <w:bCs/>
                                <w:lang w:bidi="he-IL"/>
                              </w:rPr>
                              <w:t>Play</w:t>
                            </w:r>
                            <w:r w:rsidRPr="00C13168">
                              <w:rPr>
                                <w:rFonts w:asciiTheme="minorBidi" w:hAnsiTheme="minorBidi" w:cstheme="minorBidi"/>
                                <w:b/>
                                <w:bCs/>
                                <w:rtl/>
                                <w:lang w:bidi="he-IL"/>
                              </w:rPr>
                              <w:t>:</w:t>
                            </w:r>
                          </w:p>
                          <w:p w14:paraId="3FC80222" w14:textId="77777777" w:rsidR="00753AC8" w:rsidRDefault="00753AC8" w:rsidP="00753AC8"/>
                          <w:p w14:paraId="7706B5B4" w14:textId="77777777" w:rsidR="00753AC8" w:rsidRPr="00C13168" w:rsidRDefault="00753AC8" w:rsidP="00753AC8">
                            <w:pPr>
                              <w:bidi/>
                              <w:rPr>
                                <w:rFonts w:asciiTheme="minorBidi" w:hAnsiTheme="minorBidi" w:cstheme="minorBidi"/>
                                <w:b/>
                                <w:bCs/>
                                <w:lang w:bidi="he-IL"/>
                              </w:rPr>
                            </w:pPr>
                            <w:r>
                              <w:rPr>
                                <w:rFonts w:asciiTheme="minorBidi" w:hAnsiTheme="minorBidi" w:cstheme="minorBidi" w:hint="cs"/>
                                <w:b/>
                                <w:bCs/>
                                <w:rtl/>
                                <w:lang w:bidi="he-IL"/>
                              </w:rPr>
                              <w:t xml:space="preserve">האנימציה באמצע לאחר שלחצנו </w:t>
                            </w:r>
                            <w:r>
                              <w:rPr>
                                <w:rFonts w:asciiTheme="minorBidi" w:hAnsiTheme="minorBidi" w:cstheme="minorBidi"/>
                                <w:b/>
                                <w:bCs/>
                                <w:lang w:bidi="he-IL"/>
                              </w:rPr>
                              <w:t>Play</w:t>
                            </w:r>
                            <w:r w:rsidRPr="00C13168">
                              <w:rPr>
                                <w:rFonts w:asciiTheme="minorBidi" w:hAnsiTheme="minorBidi" w:cstheme="minorBidi"/>
                                <w:b/>
                                <w:bCs/>
                                <w:rtl/>
                                <w:lang w:bidi="he-IL"/>
                              </w:rPr>
                              <w:t>:</w:t>
                            </w:r>
                          </w:p>
                          <w:p w14:paraId="5775B50C" w14:textId="77777777" w:rsidR="00753AC8" w:rsidRDefault="00753AC8" w:rsidP="00753AC8"/>
                          <w:p w14:paraId="59AF7489" w14:textId="77777777" w:rsidR="00753AC8" w:rsidRPr="00C13168" w:rsidRDefault="00753AC8" w:rsidP="00753AC8">
                            <w:pPr>
                              <w:bidi/>
                              <w:rPr>
                                <w:rFonts w:asciiTheme="minorBidi" w:hAnsiTheme="minorBidi" w:cstheme="minorBidi"/>
                                <w:b/>
                                <w:bCs/>
                                <w:lang w:bidi="he-IL"/>
                              </w:rPr>
                            </w:pPr>
                            <w:r>
                              <w:rPr>
                                <w:rFonts w:asciiTheme="minorBidi" w:hAnsiTheme="minorBidi" w:cstheme="minorBidi" w:hint="cs"/>
                                <w:b/>
                                <w:bCs/>
                                <w:rtl/>
                                <w:lang w:bidi="he-IL"/>
                              </w:rPr>
                              <w:t xml:space="preserve">האנימציה באמצע לאחר שלחצנו </w:t>
                            </w:r>
                            <w:r>
                              <w:rPr>
                                <w:rFonts w:asciiTheme="minorBidi" w:hAnsiTheme="minorBidi" w:cstheme="minorBidi"/>
                                <w:b/>
                                <w:bCs/>
                                <w:lang w:bidi="he-IL"/>
                              </w:rPr>
                              <w:t>Play</w:t>
                            </w:r>
                            <w:r w:rsidRPr="00C13168">
                              <w:rPr>
                                <w:rFonts w:asciiTheme="minorBidi" w:hAnsiTheme="minorBidi" w:cstheme="minorBidi"/>
                                <w:b/>
                                <w:bCs/>
                                <w:rtl/>
                                <w:lang w:bidi="he-IL"/>
                              </w:rPr>
                              <w:t>:</w:t>
                            </w:r>
                          </w:p>
                          <w:p w14:paraId="3B168A2E" w14:textId="77777777" w:rsidR="00753AC8" w:rsidRDefault="00753AC8" w:rsidP="00753AC8"/>
                          <w:p w14:paraId="6ABFDB74" w14:textId="77777777" w:rsidR="00753AC8" w:rsidRPr="00C13168" w:rsidRDefault="00753AC8" w:rsidP="00753AC8">
                            <w:pPr>
                              <w:bidi/>
                              <w:rPr>
                                <w:rFonts w:asciiTheme="minorBidi" w:hAnsiTheme="minorBidi" w:cstheme="minorBidi"/>
                                <w:b/>
                                <w:bCs/>
                                <w:lang w:bidi="he-IL"/>
                              </w:rPr>
                            </w:pPr>
                            <w:r>
                              <w:rPr>
                                <w:rFonts w:asciiTheme="minorBidi" w:hAnsiTheme="minorBidi" w:cstheme="minorBidi" w:hint="cs"/>
                                <w:b/>
                                <w:bCs/>
                                <w:rtl/>
                                <w:lang w:bidi="he-IL"/>
                              </w:rPr>
                              <w:t xml:space="preserve">האנימציה באמצע לאחר שלחצנו </w:t>
                            </w:r>
                            <w:r>
                              <w:rPr>
                                <w:rFonts w:asciiTheme="minorBidi" w:hAnsiTheme="minorBidi" w:cstheme="minorBidi"/>
                                <w:b/>
                                <w:bCs/>
                                <w:lang w:bidi="he-IL"/>
                              </w:rPr>
                              <w:t>Play</w:t>
                            </w:r>
                            <w:r w:rsidRPr="00C13168">
                              <w:rPr>
                                <w:rFonts w:asciiTheme="minorBidi" w:hAnsiTheme="minorBidi" w:cstheme="minorBidi"/>
                                <w:b/>
                                <w:bCs/>
                                <w:rtl/>
                                <w:lang w:bidi="he-IL"/>
                              </w:rPr>
                              <w:t>:</w:t>
                            </w:r>
                          </w:p>
                          <w:p w14:paraId="5D52DBB0" w14:textId="77777777" w:rsidR="00753AC8" w:rsidRDefault="00753AC8" w:rsidP="00753AC8"/>
                          <w:p w14:paraId="4EC2D404" w14:textId="77777777" w:rsidR="00753AC8" w:rsidRPr="00C13168" w:rsidRDefault="00753AC8" w:rsidP="00753AC8">
                            <w:pPr>
                              <w:bidi/>
                              <w:rPr>
                                <w:rFonts w:asciiTheme="minorBidi" w:hAnsiTheme="minorBidi" w:cstheme="minorBidi"/>
                                <w:b/>
                                <w:bCs/>
                                <w:lang w:bidi="he-IL"/>
                              </w:rPr>
                            </w:pPr>
                            <w:r>
                              <w:rPr>
                                <w:rFonts w:asciiTheme="minorBidi" w:hAnsiTheme="minorBidi" w:cstheme="minorBidi" w:hint="cs"/>
                                <w:b/>
                                <w:bCs/>
                                <w:rtl/>
                                <w:lang w:bidi="he-IL"/>
                              </w:rPr>
                              <w:t xml:space="preserve">האנימציה באמצע לאחר שלחצנו </w:t>
                            </w:r>
                            <w:r>
                              <w:rPr>
                                <w:rFonts w:asciiTheme="minorBidi" w:hAnsiTheme="minorBidi" w:cstheme="minorBidi"/>
                                <w:b/>
                                <w:bCs/>
                                <w:lang w:bidi="he-IL"/>
                              </w:rPr>
                              <w:t>Play</w:t>
                            </w:r>
                            <w:r w:rsidRPr="00C13168">
                              <w:rPr>
                                <w:rFonts w:asciiTheme="minorBidi" w:hAnsiTheme="minorBidi" w:cstheme="minorBidi"/>
                                <w:b/>
                                <w:bCs/>
                                <w:rtl/>
                                <w:lang w:bidi="he-IL"/>
                              </w:rPr>
                              <w:t>:</w:t>
                            </w:r>
                          </w:p>
                          <w:p w14:paraId="234C7891" w14:textId="77777777" w:rsidR="00753AC8" w:rsidRDefault="00753AC8" w:rsidP="00753AC8"/>
                          <w:p w14:paraId="47BA27B8" w14:textId="77777777" w:rsidR="00753AC8" w:rsidRPr="00C13168" w:rsidRDefault="00753AC8" w:rsidP="00753AC8">
                            <w:pPr>
                              <w:bidi/>
                              <w:rPr>
                                <w:rFonts w:asciiTheme="minorBidi" w:hAnsiTheme="minorBidi" w:cstheme="minorBidi"/>
                                <w:b/>
                                <w:bCs/>
                                <w:lang w:bidi="he-IL"/>
                              </w:rPr>
                            </w:pPr>
                            <w:r>
                              <w:rPr>
                                <w:rFonts w:asciiTheme="minorBidi" w:hAnsiTheme="minorBidi" w:cstheme="minorBidi" w:hint="cs"/>
                                <w:b/>
                                <w:bCs/>
                                <w:rtl/>
                                <w:lang w:bidi="he-IL"/>
                              </w:rPr>
                              <w:t xml:space="preserve">האנימציה באמצע לאחר שלחצנו </w:t>
                            </w:r>
                            <w:r>
                              <w:rPr>
                                <w:rFonts w:asciiTheme="minorBidi" w:hAnsiTheme="minorBidi" w:cstheme="minorBidi"/>
                                <w:b/>
                                <w:bCs/>
                                <w:lang w:bidi="he-IL"/>
                              </w:rPr>
                              <w:t>Play</w:t>
                            </w:r>
                            <w:r w:rsidRPr="00C13168">
                              <w:rPr>
                                <w:rFonts w:asciiTheme="minorBidi" w:hAnsiTheme="minorBidi" w:cstheme="minorBidi"/>
                                <w:b/>
                                <w:bCs/>
                                <w:rtl/>
                                <w:lang w:bidi="he-IL"/>
                              </w:rPr>
                              <w:t>:</w:t>
                            </w:r>
                          </w:p>
                          <w:p w14:paraId="4B929DE7" w14:textId="77777777" w:rsidR="00753AC8" w:rsidRDefault="00753AC8" w:rsidP="00753AC8"/>
                          <w:p w14:paraId="52C07B83" w14:textId="77777777" w:rsidR="00753AC8" w:rsidRPr="00C13168" w:rsidRDefault="00753AC8" w:rsidP="00753AC8">
                            <w:pPr>
                              <w:bidi/>
                              <w:rPr>
                                <w:rFonts w:asciiTheme="minorBidi" w:hAnsiTheme="minorBidi" w:cstheme="minorBidi"/>
                                <w:b/>
                                <w:bCs/>
                                <w:lang w:bidi="he-IL"/>
                              </w:rPr>
                            </w:pPr>
                            <w:r>
                              <w:rPr>
                                <w:rFonts w:asciiTheme="minorBidi" w:hAnsiTheme="minorBidi" w:cstheme="minorBidi" w:hint="cs"/>
                                <w:b/>
                                <w:bCs/>
                                <w:rtl/>
                                <w:lang w:bidi="he-IL"/>
                              </w:rPr>
                              <w:t xml:space="preserve">האנימציה באמצע לאחר שלחצנו </w:t>
                            </w:r>
                            <w:r>
                              <w:rPr>
                                <w:rFonts w:asciiTheme="minorBidi" w:hAnsiTheme="minorBidi" w:cstheme="minorBidi"/>
                                <w:b/>
                                <w:bCs/>
                                <w:lang w:bidi="he-IL"/>
                              </w:rPr>
                              <w:t>Play</w:t>
                            </w:r>
                            <w:r w:rsidRPr="00C13168">
                              <w:rPr>
                                <w:rFonts w:asciiTheme="minorBidi" w:hAnsiTheme="minorBidi" w:cstheme="minorBidi"/>
                                <w:b/>
                                <w:bCs/>
                                <w:rtl/>
                                <w:lang w:bidi="he-IL"/>
                              </w:rPr>
                              <w:t>:</w:t>
                            </w:r>
                          </w:p>
                          <w:p w14:paraId="3D4F2D34" w14:textId="77777777" w:rsidR="00753AC8" w:rsidRDefault="00753AC8" w:rsidP="00753AC8"/>
                          <w:p w14:paraId="2185EADA" w14:textId="77777777" w:rsidR="00753AC8" w:rsidRPr="00C13168" w:rsidRDefault="00753AC8" w:rsidP="00753AC8">
                            <w:pPr>
                              <w:bidi/>
                              <w:rPr>
                                <w:rFonts w:asciiTheme="minorBidi" w:hAnsiTheme="minorBidi" w:cstheme="minorBidi"/>
                                <w:b/>
                                <w:bCs/>
                                <w:lang w:bidi="he-IL"/>
                              </w:rPr>
                            </w:pPr>
                            <w:r>
                              <w:rPr>
                                <w:rFonts w:asciiTheme="minorBidi" w:hAnsiTheme="minorBidi" w:cstheme="minorBidi" w:hint="cs"/>
                                <w:b/>
                                <w:bCs/>
                                <w:rtl/>
                                <w:lang w:bidi="he-IL"/>
                              </w:rPr>
                              <w:t xml:space="preserve">האנימציה באמצע לאחר שלחצנו </w:t>
                            </w:r>
                            <w:r>
                              <w:rPr>
                                <w:rFonts w:asciiTheme="minorBidi" w:hAnsiTheme="minorBidi" w:cstheme="minorBidi"/>
                                <w:b/>
                                <w:bCs/>
                                <w:lang w:bidi="he-IL"/>
                              </w:rPr>
                              <w:t>Play</w:t>
                            </w:r>
                            <w:r w:rsidRPr="00C13168">
                              <w:rPr>
                                <w:rFonts w:asciiTheme="minorBidi" w:hAnsiTheme="minorBidi" w:cstheme="minorBidi"/>
                                <w:b/>
                                <w:bCs/>
                                <w:rtl/>
                                <w:lang w:bidi="he-IL"/>
                              </w:rPr>
                              <w:t>:</w:t>
                            </w:r>
                          </w:p>
                          <w:p w14:paraId="298F6132" w14:textId="77777777" w:rsidR="00753AC8" w:rsidRDefault="00753AC8" w:rsidP="00753AC8"/>
                          <w:p w14:paraId="7C90973F" w14:textId="77777777" w:rsidR="00753AC8" w:rsidRPr="00C13168" w:rsidRDefault="00753AC8" w:rsidP="00753AC8">
                            <w:pPr>
                              <w:bidi/>
                              <w:rPr>
                                <w:rFonts w:asciiTheme="minorBidi" w:hAnsiTheme="minorBidi" w:cstheme="minorBidi"/>
                                <w:b/>
                                <w:bCs/>
                                <w:lang w:bidi="he-IL"/>
                              </w:rPr>
                            </w:pPr>
                            <w:r>
                              <w:rPr>
                                <w:rFonts w:asciiTheme="minorBidi" w:hAnsiTheme="minorBidi" w:cstheme="minorBidi" w:hint="cs"/>
                                <w:b/>
                                <w:bCs/>
                                <w:rtl/>
                                <w:lang w:bidi="he-IL"/>
                              </w:rPr>
                              <w:t xml:space="preserve">האנימציה באמצע לאחר שלחצנו </w:t>
                            </w:r>
                            <w:r>
                              <w:rPr>
                                <w:rFonts w:asciiTheme="minorBidi" w:hAnsiTheme="minorBidi" w:cstheme="minorBidi"/>
                                <w:b/>
                                <w:bCs/>
                                <w:lang w:bidi="he-IL"/>
                              </w:rPr>
                              <w:t>Play</w:t>
                            </w:r>
                            <w:r w:rsidRPr="00C13168">
                              <w:rPr>
                                <w:rFonts w:asciiTheme="minorBidi" w:hAnsiTheme="minorBidi" w:cstheme="minorBidi"/>
                                <w:b/>
                                <w:bCs/>
                                <w:rtl/>
                                <w:lang w:bidi="he-IL"/>
                              </w:rPr>
                              <w:t>:</w:t>
                            </w:r>
                          </w:p>
                          <w:p w14:paraId="52075528" w14:textId="77777777" w:rsidR="00753AC8" w:rsidRDefault="00753AC8" w:rsidP="00753AC8"/>
                          <w:p w14:paraId="7E5AB060" w14:textId="77777777" w:rsidR="00753AC8" w:rsidRPr="00C13168" w:rsidRDefault="00753AC8" w:rsidP="00753AC8">
                            <w:pPr>
                              <w:bidi/>
                              <w:rPr>
                                <w:rFonts w:asciiTheme="minorBidi" w:hAnsiTheme="minorBidi" w:cstheme="minorBidi"/>
                                <w:b/>
                                <w:bCs/>
                                <w:lang w:bidi="he-IL"/>
                              </w:rPr>
                            </w:pPr>
                            <w:r>
                              <w:rPr>
                                <w:rFonts w:asciiTheme="minorBidi" w:hAnsiTheme="minorBidi" w:cstheme="minorBidi" w:hint="cs"/>
                                <w:b/>
                                <w:bCs/>
                                <w:rtl/>
                                <w:lang w:bidi="he-IL"/>
                              </w:rPr>
                              <w:t xml:space="preserve">האנימציה באמצע לאחר שלחצנו </w:t>
                            </w:r>
                            <w:r>
                              <w:rPr>
                                <w:rFonts w:asciiTheme="minorBidi" w:hAnsiTheme="minorBidi" w:cstheme="minorBidi"/>
                                <w:b/>
                                <w:bCs/>
                                <w:lang w:bidi="he-IL"/>
                              </w:rPr>
                              <w:t>Play</w:t>
                            </w:r>
                            <w:r w:rsidRPr="00C13168">
                              <w:rPr>
                                <w:rFonts w:asciiTheme="minorBidi" w:hAnsiTheme="minorBidi" w:cstheme="minorBidi"/>
                                <w:b/>
                                <w:bCs/>
                                <w:rtl/>
                                <w:lang w:bidi="he-IL"/>
                              </w:rPr>
                              <w:t>:</w:t>
                            </w:r>
                          </w:p>
                          <w:p w14:paraId="782D52B3" w14:textId="77777777" w:rsidR="00753AC8" w:rsidRDefault="00753AC8" w:rsidP="00753AC8"/>
                          <w:p w14:paraId="7DCA98BB" w14:textId="77777777" w:rsidR="00753AC8" w:rsidRPr="00C13168" w:rsidRDefault="00753AC8" w:rsidP="00753AC8">
                            <w:pPr>
                              <w:bidi/>
                              <w:rPr>
                                <w:rFonts w:asciiTheme="minorBidi" w:hAnsiTheme="minorBidi" w:cstheme="minorBidi"/>
                                <w:b/>
                                <w:bCs/>
                                <w:lang w:bidi="he-IL"/>
                              </w:rPr>
                            </w:pPr>
                            <w:r>
                              <w:rPr>
                                <w:rFonts w:asciiTheme="minorBidi" w:hAnsiTheme="minorBidi" w:cstheme="minorBidi" w:hint="cs"/>
                                <w:b/>
                                <w:bCs/>
                                <w:rtl/>
                                <w:lang w:bidi="he-IL"/>
                              </w:rPr>
                              <w:t xml:space="preserve">האנימציה באמצע לאחר שלחצנו </w:t>
                            </w:r>
                            <w:r>
                              <w:rPr>
                                <w:rFonts w:asciiTheme="minorBidi" w:hAnsiTheme="minorBidi" w:cstheme="minorBidi"/>
                                <w:b/>
                                <w:bCs/>
                                <w:lang w:bidi="he-IL"/>
                              </w:rPr>
                              <w:t>Play</w:t>
                            </w:r>
                            <w:r w:rsidRPr="00C13168">
                              <w:rPr>
                                <w:rFonts w:asciiTheme="minorBidi" w:hAnsiTheme="minorBidi" w:cstheme="minorBidi"/>
                                <w:b/>
                                <w:bCs/>
                                <w:rtl/>
                                <w:lang w:bidi="he-IL"/>
                              </w:rPr>
                              <w:t>:</w:t>
                            </w:r>
                          </w:p>
                          <w:p w14:paraId="605239F0" w14:textId="77777777" w:rsidR="00753AC8" w:rsidRDefault="00753AC8" w:rsidP="00753AC8"/>
                          <w:p w14:paraId="4D859DB4" w14:textId="77777777" w:rsidR="00753AC8" w:rsidRPr="00C13168" w:rsidRDefault="00753AC8" w:rsidP="00753AC8">
                            <w:pPr>
                              <w:bidi/>
                              <w:rPr>
                                <w:rFonts w:asciiTheme="minorBidi" w:hAnsiTheme="minorBidi" w:cstheme="minorBidi"/>
                                <w:b/>
                                <w:bCs/>
                                <w:lang w:bidi="he-IL"/>
                              </w:rPr>
                            </w:pPr>
                            <w:r>
                              <w:rPr>
                                <w:rFonts w:asciiTheme="minorBidi" w:hAnsiTheme="minorBidi" w:cstheme="minorBidi" w:hint="cs"/>
                                <w:b/>
                                <w:bCs/>
                                <w:rtl/>
                                <w:lang w:bidi="he-IL"/>
                              </w:rPr>
                              <w:t xml:space="preserve">האנימציה באמצע לאחר שלחצנו </w:t>
                            </w:r>
                            <w:r>
                              <w:rPr>
                                <w:rFonts w:asciiTheme="minorBidi" w:hAnsiTheme="minorBidi" w:cstheme="minorBidi"/>
                                <w:b/>
                                <w:bCs/>
                                <w:lang w:bidi="he-IL"/>
                              </w:rPr>
                              <w:t>Play</w:t>
                            </w:r>
                            <w:r w:rsidRPr="00C13168">
                              <w:rPr>
                                <w:rFonts w:asciiTheme="minorBidi" w:hAnsiTheme="minorBidi" w:cstheme="minorBidi"/>
                                <w:b/>
                                <w:bCs/>
                                <w:rtl/>
                                <w:lang w:bidi="he-IL"/>
                              </w:rPr>
                              <w:t>:</w:t>
                            </w:r>
                          </w:p>
                          <w:p w14:paraId="19FFE35A" w14:textId="77777777" w:rsidR="00753AC8" w:rsidRDefault="00753AC8" w:rsidP="00753AC8"/>
                          <w:p w14:paraId="08C1A8D3" w14:textId="77777777" w:rsidR="00753AC8" w:rsidRPr="00C13168" w:rsidRDefault="00753AC8" w:rsidP="00753AC8">
                            <w:pPr>
                              <w:bidi/>
                              <w:rPr>
                                <w:rFonts w:asciiTheme="minorBidi" w:hAnsiTheme="minorBidi" w:cstheme="minorBidi"/>
                                <w:b/>
                                <w:bCs/>
                                <w:lang w:bidi="he-IL"/>
                              </w:rPr>
                            </w:pPr>
                            <w:r>
                              <w:rPr>
                                <w:rFonts w:asciiTheme="minorBidi" w:hAnsiTheme="minorBidi" w:cstheme="minorBidi" w:hint="cs"/>
                                <w:b/>
                                <w:bCs/>
                                <w:rtl/>
                                <w:lang w:bidi="he-IL"/>
                              </w:rPr>
                              <w:t xml:space="preserve">האנימציה באמצע לאחר שלחצנו </w:t>
                            </w:r>
                            <w:r>
                              <w:rPr>
                                <w:rFonts w:asciiTheme="minorBidi" w:hAnsiTheme="minorBidi" w:cstheme="minorBidi"/>
                                <w:b/>
                                <w:bCs/>
                                <w:lang w:bidi="he-IL"/>
                              </w:rPr>
                              <w:t>Play</w:t>
                            </w:r>
                            <w:r w:rsidRPr="00C13168">
                              <w:rPr>
                                <w:rFonts w:asciiTheme="minorBidi" w:hAnsiTheme="minorBidi" w:cstheme="minorBidi"/>
                                <w:b/>
                                <w:bCs/>
                                <w:rtl/>
                                <w:lang w:bidi="he-IL"/>
                              </w:rPr>
                              <w:t>:</w:t>
                            </w:r>
                          </w:p>
                          <w:p w14:paraId="087651D1" w14:textId="77777777" w:rsidR="00753AC8" w:rsidRDefault="00753AC8" w:rsidP="00753AC8"/>
                          <w:p w14:paraId="3E2D6404" w14:textId="77777777" w:rsidR="00753AC8" w:rsidRPr="00C13168" w:rsidRDefault="00753AC8" w:rsidP="00753AC8">
                            <w:pPr>
                              <w:bidi/>
                              <w:rPr>
                                <w:rFonts w:asciiTheme="minorBidi" w:hAnsiTheme="minorBidi" w:cstheme="minorBidi"/>
                                <w:b/>
                                <w:bCs/>
                                <w:lang w:bidi="he-IL"/>
                              </w:rPr>
                            </w:pPr>
                            <w:r>
                              <w:rPr>
                                <w:rFonts w:asciiTheme="minorBidi" w:hAnsiTheme="minorBidi" w:cstheme="minorBidi" w:hint="cs"/>
                                <w:b/>
                                <w:bCs/>
                                <w:rtl/>
                                <w:lang w:bidi="he-IL"/>
                              </w:rPr>
                              <w:t xml:space="preserve">האנימציה באמצע לאחר שלחצנו </w:t>
                            </w:r>
                            <w:r>
                              <w:rPr>
                                <w:rFonts w:asciiTheme="minorBidi" w:hAnsiTheme="minorBidi" w:cstheme="minorBidi"/>
                                <w:b/>
                                <w:bCs/>
                                <w:lang w:bidi="he-IL"/>
                              </w:rPr>
                              <w:t>Play</w:t>
                            </w:r>
                            <w:r w:rsidRPr="00C13168">
                              <w:rPr>
                                <w:rFonts w:asciiTheme="minorBidi" w:hAnsiTheme="minorBidi" w:cstheme="minorBidi"/>
                                <w:b/>
                                <w:bCs/>
                                <w:rtl/>
                                <w:lang w:bidi="he-IL"/>
                              </w:rPr>
                              <w:t>:</w:t>
                            </w:r>
                          </w:p>
                          <w:p w14:paraId="6E62C3EB" w14:textId="77777777" w:rsidR="00753AC8" w:rsidRDefault="00753AC8" w:rsidP="00753AC8"/>
                          <w:p w14:paraId="5E02FFBC" w14:textId="77777777" w:rsidR="00753AC8" w:rsidRPr="00C13168" w:rsidRDefault="00753AC8" w:rsidP="00753AC8">
                            <w:pPr>
                              <w:bidi/>
                              <w:rPr>
                                <w:rFonts w:asciiTheme="minorBidi" w:hAnsiTheme="minorBidi" w:cstheme="minorBidi"/>
                                <w:b/>
                                <w:bCs/>
                                <w:lang w:bidi="he-IL"/>
                              </w:rPr>
                            </w:pPr>
                            <w:r>
                              <w:rPr>
                                <w:rFonts w:asciiTheme="minorBidi" w:hAnsiTheme="minorBidi" w:cstheme="minorBidi" w:hint="cs"/>
                                <w:b/>
                                <w:bCs/>
                                <w:rtl/>
                                <w:lang w:bidi="he-IL"/>
                              </w:rPr>
                              <w:t xml:space="preserve">האנימציה באמצע לאחר שלחצנו </w:t>
                            </w:r>
                            <w:r>
                              <w:rPr>
                                <w:rFonts w:asciiTheme="minorBidi" w:hAnsiTheme="minorBidi" w:cstheme="minorBidi"/>
                                <w:b/>
                                <w:bCs/>
                                <w:lang w:bidi="he-IL"/>
                              </w:rPr>
                              <w:t>Play</w:t>
                            </w:r>
                            <w:r w:rsidRPr="00C13168">
                              <w:rPr>
                                <w:rFonts w:asciiTheme="minorBidi" w:hAnsiTheme="minorBidi" w:cstheme="minorBidi"/>
                                <w:b/>
                                <w:bCs/>
                                <w:rtl/>
                                <w:lang w:bidi="he-IL"/>
                              </w:rPr>
                              <w:t>:</w:t>
                            </w:r>
                          </w:p>
                          <w:p w14:paraId="3419C8C2" w14:textId="77777777" w:rsidR="00753AC8" w:rsidRDefault="00753AC8" w:rsidP="00753AC8"/>
                          <w:p w14:paraId="5C377ECF" w14:textId="77777777" w:rsidR="00753AC8" w:rsidRPr="00C13168" w:rsidRDefault="00753AC8" w:rsidP="00753AC8">
                            <w:pPr>
                              <w:bidi/>
                              <w:rPr>
                                <w:rFonts w:asciiTheme="minorBidi" w:hAnsiTheme="minorBidi" w:cstheme="minorBidi"/>
                                <w:b/>
                                <w:bCs/>
                                <w:lang w:bidi="he-IL"/>
                              </w:rPr>
                            </w:pPr>
                            <w:r>
                              <w:rPr>
                                <w:rFonts w:asciiTheme="minorBidi" w:hAnsiTheme="minorBidi" w:cstheme="minorBidi" w:hint="cs"/>
                                <w:b/>
                                <w:bCs/>
                                <w:rtl/>
                                <w:lang w:bidi="he-IL"/>
                              </w:rPr>
                              <w:t xml:space="preserve">האנימציה באמצע לאחר שלחצנו </w:t>
                            </w:r>
                            <w:r>
                              <w:rPr>
                                <w:rFonts w:asciiTheme="minorBidi" w:hAnsiTheme="minorBidi" w:cstheme="minorBidi"/>
                                <w:b/>
                                <w:bCs/>
                                <w:lang w:bidi="he-IL"/>
                              </w:rPr>
                              <w:t>Play</w:t>
                            </w:r>
                            <w:r w:rsidRPr="00C13168">
                              <w:rPr>
                                <w:rFonts w:asciiTheme="minorBidi" w:hAnsiTheme="minorBidi" w:cstheme="minorBidi"/>
                                <w:b/>
                                <w:bCs/>
                                <w:rtl/>
                                <w:lang w:bidi="he-IL"/>
                              </w:rPr>
                              <w:t>:</w:t>
                            </w:r>
                          </w:p>
                          <w:p w14:paraId="5808BE37" w14:textId="77777777" w:rsidR="00753AC8" w:rsidRDefault="00753AC8" w:rsidP="00753AC8"/>
                          <w:p w14:paraId="627616D9" w14:textId="77777777" w:rsidR="00753AC8" w:rsidRPr="00C13168" w:rsidRDefault="00753AC8" w:rsidP="00753AC8">
                            <w:pPr>
                              <w:bidi/>
                              <w:rPr>
                                <w:rFonts w:asciiTheme="minorBidi" w:hAnsiTheme="minorBidi" w:cstheme="minorBidi"/>
                                <w:b/>
                                <w:bCs/>
                                <w:lang w:bidi="he-IL"/>
                              </w:rPr>
                            </w:pPr>
                            <w:r>
                              <w:rPr>
                                <w:rFonts w:asciiTheme="minorBidi" w:hAnsiTheme="minorBidi" w:cstheme="minorBidi" w:hint="cs"/>
                                <w:b/>
                                <w:bCs/>
                                <w:rtl/>
                                <w:lang w:bidi="he-IL"/>
                              </w:rPr>
                              <w:t xml:space="preserve">האנימציה באמצע לאחר שלחצנו </w:t>
                            </w:r>
                            <w:r>
                              <w:rPr>
                                <w:rFonts w:asciiTheme="minorBidi" w:hAnsiTheme="minorBidi" w:cstheme="minorBidi"/>
                                <w:b/>
                                <w:bCs/>
                                <w:lang w:bidi="he-IL"/>
                              </w:rPr>
                              <w:t>Play</w:t>
                            </w:r>
                            <w:r w:rsidRPr="00C13168">
                              <w:rPr>
                                <w:rFonts w:asciiTheme="minorBidi" w:hAnsiTheme="minorBidi" w:cstheme="minorBidi"/>
                                <w:b/>
                                <w:bCs/>
                                <w:rtl/>
                                <w:lang w:bidi="he-IL"/>
                              </w:rPr>
                              <w:t>:</w:t>
                            </w:r>
                          </w:p>
                          <w:p w14:paraId="67577EFC" w14:textId="77777777" w:rsidR="00753AC8" w:rsidRDefault="00753AC8" w:rsidP="00753AC8"/>
                          <w:p w14:paraId="22AF88ED" w14:textId="77777777" w:rsidR="00753AC8" w:rsidRPr="00C13168" w:rsidRDefault="00753AC8" w:rsidP="00753AC8">
                            <w:pPr>
                              <w:bidi/>
                              <w:rPr>
                                <w:rFonts w:asciiTheme="minorBidi" w:hAnsiTheme="minorBidi" w:cstheme="minorBidi"/>
                                <w:b/>
                                <w:bCs/>
                                <w:lang w:bidi="he-IL"/>
                              </w:rPr>
                            </w:pPr>
                            <w:r>
                              <w:rPr>
                                <w:rFonts w:asciiTheme="minorBidi" w:hAnsiTheme="minorBidi" w:cstheme="minorBidi" w:hint="cs"/>
                                <w:b/>
                                <w:bCs/>
                                <w:rtl/>
                                <w:lang w:bidi="he-IL"/>
                              </w:rPr>
                              <w:t xml:space="preserve">האנימציה באמצע לאחר שלחצנו </w:t>
                            </w:r>
                            <w:r>
                              <w:rPr>
                                <w:rFonts w:asciiTheme="minorBidi" w:hAnsiTheme="minorBidi" w:cstheme="minorBidi"/>
                                <w:b/>
                                <w:bCs/>
                                <w:lang w:bidi="he-IL"/>
                              </w:rPr>
                              <w:t>Play</w:t>
                            </w:r>
                            <w:r w:rsidRPr="00C13168">
                              <w:rPr>
                                <w:rFonts w:asciiTheme="minorBidi" w:hAnsiTheme="minorBidi" w:cstheme="minorBidi"/>
                                <w:b/>
                                <w:bCs/>
                                <w:rtl/>
                                <w:lang w:bidi="he-IL"/>
                              </w:rPr>
                              <w:t>:</w:t>
                            </w:r>
                          </w:p>
                          <w:p w14:paraId="4324BDD8" w14:textId="77777777" w:rsidR="00753AC8" w:rsidRDefault="00753AC8" w:rsidP="00753AC8"/>
                          <w:p w14:paraId="7393E7D3" w14:textId="77777777" w:rsidR="00753AC8" w:rsidRPr="00C13168" w:rsidRDefault="00753AC8" w:rsidP="00753AC8">
                            <w:pPr>
                              <w:bidi/>
                              <w:rPr>
                                <w:rFonts w:asciiTheme="minorBidi" w:hAnsiTheme="minorBidi" w:cstheme="minorBidi"/>
                                <w:b/>
                                <w:bCs/>
                                <w:lang w:bidi="he-IL"/>
                              </w:rPr>
                            </w:pPr>
                            <w:r>
                              <w:rPr>
                                <w:rFonts w:asciiTheme="minorBidi" w:hAnsiTheme="minorBidi" w:cstheme="minorBidi" w:hint="cs"/>
                                <w:b/>
                                <w:bCs/>
                                <w:rtl/>
                                <w:lang w:bidi="he-IL"/>
                              </w:rPr>
                              <w:t xml:space="preserve">האנימציה באמצע לאחר שלחצנו </w:t>
                            </w:r>
                            <w:r>
                              <w:rPr>
                                <w:rFonts w:asciiTheme="minorBidi" w:hAnsiTheme="minorBidi" w:cstheme="minorBidi"/>
                                <w:b/>
                                <w:bCs/>
                                <w:lang w:bidi="he-IL"/>
                              </w:rPr>
                              <w:t>Play</w:t>
                            </w:r>
                            <w:r w:rsidRPr="00C13168">
                              <w:rPr>
                                <w:rFonts w:asciiTheme="minorBidi" w:hAnsiTheme="minorBidi" w:cstheme="minorBidi"/>
                                <w:b/>
                                <w:bCs/>
                                <w:rtl/>
                                <w:lang w:bidi="he-IL"/>
                              </w:rPr>
                              <w:t>:</w:t>
                            </w:r>
                          </w:p>
                          <w:p w14:paraId="0C317A20" w14:textId="77777777" w:rsidR="00753AC8" w:rsidRDefault="00753AC8" w:rsidP="00753AC8"/>
                          <w:p w14:paraId="6126C376" w14:textId="77777777" w:rsidR="00753AC8" w:rsidRPr="00C13168" w:rsidRDefault="00753AC8" w:rsidP="00753AC8">
                            <w:pPr>
                              <w:bidi/>
                              <w:rPr>
                                <w:rFonts w:asciiTheme="minorBidi" w:hAnsiTheme="minorBidi" w:cstheme="minorBidi"/>
                                <w:b/>
                                <w:bCs/>
                                <w:lang w:bidi="he-IL"/>
                              </w:rPr>
                            </w:pPr>
                            <w:r>
                              <w:rPr>
                                <w:rFonts w:asciiTheme="minorBidi" w:hAnsiTheme="minorBidi" w:cstheme="minorBidi" w:hint="cs"/>
                                <w:b/>
                                <w:bCs/>
                                <w:rtl/>
                                <w:lang w:bidi="he-IL"/>
                              </w:rPr>
                              <w:t xml:space="preserve">האנימציה באמצע לאחר שלחצנו </w:t>
                            </w:r>
                            <w:r>
                              <w:rPr>
                                <w:rFonts w:asciiTheme="minorBidi" w:hAnsiTheme="minorBidi" w:cstheme="minorBidi"/>
                                <w:b/>
                                <w:bCs/>
                                <w:lang w:bidi="he-IL"/>
                              </w:rPr>
                              <w:t>Play</w:t>
                            </w:r>
                            <w:r w:rsidRPr="00C13168">
                              <w:rPr>
                                <w:rFonts w:asciiTheme="minorBidi" w:hAnsiTheme="minorBidi" w:cstheme="minorBidi"/>
                                <w:b/>
                                <w:bCs/>
                                <w:rtl/>
                                <w:lang w:bidi="he-IL"/>
                              </w:rPr>
                              <w:t>:</w:t>
                            </w:r>
                          </w:p>
                          <w:p w14:paraId="27257BA8" w14:textId="77777777" w:rsidR="00753AC8" w:rsidRDefault="00753AC8" w:rsidP="00753AC8"/>
                          <w:p w14:paraId="6405A42F" w14:textId="77777777" w:rsidR="00753AC8" w:rsidRPr="00C13168" w:rsidRDefault="00753AC8" w:rsidP="00753AC8">
                            <w:pPr>
                              <w:bidi/>
                              <w:rPr>
                                <w:rFonts w:asciiTheme="minorBidi" w:hAnsiTheme="minorBidi" w:cstheme="minorBidi"/>
                                <w:b/>
                                <w:bCs/>
                                <w:lang w:bidi="he-IL"/>
                              </w:rPr>
                            </w:pPr>
                            <w:r>
                              <w:rPr>
                                <w:rFonts w:asciiTheme="minorBidi" w:hAnsiTheme="minorBidi" w:cstheme="minorBidi" w:hint="cs"/>
                                <w:b/>
                                <w:bCs/>
                                <w:rtl/>
                                <w:lang w:bidi="he-IL"/>
                              </w:rPr>
                              <w:t xml:space="preserve">האנימציה באמצע לאחר שלחצנו </w:t>
                            </w:r>
                            <w:r>
                              <w:rPr>
                                <w:rFonts w:asciiTheme="minorBidi" w:hAnsiTheme="minorBidi" w:cstheme="minorBidi"/>
                                <w:b/>
                                <w:bCs/>
                                <w:lang w:bidi="he-IL"/>
                              </w:rPr>
                              <w:t>Play</w:t>
                            </w:r>
                            <w:r w:rsidRPr="00C13168">
                              <w:rPr>
                                <w:rFonts w:asciiTheme="minorBidi" w:hAnsiTheme="minorBidi" w:cstheme="minorBidi"/>
                                <w:b/>
                                <w:bCs/>
                                <w:rtl/>
                                <w:lang w:bidi="he-IL"/>
                              </w:rPr>
                              <w:t>:</w:t>
                            </w:r>
                          </w:p>
                          <w:p w14:paraId="47789C34" w14:textId="77777777" w:rsidR="00753AC8" w:rsidRDefault="00753AC8" w:rsidP="00753AC8"/>
                          <w:p w14:paraId="790D5DC4" w14:textId="77777777" w:rsidR="00753AC8" w:rsidRPr="00C13168" w:rsidRDefault="00753AC8" w:rsidP="00753AC8">
                            <w:pPr>
                              <w:bidi/>
                              <w:rPr>
                                <w:rFonts w:asciiTheme="minorBidi" w:hAnsiTheme="minorBidi" w:cstheme="minorBidi"/>
                                <w:b/>
                                <w:bCs/>
                                <w:lang w:bidi="he-IL"/>
                              </w:rPr>
                            </w:pPr>
                            <w:r>
                              <w:rPr>
                                <w:rFonts w:asciiTheme="minorBidi" w:hAnsiTheme="minorBidi" w:cstheme="minorBidi" w:hint="cs"/>
                                <w:b/>
                                <w:bCs/>
                                <w:rtl/>
                                <w:lang w:bidi="he-IL"/>
                              </w:rPr>
                              <w:t xml:space="preserve">האנימציה באמצע לאחר שלחצנו </w:t>
                            </w:r>
                            <w:r>
                              <w:rPr>
                                <w:rFonts w:asciiTheme="minorBidi" w:hAnsiTheme="minorBidi" w:cstheme="minorBidi"/>
                                <w:b/>
                                <w:bCs/>
                                <w:lang w:bidi="he-IL"/>
                              </w:rPr>
                              <w:t>Play</w:t>
                            </w:r>
                            <w:r w:rsidRPr="00C13168">
                              <w:rPr>
                                <w:rFonts w:asciiTheme="minorBidi" w:hAnsiTheme="minorBidi" w:cstheme="minorBidi"/>
                                <w:b/>
                                <w:bCs/>
                                <w:rtl/>
                                <w:lang w:bidi="he-IL"/>
                              </w:rPr>
                              <w:t>:</w:t>
                            </w:r>
                          </w:p>
                          <w:p w14:paraId="10D3111B" w14:textId="77777777" w:rsidR="00753AC8" w:rsidRDefault="00753AC8" w:rsidP="00753AC8"/>
                          <w:p w14:paraId="0C43F7AD" w14:textId="77777777" w:rsidR="00753AC8" w:rsidRPr="00C13168" w:rsidRDefault="00753AC8" w:rsidP="00753AC8">
                            <w:pPr>
                              <w:bidi/>
                              <w:rPr>
                                <w:rFonts w:asciiTheme="minorBidi" w:hAnsiTheme="minorBidi" w:cstheme="minorBidi"/>
                                <w:b/>
                                <w:bCs/>
                                <w:lang w:bidi="he-IL"/>
                              </w:rPr>
                            </w:pPr>
                            <w:r>
                              <w:rPr>
                                <w:rFonts w:asciiTheme="minorBidi" w:hAnsiTheme="minorBidi" w:cstheme="minorBidi" w:hint="cs"/>
                                <w:b/>
                                <w:bCs/>
                                <w:rtl/>
                                <w:lang w:bidi="he-IL"/>
                              </w:rPr>
                              <w:t xml:space="preserve">האנימציה באמצע לאחר שלחצנו </w:t>
                            </w:r>
                            <w:r>
                              <w:rPr>
                                <w:rFonts w:asciiTheme="minorBidi" w:hAnsiTheme="minorBidi" w:cstheme="minorBidi"/>
                                <w:b/>
                                <w:bCs/>
                                <w:lang w:bidi="he-IL"/>
                              </w:rPr>
                              <w:t>Play</w:t>
                            </w:r>
                            <w:r w:rsidRPr="00C13168">
                              <w:rPr>
                                <w:rFonts w:asciiTheme="minorBidi" w:hAnsiTheme="minorBidi" w:cstheme="minorBidi"/>
                                <w:b/>
                                <w:bCs/>
                                <w:rtl/>
                                <w:lang w:bidi="he-IL"/>
                              </w:rPr>
                              <w:t>:</w:t>
                            </w:r>
                          </w:p>
                          <w:p w14:paraId="26816A89" w14:textId="77777777" w:rsidR="00753AC8" w:rsidRDefault="00753AC8" w:rsidP="00753AC8"/>
                          <w:p w14:paraId="4DE0D692" w14:textId="77777777" w:rsidR="00753AC8" w:rsidRPr="00C13168" w:rsidRDefault="00753AC8" w:rsidP="00753AC8">
                            <w:pPr>
                              <w:bidi/>
                              <w:rPr>
                                <w:rFonts w:asciiTheme="minorBidi" w:hAnsiTheme="minorBidi" w:cstheme="minorBidi"/>
                                <w:b/>
                                <w:bCs/>
                                <w:lang w:bidi="he-IL"/>
                              </w:rPr>
                            </w:pPr>
                            <w:r>
                              <w:rPr>
                                <w:rFonts w:asciiTheme="minorBidi" w:hAnsiTheme="minorBidi" w:cstheme="minorBidi" w:hint="cs"/>
                                <w:b/>
                                <w:bCs/>
                                <w:rtl/>
                                <w:lang w:bidi="he-IL"/>
                              </w:rPr>
                              <w:t xml:space="preserve">האנימציה באמצע לאחר שלחצנו </w:t>
                            </w:r>
                            <w:r>
                              <w:rPr>
                                <w:rFonts w:asciiTheme="minorBidi" w:hAnsiTheme="minorBidi" w:cstheme="minorBidi"/>
                                <w:b/>
                                <w:bCs/>
                                <w:lang w:bidi="he-IL"/>
                              </w:rPr>
                              <w:t>Play</w:t>
                            </w:r>
                            <w:r w:rsidRPr="00C13168">
                              <w:rPr>
                                <w:rFonts w:asciiTheme="minorBidi" w:hAnsiTheme="minorBidi" w:cstheme="minorBidi"/>
                                <w:b/>
                                <w:bCs/>
                                <w:rtl/>
                                <w:lang w:bidi="he-IL"/>
                              </w:rPr>
                              <w:t>:</w:t>
                            </w:r>
                          </w:p>
                          <w:p w14:paraId="45947FD9" w14:textId="77777777" w:rsidR="00753AC8" w:rsidRDefault="00753AC8" w:rsidP="00753AC8"/>
                          <w:p w14:paraId="6CF97561" w14:textId="77777777" w:rsidR="00753AC8" w:rsidRPr="00C13168" w:rsidRDefault="00753AC8" w:rsidP="00753AC8">
                            <w:pPr>
                              <w:bidi/>
                              <w:rPr>
                                <w:rFonts w:asciiTheme="minorBidi" w:hAnsiTheme="minorBidi" w:cstheme="minorBidi"/>
                                <w:b/>
                                <w:bCs/>
                                <w:lang w:bidi="he-IL"/>
                              </w:rPr>
                            </w:pPr>
                            <w:r>
                              <w:rPr>
                                <w:rFonts w:asciiTheme="minorBidi" w:hAnsiTheme="minorBidi" w:cstheme="minorBidi" w:hint="cs"/>
                                <w:b/>
                                <w:bCs/>
                                <w:rtl/>
                                <w:lang w:bidi="he-IL"/>
                              </w:rPr>
                              <w:t xml:space="preserve">האנימציה באמצע לאחר שלחצנו </w:t>
                            </w:r>
                            <w:r>
                              <w:rPr>
                                <w:rFonts w:asciiTheme="minorBidi" w:hAnsiTheme="minorBidi" w:cstheme="minorBidi"/>
                                <w:b/>
                                <w:bCs/>
                                <w:lang w:bidi="he-IL"/>
                              </w:rPr>
                              <w:t>Play</w:t>
                            </w:r>
                            <w:r w:rsidRPr="00C13168">
                              <w:rPr>
                                <w:rFonts w:asciiTheme="minorBidi" w:hAnsiTheme="minorBidi" w:cstheme="minorBidi"/>
                                <w:b/>
                                <w:bCs/>
                                <w:rtl/>
                                <w:lang w:bidi="he-IL"/>
                              </w:rPr>
                              <w:t>:</w:t>
                            </w:r>
                          </w:p>
                          <w:p w14:paraId="39190A5E" w14:textId="77777777" w:rsidR="00753AC8" w:rsidRDefault="00753AC8" w:rsidP="00753AC8"/>
                          <w:p w14:paraId="10AF8301" w14:textId="77777777" w:rsidR="00753AC8" w:rsidRPr="00C13168" w:rsidRDefault="00753AC8" w:rsidP="00753AC8">
                            <w:pPr>
                              <w:bidi/>
                              <w:rPr>
                                <w:rFonts w:asciiTheme="minorBidi" w:hAnsiTheme="minorBidi" w:cstheme="minorBidi"/>
                                <w:b/>
                                <w:bCs/>
                                <w:lang w:bidi="he-IL"/>
                              </w:rPr>
                            </w:pPr>
                            <w:r>
                              <w:rPr>
                                <w:rFonts w:asciiTheme="minorBidi" w:hAnsiTheme="minorBidi" w:cstheme="minorBidi" w:hint="cs"/>
                                <w:b/>
                                <w:bCs/>
                                <w:rtl/>
                                <w:lang w:bidi="he-IL"/>
                              </w:rPr>
                              <w:t xml:space="preserve">האנימציה באמצע לאחר שלחצנו </w:t>
                            </w:r>
                            <w:r>
                              <w:rPr>
                                <w:rFonts w:asciiTheme="minorBidi" w:hAnsiTheme="minorBidi" w:cstheme="minorBidi"/>
                                <w:b/>
                                <w:bCs/>
                                <w:lang w:bidi="he-IL"/>
                              </w:rPr>
                              <w:t>Play</w:t>
                            </w:r>
                            <w:r w:rsidRPr="00C13168">
                              <w:rPr>
                                <w:rFonts w:asciiTheme="minorBidi" w:hAnsiTheme="minorBidi" w:cstheme="minorBidi"/>
                                <w:b/>
                                <w:bCs/>
                                <w:rtl/>
                                <w:lang w:bidi="he-IL"/>
                              </w:rPr>
                              <w:t>:</w:t>
                            </w:r>
                          </w:p>
                          <w:p w14:paraId="38418273" w14:textId="77777777" w:rsidR="00753AC8" w:rsidRDefault="00753AC8" w:rsidP="00753AC8"/>
                          <w:p w14:paraId="44363B63" w14:textId="77777777" w:rsidR="00753AC8" w:rsidRPr="00C13168" w:rsidRDefault="00753AC8" w:rsidP="00753AC8">
                            <w:pPr>
                              <w:bidi/>
                              <w:rPr>
                                <w:rFonts w:asciiTheme="minorBidi" w:hAnsiTheme="minorBidi" w:cstheme="minorBidi"/>
                                <w:b/>
                                <w:bCs/>
                                <w:lang w:bidi="he-IL"/>
                              </w:rPr>
                            </w:pPr>
                            <w:r>
                              <w:rPr>
                                <w:rFonts w:asciiTheme="minorBidi" w:hAnsiTheme="minorBidi" w:cstheme="minorBidi" w:hint="cs"/>
                                <w:b/>
                                <w:bCs/>
                                <w:rtl/>
                                <w:lang w:bidi="he-IL"/>
                              </w:rPr>
                              <w:t xml:space="preserve">האנימציה באמצע לאחר שלחצנו </w:t>
                            </w:r>
                            <w:r>
                              <w:rPr>
                                <w:rFonts w:asciiTheme="minorBidi" w:hAnsiTheme="minorBidi" w:cstheme="minorBidi"/>
                                <w:b/>
                                <w:bCs/>
                                <w:lang w:bidi="he-IL"/>
                              </w:rPr>
                              <w:t>Play</w:t>
                            </w:r>
                            <w:r w:rsidRPr="00C13168">
                              <w:rPr>
                                <w:rFonts w:asciiTheme="minorBidi" w:hAnsiTheme="minorBidi" w:cstheme="minorBidi"/>
                                <w:b/>
                                <w:bCs/>
                                <w:rtl/>
                                <w:lang w:bidi="he-IL"/>
                              </w:rPr>
                              <w:t>:</w:t>
                            </w:r>
                          </w:p>
                          <w:p w14:paraId="6F9114FC" w14:textId="77777777" w:rsidR="00753AC8" w:rsidRDefault="00753AC8" w:rsidP="00753AC8"/>
                          <w:p w14:paraId="2BDF0773" w14:textId="77777777" w:rsidR="00753AC8" w:rsidRPr="00C13168" w:rsidRDefault="00753AC8" w:rsidP="00753AC8">
                            <w:pPr>
                              <w:bidi/>
                              <w:rPr>
                                <w:rFonts w:asciiTheme="minorBidi" w:hAnsiTheme="minorBidi" w:cstheme="minorBidi"/>
                                <w:b/>
                                <w:bCs/>
                                <w:lang w:bidi="he-IL"/>
                              </w:rPr>
                            </w:pPr>
                            <w:r>
                              <w:rPr>
                                <w:rFonts w:asciiTheme="minorBidi" w:hAnsiTheme="minorBidi" w:cstheme="minorBidi" w:hint="cs"/>
                                <w:b/>
                                <w:bCs/>
                                <w:rtl/>
                                <w:lang w:bidi="he-IL"/>
                              </w:rPr>
                              <w:t xml:space="preserve">האנימציה באמצע לאחר שלחצנו </w:t>
                            </w:r>
                            <w:r>
                              <w:rPr>
                                <w:rFonts w:asciiTheme="minorBidi" w:hAnsiTheme="minorBidi" w:cstheme="minorBidi"/>
                                <w:b/>
                                <w:bCs/>
                                <w:lang w:bidi="he-IL"/>
                              </w:rPr>
                              <w:t>Play</w:t>
                            </w:r>
                            <w:r w:rsidRPr="00C13168">
                              <w:rPr>
                                <w:rFonts w:asciiTheme="minorBidi" w:hAnsiTheme="minorBidi" w:cstheme="minorBidi"/>
                                <w:b/>
                                <w:bCs/>
                                <w:rtl/>
                                <w:lang w:bidi="he-IL"/>
                              </w:rPr>
                              <w:t>:</w:t>
                            </w:r>
                          </w:p>
                          <w:p w14:paraId="262DA304" w14:textId="77777777" w:rsidR="00753AC8" w:rsidRDefault="00753AC8" w:rsidP="00753AC8"/>
                          <w:p w14:paraId="3FD39AEF" w14:textId="77777777" w:rsidR="00753AC8" w:rsidRPr="00C13168" w:rsidRDefault="00753AC8" w:rsidP="00753AC8">
                            <w:pPr>
                              <w:bidi/>
                              <w:rPr>
                                <w:rFonts w:asciiTheme="minorBidi" w:hAnsiTheme="minorBidi" w:cstheme="minorBidi"/>
                                <w:b/>
                                <w:bCs/>
                                <w:lang w:bidi="he-IL"/>
                              </w:rPr>
                            </w:pPr>
                            <w:r>
                              <w:rPr>
                                <w:rFonts w:asciiTheme="minorBidi" w:hAnsiTheme="minorBidi" w:cstheme="minorBidi" w:hint="cs"/>
                                <w:b/>
                                <w:bCs/>
                                <w:rtl/>
                                <w:lang w:bidi="he-IL"/>
                              </w:rPr>
                              <w:t xml:space="preserve">האנימציה באמצע לאחר שלחצנו </w:t>
                            </w:r>
                            <w:r>
                              <w:rPr>
                                <w:rFonts w:asciiTheme="minorBidi" w:hAnsiTheme="minorBidi" w:cstheme="minorBidi"/>
                                <w:b/>
                                <w:bCs/>
                                <w:lang w:bidi="he-IL"/>
                              </w:rPr>
                              <w:t>Play</w:t>
                            </w:r>
                            <w:r w:rsidRPr="00C13168">
                              <w:rPr>
                                <w:rFonts w:asciiTheme="minorBidi" w:hAnsiTheme="minorBidi" w:cstheme="minorBidi"/>
                                <w:b/>
                                <w:bCs/>
                                <w:rtl/>
                                <w:lang w:bidi="he-IL"/>
                              </w:rPr>
                              <w:t>:</w:t>
                            </w:r>
                          </w:p>
                          <w:p w14:paraId="33EB8B6E" w14:textId="77777777" w:rsidR="00753AC8" w:rsidRDefault="00753AC8" w:rsidP="00753AC8"/>
                          <w:p w14:paraId="6E50D52C" w14:textId="77777777" w:rsidR="00753AC8" w:rsidRPr="00C13168" w:rsidRDefault="00753AC8" w:rsidP="00753AC8">
                            <w:pPr>
                              <w:bidi/>
                              <w:rPr>
                                <w:rFonts w:asciiTheme="minorBidi" w:hAnsiTheme="minorBidi" w:cstheme="minorBidi"/>
                                <w:b/>
                                <w:bCs/>
                                <w:lang w:bidi="he-IL"/>
                              </w:rPr>
                            </w:pPr>
                            <w:r>
                              <w:rPr>
                                <w:rFonts w:asciiTheme="minorBidi" w:hAnsiTheme="minorBidi" w:cstheme="minorBidi" w:hint="cs"/>
                                <w:b/>
                                <w:bCs/>
                                <w:rtl/>
                                <w:lang w:bidi="he-IL"/>
                              </w:rPr>
                              <w:t xml:space="preserve">האנימציה באמצע לאחר שלחצנו </w:t>
                            </w:r>
                            <w:r>
                              <w:rPr>
                                <w:rFonts w:asciiTheme="minorBidi" w:hAnsiTheme="minorBidi" w:cstheme="minorBidi"/>
                                <w:b/>
                                <w:bCs/>
                                <w:lang w:bidi="he-IL"/>
                              </w:rPr>
                              <w:t>Play</w:t>
                            </w:r>
                            <w:r w:rsidRPr="00C13168">
                              <w:rPr>
                                <w:rFonts w:asciiTheme="minorBidi" w:hAnsiTheme="minorBidi" w:cstheme="minorBidi"/>
                                <w:b/>
                                <w:bCs/>
                                <w:rtl/>
                                <w:lang w:bidi="he-IL"/>
                              </w:rPr>
                              <w:t>:</w:t>
                            </w:r>
                          </w:p>
                          <w:p w14:paraId="2E0EED80" w14:textId="77777777" w:rsidR="00753AC8" w:rsidRDefault="00753AC8" w:rsidP="00753AC8"/>
                          <w:p w14:paraId="0DBA0C5D" w14:textId="77777777" w:rsidR="00753AC8" w:rsidRPr="00C13168" w:rsidRDefault="00753AC8" w:rsidP="00753AC8">
                            <w:pPr>
                              <w:bidi/>
                              <w:rPr>
                                <w:rFonts w:asciiTheme="minorBidi" w:hAnsiTheme="minorBidi" w:cstheme="minorBidi"/>
                                <w:b/>
                                <w:bCs/>
                                <w:lang w:bidi="he-IL"/>
                              </w:rPr>
                            </w:pPr>
                            <w:r>
                              <w:rPr>
                                <w:rFonts w:asciiTheme="minorBidi" w:hAnsiTheme="minorBidi" w:cstheme="minorBidi" w:hint="cs"/>
                                <w:b/>
                                <w:bCs/>
                                <w:rtl/>
                                <w:lang w:bidi="he-IL"/>
                              </w:rPr>
                              <w:t xml:space="preserve">האנימציה באמצע לאחר שלחצנו </w:t>
                            </w:r>
                            <w:r>
                              <w:rPr>
                                <w:rFonts w:asciiTheme="minorBidi" w:hAnsiTheme="minorBidi" w:cstheme="minorBidi"/>
                                <w:b/>
                                <w:bCs/>
                                <w:lang w:bidi="he-IL"/>
                              </w:rPr>
                              <w:t>Play</w:t>
                            </w:r>
                            <w:r w:rsidRPr="00C13168">
                              <w:rPr>
                                <w:rFonts w:asciiTheme="minorBidi" w:hAnsiTheme="minorBidi" w:cstheme="minorBidi"/>
                                <w:b/>
                                <w:bCs/>
                                <w:rtl/>
                                <w:lang w:bidi="he-IL"/>
                              </w:rP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DA9ED60" id="_x0000_s1053" type="#_x0000_t202" style="position:absolute;margin-left:281.95pt;margin-top:370.8pt;width:1in;height:24pt;z-index:25175859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" filled="f" stroked="f" strokeweight=".5pt">
                <v:textbox>
                  <w:txbxContent>
                    <w:p w14:paraId="10967361" w14:textId="77777777" w:rsidR="00753AC8" w:rsidRPr="00C13168" w:rsidRDefault="00753AC8" w:rsidP="00753AC8">
                      <w:pPr>
                        <w:bidi/>
                        <w:rPr>
                          <w:rFonts w:asciiTheme="minorBidi" w:hAnsiTheme="minorBidi" w:cstheme="minorBidi"/>
                          <w:b/>
                          <w:bCs/>
                          <w:lang w:bidi="he-IL"/>
                        </w:rPr>
                      </w:pPr>
                      <w:r>
                        <w:rPr>
                          <w:rFonts w:asciiTheme="minorBidi" w:hAnsiTheme="minorBidi" w:cstheme="minorBidi" w:hint="cs"/>
                          <w:b/>
                          <w:bCs/>
                          <w:rtl/>
                          <w:lang w:bidi="he-IL"/>
                        </w:rPr>
                        <w:t xml:space="preserve">האנימציה באמצע לאחר שלחצנו </w:t>
                      </w:r>
                      <w:r>
                        <w:rPr>
                          <w:rFonts w:asciiTheme="minorBidi" w:hAnsiTheme="minorBidi" w:cstheme="minorBidi"/>
                          <w:b/>
                          <w:bCs/>
                          <w:lang w:bidi="he-IL"/>
                        </w:rPr>
                        <w:t>Play</w:t>
                      </w:r>
                      <w:r w:rsidRPr="00C13168">
                        <w:rPr>
                          <w:rFonts w:asciiTheme="minorBidi" w:hAnsiTheme="minorBidi" w:cstheme="minorBidi"/>
                          <w:b/>
                          <w:bCs/>
                          <w:rtl/>
                          <w:lang w:bidi="he-IL"/>
                        </w:rPr>
                        <w:t>:</w:t>
                      </w:r>
                    </w:p>
                    <w:p w14:paraId="76D519E4" w14:textId="77777777" w:rsidR="00753AC8" w:rsidRDefault="00753AC8" w:rsidP="00753AC8"/>
                    <w:p w14:paraId="684F2EDF" w14:textId="77777777" w:rsidR="00753AC8" w:rsidRPr="00C13168" w:rsidRDefault="00753AC8" w:rsidP="00753AC8">
                      <w:pPr>
                        <w:bidi/>
                        <w:rPr>
                          <w:rFonts w:asciiTheme="minorBidi" w:hAnsiTheme="minorBidi" w:cstheme="minorBidi"/>
                          <w:b/>
                          <w:bCs/>
                          <w:lang w:bidi="he-IL"/>
                        </w:rPr>
                      </w:pPr>
                      <w:r>
                        <w:rPr>
                          <w:rFonts w:asciiTheme="minorBidi" w:hAnsiTheme="minorBidi" w:cstheme="minorBidi" w:hint="cs"/>
                          <w:b/>
                          <w:bCs/>
                          <w:rtl/>
                          <w:lang w:bidi="he-IL"/>
                        </w:rPr>
                        <w:t xml:space="preserve">האנימציה באמצע לאחר שלחצנו </w:t>
                      </w:r>
                      <w:r>
                        <w:rPr>
                          <w:rFonts w:asciiTheme="minorBidi" w:hAnsiTheme="minorBidi" w:cstheme="minorBidi"/>
                          <w:b/>
                          <w:bCs/>
                          <w:lang w:bidi="he-IL"/>
                        </w:rPr>
                        <w:t>Play</w:t>
                      </w:r>
                      <w:r w:rsidRPr="00C13168">
                        <w:rPr>
                          <w:rFonts w:asciiTheme="minorBidi" w:hAnsiTheme="minorBidi" w:cstheme="minorBidi"/>
                          <w:b/>
                          <w:bCs/>
                          <w:rtl/>
                          <w:lang w:bidi="he-IL"/>
                        </w:rPr>
                        <w:t>:</w:t>
                      </w:r>
                    </w:p>
                    <w:p w14:paraId="40C60258" w14:textId="77777777" w:rsidR="00753AC8" w:rsidRDefault="00753AC8" w:rsidP="00753AC8"/>
                    <w:p w14:paraId="0754C1F0" w14:textId="77777777" w:rsidR="00753AC8" w:rsidRPr="00C13168" w:rsidRDefault="00753AC8" w:rsidP="00753AC8">
                      <w:pPr>
                        <w:bidi/>
                        <w:rPr>
                          <w:rFonts w:asciiTheme="minorBidi" w:hAnsiTheme="minorBidi" w:cstheme="minorBidi"/>
                          <w:b/>
                          <w:bCs/>
                          <w:lang w:bidi="he-IL"/>
                        </w:rPr>
                      </w:pPr>
                      <w:r>
                        <w:rPr>
                          <w:rFonts w:asciiTheme="minorBidi" w:hAnsiTheme="minorBidi" w:cstheme="minorBidi" w:hint="cs"/>
                          <w:b/>
                          <w:bCs/>
                          <w:rtl/>
                          <w:lang w:bidi="he-IL"/>
                        </w:rPr>
                        <w:t xml:space="preserve">האנימציה באמצע לאחר שלחצנו </w:t>
                      </w:r>
                      <w:r>
                        <w:rPr>
                          <w:rFonts w:asciiTheme="minorBidi" w:hAnsiTheme="minorBidi" w:cstheme="minorBidi"/>
                          <w:b/>
                          <w:bCs/>
                          <w:lang w:bidi="he-IL"/>
                        </w:rPr>
                        <w:t>Play</w:t>
                      </w:r>
                      <w:r w:rsidRPr="00C13168">
                        <w:rPr>
                          <w:rFonts w:asciiTheme="minorBidi" w:hAnsiTheme="minorBidi" w:cstheme="minorBidi"/>
                          <w:b/>
                          <w:bCs/>
                          <w:rtl/>
                          <w:lang w:bidi="he-IL"/>
                        </w:rPr>
                        <w:t>:</w:t>
                      </w:r>
                    </w:p>
                    <w:p w14:paraId="59A0D11A" w14:textId="77777777" w:rsidR="00753AC8" w:rsidRDefault="00753AC8" w:rsidP="00753AC8"/>
                    <w:p w14:paraId="0982C623" w14:textId="77777777" w:rsidR="00753AC8" w:rsidRPr="00C13168" w:rsidRDefault="00753AC8" w:rsidP="00753AC8">
                      <w:pPr>
                        <w:bidi/>
                        <w:rPr>
                          <w:rFonts w:asciiTheme="minorBidi" w:hAnsiTheme="minorBidi" w:cstheme="minorBidi"/>
                          <w:b/>
                          <w:bCs/>
                          <w:lang w:bidi="he-IL"/>
                        </w:rPr>
                      </w:pPr>
                      <w:r>
                        <w:rPr>
                          <w:rFonts w:asciiTheme="minorBidi" w:hAnsiTheme="minorBidi" w:cstheme="minorBidi" w:hint="cs"/>
                          <w:b/>
                          <w:bCs/>
                          <w:rtl/>
                          <w:lang w:bidi="he-IL"/>
                        </w:rPr>
                        <w:t xml:space="preserve">האנימציה באמצע לאחר שלחצנו </w:t>
                      </w:r>
                      <w:r>
                        <w:rPr>
                          <w:rFonts w:asciiTheme="minorBidi" w:hAnsiTheme="minorBidi" w:cstheme="minorBidi"/>
                          <w:b/>
                          <w:bCs/>
                          <w:lang w:bidi="he-IL"/>
                        </w:rPr>
                        <w:t>Play</w:t>
                      </w:r>
                      <w:r w:rsidRPr="00C13168">
                        <w:rPr>
                          <w:rFonts w:asciiTheme="minorBidi" w:hAnsiTheme="minorBidi" w:cstheme="minorBidi"/>
                          <w:b/>
                          <w:bCs/>
                          <w:rtl/>
                          <w:lang w:bidi="he-IL"/>
                        </w:rPr>
                        <w:t>:</w:t>
                      </w:r>
                    </w:p>
                    <w:p w14:paraId="78F7F192" w14:textId="77777777" w:rsidR="00753AC8" w:rsidRDefault="00753AC8" w:rsidP="00753AC8"/>
                    <w:p w14:paraId="5AFB6B78" w14:textId="77777777" w:rsidR="00753AC8" w:rsidRPr="00C13168" w:rsidRDefault="00753AC8" w:rsidP="00753AC8">
                      <w:pPr>
                        <w:bidi/>
                        <w:rPr>
                          <w:rFonts w:asciiTheme="minorBidi" w:hAnsiTheme="minorBidi" w:cstheme="minorBidi"/>
                          <w:b/>
                          <w:bCs/>
                          <w:lang w:bidi="he-IL"/>
                        </w:rPr>
                      </w:pPr>
                      <w:r>
                        <w:rPr>
                          <w:rFonts w:asciiTheme="minorBidi" w:hAnsiTheme="minorBidi" w:cstheme="minorBidi" w:hint="cs"/>
                          <w:b/>
                          <w:bCs/>
                          <w:rtl/>
                          <w:lang w:bidi="he-IL"/>
                        </w:rPr>
                        <w:t xml:space="preserve">האנימציה באמצע לאחר שלחצנו </w:t>
                      </w:r>
                      <w:r>
                        <w:rPr>
                          <w:rFonts w:asciiTheme="minorBidi" w:hAnsiTheme="minorBidi" w:cstheme="minorBidi"/>
                          <w:b/>
                          <w:bCs/>
                          <w:lang w:bidi="he-IL"/>
                        </w:rPr>
                        <w:t>Play</w:t>
                      </w:r>
                      <w:r w:rsidRPr="00C13168">
                        <w:rPr>
                          <w:rFonts w:asciiTheme="minorBidi" w:hAnsiTheme="minorBidi" w:cstheme="minorBidi"/>
                          <w:b/>
                          <w:bCs/>
                          <w:rtl/>
                          <w:lang w:bidi="he-IL"/>
                        </w:rPr>
                        <w:t>:</w:t>
                      </w:r>
                    </w:p>
                    <w:p w14:paraId="7A56B721" w14:textId="77777777" w:rsidR="00753AC8" w:rsidRDefault="00753AC8" w:rsidP="00753AC8"/>
                    <w:p w14:paraId="6BBC5357" w14:textId="77777777" w:rsidR="00753AC8" w:rsidRPr="00C13168" w:rsidRDefault="00753AC8" w:rsidP="00753AC8">
                      <w:pPr>
                        <w:bidi/>
                        <w:rPr>
                          <w:rFonts w:asciiTheme="minorBidi" w:hAnsiTheme="minorBidi" w:cstheme="minorBidi"/>
                          <w:b/>
                          <w:bCs/>
                          <w:lang w:bidi="he-IL"/>
                        </w:rPr>
                      </w:pPr>
                      <w:r>
                        <w:rPr>
                          <w:rFonts w:asciiTheme="minorBidi" w:hAnsiTheme="minorBidi" w:cstheme="minorBidi" w:hint="cs"/>
                          <w:b/>
                          <w:bCs/>
                          <w:rtl/>
                          <w:lang w:bidi="he-IL"/>
                        </w:rPr>
                        <w:t xml:space="preserve">האנימציה באמצע לאחר שלחצנו </w:t>
                      </w:r>
                      <w:r>
                        <w:rPr>
                          <w:rFonts w:asciiTheme="minorBidi" w:hAnsiTheme="minorBidi" w:cstheme="minorBidi"/>
                          <w:b/>
                          <w:bCs/>
                          <w:lang w:bidi="he-IL"/>
                        </w:rPr>
                        <w:t>Play</w:t>
                      </w:r>
                      <w:r w:rsidRPr="00C13168">
                        <w:rPr>
                          <w:rFonts w:asciiTheme="minorBidi" w:hAnsiTheme="minorBidi" w:cstheme="minorBidi"/>
                          <w:b/>
                          <w:bCs/>
                          <w:rtl/>
                          <w:lang w:bidi="he-IL"/>
                        </w:rPr>
                        <w:t>:</w:t>
                      </w:r>
                    </w:p>
                    <w:p w14:paraId="32D60F3E" w14:textId="77777777" w:rsidR="00753AC8" w:rsidRDefault="00753AC8" w:rsidP="00753AC8"/>
                    <w:p w14:paraId="591380E2" w14:textId="77777777" w:rsidR="00753AC8" w:rsidRPr="00C13168" w:rsidRDefault="00753AC8" w:rsidP="00753AC8">
                      <w:pPr>
                        <w:bidi/>
                        <w:rPr>
                          <w:rFonts w:asciiTheme="minorBidi" w:hAnsiTheme="minorBidi" w:cstheme="minorBidi"/>
                          <w:b/>
                          <w:bCs/>
                          <w:lang w:bidi="he-IL"/>
                        </w:rPr>
                      </w:pPr>
                      <w:r>
                        <w:rPr>
                          <w:rFonts w:asciiTheme="minorBidi" w:hAnsiTheme="minorBidi" w:cstheme="minorBidi" w:hint="cs"/>
                          <w:b/>
                          <w:bCs/>
                          <w:rtl/>
                          <w:lang w:bidi="he-IL"/>
                        </w:rPr>
                        <w:t xml:space="preserve">האנימציה באמצע לאחר שלחצנו </w:t>
                      </w:r>
                      <w:r>
                        <w:rPr>
                          <w:rFonts w:asciiTheme="minorBidi" w:hAnsiTheme="minorBidi" w:cstheme="minorBidi"/>
                          <w:b/>
                          <w:bCs/>
                          <w:lang w:bidi="he-IL"/>
                        </w:rPr>
                        <w:t>Play</w:t>
                      </w:r>
                      <w:r w:rsidRPr="00C13168">
                        <w:rPr>
                          <w:rFonts w:asciiTheme="minorBidi" w:hAnsiTheme="minorBidi" w:cstheme="minorBidi"/>
                          <w:b/>
                          <w:bCs/>
                          <w:rtl/>
                          <w:lang w:bidi="he-IL"/>
                        </w:rPr>
                        <w:t>:</w:t>
                      </w:r>
                    </w:p>
                    <w:p w14:paraId="5C444341" w14:textId="77777777" w:rsidR="00753AC8" w:rsidRDefault="00753AC8" w:rsidP="00753AC8"/>
                    <w:p w14:paraId="41D4F6B2" w14:textId="77777777" w:rsidR="00753AC8" w:rsidRPr="00C13168" w:rsidRDefault="00753AC8" w:rsidP="00753AC8">
                      <w:pPr>
                        <w:bidi/>
                        <w:rPr>
                          <w:rFonts w:asciiTheme="minorBidi" w:hAnsiTheme="minorBidi" w:cstheme="minorBidi"/>
                          <w:b/>
                          <w:bCs/>
                          <w:lang w:bidi="he-IL"/>
                        </w:rPr>
                      </w:pPr>
                      <w:r>
                        <w:rPr>
                          <w:rFonts w:asciiTheme="minorBidi" w:hAnsiTheme="minorBidi" w:cstheme="minorBidi" w:hint="cs"/>
                          <w:b/>
                          <w:bCs/>
                          <w:rtl/>
                          <w:lang w:bidi="he-IL"/>
                        </w:rPr>
                        <w:t xml:space="preserve">האנימציה באמצע לאחר שלחצנו </w:t>
                      </w:r>
                      <w:r>
                        <w:rPr>
                          <w:rFonts w:asciiTheme="minorBidi" w:hAnsiTheme="minorBidi" w:cstheme="minorBidi"/>
                          <w:b/>
                          <w:bCs/>
                          <w:lang w:bidi="he-IL"/>
                        </w:rPr>
                        <w:t>Play</w:t>
                      </w:r>
                      <w:r w:rsidRPr="00C13168">
                        <w:rPr>
                          <w:rFonts w:asciiTheme="minorBidi" w:hAnsiTheme="minorBidi" w:cstheme="minorBidi"/>
                          <w:b/>
                          <w:bCs/>
                          <w:rtl/>
                          <w:lang w:bidi="he-IL"/>
                        </w:rPr>
                        <w:t>:</w:t>
                      </w:r>
                    </w:p>
                    <w:p w14:paraId="2208DB97" w14:textId="77777777" w:rsidR="00753AC8" w:rsidRDefault="00753AC8" w:rsidP="00753AC8"/>
                    <w:p w14:paraId="48DCE9ED" w14:textId="77777777" w:rsidR="00753AC8" w:rsidRPr="00C13168" w:rsidRDefault="00753AC8" w:rsidP="00753AC8">
                      <w:pPr>
                        <w:bidi/>
                        <w:rPr>
                          <w:rFonts w:asciiTheme="minorBidi" w:hAnsiTheme="minorBidi" w:cstheme="minorBidi"/>
                          <w:b/>
                          <w:bCs/>
                          <w:lang w:bidi="he-IL"/>
                        </w:rPr>
                      </w:pPr>
                      <w:r>
                        <w:rPr>
                          <w:rFonts w:asciiTheme="minorBidi" w:hAnsiTheme="minorBidi" w:cstheme="minorBidi" w:hint="cs"/>
                          <w:b/>
                          <w:bCs/>
                          <w:rtl/>
                          <w:lang w:bidi="he-IL"/>
                        </w:rPr>
                        <w:t xml:space="preserve">האנימציה באמצע לאחר שלחצנו </w:t>
                      </w:r>
                      <w:r>
                        <w:rPr>
                          <w:rFonts w:asciiTheme="minorBidi" w:hAnsiTheme="minorBidi" w:cstheme="minorBidi"/>
                          <w:b/>
                          <w:bCs/>
                          <w:lang w:bidi="he-IL"/>
                        </w:rPr>
                        <w:t>Play</w:t>
                      </w:r>
                      <w:r w:rsidRPr="00C13168">
                        <w:rPr>
                          <w:rFonts w:asciiTheme="minorBidi" w:hAnsiTheme="minorBidi" w:cstheme="minorBidi"/>
                          <w:b/>
                          <w:bCs/>
                          <w:rtl/>
                          <w:lang w:bidi="he-IL"/>
                        </w:rPr>
                        <w:t>:</w:t>
                      </w:r>
                    </w:p>
                    <w:p w14:paraId="5E06FA2B" w14:textId="77777777" w:rsidR="00753AC8" w:rsidRDefault="00753AC8" w:rsidP="00753AC8"/>
                    <w:p w14:paraId="4CB831FD" w14:textId="77777777" w:rsidR="00753AC8" w:rsidRPr="00C13168" w:rsidRDefault="00753AC8" w:rsidP="00753AC8">
                      <w:pPr>
                        <w:bidi/>
                        <w:rPr>
                          <w:rFonts w:asciiTheme="minorBidi" w:hAnsiTheme="minorBidi" w:cstheme="minorBidi"/>
                          <w:b/>
                          <w:bCs/>
                          <w:lang w:bidi="he-IL"/>
                        </w:rPr>
                      </w:pPr>
                      <w:r>
                        <w:rPr>
                          <w:rFonts w:asciiTheme="minorBidi" w:hAnsiTheme="minorBidi" w:cstheme="minorBidi" w:hint="cs"/>
                          <w:b/>
                          <w:bCs/>
                          <w:rtl/>
                          <w:lang w:bidi="he-IL"/>
                        </w:rPr>
                        <w:t xml:space="preserve">האנימציה באמצע לאחר שלחצנו </w:t>
                      </w:r>
                      <w:r>
                        <w:rPr>
                          <w:rFonts w:asciiTheme="minorBidi" w:hAnsiTheme="minorBidi" w:cstheme="minorBidi"/>
                          <w:b/>
                          <w:bCs/>
                          <w:lang w:bidi="he-IL"/>
                        </w:rPr>
                        <w:t>Play</w:t>
                      </w:r>
                      <w:r w:rsidRPr="00C13168">
                        <w:rPr>
                          <w:rFonts w:asciiTheme="minorBidi" w:hAnsiTheme="minorBidi" w:cstheme="minorBidi"/>
                          <w:b/>
                          <w:bCs/>
                          <w:rtl/>
                          <w:lang w:bidi="he-IL"/>
                        </w:rPr>
                        <w:t>:</w:t>
                      </w:r>
                    </w:p>
                    <w:p w14:paraId="5162A61A" w14:textId="77777777" w:rsidR="00753AC8" w:rsidRDefault="00753AC8" w:rsidP="00753AC8"/>
                    <w:p w14:paraId="508B2290" w14:textId="77777777" w:rsidR="00753AC8" w:rsidRPr="00C13168" w:rsidRDefault="00753AC8" w:rsidP="00753AC8">
                      <w:pPr>
                        <w:bidi/>
                        <w:rPr>
                          <w:rFonts w:asciiTheme="minorBidi" w:hAnsiTheme="minorBidi" w:cstheme="minorBidi"/>
                          <w:b/>
                          <w:bCs/>
                          <w:lang w:bidi="he-IL"/>
                        </w:rPr>
                      </w:pPr>
                      <w:r>
                        <w:rPr>
                          <w:rFonts w:asciiTheme="minorBidi" w:hAnsiTheme="minorBidi" w:cstheme="minorBidi" w:hint="cs"/>
                          <w:b/>
                          <w:bCs/>
                          <w:rtl/>
                          <w:lang w:bidi="he-IL"/>
                        </w:rPr>
                        <w:t xml:space="preserve">האנימציה באמצע לאחר שלחצנו </w:t>
                      </w:r>
                      <w:r>
                        <w:rPr>
                          <w:rFonts w:asciiTheme="minorBidi" w:hAnsiTheme="minorBidi" w:cstheme="minorBidi"/>
                          <w:b/>
                          <w:bCs/>
                          <w:lang w:bidi="he-IL"/>
                        </w:rPr>
                        <w:t>Play</w:t>
                      </w:r>
                      <w:r w:rsidRPr="00C13168">
                        <w:rPr>
                          <w:rFonts w:asciiTheme="minorBidi" w:hAnsiTheme="minorBidi" w:cstheme="minorBidi"/>
                          <w:b/>
                          <w:bCs/>
                          <w:rtl/>
                          <w:lang w:bidi="he-IL"/>
                        </w:rPr>
                        <w:t>:</w:t>
                      </w:r>
                    </w:p>
                    <w:p w14:paraId="04B9D677" w14:textId="77777777" w:rsidR="00753AC8" w:rsidRDefault="00753AC8" w:rsidP="00753AC8"/>
                    <w:p w14:paraId="68655923" w14:textId="77777777" w:rsidR="00753AC8" w:rsidRPr="00C13168" w:rsidRDefault="00753AC8" w:rsidP="00753AC8">
                      <w:pPr>
                        <w:bidi/>
                        <w:rPr>
                          <w:rFonts w:asciiTheme="minorBidi" w:hAnsiTheme="minorBidi" w:cstheme="minorBidi"/>
                          <w:b/>
                          <w:bCs/>
                          <w:lang w:bidi="he-IL"/>
                        </w:rPr>
                      </w:pPr>
                      <w:r>
                        <w:rPr>
                          <w:rFonts w:asciiTheme="minorBidi" w:hAnsiTheme="minorBidi" w:cstheme="minorBidi" w:hint="cs"/>
                          <w:b/>
                          <w:bCs/>
                          <w:rtl/>
                          <w:lang w:bidi="he-IL"/>
                        </w:rPr>
                        <w:t xml:space="preserve">האנימציה באמצע לאחר שלחצנו </w:t>
                      </w:r>
                      <w:r>
                        <w:rPr>
                          <w:rFonts w:asciiTheme="minorBidi" w:hAnsiTheme="minorBidi" w:cstheme="minorBidi"/>
                          <w:b/>
                          <w:bCs/>
                          <w:lang w:bidi="he-IL"/>
                        </w:rPr>
                        <w:t>Play</w:t>
                      </w:r>
                      <w:r w:rsidRPr="00C13168">
                        <w:rPr>
                          <w:rFonts w:asciiTheme="minorBidi" w:hAnsiTheme="minorBidi" w:cstheme="minorBidi"/>
                          <w:b/>
                          <w:bCs/>
                          <w:rtl/>
                          <w:lang w:bidi="he-IL"/>
                        </w:rPr>
                        <w:t>:</w:t>
                      </w:r>
                    </w:p>
                    <w:p w14:paraId="13197F9D" w14:textId="77777777" w:rsidR="00753AC8" w:rsidRDefault="00753AC8" w:rsidP="00753AC8"/>
                    <w:p w14:paraId="54417317" w14:textId="77777777" w:rsidR="00753AC8" w:rsidRPr="00C13168" w:rsidRDefault="00753AC8" w:rsidP="00753AC8">
                      <w:pPr>
                        <w:bidi/>
                        <w:rPr>
                          <w:rFonts w:asciiTheme="minorBidi" w:hAnsiTheme="minorBidi" w:cstheme="minorBidi"/>
                          <w:b/>
                          <w:bCs/>
                          <w:lang w:bidi="he-IL"/>
                        </w:rPr>
                      </w:pPr>
                      <w:r>
                        <w:rPr>
                          <w:rFonts w:asciiTheme="minorBidi" w:hAnsiTheme="minorBidi" w:cstheme="minorBidi" w:hint="cs"/>
                          <w:b/>
                          <w:bCs/>
                          <w:rtl/>
                          <w:lang w:bidi="he-IL"/>
                        </w:rPr>
                        <w:t xml:space="preserve">האנימציה באמצע לאחר שלחצנו </w:t>
                      </w:r>
                      <w:r>
                        <w:rPr>
                          <w:rFonts w:asciiTheme="minorBidi" w:hAnsiTheme="minorBidi" w:cstheme="minorBidi"/>
                          <w:b/>
                          <w:bCs/>
                          <w:lang w:bidi="he-IL"/>
                        </w:rPr>
                        <w:t>Play</w:t>
                      </w:r>
                      <w:r w:rsidRPr="00C13168">
                        <w:rPr>
                          <w:rFonts w:asciiTheme="minorBidi" w:hAnsiTheme="minorBidi" w:cstheme="minorBidi"/>
                          <w:b/>
                          <w:bCs/>
                          <w:rtl/>
                          <w:lang w:bidi="he-IL"/>
                        </w:rPr>
                        <w:t>:</w:t>
                      </w:r>
                    </w:p>
                    <w:p w14:paraId="6DE91703" w14:textId="77777777" w:rsidR="00753AC8" w:rsidRDefault="00753AC8" w:rsidP="00753AC8"/>
                    <w:p w14:paraId="2224D03E" w14:textId="77777777" w:rsidR="00753AC8" w:rsidRPr="00C13168" w:rsidRDefault="00753AC8" w:rsidP="00753AC8">
                      <w:pPr>
                        <w:bidi/>
                        <w:rPr>
                          <w:rFonts w:asciiTheme="minorBidi" w:hAnsiTheme="minorBidi" w:cstheme="minorBidi"/>
                          <w:b/>
                          <w:bCs/>
                          <w:lang w:bidi="he-IL"/>
                        </w:rPr>
                      </w:pPr>
                      <w:r>
                        <w:rPr>
                          <w:rFonts w:asciiTheme="minorBidi" w:hAnsiTheme="minorBidi" w:cstheme="minorBidi" w:hint="cs"/>
                          <w:b/>
                          <w:bCs/>
                          <w:rtl/>
                          <w:lang w:bidi="he-IL"/>
                        </w:rPr>
                        <w:t xml:space="preserve">האנימציה באמצע לאחר שלחצנו </w:t>
                      </w:r>
                      <w:r>
                        <w:rPr>
                          <w:rFonts w:asciiTheme="minorBidi" w:hAnsiTheme="minorBidi" w:cstheme="minorBidi"/>
                          <w:b/>
                          <w:bCs/>
                          <w:lang w:bidi="he-IL"/>
                        </w:rPr>
                        <w:t>Play</w:t>
                      </w:r>
                      <w:r w:rsidRPr="00C13168">
                        <w:rPr>
                          <w:rFonts w:asciiTheme="minorBidi" w:hAnsiTheme="minorBidi" w:cstheme="minorBidi"/>
                          <w:b/>
                          <w:bCs/>
                          <w:rtl/>
                          <w:lang w:bidi="he-IL"/>
                        </w:rPr>
                        <w:t>:</w:t>
                      </w:r>
                    </w:p>
                    <w:p w14:paraId="7955A1A1" w14:textId="77777777" w:rsidR="00753AC8" w:rsidRDefault="00753AC8" w:rsidP="00753AC8"/>
                    <w:p w14:paraId="652685C9" w14:textId="77777777" w:rsidR="00753AC8" w:rsidRPr="00C13168" w:rsidRDefault="00753AC8" w:rsidP="00753AC8">
                      <w:pPr>
                        <w:bidi/>
                        <w:rPr>
                          <w:rFonts w:asciiTheme="minorBidi" w:hAnsiTheme="minorBidi" w:cstheme="minorBidi"/>
                          <w:b/>
                          <w:bCs/>
                          <w:lang w:bidi="he-IL"/>
                        </w:rPr>
                      </w:pPr>
                      <w:r>
                        <w:rPr>
                          <w:rFonts w:asciiTheme="minorBidi" w:hAnsiTheme="minorBidi" w:cstheme="minorBidi" w:hint="cs"/>
                          <w:b/>
                          <w:bCs/>
                          <w:rtl/>
                          <w:lang w:bidi="he-IL"/>
                        </w:rPr>
                        <w:t xml:space="preserve">האנימציה באמצע לאחר שלחצנו </w:t>
                      </w:r>
                      <w:r>
                        <w:rPr>
                          <w:rFonts w:asciiTheme="minorBidi" w:hAnsiTheme="minorBidi" w:cstheme="minorBidi"/>
                          <w:b/>
                          <w:bCs/>
                          <w:lang w:bidi="he-IL"/>
                        </w:rPr>
                        <w:t>Play</w:t>
                      </w:r>
                      <w:r w:rsidRPr="00C13168">
                        <w:rPr>
                          <w:rFonts w:asciiTheme="minorBidi" w:hAnsiTheme="minorBidi" w:cstheme="minorBidi"/>
                          <w:b/>
                          <w:bCs/>
                          <w:rtl/>
                          <w:lang w:bidi="he-IL"/>
                        </w:rPr>
                        <w:t>:</w:t>
                      </w:r>
                    </w:p>
                    <w:p w14:paraId="11E76A3B" w14:textId="77777777" w:rsidR="00753AC8" w:rsidRDefault="00753AC8" w:rsidP="00753AC8"/>
                    <w:p w14:paraId="75E316B9" w14:textId="77777777" w:rsidR="00753AC8" w:rsidRPr="00C13168" w:rsidRDefault="00753AC8" w:rsidP="00753AC8">
                      <w:pPr>
                        <w:bidi/>
                        <w:rPr>
                          <w:rFonts w:asciiTheme="minorBidi" w:hAnsiTheme="minorBidi" w:cstheme="minorBidi"/>
                          <w:b/>
                          <w:bCs/>
                          <w:lang w:bidi="he-IL"/>
                        </w:rPr>
                      </w:pPr>
                      <w:r>
                        <w:rPr>
                          <w:rFonts w:asciiTheme="minorBidi" w:hAnsiTheme="minorBidi" w:cstheme="minorBidi" w:hint="cs"/>
                          <w:b/>
                          <w:bCs/>
                          <w:rtl/>
                          <w:lang w:bidi="he-IL"/>
                        </w:rPr>
                        <w:t xml:space="preserve">האנימציה באמצע לאחר שלחצנו </w:t>
                      </w:r>
                      <w:r>
                        <w:rPr>
                          <w:rFonts w:asciiTheme="minorBidi" w:hAnsiTheme="minorBidi" w:cstheme="minorBidi"/>
                          <w:b/>
                          <w:bCs/>
                          <w:lang w:bidi="he-IL"/>
                        </w:rPr>
                        <w:t>Play</w:t>
                      </w:r>
                      <w:r w:rsidRPr="00C13168">
                        <w:rPr>
                          <w:rFonts w:asciiTheme="minorBidi" w:hAnsiTheme="minorBidi" w:cstheme="minorBidi"/>
                          <w:b/>
                          <w:bCs/>
                          <w:rtl/>
                          <w:lang w:bidi="he-IL"/>
                        </w:rPr>
                        <w:t>:</w:t>
                      </w:r>
                    </w:p>
                    <w:p w14:paraId="23EBA760" w14:textId="77777777" w:rsidR="00753AC8" w:rsidRDefault="00753AC8" w:rsidP="00753AC8"/>
                    <w:p w14:paraId="2280E492" w14:textId="77777777" w:rsidR="00753AC8" w:rsidRPr="00C13168" w:rsidRDefault="00753AC8" w:rsidP="00753AC8">
                      <w:pPr>
                        <w:bidi/>
                        <w:rPr>
                          <w:rFonts w:asciiTheme="minorBidi" w:hAnsiTheme="minorBidi" w:cstheme="minorBidi"/>
                          <w:b/>
                          <w:bCs/>
                          <w:lang w:bidi="he-IL"/>
                        </w:rPr>
                      </w:pPr>
                      <w:r>
                        <w:rPr>
                          <w:rFonts w:asciiTheme="minorBidi" w:hAnsiTheme="minorBidi" w:cstheme="minorBidi" w:hint="cs"/>
                          <w:b/>
                          <w:bCs/>
                          <w:rtl/>
                          <w:lang w:bidi="he-IL"/>
                        </w:rPr>
                        <w:t xml:space="preserve">האנימציה באמצע לאחר שלחצנו </w:t>
                      </w:r>
                      <w:r>
                        <w:rPr>
                          <w:rFonts w:asciiTheme="minorBidi" w:hAnsiTheme="minorBidi" w:cstheme="minorBidi"/>
                          <w:b/>
                          <w:bCs/>
                          <w:lang w:bidi="he-IL"/>
                        </w:rPr>
                        <w:t>Play</w:t>
                      </w:r>
                      <w:r w:rsidRPr="00C13168">
                        <w:rPr>
                          <w:rFonts w:asciiTheme="minorBidi" w:hAnsiTheme="minorBidi" w:cstheme="minorBidi"/>
                          <w:b/>
                          <w:bCs/>
                          <w:rtl/>
                          <w:lang w:bidi="he-IL"/>
                        </w:rPr>
                        <w:t>:</w:t>
                      </w:r>
                    </w:p>
                    <w:p w14:paraId="45CD6E95" w14:textId="77777777" w:rsidR="00753AC8" w:rsidRDefault="00753AC8" w:rsidP="00753AC8"/>
                    <w:p w14:paraId="75183726" w14:textId="77777777" w:rsidR="00753AC8" w:rsidRPr="00C13168" w:rsidRDefault="00753AC8" w:rsidP="00753AC8">
                      <w:pPr>
                        <w:bidi/>
                        <w:rPr>
                          <w:rFonts w:asciiTheme="minorBidi" w:hAnsiTheme="minorBidi" w:cstheme="minorBidi"/>
                          <w:b/>
                          <w:bCs/>
                          <w:lang w:bidi="he-IL"/>
                        </w:rPr>
                      </w:pPr>
                      <w:r>
                        <w:rPr>
                          <w:rFonts w:asciiTheme="minorBidi" w:hAnsiTheme="minorBidi" w:cstheme="minorBidi" w:hint="cs"/>
                          <w:b/>
                          <w:bCs/>
                          <w:rtl/>
                          <w:lang w:bidi="he-IL"/>
                        </w:rPr>
                        <w:t xml:space="preserve">האנימציה באמצע לאחר שלחצנו </w:t>
                      </w:r>
                      <w:r>
                        <w:rPr>
                          <w:rFonts w:asciiTheme="minorBidi" w:hAnsiTheme="minorBidi" w:cstheme="minorBidi"/>
                          <w:b/>
                          <w:bCs/>
                          <w:lang w:bidi="he-IL"/>
                        </w:rPr>
                        <w:t>Play</w:t>
                      </w:r>
                      <w:r w:rsidRPr="00C13168">
                        <w:rPr>
                          <w:rFonts w:asciiTheme="minorBidi" w:hAnsiTheme="minorBidi" w:cstheme="minorBidi"/>
                          <w:b/>
                          <w:bCs/>
                          <w:rtl/>
                          <w:lang w:bidi="he-IL"/>
                        </w:rPr>
                        <w:t>:</w:t>
                      </w:r>
                    </w:p>
                    <w:p w14:paraId="3D0891A9" w14:textId="77777777" w:rsidR="00753AC8" w:rsidRDefault="00753AC8" w:rsidP="00753AC8"/>
                    <w:p w14:paraId="0CC8C6C1" w14:textId="77777777" w:rsidR="00753AC8" w:rsidRPr="00C13168" w:rsidRDefault="00753AC8" w:rsidP="00753AC8">
                      <w:pPr>
                        <w:bidi/>
                        <w:rPr>
                          <w:rFonts w:asciiTheme="minorBidi" w:hAnsiTheme="minorBidi" w:cstheme="minorBidi"/>
                          <w:b/>
                          <w:bCs/>
                          <w:lang w:bidi="he-IL"/>
                        </w:rPr>
                      </w:pPr>
                      <w:r>
                        <w:rPr>
                          <w:rFonts w:asciiTheme="minorBidi" w:hAnsiTheme="minorBidi" w:cstheme="minorBidi" w:hint="cs"/>
                          <w:b/>
                          <w:bCs/>
                          <w:rtl/>
                          <w:lang w:bidi="he-IL"/>
                        </w:rPr>
                        <w:t xml:space="preserve">האנימציה באמצע לאחר שלחצנו </w:t>
                      </w:r>
                      <w:r>
                        <w:rPr>
                          <w:rFonts w:asciiTheme="minorBidi" w:hAnsiTheme="minorBidi" w:cstheme="minorBidi"/>
                          <w:b/>
                          <w:bCs/>
                          <w:lang w:bidi="he-IL"/>
                        </w:rPr>
                        <w:t>Play</w:t>
                      </w:r>
                      <w:r w:rsidRPr="00C13168">
                        <w:rPr>
                          <w:rFonts w:asciiTheme="minorBidi" w:hAnsiTheme="minorBidi" w:cstheme="minorBidi"/>
                          <w:b/>
                          <w:bCs/>
                          <w:rtl/>
                          <w:lang w:bidi="he-IL"/>
                        </w:rPr>
                        <w:t>:</w:t>
                      </w:r>
                    </w:p>
                    <w:p w14:paraId="0D7DA319" w14:textId="77777777" w:rsidR="00753AC8" w:rsidRDefault="00753AC8" w:rsidP="00753AC8"/>
                    <w:p w14:paraId="27E6A66A" w14:textId="77777777" w:rsidR="00753AC8" w:rsidRPr="00C13168" w:rsidRDefault="00753AC8" w:rsidP="00753AC8">
                      <w:pPr>
                        <w:bidi/>
                        <w:rPr>
                          <w:rFonts w:asciiTheme="minorBidi" w:hAnsiTheme="minorBidi" w:cstheme="minorBidi"/>
                          <w:b/>
                          <w:bCs/>
                          <w:lang w:bidi="he-IL"/>
                        </w:rPr>
                      </w:pPr>
                      <w:r>
                        <w:rPr>
                          <w:rFonts w:asciiTheme="minorBidi" w:hAnsiTheme="minorBidi" w:cstheme="minorBidi" w:hint="cs"/>
                          <w:b/>
                          <w:bCs/>
                          <w:rtl/>
                          <w:lang w:bidi="he-IL"/>
                        </w:rPr>
                        <w:t xml:space="preserve">האנימציה באמצע לאחר שלחצנו </w:t>
                      </w:r>
                      <w:r>
                        <w:rPr>
                          <w:rFonts w:asciiTheme="minorBidi" w:hAnsiTheme="minorBidi" w:cstheme="minorBidi"/>
                          <w:b/>
                          <w:bCs/>
                          <w:lang w:bidi="he-IL"/>
                        </w:rPr>
                        <w:t>Play</w:t>
                      </w:r>
                      <w:r w:rsidRPr="00C13168">
                        <w:rPr>
                          <w:rFonts w:asciiTheme="minorBidi" w:hAnsiTheme="minorBidi" w:cstheme="minorBidi"/>
                          <w:b/>
                          <w:bCs/>
                          <w:rtl/>
                          <w:lang w:bidi="he-IL"/>
                        </w:rPr>
                        <w:t>:</w:t>
                      </w:r>
                    </w:p>
                    <w:p w14:paraId="568AEA0D" w14:textId="77777777" w:rsidR="00753AC8" w:rsidRDefault="00753AC8" w:rsidP="00753AC8"/>
                    <w:p w14:paraId="2A41E1BF" w14:textId="77777777" w:rsidR="00753AC8" w:rsidRPr="00C13168" w:rsidRDefault="00753AC8" w:rsidP="00753AC8">
                      <w:pPr>
                        <w:bidi/>
                        <w:rPr>
                          <w:rFonts w:asciiTheme="minorBidi" w:hAnsiTheme="minorBidi" w:cstheme="minorBidi"/>
                          <w:b/>
                          <w:bCs/>
                          <w:lang w:bidi="he-IL"/>
                        </w:rPr>
                      </w:pPr>
                      <w:r>
                        <w:rPr>
                          <w:rFonts w:asciiTheme="minorBidi" w:hAnsiTheme="minorBidi" w:cstheme="minorBidi" w:hint="cs"/>
                          <w:b/>
                          <w:bCs/>
                          <w:rtl/>
                          <w:lang w:bidi="he-IL"/>
                        </w:rPr>
                        <w:t xml:space="preserve">האנימציה באמצע לאחר שלחצנו </w:t>
                      </w:r>
                      <w:r>
                        <w:rPr>
                          <w:rFonts w:asciiTheme="minorBidi" w:hAnsiTheme="minorBidi" w:cstheme="minorBidi"/>
                          <w:b/>
                          <w:bCs/>
                          <w:lang w:bidi="he-IL"/>
                        </w:rPr>
                        <w:t>Play</w:t>
                      </w:r>
                      <w:r w:rsidRPr="00C13168">
                        <w:rPr>
                          <w:rFonts w:asciiTheme="minorBidi" w:hAnsiTheme="minorBidi" w:cstheme="minorBidi"/>
                          <w:b/>
                          <w:bCs/>
                          <w:rtl/>
                          <w:lang w:bidi="he-IL"/>
                        </w:rPr>
                        <w:t>:</w:t>
                      </w:r>
                    </w:p>
                    <w:p w14:paraId="3C7E1AE1" w14:textId="77777777" w:rsidR="00753AC8" w:rsidRDefault="00753AC8" w:rsidP="00753AC8"/>
                    <w:p w14:paraId="4CD9EFF2" w14:textId="77777777" w:rsidR="00753AC8" w:rsidRPr="00C13168" w:rsidRDefault="00753AC8" w:rsidP="00753AC8">
                      <w:pPr>
                        <w:bidi/>
                        <w:rPr>
                          <w:rFonts w:asciiTheme="minorBidi" w:hAnsiTheme="minorBidi" w:cstheme="minorBidi"/>
                          <w:b/>
                          <w:bCs/>
                          <w:lang w:bidi="he-IL"/>
                        </w:rPr>
                      </w:pPr>
                      <w:r>
                        <w:rPr>
                          <w:rFonts w:asciiTheme="minorBidi" w:hAnsiTheme="minorBidi" w:cstheme="minorBidi" w:hint="cs"/>
                          <w:b/>
                          <w:bCs/>
                          <w:rtl/>
                          <w:lang w:bidi="he-IL"/>
                        </w:rPr>
                        <w:t xml:space="preserve">האנימציה באמצע לאחר שלחצנו </w:t>
                      </w:r>
                      <w:r>
                        <w:rPr>
                          <w:rFonts w:asciiTheme="minorBidi" w:hAnsiTheme="minorBidi" w:cstheme="minorBidi"/>
                          <w:b/>
                          <w:bCs/>
                          <w:lang w:bidi="he-IL"/>
                        </w:rPr>
                        <w:t>Play</w:t>
                      </w:r>
                      <w:r w:rsidRPr="00C13168">
                        <w:rPr>
                          <w:rFonts w:asciiTheme="minorBidi" w:hAnsiTheme="minorBidi" w:cstheme="minorBidi"/>
                          <w:b/>
                          <w:bCs/>
                          <w:rtl/>
                          <w:lang w:bidi="he-IL"/>
                        </w:rPr>
                        <w:t>:</w:t>
                      </w:r>
                    </w:p>
                    <w:p w14:paraId="5FD6F852" w14:textId="77777777" w:rsidR="00753AC8" w:rsidRDefault="00753AC8" w:rsidP="00753AC8"/>
                    <w:p w14:paraId="550140B9" w14:textId="77777777" w:rsidR="00753AC8" w:rsidRPr="00C13168" w:rsidRDefault="00753AC8" w:rsidP="00753AC8">
                      <w:pPr>
                        <w:bidi/>
                        <w:rPr>
                          <w:rFonts w:asciiTheme="minorBidi" w:hAnsiTheme="minorBidi" w:cstheme="minorBidi"/>
                          <w:b/>
                          <w:bCs/>
                          <w:lang w:bidi="he-IL"/>
                        </w:rPr>
                      </w:pPr>
                      <w:r>
                        <w:rPr>
                          <w:rFonts w:asciiTheme="minorBidi" w:hAnsiTheme="minorBidi" w:cstheme="minorBidi" w:hint="cs"/>
                          <w:b/>
                          <w:bCs/>
                          <w:rtl/>
                          <w:lang w:bidi="he-IL"/>
                        </w:rPr>
                        <w:t xml:space="preserve">האנימציה באמצע לאחר שלחצנו </w:t>
                      </w:r>
                      <w:r>
                        <w:rPr>
                          <w:rFonts w:asciiTheme="minorBidi" w:hAnsiTheme="minorBidi" w:cstheme="minorBidi"/>
                          <w:b/>
                          <w:bCs/>
                          <w:lang w:bidi="he-IL"/>
                        </w:rPr>
                        <w:t>Play</w:t>
                      </w:r>
                      <w:r w:rsidRPr="00C13168">
                        <w:rPr>
                          <w:rFonts w:asciiTheme="minorBidi" w:hAnsiTheme="minorBidi" w:cstheme="minorBidi"/>
                          <w:b/>
                          <w:bCs/>
                          <w:rtl/>
                          <w:lang w:bidi="he-IL"/>
                        </w:rPr>
                        <w:t>:</w:t>
                      </w:r>
                    </w:p>
                    <w:p w14:paraId="2C1CD85E" w14:textId="77777777" w:rsidR="00753AC8" w:rsidRDefault="00753AC8" w:rsidP="00753AC8"/>
                    <w:p w14:paraId="69A55BD9" w14:textId="77777777" w:rsidR="00753AC8" w:rsidRPr="00C13168" w:rsidRDefault="00753AC8" w:rsidP="00753AC8">
                      <w:pPr>
                        <w:bidi/>
                        <w:rPr>
                          <w:rFonts w:asciiTheme="minorBidi" w:hAnsiTheme="minorBidi" w:cstheme="minorBidi"/>
                          <w:b/>
                          <w:bCs/>
                          <w:lang w:bidi="he-IL"/>
                        </w:rPr>
                      </w:pPr>
                      <w:r>
                        <w:rPr>
                          <w:rFonts w:asciiTheme="minorBidi" w:hAnsiTheme="minorBidi" w:cstheme="minorBidi" w:hint="cs"/>
                          <w:b/>
                          <w:bCs/>
                          <w:rtl/>
                          <w:lang w:bidi="he-IL"/>
                        </w:rPr>
                        <w:t xml:space="preserve">האנימציה באמצע לאחר שלחצנו </w:t>
                      </w:r>
                      <w:r>
                        <w:rPr>
                          <w:rFonts w:asciiTheme="minorBidi" w:hAnsiTheme="minorBidi" w:cstheme="minorBidi"/>
                          <w:b/>
                          <w:bCs/>
                          <w:lang w:bidi="he-IL"/>
                        </w:rPr>
                        <w:t>Play</w:t>
                      </w:r>
                      <w:r w:rsidRPr="00C13168">
                        <w:rPr>
                          <w:rFonts w:asciiTheme="minorBidi" w:hAnsiTheme="minorBidi" w:cstheme="minorBidi"/>
                          <w:b/>
                          <w:bCs/>
                          <w:rtl/>
                          <w:lang w:bidi="he-IL"/>
                        </w:rPr>
                        <w:t>:</w:t>
                      </w:r>
                    </w:p>
                    <w:p w14:paraId="07C17B89" w14:textId="77777777" w:rsidR="00753AC8" w:rsidRDefault="00753AC8" w:rsidP="00753AC8"/>
                    <w:p w14:paraId="24ACF93C" w14:textId="77777777" w:rsidR="00753AC8" w:rsidRPr="00C13168" w:rsidRDefault="00753AC8" w:rsidP="00753AC8">
                      <w:pPr>
                        <w:bidi/>
                        <w:rPr>
                          <w:rFonts w:asciiTheme="minorBidi" w:hAnsiTheme="minorBidi" w:cstheme="minorBidi"/>
                          <w:b/>
                          <w:bCs/>
                          <w:lang w:bidi="he-IL"/>
                        </w:rPr>
                      </w:pPr>
                      <w:r>
                        <w:rPr>
                          <w:rFonts w:asciiTheme="minorBidi" w:hAnsiTheme="minorBidi" w:cstheme="minorBidi" w:hint="cs"/>
                          <w:b/>
                          <w:bCs/>
                          <w:rtl/>
                          <w:lang w:bidi="he-IL"/>
                        </w:rPr>
                        <w:t xml:space="preserve">האנימציה באמצע לאחר שלחצנו </w:t>
                      </w:r>
                      <w:r>
                        <w:rPr>
                          <w:rFonts w:asciiTheme="minorBidi" w:hAnsiTheme="minorBidi" w:cstheme="minorBidi"/>
                          <w:b/>
                          <w:bCs/>
                          <w:lang w:bidi="he-IL"/>
                        </w:rPr>
                        <w:t>Play</w:t>
                      </w:r>
                      <w:r w:rsidRPr="00C13168">
                        <w:rPr>
                          <w:rFonts w:asciiTheme="minorBidi" w:hAnsiTheme="minorBidi" w:cstheme="minorBidi"/>
                          <w:b/>
                          <w:bCs/>
                          <w:rtl/>
                          <w:lang w:bidi="he-IL"/>
                        </w:rPr>
                        <w:t>:</w:t>
                      </w:r>
                    </w:p>
                    <w:p w14:paraId="1AE22AB2" w14:textId="77777777" w:rsidR="00753AC8" w:rsidRDefault="00753AC8" w:rsidP="00753AC8"/>
                    <w:p w14:paraId="718CB578" w14:textId="77777777" w:rsidR="00753AC8" w:rsidRPr="00C13168" w:rsidRDefault="00753AC8" w:rsidP="00753AC8">
                      <w:pPr>
                        <w:bidi/>
                        <w:rPr>
                          <w:rFonts w:asciiTheme="minorBidi" w:hAnsiTheme="minorBidi" w:cstheme="minorBidi"/>
                          <w:b/>
                          <w:bCs/>
                          <w:lang w:bidi="he-IL"/>
                        </w:rPr>
                      </w:pPr>
                      <w:r>
                        <w:rPr>
                          <w:rFonts w:asciiTheme="minorBidi" w:hAnsiTheme="minorBidi" w:cstheme="minorBidi" w:hint="cs"/>
                          <w:b/>
                          <w:bCs/>
                          <w:rtl/>
                          <w:lang w:bidi="he-IL"/>
                        </w:rPr>
                        <w:t xml:space="preserve">האנימציה באמצע לאחר שלחצנו </w:t>
                      </w:r>
                      <w:r>
                        <w:rPr>
                          <w:rFonts w:asciiTheme="minorBidi" w:hAnsiTheme="minorBidi" w:cstheme="minorBidi"/>
                          <w:b/>
                          <w:bCs/>
                          <w:lang w:bidi="he-IL"/>
                        </w:rPr>
                        <w:t>Play</w:t>
                      </w:r>
                      <w:r w:rsidRPr="00C13168">
                        <w:rPr>
                          <w:rFonts w:asciiTheme="minorBidi" w:hAnsiTheme="minorBidi" w:cstheme="minorBidi"/>
                          <w:b/>
                          <w:bCs/>
                          <w:rtl/>
                          <w:lang w:bidi="he-IL"/>
                        </w:rPr>
                        <w:t>:</w:t>
                      </w:r>
                    </w:p>
                    <w:p w14:paraId="3E1AAF62" w14:textId="77777777" w:rsidR="00753AC8" w:rsidRDefault="00753AC8" w:rsidP="00753AC8"/>
                    <w:p w14:paraId="20C726EF" w14:textId="77777777" w:rsidR="00753AC8" w:rsidRPr="00C13168" w:rsidRDefault="00753AC8" w:rsidP="00753AC8">
                      <w:pPr>
                        <w:bidi/>
                        <w:rPr>
                          <w:rFonts w:asciiTheme="minorBidi" w:hAnsiTheme="minorBidi" w:cstheme="minorBidi"/>
                          <w:b/>
                          <w:bCs/>
                          <w:lang w:bidi="he-IL"/>
                        </w:rPr>
                      </w:pPr>
                      <w:r>
                        <w:rPr>
                          <w:rFonts w:asciiTheme="minorBidi" w:hAnsiTheme="minorBidi" w:cstheme="minorBidi" w:hint="cs"/>
                          <w:b/>
                          <w:bCs/>
                          <w:rtl/>
                          <w:lang w:bidi="he-IL"/>
                        </w:rPr>
                        <w:t xml:space="preserve">האנימציה באמצע לאחר שלחצנו </w:t>
                      </w:r>
                      <w:r>
                        <w:rPr>
                          <w:rFonts w:asciiTheme="minorBidi" w:hAnsiTheme="minorBidi" w:cstheme="minorBidi"/>
                          <w:b/>
                          <w:bCs/>
                          <w:lang w:bidi="he-IL"/>
                        </w:rPr>
                        <w:t>Play</w:t>
                      </w:r>
                      <w:r w:rsidRPr="00C13168">
                        <w:rPr>
                          <w:rFonts w:asciiTheme="minorBidi" w:hAnsiTheme="minorBidi" w:cstheme="minorBidi"/>
                          <w:b/>
                          <w:bCs/>
                          <w:rtl/>
                          <w:lang w:bidi="he-IL"/>
                        </w:rPr>
                        <w:t>:</w:t>
                      </w:r>
                    </w:p>
                    <w:p w14:paraId="132D5A9F" w14:textId="77777777" w:rsidR="00753AC8" w:rsidRDefault="00753AC8" w:rsidP="00753AC8"/>
                    <w:p w14:paraId="4DFA374A" w14:textId="77777777" w:rsidR="00753AC8" w:rsidRPr="00C13168" w:rsidRDefault="00753AC8" w:rsidP="00753AC8">
                      <w:pPr>
                        <w:bidi/>
                        <w:rPr>
                          <w:rFonts w:asciiTheme="minorBidi" w:hAnsiTheme="minorBidi" w:cstheme="minorBidi"/>
                          <w:b/>
                          <w:bCs/>
                          <w:lang w:bidi="he-IL"/>
                        </w:rPr>
                      </w:pPr>
                      <w:r>
                        <w:rPr>
                          <w:rFonts w:asciiTheme="minorBidi" w:hAnsiTheme="minorBidi" w:cstheme="minorBidi" w:hint="cs"/>
                          <w:b/>
                          <w:bCs/>
                          <w:rtl/>
                          <w:lang w:bidi="he-IL"/>
                        </w:rPr>
                        <w:t xml:space="preserve">האנימציה באמצע לאחר שלחצנו </w:t>
                      </w:r>
                      <w:r>
                        <w:rPr>
                          <w:rFonts w:asciiTheme="minorBidi" w:hAnsiTheme="minorBidi" w:cstheme="minorBidi"/>
                          <w:b/>
                          <w:bCs/>
                          <w:lang w:bidi="he-IL"/>
                        </w:rPr>
                        <w:t>Play</w:t>
                      </w:r>
                      <w:r w:rsidRPr="00C13168">
                        <w:rPr>
                          <w:rFonts w:asciiTheme="minorBidi" w:hAnsiTheme="minorBidi" w:cstheme="minorBidi"/>
                          <w:b/>
                          <w:bCs/>
                          <w:rtl/>
                          <w:lang w:bidi="he-IL"/>
                        </w:rPr>
                        <w:t>:</w:t>
                      </w:r>
                    </w:p>
                    <w:p w14:paraId="1327EE33" w14:textId="77777777" w:rsidR="00753AC8" w:rsidRDefault="00753AC8" w:rsidP="00753AC8"/>
                    <w:p w14:paraId="7DE9C59C" w14:textId="77777777" w:rsidR="00753AC8" w:rsidRPr="00C13168" w:rsidRDefault="00753AC8" w:rsidP="00753AC8">
                      <w:pPr>
                        <w:bidi/>
                        <w:rPr>
                          <w:rFonts w:asciiTheme="minorBidi" w:hAnsiTheme="minorBidi" w:cstheme="minorBidi"/>
                          <w:b/>
                          <w:bCs/>
                          <w:lang w:bidi="he-IL"/>
                        </w:rPr>
                      </w:pPr>
                      <w:r>
                        <w:rPr>
                          <w:rFonts w:asciiTheme="minorBidi" w:hAnsiTheme="minorBidi" w:cstheme="minorBidi" w:hint="cs"/>
                          <w:b/>
                          <w:bCs/>
                          <w:rtl/>
                          <w:lang w:bidi="he-IL"/>
                        </w:rPr>
                        <w:t xml:space="preserve">האנימציה באמצע לאחר שלחצנו </w:t>
                      </w:r>
                      <w:r>
                        <w:rPr>
                          <w:rFonts w:asciiTheme="minorBidi" w:hAnsiTheme="minorBidi" w:cstheme="minorBidi"/>
                          <w:b/>
                          <w:bCs/>
                          <w:lang w:bidi="he-IL"/>
                        </w:rPr>
                        <w:t>Play</w:t>
                      </w:r>
                      <w:r w:rsidRPr="00C13168">
                        <w:rPr>
                          <w:rFonts w:asciiTheme="minorBidi" w:hAnsiTheme="minorBidi" w:cstheme="minorBidi"/>
                          <w:b/>
                          <w:bCs/>
                          <w:rtl/>
                          <w:lang w:bidi="he-IL"/>
                        </w:rPr>
                        <w:t>:</w:t>
                      </w:r>
                    </w:p>
                    <w:p w14:paraId="0C4EDC86" w14:textId="77777777" w:rsidR="00753AC8" w:rsidRDefault="00753AC8" w:rsidP="00753AC8"/>
                    <w:p w14:paraId="486EB50E" w14:textId="77777777" w:rsidR="00753AC8" w:rsidRPr="00C13168" w:rsidRDefault="00753AC8" w:rsidP="00753AC8">
                      <w:pPr>
                        <w:bidi/>
                        <w:rPr>
                          <w:rFonts w:asciiTheme="minorBidi" w:hAnsiTheme="minorBidi" w:cstheme="minorBidi"/>
                          <w:b/>
                          <w:bCs/>
                          <w:lang w:bidi="he-IL"/>
                        </w:rPr>
                      </w:pPr>
                      <w:r>
                        <w:rPr>
                          <w:rFonts w:asciiTheme="minorBidi" w:hAnsiTheme="minorBidi" w:cstheme="minorBidi" w:hint="cs"/>
                          <w:b/>
                          <w:bCs/>
                          <w:rtl/>
                          <w:lang w:bidi="he-IL"/>
                        </w:rPr>
                        <w:t xml:space="preserve">האנימציה באמצע לאחר שלחצנו </w:t>
                      </w:r>
                      <w:r>
                        <w:rPr>
                          <w:rFonts w:asciiTheme="minorBidi" w:hAnsiTheme="minorBidi" w:cstheme="minorBidi"/>
                          <w:b/>
                          <w:bCs/>
                          <w:lang w:bidi="he-IL"/>
                        </w:rPr>
                        <w:t>Play</w:t>
                      </w:r>
                      <w:r w:rsidRPr="00C13168">
                        <w:rPr>
                          <w:rFonts w:asciiTheme="minorBidi" w:hAnsiTheme="minorBidi" w:cstheme="minorBidi"/>
                          <w:b/>
                          <w:bCs/>
                          <w:rtl/>
                          <w:lang w:bidi="he-IL"/>
                        </w:rPr>
                        <w:t>:</w:t>
                      </w:r>
                    </w:p>
                    <w:p w14:paraId="5A24B2A6" w14:textId="77777777" w:rsidR="00753AC8" w:rsidRDefault="00753AC8" w:rsidP="00753AC8"/>
                    <w:p w14:paraId="4CE67EF8" w14:textId="77777777" w:rsidR="00753AC8" w:rsidRPr="00C13168" w:rsidRDefault="00753AC8" w:rsidP="00753AC8">
                      <w:pPr>
                        <w:bidi/>
                        <w:rPr>
                          <w:rFonts w:asciiTheme="minorBidi" w:hAnsiTheme="minorBidi" w:cstheme="minorBidi"/>
                          <w:b/>
                          <w:bCs/>
                          <w:lang w:bidi="he-IL"/>
                        </w:rPr>
                      </w:pPr>
                      <w:r>
                        <w:rPr>
                          <w:rFonts w:asciiTheme="minorBidi" w:hAnsiTheme="minorBidi" w:cstheme="minorBidi" w:hint="cs"/>
                          <w:b/>
                          <w:bCs/>
                          <w:rtl/>
                          <w:lang w:bidi="he-IL"/>
                        </w:rPr>
                        <w:t xml:space="preserve">האנימציה באמצע לאחר שלחצנו </w:t>
                      </w:r>
                      <w:r>
                        <w:rPr>
                          <w:rFonts w:asciiTheme="minorBidi" w:hAnsiTheme="minorBidi" w:cstheme="minorBidi"/>
                          <w:b/>
                          <w:bCs/>
                          <w:lang w:bidi="he-IL"/>
                        </w:rPr>
                        <w:t>Play</w:t>
                      </w:r>
                      <w:r w:rsidRPr="00C13168">
                        <w:rPr>
                          <w:rFonts w:asciiTheme="minorBidi" w:hAnsiTheme="minorBidi" w:cstheme="minorBidi"/>
                          <w:b/>
                          <w:bCs/>
                          <w:rtl/>
                          <w:lang w:bidi="he-IL"/>
                        </w:rPr>
                        <w:t>:</w:t>
                      </w:r>
                    </w:p>
                    <w:p w14:paraId="41A1C2D1" w14:textId="77777777" w:rsidR="00753AC8" w:rsidRDefault="00753AC8" w:rsidP="00753AC8"/>
                    <w:p w14:paraId="75BB93C7" w14:textId="77777777" w:rsidR="00753AC8" w:rsidRPr="00C13168" w:rsidRDefault="00753AC8" w:rsidP="00753AC8">
                      <w:pPr>
                        <w:bidi/>
                        <w:rPr>
                          <w:rFonts w:asciiTheme="minorBidi" w:hAnsiTheme="minorBidi" w:cstheme="minorBidi"/>
                          <w:b/>
                          <w:bCs/>
                          <w:lang w:bidi="he-IL"/>
                        </w:rPr>
                      </w:pPr>
                      <w:r>
                        <w:rPr>
                          <w:rFonts w:asciiTheme="minorBidi" w:hAnsiTheme="minorBidi" w:cstheme="minorBidi" w:hint="cs"/>
                          <w:b/>
                          <w:bCs/>
                          <w:rtl/>
                          <w:lang w:bidi="he-IL"/>
                        </w:rPr>
                        <w:t xml:space="preserve">האנימציה באמצע לאחר שלחצנו </w:t>
                      </w:r>
                      <w:r>
                        <w:rPr>
                          <w:rFonts w:asciiTheme="minorBidi" w:hAnsiTheme="minorBidi" w:cstheme="minorBidi"/>
                          <w:b/>
                          <w:bCs/>
                          <w:lang w:bidi="he-IL"/>
                        </w:rPr>
                        <w:t>Play</w:t>
                      </w:r>
                      <w:r w:rsidRPr="00C13168">
                        <w:rPr>
                          <w:rFonts w:asciiTheme="minorBidi" w:hAnsiTheme="minorBidi" w:cstheme="minorBidi"/>
                          <w:b/>
                          <w:bCs/>
                          <w:rtl/>
                          <w:lang w:bidi="he-IL"/>
                        </w:rPr>
                        <w:t>:</w:t>
                      </w:r>
                    </w:p>
                    <w:p w14:paraId="382140EA" w14:textId="77777777" w:rsidR="00753AC8" w:rsidRDefault="00753AC8" w:rsidP="00753AC8"/>
                    <w:p w14:paraId="6EC42227" w14:textId="77777777" w:rsidR="00753AC8" w:rsidRPr="00C13168" w:rsidRDefault="00753AC8" w:rsidP="00753AC8">
                      <w:pPr>
                        <w:bidi/>
                        <w:rPr>
                          <w:rFonts w:asciiTheme="minorBidi" w:hAnsiTheme="minorBidi" w:cstheme="minorBidi"/>
                          <w:b/>
                          <w:bCs/>
                          <w:lang w:bidi="he-IL"/>
                        </w:rPr>
                      </w:pPr>
                      <w:r>
                        <w:rPr>
                          <w:rFonts w:asciiTheme="minorBidi" w:hAnsiTheme="minorBidi" w:cstheme="minorBidi" w:hint="cs"/>
                          <w:b/>
                          <w:bCs/>
                          <w:rtl/>
                          <w:lang w:bidi="he-IL"/>
                        </w:rPr>
                        <w:t xml:space="preserve">האנימציה באמצע לאחר שלחצנו </w:t>
                      </w:r>
                      <w:r>
                        <w:rPr>
                          <w:rFonts w:asciiTheme="minorBidi" w:hAnsiTheme="minorBidi" w:cstheme="minorBidi"/>
                          <w:b/>
                          <w:bCs/>
                          <w:lang w:bidi="he-IL"/>
                        </w:rPr>
                        <w:t>Play</w:t>
                      </w:r>
                      <w:r w:rsidRPr="00C13168">
                        <w:rPr>
                          <w:rFonts w:asciiTheme="minorBidi" w:hAnsiTheme="minorBidi" w:cstheme="minorBidi"/>
                          <w:b/>
                          <w:bCs/>
                          <w:rtl/>
                          <w:lang w:bidi="he-IL"/>
                        </w:rPr>
                        <w:t>:</w:t>
                      </w:r>
                    </w:p>
                    <w:p w14:paraId="755F2781" w14:textId="77777777" w:rsidR="00753AC8" w:rsidRDefault="00753AC8" w:rsidP="00753AC8"/>
                    <w:p w14:paraId="5E7B6B16" w14:textId="77777777" w:rsidR="00753AC8" w:rsidRPr="00C13168" w:rsidRDefault="00753AC8" w:rsidP="00753AC8">
                      <w:pPr>
                        <w:bidi/>
                        <w:rPr>
                          <w:rFonts w:asciiTheme="minorBidi" w:hAnsiTheme="minorBidi" w:cstheme="minorBidi"/>
                          <w:b/>
                          <w:bCs/>
                          <w:lang w:bidi="he-IL"/>
                        </w:rPr>
                      </w:pPr>
                      <w:r>
                        <w:rPr>
                          <w:rFonts w:asciiTheme="minorBidi" w:hAnsiTheme="minorBidi" w:cstheme="minorBidi" w:hint="cs"/>
                          <w:b/>
                          <w:bCs/>
                          <w:rtl/>
                          <w:lang w:bidi="he-IL"/>
                        </w:rPr>
                        <w:t xml:space="preserve">האנימציה באמצע לאחר שלחצנו </w:t>
                      </w:r>
                      <w:r>
                        <w:rPr>
                          <w:rFonts w:asciiTheme="minorBidi" w:hAnsiTheme="minorBidi" w:cstheme="minorBidi"/>
                          <w:b/>
                          <w:bCs/>
                          <w:lang w:bidi="he-IL"/>
                        </w:rPr>
                        <w:t>Play</w:t>
                      </w:r>
                      <w:r w:rsidRPr="00C13168">
                        <w:rPr>
                          <w:rFonts w:asciiTheme="minorBidi" w:hAnsiTheme="minorBidi" w:cstheme="minorBidi"/>
                          <w:b/>
                          <w:bCs/>
                          <w:rtl/>
                          <w:lang w:bidi="he-IL"/>
                        </w:rPr>
                        <w:t>:</w:t>
                      </w:r>
                    </w:p>
                    <w:p w14:paraId="3FC80222" w14:textId="77777777" w:rsidR="00753AC8" w:rsidRDefault="00753AC8" w:rsidP="00753AC8"/>
                    <w:p w14:paraId="7706B5B4" w14:textId="77777777" w:rsidR="00753AC8" w:rsidRPr="00C13168" w:rsidRDefault="00753AC8" w:rsidP="00753AC8">
                      <w:pPr>
                        <w:bidi/>
                        <w:rPr>
                          <w:rFonts w:asciiTheme="minorBidi" w:hAnsiTheme="minorBidi" w:cstheme="minorBidi"/>
                          <w:b/>
                          <w:bCs/>
                          <w:lang w:bidi="he-IL"/>
                        </w:rPr>
                      </w:pPr>
                      <w:r>
                        <w:rPr>
                          <w:rFonts w:asciiTheme="minorBidi" w:hAnsiTheme="minorBidi" w:cstheme="minorBidi" w:hint="cs"/>
                          <w:b/>
                          <w:bCs/>
                          <w:rtl/>
                          <w:lang w:bidi="he-IL"/>
                        </w:rPr>
                        <w:t xml:space="preserve">האנימציה באמצע לאחר שלחצנו </w:t>
                      </w:r>
                      <w:r>
                        <w:rPr>
                          <w:rFonts w:asciiTheme="minorBidi" w:hAnsiTheme="minorBidi" w:cstheme="minorBidi"/>
                          <w:b/>
                          <w:bCs/>
                          <w:lang w:bidi="he-IL"/>
                        </w:rPr>
                        <w:t>Play</w:t>
                      </w:r>
                      <w:r w:rsidRPr="00C13168">
                        <w:rPr>
                          <w:rFonts w:asciiTheme="minorBidi" w:hAnsiTheme="minorBidi" w:cstheme="minorBidi"/>
                          <w:b/>
                          <w:bCs/>
                          <w:rtl/>
                          <w:lang w:bidi="he-IL"/>
                        </w:rPr>
                        <w:t>:</w:t>
                      </w:r>
                    </w:p>
                    <w:p w14:paraId="5775B50C" w14:textId="77777777" w:rsidR="00753AC8" w:rsidRDefault="00753AC8" w:rsidP="00753AC8"/>
                    <w:p w14:paraId="59AF7489" w14:textId="77777777" w:rsidR="00753AC8" w:rsidRPr="00C13168" w:rsidRDefault="00753AC8" w:rsidP="00753AC8">
                      <w:pPr>
                        <w:bidi/>
                        <w:rPr>
                          <w:rFonts w:asciiTheme="minorBidi" w:hAnsiTheme="minorBidi" w:cstheme="minorBidi"/>
                          <w:b/>
                          <w:bCs/>
                          <w:lang w:bidi="he-IL"/>
                        </w:rPr>
                      </w:pPr>
                      <w:r>
                        <w:rPr>
                          <w:rFonts w:asciiTheme="minorBidi" w:hAnsiTheme="minorBidi" w:cstheme="minorBidi" w:hint="cs"/>
                          <w:b/>
                          <w:bCs/>
                          <w:rtl/>
                          <w:lang w:bidi="he-IL"/>
                        </w:rPr>
                        <w:t xml:space="preserve">האנימציה באמצע לאחר שלחצנו </w:t>
                      </w:r>
                      <w:r>
                        <w:rPr>
                          <w:rFonts w:asciiTheme="minorBidi" w:hAnsiTheme="minorBidi" w:cstheme="minorBidi"/>
                          <w:b/>
                          <w:bCs/>
                          <w:lang w:bidi="he-IL"/>
                        </w:rPr>
                        <w:t>Play</w:t>
                      </w:r>
                      <w:r w:rsidRPr="00C13168">
                        <w:rPr>
                          <w:rFonts w:asciiTheme="minorBidi" w:hAnsiTheme="minorBidi" w:cstheme="minorBidi"/>
                          <w:b/>
                          <w:bCs/>
                          <w:rtl/>
                          <w:lang w:bidi="he-IL"/>
                        </w:rPr>
                        <w:t>:</w:t>
                      </w:r>
                    </w:p>
                    <w:p w14:paraId="3B168A2E" w14:textId="77777777" w:rsidR="00753AC8" w:rsidRDefault="00753AC8" w:rsidP="00753AC8"/>
                    <w:p w14:paraId="6ABFDB74" w14:textId="77777777" w:rsidR="00753AC8" w:rsidRPr="00C13168" w:rsidRDefault="00753AC8" w:rsidP="00753AC8">
                      <w:pPr>
                        <w:bidi/>
                        <w:rPr>
                          <w:rFonts w:asciiTheme="minorBidi" w:hAnsiTheme="minorBidi" w:cstheme="minorBidi"/>
                          <w:b/>
                          <w:bCs/>
                          <w:lang w:bidi="he-IL"/>
                        </w:rPr>
                      </w:pPr>
                      <w:r>
                        <w:rPr>
                          <w:rFonts w:asciiTheme="minorBidi" w:hAnsiTheme="minorBidi" w:cstheme="minorBidi" w:hint="cs"/>
                          <w:b/>
                          <w:bCs/>
                          <w:rtl/>
                          <w:lang w:bidi="he-IL"/>
                        </w:rPr>
                        <w:t xml:space="preserve">האנימציה באמצע לאחר שלחצנו </w:t>
                      </w:r>
                      <w:r>
                        <w:rPr>
                          <w:rFonts w:asciiTheme="minorBidi" w:hAnsiTheme="minorBidi" w:cstheme="minorBidi"/>
                          <w:b/>
                          <w:bCs/>
                          <w:lang w:bidi="he-IL"/>
                        </w:rPr>
                        <w:t>Play</w:t>
                      </w:r>
                      <w:r w:rsidRPr="00C13168">
                        <w:rPr>
                          <w:rFonts w:asciiTheme="minorBidi" w:hAnsiTheme="minorBidi" w:cstheme="minorBidi"/>
                          <w:b/>
                          <w:bCs/>
                          <w:rtl/>
                          <w:lang w:bidi="he-IL"/>
                        </w:rPr>
                        <w:t>:</w:t>
                      </w:r>
                    </w:p>
                    <w:p w14:paraId="5D52DBB0" w14:textId="77777777" w:rsidR="00753AC8" w:rsidRDefault="00753AC8" w:rsidP="00753AC8"/>
                    <w:p w14:paraId="4EC2D404" w14:textId="77777777" w:rsidR="00753AC8" w:rsidRPr="00C13168" w:rsidRDefault="00753AC8" w:rsidP="00753AC8">
                      <w:pPr>
                        <w:bidi/>
                        <w:rPr>
                          <w:rFonts w:asciiTheme="minorBidi" w:hAnsiTheme="minorBidi" w:cstheme="minorBidi"/>
                          <w:b/>
                          <w:bCs/>
                          <w:lang w:bidi="he-IL"/>
                        </w:rPr>
                      </w:pPr>
                      <w:r>
                        <w:rPr>
                          <w:rFonts w:asciiTheme="minorBidi" w:hAnsiTheme="minorBidi" w:cstheme="minorBidi" w:hint="cs"/>
                          <w:b/>
                          <w:bCs/>
                          <w:rtl/>
                          <w:lang w:bidi="he-IL"/>
                        </w:rPr>
                        <w:t xml:space="preserve">האנימציה באמצע לאחר שלחצנו </w:t>
                      </w:r>
                      <w:r>
                        <w:rPr>
                          <w:rFonts w:asciiTheme="minorBidi" w:hAnsiTheme="minorBidi" w:cstheme="minorBidi"/>
                          <w:b/>
                          <w:bCs/>
                          <w:lang w:bidi="he-IL"/>
                        </w:rPr>
                        <w:t>Play</w:t>
                      </w:r>
                      <w:r w:rsidRPr="00C13168">
                        <w:rPr>
                          <w:rFonts w:asciiTheme="minorBidi" w:hAnsiTheme="minorBidi" w:cstheme="minorBidi"/>
                          <w:b/>
                          <w:bCs/>
                          <w:rtl/>
                          <w:lang w:bidi="he-IL"/>
                        </w:rPr>
                        <w:t>:</w:t>
                      </w:r>
                    </w:p>
                    <w:p w14:paraId="234C7891" w14:textId="77777777" w:rsidR="00753AC8" w:rsidRDefault="00753AC8" w:rsidP="00753AC8"/>
                    <w:p w14:paraId="47BA27B8" w14:textId="77777777" w:rsidR="00753AC8" w:rsidRPr="00C13168" w:rsidRDefault="00753AC8" w:rsidP="00753AC8">
                      <w:pPr>
                        <w:bidi/>
                        <w:rPr>
                          <w:rFonts w:asciiTheme="minorBidi" w:hAnsiTheme="minorBidi" w:cstheme="minorBidi"/>
                          <w:b/>
                          <w:bCs/>
                          <w:lang w:bidi="he-IL"/>
                        </w:rPr>
                      </w:pPr>
                      <w:r>
                        <w:rPr>
                          <w:rFonts w:asciiTheme="minorBidi" w:hAnsiTheme="minorBidi" w:cstheme="minorBidi" w:hint="cs"/>
                          <w:b/>
                          <w:bCs/>
                          <w:rtl/>
                          <w:lang w:bidi="he-IL"/>
                        </w:rPr>
                        <w:t xml:space="preserve">האנימציה באמצע לאחר שלחצנו </w:t>
                      </w:r>
                      <w:r>
                        <w:rPr>
                          <w:rFonts w:asciiTheme="minorBidi" w:hAnsiTheme="minorBidi" w:cstheme="minorBidi"/>
                          <w:b/>
                          <w:bCs/>
                          <w:lang w:bidi="he-IL"/>
                        </w:rPr>
                        <w:t>Play</w:t>
                      </w:r>
                      <w:r w:rsidRPr="00C13168">
                        <w:rPr>
                          <w:rFonts w:asciiTheme="minorBidi" w:hAnsiTheme="minorBidi" w:cstheme="minorBidi"/>
                          <w:b/>
                          <w:bCs/>
                          <w:rtl/>
                          <w:lang w:bidi="he-IL"/>
                        </w:rPr>
                        <w:t>:</w:t>
                      </w:r>
                    </w:p>
                    <w:p w14:paraId="4B929DE7" w14:textId="77777777" w:rsidR="00753AC8" w:rsidRDefault="00753AC8" w:rsidP="00753AC8"/>
                    <w:p w14:paraId="52C07B83" w14:textId="77777777" w:rsidR="00753AC8" w:rsidRPr="00C13168" w:rsidRDefault="00753AC8" w:rsidP="00753AC8">
                      <w:pPr>
                        <w:bidi/>
                        <w:rPr>
                          <w:rFonts w:asciiTheme="minorBidi" w:hAnsiTheme="minorBidi" w:cstheme="minorBidi"/>
                          <w:b/>
                          <w:bCs/>
                          <w:lang w:bidi="he-IL"/>
                        </w:rPr>
                      </w:pPr>
                      <w:r>
                        <w:rPr>
                          <w:rFonts w:asciiTheme="minorBidi" w:hAnsiTheme="minorBidi" w:cstheme="minorBidi" w:hint="cs"/>
                          <w:b/>
                          <w:bCs/>
                          <w:rtl/>
                          <w:lang w:bidi="he-IL"/>
                        </w:rPr>
                        <w:t xml:space="preserve">האנימציה באמצע לאחר שלחצנו </w:t>
                      </w:r>
                      <w:r>
                        <w:rPr>
                          <w:rFonts w:asciiTheme="minorBidi" w:hAnsiTheme="minorBidi" w:cstheme="minorBidi"/>
                          <w:b/>
                          <w:bCs/>
                          <w:lang w:bidi="he-IL"/>
                        </w:rPr>
                        <w:t>Play</w:t>
                      </w:r>
                      <w:r w:rsidRPr="00C13168">
                        <w:rPr>
                          <w:rFonts w:asciiTheme="minorBidi" w:hAnsiTheme="minorBidi" w:cstheme="minorBidi"/>
                          <w:b/>
                          <w:bCs/>
                          <w:rtl/>
                          <w:lang w:bidi="he-IL"/>
                        </w:rPr>
                        <w:t>:</w:t>
                      </w:r>
                    </w:p>
                    <w:p w14:paraId="3D4F2D34" w14:textId="77777777" w:rsidR="00753AC8" w:rsidRDefault="00753AC8" w:rsidP="00753AC8"/>
                    <w:p w14:paraId="2185EADA" w14:textId="77777777" w:rsidR="00753AC8" w:rsidRPr="00C13168" w:rsidRDefault="00753AC8" w:rsidP="00753AC8">
                      <w:pPr>
                        <w:bidi/>
                        <w:rPr>
                          <w:rFonts w:asciiTheme="minorBidi" w:hAnsiTheme="minorBidi" w:cstheme="minorBidi"/>
                          <w:b/>
                          <w:bCs/>
                          <w:lang w:bidi="he-IL"/>
                        </w:rPr>
                      </w:pPr>
                      <w:r>
                        <w:rPr>
                          <w:rFonts w:asciiTheme="minorBidi" w:hAnsiTheme="minorBidi" w:cstheme="minorBidi" w:hint="cs"/>
                          <w:b/>
                          <w:bCs/>
                          <w:rtl/>
                          <w:lang w:bidi="he-IL"/>
                        </w:rPr>
                        <w:t xml:space="preserve">האנימציה באמצע לאחר שלחצנו </w:t>
                      </w:r>
                      <w:r>
                        <w:rPr>
                          <w:rFonts w:asciiTheme="minorBidi" w:hAnsiTheme="minorBidi" w:cstheme="minorBidi"/>
                          <w:b/>
                          <w:bCs/>
                          <w:lang w:bidi="he-IL"/>
                        </w:rPr>
                        <w:t>Play</w:t>
                      </w:r>
                      <w:r w:rsidRPr="00C13168">
                        <w:rPr>
                          <w:rFonts w:asciiTheme="minorBidi" w:hAnsiTheme="minorBidi" w:cstheme="minorBidi"/>
                          <w:b/>
                          <w:bCs/>
                          <w:rtl/>
                          <w:lang w:bidi="he-IL"/>
                        </w:rPr>
                        <w:t>:</w:t>
                      </w:r>
                    </w:p>
                    <w:p w14:paraId="298F6132" w14:textId="77777777" w:rsidR="00753AC8" w:rsidRDefault="00753AC8" w:rsidP="00753AC8"/>
                    <w:p w14:paraId="7C90973F" w14:textId="77777777" w:rsidR="00753AC8" w:rsidRPr="00C13168" w:rsidRDefault="00753AC8" w:rsidP="00753AC8">
                      <w:pPr>
                        <w:bidi/>
                        <w:rPr>
                          <w:rFonts w:asciiTheme="minorBidi" w:hAnsiTheme="minorBidi" w:cstheme="minorBidi"/>
                          <w:b/>
                          <w:bCs/>
                          <w:lang w:bidi="he-IL"/>
                        </w:rPr>
                      </w:pPr>
                      <w:r>
                        <w:rPr>
                          <w:rFonts w:asciiTheme="minorBidi" w:hAnsiTheme="minorBidi" w:cstheme="minorBidi" w:hint="cs"/>
                          <w:b/>
                          <w:bCs/>
                          <w:rtl/>
                          <w:lang w:bidi="he-IL"/>
                        </w:rPr>
                        <w:t xml:space="preserve">האנימציה באמצע לאחר שלחצנו </w:t>
                      </w:r>
                      <w:r>
                        <w:rPr>
                          <w:rFonts w:asciiTheme="minorBidi" w:hAnsiTheme="minorBidi" w:cstheme="minorBidi"/>
                          <w:b/>
                          <w:bCs/>
                          <w:lang w:bidi="he-IL"/>
                        </w:rPr>
                        <w:t>Play</w:t>
                      </w:r>
                      <w:r w:rsidRPr="00C13168">
                        <w:rPr>
                          <w:rFonts w:asciiTheme="minorBidi" w:hAnsiTheme="minorBidi" w:cstheme="minorBidi"/>
                          <w:b/>
                          <w:bCs/>
                          <w:rtl/>
                          <w:lang w:bidi="he-IL"/>
                        </w:rPr>
                        <w:t>:</w:t>
                      </w:r>
                    </w:p>
                    <w:p w14:paraId="52075528" w14:textId="77777777" w:rsidR="00753AC8" w:rsidRDefault="00753AC8" w:rsidP="00753AC8"/>
                    <w:p w14:paraId="7E5AB060" w14:textId="77777777" w:rsidR="00753AC8" w:rsidRPr="00C13168" w:rsidRDefault="00753AC8" w:rsidP="00753AC8">
                      <w:pPr>
                        <w:bidi/>
                        <w:rPr>
                          <w:rFonts w:asciiTheme="minorBidi" w:hAnsiTheme="minorBidi" w:cstheme="minorBidi"/>
                          <w:b/>
                          <w:bCs/>
                          <w:lang w:bidi="he-IL"/>
                        </w:rPr>
                      </w:pPr>
                      <w:r>
                        <w:rPr>
                          <w:rFonts w:asciiTheme="minorBidi" w:hAnsiTheme="minorBidi" w:cstheme="minorBidi" w:hint="cs"/>
                          <w:b/>
                          <w:bCs/>
                          <w:rtl/>
                          <w:lang w:bidi="he-IL"/>
                        </w:rPr>
                        <w:t xml:space="preserve">האנימציה באמצע לאחר שלחצנו </w:t>
                      </w:r>
                      <w:r>
                        <w:rPr>
                          <w:rFonts w:asciiTheme="minorBidi" w:hAnsiTheme="minorBidi" w:cstheme="minorBidi"/>
                          <w:b/>
                          <w:bCs/>
                          <w:lang w:bidi="he-IL"/>
                        </w:rPr>
                        <w:t>Play</w:t>
                      </w:r>
                      <w:r w:rsidRPr="00C13168">
                        <w:rPr>
                          <w:rFonts w:asciiTheme="minorBidi" w:hAnsiTheme="minorBidi" w:cstheme="minorBidi"/>
                          <w:b/>
                          <w:bCs/>
                          <w:rtl/>
                          <w:lang w:bidi="he-IL"/>
                        </w:rPr>
                        <w:t>:</w:t>
                      </w:r>
                    </w:p>
                    <w:p w14:paraId="782D52B3" w14:textId="77777777" w:rsidR="00753AC8" w:rsidRDefault="00753AC8" w:rsidP="00753AC8"/>
                    <w:p w14:paraId="7DCA98BB" w14:textId="77777777" w:rsidR="00753AC8" w:rsidRPr="00C13168" w:rsidRDefault="00753AC8" w:rsidP="00753AC8">
                      <w:pPr>
                        <w:bidi/>
                        <w:rPr>
                          <w:rFonts w:asciiTheme="minorBidi" w:hAnsiTheme="minorBidi" w:cstheme="minorBidi"/>
                          <w:b/>
                          <w:bCs/>
                          <w:lang w:bidi="he-IL"/>
                        </w:rPr>
                      </w:pPr>
                      <w:r>
                        <w:rPr>
                          <w:rFonts w:asciiTheme="minorBidi" w:hAnsiTheme="minorBidi" w:cstheme="minorBidi" w:hint="cs"/>
                          <w:b/>
                          <w:bCs/>
                          <w:rtl/>
                          <w:lang w:bidi="he-IL"/>
                        </w:rPr>
                        <w:t xml:space="preserve">האנימציה באמצע לאחר שלחצנו </w:t>
                      </w:r>
                      <w:r>
                        <w:rPr>
                          <w:rFonts w:asciiTheme="minorBidi" w:hAnsiTheme="minorBidi" w:cstheme="minorBidi"/>
                          <w:b/>
                          <w:bCs/>
                          <w:lang w:bidi="he-IL"/>
                        </w:rPr>
                        <w:t>Play</w:t>
                      </w:r>
                      <w:r w:rsidRPr="00C13168">
                        <w:rPr>
                          <w:rFonts w:asciiTheme="minorBidi" w:hAnsiTheme="minorBidi" w:cstheme="minorBidi"/>
                          <w:b/>
                          <w:bCs/>
                          <w:rtl/>
                          <w:lang w:bidi="he-IL"/>
                        </w:rPr>
                        <w:t>:</w:t>
                      </w:r>
                    </w:p>
                    <w:p w14:paraId="605239F0" w14:textId="77777777" w:rsidR="00753AC8" w:rsidRDefault="00753AC8" w:rsidP="00753AC8"/>
                    <w:p w14:paraId="4D859DB4" w14:textId="77777777" w:rsidR="00753AC8" w:rsidRPr="00C13168" w:rsidRDefault="00753AC8" w:rsidP="00753AC8">
                      <w:pPr>
                        <w:bidi/>
                        <w:rPr>
                          <w:rFonts w:asciiTheme="minorBidi" w:hAnsiTheme="minorBidi" w:cstheme="minorBidi"/>
                          <w:b/>
                          <w:bCs/>
                          <w:lang w:bidi="he-IL"/>
                        </w:rPr>
                      </w:pPr>
                      <w:r>
                        <w:rPr>
                          <w:rFonts w:asciiTheme="minorBidi" w:hAnsiTheme="minorBidi" w:cstheme="minorBidi" w:hint="cs"/>
                          <w:b/>
                          <w:bCs/>
                          <w:rtl/>
                          <w:lang w:bidi="he-IL"/>
                        </w:rPr>
                        <w:t xml:space="preserve">האנימציה באמצע לאחר שלחצנו </w:t>
                      </w:r>
                      <w:r>
                        <w:rPr>
                          <w:rFonts w:asciiTheme="minorBidi" w:hAnsiTheme="minorBidi" w:cstheme="minorBidi"/>
                          <w:b/>
                          <w:bCs/>
                          <w:lang w:bidi="he-IL"/>
                        </w:rPr>
                        <w:t>Play</w:t>
                      </w:r>
                      <w:r w:rsidRPr="00C13168">
                        <w:rPr>
                          <w:rFonts w:asciiTheme="minorBidi" w:hAnsiTheme="minorBidi" w:cstheme="minorBidi"/>
                          <w:b/>
                          <w:bCs/>
                          <w:rtl/>
                          <w:lang w:bidi="he-IL"/>
                        </w:rPr>
                        <w:t>:</w:t>
                      </w:r>
                    </w:p>
                    <w:p w14:paraId="19FFE35A" w14:textId="77777777" w:rsidR="00753AC8" w:rsidRDefault="00753AC8" w:rsidP="00753AC8"/>
                    <w:p w14:paraId="08C1A8D3" w14:textId="77777777" w:rsidR="00753AC8" w:rsidRPr="00C13168" w:rsidRDefault="00753AC8" w:rsidP="00753AC8">
                      <w:pPr>
                        <w:bidi/>
                        <w:rPr>
                          <w:rFonts w:asciiTheme="minorBidi" w:hAnsiTheme="minorBidi" w:cstheme="minorBidi"/>
                          <w:b/>
                          <w:bCs/>
                          <w:lang w:bidi="he-IL"/>
                        </w:rPr>
                      </w:pPr>
                      <w:r>
                        <w:rPr>
                          <w:rFonts w:asciiTheme="minorBidi" w:hAnsiTheme="minorBidi" w:cstheme="minorBidi" w:hint="cs"/>
                          <w:b/>
                          <w:bCs/>
                          <w:rtl/>
                          <w:lang w:bidi="he-IL"/>
                        </w:rPr>
                        <w:t xml:space="preserve">האנימציה באמצע לאחר שלחצנו </w:t>
                      </w:r>
                      <w:r>
                        <w:rPr>
                          <w:rFonts w:asciiTheme="minorBidi" w:hAnsiTheme="minorBidi" w:cstheme="minorBidi"/>
                          <w:b/>
                          <w:bCs/>
                          <w:lang w:bidi="he-IL"/>
                        </w:rPr>
                        <w:t>Play</w:t>
                      </w:r>
                      <w:r w:rsidRPr="00C13168">
                        <w:rPr>
                          <w:rFonts w:asciiTheme="minorBidi" w:hAnsiTheme="minorBidi" w:cstheme="minorBidi"/>
                          <w:b/>
                          <w:bCs/>
                          <w:rtl/>
                          <w:lang w:bidi="he-IL"/>
                        </w:rPr>
                        <w:t>:</w:t>
                      </w:r>
                    </w:p>
                    <w:p w14:paraId="087651D1" w14:textId="77777777" w:rsidR="00753AC8" w:rsidRDefault="00753AC8" w:rsidP="00753AC8"/>
                    <w:p w14:paraId="3E2D6404" w14:textId="77777777" w:rsidR="00753AC8" w:rsidRPr="00C13168" w:rsidRDefault="00753AC8" w:rsidP="00753AC8">
                      <w:pPr>
                        <w:bidi/>
                        <w:rPr>
                          <w:rFonts w:asciiTheme="minorBidi" w:hAnsiTheme="minorBidi" w:cstheme="minorBidi"/>
                          <w:b/>
                          <w:bCs/>
                          <w:lang w:bidi="he-IL"/>
                        </w:rPr>
                      </w:pPr>
                      <w:r>
                        <w:rPr>
                          <w:rFonts w:asciiTheme="minorBidi" w:hAnsiTheme="minorBidi" w:cstheme="minorBidi" w:hint="cs"/>
                          <w:b/>
                          <w:bCs/>
                          <w:rtl/>
                          <w:lang w:bidi="he-IL"/>
                        </w:rPr>
                        <w:t xml:space="preserve">האנימציה באמצע לאחר שלחצנו </w:t>
                      </w:r>
                      <w:r>
                        <w:rPr>
                          <w:rFonts w:asciiTheme="minorBidi" w:hAnsiTheme="minorBidi" w:cstheme="minorBidi"/>
                          <w:b/>
                          <w:bCs/>
                          <w:lang w:bidi="he-IL"/>
                        </w:rPr>
                        <w:t>Play</w:t>
                      </w:r>
                      <w:r w:rsidRPr="00C13168">
                        <w:rPr>
                          <w:rFonts w:asciiTheme="minorBidi" w:hAnsiTheme="minorBidi" w:cstheme="minorBidi"/>
                          <w:b/>
                          <w:bCs/>
                          <w:rtl/>
                          <w:lang w:bidi="he-IL"/>
                        </w:rPr>
                        <w:t>:</w:t>
                      </w:r>
                    </w:p>
                    <w:p w14:paraId="6E62C3EB" w14:textId="77777777" w:rsidR="00753AC8" w:rsidRDefault="00753AC8" w:rsidP="00753AC8"/>
                    <w:p w14:paraId="5E02FFBC" w14:textId="77777777" w:rsidR="00753AC8" w:rsidRPr="00C13168" w:rsidRDefault="00753AC8" w:rsidP="00753AC8">
                      <w:pPr>
                        <w:bidi/>
                        <w:rPr>
                          <w:rFonts w:asciiTheme="minorBidi" w:hAnsiTheme="minorBidi" w:cstheme="minorBidi"/>
                          <w:b/>
                          <w:bCs/>
                          <w:lang w:bidi="he-IL"/>
                        </w:rPr>
                      </w:pPr>
                      <w:r>
                        <w:rPr>
                          <w:rFonts w:asciiTheme="minorBidi" w:hAnsiTheme="minorBidi" w:cstheme="minorBidi" w:hint="cs"/>
                          <w:b/>
                          <w:bCs/>
                          <w:rtl/>
                          <w:lang w:bidi="he-IL"/>
                        </w:rPr>
                        <w:t xml:space="preserve">האנימציה באמצע לאחר שלחצנו </w:t>
                      </w:r>
                      <w:r>
                        <w:rPr>
                          <w:rFonts w:asciiTheme="minorBidi" w:hAnsiTheme="minorBidi" w:cstheme="minorBidi"/>
                          <w:b/>
                          <w:bCs/>
                          <w:lang w:bidi="he-IL"/>
                        </w:rPr>
                        <w:t>Play</w:t>
                      </w:r>
                      <w:r w:rsidRPr="00C13168">
                        <w:rPr>
                          <w:rFonts w:asciiTheme="minorBidi" w:hAnsiTheme="minorBidi" w:cstheme="minorBidi"/>
                          <w:b/>
                          <w:bCs/>
                          <w:rtl/>
                          <w:lang w:bidi="he-IL"/>
                        </w:rPr>
                        <w:t>:</w:t>
                      </w:r>
                    </w:p>
                    <w:p w14:paraId="3419C8C2" w14:textId="77777777" w:rsidR="00753AC8" w:rsidRDefault="00753AC8" w:rsidP="00753AC8"/>
                    <w:p w14:paraId="5C377ECF" w14:textId="77777777" w:rsidR="00753AC8" w:rsidRPr="00C13168" w:rsidRDefault="00753AC8" w:rsidP="00753AC8">
                      <w:pPr>
                        <w:bidi/>
                        <w:rPr>
                          <w:rFonts w:asciiTheme="minorBidi" w:hAnsiTheme="minorBidi" w:cstheme="minorBidi"/>
                          <w:b/>
                          <w:bCs/>
                          <w:lang w:bidi="he-IL"/>
                        </w:rPr>
                      </w:pPr>
                      <w:r>
                        <w:rPr>
                          <w:rFonts w:asciiTheme="minorBidi" w:hAnsiTheme="minorBidi" w:cstheme="minorBidi" w:hint="cs"/>
                          <w:b/>
                          <w:bCs/>
                          <w:rtl/>
                          <w:lang w:bidi="he-IL"/>
                        </w:rPr>
                        <w:t xml:space="preserve">האנימציה באמצע לאחר שלחצנו </w:t>
                      </w:r>
                      <w:r>
                        <w:rPr>
                          <w:rFonts w:asciiTheme="minorBidi" w:hAnsiTheme="minorBidi" w:cstheme="minorBidi"/>
                          <w:b/>
                          <w:bCs/>
                          <w:lang w:bidi="he-IL"/>
                        </w:rPr>
                        <w:t>Play</w:t>
                      </w:r>
                      <w:r w:rsidRPr="00C13168">
                        <w:rPr>
                          <w:rFonts w:asciiTheme="minorBidi" w:hAnsiTheme="minorBidi" w:cstheme="minorBidi"/>
                          <w:b/>
                          <w:bCs/>
                          <w:rtl/>
                          <w:lang w:bidi="he-IL"/>
                        </w:rPr>
                        <w:t>:</w:t>
                      </w:r>
                    </w:p>
                    <w:p w14:paraId="5808BE37" w14:textId="77777777" w:rsidR="00753AC8" w:rsidRDefault="00753AC8" w:rsidP="00753AC8"/>
                    <w:p w14:paraId="627616D9" w14:textId="77777777" w:rsidR="00753AC8" w:rsidRPr="00C13168" w:rsidRDefault="00753AC8" w:rsidP="00753AC8">
                      <w:pPr>
                        <w:bidi/>
                        <w:rPr>
                          <w:rFonts w:asciiTheme="minorBidi" w:hAnsiTheme="minorBidi" w:cstheme="minorBidi"/>
                          <w:b/>
                          <w:bCs/>
                          <w:lang w:bidi="he-IL"/>
                        </w:rPr>
                      </w:pPr>
                      <w:r>
                        <w:rPr>
                          <w:rFonts w:asciiTheme="minorBidi" w:hAnsiTheme="minorBidi" w:cstheme="minorBidi" w:hint="cs"/>
                          <w:b/>
                          <w:bCs/>
                          <w:rtl/>
                          <w:lang w:bidi="he-IL"/>
                        </w:rPr>
                        <w:t xml:space="preserve">האנימציה באמצע לאחר שלחצנו </w:t>
                      </w:r>
                      <w:r>
                        <w:rPr>
                          <w:rFonts w:asciiTheme="minorBidi" w:hAnsiTheme="minorBidi" w:cstheme="minorBidi"/>
                          <w:b/>
                          <w:bCs/>
                          <w:lang w:bidi="he-IL"/>
                        </w:rPr>
                        <w:t>Play</w:t>
                      </w:r>
                      <w:r w:rsidRPr="00C13168">
                        <w:rPr>
                          <w:rFonts w:asciiTheme="minorBidi" w:hAnsiTheme="minorBidi" w:cstheme="minorBidi"/>
                          <w:b/>
                          <w:bCs/>
                          <w:rtl/>
                          <w:lang w:bidi="he-IL"/>
                        </w:rPr>
                        <w:t>:</w:t>
                      </w:r>
                    </w:p>
                    <w:p w14:paraId="67577EFC" w14:textId="77777777" w:rsidR="00753AC8" w:rsidRDefault="00753AC8" w:rsidP="00753AC8"/>
                    <w:p w14:paraId="22AF88ED" w14:textId="77777777" w:rsidR="00753AC8" w:rsidRPr="00C13168" w:rsidRDefault="00753AC8" w:rsidP="00753AC8">
                      <w:pPr>
                        <w:bidi/>
                        <w:rPr>
                          <w:rFonts w:asciiTheme="minorBidi" w:hAnsiTheme="minorBidi" w:cstheme="minorBidi"/>
                          <w:b/>
                          <w:bCs/>
                          <w:lang w:bidi="he-IL"/>
                        </w:rPr>
                      </w:pPr>
                      <w:r>
                        <w:rPr>
                          <w:rFonts w:asciiTheme="minorBidi" w:hAnsiTheme="minorBidi" w:cstheme="minorBidi" w:hint="cs"/>
                          <w:b/>
                          <w:bCs/>
                          <w:rtl/>
                          <w:lang w:bidi="he-IL"/>
                        </w:rPr>
                        <w:t xml:space="preserve">האנימציה באמצע לאחר שלחצנו </w:t>
                      </w:r>
                      <w:r>
                        <w:rPr>
                          <w:rFonts w:asciiTheme="minorBidi" w:hAnsiTheme="minorBidi" w:cstheme="minorBidi"/>
                          <w:b/>
                          <w:bCs/>
                          <w:lang w:bidi="he-IL"/>
                        </w:rPr>
                        <w:t>Play</w:t>
                      </w:r>
                      <w:r w:rsidRPr="00C13168">
                        <w:rPr>
                          <w:rFonts w:asciiTheme="minorBidi" w:hAnsiTheme="minorBidi" w:cstheme="minorBidi"/>
                          <w:b/>
                          <w:bCs/>
                          <w:rtl/>
                          <w:lang w:bidi="he-IL"/>
                        </w:rPr>
                        <w:t>:</w:t>
                      </w:r>
                    </w:p>
                    <w:p w14:paraId="4324BDD8" w14:textId="77777777" w:rsidR="00753AC8" w:rsidRDefault="00753AC8" w:rsidP="00753AC8"/>
                    <w:p w14:paraId="7393E7D3" w14:textId="77777777" w:rsidR="00753AC8" w:rsidRPr="00C13168" w:rsidRDefault="00753AC8" w:rsidP="00753AC8">
                      <w:pPr>
                        <w:bidi/>
                        <w:rPr>
                          <w:rFonts w:asciiTheme="minorBidi" w:hAnsiTheme="minorBidi" w:cstheme="minorBidi"/>
                          <w:b/>
                          <w:bCs/>
                          <w:lang w:bidi="he-IL"/>
                        </w:rPr>
                      </w:pPr>
                      <w:r>
                        <w:rPr>
                          <w:rFonts w:asciiTheme="minorBidi" w:hAnsiTheme="minorBidi" w:cstheme="minorBidi" w:hint="cs"/>
                          <w:b/>
                          <w:bCs/>
                          <w:rtl/>
                          <w:lang w:bidi="he-IL"/>
                        </w:rPr>
                        <w:t xml:space="preserve">האנימציה באמצע לאחר שלחצנו </w:t>
                      </w:r>
                      <w:r>
                        <w:rPr>
                          <w:rFonts w:asciiTheme="minorBidi" w:hAnsiTheme="minorBidi" w:cstheme="minorBidi"/>
                          <w:b/>
                          <w:bCs/>
                          <w:lang w:bidi="he-IL"/>
                        </w:rPr>
                        <w:t>Play</w:t>
                      </w:r>
                      <w:r w:rsidRPr="00C13168">
                        <w:rPr>
                          <w:rFonts w:asciiTheme="minorBidi" w:hAnsiTheme="minorBidi" w:cstheme="minorBidi"/>
                          <w:b/>
                          <w:bCs/>
                          <w:rtl/>
                          <w:lang w:bidi="he-IL"/>
                        </w:rPr>
                        <w:t>:</w:t>
                      </w:r>
                    </w:p>
                    <w:p w14:paraId="0C317A20" w14:textId="77777777" w:rsidR="00753AC8" w:rsidRDefault="00753AC8" w:rsidP="00753AC8"/>
                    <w:p w14:paraId="6126C376" w14:textId="77777777" w:rsidR="00753AC8" w:rsidRPr="00C13168" w:rsidRDefault="00753AC8" w:rsidP="00753AC8">
                      <w:pPr>
                        <w:bidi/>
                        <w:rPr>
                          <w:rFonts w:asciiTheme="minorBidi" w:hAnsiTheme="minorBidi" w:cstheme="minorBidi"/>
                          <w:b/>
                          <w:bCs/>
                          <w:lang w:bidi="he-IL"/>
                        </w:rPr>
                      </w:pPr>
                      <w:r>
                        <w:rPr>
                          <w:rFonts w:asciiTheme="minorBidi" w:hAnsiTheme="minorBidi" w:cstheme="minorBidi" w:hint="cs"/>
                          <w:b/>
                          <w:bCs/>
                          <w:rtl/>
                          <w:lang w:bidi="he-IL"/>
                        </w:rPr>
                        <w:t xml:space="preserve">האנימציה באמצע לאחר שלחצנו </w:t>
                      </w:r>
                      <w:r>
                        <w:rPr>
                          <w:rFonts w:asciiTheme="minorBidi" w:hAnsiTheme="minorBidi" w:cstheme="minorBidi"/>
                          <w:b/>
                          <w:bCs/>
                          <w:lang w:bidi="he-IL"/>
                        </w:rPr>
                        <w:t>Play</w:t>
                      </w:r>
                      <w:r w:rsidRPr="00C13168">
                        <w:rPr>
                          <w:rFonts w:asciiTheme="minorBidi" w:hAnsiTheme="minorBidi" w:cstheme="minorBidi"/>
                          <w:b/>
                          <w:bCs/>
                          <w:rtl/>
                          <w:lang w:bidi="he-IL"/>
                        </w:rPr>
                        <w:t>:</w:t>
                      </w:r>
                    </w:p>
                    <w:p w14:paraId="27257BA8" w14:textId="77777777" w:rsidR="00753AC8" w:rsidRDefault="00753AC8" w:rsidP="00753AC8"/>
                    <w:p w14:paraId="6405A42F" w14:textId="77777777" w:rsidR="00753AC8" w:rsidRPr="00C13168" w:rsidRDefault="00753AC8" w:rsidP="00753AC8">
                      <w:pPr>
                        <w:bidi/>
                        <w:rPr>
                          <w:rFonts w:asciiTheme="minorBidi" w:hAnsiTheme="minorBidi" w:cstheme="minorBidi"/>
                          <w:b/>
                          <w:bCs/>
                          <w:lang w:bidi="he-IL"/>
                        </w:rPr>
                      </w:pPr>
                      <w:r>
                        <w:rPr>
                          <w:rFonts w:asciiTheme="minorBidi" w:hAnsiTheme="minorBidi" w:cstheme="minorBidi" w:hint="cs"/>
                          <w:b/>
                          <w:bCs/>
                          <w:rtl/>
                          <w:lang w:bidi="he-IL"/>
                        </w:rPr>
                        <w:t xml:space="preserve">האנימציה באמצע לאחר שלחצנו </w:t>
                      </w:r>
                      <w:r>
                        <w:rPr>
                          <w:rFonts w:asciiTheme="minorBidi" w:hAnsiTheme="minorBidi" w:cstheme="minorBidi"/>
                          <w:b/>
                          <w:bCs/>
                          <w:lang w:bidi="he-IL"/>
                        </w:rPr>
                        <w:t>Play</w:t>
                      </w:r>
                      <w:r w:rsidRPr="00C13168">
                        <w:rPr>
                          <w:rFonts w:asciiTheme="minorBidi" w:hAnsiTheme="minorBidi" w:cstheme="minorBidi"/>
                          <w:b/>
                          <w:bCs/>
                          <w:rtl/>
                          <w:lang w:bidi="he-IL"/>
                        </w:rPr>
                        <w:t>:</w:t>
                      </w:r>
                    </w:p>
                    <w:p w14:paraId="47789C34" w14:textId="77777777" w:rsidR="00753AC8" w:rsidRDefault="00753AC8" w:rsidP="00753AC8"/>
                    <w:p w14:paraId="790D5DC4" w14:textId="77777777" w:rsidR="00753AC8" w:rsidRPr="00C13168" w:rsidRDefault="00753AC8" w:rsidP="00753AC8">
                      <w:pPr>
                        <w:bidi/>
                        <w:rPr>
                          <w:rFonts w:asciiTheme="minorBidi" w:hAnsiTheme="minorBidi" w:cstheme="minorBidi"/>
                          <w:b/>
                          <w:bCs/>
                          <w:lang w:bidi="he-IL"/>
                        </w:rPr>
                      </w:pPr>
                      <w:r>
                        <w:rPr>
                          <w:rFonts w:asciiTheme="minorBidi" w:hAnsiTheme="minorBidi" w:cstheme="minorBidi" w:hint="cs"/>
                          <w:b/>
                          <w:bCs/>
                          <w:rtl/>
                          <w:lang w:bidi="he-IL"/>
                        </w:rPr>
                        <w:t xml:space="preserve">האנימציה באמצע לאחר שלחצנו </w:t>
                      </w:r>
                      <w:r>
                        <w:rPr>
                          <w:rFonts w:asciiTheme="minorBidi" w:hAnsiTheme="minorBidi" w:cstheme="minorBidi"/>
                          <w:b/>
                          <w:bCs/>
                          <w:lang w:bidi="he-IL"/>
                        </w:rPr>
                        <w:t>Play</w:t>
                      </w:r>
                      <w:r w:rsidRPr="00C13168">
                        <w:rPr>
                          <w:rFonts w:asciiTheme="minorBidi" w:hAnsiTheme="minorBidi" w:cstheme="minorBidi"/>
                          <w:b/>
                          <w:bCs/>
                          <w:rtl/>
                          <w:lang w:bidi="he-IL"/>
                        </w:rPr>
                        <w:t>:</w:t>
                      </w:r>
                    </w:p>
                    <w:p w14:paraId="10D3111B" w14:textId="77777777" w:rsidR="00753AC8" w:rsidRDefault="00753AC8" w:rsidP="00753AC8"/>
                    <w:p w14:paraId="0C43F7AD" w14:textId="77777777" w:rsidR="00753AC8" w:rsidRPr="00C13168" w:rsidRDefault="00753AC8" w:rsidP="00753AC8">
                      <w:pPr>
                        <w:bidi/>
                        <w:rPr>
                          <w:rFonts w:asciiTheme="minorBidi" w:hAnsiTheme="minorBidi" w:cstheme="minorBidi"/>
                          <w:b/>
                          <w:bCs/>
                          <w:lang w:bidi="he-IL"/>
                        </w:rPr>
                      </w:pPr>
                      <w:r>
                        <w:rPr>
                          <w:rFonts w:asciiTheme="minorBidi" w:hAnsiTheme="minorBidi" w:cstheme="minorBidi" w:hint="cs"/>
                          <w:b/>
                          <w:bCs/>
                          <w:rtl/>
                          <w:lang w:bidi="he-IL"/>
                        </w:rPr>
                        <w:t xml:space="preserve">האנימציה באמצע לאחר שלחצנו </w:t>
                      </w:r>
                      <w:r>
                        <w:rPr>
                          <w:rFonts w:asciiTheme="minorBidi" w:hAnsiTheme="minorBidi" w:cstheme="minorBidi"/>
                          <w:b/>
                          <w:bCs/>
                          <w:lang w:bidi="he-IL"/>
                        </w:rPr>
                        <w:t>Play</w:t>
                      </w:r>
                      <w:r w:rsidRPr="00C13168">
                        <w:rPr>
                          <w:rFonts w:asciiTheme="minorBidi" w:hAnsiTheme="minorBidi" w:cstheme="minorBidi"/>
                          <w:b/>
                          <w:bCs/>
                          <w:rtl/>
                          <w:lang w:bidi="he-IL"/>
                        </w:rPr>
                        <w:t>:</w:t>
                      </w:r>
                    </w:p>
                    <w:p w14:paraId="26816A89" w14:textId="77777777" w:rsidR="00753AC8" w:rsidRDefault="00753AC8" w:rsidP="00753AC8"/>
                    <w:p w14:paraId="4DE0D692" w14:textId="77777777" w:rsidR="00753AC8" w:rsidRPr="00C13168" w:rsidRDefault="00753AC8" w:rsidP="00753AC8">
                      <w:pPr>
                        <w:bidi/>
                        <w:rPr>
                          <w:rFonts w:asciiTheme="minorBidi" w:hAnsiTheme="minorBidi" w:cstheme="minorBidi"/>
                          <w:b/>
                          <w:bCs/>
                          <w:lang w:bidi="he-IL"/>
                        </w:rPr>
                      </w:pPr>
                      <w:r>
                        <w:rPr>
                          <w:rFonts w:asciiTheme="minorBidi" w:hAnsiTheme="minorBidi" w:cstheme="minorBidi" w:hint="cs"/>
                          <w:b/>
                          <w:bCs/>
                          <w:rtl/>
                          <w:lang w:bidi="he-IL"/>
                        </w:rPr>
                        <w:t xml:space="preserve">האנימציה באמצע לאחר שלחצנו </w:t>
                      </w:r>
                      <w:r>
                        <w:rPr>
                          <w:rFonts w:asciiTheme="minorBidi" w:hAnsiTheme="minorBidi" w:cstheme="minorBidi"/>
                          <w:b/>
                          <w:bCs/>
                          <w:lang w:bidi="he-IL"/>
                        </w:rPr>
                        <w:t>Play</w:t>
                      </w:r>
                      <w:r w:rsidRPr="00C13168">
                        <w:rPr>
                          <w:rFonts w:asciiTheme="minorBidi" w:hAnsiTheme="minorBidi" w:cstheme="minorBidi"/>
                          <w:b/>
                          <w:bCs/>
                          <w:rtl/>
                          <w:lang w:bidi="he-IL"/>
                        </w:rPr>
                        <w:t>:</w:t>
                      </w:r>
                    </w:p>
                    <w:p w14:paraId="45947FD9" w14:textId="77777777" w:rsidR="00753AC8" w:rsidRDefault="00753AC8" w:rsidP="00753AC8"/>
                    <w:p w14:paraId="6CF97561" w14:textId="77777777" w:rsidR="00753AC8" w:rsidRPr="00C13168" w:rsidRDefault="00753AC8" w:rsidP="00753AC8">
                      <w:pPr>
                        <w:bidi/>
                        <w:rPr>
                          <w:rFonts w:asciiTheme="minorBidi" w:hAnsiTheme="minorBidi" w:cstheme="minorBidi"/>
                          <w:b/>
                          <w:bCs/>
                          <w:lang w:bidi="he-IL"/>
                        </w:rPr>
                      </w:pPr>
                      <w:r>
                        <w:rPr>
                          <w:rFonts w:asciiTheme="minorBidi" w:hAnsiTheme="minorBidi" w:cstheme="minorBidi" w:hint="cs"/>
                          <w:b/>
                          <w:bCs/>
                          <w:rtl/>
                          <w:lang w:bidi="he-IL"/>
                        </w:rPr>
                        <w:t xml:space="preserve">האנימציה באמצע לאחר שלחצנו </w:t>
                      </w:r>
                      <w:r>
                        <w:rPr>
                          <w:rFonts w:asciiTheme="minorBidi" w:hAnsiTheme="minorBidi" w:cstheme="minorBidi"/>
                          <w:b/>
                          <w:bCs/>
                          <w:lang w:bidi="he-IL"/>
                        </w:rPr>
                        <w:t>Play</w:t>
                      </w:r>
                      <w:r w:rsidRPr="00C13168">
                        <w:rPr>
                          <w:rFonts w:asciiTheme="minorBidi" w:hAnsiTheme="minorBidi" w:cstheme="minorBidi"/>
                          <w:b/>
                          <w:bCs/>
                          <w:rtl/>
                          <w:lang w:bidi="he-IL"/>
                        </w:rPr>
                        <w:t>:</w:t>
                      </w:r>
                    </w:p>
                    <w:p w14:paraId="39190A5E" w14:textId="77777777" w:rsidR="00753AC8" w:rsidRDefault="00753AC8" w:rsidP="00753AC8"/>
                    <w:p w14:paraId="10AF8301" w14:textId="77777777" w:rsidR="00753AC8" w:rsidRPr="00C13168" w:rsidRDefault="00753AC8" w:rsidP="00753AC8">
                      <w:pPr>
                        <w:bidi/>
                        <w:rPr>
                          <w:rFonts w:asciiTheme="minorBidi" w:hAnsiTheme="minorBidi" w:cstheme="minorBidi"/>
                          <w:b/>
                          <w:bCs/>
                          <w:lang w:bidi="he-IL"/>
                        </w:rPr>
                      </w:pPr>
                      <w:r>
                        <w:rPr>
                          <w:rFonts w:asciiTheme="minorBidi" w:hAnsiTheme="minorBidi" w:cstheme="minorBidi" w:hint="cs"/>
                          <w:b/>
                          <w:bCs/>
                          <w:rtl/>
                          <w:lang w:bidi="he-IL"/>
                        </w:rPr>
                        <w:t xml:space="preserve">האנימציה באמצע לאחר שלחצנו </w:t>
                      </w:r>
                      <w:r>
                        <w:rPr>
                          <w:rFonts w:asciiTheme="minorBidi" w:hAnsiTheme="minorBidi" w:cstheme="minorBidi"/>
                          <w:b/>
                          <w:bCs/>
                          <w:lang w:bidi="he-IL"/>
                        </w:rPr>
                        <w:t>Play</w:t>
                      </w:r>
                      <w:r w:rsidRPr="00C13168">
                        <w:rPr>
                          <w:rFonts w:asciiTheme="minorBidi" w:hAnsiTheme="minorBidi" w:cstheme="minorBidi"/>
                          <w:b/>
                          <w:bCs/>
                          <w:rtl/>
                          <w:lang w:bidi="he-IL"/>
                        </w:rPr>
                        <w:t>:</w:t>
                      </w:r>
                    </w:p>
                    <w:p w14:paraId="38418273" w14:textId="77777777" w:rsidR="00753AC8" w:rsidRDefault="00753AC8" w:rsidP="00753AC8"/>
                    <w:p w14:paraId="44363B63" w14:textId="77777777" w:rsidR="00753AC8" w:rsidRPr="00C13168" w:rsidRDefault="00753AC8" w:rsidP="00753AC8">
                      <w:pPr>
                        <w:bidi/>
                        <w:rPr>
                          <w:rFonts w:asciiTheme="minorBidi" w:hAnsiTheme="minorBidi" w:cstheme="minorBidi"/>
                          <w:b/>
                          <w:bCs/>
                          <w:lang w:bidi="he-IL"/>
                        </w:rPr>
                      </w:pPr>
                      <w:r>
                        <w:rPr>
                          <w:rFonts w:asciiTheme="minorBidi" w:hAnsiTheme="minorBidi" w:cstheme="minorBidi" w:hint="cs"/>
                          <w:b/>
                          <w:bCs/>
                          <w:rtl/>
                          <w:lang w:bidi="he-IL"/>
                        </w:rPr>
                        <w:t xml:space="preserve">האנימציה באמצע לאחר שלחצנו </w:t>
                      </w:r>
                      <w:r>
                        <w:rPr>
                          <w:rFonts w:asciiTheme="minorBidi" w:hAnsiTheme="minorBidi" w:cstheme="minorBidi"/>
                          <w:b/>
                          <w:bCs/>
                          <w:lang w:bidi="he-IL"/>
                        </w:rPr>
                        <w:t>Play</w:t>
                      </w:r>
                      <w:r w:rsidRPr="00C13168">
                        <w:rPr>
                          <w:rFonts w:asciiTheme="minorBidi" w:hAnsiTheme="minorBidi" w:cstheme="minorBidi"/>
                          <w:b/>
                          <w:bCs/>
                          <w:rtl/>
                          <w:lang w:bidi="he-IL"/>
                        </w:rPr>
                        <w:t>:</w:t>
                      </w:r>
                    </w:p>
                    <w:p w14:paraId="6F9114FC" w14:textId="77777777" w:rsidR="00753AC8" w:rsidRDefault="00753AC8" w:rsidP="00753AC8"/>
                    <w:p w14:paraId="2BDF0773" w14:textId="77777777" w:rsidR="00753AC8" w:rsidRPr="00C13168" w:rsidRDefault="00753AC8" w:rsidP="00753AC8">
                      <w:pPr>
                        <w:bidi/>
                        <w:rPr>
                          <w:rFonts w:asciiTheme="minorBidi" w:hAnsiTheme="minorBidi" w:cstheme="minorBidi"/>
                          <w:b/>
                          <w:bCs/>
                          <w:lang w:bidi="he-IL"/>
                        </w:rPr>
                      </w:pPr>
                      <w:r>
                        <w:rPr>
                          <w:rFonts w:asciiTheme="minorBidi" w:hAnsiTheme="minorBidi" w:cstheme="minorBidi" w:hint="cs"/>
                          <w:b/>
                          <w:bCs/>
                          <w:rtl/>
                          <w:lang w:bidi="he-IL"/>
                        </w:rPr>
                        <w:t xml:space="preserve">האנימציה באמצע לאחר שלחצנו </w:t>
                      </w:r>
                      <w:r>
                        <w:rPr>
                          <w:rFonts w:asciiTheme="minorBidi" w:hAnsiTheme="minorBidi" w:cstheme="minorBidi"/>
                          <w:b/>
                          <w:bCs/>
                          <w:lang w:bidi="he-IL"/>
                        </w:rPr>
                        <w:t>Play</w:t>
                      </w:r>
                      <w:r w:rsidRPr="00C13168">
                        <w:rPr>
                          <w:rFonts w:asciiTheme="minorBidi" w:hAnsiTheme="minorBidi" w:cstheme="minorBidi"/>
                          <w:b/>
                          <w:bCs/>
                          <w:rtl/>
                          <w:lang w:bidi="he-IL"/>
                        </w:rPr>
                        <w:t>:</w:t>
                      </w:r>
                    </w:p>
                    <w:p w14:paraId="262DA304" w14:textId="77777777" w:rsidR="00753AC8" w:rsidRDefault="00753AC8" w:rsidP="00753AC8"/>
                    <w:p w14:paraId="3FD39AEF" w14:textId="77777777" w:rsidR="00753AC8" w:rsidRPr="00C13168" w:rsidRDefault="00753AC8" w:rsidP="00753AC8">
                      <w:pPr>
                        <w:bidi/>
                        <w:rPr>
                          <w:rFonts w:asciiTheme="minorBidi" w:hAnsiTheme="minorBidi" w:cstheme="minorBidi"/>
                          <w:b/>
                          <w:bCs/>
                          <w:lang w:bidi="he-IL"/>
                        </w:rPr>
                      </w:pPr>
                      <w:r>
                        <w:rPr>
                          <w:rFonts w:asciiTheme="minorBidi" w:hAnsiTheme="minorBidi" w:cstheme="minorBidi" w:hint="cs"/>
                          <w:b/>
                          <w:bCs/>
                          <w:rtl/>
                          <w:lang w:bidi="he-IL"/>
                        </w:rPr>
                        <w:t xml:space="preserve">האנימציה באמצע לאחר שלחצנו </w:t>
                      </w:r>
                      <w:r>
                        <w:rPr>
                          <w:rFonts w:asciiTheme="minorBidi" w:hAnsiTheme="minorBidi" w:cstheme="minorBidi"/>
                          <w:b/>
                          <w:bCs/>
                          <w:lang w:bidi="he-IL"/>
                        </w:rPr>
                        <w:t>Play</w:t>
                      </w:r>
                      <w:r w:rsidRPr="00C13168">
                        <w:rPr>
                          <w:rFonts w:asciiTheme="minorBidi" w:hAnsiTheme="minorBidi" w:cstheme="minorBidi"/>
                          <w:b/>
                          <w:bCs/>
                          <w:rtl/>
                          <w:lang w:bidi="he-IL"/>
                        </w:rPr>
                        <w:t>:</w:t>
                      </w:r>
                    </w:p>
                    <w:p w14:paraId="33EB8B6E" w14:textId="77777777" w:rsidR="00753AC8" w:rsidRDefault="00753AC8" w:rsidP="00753AC8"/>
                    <w:p w14:paraId="6E50D52C" w14:textId="77777777" w:rsidR="00753AC8" w:rsidRPr="00C13168" w:rsidRDefault="00753AC8" w:rsidP="00753AC8">
                      <w:pPr>
                        <w:bidi/>
                        <w:rPr>
                          <w:rFonts w:asciiTheme="minorBidi" w:hAnsiTheme="minorBidi" w:cstheme="minorBidi"/>
                          <w:b/>
                          <w:bCs/>
                          <w:lang w:bidi="he-IL"/>
                        </w:rPr>
                      </w:pPr>
                      <w:r>
                        <w:rPr>
                          <w:rFonts w:asciiTheme="minorBidi" w:hAnsiTheme="minorBidi" w:cstheme="minorBidi" w:hint="cs"/>
                          <w:b/>
                          <w:bCs/>
                          <w:rtl/>
                          <w:lang w:bidi="he-IL"/>
                        </w:rPr>
                        <w:t xml:space="preserve">האנימציה באמצע לאחר שלחצנו </w:t>
                      </w:r>
                      <w:r>
                        <w:rPr>
                          <w:rFonts w:asciiTheme="minorBidi" w:hAnsiTheme="minorBidi" w:cstheme="minorBidi"/>
                          <w:b/>
                          <w:bCs/>
                          <w:lang w:bidi="he-IL"/>
                        </w:rPr>
                        <w:t>Play</w:t>
                      </w:r>
                      <w:r w:rsidRPr="00C13168">
                        <w:rPr>
                          <w:rFonts w:asciiTheme="minorBidi" w:hAnsiTheme="minorBidi" w:cstheme="minorBidi"/>
                          <w:b/>
                          <w:bCs/>
                          <w:rtl/>
                          <w:lang w:bidi="he-IL"/>
                        </w:rPr>
                        <w:t>:</w:t>
                      </w:r>
                    </w:p>
                    <w:p w14:paraId="2E0EED80" w14:textId="77777777" w:rsidR="00753AC8" w:rsidRDefault="00753AC8" w:rsidP="00753AC8"/>
                    <w:p w14:paraId="0DBA0C5D" w14:textId="77777777" w:rsidR="00753AC8" w:rsidRPr="00C13168" w:rsidRDefault="00753AC8" w:rsidP="00753AC8">
                      <w:pPr>
                        <w:bidi/>
                        <w:rPr>
                          <w:rFonts w:asciiTheme="minorBidi" w:hAnsiTheme="minorBidi" w:cstheme="minorBidi"/>
                          <w:b/>
                          <w:bCs/>
                          <w:lang w:bidi="he-IL"/>
                        </w:rPr>
                      </w:pPr>
                      <w:r>
                        <w:rPr>
                          <w:rFonts w:asciiTheme="minorBidi" w:hAnsiTheme="minorBidi" w:cstheme="minorBidi" w:hint="cs"/>
                          <w:b/>
                          <w:bCs/>
                          <w:rtl/>
                          <w:lang w:bidi="he-IL"/>
                        </w:rPr>
                        <w:t xml:space="preserve">האנימציה באמצע לאחר שלחצנו </w:t>
                      </w:r>
                      <w:r>
                        <w:rPr>
                          <w:rFonts w:asciiTheme="minorBidi" w:hAnsiTheme="minorBidi" w:cstheme="minorBidi"/>
                          <w:b/>
                          <w:bCs/>
                          <w:lang w:bidi="he-IL"/>
                        </w:rPr>
                        <w:t>Play</w:t>
                      </w:r>
                      <w:r w:rsidRPr="00C13168">
                        <w:rPr>
                          <w:rFonts w:asciiTheme="minorBidi" w:hAnsiTheme="minorBidi" w:cstheme="minorBidi"/>
                          <w:b/>
                          <w:bCs/>
                          <w:rtl/>
                          <w:lang w:bidi="he-IL"/>
                        </w:rPr>
                        <w:t>:</w:t>
                      </w:r>
                    </w:p>
                  </w:txbxContent>
                </v:textbox>
              </v:shape>
            </w:pict>
          </mc:Fallback>
        </mc:AlternateContent>
      </w:r>
    </w:p>
    <w:p w14:paraId="42826249" w14:textId="607A4456" w:rsidR="00416263" w:rsidRPr="00416263" w:rsidRDefault="00753AC8" w:rsidP="00416263">
      <w:pPr>
        <w:rPr>
          <w:rFonts w:asciiTheme="minorBidi" w:hAnsiTheme="minorBidi" w:cs="Arial"/>
          <w:b/>
          <w:bCs/>
          <w:lang w:bidi="he-IL"/>
        </w:rPr>
      </w:pPr>
      <w:r>
        <w:rPr>
          <w:rFonts w:asciiTheme="minorBidi" w:hAnsiTheme="minorBidi" w:cs="Arial"/>
          <w:b/>
          <w:bCs/>
          <w:rtl/>
          <w:lang w:bidi="he-IL"/>
        </w:rPr>
        <w:br w:type="page"/>
      </w:r>
      <w:r w:rsidR="0052555F" w:rsidRPr="007002FA">
        <w:rPr>
          <w:rFonts w:asciiTheme="minorBidi" w:hAnsiTheme="minorBidi" w:cs="Arial"/>
          <w:noProof/>
          <w:sz w:val="22"/>
          <w:szCs w:val="22"/>
          <w:rtl/>
          <w:lang w:val="he-IL" w:bidi="he-IL"/>
        </w:rPr>
        <w:lastRenderedPageBreak/>
        <mc:AlternateContent>
          <mc:Choice Requires="wps">
            <w:drawing>
              <wp:anchor distT="0" distB="0" distL="114300" distR="114300" simplePos="0" relativeHeight="251771904" behindDoc="0" locked="0" layoutInCell="1" allowOverlap="1" wp14:anchorId="777F05DD" wp14:editId="4CA1054D">
                <wp:simplePos x="0" y="0"/>
                <wp:positionH relativeFrom="column">
                  <wp:posOffset>5058410</wp:posOffset>
                </wp:positionH>
                <wp:positionV relativeFrom="paragraph">
                  <wp:posOffset>-377190</wp:posOffset>
                </wp:positionV>
                <wp:extent cx="914400" cy="304800"/>
                <wp:effectExtent l="0" t="0" r="12065" b="19050"/>
                <wp:wrapNone/>
                <wp:docPr id="1992739830" name="תיבת טקסט 10"/>
                <wp:cNvGraphicFramePr/>
                <a:graphic xmlns:a="http://schemas.openxmlformats.org/drawingml/2006/main">
                  <a:graphicData uri="http://schemas.microsoft.com/office/word/2010/wordprocessingShape">
                    <wps:wsp>
                      <wps:cNvSpPr txBox="1"/>
                      <wps:spPr>
                        <a:xfrm>
                          <a:off x="0" y="0"/>
                          <a:ext cx="914400" cy="304800"/>
                        </a:xfrm>
                        <a:prstGeom prst="rect">
                          <a:avLst/>
                        </a:prstGeom>
                        <a:solidFill>
                          <a:schemeClr val="bg1"/>
                        </a:solidFill>
                        <a:ln/>
                      </wps:spPr>
                      <wps:style>
                        <a:lnRef idx="2">
                          <a:schemeClr val="dk1"/>
                        </a:lnRef>
                        <a:fillRef idx="1">
                          <a:schemeClr val="lt1"/>
                        </a:fillRef>
                        <a:effectRef idx="0">
                          <a:schemeClr val="dk1"/>
                        </a:effectRef>
                        <a:fontRef idx="minor">
                          <a:schemeClr val="dk1"/>
                        </a:fontRef>
                      </wps:style>
                      <wps:txbx>
                        <w:txbxContent>
                          <w:p w14:paraId="1FF81AF1" w14:textId="77777777" w:rsidR="00753AC8" w:rsidRPr="00C13168" w:rsidRDefault="00753AC8" w:rsidP="00753AC8">
                            <w:pPr>
                              <w:rPr>
                                <w:rFonts w:asciiTheme="minorBidi" w:hAnsiTheme="minorBidi" w:cstheme="minorBidi"/>
                                <w:b/>
                                <w:bCs/>
                                <w:lang w:bidi="he-IL"/>
                              </w:rPr>
                            </w:pPr>
                            <w:r>
                              <w:rPr>
                                <w:rFonts w:asciiTheme="minorBidi" w:hAnsiTheme="minorBidi" w:cstheme="minorBidi" w:hint="cs"/>
                                <w:b/>
                                <w:bCs/>
                                <w:rtl/>
                                <w:lang w:bidi="he-IL"/>
                              </w:rPr>
                              <w:t>האנימציה בסוף</w:t>
                            </w:r>
                            <w:r w:rsidRPr="00C13168">
                              <w:rPr>
                                <w:rFonts w:asciiTheme="minorBidi" w:hAnsiTheme="minorBidi" w:cstheme="minorBidi"/>
                                <w:b/>
                                <w:bCs/>
                                <w:rtl/>
                                <w:lang w:bidi="he-IL"/>
                              </w:rPr>
                              <w:t>:</w:t>
                            </w:r>
                          </w:p>
                          <w:p w14:paraId="0C2E43EE" w14:textId="77777777" w:rsidR="00753AC8" w:rsidRDefault="00753AC8" w:rsidP="00753AC8"/>
                          <w:p w14:paraId="65F0B3A9" w14:textId="77777777" w:rsidR="00753AC8" w:rsidRPr="00C13168" w:rsidRDefault="00753AC8" w:rsidP="00753AC8">
                            <w:pPr>
                              <w:rPr>
                                <w:rFonts w:asciiTheme="minorBidi" w:hAnsiTheme="minorBidi" w:cstheme="minorBidi"/>
                                <w:b/>
                                <w:bCs/>
                                <w:lang w:bidi="he-IL"/>
                              </w:rPr>
                            </w:pPr>
                            <w:r>
                              <w:rPr>
                                <w:rFonts w:asciiTheme="minorBidi" w:hAnsiTheme="minorBidi" w:cstheme="minorBidi" w:hint="cs"/>
                                <w:b/>
                                <w:bCs/>
                                <w:rtl/>
                                <w:lang w:bidi="he-IL"/>
                              </w:rPr>
                              <w:t>האנימציה בסוף</w:t>
                            </w:r>
                            <w:r w:rsidRPr="00C13168">
                              <w:rPr>
                                <w:rFonts w:asciiTheme="minorBidi" w:hAnsiTheme="minorBidi" w:cstheme="minorBidi"/>
                                <w:b/>
                                <w:bCs/>
                                <w:rtl/>
                                <w:lang w:bidi="he-IL"/>
                              </w:rPr>
                              <w:t>:</w:t>
                            </w:r>
                          </w:p>
                          <w:p w14:paraId="5E294F0E" w14:textId="77777777" w:rsidR="00753AC8" w:rsidRDefault="00753AC8" w:rsidP="00753AC8"/>
                          <w:p w14:paraId="71CAC52B" w14:textId="77777777" w:rsidR="00753AC8" w:rsidRPr="00C13168" w:rsidRDefault="00753AC8" w:rsidP="00753AC8">
                            <w:pPr>
                              <w:rPr>
                                <w:rFonts w:asciiTheme="minorBidi" w:hAnsiTheme="minorBidi" w:cstheme="minorBidi"/>
                                <w:b/>
                                <w:bCs/>
                                <w:lang w:bidi="he-IL"/>
                              </w:rPr>
                            </w:pPr>
                            <w:r>
                              <w:rPr>
                                <w:rFonts w:asciiTheme="minorBidi" w:hAnsiTheme="minorBidi" w:cstheme="minorBidi" w:hint="cs"/>
                                <w:b/>
                                <w:bCs/>
                                <w:rtl/>
                                <w:lang w:bidi="he-IL"/>
                              </w:rPr>
                              <w:t>האנימציה בסוף</w:t>
                            </w:r>
                            <w:r w:rsidRPr="00C13168">
                              <w:rPr>
                                <w:rFonts w:asciiTheme="minorBidi" w:hAnsiTheme="minorBidi" w:cstheme="minorBidi"/>
                                <w:b/>
                                <w:bCs/>
                                <w:rtl/>
                                <w:lang w:bidi="he-IL"/>
                              </w:rPr>
                              <w:t>:</w:t>
                            </w:r>
                          </w:p>
                          <w:p w14:paraId="0AFAF0D8" w14:textId="77777777" w:rsidR="00753AC8" w:rsidRDefault="00753AC8" w:rsidP="00753AC8"/>
                          <w:p w14:paraId="57F64970" w14:textId="77777777" w:rsidR="00753AC8" w:rsidRPr="00C13168" w:rsidRDefault="00753AC8" w:rsidP="00753AC8">
                            <w:pPr>
                              <w:rPr>
                                <w:rFonts w:asciiTheme="minorBidi" w:hAnsiTheme="minorBidi" w:cstheme="minorBidi"/>
                                <w:b/>
                                <w:bCs/>
                                <w:lang w:bidi="he-IL"/>
                              </w:rPr>
                            </w:pPr>
                            <w:r>
                              <w:rPr>
                                <w:rFonts w:asciiTheme="minorBidi" w:hAnsiTheme="minorBidi" w:cstheme="minorBidi" w:hint="cs"/>
                                <w:b/>
                                <w:bCs/>
                                <w:rtl/>
                                <w:lang w:bidi="he-IL"/>
                              </w:rPr>
                              <w:t>האנימציה בסוף</w:t>
                            </w:r>
                            <w:r w:rsidRPr="00C13168">
                              <w:rPr>
                                <w:rFonts w:asciiTheme="minorBidi" w:hAnsiTheme="minorBidi" w:cstheme="minorBidi"/>
                                <w:b/>
                                <w:bCs/>
                                <w:rtl/>
                                <w:lang w:bidi="he-IL"/>
                              </w:rPr>
                              <w:t>:</w:t>
                            </w:r>
                          </w:p>
                          <w:p w14:paraId="1E6C25A8" w14:textId="77777777" w:rsidR="00753AC8" w:rsidRDefault="00753AC8" w:rsidP="00753AC8"/>
                          <w:p w14:paraId="35ED5AF3" w14:textId="77777777" w:rsidR="00753AC8" w:rsidRPr="00C13168" w:rsidRDefault="00753AC8" w:rsidP="00753AC8">
                            <w:pPr>
                              <w:rPr>
                                <w:rFonts w:asciiTheme="minorBidi" w:hAnsiTheme="minorBidi" w:cstheme="minorBidi"/>
                                <w:b/>
                                <w:bCs/>
                                <w:lang w:bidi="he-IL"/>
                              </w:rPr>
                            </w:pPr>
                            <w:r>
                              <w:rPr>
                                <w:rFonts w:asciiTheme="minorBidi" w:hAnsiTheme="minorBidi" w:cstheme="minorBidi" w:hint="cs"/>
                                <w:b/>
                                <w:bCs/>
                                <w:rtl/>
                                <w:lang w:bidi="he-IL"/>
                              </w:rPr>
                              <w:t>האנימציה בסוף</w:t>
                            </w:r>
                            <w:r w:rsidRPr="00C13168">
                              <w:rPr>
                                <w:rFonts w:asciiTheme="minorBidi" w:hAnsiTheme="minorBidi" w:cstheme="minorBidi"/>
                                <w:b/>
                                <w:bCs/>
                                <w:rtl/>
                                <w:lang w:bidi="he-IL"/>
                              </w:rPr>
                              <w:t>:</w:t>
                            </w:r>
                          </w:p>
                          <w:p w14:paraId="6DC6E99A" w14:textId="77777777" w:rsidR="00753AC8" w:rsidRDefault="00753AC8" w:rsidP="00753AC8"/>
                          <w:p w14:paraId="02FCA42C" w14:textId="77777777" w:rsidR="00753AC8" w:rsidRPr="00C13168" w:rsidRDefault="00753AC8" w:rsidP="00753AC8">
                            <w:pPr>
                              <w:rPr>
                                <w:rFonts w:asciiTheme="minorBidi" w:hAnsiTheme="minorBidi" w:cstheme="minorBidi"/>
                                <w:b/>
                                <w:bCs/>
                                <w:lang w:bidi="he-IL"/>
                              </w:rPr>
                            </w:pPr>
                            <w:r>
                              <w:rPr>
                                <w:rFonts w:asciiTheme="minorBidi" w:hAnsiTheme="minorBidi" w:cstheme="minorBidi" w:hint="cs"/>
                                <w:b/>
                                <w:bCs/>
                                <w:rtl/>
                                <w:lang w:bidi="he-IL"/>
                              </w:rPr>
                              <w:t>האנימציה בסוף</w:t>
                            </w:r>
                            <w:r w:rsidRPr="00C13168">
                              <w:rPr>
                                <w:rFonts w:asciiTheme="minorBidi" w:hAnsiTheme="minorBidi" w:cstheme="minorBidi"/>
                                <w:b/>
                                <w:bCs/>
                                <w:rtl/>
                                <w:lang w:bidi="he-IL"/>
                              </w:rPr>
                              <w:t>:</w:t>
                            </w:r>
                          </w:p>
                          <w:p w14:paraId="3132DCC4" w14:textId="77777777" w:rsidR="00753AC8" w:rsidRDefault="00753AC8" w:rsidP="00753AC8"/>
                          <w:p w14:paraId="074C0833" w14:textId="77777777" w:rsidR="00753AC8" w:rsidRPr="00C13168" w:rsidRDefault="00753AC8" w:rsidP="00753AC8">
                            <w:pPr>
                              <w:rPr>
                                <w:rFonts w:asciiTheme="minorBidi" w:hAnsiTheme="minorBidi" w:cstheme="minorBidi"/>
                                <w:b/>
                                <w:bCs/>
                                <w:lang w:bidi="he-IL"/>
                              </w:rPr>
                            </w:pPr>
                            <w:r>
                              <w:rPr>
                                <w:rFonts w:asciiTheme="minorBidi" w:hAnsiTheme="minorBidi" w:cstheme="minorBidi" w:hint="cs"/>
                                <w:b/>
                                <w:bCs/>
                                <w:rtl/>
                                <w:lang w:bidi="he-IL"/>
                              </w:rPr>
                              <w:t>האנימציה בסוף</w:t>
                            </w:r>
                            <w:r w:rsidRPr="00C13168">
                              <w:rPr>
                                <w:rFonts w:asciiTheme="minorBidi" w:hAnsiTheme="minorBidi" w:cstheme="minorBidi"/>
                                <w:b/>
                                <w:bCs/>
                                <w:rtl/>
                                <w:lang w:bidi="he-IL"/>
                              </w:rPr>
                              <w:t>:</w:t>
                            </w:r>
                          </w:p>
                          <w:p w14:paraId="0AE35177" w14:textId="77777777" w:rsidR="00753AC8" w:rsidRDefault="00753AC8" w:rsidP="00753AC8"/>
                          <w:p w14:paraId="4DB8F9E7" w14:textId="77777777" w:rsidR="00753AC8" w:rsidRPr="00C13168" w:rsidRDefault="00753AC8" w:rsidP="00753AC8">
                            <w:pPr>
                              <w:rPr>
                                <w:rFonts w:asciiTheme="minorBidi" w:hAnsiTheme="minorBidi" w:cstheme="minorBidi"/>
                                <w:b/>
                                <w:bCs/>
                                <w:lang w:bidi="he-IL"/>
                              </w:rPr>
                            </w:pPr>
                            <w:r>
                              <w:rPr>
                                <w:rFonts w:asciiTheme="minorBidi" w:hAnsiTheme="minorBidi" w:cstheme="minorBidi" w:hint="cs"/>
                                <w:b/>
                                <w:bCs/>
                                <w:rtl/>
                                <w:lang w:bidi="he-IL"/>
                              </w:rPr>
                              <w:t>האנימציה בסוף</w:t>
                            </w:r>
                            <w:r w:rsidRPr="00C13168">
                              <w:rPr>
                                <w:rFonts w:asciiTheme="minorBidi" w:hAnsiTheme="minorBidi" w:cstheme="minorBidi"/>
                                <w:b/>
                                <w:bCs/>
                                <w:rtl/>
                                <w:lang w:bidi="he-IL"/>
                              </w:rPr>
                              <w:t>:</w:t>
                            </w:r>
                          </w:p>
                          <w:p w14:paraId="4C57EB2F" w14:textId="77777777" w:rsidR="00753AC8" w:rsidRDefault="00753AC8" w:rsidP="00753AC8"/>
                          <w:p w14:paraId="63E642DD" w14:textId="77777777" w:rsidR="00753AC8" w:rsidRPr="00C13168" w:rsidRDefault="00753AC8" w:rsidP="00753AC8">
                            <w:pPr>
                              <w:rPr>
                                <w:rFonts w:asciiTheme="minorBidi" w:hAnsiTheme="minorBidi" w:cstheme="minorBidi"/>
                                <w:b/>
                                <w:bCs/>
                                <w:lang w:bidi="he-IL"/>
                              </w:rPr>
                            </w:pPr>
                            <w:r>
                              <w:rPr>
                                <w:rFonts w:asciiTheme="minorBidi" w:hAnsiTheme="minorBidi" w:cstheme="minorBidi" w:hint="cs"/>
                                <w:b/>
                                <w:bCs/>
                                <w:rtl/>
                                <w:lang w:bidi="he-IL"/>
                              </w:rPr>
                              <w:t>האנימציה בסוף</w:t>
                            </w:r>
                            <w:r w:rsidRPr="00C13168">
                              <w:rPr>
                                <w:rFonts w:asciiTheme="minorBidi" w:hAnsiTheme="minorBidi" w:cstheme="minorBidi"/>
                                <w:b/>
                                <w:bCs/>
                                <w:rtl/>
                                <w:lang w:bidi="he-IL"/>
                              </w:rPr>
                              <w:t>:</w:t>
                            </w:r>
                          </w:p>
                          <w:p w14:paraId="139FFB7E" w14:textId="77777777" w:rsidR="00753AC8" w:rsidRDefault="00753AC8" w:rsidP="00753AC8"/>
                          <w:p w14:paraId="7B7FD721" w14:textId="77777777" w:rsidR="00753AC8" w:rsidRPr="00C13168" w:rsidRDefault="00753AC8" w:rsidP="00753AC8">
                            <w:pPr>
                              <w:rPr>
                                <w:rFonts w:asciiTheme="minorBidi" w:hAnsiTheme="minorBidi" w:cstheme="minorBidi"/>
                                <w:b/>
                                <w:bCs/>
                                <w:lang w:bidi="he-IL"/>
                              </w:rPr>
                            </w:pPr>
                            <w:r>
                              <w:rPr>
                                <w:rFonts w:asciiTheme="minorBidi" w:hAnsiTheme="minorBidi" w:cstheme="minorBidi" w:hint="cs"/>
                                <w:b/>
                                <w:bCs/>
                                <w:rtl/>
                                <w:lang w:bidi="he-IL"/>
                              </w:rPr>
                              <w:t>האנימציה בסוף</w:t>
                            </w:r>
                            <w:r w:rsidRPr="00C13168">
                              <w:rPr>
                                <w:rFonts w:asciiTheme="minorBidi" w:hAnsiTheme="minorBidi" w:cstheme="minorBidi"/>
                                <w:b/>
                                <w:bCs/>
                                <w:rtl/>
                                <w:lang w:bidi="he-IL"/>
                              </w:rPr>
                              <w:t>:</w:t>
                            </w:r>
                          </w:p>
                          <w:p w14:paraId="726CFC54" w14:textId="77777777" w:rsidR="00753AC8" w:rsidRDefault="00753AC8" w:rsidP="00753AC8"/>
                          <w:p w14:paraId="5A191FB8" w14:textId="77777777" w:rsidR="00753AC8" w:rsidRPr="00C13168" w:rsidRDefault="00753AC8" w:rsidP="00753AC8">
                            <w:pPr>
                              <w:rPr>
                                <w:rFonts w:asciiTheme="minorBidi" w:hAnsiTheme="minorBidi" w:cstheme="minorBidi"/>
                                <w:b/>
                                <w:bCs/>
                                <w:lang w:bidi="he-IL"/>
                              </w:rPr>
                            </w:pPr>
                            <w:r>
                              <w:rPr>
                                <w:rFonts w:asciiTheme="minorBidi" w:hAnsiTheme="minorBidi" w:cstheme="minorBidi" w:hint="cs"/>
                                <w:b/>
                                <w:bCs/>
                                <w:rtl/>
                                <w:lang w:bidi="he-IL"/>
                              </w:rPr>
                              <w:t>האנימציה בסוף</w:t>
                            </w:r>
                            <w:r w:rsidRPr="00C13168">
                              <w:rPr>
                                <w:rFonts w:asciiTheme="minorBidi" w:hAnsiTheme="minorBidi" w:cstheme="minorBidi"/>
                                <w:b/>
                                <w:bCs/>
                                <w:rtl/>
                                <w:lang w:bidi="he-IL"/>
                              </w:rPr>
                              <w:t>:</w:t>
                            </w:r>
                          </w:p>
                          <w:p w14:paraId="10E2C3C4" w14:textId="77777777" w:rsidR="00753AC8" w:rsidRDefault="00753AC8" w:rsidP="00753AC8"/>
                          <w:p w14:paraId="667CFB96" w14:textId="77777777" w:rsidR="00753AC8" w:rsidRPr="00C13168" w:rsidRDefault="00753AC8" w:rsidP="00753AC8">
                            <w:pPr>
                              <w:rPr>
                                <w:rFonts w:asciiTheme="minorBidi" w:hAnsiTheme="minorBidi" w:cstheme="minorBidi"/>
                                <w:b/>
                                <w:bCs/>
                                <w:lang w:bidi="he-IL"/>
                              </w:rPr>
                            </w:pPr>
                            <w:r>
                              <w:rPr>
                                <w:rFonts w:asciiTheme="minorBidi" w:hAnsiTheme="minorBidi" w:cstheme="minorBidi" w:hint="cs"/>
                                <w:b/>
                                <w:bCs/>
                                <w:rtl/>
                                <w:lang w:bidi="he-IL"/>
                              </w:rPr>
                              <w:t>האנימציה בסוף</w:t>
                            </w:r>
                            <w:r w:rsidRPr="00C13168">
                              <w:rPr>
                                <w:rFonts w:asciiTheme="minorBidi" w:hAnsiTheme="minorBidi" w:cstheme="minorBidi"/>
                                <w:b/>
                                <w:bCs/>
                                <w:rtl/>
                                <w:lang w:bidi="he-IL"/>
                              </w:rPr>
                              <w:t>:</w:t>
                            </w:r>
                          </w:p>
                          <w:p w14:paraId="63CC8AF9" w14:textId="77777777" w:rsidR="00753AC8" w:rsidRDefault="00753AC8" w:rsidP="00753AC8"/>
                          <w:p w14:paraId="38FC585C" w14:textId="77777777" w:rsidR="00753AC8" w:rsidRPr="00C13168" w:rsidRDefault="00753AC8" w:rsidP="00753AC8">
                            <w:pPr>
                              <w:rPr>
                                <w:rFonts w:asciiTheme="minorBidi" w:hAnsiTheme="minorBidi" w:cstheme="minorBidi"/>
                                <w:b/>
                                <w:bCs/>
                                <w:lang w:bidi="he-IL"/>
                              </w:rPr>
                            </w:pPr>
                            <w:r>
                              <w:rPr>
                                <w:rFonts w:asciiTheme="minorBidi" w:hAnsiTheme="minorBidi" w:cstheme="minorBidi" w:hint="cs"/>
                                <w:b/>
                                <w:bCs/>
                                <w:rtl/>
                                <w:lang w:bidi="he-IL"/>
                              </w:rPr>
                              <w:t>האנימציה בסוף</w:t>
                            </w:r>
                            <w:r w:rsidRPr="00C13168">
                              <w:rPr>
                                <w:rFonts w:asciiTheme="minorBidi" w:hAnsiTheme="minorBidi" w:cstheme="minorBidi"/>
                                <w:b/>
                                <w:bCs/>
                                <w:rtl/>
                                <w:lang w:bidi="he-IL"/>
                              </w:rPr>
                              <w:t>:</w:t>
                            </w:r>
                          </w:p>
                          <w:p w14:paraId="43D69C76" w14:textId="77777777" w:rsidR="00753AC8" w:rsidRDefault="00753AC8" w:rsidP="00753AC8"/>
                          <w:p w14:paraId="1B3D28F2" w14:textId="77777777" w:rsidR="00753AC8" w:rsidRPr="00C13168" w:rsidRDefault="00753AC8" w:rsidP="00753AC8">
                            <w:pPr>
                              <w:rPr>
                                <w:rFonts w:asciiTheme="minorBidi" w:hAnsiTheme="minorBidi" w:cstheme="minorBidi"/>
                                <w:b/>
                                <w:bCs/>
                                <w:lang w:bidi="he-IL"/>
                              </w:rPr>
                            </w:pPr>
                            <w:r>
                              <w:rPr>
                                <w:rFonts w:asciiTheme="minorBidi" w:hAnsiTheme="minorBidi" w:cstheme="minorBidi" w:hint="cs"/>
                                <w:b/>
                                <w:bCs/>
                                <w:rtl/>
                                <w:lang w:bidi="he-IL"/>
                              </w:rPr>
                              <w:t>האנימציה בסוף</w:t>
                            </w:r>
                            <w:r w:rsidRPr="00C13168">
                              <w:rPr>
                                <w:rFonts w:asciiTheme="minorBidi" w:hAnsiTheme="minorBidi" w:cstheme="minorBidi"/>
                                <w:b/>
                                <w:bCs/>
                                <w:rtl/>
                                <w:lang w:bidi="he-IL"/>
                              </w:rPr>
                              <w:t>:</w:t>
                            </w:r>
                          </w:p>
                          <w:p w14:paraId="145889BC" w14:textId="77777777" w:rsidR="00753AC8" w:rsidRDefault="00753AC8" w:rsidP="00753AC8"/>
                          <w:p w14:paraId="23A89F28" w14:textId="77777777" w:rsidR="00753AC8" w:rsidRPr="00C13168" w:rsidRDefault="00753AC8" w:rsidP="00753AC8">
                            <w:pPr>
                              <w:rPr>
                                <w:rFonts w:asciiTheme="minorBidi" w:hAnsiTheme="minorBidi" w:cstheme="minorBidi"/>
                                <w:b/>
                                <w:bCs/>
                                <w:lang w:bidi="he-IL"/>
                              </w:rPr>
                            </w:pPr>
                            <w:r>
                              <w:rPr>
                                <w:rFonts w:asciiTheme="minorBidi" w:hAnsiTheme="minorBidi" w:cstheme="minorBidi" w:hint="cs"/>
                                <w:b/>
                                <w:bCs/>
                                <w:rtl/>
                                <w:lang w:bidi="he-IL"/>
                              </w:rPr>
                              <w:t>האנימציה בסוף</w:t>
                            </w:r>
                            <w:r w:rsidRPr="00C13168">
                              <w:rPr>
                                <w:rFonts w:asciiTheme="minorBidi" w:hAnsiTheme="minorBidi" w:cstheme="minorBidi"/>
                                <w:b/>
                                <w:bCs/>
                                <w:rtl/>
                                <w:lang w:bidi="he-IL"/>
                              </w:rPr>
                              <w:t>:</w:t>
                            </w:r>
                          </w:p>
                          <w:p w14:paraId="16EE7B4E" w14:textId="77777777" w:rsidR="00753AC8" w:rsidRDefault="00753AC8" w:rsidP="00753AC8"/>
                          <w:p w14:paraId="55FD1489" w14:textId="77777777" w:rsidR="00753AC8" w:rsidRPr="00C13168" w:rsidRDefault="00753AC8" w:rsidP="00753AC8">
                            <w:pPr>
                              <w:rPr>
                                <w:rFonts w:asciiTheme="minorBidi" w:hAnsiTheme="minorBidi" w:cstheme="minorBidi"/>
                                <w:b/>
                                <w:bCs/>
                                <w:lang w:bidi="he-IL"/>
                              </w:rPr>
                            </w:pPr>
                            <w:r>
                              <w:rPr>
                                <w:rFonts w:asciiTheme="minorBidi" w:hAnsiTheme="minorBidi" w:cstheme="minorBidi" w:hint="cs"/>
                                <w:b/>
                                <w:bCs/>
                                <w:rtl/>
                                <w:lang w:bidi="he-IL"/>
                              </w:rPr>
                              <w:t>האנימציה בסוף</w:t>
                            </w:r>
                            <w:r w:rsidRPr="00C13168">
                              <w:rPr>
                                <w:rFonts w:asciiTheme="minorBidi" w:hAnsiTheme="minorBidi" w:cstheme="minorBidi"/>
                                <w:b/>
                                <w:bCs/>
                                <w:rtl/>
                                <w:lang w:bidi="he-IL"/>
                              </w:rPr>
                              <w:t>:</w:t>
                            </w:r>
                          </w:p>
                          <w:p w14:paraId="6909A442" w14:textId="77777777" w:rsidR="00753AC8" w:rsidRDefault="00753AC8" w:rsidP="00753AC8"/>
                          <w:p w14:paraId="31EF65AC" w14:textId="77777777" w:rsidR="00753AC8" w:rsidRPr="00C13168" w:rsidRDefault="00753AC8" w:rsidP="00753AC8">
                            <w:pPr>
                              <w:rPr>
                                <w:rFonts w:asciiTheme="minorBidi" w:hAnsiTheme="minorBidi" w:cstheme="minorBidi"/>
                                <w:b/>
                                <w:bCs/>
                                <w:lang w:bidi="he-IL"/>
                              </w:rPr>
                            </w:pPr>
                            <w:r>
                              <w:rPr>
                                <w:rFonts w:asciiTheme="minorBidi" w:hAnsiTheme="minorBidi" w:cstheme="minorBidi" w:hint="cs"/>
                                <w:b/>
                                <w:bCs/>
                                <w:rtl/>
                                <w:lang w:bidi="he-IL"/>
                              </w:rPr>
                              <w:t>האנימציה בסוף</w:t>
                            </w:r>
                            <w:r w:rsidRPr="00C13168">
                              <w:rPr>
                                <w:rFonts w:asciiTheme="minorBidi" w:hAnsiTheme="minorBidi" w:cstheme="minorBidi"/>
                                <w:b/>
                                <w:bCs/>
                                <w:rtl/>
                                <w:lang w:bidi="he-IL"/>
                              </w:rPr>
                              <w:t>:</w:t>
                            </w:r>
                          </w:p>
                          <w:p w14:paraId="481C4E53" w14:textId="77777777" w:rsidR="00753AC8" w:rsidRDefault="00753AC8" w:rsidP="00753AC8"/>
                          <w:p w14:paraId="00F5B400" w14:textId="77777777" w:rsidR="00753AC8" w:rsidRPr="00C13168" w:rsidRDefault="00753AC8" w:rsidP="00753AC8">
                            <w:pPr>
                              <w:rPr>
                                <w:rFonts w:asciiTheme="minorBidi" w:hAnsiTheme="minorBidi" w:cstheme="minorBidi"/>
                                <w:b/>
                                <w:bCs/>
                                <w:lang w:bidi="he-IL"/>
                              </w:rPr>
                            </w:pPr>
                            <w:r>
                              <w:rPr>
                                <w:rFonts w:asciiTheme="minorBidi" w:hAnsiTheme="minorBidi" w:cstheme="minorBidi" w:hint="cs"/>
                                <w:b/>
                                <w:bCs/>
                                <w:rtl/>
                                <w:lang w:bidi="he-IL"/>
                              </w:rPr>
                              <w:t>האנימציה בסוף</w:t>
                            </w:r>
                            <w:r w:rsidRPr="00C13168">
                              <w:rPr>
                                <w:rFonts w:asciiTheme="minorBidi" w:hAnsiTheme="minorBidi" w:cstheme="minorBidi"/>
                                <w:b/>
                                <w:bCs/>
                                <w:rtl/>
                                <w:lang w:bidi="he-IL"/>
                              </w:rPr>
                              <w:t>:</w:t>
                            </w:r>
                          </w:p>
                          <w:p w14:paraId="6D07226A" w14:textId="77777777" w:rsidR="00753AC8" w:rsidRDefault="00753AC8" w:rsidP="00753AC8"/>
                          <w:p w14:paraId="45C0221D" w14:textId="77777777" w:rsidR="00753AC8" w:rsidRPr="00C13168" w:rsidRDefault="00753AC8" w:rsidP="00753AC8">
                            <w:pPr>
                              <w:rPr>
                                <w:rFonts w:asciiTheme="minorBidi" w:hAnsiTheme="minorBidi" w:cstheme="minorBidi"/>
                                <w:b/>
                                <w:bCs/>
                                <w:lang w:bidi="he-IL"/>
                              </w:rPr>
                            </w:pPr>
                            <w:r>
                              <w:rPr>
                                <w:rFonts w:asciiTheme="minorBidi" w:hAnsiTheme="minorBidi" w:cstheme="minorBidi" w:hint="cs"/>
                                <w:b/>
                                <w:bCs/>
                                <w:rtl/>
                                <w:lang w:bidi="he-IL"/>
                              </w:rPr>
                              <w:t>האנימציה בסוף</w:t>
                            </w:r>
                            <w:r w:rsidRPr="00C13168">
                              <w:rPr>
                                <w:rFonts w:asciiTheme="minorBidi" w:hAnsiTheme="minorBidi" w:cstheme="minorBidi"/>
                                <w:b/>
                                <w:bCs/>
                                <w:rtl/>
                                <w:lang w:bidi="he-IL"/>
                              </w:rPr>
                              <w:t>:</w:t>
                            </w:r>
                          </w:p>
                          <w:p w14:paraId="76E97D3C" w14:textId="77777777" w:rsidR="00753AC8" w:rsidRDefault="00753AC8" w:rsidP="00753AC8"/>
                          <w:p w14:paraId="76766AAB" w14:textId="77777777" w:rsidR="00753AC8" w:rsidRPr="00C13168" w:rsidRDefault="00753AC8" w:rsidP="00753AC8">
                            <w:pPr>
                              <w:rPr>
                                <w:rFonts w:asciiTheme="minorBidi" w:hAnsiTheme="minorBidi" w:cstheme="minorBidi"/>
                                <w:b/>
                                <w:bCs/>
                                <w:lang w:bidi="he-IL"/>
                              </w:rPr>
                            </w:pPr>
                            <w:r>
                              <w:rPr>
                                <w:rFonts w:asciiTheme="minorBidi" w:hAnsiTheme="minorBidi" w:cstheme="minorBidi" w:hint="cs"/>
                                <w:b/>
                                <w:bCs/>
                                <w:rtl/>
                                <w:lang w:bidi="he-IL"/>
                              </w:rPr>
                              <w:t>האנימציה בסוף</w:t>
                            </w:r>
                            <w:r w:rsidRPr="00C13168">
                              <w:rPr>
                                <w:rFonts w:asciiTheme="minorBidi" w:hAnsiTheme="minorBidi" w:cstheme="minorBidi"/>
                                <w:b/>
                                <w:bCs/>
                                <w:rtl/>
                                <w:lang w:bidi="he-IL"/>
                              </w:rPr>
                              <w:t>:</w:t>
                            </w:r>
                          </w:p>
                          <w:p w14:paraId="37E71656" w14:textId="77777777" w:rsidR="00753AC8" w:rsidRDefault="00753AC8" w:rsidP="00753AC8"/>
                          <w:p w14:paraId="3750B098" w14:textId="77777777" w:rsidR="00753AC8" w:rsidRPr="00C13168" w:rsidRDefault="00753AC8" w:rsidP="00753AC8">
                            <w:pPr>
                              <w:rPr>
                                <w:rFonts w:asciiTheme="minorBidi" w:hAnsiTheme="minorBidi" w:cstheme="minorBidi"/>
                                <w:b/>
                                <w:bCs/>
                                <w:lang w:bidi="he-IL"/>
                              </w:rPr>
                            </w:pPr>
                            <w:r>
                              <w:rPr>
                                <w:rFonts w:asciiTheme="minorBidi" w:hAnsiTheme="minorBidi" w:cstheme="minorBidi" w:hint="cs"/>
                                <w:b/>
                                <w:bCs/>
                                <w:rtl/>
                                <w:lang w:bidi="he-IL"/>
                              </w:rPr>
                              <w:t>האנימציה בסוף</w:t>
                            </w:r>
                            <w:r w:rsidRPr="00C13168">
                              <w:rPr>
                                <w:rFonts w:asciiTheme="minorBidi" w:hAnsiTheme="minorBidi" w:cstheme="minorBidi"/>
                                <w:b/>
                                <w:bCs/>
                                <w:rtl/>
                                <w:lang w:bidi="he-IL"/>
                              </w:rPr>
                              <w:t>:</w:t>
                            </w:r>
                          </w:p>
                          <w:p w14:paraId="2D937868" w14:textId="77777777" w:rsidR="00753AC8" w:rsidRDefault="00753AC8" w:rsidP="00753AC8"/>
                          <w:p w14:paraId="0D7F08AC" w14:textId="77777777" w:rsidR="00753AC8" w:rsidRPr="00C13168" w:rsidRDefault="00753AC8" w:rsidP="00753AC8">
                            <w:pPr>
                              <w:rPr>
                                <w:rFonts w:asciiTheme="minorBidi" w:hAnsiTheme="minorBidi" w:cstheme="minorBidi"/>
                                <w:b/>
                                <w:bCs/>
                                <w:lang w:bidi="he-IL"/>
                              </w:rPr>
                            </w:pPr>
                            <w:r>
                              <w:rPr>
                                <w:rFonts w:asciiTheme="minorBidi" w:hAnsiTheme="minorBidi" w:cstheme="minorBidi" w:hint="cs"/>
                                <w:b/>
                                <w:bCs/>
                                <w:rtl/>
                                <w:lang w:bidi="he-IL"/>
                              </w:rPr>
                              <w:t>האנימציה בסוף</w:t>
                            </w:r>
                            <w:r w:rsidRPr="00C13168">
                              <w:rPr>
                                <w:rFonts w:asciiTheme="minorBidi" w:hAnsiTheme="minorBidi" w:cstheme="minorBidi"/>
                                <w:b/>
                                <w:bCs/>
                                <w:rtl/>
                                <w:lang w:bidi="he-IL"/>
                              </w:rPr>
                              <w:t>:</w:t>
                            </w:r>
                          </w:p>
                          <w:p w14:paraId="5D7C6E9F" w14:textId="77777777" w:rsidR="00753AC8" w:rsidRDefault="00753AC8" w:rsidP="00753AC8"/>
                          <w:p w14:paraId="09ACB630" w14:textId="77777777" w:rsidR="00753AC8" w:rsidRPr="00C13168" w:rsidRDefault="00753AC8" w:rsidP="00753AC8">
                            <w:pPr>
                              <w:rPr>
                                <w:rFonts w:asciiTheme="minorBidi" w:hAnsiTheme="minorBidi" w:cstheme="minorBidi"/>
                                <w:b/>
                                <w:bCs/>
                                <w:lang w:bidi="he-IL"/>
                              </w:rPr>
                            </w:pPr>
                            <w:r>
                              <w:rPr>
                                <w:rFonts w:asciiTheme="minorBidi" w:hAnsiTheme="minorBidi" w:cstheme="minorBidi" w:hint="cs"/>
                                <w:b/>
                                <w:bCs/>
                                <w:rtl/>
                                <w:lang w:bidi="he-IL"/>
                              </w:rPr>
                              <w:t>האנימציה בסוף</w:t>
                            </w:r>
                            <w:r w:rsidRPr="00C13168">
                              <w:rPr>
                                <w:rFonts w:asciiTheme="minorBidi" w:hAnsiTheme="minorBidi" w:cstheme="minorBidi"/>
                                <w:b/>
                                <w:bCs/>
                                <w:rtl/>
                                <w:lang w:bidi="he-IL"/>
                              </w:rPr>
                              <w:t>:</w:t>
                            </w:r>
                          </w:p>
                          <w:p w14:paraId="41D5FC8B" w14:textId="77777777" w:rsidR="00753AC8" w:rsidRDefault="00753AC8" w:rsidP="00753AC8"/>
                          <w:p w14:paraId="494647AC" w14:textId="77777777" w:rsidR="00753AC8" w:rsidRPr="00C13168" w:rsidRDefault="00753AC8" w:rsidP="00753AC8">
                            <w:pPr>
                              <w:rPr>
                                <w:rFonts w:asciiTheme="minorBidi" w:hAnsiTheme="minorBidi" w:cstheme="minorBidi"/>
                                <w:b/>
                                <w:bCs/>
                                <w:lang w:bidi="he-IL"/>
                              </w:rPr>
                            </w:pPr>
                            <w:r>
                              <w:rPr>
                                <w:rFonts w:asciiTheme="minorBidi" w:hAnsiTheme="minorBidi" w:cstheme="minorBidi" w:hint="cs"/>
                                <w:b/>
                                <w:bCs/>
                                <w:rtl/>
                                <w:lang w:bidi="he-IL"/>
                              </w:rPr>
                              <w:t>האנימציה בסוף</w:t>
                            </w:r>
                            <w:r w:rsidRPr="00C13168">
                              <w:rPr>
                                <w:rFonts w:asciiTheme="minorBidi" w:hAnsiTheme="minorBidi" w:cstheme="minorBidi"/>
                                <w:b/>
                                <w:bCs/>
                                <w:rtl/>
                                <w:lang w:bidi="he-IL"/>
                              </w:rPr>
                              <w:t>:</w:t>
                            </w:r>
                          </w:p>
                          <w:p w14:paraId="28386FE5" w14:textId="77777777" w:rsidR="00753AC8" w:rsidRDefault="00753AC8" w:rsidP="00753AC8"/>
                          <w:p w14:paraId="182978F0" w14:textId="77777777" w:rsidR="00753AC8" w:rsidRPr="00C13168" w:rsidRDefault="00753AC8" w:rsidP="00753AC8">
                            <w:pPr>
                              <w:rPr>
                                <w:rFonts w:asciiTheme="minorBidi" w:hAnsiTheme="minorBidi" w:cstheme="minorBidi"/>
                                <w:b/>
                                <w:bCs/>
                                <w:lang w:bidi="he-IL"/>
                              </w:rPr>
                            </w:pPr>
                            <w:r>
                              <w:rPr>
                                <w:rFonts w:asciiTheme="minorBidi" w:hAnsiTheme="minorBidi" w:cstheme="minorBidi" w:hint="cs"/>
                                <w:b/>
                                <w:bCs/>
                                <w:rtl/>
                                <w:lang w:bidi="he-IL"/>
                              </w:rPr>
                              <w:t>האנימציה בסוף</w:t>
                            </w:r>
                            <w:r w:rsidRPr="00C13168">
                              <w:rPr>
                                <w:rFonts w:asciiTheme="minorBidi" w:hAnsiTheme="minorBidi" w:cstheme="minorBidi"/>
                                <w:b/>
                                <w:bCs/>
                                <w:rtl/>
                                <w:lang w:bidi="he-IL"/>
                              </w:rPr>
                              <w:t>:</w:t>
                            </w:r>
                          </w:p>
                          <w:p w14:paraId="0A115360" w14:textId="77777777" w:rsidR="00753AC8" w:rsidRDefault="00753AC8" w:rsidP="00753AC8"/>
                          <w:p w14:paraId="55B84897" w14:textId="77777777" w:rsidR="00753AC8" w:rsidRPr="00C13168" w:rsidRDefault="00753AC8" w:rsidP="00753AC8">
                            <w:pPr>
                              <w:rPr>
                                <w:rFonts w:asciiTheme="minorBidi" w:hAnsiTheme="minorBidi" w:cstheme="minorBidi"/>
                                <w:b/>
                                <w:bCs/>
                                <w:lang w:bidi="he-IL"/>
                              </w:rPr>
                            </w:pPr>
                            <w:r>
                              <w:rPr>
                                <w:rFonts w:asciiTheme="minorBidi" w:hAnsiTheme="minorBidi" w:cstheme="minorBidi" w:hint="cs"/>
                                <w:b/>
                                <w:bCs/>
                                <w:rtl/>
                                <w:lang w:bidi="he-IL"/>
                              </w:rPr>
                              <w:t>האנימציה בסוף</w:t>
                            </w:r>
                            <w:r w:rsidRPr="00C13168">
                              <w:rPr>
                                <w:rFonts w:asciiTheme="minorBidi" w:hAnsiTheme="minorBidi" w:cstheme="minorBidi"/>
                                <w:b/>
                                <w:bCs/>
                                <w:rtl/>
                                <w:lang w:bidi="he-IL"/>
                              </w:rPr>
                              <w:t>:</w:t>
                            </w:r>
                          </w:p>
                          <w:p w14:paraId="19C5A3F9" w14:textId="77777777" w:rsidR="00753AC8" w:rsidRDefault="00753AC8" w:rsidP="00753AC8"/>
                          <w:p w14:paraId="4E303623" w14:textId="77777777" w:rsidR="00753AC8" w:rsidRPr="00C13168" w:rsidRDefault="00753AC8" w:rsidP="00753AC8">
                            <w:pPr>
                              <w:rPr>
                                <w:rFonts w:asciiTheme="minorBidi" w:hAnsiTheme="minorBidi" w:cstheme="minorBidi"/>
                                <w:b/>
                                <w:bCs/>
                                <w:lang w:bidi="he-IL"/>
                              </w:rPr>
                            </w:pPr>
                            <w:r>
                              <w:rPr>
                                <w:rFonts w:asciiTheme="minorBidi" w:hAnsiTheme="minorBidi" w:cstheme="minorBidi" w:hint="cs"/>
                                <w:b/>
                                <w:bCs/>
                                <w:rtl/>
                                <w:lang w:bidi="he-IL"/>
                              </w:rPr>
                              <w:t>האנימציה בסוף</w:t>
                            </w:r>
                            <w:r w:rsidRPr="00C13168">
                              <w:rPr>
                                <w:rFonts w:asciiTheme="minorBidi" w:hAnsiTheme="minorBidi" w:cstheme="minorBidi"/>
                                <w:b/>
                                <w:bCs/>
                                <w:rtl/>
                                <w:lang w:bidi="he-IL"/>
                              </w:rPr>
                              <w:t>:</w:t>
                            </w:r>
                          </w:p>
                          <w:p w14:paraId="2A99BCC6" w14:textId="77777777" w:rsidR="00753AC8" w:rsidRDefault="00753AC8" w:rsidP="00753AC8"/>
                          <w:p w14:paraId="66EBCC86" w14:textId="77777777" w:rsidR="00753AC8" w:rsidRPr="00C13168" w:rsidRDefault="00753AC8" w:rsidP="00753AC8">
                            <w:pPr>
                              <w:rPr>
                                <w:rFonts w:asciiTheme="minorBidi" w:hAnsiTheme="minorBidi" w:cstheme="minorBidi"/>
                                <w:b/>
                                <w:bCs/>
                                <w:lang w:bidi="he-IL"/>
                              </w:rPr>
                            </w:pPr>
                            <w:r>
                              <w:rPr>
                                <w:rFonts w:asciiTheme="minorBidi" w:hAnsiTheme="minorBidi" w:cstheme="minorBidi" w:hint="cs"/>
                                <w:b/>
                                <w:bCs/>
                                <w:rtl/>
                                <w:lang w:bidi="he-IL"/>
                              </w:rPr>
                              <w:t>האנימציה בסוף</w:t>
                            </w:r>
                            <w:r w:rsidRPr="00C13168">
                              <w:rPr>
                                <w:rFonts w:asciiTheme="minorBidi" w:hAnsiTheme="minorBidi" w:cstheme="minorBidi"/>
                                <w:b/>
                                <w:bCs/>
                                <w:rtl/>
                                <w:lang w:bidi="he-IL"/>
                              </w:rPr>
                              <w:t>:</w:t>
                            </w:r>
                          </w:p>
                          <w:p w14:paraId="7F120D4A" w14:textId="77777777" w:rsidR="00753AC8" w:rsidRDefault="00753AC8" w:rsidP="00753AC8"/>
                          <w:p w14:paraId="7294BD33" w14:textId="77777777" w:rsidR="00753AC8" w:rsidRPr="00C13168" w:rsidRDefault="00753AC8" w:rsidP="00753AC8">
                            <w:pPr>
                              <w:rPr>
                                <w:rFonts w:asciiTheme="minorBidi" w:hAnsiTheme="minorBidi" w:cstheme="minorBidi"/>
                                <w:b/>
                                <w:bCs/>
                                <w:lang w:bidi="he-IL"/>
                              </w:rPr>
                            </w:pPr>
                            <w:r>
                              <w:rPr>
                                <w:rFonts w:asciiTheme="minorBidi" w:hAnsiTheme="minorBidi" w:cstheme="minorBidi" w:hint="cs"/>
                                <w:b/>
                                <w:bCs/>
                                <w:rtl/>
                                <w:lang w:bidi="he-IL"/>
                              </w:rPr>
                              <w:t>האנימציה בסוף</w:t>
                            </w:r>
                            <w:r w:rsidRPr="00C13168">
                              <w:rPr>
                                <w:rFonts w:asciiTheme="minorBidi" w:hAnsiTheme="minorBidi" w:cstheme="minorBidi"/>
                                <w:b/>
                                <w:bCs/>
                                <w:rtl/>
                                <w:lang w:bidi="he-IL"/>
                              </w:rPr>
                              <w:t>:</w:t>
                            </w:r>
                          </w:p>
                          <w:p w14:paraId="4F2B4E54" w14:textId="77777777" w:rsidR="00753AC8" w:rsidRDefault="00753AC8" w:rsidP="00753AC8"/>
                          <w:p w14:paraId="4B68CFA5" w14:textId="77777777" w:rsidR="00753AC8" w:rsidRPr="00C13168" w:rsidRDefault="00753AC8" w:rsidP="00753AC8">
                            <w:pPr>
                              <w:rPr>
                                <w:rFonts w:asciiTheme="minorBidi" w:hAnsiTheme="minorBidi" w:cstheme="minorBidi"/>
                                <w:b/>
                                <w:bCs/>
                                <w:lang w:bidi="he-IL"/>
                              </w:rPr>
                            </w:pPr>
                            <w:r>
                              <w:rPr>
                                <w:rFonts w:asciiTheme="minorBidi" w:hAnsiTheme="minorBidi" w:cstheme="minorBidi" w:hint="cs"/>
                                <w:b/>
                                <w:bCs/>
                                <w:rtl/>
                                <w:lang w:bidi="he-IL"/>
                              </w:rPr>
                              <w:t>האנימציה בסוף</w:t>
                            </w:r>
                            <w:r w:rsidRPr="00C13168">
                              <w:rPr>
                                <w:rFonts w:asciiTheme="minorBidi" w:hAnsiTheme="minorBidi" w:cstheme="minorBidi"/>
                                <w:b/>
                                <w:bCs/>
                                <w:rtl/>
                                <w:lang w:bidi="he-IL"/>
                              </w:rPr>
                              <w:t>:</w:t>
                            </w:r>
                          </w:p>
                          <w:p w14:paraId="0EF2D2B3" w14:textId="77777777" w:rsidR="00753AC8" w:rsidRDefault="00753AC8" w:rsidP="00753AC8"/>
                          <w:p w14:paraId="1489C3C5" w14:textId="77777777" w:rsidR="00753AC8" w:rsidRPr="00C13168" w:rsidRDefault="00753AC8" w:rsidP="00753AC8">
                            <w:pPr>
                              <w:rPr>
                                <w:rFonts w:asciiTheme="minorBidi" w:hAnsiTheme="minorBidi" w:cstheme="minorBidi"/>
                                <w:b/>
                                <w:bCs/>
                                <w:lang w:bidi="he-IL"/>
                              </w:rPr>
                            </w:pPr>
                            <w:r>
                              <w:rPr>
                                <w:rFonts w:asciiTheme="minorBidi" w:hAnsiTheme="minorBidi" w:cstheme="minorBidi" w:hint="cs"/>
                                <w:b/>
                                <w:bCs/>
                                <w:rtl/>
                                <w:lang w:bidi="he-IL"/>
                              </w:rPr>
                              <w:t>האנימציה בסוף</w:t>
                            </w:r>
                            <w:r w:rsidRPr="00C13168">
                              <w:rPr>
                                <w:rFonts w:asciiTheme="minorBidi" w:hAnsiTheme="minorBidi" w:cstheme="minorBidi"/>
                                <w:b/>
                                <w:bCs/>
                                <w:rtl/>
                                <w:lang w:bidi="he-IL"/>
                              </w:rPr>
                              <w:t>:</w:t>
                            </w:r>
                          </w:p>
                          <w:p w14:paraId="04280C86" w14:textId="77777777" w:rsidR="00753AC8" w:rsidRDefault="00753AC8" w:rsidP="00753AC8"/>
                          <w:p w14:paraId="0F752DC0" w14:textId="77777777" w:rsidR="00753AC8" w:rsidRPr="00C13168" w:rsidRDefault="00753AC8" w:rsidP="00753AC8">
                            <w:pPr>
                              <w:rPr>
                                <w:rFonts w:asciiTheme="minorBidi" w:hAnsiTheme="minorBidi" w:cstheme="minorBidi"/>
                                <w:b/>
                                <w:bCs/>
                                <w:lang w:bidi="he-IL"/>
                              </w:rPr>
                            </w:pPr>
                            <w:r>
                              <w:rPr>
                                <w:rFonts w:asciiTheme="minorBidi" w:hAnsiTheme="minorBidi" w:cstheme="minorBidi" w:hint="cs"/>
                                <w:b/>
                                <w:bCs/>
                                <w:rtl/>
                                <w:lang w:bidi="he-IL"/>
                              </w:rPr>
                              <w:t>האנימציה בסוף</w:t>
                            </w:r>
                            <w:r w:rsidRPr="00C13168">
                              <w:rPr>
                                <w:rFonts w:asciiTheme="minorBidi" w:hAnsiTheme="minorBidi" w:cstheme="minorBidi"/>
                                <w:b/>
                                <w:bCs/>
                                <w:rtl/>
                                <w:lang w:bidi="he-IL"/>
                              </w:rPr>
                              <w:t>:</w:t>
                            </w:r>
                          </w:p>
                          <w:p w14:paraId="1D68D3A7" w14:textId="77777777" w:rsidR="00753AC8" w:rsidRDefault="00753AC8" w:rsidP="00753AC8"/>
                          <w:p w14:paraId="598C6A49" w14:textId="77777777" w:rsidR="00753AC8" w:rsidRPr="00C13168" w:rsidRDefault="00753AC8" w:rsidP="00753AC8">
                            <w:pPr>
                              <w:rPr>
                                <w:rFonts w:asciiTheme="minorBidi" w:hAnsiTheme="minorBidi" w:cstheme="minorBidi"/>
                                <w:b/>
                                <w:bCs/>
                                <w:lang w:bidi="he-IL"/>
                              </w:rPr>
                            </w:pPr>
                            <w:r>
                              <w:rPr>
                                <w:rFonts w:asciiTheme="minorBidi" w:hAnsiTheme="minorBidi" w:cstheme="minorBidi" w:hint="cs"/>
                                <w:b/>
                                <w:bCs/>
                                <w:rtl/>
                                <w:lang w:bidi="he-IL"/>
                              </w:rPr>
                              <w:t>האנימציה בסוף</w:t>
                            </w:r>
                            <w:r w:rsidRPr="00C13168">
                              <w:rPr>
                                <w:rFonts w:asciiTheme="minorBidi" w:hAnsiTheme="minorBidi" w:cstheme="minorBidi"/>
                                <w:b/>
                                <w:bCs/>
                                <w:rtl/>
                                <w:lang w:bidi="he-IL"/>
                              </w:rPr>
                              <w:t>:</w:t>
                            </w:r>
                          </w:p>
                          <w:p w14:paraId="7AD64A55" w14:textId="77777777" w:rsidR="00753AC8" w:rsidRDefault="00753AC8" w:rsidP="00753AC8"/>
                          <w:p w14:paraId="09EE9A97" w14:textId="77777777" w:rsidR="00753AC8" w:rsidRPr="00C13168" w:rsidRDefault="00753AC8" w:rsidP="00753AC8">
                            <w:pPr>
                              <w:rPr>
                                <w:rFonts w:asciiTheme="minorBidi" w:hAnsiTheme="minorBidi" w:cstheme="minorBidi"/>
                                <w:b/>
                                <w:bCs/>
                                <w:lang w:bidi="he-IL"/>
                              </w:rPr>
                            </w:pPr>
                            <w:r>
                              <w:rPr>
                                <w:rFonts w:asciiTheme="minorBidi" w:hAnsiTheme="minorBidi" w:cstheme="minorBidi" w:hint="cs"/>
                                <w:b/>
                                <w:bCs/>
                                <w:rtl/>
                                <w:lang w:bidi="he-IL"/>
                              </w:rPr>
                              <w:t>האנימציה בסוף</w:t>
                            </w:r>
                            <w:r w:rsidRPr="00C13168">
                              <w:rPr>
                                <w:rFonts w:asciiTheme="minorBidi" w:hAnsiTheme="minorBidi" w:cstheme="minorBidi"/>
                                <w:b/>
                                <w:bCs/>
                                <w:rtl/>
                                <w:lang w:bidi="he-IL"/>
                              </w:rPr>
                              <w:t>:</w:t>
                            </w:r>
                          </w:p>
                          <w:p w14:paraId="21AD4223" w14:textId="77777777" w:rsidR="00753AC8" w:rsidRDefault="00753AC8" w:rsidP="00753AC8"/>
                          <w:p w14:paraId="0ECF03CC" w14:textId="77777777" w:rsidR="00753AC8" w:rsidRPr="00C13168" w:rsidRDefault="00753AC8" w:rsidP="00753AC8">
                            <w:pPr>
                              <w:rPr>
                                <w:rFonts w:asciiTheme="minorBidi" w:hAnsiTheme="minorBidi" w:cstheme="minorBidi"/>
                                <w:b/>
                                <w:bCs/>
                                <w:lang w:bidi="he-IL"/>
                              </w:rPr>
                            </w:pPr>
                            <w:r>
                              <w:rPr>
                                <w:rFonts w:asciiTheme="minorBidi" w:hAnsiTheme="minorBidi" w:cstheme="minorBidi" w:hint="cs"/>
                                <w:b/>
                                <w:bCs/>
                                <w:rtl/>
                                <w:lang w:bidi="he-IL"/>
                              </w:rPr>
                              <w:t>האנימציה בסוף</w:t>
                            </w:r>
                            <w:r w:rsidRPr="00C13168">
                              <w:rPr>
                                <w:rFonts w:asciiTheme="minorBidi" w:hAnsiTheme="minorBidi" w:cstheme="minorBidi"/>
                                <w:b/>
                                <w:bCs/>
                                <w:rtl/>
                                <w:lang w:bidi="he-IL"/>
                              </w:rPr>
                              <w:t>:</w:t>
                            </w:r>
                          </w:p>
                          <w:p w14:paraId="36D15CBC" w14:textId="77777777" w:rsidR="00753AC8" w:rsidRDefault="00753AC8" w:rsidP="00753AC8"/>
                          <w:p w14:paraId="18DF77E8" w14:textId="77777777" w:rsidR="00753AC8" w:rsidRPr="00C13168" w:rsidRDefault="00753AC8" w:rsidP="00753AC8">
                            <w:pPr>
                              <w:rPr>
                                <w:rFonts w:asciiTheme="minorBidi" w:hAnsiTheme="minorBidi" w:cstheme="minorBidi"/>
                                <w:b/>
                                <w:bCs/>
                                <w:lang w:bidi="he-IL"/>
                              </w:rPr>
                            </w:pPr>
                            <w:r>
                              <w:rPr>
                                <w:rFonts w:asciiTheme="minorBidi" w:hAnsiTheme="minorBidi" w:cstheme="minorBidi" w:hint="cs"/>
                                <w:b/>
                                <w:bCs/>
                                <w:rtl/>
                                <w:lang w:bidi="he-IL"/>
                              </w:rPr>
                              <w:t>האנימציה בסוף</w:t>
                            </w:r>
                            <w:r w:rsidRPr="00C13168">
                              <w:rPr>
                                <w:rFonts w:asciiTheme="minorBidi" w:hAnsiTheme="minorBidi" w:cstheme="minorBidi"/>
                                <w:b/>
                                <w:bCs/>
                                <w:rtl/>
                                <w:lang w:bidi="he-IL"/>
                              </w:rPr>
                              <w:t>:</w:t>
                            </w:r>
                          </w:p>
                          <w:p w14:paraId="5007D06E" w14:textId="77777777" w:rsidR="00753AC8" w:rsidRDefault="00753AC8" w:rsidP="00753AC8"/>
                          <w:p w14:paraId="56D3DAEF" w14:textId="77777777" w:rsidR="00753AC8" w:rsidRPr="00C13168" w:rsidRDefault="00753AC8" w:rsidP="00753AC8">
                            <w:pPr>
                              <w:rPr>
                                <w:rFonts w:asciiTheme="minorBidi" w:hAnsiTheme="minorBidi" w:cstheme="minorBidi"/>
                                <w:b/>
                                <w:bCs/>
                                <w:lang w:bidi="he-IL"/>
                              </w:rPr>
                            </w:pPr>
                            <w:r>
                              <w:rPr>
                                <w:rFonts w:asciiTheme="minorBidi" w:hAnsiTheme="minorBidi" w:cstheme="minorBidi" w:hint="cs"/>
                                <w:b/>
                                <w:bCs/>
                                <w:rtl/>
                                <w:lang w:bidi="he-IL"/>
                              </w:rPr>
                              <w:t>האנימציה בסוף</w:t>
                            </w:r>
                            <w:r w:rsidRPr="00C13168">
                              <w:rPr>
                                <w:rFonts w:asciiTheme="minorBidi" w:hAnsiTheme="minorBidi" w:cstheme="minorBidi"/>
                                <w:b/>
                                <w:bCs/>
                                <w:rtl/>
                                <w:lang w:bidi="he-IL"/>
                              </w:rPr>
                              <w:t>:</w:t>
                            </w:r>
                          </w:p>
                          <w:p w14:paraId="1882EDE6" w14:textId="77777777" w:rsidR="00753AC8" w:rsidRDefault="00753AC8" w:rsidP="00753AC8"/>
                          <w:p w14:paraId="71ED59AF" w14:textId="77777777" w:rsidR="00753AC8" w:rsidRPr="00C13168" w:rsidRDefault="00753AC8" w:rsidP="00753AC8">
                            <w:pPr>
                              <w:rPr>
                                <w:rFonts w:asciiTheme="minorBidi" w:hAnsiTheme="minorBidi" w:cstheme="minorBidi"/>
                                <w:b/>
                                <w:bCs/>
                                <w:lang w:bidi="he-IL"/>
                              </w:rPr>
                            </w:pPr>
                            <w:r>
                              <w:rPr>
                                <w:rFonts w:asciiTheme="minorBidi" w:hAnsiTheme="minorBidi" w:cstheme="minorBidi" w:hint="cs"/>
                                <w:b/>
                                <w:bCs/>
                                <w:rtl/>
                                <w:lang w:bidi="he-IL"/>
                              </w:rPr>
                              <w:t>האנימציה בסוף</w:t>
                            </w:r>
                            <w:r w:rsidRPr="00C13168">
                              <w:rPr>
                                <w:rFonts w:asciiTheme="minorBidi" w:hAnsiTheme="minorBidi" w:cstheme="minorBidi"/>
                                <w:b/>
                                <w:bCs/>
                                <w:rtl/>
                                <w:lang w:bidi="he-IL"/>
                              </w:rPr>
                              <w:t>:</w:t>
                            </w:r>
                          </w:p>
                          <w:p w14:paraId="39967334" w14:textId="77777777" w:rsidR="00753AC8" w:rsidRDefault="00753AC8" w:rsidP="00753AC8"/>
                          <w:p w14:paraId="5BCE69A1" w14:textId="77777777" w:rsidR="00753AC8" w:rsidRPr="00C13168" w:rsidRDefault="00753AC8" w:rsidP="00753AC8">
                            <w:pPr>
                              <w:rPr>
                                <w:rFonts w:asciiTheme="minorBidi" w:hAnsiTheme="minorBidi" w:cstheme="minorBidi"/>
                                <w:b/>
                                <w:bCs/>
                                <w:lang w:bidi="he-IL"/>
                              </w:rPr>
                            </w:pPr>
                            <w:r>
                              <w:rPr>
                                <w:rFonts w:asciiTheme="minorBidi" w:hAnsiTheme="minorBidi" w:cstheme="minorBidi" w:hint="cs"/>
                                <w:b/>
                                <w:bCs/>
                                <w:rtl/>
                                <w:lang w:bidi="he-IL"/>
                              </w:rPr>
                              <w:t>האנימציה בסוף</w:t>
                            </w:r>
                            <w:r w:rsidRPr="00C13168">
                              <w:rPr>
                                <w:rFonts w:asciiTheme="minorBidi" w:hAnsiTheme="minorBidi" w:cstheme="minorBidi"/>
                                <w:b/>
                                <w:bCs/>
                                <w:rtl/>
                                <w:lang w:bidi="he-IL"/>
                              </w:rPr>
                              <w:t>:</w:t>
                            </w:r>
                          </w:p>
                          <w:p w14:paraId="18B73A3B" w14:textId="77777777" w:rsidR="00753AC8" w:rsidRDefault="00753AC8" w:rsidP="00753AC8"/>
                          <w:p w14:paraId="48419CC2" w14:textId="77777777" w:rsidR="00753AC8" w:rsidRPr="00C13168" w:rsidRDefault="00753AC8" w:rsidP="00753AC8">
                            <w:pPr>
                              <w:rPr>
                                <w:rFonts w:asciiTheme="minorBidi" w:hAnsiTheme="minorBidi" w:cstheme="minorBidi"/>
                                <w:b/>
                                <w:bCs/>
                                <w:lang w:bidi="he-IL"/>
                              </w:rPr>
                            </w:pPr>
                            <w:r>
                              <w:rPr>
                                <w:rFonts w:asciiTheme="minorBidi" w:hAnsiTheme="minorBidi" w:cstheme="minorBidi" w:hint="cs"/>
                                <w:b/>
                                <w:bCs/>
                                <w:rtl/>
                                <w:lang w:bidi="he-IL"/>
                              </w:rPr>
                              <w:t>האנימציה בסוף</w:t>
                            </w:r>
                            <w:r w:rsidRPr="00C13168">
                              <w:rPr>
                                <w:rFonts w:asciiTheme="minorBidi" w:hAnsiTheme="minorBidi" w:cstheme="minorBidi"/>
                                <w:b/>
                                <w:bCs/>
                                <w:rtl/>
                                <w:lang w:bidi="he-IL"/>
                              </w:rPr>
                              <w:t>:</w:t>
                            </w:r>
                          </w:p>
                          <w:p w14:paraId="1827A894" w14:textId="77777777" w:rsidR="00753AC8" w:rsidRDefault="00753AC8" w:rsidP="00753AC8"/>
                          <w:p w14:paraId="447AF109" w14:textId="77777777" w:rsidR="00753AC8" w:rsidRPr="00C13168" w:rsidRDefault="00753AC8" w:rsidP="00753AC8">
                            <w:pPr>
                              <w:rPr>
                                <w:rFonts w:asciiTheme="minorBidi" w:hAnsiTheme="minorBidi" w:cstheme="minorBidi"/>
                                <w:b/>
                                <w:bCs/>
                                <w:lang w:bidi="he-IL"/>
                              </w:rPr>
                            </w:pPr>
                            <w:r>
                              <w:rPr>
                                <w:rFonts w:asciiTheme="minorBidi" w:hAnsiTheme="minorBidi" w:cstheme="minorBidi" w:hint="cs"/>
                                <w:b/>
                                <w:bCs/>
                                <w:rtl/>
                                <w:lang w:bidi="he-IL"/>
                              </w:rPr>
                              <w:t>האנימציה בסוף</w:t>
                            </w:r>
                            <w:r w:rsidRPr="00C13168">
                              <w:rPr>
                                <w:rFonts w:asciiTheme="minorBidi" w:hAnsiTheme="minorBidi" w:cstheme="minorBidi"/>
                                <w:b/>
                                <w:bCs/>
                                <w:rtl/>
                                <w:lang w:bidi="he-IL"/>
                              </w:rPr>
                              <w:t>:</w:t>
                            </w:r>
                          </w:p>
                          <w:p w14:paraId="3B7DB3BF" w14:textId="77777777" w:rsidR="00753AC8" w:rsidRDefault="00753AC8" w:rsidP="00753AC8"/>
                          <w:p w14:paraId="6065792E" w14:textId="77777777" w:rsidR="00753AC8" w:rsidRPr="00C13168" w:rsidRDefault="00753AC8" w:rsidP="00753AC8">
                            <w:pPr>
                              <w:rPr>
                                <w:rFonts w:asciiTheme="minorBidi" w:hAnsiTheme="minorBidi" w:cstheme="minorBidi"/>
                                <w:b/>
                                <w:bCs/>
                                <w:lang w:bidi="he-IL"/>
                              </w:rPr>
                            </w:pPr>
                            <w:r>
                              <w:rPr>
                                <w:rFonts w:asciiTheme="minorBidi" w:hAnsiTheme="minorBidi" w:cstheme="minorBidi" w:hint="cs"/>
                                <w:b/>
                                <w:bCs/>
                                <w:rtl/>
                                <w:lang w:bidi="he-IL"/>
                              </w:rPr>
                              <w:t>האנימציה בסוף</w:t>
                            </w:r>
                            <w:r w:rsidRPr="00C13168">
                              <w:rPr>
                                <w:rFonts w:asciiTheme="minorBidi" w:hAnsiTheme="minorBidi" w:cstheme="minorBidi"/>
                                <w:b/>
                                <w:bCs/>
                                <w:rtl/>
                                <w:lang w:bidi="he-IL"/>
                              </w:rPr>
                              <w:t>:</w:t>
                            </w:r>
                          </w:p>
                          <w:p w14:paraId="2FE6CEE6" w14:textId="77777777" w:rsidR="00753AC8" w:rsidRDefault="00753AC8" w:rsidP="00753AC8"/>
                          <w:p w14:paraId="449C2AB1" w14:textId="77777777" w:rsidR="00753AC8" w:rsidRPr="00C13168" w:rsidRDefault="00753AC8" w:rsidP="00753AC8">
                            <w:pPr>
                              <w:rPr>
                                <w:rFonts w:asciiTheme="minorBidi" w:hAnsiTheme="minorBidi" w:cstheme="minorBidi"/>
                                <w:b/>
                                <w:bCs/>
                                <w:lang w:bidi="he-IL"/>
                              </w:rPr>
                            </w:pPr>
                            <w:r>
                              <w:rPr>
                                <w:rFonts w:asciiTheme="minorBidi" w:hAnsiTheme="minorBidi" w:cstheme="minorBidi" w:hint="cs"/>
                                <w:b/>
                                <w:bCs/>
                                <w:rtl/>
                                <w:lang w:bidi="he-IL"/>
                              </w:rPr>
                              <w:t>האנימציה בסוף</w:t>
                            </w:r>
                            <w:r w:rsidRPr="00C13168">
                              <w:rPr>
                                <w:rFonts w:asciiTheme="minorBidi" w:hAnsiTheme="minorBidi" w:cstheme="minorBidi"/>
                                <w:b/>
                                <w:bCs/>
                                <w:rtl/>
                                <w:lang w:bidi="he-IL"/>
                              </w:rPr>
                              <w:t>:</w:t>
                            </w:r>
                          </w:p>
                          <w:p w14:paraId="361E99AD" w14:textId="77777777" w:rsidR="00753AC8" w:rsidRDefault="00753AC8" w:rsidP="00753AC8"/>
                          <w:p w14:paraId="4EFA3F5D" w14:textId="77777777" w:rsidR="00753AC8" w:rsidRPr="00C13168" w:rsidRDefault="00753AC8" w:rsidP="00753AC8">
                            <w:pPr>
                              <w:rPr>
                                <w:rFonts w:asciiTheme="minorBidi" w:hAnsiTheme="minorBidi" w:cstheme="minorBidi"/>
                                <w:b/>
                                <w:bCs/>
                                <w:lang w:bidi="he-IL"/>
                              </w:rPr>
                            </w:pPr>
                            <w:r>
                              <w:rPr>
                                <w:rFonts w:asciiTheme="minorBidi" w:hAnsiTheme="minorBidi" w:cstheme="minorBidi" w:hint="cs"/>
                                <w:b/>
                                <w:bCs/>
                                <w:rtl/>
                                <w:lang w:bidi="he-IL"/>
                              </w:rPr>
                              <w:t>האנימציה בסוף</w:t>
                            </w:r>
                            <w:r w:rsidRPr="00C13168">
                              <w:rPr>
                                <w:rFonts w:asciiTheme="minorBidi" w:hAnsiTheme="minorBidi" w:cstheme="minorBidi"/>
                                <w:b/>
                                <w:bCs/>
                                <w:rtl/>
                                <w:lang w:bidi="he-IL"/>
                              </w:rPr>
                              <w:t>:</w:t>
                            </w:r>
                          </w:p>
                          <w:p w14:paraId="715DB17E" w14:textId="77777777" w:rsidR="00753AC8" w:rsidRDefault="00753AC8" w:rsidP="00753AC8"/>
                          <w:p w14:paraId="326F1F64" w14:textId="77777777" w:rsidR="00753AC8" w:rsidRPr="00C13168" w:rsidRDefault="00753AC8" w:rsidP="00753AC8">
                            <w:pPr>
                              <w:rPr>
                                <w:rFonts w:asciiTheme="minorBidi" w:hAnsiTheme="minorBidi" w:cstheme="minorBidi"/>
                                <w:b/>
                                <w:bCs/>
                                <w:lang w:bidi="he-IL"/>
                              </w:rPr>
                            </w:pPr>
                            <w:r>
                              <w:rPr>
                                <w:rFonts w:asciiTheme="minorBidi" w:hAnsiTheme="minorBidi" w:cstheme="minorBidi" w:hint="cs"/>
                                <w:b/>
                                <w:bCs/>
                                <w:rtl/>
                                <w:lang w:bidi="he-IL"/>
                              </w:rPr>
                              <w:t>האנימציה בסוף</w:t>
                            </w:r>
                            <w:r w:rsidRPr="00C13168">
                              <w:rPr>
                                <w:rFonts w:asciiTheme="minorBidi" w:hAnsiTheme="minorBidi" w:cstheme="minorBidi"/>
                                <w:b/>
                                <w:bCs/>
                                <w:rtl/>
                                <w:lang w:bidi="he-IL"/>
                              </w:rPr>
                              <w:t>:</w:t>
                            </w:r>
                          </w:p>
                          <w:p w14:paraId="6C141977" w14:textId="77777777" w:rsidR="00753AC8" w:rsidRDefault="00753AC8" w:rsidP="00753AC8"/>
                          <w:p w14:paraId="5A21D7C6" w14:textId="77777777" w:rsidR="00753AC8" w:rsidRPr="00C13168" w:rsidRDefault="00753AC8" w:rsidP="00753AC8">
                            <w:pPr>
                              <w:rPr>
                                <w:rFonts w:asciiTheme="minorBidi" w:hAnsiTheme="minorBidi" w:cstheme="minorBidi"/>
                                <w:b/>
                                <w:bCs/>
                                <w:lang w:bidi="he-IL"/>
                              </w:rPr>
                            </w:pPr>
                            <w:r>
                              <w:rPr>
                                <w:rFonts w:asciiTheme="minorBidi" w:hAnsiTheme="minorBidi" w:cstheme="minorBidi" w:hint="cs"/>
                                <w:b/>
                                <w:bCs/>
                                <w:rtl/>
                                <w:lang w:bidi="he-IL"/>
                              </w:rPr>
                              <w:t>האנימציה בסוף</w:t>
                            </w:r>
                            <w:r w:rsidRPr="00C13168">
                              <w:rPr>
                                <w:rFonts w:asciiTheme="minorBidi" w:hAnsiTheme="minorBidi" w:cstheme="minorBidi"/>
                                <w:b/>
                                <w:bCs/>
                                <w:rtl/>
                                <w:lang w:bidi="he-IL"/>
                              </w:rPr>
                              <w:t>:</w:t>
                            </w:r>
                          </w:p>
                          <w:p w14:paraId="5F5FB659" w14:textId="77777777" w:rsidR="00753AC8" w:rsidRDefault="00753AC8" w:rsidP="00753AC8"/>
                          <w:p w14:paraId="75E351FD" w14:textId="77777777" w:rsidR="00753AC8" w:rsidRPr="00C13168" w:rsidRDefault="00753AC8" w:rsidP="00753AC8">
                            <w:pPr>
                              <w:rPr>
                                <w:rFonts w:asciiTheme="minorBidi" w:hAnsiTheme="minorBidi" w:cstheme="minorBidi"/>
                                <w:b/>
                                <w:bCs/>
                                <w:lang w:bidi="he-IL"/>
                              </w:rPr>
                            </w:pPr>
                            <w:r>
                              <w:rPr>
                                <w:rFonts w:asciiTheme="minorBidi" w:hAnsiTheme="minorBidi" w:cstheme="minorBidi" w:hint="cs"/>
                                <w:b/>
                                <w:bCs/>
                                <w:rtl/>
                                <w:lang w:bidi="he-IL"/>
                              </w:rPr>
                              <w:t>האנימציה בסוף</w:t>
                            </w:r>
                            <w:r w:rsidRPr="00C13168">
                              <w:rPr>
                                <w:rFonts w:asciiTheme="minorBidi" w:hAnsiTheme="minorBidi" w:cstheme="minorBidi"/>
                                <w:b/>
                                <w:bCs/>
                                <w:rtl/>
                                <w:lang w:bidi="he-IL"/>
                              </w:rPr>
                              <w:t>:</w:t>
                            </w:r>
                          </w:p>
                          <w:p w14:paraId="2CCD5910" w14:textId="77777777" w:rsidR="00753AC8" w:rsidRDefault="00753AC8" w:rsidP="00753AC8"/>
                          <w:p w14:paraId="5CDE81EB" w14:textId="77777777" w:rsidR="00753AC8" w:rsidRPr="00C13168" w:rsidRDefault="00753AC8" w:rsidP="00753AC8">
                            <w:pPr>
                              <w:rPr>
                                <w:rFonts w:asciiTheme="minorBidi" w:hAnsiTheme="minorBidi" w:cstheme="minorBidi"/>
                                <w:b/>
                                <w:bCs/>
                                <w:lang w:bidi="he-IL"/>
                              </w:rPr>
                            </w:pPr>
                            <w:r>
                              <w:rPr>
                                <w:rFonts w:asciiTheme="minorBidi" w:hAnsiTheme="minorBidi" w:cstheme="minorBidi" w:hint="cs"/>
                                <w:b/>
                                <w:bCs/>
                                <w:rtl/>
                                <w:lang w:bidi="he-IL"/>
                              </w:rPr>
                              <w:t>האנימציה בסוף</w:t>
                            </w:r>
                            <w:r w:rsidRPr="00C13168">
                              <w:rPr>
                                <w:rFonts w:asciiTheme="minorBidi" w:hAnsiTheme="minorBidi" w:cstheme="minorBidi"/>
                                <w:b/>
                                <w:bCs/>
                                <w:rtl/>
                                <w:lang w:bidi="he-IL"/>
                              </w:rPr>
                              <w:t>:</w:t>
                            </w:r>
                          </w:p>
                          <w:p w14:paraId="5F2AFCAB" w14:textId="77777777" w:rsidR="00753AC8" w:rsidRDefault="00753AC8" w:rsidP="00753AC8"/>
                          <w:p w14:paraId="0F2C2655" w14:textId="77777777" w:rsidR="00753AC8" w:rsidRPr="00C13168" w:rsidRDefault="00753AC8" w:rsidP="00753AC8">
                            <w:pPr>
                              <w:rPr>
                                <w:rFonts w:asciiTheme="minorBidi" w:hAnsiTheme="minorBidi" w:cstheme="minorBidi"/>
                                <w:b/>
                                <w:bCs/>
                                <w:lang w:bidi="he-IL"/>
                              </w:rPr>
                            </w:pPr>
                            <w:r>
                              <w:rPr>
                                <w:rFonts w:asciiTheme="minorBidi" w:hAnsiTheme="minorBidi" w:cstheme="minorBidi" w:hint="cs"/>
                                <w:b/>
                                <w:bCs/>
                                <w:rtl/>
                                <w:lang w:bidi="he-IL"/>
                              </w:rPr>
                              <w:t>האנימציה בסוף</w:t>
                            </w:r>
                            <w:r w:rsidRPr="00C13168">
                              <w:rPr>
                                <w:rFonts w:asciiTheme="minorBidi" w:hAnsiTheme="minorBidi" w:cstheme="minorBidi"/>
                                <w:b/>
                                <w:bCs/>
                                <w:rtl/>
                                <w:lang w:bidi="he-IL"/>
                              </w:rPr>
                              <w:t>:</w:t>
                            </w:r>
                          </w:p>
                          <w:p w14:paraId="2BC7482C" w14:textId="77777777" w:rsidR="00753AC8" w:rsidRDefault="00753AC8" w:rsidP="00753AC8"/>
                          <w:p w14:paraId="172889CB" w14:textId="77777777" w:rsidR="00753AC8" w:rsidRPr="00C13168" w:rsidRDefault="00753AC8" w:rsidP="00753AC8">
                            <w:pPr>
                              <w:rPr>
                                <w:rFonts w:asciiTheme="minorBidi" w:hAnsiTheme="minorBidi" w:cstheme="minorBidi"/>
                                <w:b/>
                                <w:bCs/>
                                <w:lang w:bidi="he-IL"/>
                              </w:rPr>
                            </w:pPr>
                            <w:r>
                              <w:rPr>
                                <w:rFonts w:asciiTheme="minorBidi" w:hAnsiTheme="minorBidi" w:cstheme="minorBidi" w:hint="cs"/>
                                <w:b/>
                                <w:bCs/>
                                <w:rtl/>
                                <w:lang w:bidi="he-IL"/>
                              </w:rPr>
                              <w:t>האנימציה בסוף</w:t>
                            </w:r>
                            <w:r w:rsidRPr="00C13168">
                              <w:rPr>
                                <w:rFonts w:asciiTheme="minorBidi" w:hAnsiTheme="minorBidi" w:cstheme="minorBidi"/>
                                <w:b/>
                                <w:bCs/>
                                <w:rtl/>
                                <w:lang w:bidi="he-IL"/>
                              </w:rPr>
                              <w:t>:</w:t>
                            </w:r>
                          </w:p>
                          <w:p w14:paraId="093AE101" w14:textId="77777777" w:rsidR="00753AC8" w:rsidRDefault="00753AC8" w:rsidP="00753AC8"/>
                          <w:p w14:paraId="32D695F1" w14:textId="77777777" w:rsidR="00753AC8" w:rsidRPr="00C13168" w:rsidRDefault="00753AC8" w:rsidP="00753AC8">
                            <w:pPr>
                              <w:rPr>
                                <w:rFonts w:asciiTheme="minorBidi" w:hAnsiTheme="minorBidi" w:cstheme="minorBidi"/>
                                <w:b/>
                                <w:bCs/>
                                <w:lang w:bidi="he-IL"/>
                              </w:rPr>
                            </w:pPr>
                            <w:r>
                              <w:rPr>
                                <w:rFonts w:asciiTheme="minorBidi" w:hAnsiTheme="minorBidi" w:cstheme="minorBidi" w:hint="cs"/>
                                <w:b/>
                                <w:bCs/>
                                <w:rtl/>
                                <w:lang w:bidi="he-IL"/>
                              </w:rPr>
                              <w:t>האנימציה בסוף</w:t>
                            </w:r>
                            <w:r w:rsidRPr="00C13168">
                              <w:rPr>
                                <w:rFonts w:asciiTheme="minorBidi" w:hAnsiTheme="minorBidi" w:cstheme="minorBidi"/>
                                <w:b/>
                                <w:bCs/>
                                <w:rtl/>
                                <w:lang w:bidi="he-IL"/>
                              </w:rPr>
                              <w:t>:</w:t>
                            </w:r>
                          </w:p>
                          <w:p w14:paraId="6D430954" w14:textId="77777777" w:rsidR="00753AC8" w:rsidRDefault="00753AC8" w:rsidP="00753AC8"/>
                          <w:p w14:paraId="3FC9BFFF" w14:textId="77777777" w:rsidR="00753AC8" w:rsidRPr="00C13168" w:rsidRDefault="00753AC8" w:rsidP="00753AC8">
                            <w:pPr>
                              <w:rPr>
                                <w:rFonts w:asciiTheme="minorBidi" w:hAnsiTheme="minorBidi" w:cstheme="minorBidi"/>
                                <w:b/>
                                <w:bCs/>
                                <w:lang w:bidi="he-IL"/>
                              </w:rPr>
                            </w:pPr>
                            <w:r>
                              <w:rPr>
                                <w:rFonts w:asciiTheme="minorBidi" w:hAnsiTheme="minorBidi" w:cstheme="minorBidi" w:hint="cs"/>
                                <w:b/>
                                <w:bCs/>
                                <w:rtl/>
                                <w:lang w:bidi="he-IL"/>
                              </w:rPr>
                              <w:t>האנימציה בסוף</w:t>
                            </w:r>
                            <w:r w:rsidRPr="00C13168">
                              <w:rPr>
                                <w:rFonts w:asciiTheme="minorBidi" w:hAnsiTheme="minorBidi" w:cstheme="minorBidi"/>
                                <w:b/>
                                <w:bCs/>
                                <w:rtl/>
                                <w:lang w:bidi="he-IL"/>
                              </w:rPr>
                              <w:t>:</w:t>
                            </w:r>
                          </w:p>
                          <w:p w14:paraId="39D76371" w14:textId="77777777" w:rsidR="00753AC8" w:rsidRDefault="00753AC8" w:rsidP="00753AC8"/>
                          <w:p w14:paraId="170EBCAC" w14:textId="77777777" w:rsidR="00753AC8" w:rsidRPr="00C13168" w:rsidRDefault="00753AC8" w:rsidP="00753AC8">
                            <w:pPr>
                              <w:rPr>
                                <w:rFonts w:asciiTheme="minorBidi" w:hAnsiTheme="minorBidi" w:cstheme="minorBidi"/>
                                <w:b/>
                                <w:bCs/>
                                <w:lang w:bidi="he-IL"/>
                              </w:rPr>
                            </w:pPr>
                            <w:r>
                              <w:rPr>
                                <w:rFonts w:asciiTheme="minorBidi" w:hAnsiTheme="minorBidi" w:cstheme="minorBidi" w:hint="cs"/>
                                <w:b/>
                                <w:bCs/>
                                <w:rtl/>
                                <w:lang w:bidi="he-IL"/>
                              </w:rPr>
                              <w:t>האנימציה בסוף</w:t>
                            </w:r>
                            <w:r w:rsidRPr="00C13168">
                              <w:rPr>
                                <w:rFonts w:asciiTheme="minorBidi" w:hAnsiTheme="minorBidi" w:cstheme="minorBidi"/>
                                <w:b/>
                                <w:bCs/>
                                <w:rtl/>
                                <w:lang w:bidi="he-IL"/>
                              </w:rPr>
                              <w:t>:</w:t>
                            </w:r>
                          </w:p>
                          <w:p w14:paraId="2B68C510" w14:textId="77777777" w:rsidR="00753AC8" w:rsidRDefault="00753AC8" w:rsidP="00753AC8"/>
                          <w:p w14:paraId="6D5CC197" w14:textId="77777777" w:rsidR="00753AC8" w:rsidRPr="00C13168" w:rsidRDefault="00753AC8" w:rsidP="00753AC8">
                            <w:pPr>
                              <w:rPr>
                                <w:rFonts w:asciiTheme="minorBidi" w:hAnsiTheme="minorBidi" w:cstheme="minorBidi"/>
                                <w:b/>
                                <w:bCs/>
                                <w:lang w:bidi="he-IL"/>
                              </w:rPr>
                            </w:pPr>
                            <w:r>
                              <w:rPr>
                                <w:rFonts w:asciiTheme="minorBidi" w:hAnsiTheme="minorBidi" w:cstheme="minorBidi" w:hint="cs"/>
                                <w:b/>
                                <w:bCs/>
                                <w:rtl/>
                                <w:lang w:bidi="he-IL"/>
                              </w:rPr>
                              <w:t>האנימציה בסוף</w:t>
                            </w:r>
                            <w:r w:rsidRPr="00C13168">
                              <w:rPr>
                                <w:rFonts w:asciiTheme="minorBidi" w:hAnsiTheme="minorBidi" w:cstheme="minorBidi"/>
                                <w:b/>
                                <w:bCs/>
                                <w:rtl/>
                                <w:lang w:bidi="he-IL"/>
                              </w:rPr>
                              <w:t>:</w:t>
                            </w:r>
                          </w:p>
                          <w:p w14:paraId="1A7BA256" w14:textId="77777777" w:rsidR="00753AC8" w:rsidRDefault="00753AC8" w:rsidP="00753AC8"/>
                          <w:p w14:paraId="140F870D" w14:textId="77777777" w:rsidR="00753AC8" w:rsidRPr="00C13168" w:rsidRDefault="00753AC8" w:rsidP="00753AC8">
                            <w:pPr>
                              <w:rPr>
                                <w:rFonts w:asciiTheme="minorBidi" w:hAnsiTheme="minorBidi" w:cstheme="minorBidi"/>
                                <w:b/>
                                <w:bCs/>
                                <w:lang w:bidi="he-IL"/>
                              </w:rPr>
                            </w:pPr>
                            <w:r>
                              <w:rPr>
                                <w:rFonts w:asciiTheme="minorBidi" w:hAnsiTheme="minorBidi" w:cstheme="minorBidi" w:hint="cs"/>
                                <w:b/>
                                <w:bCs/>
                                <w:rtl/>
                                <w:lang w:bidi="he-IL"/>
                              </w:rPr>
                              <w:t>האנימציה בסוף</w:t>
                            </w:r>
                            <w:r w:rsidRPr="00C13168">
                              <w:rPr>
                                <w:rFonts w:asciiTheme="minorBidi" w:hAnsiTheme="minorBidi" w:cstheme="minorBidi"/>
                                <w:b/>
                                <w:bCs/>
                                <w:rtl/>
                                <w:lang w:bidi="he-IL"/>
                              </w:rPr>
                              <w:t>:</w:t>
                            </w:r>
                          </w:p>
                          <w:p w14:paraId="32BCADFA" w14:textId="77777777" w:rsidR="00753AC8" w:rsidRDefault="00753AC8" w:rsidP="00753AC8"/>
                          <w:p w14:paraId="0B6B28C4" w14:textId="77777777" w:rsidR="00753AC8" w:rsidRPr="00C13168" w:rsidRDefault="00753AC8" w:rsidP="00753AC8">
                            <w:pPr>
                              <w:rPr>
                                <w:rFonts w:asciiTheme="minorBidi" w:hAnsiTheme="minorBidi" w:cstheme="minorBidi"/>
                                <w:b/>
                                <w:bCs/>
                                <w:lang w:bidi="he-IL"/>
                              </w:rPr>
                            </w:pPr>
                            <w:r>
                              <w:rPr>
                                <w:rFonts w:asciiTheme="minorBidi" w:hAnsiTheme="minorBidi" w:cstheme="minorBidi" w:hint="cs"/>
                                <w:b/>
                                <w:bCs/>
                                <w:rtl/>
                                <w:lang w:bidi="he-IL"/>
                              </w:rPr>
                              <w:t>האנימציה בסוף</w:t>
                            </w:r>
                            <w:r w:rsidRPr="00C13168">
                              <w:rPr>
                                <w:rFonts w:asciiTheme="minorBidi" w:hAnsiTheme="minorBidi" w:cstheme="minorBidi"/>
                                <w:b/>
                                <w:bCs/>
                                <w:rtl/>
                                <w:lang w:bidi="he-IL"/>
                              </w:rPr>
                              <w:t>:</w:t>
                            </w:r>
                          </w:p>
                          <w:p w14:paraId="29078B9F" w14:textId="77777777" w:rsidR="00753AC8" w:rsidRDefault="00753AC8" w:rsidP="00753AC8"/>
                          <w:p w14:paraId="218410E1" w14:textId="77777777" w:rsidR="00753AC8" w:rsidRPr="00C13168" w:rsidRDefault="00753AC8" w:rsidP="00753AC8">
                            <w:pPr>
                              <w:rPr>
                                <w:rFonts w:asciiTheme="minorBidi" w:hAnsiTheme="minorBidi" w:cstheme="minorBidi"/>
                                <w:b/>
                                <w:bCs/>
                                <w:lang w:bidi="he-IL"/>
                              </w:rPr>
                            </w:pPr>
                            <w:r>
                              <w:rPr>
                                <w:rFonts w:asciiTheme="minorBidi" w:hAnsiTheme="minorBidi" w:cstheme="minorBidi" w:hint="cs"/>
                                <w:b/>
                                <w:bCs/>
                                <w:rtl/>
                                <w:lang w:bidi="he-IL"/>
                              </w:rPr>
                              <w:t>האנימציה בסוף</w:t>
                            </w:r>
                            <w:r w:rsidRPr="00C13168">
                              <w:rPr>
                                <w:rFonts w:asciiTheme="minorBidi" w:hAnsiTheme="minorBidi" w:cstheme="minorBidi"/>
                                <w:b/>
                                <w:bCs/>
                                <w:rtl/>
                                <w:lang w:bidi="he-IL"/>
                              </w:rPr>
                              <w:t>:</w:t>
                            </w:r>
                          </w:p>
                          <w:p w14:paraId="62885177" w14:textId="77777777" w:rsidR="00753AC8" w:rsidRDefault="00753AC8" w:rsidP="00753AC8"/>
                          <w:p w14:paraId="22AA383F" w14:textId="77777777" w:rsidR="00753AC8" w:rsidRPr="00C13168" w:rsidRDefault="00753AC8" w:rsidP="00753AC8">
                            <w:pPr>
                              <w:rPr>
                                <w:rFonts w:asciiTheme="minorBidi" w:hAnsiTheme="minorBidi" w:cstheme="minorBidi"/>
                                <w:b/>
                                <w:bCs/>
                                <w:lang w:bidi="he-IL"/>
                              </w:rPr>
                            </w:pPr>
                            <w:r>
                              <w:rPr>
                                <w:rFonts w:asciiTheme="minorBidi" w:hAnsiTheme="minorBidi" w:cstheme="minorBidi" w:hint="cs"/>
                                <w:b/>
                                <w:bCs/>
                                <w:rtl/>
                                <w:lang w:bidi="he-IL"/>
                              </w:rPr>
                              <w:t>האנימציה בסוף</w:t>
                            </w:r>
                            <w:r w:rsidRPr="00C13168">
                              <w:rPr>
                                <w:rFonts w:asciiTheme="minorBidi" w:hAnsiTheme="minorBidi" w:cstheme="minorBidi"/>
                                <w:b/>
                                <w:bCs/>
                                <w:rtl/>
                                <w:lang w:bidi="he-IL"/>
                              </w:rPr>
                              <w:t>:</w:t>
                            </w:r>
                          </w:p>
                          <w:p w14:paraId="773C7F95" w14:textId="77777777" w:rsidR="00753AC8" w:rsidRDefault="00753AC8" w:rsidP="00753AC8"/>
                          <w:p w14:paraId="66F767E5" w14:textId="77777777" w:rsidR="00753AC8" w:rsidRPr="00C13168" w:rsidRDefault="00753AC8" w:rsidP="00753AC8">
                            <w:pPr>
                              <w:rPr>
                                <w:rFonts w:asciiTheme="minorBidi" w:hAnsiTheme="minorBidi" w:cstheme="minorBidi"/>
                                <w:b/>
                                <w:bCs/>
                                <w:lang w:bidi="he-IL"/>
                              </w:rPr>
                            </w:pPr>
                            <w:r>
                              <w:rPr>
                                <w:rFonts w:asciiTheme="minorBidi" w:hAnsiTheme="minorBidi" w:cstheme="minorBidi" w:hint="cs"/>
                                <w:b/>
                                <w:bCs/>
                                <w:rtl/>
                                <w:lang w:bidi="he-IL"/>
                              </w:rPr>
                              <w:t>האנימציה בסוף</w:t>
                            </w:r>
                            <w:r w:rsidRPr="00C13168">
                              <w:rPr>
                                <w:rFonts w:asciiTheme="minorBidi" w:hAnsiTheme="minorBidi" w:cstheme="minorBidi"/>
                                <w:b/>
                                <w:bCs/>
                                <w:rtl/>
                                <w:lang w:bidi="he-IL"/>
                              </w:rPr>
                              <w:t>:</w:t>
                            </w:r>
                          </w:p>
                          <w:p w14:paraId="3C59A444" w14:textId="77777777" w:rsidR="00753AC8" w:rsidRDefault="00753AC8" w:rsidP="00753AC8"/>
                          <w:p w14:paraId="55FFAA01" w14:textId="77777777" w:rsidR="00753AC8" w:rsidRPr="00C13168" w:rsidRDefault="00753AC8" w:rsidP="00753AC8">
                            <w:pPr>
                              <w:rPr>
                                <w:rFonts w:asciiTheme="minorBidi" w:hAnsiTheme="minorBidi" w:cstheme="minorBidi"/>
                                <w:b/>
                                <w:bCs/>
                                <w:lang w:bidi="he-IL"/>
                              </w:rPr>
                            </w:pPr>
                            <w:r>
                              <w:rPr>
                                <w:rFonts w:asciiTheme="minorBidi" w:hAnsiTheme="minorBidi" w:cstheme="minorBidi" w:hint="cs"/>
                                <w:b/>
                                <w:bCs/>
                                <w:rtl/>
                                <w:lang w:bidi="he-IL"/>
                              </w:rPr>
                              <w:t>האנימציה בסוף</w:t>
                            </w:r>
                            <w:r w:rsidRPr="00C13168">
                              <w:rPr>
                                <w:rFonts w:asciiTheme="minorBidi" w:hAnsiTheme="minorBidi" w:cstheme="minorBidi"/>
                                <w:b/>
                                <w:bCs/>
                                <w:rtl/>
                                <w:lang w:bidi="he-IL"/>
                              </w:rPr>
                              <w:t>:</w:t>
                            </w:r>
                          </w:p>
                          <w:p w14:paraId="4C29D861" w14:textId="77777777" w:rsidR="00753AC8" w:rsidRDefault="00753AC8" w:rsidP="00753AC8"/>
                          <w:p w14:paraId="7C5EF047" w14:textId="77777777" w:rsidR="00753AC8" w:rsidRPr="00C13168" w:rsidRDefault="00753AC8" w:rsidP="00753AC8">
                            <w:pPr>
                              <w:rPr>
                                <w:rFonts w:asciiTheme="minorBidi" w:hAnsiTheme="minorBidi" w:cstheme="minorBidi"/>
                                <w:b/>
                                <w:bCs/>
                                <w:lang w:bidi="he-IL"/>
                              </w:rPr>
                            </w:pPr>
                            <w:r>
                              <w:rPr>
                                <w:rFonts w:asciiTheme="minorBidi" w:hAnsiTheme="minorBidi" w:cstheme="minorBidi" w:hint="cs"/>
                                <w:b/>
                                <w:bCs/>
                                <w:rtl/>
                                <w:lang w:bidi="he-IL"/>
                              </w:rPr>
                              <w:t>האנימציה בסוף</w:t>
                            </w:r>
                            <w:r w:rsidRPr="00C13168">
                              <w:rPr>
                                <w:rFonts w:asciiTheme="minorBidi" w:hAnsiTheme="minorBidi" w:cstheme="minorBidi"/>
                                <w:b/>
                                <w:bCs/>
                                <w:rtl/>
                                <w:lang w:bidi="he-IL"/>
                              </w:rPr>
                              <w:t>:</w:t>
                            </w:r>
                          </w:p>
                          <w:p w14:paraId="6134DB56" w14:textId="77777777" w:rsidR="00753AC8" w:rsidRDefault="00753AC8" w:rsidP="00753AC8"/>
                          <w:p w14:paraId="43CF62B6" w14:textId="77777777" w:rsidR="00753AC8" w:rsidRPr="00C13168" w:rsidRDefault="00753AC8" w:rsidP="00753AC8">
                            <w:pPr>
                              <w:rPr>
                                <w:rFonts w:asciiTheme="minorBidi" w:hAnsiTheme="minorBidi" w:cstheme="minorBidi"/>
                                <w:b/>
                                <w:bCs/>
                                <w:lang w:bidi="he-IL"/>
                              </w:rPr>
                            </w:pPr>
                            <w:r>
                              <w:rPr>
                                <w:rFonts w:asciiTheme="minorBidi" w:hAnsiTheme="minorBidi" w:cstheme="minorBidi" w:hint="cs"/>
                                <w:b/>
                                <w:bCs/>
                                <w:rtl/>
                                <w:lang w:bidi="he-IL"/>
                              </w:rPr>
                              <w:t>האנימציה בסוף</w:t>
                            </w:r>
                            <w:r w:rsidRPr="00C13168">
                              <w:rPr>
                                <w:rFonts w:asciiTheme="minorBidi" w:hAnsiTheme="minorBidi" w:cstheme="minorBidi"/>
                                <w:b/>
                                <w:bCs/>
                                <w:rtl/>
                                <w:lang w:bidi="he-IL"/>
                              </w:rPr>
                              <w:t>:</w:t>
                            </w:r>
                          </w:p>
                          <w:p w14:paraId="060AAC40" w14:textId="77777777" w:rsidR="00753AC8" w:rsidRDefault="00753AC8" w:rsidP="00753AC8"/>
                          <w:p w14:paraId="627EB557" w14:textId="77777777" w:rsidR="00753AC8" w:rsidRPr="00C13168" w:rsidRDefault="00753AC8" w:rsidP="00753AC8">
                            <w:pPr>
                              <w:rPr>
                                <w:rFonts w:asciiTheme="minorBidi" w:hAnsiTheme="minorBidi" w:cstheme="minorBidi"/>
                                <w:b/>
                                <w:bCs/>
                                <w:lang w:bidi="he-IL"/>
                              </w:rPr>
                            </w:pPr>
                            <w:r>
                              <w:rPr>
                                <w:rFonts w:asciiTheme="minorBidi" w:hAnsiTheme="minorBidi" w:cstheme="minorBidi" w:hint="cs"/>
                                <w:b/>
                                <w:bCs/>
                                <w:rtl/>
                                <w:lang w:bidi="he-IL"/>
                              </w:rPr>
                              <w:t>האנימציה בסוף</w:t>
                            </w:r>
                            <w:r w:rsidRPr="00C13168">
                              <w:rPr>
                                <w:rFonts w:asciiTheme="minorBidi" w:hAnsiTheme="minorBidi" w:cstheme="minorBidi"/>
                                <w:b/>
                                <w:bCs/>
                                <w:rtl/>
                                <w:lang w:bidi="he-IL"/>
                              </w:rPr>
                              <w:t>:</w:t>
                            </w:r>
                          </w:p>
                          <w:p w14:paraId="31FFBD3F" w14:textId="77777777" w:rsidR="00753AC8" w:rsidRDefault="00753AC8" w:rsidP="00753AC8"/>
                          <w:p w14:paraId="3B0BF048" w14:textId="77777777" w:rsidR="00753AC8" w:rsidRPr="00C13168" w:rsidRDefault="00753AC8" w:rsidP="00753AC8">
                            <w:pPr>
                              <w:rPr>
                                <w:rFonts w:asciiTheme="minorBidi" w:hAnsiTheme="minorBidi" w:cstheme="minorBidi"/>
                                <w:b/>
                                <w:bCs/>
                                <w:lang w:bidi="he-IL"/>
                              </w:rPr>
                            </w:pPr>
                            <w:r>
                              <w:rPr>
                                <w:rFonts w:asciiTheme="minorBidi" w:hAnsiTheme="minorBidi" w:cstheme="minorBidi" w:hint="cs"/>
                                <w:b/>
                                <w:bCs/>
                                <w:rtl/>
                                <w:lang w:bidi="he-IL"/>
                              </w:rPr>
                              <w:t>האנימציה בסוף</w:t>
                            </w:r>
                            <w:r w:rsidRPr="00C13168">
                              <w:rPr>
                                <w:rFonts w:asciiTheme="minorBidi" w:hAnsiTheme="minorBidi" w:cstheme="minorBidi"/>
                                <w:b/>
                                <w:bCs/>
                                <w:rtl/>
                                <w:lang w:bidi="he-IL"/>
                              </w:rP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77F05DD" id="_x0000_s1054" type="#_x0000_t202" style="position:absolute;margin-left:398.3pt;margin-top:-29.7pt;width:1in;height:24pt;z-index:25177190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" fillcolor="white [3212]" strokecolor="black [3200]" strokeweight="2pt">
                <v:textbox>
                  <w:txbxContent>
                    <w:p w14:paraId="1FF81AF1" w14:textId="77777777" w:rsidR="00753AC8" w:rsidRPr="00C13168" w:rsidRDefault="00753AC8" w:rsidP="00753AC8">
                      <w:pPr>
                        <w:rPr>
                          <w:rFonts w:asciiTheme="minorBidi" w:hAnsiTheme="minorBidi" w:cstheme="minorBidi"/>
                          <w:b/>
                          <w:bCs/>
                          <w:lang w:bidi="he-IL"/>
                        </w:rPr>
                      </w:pPr>
                      <w:r>
                        <w:rPr>
                          <w:rFonts w:asciiTheme="minorBidi" w:hAnsiTheme="minorBidi" w:cstheme="minorBidi" w:hint="cs"/>
                          <w:b/>
                          <w:bCs/>
                          <w:rtl/>
                          <w:lang w:bidi="he-IL"/>
                        </w:rPr>
                        <w:t>האנימציה בסוף</w:t>
                      </w:r>
                      <w:r w:rsidRPr="00C13168">
                        <w:rPr>
                          <w:rFonts w:asciiTheme="minorBidi" w:hAnsiTheme="minorBidi" w:cstheme="minorBidi"/>
                          <w:b/>
                          <w:bCs/>
                          <w:rtl/>
                          <w:lang w:bidi="he-IL"/>
                        </w:rPr>
                        <w:t>:</w:t>
                      </w:r>
                    </w:p>
                    <w:p w14:paraId="0C2E43EE" w14:textId="77777777" w:rsidR="00753AC8" w:rsidRDefault="00753AC8" w:rsidP="00753AC8"/>
                    <w:p w14:paraId="65F0B3A9" w14:textId="77777777" w:rsidR="00753AC8" w:rsidRPr="00C13168" w:rsidRDefault="00753AC8" w:rsidP="00753AC8">
                      <w:pPr>
                        <w:rPr>
                          <w:rFonts w:asciiTheme="minorBidi" w:hAnsiTheme="minorBidi" w:cstheme="minorBidi"/>
                          <w:b/>
                          <w:bCs/>
                          <w:lang w:bidi="he-IL"/>
                        </w:rPr>
                      </w:pPr>
                      <w:r>
                        <w:rPr>
                          <w:rFonts w:asciiTheme="minorBidi" w:hAnsiTheme="minorBidi" w:cstheme="minorBidi" w:hint="cs"/>
                          <w:b/>
                          <w:bCs/>
                          <w:rtl/>
                          <w:lang w:bidi="he-IL"/>
                        </w:rPr>
                        <w:t>האנימציה בסוף</w:t>
                      </w:r>
                      <w:r w:rsidRPr="00C13168">
                        <w:rPr>
                          <w:rFonts w:asciiTheme="minorBidi" w:hAnsiTheme="minorBidi" w:cstheme="minorBidi"/>
                          <w:b/>
                          <w:bCs/>
                          <w:rtl/>
                          <w:lang w:bidi="he-IL"/>
                        </w:rPr>
                        <w:t>:</w:t>
                      </w:r>
                    </w:p>
                    <w:p w14:paraId="5E294F0E" w14:textId="77777777" w:rsidR="00753AC8" w:rsidRDefault="00753AC8" w:rsidP="00753AC8"/>
                    <w:p w14:paraId="71CAC52B" w14:textId="77777777" w:rsidR="00753AC8" w:rsidRPr="00C13168" w:rsidRDefault="00753AC8" w:rsidP="00753AC8">
                      <w:pPr>
                        <w:rPr>
                          <w:rFonts w:asciiTheme="minorBidi" w:hAnsiTheme="minorBidi" w:cstheme="minorBidi"/>
                          <w:b/>
                          <w:bCs/>
                          <w:lang w:bidi="he-IL"/>
                        </w:rPr>
                      </w:pPr>
                      <w:r>
                        <w:rPr>
                          <w:rFonts w:asciiTheme="minorBidi" w:hAnsiTheme="minorBidi" w:cstheme="minorBidi" w:hint="cs"/>
                          <w:b/>
                          <w:bCs/>
                          <w:rtl/>
                          <w:lang w:bidi="he-IL"/>
                        </w:rPr>
                        <w:t>האנימציה בסוף</w:t>
                      </w:r>
                      <w:r w:rsidRPr="00C13168">
                        <w:rPr>
                          <w:rFonts w:asciiTheme="minorBidi" w:hAnsiTheme="minorBidi" w:cstheme="minorBidi"/>
                          <w:b/>
                          <w:bCs/>
                          <w:rtl/>
                          <w:lang w:bidi="he-IL"/>
                        </w:rPr>
                        <w:t>:</w:t>
                      </w:r>
                    </w:p>
                    <w:p w14:paraId="0AFAF0D8" w14:textId="77777777" w:rsidR="00753AC8" w:rsidRDefault="00753AC8" w:rsidP="00753AC8"/>
                    <w:p w14:paraId="57F64970" w14:textId="77777777" w:rsidR="00753AC8" w:rsidRPr="00C13168" w:rsidRDefault="00753AC8" w:rsidP="00753AC8">
                      <w:pPr>
                        <w:rPr>
                          <w:rFonts w:asciiTheme="minorBidi" w:hAnsiTheme="minorBidi" w:cstheme="minorBidi"/>
                          <w:b/>
                          <w:bCs/>
                          <w:lang w:bidi="he-IL"/>
                        </w:rPr>
                      </w:pPr>
                      <w:r>
                        <w:rPr>
                          <w:rFonts w:asciiTheme="minorBidi" w:hAnsiTheme="minorBidi" w:cstheme="minorBidi" w:hint="cs"/>
                          <w:b/>
                          <w:bCs/>
                          <w:rtl/>
                          <w:lang w:bidi="he-IL"/>
                        </w:rPr>
                        <w:t>האנימציה בסוף</w:t>
                      </w:r>
                      <w:r w:rsidRPr="00C13168">
                        <w:rPr>
                          <w:rFonts w:asciiTheme="minorBidi" w:hAnsiTheme="minorBidi" w:cstheme="minorBidi"/>
                          <w:b/>
                          <w:bCs/>
                          <w:rtl/>
                          <w:lang w:bidi="he-IL"/>
                        </w:rPr>
                        <w:t>:</w:t>
                      </w:r>
                    </w:p>
                    <w:p w14:paraId="1E6C25A8" w14:textId="77777777" w:rsidR="00753AC8" w:rsidRDefault="00753AC8" w:rsidP="00753AC8"/>
                    <w:p w14:paraId="35ED5AF3" w14:textId="77777777" w:rsidR="00753AC8" w:rsidRPr="00C13168" w:rsidRDefault="00753AC8" w:rsidP="00753AC8">
                      <w:pPr>
                        <w:rPr>
                          <w:rFonts w:asciiTheme="minorBidi" w:hAnsiTheme="minorBidi" w:cstheme="minorBidi"/>
                          <w:b/>
                          <w:bCs/>
                          <w:lang w:bidi="he-IL"/>
                        </w:rPr>
                      </w:pPr>
                      <w:r>
                        <w:rPr>
                          <w:rFonts w:asciiTheme="minorBidi" w:hAnsiTheme="minorBidi" w:cstheme="minorBidi" w:hint="cs"/>
                          <w:b/>
                          <w:bCs/>
                          <w:rtl/>
                          <w:lang w:bidi="he-IL"/>
                        </w:rPr>
                        <w:t>האנימציה בסוף</w:t>
                      </w:r>
                      <w:r w:rsidRPr="00C13168">
                        <w:rPr>
                          <w:rFonts w:asciiTheme="minorBidi" w:hAnsiTheme="minorBidi" w:cstheme="minorBidi"/>
                          <w:b/>
                          <w:bCs/>
                          <w:rtl/>
                          <w:lang w:bidi="he-IL"/>
                        </w:rPr>
                        <w:t>:</w:t>
                      </w:r>
                    </w:p>
                    <w:p w14:paraId="6DC6E99A" w14:textId="77777777" w:rsidR="00753AC8" w:rsidRDefault="00753AC8" w:rsidP="00753AC8"/>
                    <w:p w14:paraId="02FCA42C" w14:textId="77777777" w:rsidR="00753AC8" w:rsidRPr="00C13168" w:rsidRDefault="00753AC8" w:rsidP="00753AC8">
                      <w:pPr>
                        <w:rPr>
                          <w:rFonts w:asciiTheme="minorBidi" w:hAnsiTheme="minorBidi" w:cstheme="minorBidi"/>
                          <w:b/>
                          <w:bCs/>
                          <w:lang w:bidi="he-IL"/>
                        </w:rPr>
                      </w:pPr>
                      <w:r>
                        <w:rPr>
                          <w:rFonts w:asciiTheme="minorBidi" w:hAnsiTheme="minorBidi" w:cstheme="minorBidi" w:hint="cs"/>
                          <w:b/>
                          <w:bCs/>
                          <w:rtl/>
                          <w:lang w:bidi="he-IL"/>
                        </w:rPr>
                        <w:t>האנימציה בסוף</w:t>
                      </w:r>
                      <w:r w:rsidRPr="00C13168">
                        <w:rPr>
                          <w:rFonts w:asciiTheme="minorBidi" w:hAnsiTheme="minorBidi" w:cstheme="minorBidi"/>
                          <w:b/>
                          <w:bCs/>
                          <w:rtl/>
                          <w:lang w:bidi="he-IL"/>
                        </w:rPr>
                        <w:t>:</w:t>
                      </w:r>
                    </w:p>
                    <w:p w14:paraId="3132DCC4" w14:textId="77777777" w:rsidR="00753AC8" w:rsidRDefault="00753AC8" w:rsidP="00753AC8"/>
                    <w:p w14:paraId="074C0833" w14:textId="77777777" w:rsidR="00753AC8" w:rsidRPr="00C13168" w:rsidRDefault="00753AC8" w:rsidP="00753AC8">
                      <w:pPr>
                        <w:rPr>
                          <w:rFonts w:asciiTheme="minorBidi" w:hAnsiTheme="minorBidi" w:cstheme="minorBidi"/>
                          <w:b/>
                          <w:bCs/>
                          <w:lang w:bidi="he-IL"/>
                        </w:rPr>
                      </w:pPr>
                      <w:r>
                        <w:rPr>
                          <w:rFonts w:asciiTheme="minorBidi" w:hAnsiTheme="minorBidi" w:cstheme="minorBidi" w:hint="cs"/>
                          <w:b/>
                          <w:bCs/>
                          <w:rtl/>
                          <w:lang w:bidi="he-IL"/>
                        </w:rPr>
                        <w:t>האנימציה בסוף</w:t>
                      </w:r>
                      <w:r w:rsidRPr="00C13168">
                        <w:rPr>
                          <w:rFonts w:asciiTheme="minorBidi" w:hAnsiTheme="minorBidi" w:cstheme="minorBidi"/>
                          <w:b/>
                          <w:bCs/>
                          <w:rtl/>
                          <w:lang w:bidi="he-IL"/>
                        </w:rPr>
                        <w:t>:</w:t>
                      </w:r>
                    </w:p>
                    <w:p w14:paraId="0AE35177" w14:textId="77777777" w:rsidR="00753AC8" w:rsidRDefault="00753AC8" w:rsidP="00753AC8"/>
                    <w:p w14:paraId="4DB8F9E7" w14:textId="77777777" w:rsidR="00753AC8" w:rsidRPr="00C13168" w:rsidRDefault="00753AC8" w:rsidP="00753AC8">
                      <w:pPr>
                        <w:rPr>
                          <w:rFonts w:asciiTheme="minorBidi" w:hAnsiTheme="minorBidi" w:cstheme="minorBidi"/>
                          <w:b/>
                          <w:bCs/>
                          <w:lang w:bidi="he-IL"/>
                        </w:rPr>
                      </w:pPr>
                      <w:r>
                        <w:rPr>
                          <w:rFonts w:asciiTheme="minorBidi" w:hAnsiTheme="minorBidi" w:cstheme="minorBidi" w:hint="cs"/>
                          <w:b/>
                          <w:bCs/>
                          <w:rtl/>
                          <w:lang w:bidi="he-IL"/>
                        </w:rPr>
                        <w:t>האנימציה בסוף</w:t>
                      </w:r>
                      <w:r w:rsidRPr="00C13168">
                        <w:rPr>
                          <w:rFonts w:asciiTheme="minorBidi" w:hAnsiTheme="minorBidi" w:cstheme="minorBidi"/>
                          <w:b/>
                          <w:bCs/>
                          <w:rtl/>
                          <w:lang w:bidi="he-IL"/>
                        </w:rPr>
                        <w:t>:</w:t>
                      </w:r>
                    </w:p>
                    <w:p w14:paraId="4C57EB2F" w14:textId="77777777" w:rsidR="00753AC8" w:rsidRDefault="00753AC8" w:rsidP="00753AC8"/>
                    <w:p w14:paraId="63E642DD" w14:textId="77777777" w:rsidR="00753AC8" w:rsidRPr="00C13168" w:rsidRDefault="00753AC8" w:rsidP="00753AC8">
                      <w:pPr>
                        <w:rPr>
                          <w:rFonts w:asciiTheme="minorBidi" w:hAnsiTheme="minorBidi" w:cstheme="minorBidi"/>
                          <w:b/>
                          <w:bCs/>
                          <w:lang w:bidi="he-IL"/>
                        </w:rPr>
                      </w:pPr>
                      <w:r>
                        <w:rPr>
                          <w:rFonts w:asciiTheme="minorBidi" w:hAnsiTheme="minorBidi" w:cstheme="minorBidi" w:hint="cs"/>
                          <w:b/>
                          <w:bCs/>
                          <w:rtl/>
                          <w:lang w:bidi="he-IL"/>
                        </w:rPr>
                        <w:t>האנימציה בסוף</w:t>
                      </w:r>
                      <w:r w:rsidRPr="00C13168">
                        <w:rPr>
                          <w:rFonts w:asciiTheme="minorBidi" w:hAnsiTheme="minorBidi" w:cstheme="minorBidi"/>
                          <w:b/>
                          <w:bCs/>
                          <w:rtl/>
                          <w:lang w:bidi="he-IL"/>
                        </w:rPr>
                        <w:t>:</w:t>
                      </w:r>
                    </w:p>
                    <w:p w14:paraId="139FFB7E" w14:textId="77777777" w:rsidR="00753AC8" w:rsidRDefault="00753AC8" w:rsidP="00753AC8"/>
                    <w:p w14:paraId="7B7FD721" w14:textId="77777777" w:rsidR="00753AC8" w:rsidRPr="00C13168" w:rsidRDefault="00753AC8" w:rsidP="00753AC8">
                      <w:pPr>
                        <w:rPr>
                          <w:rFonts w:asciiTheme="minorBidi" w:hAnsiTheme="minorBidi" w:cstheme="minorBidi"/>
                          <w:b/>
                          <w:bCs/>
                          <w:lang w:bidi="he-IL"/>
                        </w:rPr>
                      </w:pPr>
                      <w:r>
                        <w:rPr>
                          <w:rFonts w:asciiTheme="minorBidi" w:hAnsiTheme="minorBidi" w:cstheme="minorBidi" w:hint="cs"/>
                          <w:b/>
                          <w:bCs/>
                          <w:rtl/>
                          <w:lang w:bidi="he-IL"/>
                        </w:rPr>
                        <w:t>האנימציה בסוף</w:t>
                      </w:r>
                      <w:r w:rsidRPr="00C13168">
                        <w:rPr>
                          <w:rFonts w:asciiTheme="minorBidi" w:hAnsiTheme="minorBidi" w:cstheme="minorBidi"/>
                          <w:b/>
                          <w:bCs/>
                          <w:rtl/>
                          <w:lang w:bidi="he-IL"/>
                        </w:rPr>
                        <w:t>:</w:t>
                      </w:r>
                    </w:p>
                    <w:p w14:paraId="726CFC54" w14:textId="77777777" w:rsidR="00753AC8" w:rsidRDefault="00753AC8" w:rsidP="00753AC8"/>
                    <w:p w14:paraId="5A191FB8" w14:textId="77777777" w:rsidR="00753AC8" w:rsidRPr="00C13168" w:rsidRDefault="00753AC8" w:rsidP="00753AC8">
                      <w:pPr>
                        <w:rPr>
                          <w:rFonts w:asciiTheme="minorBidi" w:hAnsiTheme="minorBidi" w:cstheme="minorBidi"/>
                          <w:b/>
                          <w:bCs/>
                          <w:lang w:bidi="he-IL"/>
                        </w:rPr>
                      </w:pPr>
                      <w:r>
                        <w:rPr>
                          <w:rFonts w:asciiTheme="minorBidi" w:hAnsiTheme="minorBidi" w:cstheme="minorBidi" w:hint="cs"/>
                          <w:b/>
                          <w:bCs/>
                          <w:rtl/>
                          <w:lang w:bidi="he-IL"/>
                        </w:rPr>
                        <w:t>האנימציה בסוף</w:t>
                      </w:r>
                      <w:r w:rsidRPr="00C13168">
                        <w:rPr>
                          <w:rFonts w:asciiTheme="minorBidi" w:hAnsiTheme="minorBidi" w:cstheme="minorBidi"/>
                          <w:b/>
                          <w:bCs/>
                          <w:rtl/>
                          <w:lang w:bidi="he-IL"/>
                        </w:rPr>
                        <w:t>:</w:t>
                      </w:r>
                    </w:p>
                    <w:p w14:paraId="10E2C3C4" w14:textId="77777777" w:rsidR="00753AC8" w:rsidRDefault="00753AC8" w:rsidP="00753AC8"/>
                    <w:p w14:paraId="667CFB96" w14:textId="77777777" w:rsidR="00753AC8" w:rsidRPr="00C13168" w:rsidRDefault="00753AC8" w:rsidP="00753AC8">
                      <w:pPr>
                        <w:rPr>
                          <w:rFonts w:asciiTheme="minorBidi" w:hAnsiTheme="minorBidi" w:cstheme="minorBidi"/>
                          <w:b/>
                          <w:bCs/>
                          <w:lang w:bidi="he-IL"/>
                        </w:rPr>
                      </w:pPr>
                      <w:r>
                        <w:rPr>
                          <w:rFonts w:asciiTheme="minorBidi" w:hAnsiTheme="minorBidi" w:cstheme="minorBidi" w:hint="cs"/>
                          <w:b/>
                          <w:bCs/>
                          <w:rtl/>
                          <w:lang w:bidi="he-IL"/>
                        </w:rPr>
                        <w:t>האנימציה בסוף</w:t>
                      </w:r>
                      <w:r w:rsidRPr="00C13168">
                        <w:rPr>
                          <w:rFonts w:asciiTheme="minorBidi" w:hAnsiTheme="minorBidi" w:cstheme="minorBidi"/>
                          <w:b/>
                          <w:bCs/>
                          <w:rtl/>
                          <w:lang w:bidi="he-IL"/>
                        </w:rPr>
                        <w:t>:</w:t>
                      </w:r>
                    </w:p>
                    <w:p w14:paraId="63CC8AF9" w14:textId="77777777" w:rsidR="00753AC8" w:rsidRDefault="00753AC8" w:rsidP="00753AC8"/>
                    <w:p w14:paraId="38FC585C" w14:textId="77777777" w:rsidR="00753AC8" w:rsidRPr="00C13168" w:rsidRDefault="00753AC8" w:rsidP="00753AC8">
                      <w:pPr>
                        <w:rPr>
                          <w:rFonts w:asciiTheme="minorBidi" w:hAnsiTheme="minorBidi" w:cstheme="minorBidi"/>
                          <w:b/>
                          <w:bCs/>
                          <w:lang w:bidi="he-IL"/>
                        </w:rPr>
                      </w:pPr>
                      <w:r>
                        <w:rPr>
                          <w:rFonts w:asciiTheme="minorBidi" w:hAnsiTheme="minorBidi" w:cstheme="minorBidi" w:hint="cs"/>
                          <w:b/>
                          <w:bCs/>
                          <w:rtl/>
                          <w:lang w:bidi="he-IL"/>
                        </w:rPr>
                        <w:t>האנימציה בסוף</w:t>
                      </w:r>
                      <w:r w:rsidRPr="00C13168">
                        <w:rPr>
                          <w:rFonts w:asciiTheme="minorBidi" w:hAnsiTheme="minorBidi" w:cstheme="minorBidi"/>
                          <w:b/>
                          <w:bCs/>
                          <w:rtl/>
                          <w:lang w:bidi="he-IL"/>
                        </w:rPr>
                        <w:t>:</w:t>
                      </w:r>
                    </w:p>
                    <w:p w14:paraId="43D69C76" w14:textId="77777777" w:rsidR="00753AC8" w:rsidRDefault="00753AC8" w:rsidP="00753AC8"/>
                    <w:p w14:paraId="1B3D28F2" w14:textId="77777777" w:rsidR="00753AC8" w:rsidRPr="00C13168" w:rsidRDefault="00753AC8" w:rsidP="00753AC8">
                      <w:pPr>
                        <w:rPr>
                          <w:rFonts w:asciiTheme="minorBidi" w:hAnsiTheme="minorBidi" w:cstheme="minorBidi"/>
                          <w:b/>
                          <w:bCs/>
                          <w:lang w:bidi="he-IL"/>
                        </w:rPr>
                      </w:pPr>
                      <w:r>
                        <w:rPr>
                          <w:rFonts w:asciiTheme="minorBidi" w:hAnsiTheme="minorBidi" w:cstheme="minorBidi" w:hint="cs"/>
                          <w:b/>
                          <w:bCs/>
                          <w:rtl/>
                          <w:lang w:bidi="he-IL"/>
                        </w:rPr>
                        <w:t>האנימציה בסוף</w:t>
                      </w:r>
                      <w:r w:rsidRPr="00C13168">
                        <w:rPr>
                          <w:rFonts w:asciiTheme="minorBidi" w:hAnsiTheme="minorBidi" w:cstheme="minorBidi"/>
                          <w:b/>
                          <w:bCs/>
                          <w:rtl/>
                          <w:lang w:bidi="he-IL"/>
                        </w:rPr>
                        <w:t>:</w:t>
                      </w:r>
                    </w:p>
                    <w:p w14:paraId="145889BC" w14:textId="77777777" w:rsidR="00753AC8" w:rsidRDefault="00753AC8" w:rsidP="00753AC8"/>
                    <w:p w14:paraId="23A89F28" w14:textId="77777777" w:rsidR="00753AC8" w:rsidRPr="00C13168" w:rsidRDefault="00753AC8" w:rsidP="00753AC8">
                      <w:pPr>
                        <w:rPr>
                          <w:rFonts w:asciiTheme="minorBidi" w:hAnsiTheme="minorBidi" w:cstheme="minorBidi"/>
                          <w:b/>
                          <w:bCs/>
                          <w:lang w:bidi="he-IL"/>
                        </w:rPr>
                      </w:pPr>
                      <w:r>
                        <w:rPr>
                          <w:rFonts w:asciiTheme="minorBidi" w:hAnsiTheme="minorBidi" w:cstheme="minorBidi" w:hint="cs"/>
                          <w:b/>
                          <w:bCs/>
                          <w:rtl/>
                          <w:lang w:bidi="he-IL"/>
                        </w:rPr>
                        <w:t>האנימציה בסוף</w:t>
                      </w:r>
                      <w:r w:rsidRPr="00C13168">
                        <w:rPr>
                          <w:rFonts w:asciiTheme="minorBidi" w:hAnsiTheme="minorBidi" w:cstheme="minorBidi"/>
                          <w:b/>
                          <w:bCs/>
                          <w:rtl/>
                          <w:lang w:bidi="he-IL"/>
                        </w:rPr>
                        <w:t>:</w:t>
                      </w:r>
                    </w:p>
                    <w:p w14:paraId="16EE7B4E" w14:textId="77777777" w:rsidR="00753AC8" w:rsidRDefault="00753AC8" w:rsidP="00753AC8"/>
                    <w:p w14:paraId="55FD1489" w14:textId="77777777" w:rsidR="00753AC8" w:rsidRPr="00C13168" w:rsidRDefault="00753AC8" w:rsidP="00753AC8">
                      <w:pPr>
                        <w:rPr>
                          <w:rFonts w:asciiTheme="minorBidi" w:hAnsiTheme="minorBidi" w:cstheme="minorBidi"/>
                          <w:b/>
                          <w:bCs/>
                          <w:lang w:bidi="he-IL"/>
                        </w:rPr>
                      </w:pPr>
                      <w:r>
                        <w:rPr>
                          <w:rFonts w:asciiTheme="minorBidi" w:hAnsiTheme="minorBidi" w:cstheme="minorBidi" w:hint="cs"/>
                          <w:b/>
                          <w:bCs/>
                          <w:rtl/>
                          <w:lang w:bidi="he-IL"/>
                        </w:rPr>
                        <w:t>האנימציה בסוף</w:t>
                      </w:r>
                      <w:r w:rsidRPr="00C13168">
                        <w:rPr>
                          <w:rFonts w:asciiTheme="minorBidi" w:hAnsiTheme="minorBidi" w:cstheme="minorBidi"/>
                          <w:b/>
                          <w:bCs/>
                          <w:rtl/>
                          <w:lang w:bidi="he-IL"/>
                        </w:rPr>
                        <w:t>:</w:t>
                      </w:r>
                    </w:p>
                    <w:p w14:paraId="6909A442" w14:textId="77777777" w:rsidR="00753AC8" w:rsidRDefault="00753AC8" w:rsidP="00753AC8"/>
                    <w:p w14:paraId="31EF65AC" w14:textId="77777777" w:rsidR="00753AC8" w:rsidRPr="00C13168" w:rsidRDefault="00753AC8" w:rsidP="00753AC8">
                      <w:pPr>
                        <w:rPr>
                          <w:rFonts w:asciiTheme="minorBidi" w:hAnsiTheme="minorBidi" w:cstheme="minorBidi"/>
                          <w:b/>
                          <w:bCs/>
                          <w:lang w:bidi="he-IL"/>
                        </w:rPr>
                      </w:pPr>
                      <w:r>
                        <w:rPr>
                          <w:rFonts w:asciiTheme="minorBidi" w:hAnsiTheme="minorBidi" w:cstheme="minorBidi" w:hint="cs"/>
                          <w:b/>
                          <w:bCs/>
                          <w:rtl/>
                          <w:lang w:bidi="he-IL"/>
                        </w:rPr>
                        <w:t>האנימציה בסוף</w:t>
                      </w:r>
                      <w:r w:rsidRPr="00C13168">
                        <w:rPr>
                          <w:rFonts w:asciiTheme="minorBidi" w:hAnsiTheme="minorBidi" w:cstheme="minorBidi"/>
                          <w:b/>
                          <w:bCs/>
                          <w:rtl/>
                          <w:lang w:bidi="he-IL"/>
                        </w:rPr>
                        <w:t>:</w:t>
                      </w:r>
                    </w:p>
                    <w:p w14:paraId="481C4E53" w14:textId="77777777" w:rsidR="00753AC8" w:rsidRDefault="00753AC8" w:rsidP="00753AC8"/>
                    <w:p w14:paraId="00F5B400" w14:textId="77777777" w:rsidR="00753AC8" w:rsidRPr="00C13168" w:rsidRDefault="00753AC8" w:rsidP="00753AC8">
                      <w:pPr>
                        <w:rPr>
                          <w:rFonts w:asciiTheme="minorBidi" w:hAnsiTheme="minorBidi" w:cstheme="minorBidi"/>
                          <w:b/>
                          <w:bCs/>
                          <w:lang w:bidi="he-IL"/>
                        </w:rPr>
                      </w:pPr>
                      <w:r>
                        <w:rPr>
                          <w:rFonts w:asciiTheme="minorBidi" w:hAnsiTheme="minorBidi" w:cstheme="minorBidi" w:hint="cs"/>
                          <w:b/>
                          <w:bCs/>
                          <w:rtl/>
                          <w:lang w:bidi="he-IL"/>
                        </w:rPr>
                        <w:t>האנימציה בסוף</w:t>
                      </w:r>
                      <w:r w:rsidRPr="00C13168">
                        <w:rPr>
                          <w:rFonts w:asciiTheme="minorBidi" w:hAnsiTheme="minorBidi" w:cstheme="minorBidi"/>
                          <w:b/>
                          <w:bCs/>
                          <w:rtl/>
                          <w:lang w:bidi="he-IL"/>
                        </w:rPr>
                        <w:t>:</w:t>
                      </w:r>
                    </w:p>
                    <w:p w14:paraId="6D07226A" w14:textId="77777777" w:rsidR="00753AC8" w:rsidRDefault="00753AC8" w:rsidP="00753AC8"/>
                    <w:p w14:paraId="45C0221D" w14:textId="77777777" w:rsidR="00753AC8" w:rsidRPr="00C13168" w:rsidRDefault="00753AC8" w:rsidP="00753AC8">
                      <w:pPr>
                        <w:rPr>
                          <w:rFonts w:asciiTheme="minorBidi" w:hAnsiTheme="minorBidi" w:cstheme="minorBidi"/>
                          <w:b/>
                          <w:bCs/>
                          <w:lang w:bidi="he-IL"/>
                        </w:rPr>
                      </w:pPr>
                      <w:r>
                        <w:rPr>
                          <w:rFonts w:asciiTheme="minorBidi" w:hAnsiTheme="minorBidi" w:cstheme="minorBidi" w:hint="cs"/>
                          <w:b/>
                          <w:bCs/>
                          <w:rtl/>
                          <w:lang w:bidi="he-IL"/>
                        </w:rPr>
                        <w:t>האנימציה בסוף</w:t>
                      </w:r>
                      <w:r w:rsidRPr="00C13168">
                        <w:rPr>
                          <w:rFonts w:asciiTheme="minorBidi" w:hAnsiTheme="minorBidi" w:cstheme="minorBidi"/>
                          <w:b/>
                          <w:bCs/>
                          <w:rtl/>
                          <w:lang w:bidi="he-IL"/>
                        </w:rPr>
                        <w:t>:</w:t>
                      </w:r>
                    </w:p>
                    <w:p w14:paraId="76E97D3C" w14:textId="77777777" w:rsidR="00753AC8" w:rsidRDefault="00753AC8" w:rsidP="00753AC8"/>
                    <w:p w14:paraId="76766AAB" w14:textId="77777777" w:rsidR="00753AC8" w:rsidRPr="00C13168" w:rsidRDefault="00753AC8" w:rsidP="00753AC8">
                      <w:pPr>
                        <w:rPr>
                          <w:rFonts w:asciiTheme="minorBidi" w:hAnsiTheme="minorBidi" w:cstheme="minorBidi"/>
                          <w:b/>
                          <w:bCs/>
                          <w:lang w:bidi="he-IL"/>
                        </w:rPr>
                      </w:pPr>
                      <w:r>
                        <w:rPr>
                          <w:rFonts w:asciiTheme="minorBidi" w:hAnsiTheme="minorBidi" w:cstheme="minorBidi" w:hint="cs"/>
                          <w:b/>
                          <w:bCs/>
                          <w:rtl/>
                          <w:lang w:bidi="he-IL"/>
                        </w:rPr>
                        <w:t>האנימציה בסוף</w:t>
                      </w:r>
                      <w:r w:rsidRPr="00C13168">
                        <w:rPr>
                          <w:rFonts w:asciiTheme="minorBidi" w:hAnsiTheme="minorBidi" w:cstheme="minorBidi"/>
                          <w:b/>
                          <w:bCs/>
                          <w:rtl/>
                          <w:lang w:bidi="he-IL"/>
                        </w:rPr>
                        <w:t>:</w:t>
                      </w:r>
                    </w:p>
                    <w:p w14:paraId="37E71656" w14:textId="77777777" w:rsidR="00753AC8" w:rsidRDefault="00753AC8" w:rsidP="00753AC8"/>
                    <w:p w14:paraId="3750B098" w14:textId="77777777" w:rsidR="00753AC8" w:rsidRPr="00C13168" w:rsidRDefault="00753AC8" w:rsidP="00753AC8">
                      <w:pPr>
                        <w:rPr>
                          <w:rFonts w:asciiTheme="minorBidi" w:hAnsiTheme="minorBidi" w:cstheme="minorBidi"/>
                          <w:b/>
                          <w:bCs/>
                          <w:lang w:bidi="he-IL"/>
                        </w:rPr>
                      </w:pPr>
                      <w:r>
                        <w:rPr>
                          <w:rFonts w:asciiTheme="minorBidi" w:hAnsiTheme="minorBidi" w:cstheme="minorBidi" w:hint="cs"/>
                          <w:b/>
                          <w:bCs/>
                          <w:rtl/>
                          <w:lang w:bidi="he-IL"/>
                        </w:rPr>
                        <w:t>האנימציה בסוף</w:t>
                      </w:r>
                      <w:r w:rsidRPr="00C13168">
                        <w:rPr>
                          <w:rFonts w:asciiTheme="minorBidi" w:hAnsiTheme="minorBidi" w:cstheme="minorBidi"/>
                          <w:b/>
                          <w:bCs/>
                          <w:rtl/>
                          <w:lang w:bidi="he-IL"/>
                        </w:rPr>
                        <w:t>:</w:t>
                      </w:r>
                    </w:p>
                    <w:p w14:paraId="2D937868" w14:textId="77777777" w:rsidR="00753AC8" w:rsidRDefault="00753AC8" w:rsidP="00753AC8"/>
                    <w:p w14:paraId="0D7F08AC" w14:textId="77777777" w:rsidR="00753AC8" w:rsidRPr="00C13168" w:rsidRDefault="00753AC8" w:rsidP="00753AC8">
                      <w:pPr>
                        <w:rPr>
                          <w:rFonts w:asciiTheme="minorBidi" w:hAnsiTheme="minorBidi" w:cstheme="minorBidi"/>
                          <w:b/>
                          <w:bCs/>
                          <w:lang w:bidi="he-IL"/>
                        </w:rPr>
                      </w:pPr>
                      <w:r>
                        <w:rPr>
                          <w:rFonts w:asciiTheme="minorBidi" w:hAnsiTheme="minorBidi" w:cstheme="minorBidi" w:hint="cs"/>
                          <w:b/>
                          <w:bCs/>
                          <w:rtl/>
                          <w:lang w:bidi="he-IL"/>
                        </w:rPr>
                        <w:t>האנימציה בסוף</w:t>
                      </w:r>
                      <w:r w:rsidRPr="00C13168">
                        <w:rPr>
                          <w:rFonts w:asciiTheme="minorBidi" w:hAnsiTheme="minorBidi" w:cstheme="minorBidi"/>
                          <w:b/>
                          <w:bCs/>
                          <w:rtl/>
                          <w:lang w:bidi="he-IL"/>
                        </w:rPr>
                        <w:t>:</w:t>
                      </w:r>
                    </w:p>
                    <w:p w14:paraId="5D7C6E9F" w14:textId="77777777" w:rsidR="00753AC8" w:rsidRDefault="00753AC8" w:rsidP="00753AC8"/>
                    <w:p w14:paraId="09ACB630" w14:textId="77777777" w:rsidR="00753AC8" w:rsidRPr="00C13168" w:rsidRDefault="00753AC8" w:rsidP="00753AC8">
                      <w:pPr>
                        <w:rPr>
                          <w:rFonts w:asciiTheme="minorBidi" w:hAnsiTheme="minorBidi" w:cstheme="minorBidi"/>
                          <w:b/>
                          <w:bCs/>
                          <w:lang w:bidi="he-IL"/>
                        </w:rPr>
                      </w:pPr>
                      <w:r>
                        <w:rPr>
                          <w:rFonts w:asciiTheme="minorBidi" w:hAnsiTheme="minorBidi" w:cstheme="minorBidi" w:hint="cs"/>
                          <w:b/>
                          <w:bCs/>
                          <w:rtl/>
                          <w:lang w:bidi="he-IL"/>
                        </w:rPr>
                        <w:t>האנימציה בסוף</w:t>
                      </w:r>
                      <w:r w:rsidRPr="00C13168">
                        <w:rPr>
                          <w:rFonts w:asciiTheme="minorBidi" w:hAnsiTheme="minorBidi" w:cstheme="minorBidi"/>
                          <w:b/>
                          <w:bCs/>
                          <w:rtl/>
                          <w:lang w:bidi="he-IL"/>
                        </w:rPr>
                        <w:t>:</w:t>
                      </w:r>
                    </w:p>
                    <w:p w14:paraId="41D5FC8B" w14:textId="77777777" w:rsidR="00753AC8" w:rsidRDefault="00753AC8" w:rsidP="00753AC8"/>
                    <w:p w14:paraId="494647AC" w14:textId="77777777" w:rsidR="00753AC8" w:rsidRPr="00C13168" w:rsidRDefault="00753AC8" w:rsidP="00753AC8">
                      <w:pPr>
                        <w:rPr>
                          <w:rFonts w:asciiTheme="minorBidi" w:hAnsiTheme="minorBidi" w:cstheme="minorBidi"/>
                          <w:b/>
                          <w:bCs/>
                          <w:lang w:bidi="he-IL"/>
                        </w:rPr>
                      </w:pPr>
                      <w:r>
                        <w:rPr>
                          <w:rFonts w:asciiTheme="minorBidi" w:hAnsiTheme="minorBidi" w:cstheme="minorBidi" w:hint="cs"/>
                          <w:b/>
                          <w:bCs/>
                          <w:rtl/>
                          <w:lang w:bidi="he-IL"/>
                        </w:rPr>
                        <w:t>האנימציה בסוף</w:t>
                      </w:r>
                      <w:r w:rsidRPr="00C13168">
                        <w:rPr>
                          <w:rFonts w:asciiTheme="minorBidi" w:hAnsiTheme="minorBidi" w:cstheme="minorBidi"/>
                          <w:b/>
                          <w:bCs/>
                          <w:rtl/>
                          <w:lang w:bidi="he-IL"/>
                        </w:rPr>
                        <w:t>:</w:t>
                      </w:r>
                    </w:p>
                    <w:p w14:paraId="28386FE5" w14:textId="77777777" w:rsidR="00753AC8" w:rsidRDefault="00753AC8" w:rsidP="00753AC8"/>
                    <w:p w14:paraId="182978F0" w14:textId="77777777" w:rsidR="00753AC8" w:rsidRPr="00C13168" w:rsidRDefault="00753AC8" w:rsidP="00753AC8">
                      <w:pPr>
                        <w:rPr>
                          <w:rFonts w:asciiTheme="minorBidi" w:hAnsiTheme="minorBidi" w:cstheme="minorBidi"/>
                          <w:b/>
                          <w:bCs/>
                          <w:lang w:bidi="he-IL"/>
                        </w:rPr>
                      </w:pPr>
                      <w:r>
                        <w:rPr>
                          <w:rFonts w:asciiTheme="minorBidi" w:hAnsiTheme="minorBidi" w:cstheme="minorBidi" w:hint="cs"/>
                          <w:b/>
                          <w:bCs/>
                          <w:rtl/>
                          <w:lang w:bidi="he-IL"/>
                        </w:rPr>
                        <w:t>האנימציה בסוף</w:t>
                      </w:r>
                      <w:r w:rsidRPr="00C13168">
                        <w:rPr>
                          <w:rFonts w:asciiTheme="minorBidi" w:hAnsiTheme="minorBidi" w:cstheme="minorBidi"/>
                          <w:b/>
                          <w:bCs/>
                          <w:rtl/>
                          <w:lang w:bidi="he-IL"/>
                        </w:rPr>
                        <w:t>:</w:t>
                      </w:r>
                    </w:p>
                    <w:p w14:paraId="0A115360" w14:textId="77777777" w:rsidR="00753AC8" w:rsidRDefault="00753AC8" w:rsidP="00753AC8"/>
                    <w:p w14:paraId="55B84897" w14:textId="77777777" w:rsidR="00753AC8" w:rsidRPr="00C13168" w:rsidRDefault="00753AC8" w:rsidP="00753AC8">
                      <w:pPr>
                        <w:rPr>
                          <w:rFonts w:asciiTheme="minorBidi" w:hAnsiTheme="minorBidi" w:cstheme="minorBidi"/>
                          <w:b/>
                          <w:bCs/>
                          <w:lang w:bidi="he-IL"/>
                        </w:rPr>
                      </w:pPr>
                      <w:r>
                        <w:rPr>
                          <w:rFonts w:asciiTheme="minorBidi" w:hAnsiTheme="minorBidi" w:cstheme="minorBidi" w:hint="cs"/>
                          <w:b/>
                          <w:bCs/>
                          <w:rtl/>
                          <w:lang w:bidi="he-IL"/>
                        </w:rPr>
                        <w:t>האנימציה בסוף</w:t>
                      </w:r>
                      <w:r w:rsidRPr="00C13168">
                        <w:rPr>
                          <w:rFonts w:asciiTheme="minorBidi" w:hAnsiTheme="minorBidi" w:cstheme="minorBidi"/>
                          <w:b/>
                          <w:bCs/>
                          <w:rtl/>
                          <w:lang w:bidi="he-IL"/>
                        </w:rPr>
                        <w:t>:</w:t>
                      </w:r>
                    </w:p>
                    <w:p w14:paraId="19C5A3F9" w14:textId="77777777" w:rsidR="00753AC8" w:rsidRDefault="00753AC8" w:rsidP="00753AC8"/>
                    <w:p w14:paraId="4E303623" w14:textId="77777777" w:rsidR="00753AC8" w:rsidRPr="00C13168" w:rsidRDefault="00753AC8" w:rsidP="00753AC8">
                      <w:pPr>
                        <w:rPr>
                          <w:rFonts w:asciiTheme="minorBidi" w:hAnsiTheme="minorBidi" w:cstheme="minorBidi"/>
                          <w:b/>
                          <w:bCs/>
                          <w:lang w:bidi="he-IL"/>
                        </w:rPr>
                      </w:pPr>
                      <w:r>
                        <w:rPr>
                          <w:rFonts w:asciiTheme="minorBidi" w:hAnsiTheme="minorBidi" w:cstheme="minorBidi" w:hint="cs"/>
                          <w:b/>
                          <w:bCs/>
                          <w:rtl/>
                          <w:lang w:bidi="he-IL"/>
                        </w:rPr>
                        <w:t>האנימציה בסוף</w:t>
                      </w:r>
                      <w:r w:rsidRPr="00C13168">
                        <w:rPr>
                          <w:rFonts w:asciiTheme="minorBidi" w:hAnsiTheme="minorBidi" w:cstheme="minorBidi"/>
                          <w:b/>
                          <w:bCs/>
                          <w:rtl/>
                          <w:lang w:bidi="he-IL"/>
                        </w:rPr>
                        <w:t>:</w:t>
                      </w:r>
                    </w:p>
                    <w:p w14:paraId="2A99BCC6" w14:textId="77777777" w:rsidR="00753AC8" w:rsidRDefault="00753AC8" w:rsidP="00753AC8"/>
                    <w:p w14:paraId="66EBCC86" w14:textId="77777777" w:rsidR="00753AC8" w:rsidRPr="00C13168" w:rsidRDefault="00753AC8" w:rsidP="00753AC8">
                      <w:pPr>
                        <w:rPr>
                          <w:rFonts w:asciiTheme="minorBidi" w:hAnsiTheme="minorBidi" w:cstheme="minorBidi"/>
                          <w:b/>
                          <w:bCs/>
                          <w:lang w:bidi="he-IL"/>
                        </w:rPr>
                      </w:pPr>
                      <w:r>
                        <w:rPr>
                          <w:rFonts w:asciiTheme="minorBidi" w:hAnsiTheme="minorBidi" w:cstheme="minorBidi" w:hint="cs"/>
                          <w:b/>
                          <w:bCs/>
                          <w:rtl/>
                          <w:lang w:bidi="he-IL"/>
                        </w:rPr>
                        <w:t>האנימציה בסוף</w:t>
                      </w:r>
                      <w:r w:rsidRPr="00C13168">
                        <w:rPr>
                          <w:rFonts w:asciiTheme="minorBidi" w:hAnsiTheme="minorBidi" w:cstheme="minorBidi"/>
                          <w:b/>
                          <w:bCs/>
                          <w:rtl/>
                          <w:lang w:bidi="he-IL"/>
                        </w:rPr>
                        <w:t>:</w:t>
                      </w:r>
                    </w:p>
                    <w:p w14:paraId="7F120D4A" w14:textId="77777777" w:rsidR="00753AC8" w:rsidRDefault="00753AC8" w:rsidP="00753AC8"/>
                    <w:p w14:paraId="7294BD33" w14:textId="77777777" w:rsidR="00753AC8" w:rsidRPr="00C13168" w:rsidRDefault="00753AC8" w:rsidP="00753AC8">
                      <w:pPr>
                        <w:rPr>
                          <w:rFonts w:asciiTheme="minorBidi" w:hAnsiTheme="minorBidi" w:cstheme="minorBidi"/>
                          <w:b/>
                          <w:bCs/>
                          <w:lang w:bidi="he-IL"/>
                        </w:rPr>
                      </w:pPr>
                      <w:r>
                        <w:rPr>
                          <w:rFonts w:asciiTheme="minorBidi" w:hAnsiTheme="minorBidi" w:cstheme="minorBidi" w:hint="cs"/>
                          <w:b/>
                          <w:bCs/>
                          <w:rtl/>
                          <w:lang w:bidi="he-IL"/>
                        </w:rPr>
                        <w:t>האנימציה בסוף</w:t>
                      </w:r>
                      <w:r w:rsidRPr="00C13168">
                        <w:rPr>
                          <w:rFonts w:asciiTheme="minorBidi" w:hAnsiTheme="minorBidi" w:cstheme="minorBidi"/>
                          <w:b/>
                          <w:bCs/>
                          <w:rtl/>
                          <w:lang w:bidi="he-IL"/>
                        </w:rPr>
                        <w:t>:</w:t>
                      </w:r>
                    </w:p>
                    <w:p w14:paraId="4F2B4E54" w14:textId="77777777" w:rsidR="00753AC8" w:rsidRDefault="00753AC8" w:rsidP="00753AC8"/>
                    <w:p w14:paraId="4B68CFA5" w14:textId="77777777" w:rsidR="00753AC8" w:rsidRPr="00C13168" w:rsidRDefault="00753AC8" w:rsidP="00753AC8">
                      <w:pPr>
                        <w:rPr>
                          <w:rFonts w:asciiTheme="minorBidi" w:hAnsiTheme="minorBidi" w:cstheme="minorBidi"/>
                          <w:b/>
                          <w:bCs/>
                          <w:lang w:bidi="he-IL"/>
                        </w:rPr>
                      </w:pPr>
                      <w:r>
                        <w:rPr>
                          <w:rFonts w:asciiTheme="minorBidi" w:hAnsiTheme="minorBidi" w:cstheme="minorBidi" w:hint="cs"/>
                          <w:b/>
                          <w:bCs/>
                          <w:rtl/>
                          <w:lang w:bidi="he-IL"/>
                        </w:rPr>
                        <w:t>האנימציה בסוף</w:t>
                      </w:r>
                      <w:r w:rsidRPr="00C13168">
                        <w:rPr>
                          <w:rFonts w:asciiTheme="minorBidi" w:hAnsiTheme="minorBidi" w:cstheme="minorBidi"/>
                          <w:b/>
                          <w:bCs/>
                          <w:rtl/>
                          <w:lang w:bidi="he-IL"/>
                        </w:rPr>
                        <w:t>:</w:t>
                      </w:r>
                    </w:p>
                    <w:p w14:paraId="0EF2D2B3" w14:textId="77777777" w:rsidR="00753AC8" w:rsidRDefault="00753AC8" w:rsidP="00753AC8"/>
                    <w:p w14:paraId="1489C3C5" w14:textId="77777777" w:rsidR="00753AC8" w:rsidRPr="00C13168" w:rsidRDefault="00753AC8" w:rsidP="00753AC8">
                      <w:pPr>
                        <w:rPr>
                          <w:rFonts w:asciiTheme="minorBidi" w:hAnsiTheme="minorBidi" w:cstheme="minorBidi"/>
                          <w:b/>
                          <w:bCs/>
                          <w:lang w:bidi="he-IL"/>
                        </w:rPr>
                      </w:pPr>
                      <w:r>
                        <w:rPr>
                          <w:rFonts w:asciiTheme="minorBidi" w:hAnsiTheme="minorBidi" w:cstheme="minorBidi" w:hint="cs"/>
                          <w:b/>
                          <w:bCs/>
                          <w:rtl/>
                          <w:lang w:bidi="he-IL"/>
                        </w:rPr>
                        <w:t>האנימציה בסוף</w:t>
                      </w:r>
                      <w:r w:rsidRPr="00C13168">
                        <w:rPr>
                          <w:rFonts w:asciiTheme="minorBidi" w:hAnsiTheme="minorBidi" w:cstheme="minorBidi"/>
                          <w:b/>
                          <w:bCs/>
                          <w:rtl/>
                          <w:lang w:bidi="he-IL"/>
                        </w:rPr>
                        <w:t>:</w:t>
                      </w:r>
                    </w:p>
                    <w:p w14:paraId="04280C86" w14:textId="77777777" w:rsidR="00753AC8" w:rsidRDefault="00753AC8" w:rsidP="00753AC8"/>
                    <w:p w14:paraId="0F752DC0" w14:textId="77777777" w:rsidR="00753AC8" w:rsidRPr="00C13168" w:rsidRDefault="00753AC8" w:rsidP="00753AC8">
                      <w:pPr>
                        <w:rPr>
                          <w:rFonts w:asciiTheme="minorBidi" w:hAnsiTheme="minorBidi" w:cstheme="minorBidi"/>
                          <w:b/>
                          <w:bCs/>
                          <w:lang w:bidi="he-IL"/>
                        </w:rPr>
                      </w:pPr>
                      <w:r>
                        <w:rPr>
                          <w:rFonts w:asciiTheme="minorBidi" w:hAnsiTheme="minorBidi" w:cstheme="minorBidi" w:hint="cs"/>
                          <w:b/>
                          <w:bCs/>
                          <w:rtl/>
                          <w:lang w:bidi="he-IL"/>
                        </w:rPr>
                        <w:t>האנימציה בסוף</w:t>
                      </w:r>
                      <w:r w:rsidRPr="00C13168">
                        <w:rPr>
                          <w:rFonts w:asciiTheme="minorBidi" w:hAnsiTheme="minorBidi" w:cstheme="minorBidi"/>
                          <w:b/>
                          <w:bCs/>
                          <w:rtl/>
                          <w:lang w:bidi="he-IL"/>
                        </w:rPr>
                        <w:t>:</w:t>
                      </w:r>
                    </w:p>
                    <w:p w14:paraId="1D68D3A7" w14:textId="77777777" w:rsidR="00753AC8" w:rsidRDefault="00753AC8" w:rsidP="00753AC8"/>
                    <w:p w14:paraId="598C6A49" w14:textId="77777777" w:rsidR="00753AC8" w:rsidRPr="00C13168" w:rsidRDefault="00753AC8" w:rsidP="00753AC8">
                      <w:pPr>
                        <w:rPr>
                          <w:rFonts w:asciiTheme="minorBidi" w:hAnsiTheme="minorBidi" w:cstheme="minorBidi"/>
                          <w:b/>
                          <w:bCs/>
                          <w:lang w:bidi="he-IL"/>
                        </w:rPr>
                      </w:pPr>
                      <w:r>
                        <w:rPr>
                          <w:rFonts w:asciiTheme="minorBidi" w:hAnsiTheme="minorBidi" w:cstheme="minorBidi" w:hint="cs"/>
                          <w:b/>
                          <w:bCs/>
                          <w:rtl/>
                          <w:lang w:bidi="he-IL"/>
                        </w:rPr>
                        <w:t>האנימציה בסוף</w:t>
                      </w:r>
                      <w:r w:rsidRPr="00C13168">
                        <w:rPr>
                          <w:rFonts w:asciiTheme="minorBidi" w:hAnsiTheme="minorBidi" w:cstheme="minorBidi"/>
                          <w:b/>
                          <w:bCs/>
                          <w:rtl/>
                          <w:lang w:bidi="he-IL"/>
                        </w:rPr>
                        <w:t>:</w:t>
                      </w:r>
                    </w:p>
                    <w:p w14:paraId="7AD64A55" w14:textId="77777777" w:rsidR="00753AC8" w:rsidRDefault="00753AC8" w:rsidP="00753AC8"/>
                    <w:p w14:paraId="09EE9A97" w14:textId="77777777" w:rsidR="00753AC8" w:rsidRPr="00C13168" w:rsidRDefault="00753AC8" w:rsidP="00753AC8">
                      <w:pPr>
                        <w:rPr>
                          <w:rFonts w:asciiTheme="minorBidi" w:hAnsiTheme="minorBidi" w:cstheme="minorBidi"/>
                          <w:b/>
                          <w:bCs/>
                          <w:lang w:bidi="he-IL"/>
                        </w:rPr>
                      </w:pPr>
                      <w:r>
                        <w:rPr>
                          <w:rFonts w:asciiTheme="minorBidi" w:hAnsiTheme="minorBidi" w:cstheme="minorBidi" w:hint="cs"/>
                          <w:b/>
                          <w:bCs/>
                          <w:rtl/>
                          <w:lang w:bidi="he-IL"/>
                        </w:rPr>
                        <w:t>האנימציה בסוף</w:t>
                      </w:r>
                      <w:r w:rsidRPr="00C13168">
                        <w:rPr>
                          <w:rFonts w:asciiTheme="minorBidi" w:hAnsiTheme="minorBidi" w:cstheme="minorBidi"/>
                          <w:b/>
                          <w:bCs/>
                          <w:rtl/>
                          <w:lang w:bidi="he-IL"/>
                        </w:rPr>
                        <w:t>:</w:t>
                      </w:r>
                    </w:p>
                    <w:p w14:paraId="21AD4223" w14:textId="77777777" w:rsidR="00753AC8" w:rsidRDefault="00753AC8" w:rsidP="00753AC8"/>
                    <w:p w14:paraId="0ECF03CC" w14:textId="77777777" w:rsidR="00753AC8" w:rsidRPr="00C13168" w:rsidRDefault="00753AC8" w:rsidP="00753AC8">
                      <w:pPr>
                        <w:rPr>
                          <w:rFonts w:asciiTheme="minorBidi" w:hAnsiTheme="minorBidi" w:cstheme="minorBidi"/>
                          <w:b/>
                          <w:bCs/>
                          <w:lang w:bidi="he-IL"/>
                        </w:rPr>
                      </w:pPr>
                      <w:r>
                        <w:rPr>
                          <w:rFonts w:asciiTheme="minorBidi" w:hAnsiTheme="minorBidi" w:cstheme="minorBidi" w:hint="cs"/>
                          <w:b/>
                          <w:bCs/>
                          <w:rtl/>
                          <w:lang w:bidi="he-IL"/>
                        </w:rPr>
                        <w:t>האנימציה בסוף</w:t>
                      </w:r>
                      <w:r w:rsidRPr="00C13168">
                        <w:rPr>
                          <w:rFonts w:asciiTheme="minorBidi" w:hAnsiTheme="minorBidi" w:cstheme="minorBidi"/>
                          <w:b/>
                          <w:bCs/>
                          <w:rtl/>
                          <w:lang w:bidi="he-IL"/>
                        </w:rPr>
                        <w:t>:</w:t>
                      </w:r>
                    </w:p>
                    <w:p w14:paraId="36D15CBC" w14:textId="77777777" w:rsidR="00753AC8" w:rsidRDefault="00753AC8" w:rsidP="00753AC8"/>
                    <w:p w14:paraId="18DF77E8" w14:textId="77777777" w:rsidR="00753AC8" w:rsidRPr="00C13168" w:rsidRDefault="00753AC8" w:rsidP="00753AC8">
                      <w:pPr>
                        <w:rPr>
                          <w:rFonts w:asciiTheme="minorBidi" w:hAnsiTheme="minorBidi" w:cstheme="minorBidi"/>
                          <w:b/>
                          <w:bCs/>
                          <w:lang w:bidi="he-IL"/>
                        </w:rPr>
                      </w:pPr>
                      <w:r>
                        <w:rPr>
                          <w:rFonts w:asciiTheme="minorBidi" w:hAnsiTheme="minorBidi" w:cstheme="minorBidi" w:hint="cs"/>
                          <w:b/>
                          <w:bCs/>
                          <w:rtl/>
                          <w:lang w:bidi="he-IL"/>
                        </w:rPr>
                        <w:t>האנימציה בסוף</w:t>
                      </w:r>
                      <w:r w:rsidRPr="00C13168">
                        <w:rPr>
                          <w:rFonts w:asciiTheme="minorBidi" w:hAnsiTheme="minorBidi" w:cstheme="minorBidi"/>
                          <w:b/>
                          <w:bCs/>
                          <w:rtl/>
                          <w:lang w:bidi="he-IL"/>
                        </w:rPr>
                        <w:t>:</w:t>
                      </w:r>
                    </w:p>
                    <w:p w14:paraId="5007D06E" w14:textId="77777777" w:rsidR="00753AC8" w:rsidRDefault="00753AC8" w:rsidP="00753AC8"/>
                    <w:p w14:paraId="56D3DAEF" w14:textId="77777777" w:rsidR="00753AC8" w:rsidRPr="00C13168" w:rsidRDefault="00753AC8" w:rsidP="00753AC8">
                      <w:pPr>
                        <w:rPr>
                          <w:rFonts w:asciiTheme="minorBidi" w:hAnsiTheme="minorBidi" w:cstheme="minorBidi"/>
                          <w:b/>
                          <w:bCs/>
                          <w:lang w:bidi="he-IL"/>
                        </w:rPr>
                      </w:pPr>
                      <w:r>
                        <w:rPr>
                          <w:rFonts w:asciiTheme="minorBidi" w:hAnsiTheme="minorBidi" w:cstheme="minorBidi" w:hint="cs"/>
                          <w:b/>
                          <w:bCs/>
                          <w:rtl/>
                          <w:lang w:bidi="he-IL"/>
                        </w:rPr>
                        <w:t>האנימציה בסוף</w:t>
                      </w:r>
                      <w:r w:rsidRPr="00C13168">
                        <w:rPr>
                          <w:rFonts w:asciiTheme="minorBidi" w:hAnsiTheme="minorBidi" w:cstheme="minorBidi"/>
                          <w:b/>
                          <w:bCs/>
                          <w:rtl/>
                          <w:lang w:bidi="he-IL"/>
                        </w:rPr>
                        <w:t>:</w:t>
                      </w:r>
                    </w:p>
                    <w:p w14:paraId="1882EDE6" w14:textId="77777777" w:rsidR="00753AC8" w:rsidRDefault="00753AC8" w:rsidP="00753AC8"/>
                    <w:p w14:paraId="71ED59AF" w14:textId="77777777" w:rsidR="00753AC8" w:rsidRPr="00C13168" w:rsidRDefault="00753AC8" w:rsidP="00753AC8">
                      <w:pPr>
                        <w:rPr>
                          <w:rFonts w:asciiTheme="minorBidi" w:hAnsiTheme="minorBidi" w:cstheme="minorBidi"/>
                          <w:b/>
                          <w:bCs/>
                          <w:lang w:bidi="he-IL"/>
                        </w:rPr>
                      </w:pPr>
                      <w:r>
                        <w:rPr>
                          <w:rFonts w:asciiTheme="minorBidi" w:hAnsiTheme="minorBidi" w:cstheme="minorBidi" w:hint="cs"/>
                          <w:b/>
                          <w:bCs/>
                          <w:rtl/>
                          <w:lang w:bidi="he-IL"/>
                        </w:rPr>
                        <w:t>האנימציה בסוף</w:t>
                      </w:r>
                      <w:r w:rsidRPr="00C13168">
                        <w:rPr>
                          <w:rFonts w:asciiTheme="minorBidi" w:hAnsiTheme="minorBidi" w:cstheme="minorBidi"/>
                          <w:b/>
                          <w:bCs/>
                          <w:rtl/>
                          <w:lang w:bidi="he-IL"/>
                        </w:rPr>
                        <w:t>:</w:t>
                      </w:r>
                    </w:p>
                    <w:p w14:paraId="39967334" w14:textId="77777777" w:rsidR="00753AC8" w:rsidRDefault="00753AC8" w:rsidP="00753AC8"/>
                    <w:p w14:paraId="5BCE69A1" w14:textId="77777777" w:rsidR="00753AC8" w:rsidRPr="00C13168" w:rsidRDefault="00753AC8" w:rsidP="00753AC8">
                      <w:pPr>
                        <w:rPr>
                          <w:rFonts w:asciiTheme="minorBidi" w:hAnsiTheme="minorBidi" w:cstheme="minorBidi"/>
                          <w:b/>
                          <w:bCs/>
                          <w:lang w:bidi="he-IL"/>
                        </w:rPr>
                      </w:pPr>
                      <w:r>
                        <w:rPr>
                          <w:rFonts w:asciiTheme="minorBidi" w:hAnsiTheme="minorBidi" w:cstheme="minorBidi" w:hint="cs"/>
                          <w:b/>
                          <w:bCs/>
                          <w:rtl/>
                          <w:lang w:bidi="he-IL"/>
                        </w:rPr>
                        <w:t>האנימציה בסוף</w:t>
                      </w:r>
                      <w:r w:rsidRPr="00C13168">
                        <w:rPr>
                          <w:rFonts w:asciiTheme="minorBidi" w:hAnsiTheme="minorBidi" w:cstheme="minorBidi"/>
                          <w:b/>
                          <w:bCs/>
                          <w:rtl/>
                          <w:lang w:bidi="he-IL"/>
                        </w:rPr>
                        <w:t>:</w:t>
                      </w:r>
                    </w:p>
                    <w:p w14:paraId="18B73A3B" w14:textId="77777777" w:rsidR="00753AC8" w:rsidRDefault="00753AC8" w:rsidP="00753AC8"/>
                    <w:p w14:paraId="48419CC2" w14:textId="77777777" w:rsidR="00753AC8" w:rsidRPr="00C13168" w:rsidRDefault="00753AC8" w:rsidP="00753AC8">
                      <w:pPr>
                        <w:rPr>
                          <w:rFonts w:asciiTheme="minorBidi" w:hAnsiTheme="minorBidi" w:cstheme="minorBidi"/>
                          <w:b/>
                          <w:bCs/>
                          <w:lang w:bidi="he-IL"/>
                        </w:rPr>
                      </w:pPr>
                      <w:r>
                        <w:rPr>
                          <w:rFonts w:asciiTheme="minorBidi" w:hAnsiTheme="minorBidi" w:cstheme="minorBidi" w:hint="cs"/>
                          <w:b/>
                          <w:bCs/>
                          <w:rtl/>
                          <w:lang w:bidi="he-IL"/>
                        </w:rPr>
                        <w:t>האנימציה בסוף</w:t>
                      </w:r>
                      <w:r w:rsidRPr="00C13168">
                        <w:rPr>
                          <w:rFonts w:asciiTheme="minorBidi" w:hAnsiTheme="minorBidi" w:cstheme="minorBidi"/>
                          <w:b/>
                          <w:bCs/>
                          <w:rtl/>
                          <w:lang w:bidi="he-IL"/>
                        </w:rPr>
                        <w:t>:</w:t>
                      </w:r>
                    </w:p>
                    <w:p w14:paraId="1827A894" w14:textId="77777777" w:rsidR="00753AC8" w:rsidRDefault="00753AC8" w:rsidP="00753AC8"/>
                    <w:p w14:paraId="447AF109" w14:textId="77777777" w:rsidR="00753AC8" w:rsidRPr="00C13168" w:rsidRDefault="00753AC8" w:rsidP="00753AC8">
                      <w:pPr>
                        <w:rPr>
                          <w:rFonts w:asciiTheme="minorBidi" w:hAnsiTheme="minorBidi" w:cstheme="minorBidi"/>
                          <w:b/>
                          <w:bCs/>
                          <w:lang w:bidi="he-IL"/>
                        </w:rPr>
                      </w:pPr>
                      <w:r>
                        <w:rPr>
                          <w:rFonts w:asciiTheme="minorBidi" w:hAnsiTheme="minorBidi" w:cstheme="minorBidi" w:hint="cs"/>
                          <w:b/>
                          <w:bCs/>
                          <w:rtl/>
                          <w:lang w:bidi="he-IL"/>
                        </w:rPr>
                        <w:t>האנימציה בסוף</w:t>
                      </w:r>
                      <w:r w:rsidRPr="00C13168">
                        <w:rPr>
                          <w:rFonts w:asciiTheme="minorBidi" w:hAnsiTheme="minorBidi" w:cstheme="minorBidi"/>
                          <w:b/>
                          <w:bCs/>
                          <w:rtl/>
                          <w:lang w:bidi="he-IL"/>
                        </w:rPr>
                        <w:t>:</w:t>
                      </w:r>
                    </w:p>
                    <w:p w14:paraId="3B7DB3BF" w14:textId="77777777" w:rsidR="00753AC8" w:rsidRDefault="00753AC8" w:rsidP="00753AC8"/>
                    <w:p w14:paraId="6065792E" w14:textId="77777777" w:rsidR="00753AC8" w:rsidRPr="00C13168" w:rsidRDefault="00753AC8" w:rsidP="00753AC8">
                      <w:pPr>
                        <w:rPr>
                          <w:rFonts w:asciiTheme="minorBidi" w:hAnsiTheme="minorBidi" w:cstheme="minorBidi"/>
                          <w:b/>
                          <w:bCs/>
                          <w:lang w:bidi="he-IL"/>
                        </w:rPr>
                      </w:pPr>
                      <w:r>
                        <w:rPr>
                          <w:rFonts w:asciiTheme="minorBidi" w:hAnsiTheme="minorBidi" w:cstheme="minorBidi" w:hint="cs"/>
                          <w:b/>
                          <w:bCs/>
                          <w:rtl/>
                          <w:lang w:bidi="he-IL"/>
                        </w:rPr>
                        <w:t>האנימציה בסוף</w:t>
                      </w:r>
                      <w:r w:rsidRPr="00C13168">
                        <w:rPr>
                          <w:rFonts w:asciiTheme="minorBidi" w:hAnsiTheme="minorBidi" w:cstheme="minorBidi"/>
                          <w:b/>
                          <w:bCs/>
                          <w:rtl/>
                          <w:lang w:bidi="he-IL"/>
                        </w:rPr>
                        <w:t>:</w:t>
                      </w:r>
                    </w:p>
                    <w:p w14:paraId="2FE6CEE6" w14:textId="77777777" w:rsidR="00753AC8" w:rsidRDefault="00753AC8" w:rsidP="00753AC8"/>
                    <w:p w14:paraId="449C2AB1" w14:textId="77777777" w:rsidR="00753AC8" w:rsidRPr="00C13168" w:rsidRDefault="00753AC8" w:rsidP="00753AC8">
                      <w:pPr>
                        <w:rPr>
                          <w:rFonts w:asciiTheme="minorBidi" w:hAnsiTheme="minorBidi" w:cstheme="minorBidi"/>
                          <w:b/>
                          <w:bCs/>
                          <w:lang w:bidi="he-IL"/>
                        </w:rPr>
                      </w:pPr>
                      <w:r>
                        <w:rPr>
                          <w:rFonts w:asciiTheme="minorBidi" w:hAnsiTheme="minorBidi" w:cstheme="minorBidi" w:hint="cs"/>
                          <w:b/>
                          <w:bCs/>
                          <w:rtl/>
                          <w:lang w:bidi="he-IL"/>
                        </w:rPr>
                        <w:t>האנימציה בסוף</w:t>
                      </w:r>
                      <w:r w:rsidRPr="00C13168">
                        <w:rPr>
                          <w:rFonts w:asciiTheme="minorBidi" w:hAnsiTheme="minorBidi" w:cstheme="minorBidi"/>
                          <w:b/>
                          <w:bCs/>
                          <w:rtl/>
                          <w:lang w:bidi="he-IL"/>
                        </w:rPr>
                        <w:t>:</w:t>
                      </w:r>
                    </w:p>
                    <w:p w14:paraId="361E99AD" w14:textId="77777777" w:rsidR="00753AC8" w:rsidRDefault="00753AC8" w:rsidP="00753AC8"/>
                    <w:p w14:paraId="4EFA3F5D" w14:textId="77777777" w:rsidR="00753AC8" w:rsidRPr="00C13168" w:rsidRDefault="00753AC8" w:rsidP="00753AC8">
                      <w:pPr>
                        <w:rPr>
                          <w:rFonts w:asciiTheme="minorBidi" w:hAnsiTheme="minorBidi" w:cstheme="minorBidi"/>
                          <w:b/>
                          <w:bCs/>
                          <w:lang w:bidi="he-IL"/>
                        </w:rPr>
                      </w:pPr>
                      <w:r>
                        <w:rPr>
                          <w:rFonts w:asciiTheme="minorBidi" w:hAnsiTheme="minorBidi" w:cstheme="minorBidi" w:hint="cs"/>
                          <w:b/>
                          <w:bCs/>
                          <w:rtl/>
                          <w:lang w:bidi="he-IL"/>
                        </w:rPr>
                        <w:t>האנימציה בסוף</w:t>
                      </w:r>
                      <w:r w:rsidRPr="00C13168">
                        <w:rPr>
                          <w:rFonts w:asciiTheme="minorBidi" w:hAnsiTheme="minorBidi" w:cstheme="minorBidi"/>
                          <w:b/>
                          <w:bCs/>
                          <w:rtl/>
                          <w:lang w:bidi="he-IL"/>
                        </w:rPr>
                        <w:t>:</w:t>
                      </w:r>
                    </w:p>
                    <w:p w14:paraId="715DB17E" w14:textId="77777777" w:rsidR="00753AC8" w:rsidRDefault="00753AC8" w:rsidP="00753AC8"/>
                    <w:p w14:paraId="326F1F64" w14:textId="77777777" w:rsidR="00753AC8" w:rsidRPr="00C13168" w:rsidRDefault="00753AC8" w:rsidP="00753AC8">
                      <w:pPr>
                        <w:rPr>
                          <w:rFonts w:asciiTheme="minorBidi" w:hAnsiTheme="minorBidi" w:cstheme="minorBidi"/>
                          <w:b/>
                          <w:bCs/>
                          <w:lang w:bidi="he-IL"/>
                        </w:rPr>
                      </w:pPr>
                      <w:r>
                        <w:rPr>
                          <w:rFonts w:asciiTheme="minorBidi" w:hAnsiTheme="minorBidi" w:cstheme="minorBidi" w:hint="cs"/>
                          <w:b/>
                          <w:bCs/>
                          <w:rtl/>
                          <w:lang w:bidi="he-IL"/>
                        </w:rPr>
                        <w:t>האנימציה בסוף</w:t>
                      </w:r>
                      <w:r w:rsidRPr="00C13168">
                        <w:rPr>
                          <w:rFonts w:asciiTheme="minorBidi" w:hAnsiTheme="minorBidi" w:cstheme="minorBidi"/>
                          <w:b/>
                          <w:bCs/>
                          <w:rtl/>
                          <w:lang w:bidi="he-IL"/>
                        </w:rPr>
                        <w:t>:</w:t>
                      </w:r>
                    </w:p>
                    <w:p w14:paraId="6C141977" w14:textId="77777777" w:rsidR="00753AC8" w:rsidRDefault="00753AC8" w:rsidP="00753AC8"/>
                    <w:p w14:paraId="5A21D7C6" w14:textId="77777777" w:rsidR="00753AC8" w:rsidRPr="00C13168" w:rsidRDefault="00753AC8" w:rsidP="00753AC8">
                      <w:pPr>
                        <w:rPr>
                          <w:rFonts w:asciiTheme="minorBidi" w:hAnsiTheme="minorBidi" w:cstheme="minorBidi"/>
                          <w:b/>
                          <w:bCs/>
                          <w:lang w:bidi="he-IL"/>
                        </w:rPr>
                      </w:pPr>
                      <w:r>
                        <w:rPr>
                          <w:rFonts w:asciiTheme="minorBidi" w:hAnsiTheme="minorBidi" w:cstheme="minorBidi" w:hint="cs"/>
                          <w:b/>
                          <w:bCs/>
                          <w:rtl/>
                          <w:lang w:bidi="he-IL"/>
                        </w:rPr>
                        <w:t>האנימציה בסוף</w:t>
                      </w:r>
                      <w:r w:rsidRPr="00C13168">
                        <w:rPr>
                          <w:rFonts w:asciiTheme="minorBidi" w:hAnsiTheme="minorBidi" w:cstheme="minorBidi"/>
                          <w:b/>
                          <w:bCs/>
                          <w:rtl/>
                          <w:lang w:bidi="he-IL"/>
                        </w:rPr>
                        <w:t>:</w:t>
                      </w:r>
                    </w:p>
                    <w:p w14:paraId="5F5FB659" w14:textId="77777777" w:rsidR="00753AC8" w:rsidRDefault="00753AC8" w:rsidP="00753AC8"/>
                    <w:p w14:paraId="75E351FD" w14:textId="77777777" w:rsidR="00753AC8" w:rsidRPr="00C13168" w:rsidRDefault="00753AC8" w:rsidP="00753AC8">
                      <w:pPr>
                        <w:rPr>
                          <w:rFonts w:asciiTheme="minorBidi" w:hAnsiTheme="minorBidi" w:cstheme="minorBidi"/>
                          <w:b/>
                          <w:bCs/>
                          <w:lang w:bidi="he-IL"/>
                        </w:rPr>
                      </w:pPr>
                      <w:r>
                        <w:rPr>
                          <w:rFonts w:asciiTheme="minorBidi" w:hAnsiTheme="minorBidi" w:cstheme="minorBidi" w:hint="cs"/>
                          <w:b/>
                          <w:bCs/>
                          <w:rtl/>
                          <w:lang w:bidi="he-IL"/>
                        </w:rPr>
                        <w:t>האנימציה בסוף</w:t>
                      </w:r>
                      <w:r w:rsidRPr="00C13168">
                        <w:rPr>
                          <w:rFonts w:asciiTheme="minorBidi" w:hAnsiTheme="minorBidi" w:cstheme="minorBidi"/>
                          <w:b/>
                          <w:bCs/>
                          <w:rtl/>
                          <w:lang w:bidi="he-IL"/>
                        </w:rPr>
                        <w:t>:</w:t>
                      </w:r>
                    </w:p>
                    <w:p w14:paraId="2CCD5910" w14:textId="77777777" w:rsidR="00753AC8" w:rsidRDefault="00753AC8" w:rsidP="00753AC8"/>
                    <w:p w14:paraId="5CDE81EB" w14:textId="77777777" w:rsidR="00753AC8" w:rsidRPr="00C13168" w:rsidRDefault="00753AC8" w:rsidP="00753AC8">
                      <w:pPr>
                        <w:rPr>
                          <w:rFonts w:asciiTheme="minorBidi" w:hAnsiTheme="minorBidi" w:cstheme="minorBidi"/>
                          <w:b/>
                          <w:bCs/>
                          <w:lang w:bidi="he-IL"/>
                        </w:rPr>
                      </w:pPr>
                      <w:r>
                        <w:rPr>
                          <w:rFonts w:asciiTheme="minorBidi" w:hAnsiTheme="minorBidi" w:cstheme="minorBidi" w:hint="cs"/>
                          <w:b/>
                          <w:bCs/>
                          <w:rtl/>
                          <w:lang w:bidi="he-IL"/>
                        </w:rPr>
                        <w:t>האנימציה בסוף</w:t>
                      </w:r>
                      <w:r w:rsidRPr="00C13168">
                        <w:rPr>
                          <w:rFonts w:asciiTheme="minorBidi" w:hAnsiTheme="minorBidi" w:cstheme="minorBidi"/>
                          <w:b/>
                          <w:bCs/>
                          <w:rtl/>
                          <w:lang w:bidi="he-IL"/>
                        </w:rPr>
                        <w:t>:</w:t>
                      </w:r>
                    </w:p>
                    <w:p w14:paraId="5F2AFCAB" w14:textId="77777777" w:rsidR="00753AC8" w:rsidRDefault="00753AC8" w:rsidP="00753AC8"/>
                    <w:p w14:paraId="0F2C2655" w14:textId="77777777" w:rsidR="00753AC8" w:rsidRPr="00C13168" w:rsidRDefault="00753AC8" w:rsidP="00753AC8">
                      <w:pPr>
                        <w:rPr>
                          <w:rFonts w:asciiTheme="minorBidi" w:hAnsiTheme="minorBidi" w:cstheme="minorBidi"/>
                          <w:b/>
                          <w:bCs/>
                          <w:lang w:bidi="he-IL"/>
                        </w:rPr>
                      </w:pPr>
                      <w:r>
                        <w:rPr>
                          <w:rFonts w:asciiTheme="minorBidi" w:hAnsiTheme="minorBidi" w:cstheme="minorBidi" w:hint="cs"/>
                          <w:b/>
                          <w:bCs/>
                          <w:rtl/>
                          <w:lang w:bidi="he-IL"/>
                        </w:rPr>
                        <w:t>האנימציה בסוף</w:t>
                      </w:r>
                      <w:r w:rsidRPr="00C13168">
                        <w:rPr>
                          <w:rFonts w:asciiTheme="minorBidi" w:hAnsiTheme="minorBidi" w:cstheme="minorBidi"/>
                          <w:b/>
                          <w:bCs/>
                          <w:rtl/>
                          <w:lang w:bidi="he-IL"/>
                        </w:rPr>
                        <w:t>:</w:t>
                      </w:r>
                    </w:p>
                    <w:p w14:paraId="2BC7482C" w14:textId="77777777" w:rsidR="00753AC8" w:rsidRDefault="00753AC8" w:rsidP="00753AC8"/>
                    <w:p w14:paraId="172889CB" w14:textId="77777777" w:rsidR="00753AC8" w:rsidRPr="00C13168" w:rsidRDefault="00753AC8" w:rsidP="00753AC8">
                      <w:pPr>
                        <w:rPr>
                          <w:rFonts w:asciiTheme="minorBidi" w:hAnsiTheme="minorBidi" w:cstheme="minorBidi"/>
                          <w:b/>
                          <w:bCs/>
                          <w:lang w:bidi="he-IL"/>
                        </w:rPr>
                      </w:pPr>
                      <w:r>
                        <w:rPr>
                          <w:rFonts w:asciiTheme="minorBidi" w:hAnsiTheme="minorBidi" w:cstheme="minorBidi" w:hint="cs"/>
                          <w:b/>
                          <w:bCs/>
                          <w:rtl/>
                          <w:lang w:bidi="he-IL"/>
                        </w:rPr>
                        <w:t>האנימציה בסוף</w:t>
                      </w:r>
                      <w:r w:rsidRPr="00C13168">
                        <w:rPr>
                          <w:rFonts w:asciiTheme="minorBidi" w:hAnsiTheme="minorBidi" w:cstheme="minorBidi"/>
                          <w:b/>
                          <w:bCs/>
                          <w:rtl/>
                          <w:lang w:bidi="he-IL"/>
                        </w:rPr>
                        <w:t>:</w:t>
                      </w:r>
                    </w:p>
                    <w:p w14:paraId="093AE101" w14:textId="77777777" w:rsidR="00753AC8" w:rsidRDefault="00753AC8" w:rsidP="00753AC8"/>
                    <w:p w14:paraId="32D695F1" w14:textId="77777777" w:rsidR="00753AC8" w:rsidRPr="00C13168" w:rsidRDefault="00753AC8" w:rsidP="00753AC8">
                      <w:pPr>
                        <w:rPr>
                          <w:rFonts w:asciiTheme="minorBidi" w:hAnsiTheme="minorBidi" w:cstheme="minorBidi"/>
                          <w:b/>
                          <w:bCs/>
                          <w:lang w:bidi="he-IL"/>
                        </w:rPr>
                      </w:pPr>
                      <w:r>
                        <w:rPr>
                          <w:rFonts w:asciiTheme="minorBidi" w:hAnsiTheme="minorBidi" w:cstheme="minorBidi" w:hint="cs"/>
                          <w:b/>
                          <w:bCs/>
                          <w:rtl/>
                          <w:lang w:bidi="he-IL"/>
                        </w:rPr>
                        <w:t>האנימציה בסוף</w:t>
                      </w:r>
                      <w:r w:rsidRPr="00C13168">
                        <w:rPr>
                          <w:rFonts w:asciiTheme="minorBidi" w:hAnsiTheme="minorBidi" w:cstheme="minorBidi"/>
                          <w:b/>
                          <w:bCs/>
                          <w:rtl/>
                          <w:lang w:bidi="he-IL"/>
                        </w:rPr>
                        <w:t>:</w:t>
                      </w:r>
                    </w:p>
                    <w:p w14:paraId="6D430954" w14:textId="77777777" w:rsidR="00753AC8" w:rsidRDefault="00753AC8" w:rsidP="00753AC8"/>
                    <w:p w14:paraId="3FC9BFFF" w14:textId="77777777" w:rsidR="00753AC8" w:rsidRPr="00C13168" w:rsidRDefault="00753AC8" w:rsidP="00753AC8">
                      <w:pPr>
                        <w:rPr>
                          <w:rFonts w:asciiTheme="minorBidi" w:hAnsiTheme="minorBidi" w:cstheme="minorBidi"/>
                          <w:b/>
                          <w:bCs/>
                          <w:lang w:bidi="he-IL"/>
                        </w:rPr>
                      </w:pPr>
                      <w:r>
                        <w:rPr>
                          <w:rFonts w:asciiTheme="minorBidi" w:hAnsiTheme="minorBidi" w:cstheme="minorBidi" w:hint="cs"/>
                          <w:b/>
                          <w:bCs/>
                          <w:rtl/>
                          <w:lang w:bidi="he-IL"/>
                        </w:rPr>
                        <w:t>האנימציה בסוף</w:t>
                      </w:r>
                      <w:r w:rsidRPr="00C13168">
                        <w:rPr>
                          <w:rFonts w:asciiTheme="minorBidi" w:hAnsiTheme="minorBidi" w:cstheme="minorBidi"/>
                          <w:b/>
                          <w:bCs/>
                          <w:rtl/>
                          <w:lang w:bidi="he-IL"/>
                        </w:rPr>
                        <w:t>:</w:t>
                      </w:r>
                    </w:p>
                    <w:p w14:paraId="39D76371" w14:textId="77777777" w:rsidR="00753AC8" w:rsidRDefault="00753AC8" w:rsidP="00753AC8"/>
                    <w:p w14:paraId="170EBCAC" w14:textId="77777777" w:rsidR="00753AC8" w:rsidRPr="00C13168" w:rsidRDefault="00753AC8" w:rsidP="00753AC8">
                      <w:pPr>
                        <w:rPr>
                          <w:rFonts w:asciiTheme="minorBidi" w:hAnsiTheme="minorBidi" w:cstheme="minorBidi"/>
                          <w:b/>
                          <w:bCs/>
                          <w:lang w:bidi="he-IL"/>
                        </w:rPr>
                      </w:pPr>
                      <w:r>
                        <w:rPr>
                          <w:rFonts w:asciiTheme="minorBidi" w:hAnsiTheme="minorBidi" w:cstheme="minorBidi" w:hint="cs"/>
                          <w:b/>
                          <w:bCs/>
                          <w:rtl/>
                          <w:lang w:bidi="he-IL"/>
                        </w:rPr>
                        <w:t>האנימציה בסוף</w:t>
                      </w:r>
                      <w:r w:rsidRPr="00C13168">
                        <w:rPr>
                          <w:rFonts w:asciiTheme="minorBidi" w:hAnsiTheme="minorBidi" w:cstheme="minorBidi"/>
                          <w:b/>
                          <w:bCs/>
                          <w:rtl/>
                          <w:lang w:bidi="he-IL"/>
                        </w:rPr>
                        <w:t>:</w:t>
                      </w:r>
                    </w:p>
                    <w:p w14:paraId="2B68C510" w14:textId="77777777" w:rsidR="00753AC8" w:rsidRDefault="00753AC8" w:rsidP="00753AC8"/>
                    <w:p w14:paraId="6D5CC197" w14:textId="77777777" w:rsidR="00753AC8" w:rsidRPr="00C13168" w:rsidRDefault="00753AC8" w:rsidP="00753AC8">
                      <w:pPr>
                        <w:rPr>
                          <w:rFonts w:asciiTheme="minorBidi" w:hAnsiTheme="minorBidi" w:cstheme="minorBidi"/>
                          <w:b/>
                          <w:bCs/>
                          <w:lang w:bidi="he-IL"/>
                        </w:rPr>
                      </w:pPr>
                      <w:r>
                        <w:rPr>
                          <w:rFonts w:asciiTheme="minorBidi" w:hAnsiTheme="minorBidi" w:cstheme="minorBidi" w:hint="cs"/>
                          <w:b/>
                          <w:bCs/>
                          <w:rtl/>
                          <w:lang w:bidi="he-IL"/>
                        </w:rPr>
                        <w:t>האנימציה בסוף</w:t>
                      </w:r>
                      <w:r w:rsidRPr="00C13168">
                        <w:rPr>
                          <w:rFonts w:asciiTheme="minorBidi" w:hAnsiTheme="minorBidi" w:cstheme="minorBidi"/>
                          <w:b/>
                          <w:bCs/>
                          <w:rtl/>
                          <w:lang w:bidi="he-IL"/>
                        </w:rPr>
                        <w:t>:</w:t>
                      </w:r>
                    </w:p>
                    <w:p w14:paraId="1A7BA256" w14:textId="77777777" w:rsidR="00753AC8" w:rsidRDefault="00753AC8" w:rsidP="00753AC8"/>
                    <w:p w14:paraId="140F870D" w14:textId="77777777" w:rsidR="00753AC8" w:rsidRPr="00C13168" w:rsidRDefault="00753AC8" w:rsidP="00753AC8">
                      <w:pPr>
                        <w:rPr>
                          <w:rFonts w:asciiTheme="minorBidi" w:hAnsiTheme="minorBidi" w:cstheme="minorBidi"/>
                          <w:b/>
                          <w:bCs/>
                          <w:lang w:bidi="he-IL"/>
                        </w:rPr>
                      </w:pPr>
                      <w:r>
                        <w:rPr>
                          <w:rFonts w:asciiTheme="minorBidi" w:hAnsiTheme="minorBidi" w:cstheme="minorBidi" w:hint="cs"/>
                          <w:b/>
                          <w:bCs/>
                          <w:rtl/>
                          <w:lang w:bidi="he-IL"/>
                        </w:rPr>
                        <w:t>האנימציה בסוף</w:t>
                      </w:r>
                      <w:r w:rsidRPr="00C13168">
                        <w:rPr>
                          <w:rFonts w:asciiTheme="minorBidi" w:hAnsiTheme="minorBidi" w:cstheme="minorBidi"/>
                          <w:b/>
                          <w:bCs/>
                          <w:rtl/>
                          <w:lang w:bidi="he-IL"/>
                        </w:rPr>
                        <w:t>:</w:t>
                      </w:r>
                    </w:p>
                    <w:p w14:paraId="32BCADFA" w14:textId="77777777" w:rsidR="00753AC8" w:rsidRDefault="00753AC8" w:rsidP="00753AC8"/>
                    <w:p w14:paraId="0B6B28C4" w14:textId="77777777" w:rsidR="00753AC8" w:rsidRPr="00C13168" w:rsidRDefault="00753AC8" w:rsidP="00753AC8">
                      <w:pPr>
                        <w:rPr>
                          <w:rFonts w:asciiTheme="minorBidi" w:hAnsiTheme="minorBidi" w:cstheme="minorBidi"/>
                          <w:b/>
                          <w:bCs/>
                          <w:lang w:bidi="he-IL"/>
                        </w:rPr>
                      </w:pPr>
                      <w:r>
                        <w:rPr>
                          <w:rFonts w:asciiTheme="minorBidi" w:hAnsiTheme="minorBidi" w:cstheme="minorBidi" w:hint="cs"/>
                          <w:b/>
                          <w:bCs/>
                          <w:rtl/>
                          <w:lang w:bidi="he-IL"/>
                        </w:rPr>
                        <w:t>האנימציה בסוף</w:t>
                      </w:r>
                      <w:r w:rsidRPr="00C13168">
                        <w:rPr>
                          <w:rFonts w:asciiTheme="minorBidi" w:hAnsiTheme="minorBidi" w:cstheme="minorBidi"/>
                          <w:b/>
                          <w:bCs/>
                          <w:rtl/>
                          <w:lang w:bidi="he-IL"/>
                        </w:rPr>
                        <w:t>:</w:t>
                      </w:r>
                    </w:p>
                    <w:p w14:paraId="29078B9F" w14:textId="77777777" w:rsidR="00753AC8" w:rsidRDefault="00753AC8" w:rsidP="00753AC8"/>
                    <w:p w14:paraId="218410E1" w14:textId="77777777" w:rsidR="00753AC8" w:rsidRPr="00C13168" w:rsidRDefault="00753AC8" w:rsidP="00753AC8">
                      <w:pPr>
                        <w:rPr>
                          <w:rFonts w:asciiTheme="minorBidi" w:hAnsiTheme="minorBidi" w:cstheme="minorBidi"/>
                          <w:b/>
                          <w:bCs/>
                          <w:lang w:bidi="he-IL"/>
                        </w:rPr>
                      </w:pPr>
                      <w:r>
                        <w:rPr>
                          <w:rFonts w:asciiTheme="minorBidi" w:hAnsiTheme="minorBidi" w:cstheme="minorBidi" w:hint="cs"/>
                          <w:b/>
                          <w:bCs/>
                          <w:rtl/>
                          <w:lang w:bidi="he-IL"/>
                        </w:rPr>
                        <w:t>האנימציה בסוף</w:t>
                      </w:r>
                      <w:r w:rsidRPr="00C13168">
                        <w:rPr>
                          <w:rFonts w:asciiTheme="minorBidi" w:hAnsiTheme="minorBidi" w:cstheme="minorBidi"/>
                          <w:b/>
                          <w:bCs/>
                          <w:rtl/>
                          <w:lang w:bidi="he-IL"/>
                        </w:rPr>
                        <w:t>:</w:t>
                      </w:r>
                    </w:p>
                    <w:p w14:paraId="62885177" w14:textId="77777777" w:rsidR="00753AC8" w:rsidRDefault="00753AC8" w:rsidP="00753AC8"/>
                    <w:p w14:paraId="22AA383F" w14:textId="77777777" w:rsidR="00753AC8" w:rsidRPr="00C13168" w:rsidRDefault="00753AC8" w:rsidP="00753AC8">
                      <w:pPr>
                        <w:rPr>
                          <w:rFonts w:asciiTheme="minorBidi" w:hAnsiTheme="minorBidi" w:cstheme="minorBidi"/>
                          <w:b/>
                          <w:bCs/>
                          <w:lang w:bidi="he-IL"/>
                        </w:rPr>
                      </w:pPr>
                      <w:r>
                        <w:rPr>
                          <w:rFonts w:asciiTheme="minorBidi" w:hAnsiTheme="minorBidi" w:cstheme="minorBidi" w:hint="cs"/>
                          <w:b/>
                          <w:bCs/>
                          <w:rtl/>
                          <w:lang w:bidi="he-IL"/>
                        </w:rPr>
                        <w:t>האנימציה בסוף</w:t>
                      </w:r>
                      <w:r w:rsidRPr="00C13168">
                        <w:rPr>
                          <w:rFonts w:asciiTheme="minorBidi" w:hAnsiTheme="minorBidi" w:cstheme="minorBidi"/>
                          <w:b/>
                          <w:bCs/>
                          <w:rtl/>
                          <w:lang w:bidi="he-IL"/>
                        </w:rPr>
                        <w:t>:</w:t>
                      </w:r>
                    </w:p>
                    <w:p w14:paraId="773C7F95" w14:textId="77777777" w:rsidR="00753AC8" w:rsidRDefault="00753AC8" w:rsidP="00753AC8"/>
                    <w:p w14:paraId="66F767E5" w14:textId="77777777" w:rsidR="00753AC8" w:rsidRPr="00C13168" w:rsidRDefault="00753AC8" w:rsidP="00753AC8">
                      <w:pPr>
                        <w:rPr>
                          <w:rFonts w:asciiTheme="minorBidi" w:hAnsiTheme="minorBidi" w:cstheme="minorBidi"/>
                          <w:b/>
                          <w:bCs/>
                          <w:lang w:bidi="he-IL"/>
                        </w:rPr>
                      </w:pPr>
                      <w:r>
                        <w:rPr>
                          <w:rFonts w:asciiTheme="minorBidi" w:hAnsiTheme="minorBidi" w:cstheme="minorBidi" w:hint="cs"/>
                          <w:b/>
                          <w:bCs/>
                          <w:rtl/>
                          <w:lang w:bidi="he-IL"/>
                        </w:rPr>
                        <w:t>האנימציה בסוף</w:t>
                      </w:r>
                      <w:r w:rsidRPr="00C13168">
                        <w:rPr>
                          <w:rFonts w:asciiTheme="minorBidi" w:hAnsiTheme="minorBidi" w:cstheme="minorBidi"/>
                          <w:b/>
                          <w:bCs/>
                          <w:rtl/>
                          <w:lang w:bidi="he-IL"/>
                        </w:rPr>
                        <w:t>:</w:t>
                      </w:r>
                    </w:p>
                    <w:p w14:paraId="3C59A444" w14:textId="77777777" w:rsidR="00753AC8" w:rsidRDefault="00753AC8" w:rsidP="00753AC8"/>
                    <w:p w14:paraId="55FFAA01" w14:textId="77777777" w:rsidR="00753AC8" w:rsidRPr="00C13168" w:rsidRDefault="00753AC8" w:rsidP="00753AC8">
                      <w:pPr>
                        <w:rPr>
                          <w:rFonts w:asciiTheme="minorBidi" w:hAnsiTheme="minorBidi" w:cstheme="minorBidi"/>
                          <w:b/>
                          <w:bCs/>
                          <w:lang w:bidi="he-IL"/>
                        </w:rPr>
                      </w:pPr>
                      <w:r>
                        <w:rPr>
                          <w:rFonts w:asciiTheme="minorBidi" w:hAnsiTheme="minorBidi" w:cstheme="minorBidi" w:hint="cs"/>
                          <w:b/>
                          <w:bCs/>
                          <w:rtl/>
                          <w:lang w:bidi="he-IL"/>
                        </w:rPr>
                        <w:t>האנימציה בסוף</w:t>
                      </w:r>
                      <w:r w:rsidRPr="00C13168">
                        <w:rPr>
                          <w:rFonts w:asciiTheme="minorBidi" w:hAnsiTheme="minorBidi" w:cstheme="minorBidi"/>
                          <w:b/>
                          <w:bCs/>
                          <w:rtl/>
                          <w:lang w:bidi="he-IL"/>
                        </w:rPr>
                        <w:t>:</w:t>
                      </w:r>
                    </w:p>
                    <w:p w14:paraId="4C29D861" w14:textId="77777777" w:rsidR="00753AC8" w:rsidRDefault="00753AC8" w:rsidP="00753AC8"/>
                    <w:p w14:paraId="7C5EF047" w14:textId="77777777" w:rsidR="00753AC8" w:rsidRPr="00C13168" w:rsidRDefault="00753AC8" w:rsidP="00753AC8">
                      <w:pPr>
                        <w:rPr>
                          <w:rFonts w:asciiTheme="minorBidi" w:hAnsiTheme="minorBidi" w:cstheme="minorBidi"/>
                          <w:b/>
                          <w:bCs/>
                          <w:lang w:bidi="he-IL"/>
                        </w:rPr>
                      </w:pPr>
                      <w:r>
                        <w:rPr>
                          <w:rFonts w:asciiTheme="minorBidi" w:hAnsiTheme="minorBidi" w:cstheme="minorBidi" w:hint="cs"/>
                          <w:b/>
                          <w:bCs/>
                          <w:rtl/>
                          <w:lang w:bidi="he-IL"/>
                        </w:rPr>
                        <w:t>האנימציה בסוף</w:t>
                      </w:r>
                      <w:r w:rsidRPr="00C13168">
                        <w:rPr>
                          <w:rFonts w:asciiTheme="minorBidi" w:hAnsiTheme="minorBidi" w:cstheme="minorBidi"/>
                          <w:b/>
                          <w:bCs/>
                          <w:rtl/>
                          <w:lang w:bidi="he-IL"/>
                        </w:rPr>
                        <w:t>:</w:t>
                      </w:r>
                    </w:p>
                    <w:p w14:paraId="6134DB56" w14:textId="77777777" w:rsidR="00753AC8" w:rsidRDefault="00753AC8" w:rsidP="00753AC8"/>
                    <w:p w14:paraId="43CF62B6" w14:textId="77777777" w:rsidR="00753AC8" w:rsidRPr="00C13168" w:rsidRDefault="00753AC8" w:rsidP="00753AC8">
                      <w:pPr>
                        <w:rPr>
                          <w:rFonts w:asciiTheme="minorBidi" w:hAnsiTheme="minorBidi" w:cstheme="minorBidi"/>
                          <w:b/>
                          <w:bCs/>
                          <w:lang w:bidi="he-IL"/>
                        </w:rPr>
                      </w:pPr>
                      <w:r>
                        <w:rPr>
                          <w:rFonts w:asciiTheme="minorBidi" w:hAnsiTheme="minorBidi" w:cstheme="minorBidi" w:hint="cs"/>
                          <w:b/>
                          <w:bCs/>
                          <w:rtl/>
                          <w:lang w:bidi="he-IL"/>
                        </w:rPr>
                        <w:t>האנימציה בסוף</w:t>
                      </w:r>
                      <w:r w:rsidRPr="00C13168">
                        <w:rPr>
                          <w:rFonts w:asciiTheme="minorBidi" w:hAnsiTheme="minorBidi" w:cstheme="minorBidi"/>
                          <w:b/>
                          <w:bCs/>
                          <w:rtl/>
                          <w:lang w:bidi="he-IL"/>
                        </w:rPr>
                        <w:t>:</w:t>
                      </w:r>
                    </w:p>
                    <w:p w14:paraId="060AAC40" w14:textId="77777777" w:rsidR="00753AC8" w:rsidRDefault="00753AC8" w:rsidP="00753AC8"/>
                    <w:p w14:paraId="627EB557" w14:textId="77777777" w:rsidR="00753AC8" w:rsidRPr="00C13168" w:rsidRDefault="00753AC8" w:rsidP="00753AC8">
                      <w:pPr>
                        <w:rPr>
                          <w:rFonts w:asciiTheme="minorBidi" w:hAnsiTheme="minorBidi" w:cstheme="minorBidi"/>
                          <w:b/>
                          <w:bCs/>
                          <w:lang w:bidi="he-IL"/>
                        </w:rPr>
                      </w:pPr>
                      <w:r>
                        <w:rPr>
                          <w:rFonts w:asciiTheme="minorBidi" w:hAnsiTheme="minorBidi" w:cstheme="minorBidi" w:hint="cs"/>
                          <w:b/>
                          <w:bCs/>
                          <w:rtl/>
                          <w:lang w:bidi="he-IL"/>
                        </w:rPr>
                        <w:t>האנימציה בסוף</w:t>
                      </w:r>
                      <w:r w:rsidRPr="00C13168">
                        <w:rPr>
                          <w:rFonts w:asciiTheme="minorBidi" w:hAnsiTheme="minorBidi" w:cstheme="minorBidi"/>
                          <w:b/>
                          <w:bCs/>
                          <w:rtl/>
                          <w:lang w:bidi="he-IL"/>
                        </w:rPr>
                        <w:t>:</w:t>
                      </w:r>
                    </w:p>
                    <w:p w14:paraId="31FFBD3F" w14:textId="77777777" w:rsidR="00753AC8" w:rsidRDefault="00753AC8" w:rsidP="00753AC8"/>
                    <w:p w14:paraId="3B0BF048" w14:textId="77777777" w:rsidR="00753AC8" w:rsidRPr="00C13168" w:rsidRDefault="00753AC8" w:rsidP="00753AC8">
                      <w:pPr>
                        <w:rPr>
                          <w:rFonts w:asciiTheme="minorBidi" w:hAnsiTheme="minorBidi" w:cstheme="minorBidi"/>
                          <w:b/>
                          <w:bCs/>
                          <w:lang w:bidi="he-IL"/>
                        </w:rPr>
                      </w:pPr>
                      <w:r>
                        <w:rPr>
                          <w:rFonts w:asciiTheme="minorBidi" w:hAnsiTheme="minorBidi" w:cstheme="minorBidi" w:hint="cs"/>
                          <w:b/>
                          <w:bCs/>
                          <w:rtl/>
                          <w:lang w:bidi="he-IL"/>
                        </w:rPr>
                        <w:t>האנימציה בסוף</w:t>
                      </w:r>
                      <w:r w:rsidRPr="00C13168">
                        <w:rPr>
                          <w:rFonts w:asciiTheme="minorBidi" w:hAnsiTheme="minorBidi" w:cstheme="minorBidi"/>
                          <w:b/>
                          <w:bCs/>
                          <w:rtl/>
                          <w:lang w:bidi="he-IL"/>
                        </w:rPr>
                        <w:t>:</w:t>
                      </w:r>
                    </w:p>
                  </w:txbxContent>
                </v:textbox>
              </v:shape>
            </w:pict>
          </mc:Fallback>
        </mc:AlternateContent>
      </w:r>
      <w:r w:rsidR="006D75CD">
        <w:rPr>
          <w:rFonts w:asciiTheme="minorBidi" w:hAnsiTheme="minorBidi" w:cs="Arial"/>
          <w:noProof/>
          <w:sz w:val="22"/>
          <w:szCs w:val="22"/>
          <w:rtl/>
          <w:lang w:val="he-IL" w:bidi="he-IL"/>
        </w:rPr>
        <mc:AlternateContent>
          <mc:Choice Requires="wps">
            <w:drawing>
              <wp:anchor distT="0" distB="0" distL="114300" distR="114300" simplePos="0" relativeHeight="251769856" behindDoc="0" locked="0" layoutInCell="1" allowOverlap="1" wp14:anchorId="7071EBD2" wp14:editId="1C4C8DAA">
                <wp:simplePos x="0" y="0"/>
                <wp:positionH relativeFrom="column">
                  <wp:posOffset>3020517</wp:posOffset>
                </wp:positionH>
                <wp:positionV relativeFrom="paragraph">
                  <wp:posOffset>8752611</wp:posOffset>
                </wp:positionV>
                <wp:extent cx="914400" cy="270663"/>
                <wp:effectExtent l="0" t="0" r="0" b="0"/>
                <wp:wrapNone/>
                <wp:docPr id="901040581" name="תיבת טקסט 10"/>
                <wp:cNvGraphicFramePr/>
                <a:graphic xmlns:a="http://schemas.openxmlformats.org/drawingml/2006/main">
                  <a:graphicData uri="http://schemas.microsoft.com/office/word/2010/wordprocessingShape">
                    <wps:wsp>
                      <wps:cNvSpPr txBox="1"/>
                      <wps:spPr>
                        <a:xfrm>
                          <a:off x="0" y="0"/>
                          <a:ext cx="914400" cy="270663"/>
                        </a:xfrm>
                        <a:prstGeom prst="rect">
                          <a:avLst/>
                        </a:prstGeom>
                        <a:noFill/>
                        <a:ln w="6350">
                          <a:noFill/>
                        </a:ln>
                      </wps:spPr>
                      <wps:txbx>
                        <w:txbxContent>
                          <w:p w14:paraId="616684A5" w14:textId="26F562EE" w:rsidR="00753AC8" w:rsidRPr="00C13168" w:rsidRDefault="00753AC8" w:rsidP="00753AC8">
                            <w:pPr>
                              <w:jc w:val="center"/>
                              <w:rPr>
                                <w:rFonts w:asciiTheme="minorBidi" w:hAnsiTheme="minorBidi" w:cstheme="minorBidi"/>
                                <w:b/>
                                <w:bCs/>
                                <w:lang w:bidi="he-IL"/>
                              </w:rPr>
                            </w:pPr>
                            <w:r>
                              <w:rPr>
                                <w:rFonts w:asciiTheme="minorBidi" w:hAnsiTheme="minorBidi" w:cstheme="minorBidi" w:hint="cs"/>
                                <w:b/>
                                <w:bCs/>
                                <w:rtl/>
                                <w:lang w:bidi="he-IL"/>
                              </w:rPr>
                              <w:t>כששמים את העכבר מעל נקודה מסוימת:</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071EBD2" id="_x0000_s1055" type="#_x0000_t202" style="position:absolute;margin-left:237.85pt;margin-top:689.2pt;width:1in;height:21.3pt;z-index:25176985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" filled="f" stroked="f" strokeweight=".5pt">
                <v:textbox>
                  <w:txbxContent>
                    <w:p w14:paraId="616684A5" w14:textId="26F562EE" w:rsidR="00753AC8" w:rsidRPr="00C13168" w:rsidRDefault="00753AC8" w:rsidP="00753AC8">
                      <w:pPr>
                        <w:jc w:val="center"/>
                        <w:rPr>
                          <w:rFonts w:asciiTheme="minorBidi" w:hAnsiTheme="minorBidi" w:cstheme="minorBidi"/>
                          <w:b/>
                          <w:bCs/>
                          <w:lang w:bidi="he-IL"/>
                        </w:rPr>
                      </w:pPr>
                      <w:r>
                        <w:rPr>
                          <w:rFonts w:asciiTheme="minorBidi" w:hAnsiTheme="minorBidi" w:cstheme="minorBidi" w:hint="cs"/>
                          <w:b/>
                          <w:bCs/>
                          <w:rtl/>
                          <w:lang w:bidi="he-IL"/>
                        </w:rPr>
                        <w:t>כששמים את העכבר מעל נקודה מסוימת:</w:t>
                      </w:r>
                    </w:p>
                  </w:txbxContent>
                </v:textbox>
              </v:shape>
            </w:pict>
          </mc:Fallback>
        </mc:AlternateContent>
      </w:r>
      <w:r>
        <w:rPr>
          <w:rFonts w:asciiTheme="minorBidi" w:hAnsiTheme="minorBidi" w:cs="Arial"/>
          <w:noProof/>
          <w:sz w:val="22"/>
          <w:szCs w:val="22"/>
          <w:rtl/>
          <w:lang w:val="he-IL" w:bidi="he-IL"/>
        </w:rPr>
        <mc:AlternateContent>
          <mc:Choice Requires="wps">
            <w:drawing>
              <wp:anchor distT="0" distB="0" distL="114300" distR="114300" simplePos="0" relativeHeight="251770880" behindDoc="0" locked="0" layoutInCell="1" allowOverlap="1" wp14:anchorId="4A0E10DE" wp14:editId="75AAB9FF">
                <wp:simplePos x="0" y="0"/>
                <wp:positionH relativeFrom="column">
                  <wp:posOffset>3022319</wp:posOffset>
                </wp:positionH>
                <wp:positionV relativeFrom="paragraph">
                  <wp:posOffset>9025860</wp:posOffset>
                </wp:positionV>
                <wp:extent cx="1315720" cy="304800"/>
                <wp:effectExtent l="0" t="0" r="17780" b="19050"/>
                <wp:wrapNone/>
                <wp:docPr id="1928078043" name="תיבת טקסט 10"/>
                <wp:cNvGraphicFramePr/>
                <a:graphic xmlns:a="http://schemas.openxmlformats.org/drawingml/2006/main">
                  <a:graphicData uri="http://schemas.microsoft.com/office/word/2010/wordprocessingShape">
                    <wps:wsp>
                      <wps:cNvSpPr txBox="1"/>
                      <wps:spPr>
                        <a:xfrm>
                          <a:off x="0" y="0"/>
                          <a:ext cx="1315720" cy="304800"/>
                        </a:xfrm>
                        <a:prstGeom prst="rect">
                          <a:avLst/>
                        </a:prstGeom>
                        <a:ln/>
                      </wps:spPr>
                      <wps:style>
                        <a:lnRef idx="2">
                          <a:schemeClr val="dk1"/>
                        </a:lnRef>
                        <a:fillRef idx="1">
                          <a:schemeClr val="lt1"/>
                        </a:fillRef>
                        <a:effectRef idx="0">
                          <a:schemeClr val="dk1"/>
                        </a:effectRef>
                        <a:fontRef idx="minor">
                          <a:schemeClr val="dk1"/>
                        </a:fontRef>
                      </wps:style>
                      <wps:txbx>
                        <w:txbxContent>
                          <w:p w14:paraId="3388D351" w14:textId="77777777" w:rsidR="00753AC8" w:rsidRPr="00C13168" w:rsidRDefault="00753AC8" w:rsidP="00753AC8">
                            <w:pPr>
                              <w:bidi/>
                              <w:rPr>
                                <w:rFonts w:asciiTheme="minorBidi" w:hAnsiTheme="minorBidi" w:cstheme="minorBidi"/>
                                <w:b/>
                                <w:bCs/>
                                <w:lang w:bidi="he-IL"/>
                              </w:rPr>
                            </w:pPr>
                            <w:r>
                              <w:rPr>
                                <w:rFonts w:asciiTheme="minorBidi" w:hAnsiTheme="minorBidi" w:cstheme="minorBidi" w:hint="cs"/>
                                <w:b/>
                                <w:bCs/>
                                <w:rtl/>
                                <w:lang w:bidi="he-IL"/>
                              </w:rPr>
                              <w:t>דוגמה ל-</w:t>
                            </w:r>
                            <w:r>
                              <w:rPr>
                                <w:rFonts w:asciiTheme="minorBidi" w:hAnsiTheme="minorBidi" w:cstheme="minorBidi"/>
                                <w:b/>
                                <w:bCs/>
                                <w:lang w:bidi="he-IL"/>
                              </w:rPr>
                              <w:t>ToolTip</w:t>
                            </w:r>
                          </w:p>
                          <w:p w14:paraId="231F9A27" w14:textId="77777777" w:rsidR="00753AC8" w:rsidRDefault="00753AC8" w:rsidP="00753AC8"/>
                          <w:p w14:paraId="0E6987D6" w14:textId="77777777" w:rsidR="00753AC8" w:rsidRPr="00C13168" w:rsidRDefault="00753AC8" w:rsidP="00753AC8">
                            <w:pPr>
                              <w:bidi/>
                              <w:rPr>
                                <w:rFonts w:asciiTheme="minorBidi" w:hAnsiTheme="minorBidi" w:cstheme="minorBidi"/>
                                <w:b/>
                                <w:bCs/>
                                <w:lang w:bidi="he-IL"/>
                              </w:rPr>
                            </w:pPr>
                            <w:r>
                              <w:rPr>
                                <w:rFonts w:asciiTheme="minorBidi" w:hAnsiTheme="minorBidi" w:cstheme="minorBidi" w:hint="cs"/>
                                <w:b/>
                                <w:bCs/>
                                <w:rtl/>
                                <w:lang w:bidi="he-IL"/>
                              </w:rPr>
                              <w:t>דוגמה ל-</w:t>
                            </w:r>
                            <w:r>
                              <w:rPr>
                                <w:rFonts w:asciiTheme="minorBidi" w:hAnsiTheme="minorBidi" w:cstheme="minorBidi"/>
                                <w:b/>
                                <w:bCs/>
                                <w:lang w:bidi="he-IL"/>
                              </w:rPr>
                              <w:t>ToolTip</w:t>
                            </w:r>
                          </w:p>
                          <w:p w14:paraId="018CE307" w14:textId="77777777" w:rsidR="00753AC8" w:rsidRDefault="00753AC8" w:rsidP="00753AC8"/>
                          <w:p w14:paraId="14EE458F" w14:textId="77777777" w:rsidR="00753AC8" w:rsidRPr="00C13168" w:rsidRDefault="00753AC8" w:rsidP="00753AC8">
                            <w:pPr>
                              <w:bidi/>
                              <w:rPr>
                                <w:rFonts w:asciiTheme="minorBidi" w:hAnsiTheme="minorBidi" w:cstheme="minorBidi"/>
                                <w:b/>
                                <w:bCs/>
                                <w:lang w:bidi="he-IL"/>
                              </w:rPr>
                            </w:pPr>
                            <w:r>
                              <w:rPr>
                                <w:rFonts w:asciiTheme="minorBidi" w:hAnsiTheme="minorBidi" w:cstheme="minorBidi" w:hint="cs"/>
                                <w:b/>
                                <w:bCs/>
                                <w:rtl/>
                                <w:lang w:bidi="he-IL"/>
                              </w:rPr>
                              <w:t>דוגמה ל-</w:t>
                            </w:r>
                            <w:r>
                              <w:rPr>
                                <w:rFonts w:asciiTheme="minorBidi" w:hAnsiTheme="minorBidi" w:cstheme="minorBidi"/>
                                <w:b/>
                                <w:bCs/>
                                <w:lang w:bidi="he-IL"/>
                              </w:rPr>
                              <w:t>ToolTip</w:t>
                            </w:r>
                          </w:p>
                          <w:p w14:paraId="13EF3367" w14:textId="77777777" w:rsidR="00753AC8" w:rsidRDefault="00753AC8" w:rsidP="00753AC8"/>
                          <w:p w14:paraId="5A93BB17" w14:textId="77777777" w:rsidR="00753AC8" w:rsidRPr="00C13168" w:rsidRDefault="00753AC8" w:rsidP="00753AC8">
                            <w:pPr>
                              <w:bidi/>
                              <w:rPr>
                                <w:rFonts w:asciiTheme="minorBidi" w:hAnsiTheme="minorBidi" w:cstheme="minorBidi"/>
                                <w:b/>
                                <w:bCs/>
                                <w:lang w:bidi="he-IL"/>
                              </w:rPr>
                            </w:pPr>
                            <w:r>
                              <w:rPr>
                                <w:rFonts w:asciiTheme="minorBidi" w:hAnsiTheme="minorBidi" w:cstheme="minorBidi" w:hint="cs"/>
                                <w:b/>
                                <w:bCs/>
                                <w:rtl/>
                                <w:lang w:bidi="he-IL"/>
                              </w:rPr>
                              <w:t>דוגמה ל-</w:t>
                            </w:r>
                            <w:r>
                              <w:rPr>
                                <w:rFonts w:asciiTheme="minorBidi" w:hAnsiTheme="minorBidi" w:cstheme="minorBidi"/>
                                <w:b/>
                                <w:bCs/>
                                <w:lang w:bidi="he-IL"/>
                              </w:rPr>
                              <w:t>ToolTip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0E10DE" id="_x0000_s1056" type="#_x0000_t202" style="position:absolute;margin-left:238pt;margin-top:710.7pt;width:103.6pt;height:24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" fillcolor="white [3201]" strokecolor="black [3200]" strokeweight="2pt">
                <v:textbox>
                  <w:txbxContent>
                    <w:p w14:paraId="3388D351" w14:textId="77777777" w:rsidR="00753AC8" w:rsidRPr="00C13168" w:rsidRDefault="00753AC8" w:rsidP="00753AC8">
                      <w:pPr>
                        <w:bidi/>
                        <w:rPr>
                          <w:rFonts w:asciiTheme="minorBidi" w:hAnsiTheme="minorBidi" w:cstheme="minorBidi"/>
                          <w:b/>
                          <w:bCs/>
                          <w:lang w:bidi="he-IL"/>
                        </w:rPr>
                      </w:pPr>
                      <w:r>
                        <w:rPr>
                          <w:rFonts w:asciiTheme="minorBidi" w:hAnsiTheme="minorBidi" w:cstheme="minorBidi" w:hint="cs"/>
                          <w:b/>
                          <w:bCs/>
                          <w:rtl/>
                          <w:lang w:bidi="he-IL"/>
                        </w:rPr>
                        <w:t>דוגמה ל-</w:t>
                      </w:r>
                      <w:r>
                        <w:rPr>
                          <w:rFonts w:asciiTheme="minorBidi" w:hAnsiTheme="minorBidi" w:cstheme="minorBidi"/>
                          <w:b/>
                          <w:bCs/>
                          <w:lang w:bidi="he-IL"/>
                        </w:rPr>
                        <w:t>ToolTip</w:t>
                      </w:r>
                    </w:p>
                    <w:p w14:paraId="231F9A27" w14:textId="77777777" w:rsidR="00753AC8" w:rsidRDefault="00753AC8" w:rsidP="00753AC8"/>
                    <w:p w14:paraId="0E6987D6" w14:textId="77777777" w:rsidR="00753AC8" w:rsidRPr="00C13168" w:rsidRDefault="00753AC8" w:rsidP="00753AC8">
                      <w:pPr>
                        <w:bidi/>
                        <w:rPr>
                          <w:rFonts w:asciiTheme="minorBidi" w:hAnsiTheme="minorBidi" w:cstheme="minorBidi"/>
                          <w:b/>
                          <w:bCs/>
                          <w:lang w:bidi="he-IL"/>
                        </w:rPr>
                      </w:pPr>
                      <w:r>
                        <w:rPr>
                          <w:rFonts w:asciiTheme="minorBidi" w:hAnsiTheme="minorBidi" w:cstheme="minorBidi" w:hint="cs"/>
                          <w:b/>
                          <w:bCs/>
                          <w:rtl/>
                          <w:lang w:bidi="he-IL"/>
                        </w:rPr>
                        <w:t>דוגמה ל-</w:t>
                      </w:r>
                      <w:r>
                        <w:rPr>
                          <w:rFonts w:asciiTheme="minorBidi" w:hAnsiTheme="minorBidi" w:cstheme="minorBidi"/>
                          <w:b/>
                          <w:bCs/>
                          <w:lang w:bidi="he-IL"/>
                        </w:rPr>
                        <w:t>ToolTip</w:t>
                      </w:r>
                    </w:p>
                    <w:p w14:paraId="018CE307" w14:textId="77777777" w:rsidR="00753AC8" w:rsidRDefault="00753AC8" w:rsidP="00753AC8"/>
                    <w:p w14:paraId="14EE458F" w14:textId="77777777" w:rsidR="00753AC8" w:rsidRPr="00C13168" w:rsidRDefault="00753AC8" w:rsidP="00753AC8">
                      <w:pPr>
                        <w:bidi/>
                        <w:rPr>
                          <w:rFonts w:asciiTheme="minorBidi" w:hAnsiTheme="minorBidi" w:cstheme="minorBidi"/>
                          <w:b/>
                          <w:bCs/>
                          <w:lang w:bidi="he-IL"/>
                        </w:rPr>
                      </w:pPr>
                      <w:r>
                        <w:rPr>
                          <w:rFonts w:asciiTheme="minorBidi" w:hAnsiTheme="minorBidi" w:cstheme="minorBidi" w:hint="cs"/>
                          <w:b/>
                          <w:bCs/>
                          <w:rtl/>
                          <w:lang w:bidi="he-IL"/>
                        </w:rPr>
                        <w:t>דוגמה ל-</w:t>
                      </w:r>
                      <w:r>
                        <w:rPr>
                          <w:rFonts w:asciiTheme="minorBidi" w:hAnsiTheme="minorBidi" w:cstheme="minorBidi"/>
                          <w:b/>
                          <w:bCs/>
                          <w:lang w:bidi="he-IL"/>
                        </w:rPr>
                        <w:t>ToolTip</w:t>
                      </w:r>
                    </w:p>
                    <w:p w14:paraId="13EF3367" w14:textId="77777777" w:rsidR="00753AC8" w:rsidRDefault="00753AC8" w:rsidP="00753AC8"/>
                    <w:p w14:paraId="5A93BB17" w14:textId="77777777" w:rsidR="00753AC8" w:rsidRPr="00C13168" w:rsidRDefault="00753AC8" w:rsidP="00753AC8">
                      <w:pPr>
                        <w:bidi/>
                        <w:rPr>
                          <w:rFonts w:asciiTheme="minorBidi" w:hAnsiTheme="minorBidi" w:cstheme="minorBidi"/>
                          <w:b/>
                          <w:bCs/>
                          <w:lang w:bidi="he-IL"/>
                        </w:rPr>
                      </w:pPr>
                      <w:r>
                        <w:rPr>
                          <w:rFonts w:asciiTheme="minorBidi" w:hAnsiTheme="minorBidi" w:cstheme="minorBidi" w:hint="cs"/>
                          <w:b/>
                          <w:bCs/>
                          <w:rtl/>
                          <w:lang w:bidi="he-IL"/>
                        </w:rPr>
                        <w:t>דוגמה ל-</w:t>
                      </w:r>
                      <w:r>
                        <w:rPr>
                          <w:rFonts w:asciiTheme="minorBidi" w:hAnsiTheme="minorBidi" w:cstheme="minorBidi"/>
                          <w:b/>
                          <w:bCs/>
                          <w:lang w:bidi="he-IL"/>
                        </w:rPr>
                        <w:t>ToolTip</w:t>
                      </w:r>
                    </w:p>
                  </w:txbxContent>
                </v:textbox>
              </v:shape>
            </w:pict>
          </mc:Fallback>
        </mc:AlternateContent>
      </w:r>
      <w:r w:rsidRPr="00753AC8">
        <w:rPr>
          <w:rFonts w:asciiTheme="minorBidi" w:hAnsiTheme="minorBidi" w:cs="Arial"/>
          <w:b/>
          <w:bCs/>
          <w:noProof/>
          <w:lang w:bidi="he-IL"/>
        </w:rPr>
        <w:drawing>
          <wp:anchor distT="0" distB="0" distL="114300" distR="114300" simplePos="0" relativeHeight="251767808" behindDoc="1" locked="0" layoutInCell="1" allowOverlap="1" wp14:anchorId="6BEE544A" wp14:editId="3BD6EEFF">
            <wp:simplePos x="0" y="0"/>
            <wp:positionH relativeFrom="column">
              <wp:posOffset>450510</wp:posOffset>
            </wp:positionH>
            <wp:positionV relativeFrom="paragraph">
              <wp:posOffset>8703842</wp:posOffset>
            </wp:positionV>
            <wp:extent cx="2434855" cy="1141148"/>
            <wp:effectExtent l="0" t="0" r="3810" b="1905"/>
            <wp:wrapNone/>
            <wp:docPr id="921246972"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246972" name=""/>
                    <pic:cNvPicPr/>
                  </pic:nvPicPr>
                  <pic:blipFill>
                    <a:blip r:embed="rId59">
                      <a:extLst>
                        <a:ext uri="{28A0092B-C50C-407E-A947-70E740481C1C}">
                          <a14:useLocalDpi xmlns:a14="http://schemas.microsoft.com/office/drawing/2010/main" val="0"/>
                        </a:ext>
                      </a:extLst>
                    </a:blip>
                    <a:stretch>
                      <a:fillRect/>
                    </a:stretch>
                  </pic:blipFill>
                  <pic:spPr>
                    <a:xfrm>
                      <a:off x="0" y="0"/>
                      <a:ext cx="2434855" cy="1141148"/>
                    </a:xfrm>
                    <a:prstGeom prst="rect">
                      <a:avLst/>
                    </a:prstGeom>
                  </pic:spPr>
                </pic:pic>
              </a:graphicData>
            </a:graphic>
            <wp14:sizeRelH relativeFrom="margin">
              <wp14:pctWidth>0</wp14:pctWidth>
            </wp14:sizeRelH>
            <wp14:sizeRelV relativeFrom="margin">
              <wp14:pctHeight>0</wp14:pctHeight>
            </wp14:sizeRelV>
          </wp:anchor>
        </w:drawing>
      </w:r>
      <w:r>
        <w:rPr>
          <w:rFonts w:asciiTheme="minorBidi" w:hAnsiTheme="minorBidi" w:cstheme="minorBidi"/>
          <w:b/>
          <w:bCs/>
          <w:noProof/>
          <w:lang w:bidi="he-IL"/>
        </w:rPr>
        <mc:AlternateContent>
          <mc:Choice Requires="wps">
            <w:drawing>
              <wp:anchor distT="0" distB="0" distL="114300" distR="114300" simplePos="0" relativeHeight="251773952" behindDoc="0" locked="0" layoutInCell="1" allowOverlap="1" wp14:anchorId="16F28000" wp14:editId="59BE67A2">
                <wp:simplePos x="0" y="0"/>
                <wp:positionH relativeFrom="column">
                  <wp:posOffset>4660398</wp:posOffset>
                </wp:positionH>
                <wp:positionV relativeFrom="paragraph">
                  <wp:posOffset>4499329</wp:posOffset>
                </wp:positionV>
                <wp:extent cx="1090863" cy="1435769"/>
                <wp:effectExtent l="0" t="0" r="14605" b="12065"/>
                <wp:wrapNone/>
                <wp:docPr id="1451187208" name="אליפסה 26"/>
                <wp:cNvGraphicFramePr/>
                <a:graphic xmlns:a="http://schemas.openxmlformats.org/drawingml/2006/main">
                  <a:graphicData uri="http://schemas.microsoft.com/office/word/2010/wordprocessingShape">
                    <wps:wsp>
                      <wps:cNvSpPr/>
                      <wps:spPr>
                        <a:xfrm>
                          <a:off x="0" y="0"/>
                          <a:ext cx="1090863" cy="1435769"/>
                        </a:xfrm>
                        <a:prstGeom prst="ellipse">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CBDD41A" id="אליפסה 26" o:spid="_x0000_s1026" style="position:absolute;margin-left:366.95pt;margin-top:354.3pt;width:85.9pt;height:113.05pt;z-index:2517739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" filled="f" strokecolor="yellow" strokeweight="2pt"/>
            </w:pict>
          </mc:Fallback>
        </mc:AlternateContent>
      </w:r>
      <w:r w:rsidRPr="00760469">
        <w:rPr>
          <w:rFonts w:asciiTheme="minorBidi" w:hAnsiTheme="minorBidi" w:cstheme="minorBidi"/>
          <w:b/>
          <w:bCs/>
          <w:noProof/>
          <w:lang w:bidi="he-IL"/>
        </w:rPr>
        <w:drawing>
          <wp:anchor distT="0" distB="0" distL="114300" distR="114300" simplePos="0" relativeHeight="251765760" behindDoc="0" locked="0" layoutInCell="1" allowOverlap="1" wp14:anchorId="6E57E3F4" wp14:editId="4DA87DAA">
            <wp:simplePos x="0" y="0"/>
            <wp:positionH relativeFrom="column">
              <wp:posOffset>-442643</wp:posOffset>
            </wp:positionH>
            <wp:positionV relativeFrom="paragraph">
              <wp:posOffset>-346503</wp:posOffset>
            </wp:positionV>
            <wp:extent cx="6095365" cy="4346994"/>
            <wp:effectExtent l="0" t="0" r="635" b="0"/>
            <wp:wrapNone/>
            <wp:docPr id="84423806" name="תמונה 1" descr="תמונה שמכילה טקסט, צילום מסך, תכונות מולטימדיה, תוכנה גרפית&#10;&#10;תוכן שנוצר על-ידי בינה מלאכות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23806" name="תמונה 1" descr="תמונה שמכילה טקסט, צילום מסך, תכונות מולטימדיה, תוכנה גרפית&#10;&#10;תוכן שנוצר על-ידי בינה מלאכותית עשוי להיות שגוי."/>
                    <pic:cNvPicPr/>
                  </pic:nvPicPr>
                  <pic:blipFill>
                    <a:blip r:embed="rId60">
                      <a:extLst>
                        <a:ext uri="{28A0092B-C50C-407E-A947-70E740481C1C}">
                          <a14:useLocalDpi xmlns:a14="http://schemas.microsoft.com/office/drawing/2010/main" val="0"/>
                        </a:ext>
                      </a:extLst>
                    </a:blip>
                    <a:stretch>
                      <a:fillRect/>
                    </a:stretch>
                  </pic:blipFill>
                  <pic:spPr>
                    <a:xfrm>
                      <a:off x="0" y="0"/>
                      <a:ext cx="6095365" cy="4346994"/>
                    </a:xfrm>
                    <a:prstGeom prst="rect">
                      <a:avLst/>
                    </a:prstGeom>
                  </pic:spPr>
                </pic:pic>
              </a:graphicData>
            </a:graphic>
            <wp14:sizeRelH relativeFrom="margin">
              <wp14:pctWidth>0</wp14:pctWidth>
            </wp14:sizeRelH>
            <wp14:sizeRelV relativeFrom="margin">
              <wp14:pctHeight>0</wp14:pctHeight>
            </wp14:sizeRelV>
          </wp:anchor>
        </w:drawing>
      </w:r>
      <w:r w:rsidRPr="00D91762">
        <w:rPr>
          <w:rFonts w:asciiTheme="minorBidi" w:hAnsiTheme="minorBidi" w:cstheme="minorBidi"/>
          <w:b/>
          <w:bCs/>
          <w:noProof/>
          <w:lang w:bidi="he-IL"/>
        </w:rPr>
        <w:drawing>
          <wp:anchor distT="0" distB="0" distL="114300" distR="114300" simplePos="0" relativeHeight="251766784" behindDoc="0" locked="0" layoutInCell="1" allowOverlap="1" wp14:anchorId="38DC2A04" wp14:editId="53E9C0F1">
            <wp:simplePos x="0" y="0"/>
            <wp:positionH relativeFrom="column">
              <wp:posOffset>-443230</wp:posOffset>
            </wp:positionH>
            <wp:positionV relativeFrom="paragraph">
              <wp:posOffset>4148544</wp:posOffset>
            </wp:positionV>
            <wp:extent cx="6095841" cy="4433776"/>
            <wp:effectExtent l="0" t="0" r="635" b="5080"/>
            <wp:wrapNone/>
            <wp:docPr id="987591868" name="תמונה 1" descr="תמונה שמכילה טקסט, צילום מסך, תרשים, אסטרונומיה&#10;&#10;תוכן שנוצר על-ידי בינה מלאכות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591868" name="תמונה 1" descr="תמונה שמכילה טקסט, צילום מסך, תרשים, אסטרונומיה&#10;&#10;תוכן שנוצר על-ידי בינה מלאכותית עשוי להיות שגוי."/>
                    <pic:cNvPicPr/>
                  </pic:nvPicPr>
                  <pic:blipFill>
                    <a:blip r:embed="rId61">
                      <a:extLst>
                        <a:ext uri="{28A0092B-C50C-407E-A947-70E740481C1C}">
                          <a14:useLocalDpi xmlns:a14="http://schemas.microsoft.com/office/drawing/2010/main" val="0"/>
                        </a:ext>
                      </a:extLst>
                    </a:blip>
                    <a:stretch>
                      <a:fillRect/>
                    </a:stretch>
                  </pic:blipFill>
                  <pic:spPr>
                    <a:xfrm>
                      <a:off x="0" y="0"/>
                      <a:ext cx="6100934" cy="4437481"/>
                    </a:xfrm>
                    <a:prstGeom prst="rect">
                      <a:avLst/>
                    </a:prstGeom>
                  </pic:spPr>
                </pic:pic>
              </a:graphicData>
            </a:graphic>
            <wp14:sizeRelH relativeFrom="margin">
              <wp14:pctWidth>0</wp14:pctWidth>
            </wp14:sizeRelH>
            <wp14:sizeRelV relativeFrom="margin">
              <wp14:pctHeight>0</wp14:pctHeight>
            </wp14:sizeRelV>
          </wp:anchor>
        </w:drawing>
      </w:r>
      <w:r w:rsidRPr="007002FA">
        <w:rPr>
          <w:rFonts w:asciiTheme="minorBidi" w:hAnsiTheme="minorBidi" w:cs="Arial"/>
          <w:noProof/>
          <w:sz w:val="22"/>
          <w:szCs w:val="22"/>
          <w:rtl/>
          <w:lang w:val="he-IL" w:bidi="he-IL"/>
        </w:rPr>
        <mc:AlternateContent>
          <mc:Choice Requires="wps">
            <w:drawing>
              <wp:anchor distT="0" distB="0" distL="114300" distR="114300" simplePos="0" relativeHeight="251764736" behindDoc="0" locked="0" layoutInCell="1" allowOverlap="1" wp14:anchorId="250B9F67" wp14:editId="499BC3C1">
                <wp:simplePos x="0" y="0"/>
                <wp:positionH relativeFrom="column">
                  <wp:posOffset>5603491</wp:posOffset>
                </wp:positionH>
                <wp:positionV relativeFrom="paragraph">
                  <wp:posOffset>4201205</wp:posOffset>
                </wp:positionV>
                <wp:extent cx="765544" cy="1392865"/>
                <wp:effectExtent l="0" t="0" r="0" b="0"/>
                <wp:wrapNone/>
                <wp:docPr id="1723188806" name="תיבת טקסט 10"/>
                <wp:cNvGraphicFramePr/>
                <a:graphic xmlns:a="http://schemas.openxmlformats.org/drawingml/2006/main">
                  <a:graphicData uri="http://schemas.microsoft.com/office/word/2010/wordprocessingShape">
                    <wps:wsp>
                      <wps:cNvSpPr txBox="1"/>
                      <wps:spPr>
                        <a:xfrm>
                          <a:off x="0" y="0"/>
                          <a:ext cx="765544" cy="1392865"/>
                        </a:xfrm>
                        <a:prstGeom prst="rect">
                          <a:avLst/>
                        </a:prstGeom>
                        <a:noFill/>
                        <a:ln w="6350">
                          <a:noFill/>
                        </a:ln>
                      </wps:spPr>
                      <wps:txbx>
                        <w:txbxContent>
                          <w:p w14:paraId="6DEEAC1E" w14:textId="53D8235D" w:rsidR="00753AC8" w:rsidRPr="00C13168" w:rsidRDefault="00753AC8" w:rsidP="00753AC8">
                            <w:pPr>
                              <w:jc w:val="center"/>
                              <w:rPr>
                                <w:rFonts w:asciiTheme="minorBidi" w:hAnsiTheme="minorBidi" w:cstheme="minorBidi"/>
                                <w:b/>
                                <w:bCs/>
                                <w:lang w:bidi="he-IL"/>
                              </w:rPr>
                            </w:pPr>
                            <w:r>
                              <w:rPr>
                                <w:rFonts w:asciiTheme="minorBidi" w:hAnsiTheme="minorBidi" w:cstheme="minorBidi" w:hint="cs"/>
                                <w:b/>
                                <w:bCs/>
                                <w:rtl/>
                                <w:lang w:bidi="he-IL"/>
                              </w:rPr>
                              <w:t>אפשר לסנן פריטים ידנית ולא לראות אותם</w:t>
                            </w:r>
                            <w:r w:rsidRPr="00C13168">
                              <w:rPr>
                                <w:rFonts w:asciiTheme="minorBidi" w:hAnsiTheme="minorBidi" w:cstheme="minorBidi"/>
                                <w:b/>
                                <w:bCs/>
                                <w:rtl/>
                                <w:lang w:bidi="he-I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0B9F67" id="_x0000_s1057" type="#_x0000_t202" style="position:absolute;margin-left:441.2pt;margin-top:330.8pt;width:60.3pt;height:109.6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" filled="f" stroked="f" strokeweight=".5pt">
                <v:textbox>
                  <w:txbxContent>
                    <w:p w14:paraId="6DEEAC1E" w14:textId="53D8235D" w:rsidR="00753AC8" w:rsidRPr="00C13168" w:rsidRDefault="00753AC8" w:rsidP="00753AC8">
                      <w:pPr>
                        <w:jc w:val="center"/>
                        <w:rPr>
                          <w:rFonts w:asciiTheme="minorBidi" w:hAnsiTheme="minorBidi" w:cstheme="minorBidi"/>
                          <w:b/>
                          <w:bCs/>
                          <w:lang w:bidi="he-IL"/>
                        </w:rPr>
                      </w:pPr>
                      <w:r>
                        <w:rPr>
                          <w:rFonts w:asciiTheme="minorBidi" w:hAnsiTheme="minorBidi" w:cstheme="minorBidi" w:hint="cs"/>
                          <w:b/>
                          <w:bCs/>
                          <w:rtl/>
                          <w:lang w:bidi="he-IL"/>
                        </w:rPr>
                        <w:t>אפשר לסנן פריטים ידנית ולא לראות אותם</w:t>
                      </w:r>
                      <w:r w:rsidRPr="00C13168">
                        <w:rPr>
                          <w:rFonts w:asciiTheme="minorBidi" w:hAnsiTheme="minorBidi" w:cstheme="minorBidi"/>
                          <w:b/>
                          <w:bCs/>
                          <w:rtl/>
                          <w:lang w:bidi="he-IL"/>
                        </w:rPr>
                        <w:t>:</w:t>
                      </w:r>
                    </w:p>
                  </w:txbxContent>
                </v:textbox>
              </v:shape>
            </w:pict>
          </mc:Fallback>
        </mc:AlternateContent>
      </w:r>
      <w:r>
        <w:rPr>
          <w:rFonts w:asciiTheme="minorBidi" w:hAnsiTheme="minorBidi" w:cs="Arial"/>
          <w:b/>
          <w:bCs/>
          <w:rtl/>
          <w:lang w:bidi="he-IL"/>
        </w:rPr>
        <w:br w:type="page"/>
      </w:r>
      <w:r w:rsidR="005E3855">
        <w:rPr>
          <w:rFonts w:asciiTheme="minorBidi" w:hAnsiTheme="minorBidi" w:cs="Arial"/>
          <w:noProof/>
          <w:sz w:val="22"/>
          <w:szCs w:val="22"/>
          <w:rtl/>
          <w:lang w:val="he-IL" w:bidi="he-IL"/>
        </w:rPr>
        <w:lastRenderedPageBreak/>
        <mc:AlternateContent>
          <mc:Choice Requires="wps">
            <w:drawing>
              <wp:anchor distT="0" distB="0" distL="114300" distR="114300" simplePos="0" relativeHeight="251781120" behindDoc="0" locked="0" layoutInCell="1" allowOverlap="1" wp14:anchorId="609F8563" wp14:editId="159C9394">
                <wp:simplePos x="0" y="0"/>
                <wp:positionH relativeFrom="column">
                  <wp:posOffset>116764</wp:posOffset>
                </wp:positionH>
                <wp:positionV relativeFrom="paragraph">
                  <wp:posOffset>2453742</wp:posOffset>
                </wp:positionV>
                <wp:extent cx="6158916" cy="504748"/>
                <wp:effectExtent l="0" t="0" r="0" b="0"/>
                <wp:wrapNone/>
                <wp:docPr id="1612391825" name="תיבת טקסט 10"/>
                <wp:cNvGraphicFramePr/>
                <a:graphic xmlns:a="http://schemas.openxmlformats.org/drawingml/2006/main">
                  <a:graphicData uri="http://schemas.microsoft.com/office/word/2010/wordprocessingShape">
                    <wps:wsp>
                      <wps:cNvSpPr txBox="1"/>
                      <wps:spPr>
                        <a:xfrm>
                          <a:off x="0" y="0"/>
                          <a:ext cx="6158916" cy="504748"/>
                        </a:xfrm>
                        <a:prstGeom prst="rect">
                          <a:avLst/>
                        </a:prstGeom>
                        <a:noFill/>
                        <a:ln w="6350">
                          <a:noFill/>
                        </a:ln>
                      </wps:spPr>
                      <wps:txbx>
                        <w:txbxContent>
                          <w:p w14:paraId="506416CD" w14:textId="389BC5AA" w:rsidR="006D75CD" w:rsidRPr="00C13168" w:rsidRDefault="006D75CD" w:rsidP="005E3855">
                            <w:pPr>
                              <w:bidi/>
                              <w:rPr>
                                <w:rFonts w:asciiTheme="minorBidi" w:hAnsiTheme="minorBidi" w:cstheme="minorBidi"/>
                                <w:b/>
                                <w:bCs/>
                                <w:lang w:bidi="he-IL"/>
                              </w:rPr>
                            </w:pPr>
                            <w:r>
                              <w:rPr>
                                <w:rFonts w:asciiTheme="minorBidi" w:hAnsiTheme="minorBidi" w:cstheme="minorBidi" w:hint="cs"/>
                                <w:b/>
                                <w:bCs/>
                                <w:rtl/>
                                <w:lang w:bidi="he-IL"/>
                              </w:rPr>
                              <w:t>תצוגת צירים לינארית ולא לוגריתמים</w:t>
                            </w:r>
                            <w:r w:rsidR="004033A2">
                              <w:rPr>
                                <w:rFonts w:asciiTheme="minorBidi" w:hAnsiTheme="minorBidi" w:cstheme="minorBidi" w:hint="cs"/>
                                <w:b/>
                                <w:bCs/>
                                <w:rtl/>
                                <w:lang w:bidi="he-IL"/>
                              </w:rPr>
                              <w:t xml:space="preserve"> - האנימציה בסוף</w:t>
                            </w:r>
                            <w:r>
                              <w:rPr>
                                <w:rFonts w:asciiTheme="minorBidi" w:hAnsiTheme="minorBidi" w:cstheme="minorBidi" w:hint="cs"/>
                                <w:b/>
                                <w:bCs/>
                                <w:rtl/>
                                <w:lang w:bidi="he-IL"/>
                              </w:rPr>
                              <w:t>:</w:t>
                            </w:r>
                            <w:r w:rsidR="005E3855">
                              <w:rPr>
                                <w:rFonts w:asciiTheme="minorBidi" w:hAnsiTheme="minorBidi" w:cstheme="minorBidi"/>
                                <w:b/>
                                <w:bCs/>
                                <w:lang w:bidi="he-IL"/>
                              </w:rPr>
                              <w:br/>
                            </w:r>
                            <w:r w:rsidR="005E3855">
                              <w:rPr>
                                <w:rFonts w:asciiTheme="minorBidi" w:hAnsiTheme="minorBidi" w:cstheme="minorBidi" w:hint="cs"/>
                                <w:b/>
                                <w:bCs/>
                                <w:rtl/>
                                <w:lang w:bidi="he-IL"/>
                              </w:rPr>
                              <w:t>(מצב: צבע רגיל, קיבוץ זמן לפי שנה,</w:t>
                            </w:r>
                            <w:r w:rsidR="005E3855">
                              <w:rPr>
                                <w:rFonts w:asciiTheme="minorBidi" w:hAnsiTheme="minorBidi" w:cstheme="minorBidi"/>
                                <w:b/>
                                <w:bCs/>
                                <w:lang w:bidi="he-IL"/>
                              </w:rPr>
                              <w:t xml:space="preserve"> </w:t>
                            </w:r>
                            <w:r w:rsidR="005E3855">
                              <w:rPr>
                                <w:rFonts w:asciiTheme="minorBidi" w:hAnsiTheme="minorBidi" w:cstheme="minorBidi" w:hint="cs"/>
                                <w:b/>
                                <w:bCs/>
                                <w:rtl/>
                                <w:lang w:bidi="he-IL"/>
                              </w:rPr>
                              <w:t xml:space="preserve">ללא </w:t>
                            </w:r>
                            <w:r w:rsidR="005E3855">
                              <w:rPr>
                                <w:rFonts w:asciiTheme="minorBidi" w:hAnsiTheme="minorBidi" w:cstheme="minorBidi"/>
                                <w:b/>
                                <w:bCs/>
                                <w:lang w:bidi="he-IL"/>
                              </w:rPr>
                              <w:t>Log Scale</w:t>
                            </w:r>
                            <w:r w:rsidR="005E3855">
                              <w:rPr>
                                <w:rFonts w:asciiTheme="minorBidi" w:hAnsiTheme="minorBidi" w:cstheme="minorBidi" w:hint="cs"/>
                                <w:b/>
                                <w:bCs/>
                                <w:rtl/>
                                <w:lang w:bidi="he-IL"/>
                              </w:rPr>
                              <w:t>,</w:t>
                            </w:r>
                            <w:r w:rsidR="005E3855">
                              <w:rPr>
                                <w:rFonts w:asciiTheme="minorBidi" w:hAnsiTheme="minorBidi" w:cstheme="minorBidi" w:hint="cs"/>
                                <w:b/>
                                <w:bCs/>
                                <w:rtl/>
                                <w:lang w:bidi="he-IL"/>
                              </w:rPr>
                              <w:t xml:space="preserve"> מינימום 5 אירועים)</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9F8563" id="_x0000_s1058" type="#_x0000_t202" style="position:absolute;margin-left:9.2pt;margin-top:193.2pt;width:484.95pt;height:39.75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" filled="f" stroked="f" strokeweight=".5pt">
                <v:textbox>
                  <w:txbxContent>
                    <w:p w14:paraId="506416CD" w14:textId="389BC5AA" w:rsidR="006D75CD" w:rsidRPr="00C13168" w:rsidRDefault="006D75CD" w:rsidP="005E3855">
                      <w:pPr>
                        <w:bidi/>
                        <w:rPr>
                          <w:rFonts w:asciiTheme="minorBidi" w:hAnsiTheme="minorBidi" w:cstheme="minorBidi"/>
                          <w:b/>
                          <w:bCs/>
                          <w:lang w:bidi="he-IL"/>
                        </w:rPr>
                      </w:pPr>
                      <w:r>
                        <w:rPr>
                          <w:rFonts w:asciiTheme="minorBidi" w:hAnsiTheme="minorBidi" w:cstheme="minorBidi" w:hint="cs"/>
                          <w:b/>
                          <w:bCs/>
                          <w:rtl/>
                          <w:lang w:bidi="he-IL"/>
                        </w:rPr>
                        <w:t>תצוגת צירים לינארית ולא לוגריתמים</w:t>
                      </w:r>
                      <w:r w:rsidR="004033A2">
                        <w:rPr>
                          <w:rFonts w:asciiTheme="minorBidi" w:hAnsiTheme="minorBidi" w:cstheme="minorBidi" w:hint="cs"/>
                          <w:b/>
                          <w:bCs/>
                          <w:rtl/>
                          <w:lang w:bidi="he-IL"/>
                        </w:rPr>
                        <w:t xml:space="preserve"> - האנימציה בסוף</w:t>
                      </w:r>
                      <w:r>
                        <w:rPr>
                          <w:rFonts w:asciiTheme="minorBidi" w:hAnsiTheme="minorBidi" w:cstheme="minorBidi" w:hint="cs"/>
                          <w:b/>
                          <w:bCs/>
                          <w:rtl/>
                          <w:lang w:bidi="he-IL"/>
                        </w:rPr>
                        <w:t>:</w:t>
                      </w:r>
                      <w:r w:rsidR="005E3855">
                        <w:rPr>
                          <w:rFonts w:asciiTheme="minorBidi" w:hAnsiTheme="minorBidi" w:cstheme="minorBidi"/>
                          <w:b/>
                          <w:bCs/>
                          <w:lang w:bidi="he-IL"/>
                        </w:rPr>
                        <w:br/>
                      </w:r>
                      <w:r w:rsidR="005E3855">
                        <w:rPr>
                          <w:rFonts w:asciiTheme="minorBidi" w:hAnsiTheme="minorBidi" w:cstheme="minorBidi" w:hint="cs"/>
                          <w:b/>
                          <w:bCs/>
                          <w:rtl/>
                          <w:lang w:bidi="he-IL"/>
                        </w:rPr>
                        <w:t>(מצב: צבע רגיל, קיבוץ זמן לפי שנה,</w:t>
                      </w:r>
                      <w:r w:rsidR="005E3855">
                        <w:rPr>
                          <w:rFonts w:asciiTheme="minorBidi" w:hAnsiTheme="minorBidi" w:cstheme="minorBidi"/>
                          <w:b/>
                          <w:bCs/>
                          <w:lang w:bidi="he-IL"/>
                        </w:rPr>
                        <w:t xml:space="preserve"> </w:t>
                      </w:r>
                      <w:r w:rsidR="005E3855">
                        <w:rPr>
                          <w:rFonts w:asciiTheme="minorBidi" w:hAnsiTheme="minorBidi" w:cstheme="minorBidi" w:hint="cs"/>
                          <w:b/>
                          <w:bCs/>
                          <w:rtl/>
                          <w:lang w:bidi="he-IL"/>
                        </w:rPr>
                        <w:t xml:space="preserve">ללא </w:t>
                      </w:r>
                      <w:r w:rsidR="005E3855">
                        <w:rPr>
                          <w:rFonts w:asciiTheme="minorBidi" w:hAnsiTheme="minorBidi" w:cstheme="minorBidi"/>
                          <w:b/>
                          <w:bCs/>
                          <w:lang w:bidi="he-IL"/>
                        </w:rPr>
                        <w:t>Log Scale</w:t>
                      </w:r>
                      <w:r w:rsidR="005E3855">
                        <w:rPr>
                          <w:rFonts w:asciiTheme="minorBidi" w:hAnsiTheme="minorBidi" w:cstheme="minorBidi" w:hint="cs"/>
                          <w:b/>
                          <w:bCs/>
                          <w:rtl/>
                          <w:lang w:bidi="he-IL"/>
                        </w:rPr>
                        <w:t>,</w:t>
                      </w:r>
                      <w:r w:rsidR="005E3855">
                        <w:rPr>
                          <w:rFonts w:asciiTheme="minorBidi" w:hAnsiTheme="minorBidi" w:cstheme="minorBidi" w:hint="cs"/>
                          <w:b/>
                          <w:bCs/>
                          <w:rtl/>
                          <w:lang w:bidi="he-IL"/>
                        </w:rPr>
                        <w:t xml:space="preserve"> מינימום 5 אירועים)</w:t>
                      </w:r>
                    </w:p>
                  </w:txbxContent>
                </v:textbox>
              </v:shape>
            </w:pict>
          </mc:Fallback>
        </mc:AlternateContent>
      </w:r>
      <w:r w:rsidR="0004677C" w:rsidRPr="00416263">
        <w:rPr>
          <w:rFonts w:asciiTheme="minorBidi" w:hAnsiTheme="minorBidi" w:cs="Arial"/>
          <w:b/>
          <w:bCs/>
          <w:noProof/>
          <w:lang w:bidi="he-IL"/>
        </w:rPr>
        <w:drawing>
          <wp:anchor distT="0" distB="0" distL="114300" distR="114300" simplePos="0" relativeHeight="251774976" behindDoc="1" locked="0" layoutInCell="1" allowOverlap="1" wp14:anchorId="450DEE79" wp14:editId="7409A6DF">
            <wp:simplePos x="0" y="0"/>
            <wp:positionH relativeFrom="column">
              <wp:posOffset>-439572</wp:posOffset>
            </wp:positionH>
            <wp:positionV relativeFrom="paragraph">
              <wp:posOffset>2900451</wp:posOffset>
            </wp:positionV>
            <wp:extent cx="6762256" cy="4564685"/>
            <wp:effectExtent l="0" t="0" r="635" b="7620"/>
            <wp:wrapNone/>
            <wp:docPr id="967039244" name="תמונה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039244" name="תמונה 39"/>
                    <pic:cNvPicPr>
                      <a:picLocks noChangeAspect="1"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a:off x="0" y="0"/>
                      <a:ext cx="6768966" cy="456921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D75CD">
        <w:rPr>
          <w:rFonts w:asciiTheme="minorBidi" w:hAnsiTheme="minorBidi" w:cs="Arial"/>
          <w:noProof/>
          <w:sz w:val="22"/>
          <w:szCs w:val="22"/>
          <w:rtl/>
          <w:lang w:val="he-IL" w:bidi="he-IL"/>
        </w:rPr>
        <mc:AlternateContent>
          <mc:Choice Requires="wps">
            <w:drawing>
              <wp:anchor distT="0" distB="0" distL="114300" distR="114300" simplePos="0" relativeHeight="251779072" behindDoc="0" locked="0" layoutInCell="1" allowOverlap="1" wp14:anchorId="1F26BC76" wp14:editId="763FB039">
                <wp:simplePos x="0" y="0"/>
                <wp:positionH relativeFrom="column">
                  <wp:posOffset>3114599</wp:posOffset>
                </wp:positionH>
                <wp:positionV relativeFrom="paragraph">
                  <wp:posOffset>390525</wp:posOffset>
                </wp:positionV>
                <wp:extent cx="3021177" cy="987526"/>
                <wp:effectExtent l="0" t="0" r="0" b="3175"/>
                <wp:wrapNone/>
                <wp:docPr id="581335256" name="תיבת טקסט 10"/>
                <wp:cNvGraphicFramePr/>
                <a:graphic xmlns:a="http://schemas.openxmlformats.org/drawingml/2006/main">
                  <a:graphicData uri="http://schemas.microsoft.com/office/word/2010/wordprocessingShape">
                    <wps:wsp>
                      <wps:cNvSpPr txBox="1"/>
                      <wps:spPr>
                        <a:xfrm>
                          <a:off x="0" y="0"/>
                          <a:ext cx="3021177" cy="987526"/>
                        </a:xfrm>
                        <a:prstGeom prst="rect">
                          <a:avLst/>
                        </a:prstGeom>
                        <a:noFill/>
                        <a:ln w="6350">
                          <a:noFill/>
                        </a:ln>
                      </wps:spPr>
                      <wps:txbx>
                        <w:txbxContent>
                          <w:p w14:paraId="6F95B9B4" w14:textId="3F8A8D7C" w:rsidR="006D75CD" w:rsidRPr="00C13168" w:rsidRDefault="006D75CD" w:rsidP="006D75CD">
                            <w:pPr>
                              <w:jc w:val="center"/>
                              <w:rPr>
                                <w:rFonts w:asciiTheme="minorBidi" w:hAnsiTheme="minorBidi" w:cstheme="minorBidi"/>
                                <w:b/>
                                <w:bCs/>
                                <w:lang w:bidi="he-IL"/>
                              </w:rPr>
                            </w:pPr>
                            <w:r>
                              <w:rPr>
                                <w:rFonts w:asciiTheme="minorBidi" w:hAnsiTheme="minorBidi" w:cstheme="minorBidi" w:hint="cs"/>
                                <w:b/>
                                <w:bCs/>
                                <w:rtl/>
                                <w:lang w:bidi="he-IL"/>
                              </w:rPr>
                              <w:t xml:space="preserve">אפשר לבטל את התצוגה הלוגריתמית </w:t>
                            </w:r>
                            <w:r>
                              <w:rPr>
                                <w:rFonts w:asciiTheme="minorBidi" w:hAnsiTheme="minorBidi" w:cstheme="minorBidi"/>
                                <w:b/>
                                <w:bCs/>
                                <w:rtl/>
                                <w:lang w:bidi="he-IL"/>
                              </w:rPr>
                              <w:t>–</w:t>
                            </w:r>
                            <w:r>
                              <w:rPr>
                                <w:rFonts w:asciiTheme="minorBidi" w:hAnsiTheme="minorBidi" w:cstheme="minorBidi" w:hint="cs"/>
                                <w:b/>
                                <w:bCs/>
                                <w:rtl/>
                                <w:lang w:bidi="he-IL"/>
                              </w:rPr>
                              <w:t xml:space="preserve"> ברירת המחדל היא תצוגת לוג מכיוון שכך הפיזור של הנקודות נראה יותר טוב לעין וכל הנקודות לא נמצאות קרוב למרכז(כמו בתמונה למטה)</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26BC76" id="_x0000_s1059" type="#_x0000_t202" style="position:absolute;margin-left:245.25pt;margin-top:30.75pt;width:237.9pt;height:77.75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" filled="f" stroked="f" strokeweight=".5pt">
                <v:textbox>
                  <w:txbxContent>
                    <w:p w14:paraId="6F95B9B4" w14:textId="3F8A8D7C" w:rsidR="006D75CD" w:rsidRPr="00C13168" w:rsidRDefault="006D75CD" w:rsidP="006D75CD">
                      <w:pPr>
                        <w:jc w:val="center"/>
                        <w:rPr>
                          <w:rFonts w:asciiTheme="minorBidi" w:hAnsiTheme="minorBidi" w:cstheme="minorBidi"/>
                          <w:b/>
                          <w:bCs/>
                          <w:lang w:bidi="he-IL"/>
                        </w:rPr>
                      </w:pPr>
                      <w:r>
                        <w:rPr>
                          <w:rFonts w:asciiTheme="minorBidi" w:hAnsiTheme="minorBidi" w:cstheme="minorBidi" w:hint="cs"/>
                          <w:b/>
                          <w:bCs/>
                          <w:rtl/>
                          <w:lang w:bidi="he-IL"/>
                        </w:rPr>
                        <w:t xml:space="preserve">אפשר לבטל את התצוגה הלוגריתמית </w:t>
                      </w:r>
                      <w:r>
                        <w:rPr>
                          <w:rFonts w:asciiTheme="minorBidi" w:hAnsiTheme="minorBidi" w:cstheme="minorBidi"/>
                          <w:b/>
                          <w:bCs/>
                          <w:rtl/>
                          <w:lang w:bidi="he-IL"/>
                        </w:rPr>
                        <w:t>–</w:t>
                      </w:r>
                      <w:r>
                        <w:rPr>
                          <w:rFonts w:asciiTheme="minorBidi" w:hAnsiTheme="minorBidi" w:cstheme="minorBidi" w:hint="cs"/>
                          <w:b/>
                          <w:bCs/>
                          <w:rtl/>
                          <w:lang w:bidi="he-IL"/>
                        </w:rPr>
                        <w:t xml:space="preserve"> ברירת המחדל היא תצוגת לוג מכיוון שכך הפיזור של הנקודות נראה יותר טוב לעין וכל הנקודות לא נמצאות קרוב למרכז(כמו בתמונה למטה)</w:t>
                      </w:r>
                    </w:p>
                  </w:txbxContent>
                </v:textbox>
              </v:shape>
            </w:pict>
          </mc:Fallback>
        </mc:AlternateContent>
      </w:r>
      <w:r w:rsidR="006D75CD" w:rsidRPr="006D75CD">
        <w:rPr>
          <w:rFonts w:asciiTheme="minorBidi" w:hAnsiTheme="minorBidi" w:cs="Arial"/>
          <w:b/>
          <w:bCs/>
          <w:noProof/>
          <w:lang w:bidi="he-IL"/>
        </w:rPr>
        <w:drawing>
          <wp:anchor distT="0" distB="0" distL="114300" distR="114300" simplePos="0" relativeHeight="251776000" behindDoc="1" locked="0" layoutInCell="1" allowOverlap="1" wp14:anchorId="254A7447" wp14:editId="3B480677">
            <wp:simplePos x="0" y="0"/>
            <wp:positionH relativeFrom="column">
              <wp:posOffset>35560</wp:posOffset>
            </wp:positionH>
            <wp:positionV relativeFrom="paragraph">
              <wp:posOffset>-99060</wp:posOffset>
            </wp:positionV>
            <wp:extent cx="2808605" cy="2422525"/>
            <wp:effectExtent l="0" t="0" r="0" b="0"/>
            <wp:wrapNone/>
            <wp:docPr id="1605911467" name="תמונה 1" descr="תמונה שמכילה טקסט, צילום מסך, גופן&#10;&#10;תוכן שנוצר על-ידי בינה מלאכות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911467" name="תמונה 1" descr="תמונה שמכילה טקסט, צילום מסך, גופן&#10;&#10;תוכן שנוצר על-ידי בינה מלאכותית עשוי להיות שגוי."/>
                    <pic:cNvPicPr/>
                  </pic:nvPicPr>
                  <pic:blipFill>
                    <a:blip r:embed="rId63">
                      <a:extLst>
                        <a:ext uri="{28A0092B-C50C-407E-A947-70E740481C1C}">
                          <a14:useLocalDpi xmlns:a14="http://schemas.microsoft.com/office/drawing/2010/main" val="0"/>
                        </a:ext>
                      </a:extLst>
                    </a:blip>
                    <a:stretch>
                      <a:fillRect/>
                    </a:stretch>
                  </pic:blipFill>
                  <pic:spPr>
                    <a:xfrm>
                      <a:off x="0" y="0"/>
                      <a:ext cx="2808605" cy="2422525"/>
                    </a:xfrm>
                    <a:prstGeom prst="rect">
                      <a:avLst/>
                    </a:prstGeom>
                  </pic:spPr>
                </pic:pic>
              </a:graphicData>
            </a:graphic>
            <wp14:sizeRelH relativeFrom="margin">
              <wp14:pctWidth>0</wp14:pctWidth>
            </wp14:sizeRelH>
            <wp14:sizeRelV relativeFrom="margin">
              <wp14:pctHeight>0</wp14:pctHeight>
            </wp14:sizeRelV>
          </wp:anchor>
        </w:drawing>
      </w:r>
      <w:r w:rsidR="006D75CD">
        <w:rPr>
          <w:rFonts w:asciiTheme="minorBidi" w:hAnsiTheme="minorBidi" w:cs="Arial"/>
          <w:b/>
          <w:bCs/>
          <w:noProof/>
          <w:lang w:bidi="he-IL"/>
        </w:rPr>
        <mc:AlternateContent>
          <mc:Choice Requires="wps">
            <w:drawing>
              <wp:anchor distT="0" distB="0" distL="114300" distR="114300" simplePos="0" relativeHeight="251777024" behindDoc="0" locked="0" layoutInCell="1" allowOverlap="1" wp14:anchorId="0A7FF51F" wp14:editId="04BEC4CB">
                <wp:simplePos x="0" y="0"/>
                <wp:positionH relativeFrom="column">
                  <wp:posOffset>1593367</wp:posOffset>
                </wp:positionH>
                <wp:positionV relativeFrom="paragraph">
                  <wp:posOffset>1443355</wp:posOffset>
                </wp:positionV>
                <wp:extent cx="1682496" cy="45719"/>
                <wp:effectExtent l="0" t="152400" r="0" b="126365"/>
                <wp:wrapNone/>
                <wp:docPr id="1310099295" name="מחבר חץ ישר 40"/>
                <wp:cNvGraphicFramePr/>
                <a:graphic xmlns:a="http://schemas.openxmlformats.org/drawingml/2006/main">
                  <a:graphicData uri="http://schemas.microsoft.com/office/word/2010/wordprocessingShape">
                    <wps:wsp>
                      <wps:cNvCnPr/>
                      <wps:spPr>
                        <a:xfrm flipH="1" flipV="1">
                          <a:off x="0" y="0"/>
                          <a:ext cx="1682496" cy="45719"/>
                        </a:xfrm>
                        <a:prstGeom prst="straightConnector1">
                          <a:avLst/>
                        </a:prstGeom>
                        <a:ln w="76200">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43E1806" id="_x0000_t32" coordsize="21600,21600" o:spt="32" o:oned="t" path="m,l21600,21600e" filled="f">
                <v:path arrowok="t" fillok="f" o:connecttype="none"/>
                <o:lock v:ext="edit" shapetype="t"/>
              </v:shapetype>
              <v:shape id="מחבר חץ ישר 40" o:spid="_x0000_s1026" type="#_x0000_t32" style="position:absolute;margin-left:125.45pt;margin-top:113.65pt;width:132.5pt;height:3.6pt;flip:x y;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" strokecolor="yellow" strokeweight="6pt">
                <v:stroke endarrow="block"/>
              </v:shape>
            </w:pict>
          </mc:Fallback>
        </mc:AlternateContent>
      </w:r>
      <w:r w:rsidR="00416263">
        <w:rPr>
          <w:rFonts w:asciiTheme="minorBidi" w:hAnsiTheme="minorBidi" w:cs="Arial"/>
          <w:b/>
          <w:bCs/>
          <w:rtl/>
          <w:lang w:bidi="he-IL"/>
        </w:rPr>
        <w:br w:type="page"/>
      </w:r>
    </w:p>
    <w:p w14:paraId="4F9A37B3" w14:textId="42FAB529" w:rsidR="00D65413" w:rsidRPr="008A797B" w:rsidRDefault="00D65413" w:rsidP="007445CD">
      <w:pPr>
        <w:bidi/>
        <w:spacing w:line="360" w:lineRule="auto"/>
        <w:rPr>
          <w:rFonts w:asciiTheme="minorBidi" w:hAnsiTheme="minorBidi" w:cstheme="minorBidi"/>
          <w:b/>
          <w:bCs/>
          <w:u w:val="single"/>
          <w:rtl/>
          <w:lang w:bidi="he-IL"/>
        </w:rPr>
      </w:pPr>
      <w:r w:rsidRPr="008A797B">
        <w:rPr>
          <w:rFonts w:asciiTheme="minorBidi" w:hAnsiTheme="minorBidi" w:cstheme="minorBidi" w:hint="cs"/>
          <w:b/>
          <w:bCs/>
          <w:u w:val="single"/>
          <w:rtl/>
          <w:lang w:bidi="he-IL"/>
        </w:rPr>
        <w:lastRenderedPageBreak/>
        <w:t>הסבר קצר מה עשינו בקוד:</w:t>
      </w:r>
    </w:p>
    <w:p w14:paraId="789BE727" w14:textId="7C298CFB" w:rsidR="00753E50" w:rsidRPr="00753E50" w:rsidRDefault="00753E50" w:rsidP="00753E50">
      <w:pPr>
        <w:pStyle w:val="a8"/>
        <w:bidi/>
        <w:spacing w:after="160" w:line="360" w:lineRule="auto"/>
        <w:ind w:left="0"/>
        <w:rPr>
          <w:rFonts w:asciiTheme="minorBidi" w:hAnsiTheme="minorBidi" w:cstheme="minorBidi" w:hint="cs"/>
          <w:sz w:val="22"/>
          <w:szCs w:val="22"/>
          <w:rtl/>
        </w:rPr>
      </w:pPr>
      <w:r w:rsidRPr="00753E50">
        <w:rPr>
          <w:rFonts w:asciiTheme="minorBidi" w:hAnsiTheme="minorBidi" w:cs="Arial"/>
          <w:sz w:val="22"/>
          <w:szCs w:val="22"/>
          <w:rtl/>
          <w:lang w:bidi="he-IL"/>
        </w:rPr>
        <w:t>השתמשנו בספריית</w:t>
      </w:r>
      <w:r w:rsidRPr="00753E50">
        <w:rPr>
          <w:rFonts w:asciiTheme="minorBidi" w:hAnsiTheme="minorBidi" w:cstheme="minorBidi"/>
          <w:sz w:val="22"/>
          <w:szCs w:val="22"/>
          <w:lang w:bidi="he-IL"/>
        </w:rPr>
        <w:t xml:space="preserve"> </w:t>
      </w:r>
      <w:r w:rsidRPr="00753E50">
        <w:rPr>
          <w:rFonts w:asciiTheme="minorBidi" w:hAnsiTheme="minorBidi" w:cstheme="minorBidi"/>
          <w:sz w:val="22"/>
          <w:szCs w:val="22"/>
        </w:rPr>
        <w:t>Pandas</w:t>
      </w:r>
      <w:r w:rsidRPr="00753E50">
        <w:rPr>
          <w:rFonts w:asciiTheme="minorBidi" w:hAnsiTheme="minorBidi" w:cstheme="minorBidi"/>
          <w:sz w:val="22"/>
          <w:szCs w:val="22"/>
          <w:lang w:bidi="he-IL"/>
        </w:rPr>
        <w:t xml:space="preserve"> </w:t>
      </w:r>
      <w:r w:rsidRPr="00753E50">
        <w:rPr>
          <w:rFonts w:asciiTheme="minorBidi" w:hAnsiTheme="minorBidi" w:cs="Arial"/>
          <w:sz w:val="22"/>
          <w:szCs w:val="22"/>
          <w:rtl/>
          <w:lang w:bidi="he-IL"/>
        </w:rPr>
        <w:t>לעיבוד הנתונים.</w:t>
      </w:r>
      <w:r>
        <w:rPr>
          <w:rFonts w:asciiTheme="minorBidi" w:hAnsiTheme="minorBidi" w:cs="Arial"/>
          <w:sz w:val="22"/>
          <w:szCs w:val="22"/>
          <w:lang w:bidi="he-IL"/>
        </w:rPr>
        <w:br/>
      </w:r>
      <w:r w:rsidRPr="00753E50">
        <w:rPr>
          <w:rFonts w:asciiTheme="minorBidi" w:hAnsiTheme="minorBidi" w:cs="Arial"/>
          <w:sz w:val="22"/>
          <w:szCs w:val="22"/>
          <w:rtl/>
          <w:lang w:bidi="he-IL"/>
        </w:rPr>
        <w:t xml:space="preserve">לביצוע </w:t>
      </w:r>
      <w:proofErr w:type="spellStart"/>
      <w:r w:rsidRPr="00753E50">
        <w:rPr>
          <w:rFonts w:asciiTheme="minorBidi" w:hAnsiTheme="minorBidi" w:cs="Arial"/>
          <w:sz w:val="22"/>
          <w:szCs w:val="22"/>
          <w:rtl/>
          <w:lang w:bidi="he-IL"/>
        </w:rPr>
        <w:t>הויזואליזציות</w:t>
      </w:r>
      <w:proofErr w:type="spellEnd"/>
      <w:r w:rsidRPr="00753E50">
        <w:rPr>
          <w:rFonts w:asciiTheme="minorBidi" w:hAnsiTheme="minorBidi" w:cs="Arial"/>
          <w:sz w:val="22"/>
          <w:szCs w:val="22"/>
          <w:rtl/>
          <w:lang w:bidi="he-IL"/>
        </w:rPr>
        <w:t xml:space="preserve"> השתמשנו בספריות</w:t>
      </w:r>
      <w:r w:rsidRPr="00753E50">
        <w:rPr>
          <w:rFonts w:asciiTheme="minorBidi" w:hAnsiTheme="minorBidi" w:cstheme="minorBidi"/>
          <w:sz w:val="22"/>
          <w:szCs w:val="22"/>
          <w:lang w:bidi="he-IL"/>
        </w:rPr>
        <w:t xml:space="preserve"> </w:t>
      </w:r>
      <w:proofErr w:type="spellStart"/>
      <w:r w:rsidRPr="00753E50">
        <w:rPr>
          <w:rFonts w:asciiTheme="minorBidi" w:hAnsiTheme="minorBidi" w:cstheme="minorBidi"/>
          <w:sz w:val="22"/>
          <w:szCs w:val="22"/>
        </w:rPr>
        <w:t>Plotly</w:t>
      </w:r>
      <w:proofErr w:type="spellEnd"/>
      <w:r w:rsidRPr="00753E50">
        <w:rPr>
          <w:rFonts w:asciiTheme="minorBidi" w:hAnsiTheme="minorBidi" w:cstheme="minorBidi"/>
          <w:sz w:val="22"/>
          <w:szCs w:val="22"/>
          <w:lang w:bidi="he-IL"/>
        </w:rPr>
        <w:t xml:space="preserve"> </w:t>
      </w:r>
      <w:r w:rsidRPr="00753E50">
        <w:rPr>
          <w:rFonts w:asciiTheme="minorBidi" w:hAnsiTheme="minorBidi" w:cs="Arial"/>
          <w:sz w:val="22"/>
          <w:szCs w:val="22"/>
          <w:rtl/>
          <w:lang w:bidi="he-IL"/>
        </w:rPr>
        <w:t>ו</w:t>
      </w:r>
      <w:r w:rsidRPr="00753E50">
        <w:rPr>
          <w:rFonts w:asciiTheme="minorBidi" w:hAnsiTheme="minorBidi" w:cstheme="minorBidi"/>
          <w:sz w:val="22"/>
          <w:szCs w:val="22"/>
          <w:lang w:bidi="he-IL"/>
        </w:rPr>
        <w:t xml:space="preserve"> ,</w:t>
      </w:r>
      <w:r w:rsidRPr="00753E50">
        <w:rPr>
          <w:rFonts w:asciiTheme="minorBidi" w:hAnsiTheme="minorBidi" w:cstheme="minorBidi"/>
          <w:sz w:val="22"/>
          <w:szCs w:val="22"/>
        </w:rPr>
        <w:t>Folium</w:t>
      </w:r>
      <w:r>
        <w:rPr>
          <w:rFonts w:asciiTheme="minorBidi" w:hAnsiTheme="minorBidi" w:cstheme="minorBidi"/>
          <w:sz w:val="22"/>
          <w:szCs w:val="22"/>
        </w:rPr>
        <w:t>-</w:t>
      </w:r>
      <w:r w:rsidRPr="00753E50">
        <w:rPr>
          <w:rFonts w:asciiTheme="minorBidi" w:hAnsiTheme="minorBidi" w:cs="Arial"/>
          <w:sz w:val="22"/>
          <w:szCs w:val="22"/>
          <w:rtl/>
          <w:lang w:bidi="he-IL"/>
        </w:rPr>
        <w:t>בשביל לממש את ה</w:t>
      </w:r>
      <w:r>
        <w:rPr>
          <w:rFonts w:asciiTheme="minorBidi" w:hAnsiTheme="minorBidi" w:cs="Arial"/>
          <w:sz w:val="22"/>
          <w:szCs w:val="22"/>
          <w:lang w:bidi="he-IL"/>
        </w:rPr>
        <w:t xml:space="preserve"> </w:t>
      </w:r>
      <w:r w:rsidRPr="00753E50">
        <w:rPr>
          <w:rFonts w:asciiTheme="minorBidi" w:hAnsiTheme="minorBidi" w:cstheme="minorBidi"/>
          <w:sz w:val="22"/>
          <w:szCs w:val="22"/>
        </w:rPr>
        <w:t>Dashboard</w:t>
      </w:r>
      <w:r w:rsidRPr="00753E50">
        <w:rPr>
          <w:rFonts w:asciiTheme="minorBidi" w:hAnsiTheme="minorBidi" w:cstheme="minorBidi"/>
          <w:sz w:val="22"/>
          <w:szCs w:val="22"/>
          <w:lang w:bidi="he-IL"/>
        </w:rPr>
        <w:t>-</w:t>
      </w:r>
      <w:r w:rsidRPr="00753E50">
        <w:rPr>
          <w:rFonts w:asciiTheme="minorBidi" w:hAnsiTheme="minorBidi" w:cs="Arial"/>
          <w:sz w:val="22"/>
          <w:szCs w:val="22"/>
          <w:rtl/>
          <w:lang w:bidi="he-IL"/>
        </w:rPr>
        <w:t>השתמשנו בספריית</w:t>
      </w:r>
      <w:r>
        <w:rPr>
          <w:rFonts w:asciiTheme="minorBidi" w:hAnsiTheme="minorBidi" w:cs="Arial" w:hint="cs"/>
          <w:sz w:val="22"/>
          <w:szCs w:val="22"/>
          <w:rtl/>
          <w:lang w:bidi="he-IL"/>
        </w:rPr>
        <w:t xml:space="preserve"> </w:t>
      </w:r>
      <w:r w:rsidRPr="00753E50">
        <w:rPr>
          <w:rFonts w:asciiTheme="minorBidi" w:hAnsiTheme="minorBidi" w:cstheme="minorBidi"/>
          <w:sz w:val="22"/>
          <w:szCs w:val="22"/>
          <w:lang w:bidi="he-IL"/>
        </w:rPr>
        <w:t>.</w:t>
      </w:r>
      <w:proofErr w:type="spellStart"/>
      <w:r w:rsidRPr="00753E50">
        <w:rPr>
          <w:rFonts w:asciiTheme="minorBidi" w:hAnsiTheme="minorBidi" w:cstheme="minorBidi"/>
          <w:sz w:val="22"/>
          <w:szCs w:val="22"/>
        </w:rPr>
        <w:t>Streamlit</w:t>
      </w:r>
      <w:proofErr w:type="spellEnd"/>
    </w:p>
    <w:p w14:paraId="0FFFC3F9" w14:textId="5B4B2CD8" w:rsidR="00753E50" w:rsidRPr="00753E50" w:rsidRDefault="00753E50" w:rsidP="00753E50">
      <w:pPr>
        <w:pStyle w:val="a8"/>
        <w:bidi/>
        <w:spacing w:after="160" w:line="360" w:lineRule="auto"/>
        <w:ind w:left="0"/>
        <w:rPr>
          <w:rFonts w:asciiTheme="minorBidi" w:hAnsiTheme="minorBidi" w:cstheme="minorBidi"/>
          <w:sz w:val="22"/>
          <w:szCs w:val="22"/>
          <w:rtl/>
        </w:rPr>
      </w:pPr>
      <w:r w:rsidRPr="00753E50">
        <w:rPr>
          <w:rFonts w:asciiTheme="minorBidi" w:hAnsiTheme="minorBidi" w:cs="Arial"/>
          <w:sz w:val="22"/>
          <w:szCs w:val="22"/>
          <w:rtl/>
          <w:lang w:bidi="he-IL"/>
        </w:rPr>
        <w:t>לקחנו מאתר</w:t>
      </w:r>
      <w:r w:rsidRPr="00753E50">
        <w:rPr>
          <w:rFonts w:asciiTheme="minorBidi" w:hAnsiTheme="minorBidi" w:cstheme="minorBidi"/>
          <w:sz w:val="22"/>
          <w:szCs w:val="22"/>
          <w:lang w:bidi="he-IL"/>
        </w:rPr>
        <w:t xml:space="preserve"> </w:t>
      </w:r>
      <w:proofErr w:type="spellStart"/>
      <w:r w:rsidRPr="00753E50">
        <w:rPr>
          <w:rFonts w:asciiTheme="minorBidi" w:hAnsiTheme="minorBidi" w:cstheme="minorBidi"/>
          <w:sz w:val="22"/>
          <w:szCs w:val="22"/>
        </w:rPr>
        <w:t>Streamlit</w:t>
      </w:r>
      <w:proofErr w:type="spellEnd"/>
      <w:r w:rsidRPr="00753E50">
        <w:rPr>
          <w:rFonts w:asciiTheme="minorBidi" w:hAnsiTheme="minorBidi" w:cstheme="minorBidi"/>
          <w:sz w:val="22"/>
          <w:szCs w:val="22"/>
          <w:lang w:bidi="he-IL"/>
        </w:rPr>
        <w:t xml:space="preserve"> </w:t>
      </w:r>
      <w:r w:rsidRPr="00753E50">
        <w:rPr>
          <w:rFonts w:asciiTheme="minorBidi" w:hAnsiTheme="minorBidi" w:cs="Arial"/>
          <w:sz w:val="22"/>
          <w:szCs w:val="22"/>
          <w:rtl/>
          <w:lang w:bidi="he-IL"/>
        </w:rPr>
        <w:t>קוד</w:t>
      </w:r>
      <w:r w:rsidRPr="00753E50">
        <w:rPr>
          <w:rFonts w:asciiTheme="minorBidi" w:hAnsiTheme="minorBidi" w:cstheme="minorBidi"/>
          <w:sz w:val="22"/>
          <w:szCs w:val="22"/>
          <w:lang w:bidi="he-IL"/>
        </w:rPr>
        <w:t xml:space="preserve"> </w:t>
      </w:r>
      <w:r w:rsidRPr="00753E50">
        <w:rPr>
          <w:rFonts w:asciiTheme="minorBidi" w:hAnsiTheme="minorBidi" w:cstheme="minorBidi"/>
          <w:sz w:val="22"/>
          <w:szCs w:val="22"/>
        </w:rPr>
        <w:t>Template</w:t>
      </w:r>
      <w:r w:rsidRPr="00753E50">
        <w:rPr>
          <w:rFonts w:asciiTheme="minorBidi" w:hAnsiTheme="minorBidi" w:cstheme="minorBidi"/>
          <w:sz w:val="22"/>
          <w:szCs w:val="22"/>
          <w:lang w:bidi="he-IL"/>
        </w:rPr>
        <w:t xml:space="preserve"> </w:t>
      </w:r>
      <w:r w:rsidRPr="00753E50">
        <w:rPr>
          <w:rFonts w:asciiTheme="minorBidi" w:hAnsiTheme="minorBidi" w:cs="Arial"/>
          <w:sz w:val="22"/>
          <w:szCs w:val="22"/>
          <w:rtl/>
          <w:lang w:bidi="he-IL"/>
        </w:rPr>
        <w:t>של</w:t>
      </w:r>
      <w:r w:rsidRPr="00753E50">
        <w:rPr>
          <w:rFonts w:asciiTheme="minorBidi" w:hAnsiTheme="minorBidi" w:cstheme="minorBidi"/>
          <w:sz w:val="22"/>
          <w:szCs w:val="22"/>
          <w:lang w:bidi="he-IL"/>
        </w:rPr>
        <w:t xml:space="preserve"> </w:t>
      </w:r>
      <w:proofErr w:type="spellStart"/>
      <w:r w:rsidRPr="00753E50">
        <w:rPr>
          <w:rFonts w:asciiTheme="minorBidi" w:hAnsiTheme="minorBidi" w:cstheme="minorBidi"/>
          <w:sz w:val="22"/>
          <w:szCs w:val="22"/>
        </w:rPr>
        <w:t>DashBoard</w:t>
      </w:r>
      <w:proofErr w:type="spellEnd"/>
      <w:r w:rsidRPr="00753E50">
        <w:rPr>
          <w:rFonts w:asciiTheme="minorBidi" w:hAnsiTheme="minorBidi" w:cstheme="minorBidi"/>
          <w:sz w:val="22"/>
          <w:szCs w:val="22"/>
          <w:lang w:bidi="he-IL"/>
        </w:rPr>
        <w:t xml:space="preserve"> </w:t>
      </w:r>
      <w:r w:rsidRPr="00753E50">
        <w:rPr>
          <w:rFonts w:asciiTheme="minorBidi" w:hAnsiTheme="minorBidi" w:cs="Arial"/>
          <w:sz w:val="22"/>
          <w:szCs w:val="22"/>
          <w:rtl/>
          <w:lang w:bidi="he-IL"/>
        </w:rPr>
        <w:t>גנרי</w:t>
      </w:r>
      <w:r w:rsidR="00632815">
        <w:rPr>
          <w:rFonts w:asciiTheme="minorBidi" w:hAnsiTheme="minorBidi" w:cs="Arial" w:hint="cs"/>
          <w:sz w:val="22"/>
          <w:szCs w:val="22"/>
          <w:rtl/>
          <w:lang w:bidi="he-IL"/>
        </w:rPr>
        <w:t xml:space="preserve"> </w:t>
      </w:r>
      <w:r w:rsidR="00BF66F8">
        <w:rPr>
          <w:rFonts w:asciiTheme="minorBidi" w:hAnsiTheme="minorBidi" w:cstheme="minorBidi"/>
          <w:sz w:val="22"/>
          <w:szCs w:val="22"/>
          <w:lang w:bidi="he-IL"/>
        </w:rPr>
        <w:t>)</w:t>
      </w:r>
      <w:r w:rsidRPr="00753E50">
        <w:rPr>
          <w:rFonts w:asciiTheme="minorBidi" w:hAnsiTheme="minorBidi" w:cs="Arial"/>
          <w:sz w:val="22"/>
          <w:szCs w:val="22"/>
          <w:rtl/>
          <w:lang w:bidi="he-IL"/>
        </w:rPr>
        <w:t>על</w:t>
      </w:r>
      <w:r w:rsidR="00BF66F8">
        <w:rPr>
          <w:rFonts w:asciiTheme="minorBidi" w:hAnsiTheme="minorBidi" w:cs="Arial"/>
          <w:sz w:val="22"/>
          <w:szCs w:val="22"/>
          <w:lang w:bidi="he-IL"/>
        </w:rPr>
        <w:t xml:space="preserve"> (</w:t>
      </w:r>
      <w:r w:rsidR="00BF66F8" w:rsidRPr="00753E50">
        <w:rPr>
          <w:rFonts w:asciiTheme="minorBidi" w:hAnsiTheme="minorBidi" w:cstheme="minorBidi"/>
          <w:sz w:val="22"/>
          <w:szCs w:val="22"/>
        </w:rPr>
        <w:t>GDP</w:t>
      </w:r>
      <w:r w:rsidRPr="00753E50">
        <w:rPr>
          <w:rFonts w:asciiTheme="minorBidi" w:hAnsiTheme="minorBidi" w:cstheme="minorBidi"/>
          <w:sz w:val="22"/>
          <w:szCs w:val="22"/>
          <w:lang w:bidi="he-IL"/>
        </w:rPr>
        <w:t xml:space="preserve"> </w:t>
      </w:r>
      <w:r w:rsidRPr="00753E50">
        <w:rPr>
          <w:rFonts w:asciiTheme="minorBidi" w:hAnsiTheme="minorBidi" w:cs="Arial"/>
          <w:sz w:val="22"/>
          <w:szCs w:val="22"/>
          <w:rtl/>
          <w:lang w:bidi="he-IL"/>
        </w:rPr>
        <w:t>לאחר מכן קראנו את הקוד שהיה, הבנו את ה</w:t>
      </w:r>
      <w:r w:rsidR="00854388">
        <w:rPr>
          <w:rFonts w:asciiTheme="minorBidi" w:hAnsiTheme="minorBidi" w:cs="Arial"/>
          <w:sz w:val="22"/>
          <w:szCs w:val="22"/>
          <w:lang w:bidi="he-IL"/>
        </w:rPr>
        <w:t xml:space="preserve"> </w:t>
      </w:r>
      <w:r w:rsidRPr="00753E50">
        <w:rPr>
          <w:rFonts w:asciiTheme="minorBidi" w:hAnsiTheme="minorBidi" w:cstheme="minorBidi"/>
          <w:sz w:val="22"/>
          <w:szCs w:val="22"/>
        </w:rPr>
        <w:t>Syntax</w:t>
      </w:r>
      <w:r w:rsidR="00854388" w:rsidRPr="00753E50">
        <w:rPr>
          <w:rFonts w:asciiTheme="minorBidi" w:hAnsiTheme="minorBidi" w:cstheme="minorBidi"/>
          <w:sz w:val="22"/>
          <w:szCs w:val="22"/>
          <w:lang w:bidi="he-IL"/>
        </w:rPr>
        <w:t>-</w:t>
      </w:r>
      <w:r w:rsidRPr="00753E50">
        <w:rPr>
          <w:rFonts w:asciiTheme="minorBidi" w:hAnsiTheme="minorBidi" w:cs="Arial"/>
          <w:sz w:val="22"/>
          <w:szCs w:val="22"/>
          <w:rtl/>
          <w:lang w:bidi="he-IL"/>
        </w:rPr>
        <w:t>ומחקנו את הקוד הלא רלוונטי ממנו בשביל ש</w:t>
      </w:r>
      <w:r w:rsidR="00737CE4">
        <w:rPr>
          <w:rFonts w:asciiTheme="minorBidi" w:hAnsiTheme="minorBidi" w:cs="Arial" w:hint="cs"/>
          <w:sz w:val="22"/>
          <w:szCs w:val="22"/>
          <w:rtl/>
          <w:lang w:bidi="he-IL"/>
        </w:rPr>
        <w:t>ת</w:t>
      </w:r>
      <w:r w:rsidRPr="00753E50">
        <w:rPr>
          <w:rFonts w:asciiTheme="minorBidi" w:hAnsiTheme="minorBidi" w:cs="Arial"/>
          <w:sz w:val="22"/>
          <w:szCs w:val="22"/>
          <w:rtl/>
          <w:lang w:bidi="he-IL"/>
        </w:rPr>
        <w:t>היה לנו אפליקציה נקיה</w:t>
      </w:r>
      <w:r w:rsidRPr="00753E50">
        <w:rPr>
          <w:rFonts w:asciiTheme="minorBidi" w:hAnsiTheme="minorBidi" w:cstheme="minorBidi"/>
          <w:sz w:val="22"/>
          <w:szCs w:val="22"/>
          <w:lang w:bidi="he-IL"/>
        </w:rPr>
        <w:t>.</w:t>
      </w:r>
    </w:p>
    <w:p w14:paraId="620DE439" w14:textId="2EF56A47" w:rsidR="00753E50" w:rsidRPr="00753E50" w:rsidRDefault="00753E50" w:rsidP="00753E50">
      <w:pPr>
        <w:pStyle w:val="a8"/>
        <w:bidi/>
        <w:spacing w:after="160" w:line="360" w:lineRule="auto"/>
        <w:ind w:left="0"/>
        <w:rPr>
          <w:rFonts w:asciiTheme="minorBidi" w:hAnsiTheme="minorBidi" w:cstheme="minorBidi" w:hint="cs"/>
          <w:sz w:val="22"/>
          <w:szCs w:val="22"/>
          <w:rtl/>
          <w:lang w:bidi="he-IL"/>
        </w:rPr>
      </w:pPr>
      <w:r w:rsidRPr="00753E50">
        <w:rPr>
          <w:rFonts w:asciiTheme="minorBidi" w:hAnsiTheme="minorBidi" w:cs="Arial"/>
          <w:sz w:val="22"/>
          <w:szCs w:val="22"/>
          <w:rtl/>
          <w:lang w:bidi="he-IL"/>
        </w:rPr>
        <w:t>בדף הבית התבססנו על הקוד שלנו בחלק ניקוי הנתונים והצגנו אותו בטבלה עם</w:t>
      </w:r>
      <w:r w:rsidR="003B0438">
        <w:rPr>
          <w:rFonts w:asciiTheme="minorBidi" w:hAnsiTheme="minorBidi" w:cs="Arial" w:hint="cs"/>
          <w:sz w:val="22"/>
          <w:szCs w:val="22"/>
          <w:rtl/>
          <w:lang w:bidi="he-IL"/>
        </w:rPr>
        <w:t xml:space="preserve"> </w:t>
      </w:r>
      <w:r w:rsidRPr="00753E50">
        <w:rPr>
          <w:rFonts w:asciiTheme="minorBidi" w:hAnsiTheme="minorBidi" w:cstheme="minorBidi"/>
          <w:sz w:val="22"/>
          <w:szCs w:val="22"/>
          <w:lang w:bidi="he-IL"/>
        </w:rPr>
        <w:t>.</w:t>
      </w:r>
      <w:r w:rsidR="003B0438" w:rsidRPr="00753E50">
        <w:rPr>
          <w:rFonts w:asciiTheme="minorBidi" w:hAnsiTheme="minorBidi" w:cstheme="minorBidi"/>
          <w:sz w:val="22"/>
          <w:szCs w:val="22"/>
        </w:rPr>
        <w:t>HTML</w:t>
      </w:r>
    </w:p>
    <w:p w14:paraId="49F94476" w14:textId="65B2B6BA" w:rsidR="00753E50" w:rsidRPr="00753E50" w:rsidRDefault="00753E50" w:rsidP="00753E50">
      <w:pPr>
        <w:pStyle w:val="a8"/>
        <w:bidi/>
        <w:spacing w:after="160" w:line="360" w:lineRule="auto"/>
        <w:ind w:left="0"/>
        <w:rPr>
          <w:rFonts w:asciiTheme="minorBidi" w:hAnsiTheme="minorBidi" w:cstheme="minorBidi"/>
          <w:sz w:val="22"/>
          <w:szCs w:val="22"/>
          <w:rtl/>
        </w:rPr>
      </w:pPr>
      <w:r w:rsidRPr="00753E50">
        <w:rPr>
          <w:rFonts w:asciiTheme="minorBidi" w:hAnsiTheme="minorBidi" w:cs="Arial"/>
          <w:sz w:val="22"/>
          <w:szCs w:val="22"/>
          <w:rtl/>
          <w:lang w:bidi="he-IL"/>
        </w:rPr>
        <w:t>במטלה הראשונה נעזרנו ב</w:t>
      </w:r>
      <w:hyperlink r:id="rId64" w:history="1">
        <w:r w:rsidRPr="009B355B">
          <w:rPr>
            <w:rStyle w:val="Hyperlink"/>
            <w:rFonts w:asciiTheme="minorBidi" w:hAnsiTheme="minorBidi" w:cs="Arial"/>
            <w:sz w:val="22"/>
            <w:szCs w:val="22"/>
            <w:rtl/>
            <w:lang w:bidi="he-IL"/>
          </w:rPr>
          <w:t>דוקומנטציה</w:t>
        </w:r>
      </w:hyperlink>
      <w:r w:rsidRPr="00753E50">
        <w:rPr>
          <w:rFonts w:asciiTheme="minorBidi" w:hAnsiTheme="minorBidi" w:cs="Arial"/>
          <w:sz w:val="22"/>
          <w:szCs w:val="22"/>
          <w:rtl/>
          <w:lang w:bidi="he-IL"/>
        </w:rPr>
        <w:t xml:space="preserve"> של ספריית</w:t>
      </w:r>
      <w:r w:rsidRPr="00753E50">
        <w:rPr>
          <w:rFonts w:asciiTheme="minorBidi" w:hAnsiTheme="minorBidi" w:cstheme="minorBidi"/>
          <w:sz w:val="22"/>
          <w:szCs w:val="22"/>
          <w:lang w:bidi="he-IL"/>
        </w:rPr>
        <w:t>,</w:t>
      </w:r>
      <w:r w:rsidR="00580E0F" w:rsidRPr="00753E50">
        <w:rPr>
          <w:rFonts w:asciiTheme="minorBidi" w:hAnsiTheme="minorBidi" w:cstheme="minorBidi"/>
          <w:sz w:val="22"/>
          <w:szCs w:val="22"/>
        </w:rPr>
        <w:t>Folium</w:t>
      </w:r>
      <w:r w:rsidRPr="00753E50">
        <w:rPr>
          <w:rFonts w:asciiTheme="minorBidi" w:hAnsiTheme="minorBidi" w:cstheme="minorBidi"/>
          <w:sz w:val="22"/>
          <w:szCs w:val="22"/>
          <w:lang w:bidi="he-IL"/>
        </w:rPr>
        <w:t xml:space="preserve"> </w:t>
      </w:r>
      <w:r w:rsidR="00580E0F">
        <w:rPr>
          <w:rFonts w:asciiTheme="minorBidi" w:hAnsiTheme="minorBidi" w:cstheme="minorBidi" w:hint="cs"/>
          <w:sz w:val="22"/>
          <w:szCs w:val="22"/>
          <w:rtl/>
          <w:lang w:bidi="he-IL"/>
        </w:rPr>
        <w:t xml:space="preserve"> </w:t>
      </w:r>
      <w:proofErr w:type="spellStart"/>
      <w:r w:rsidRPr="00753E50">
        <w:rPr>
          <w:rFonts w:asciiTheme="minorBidi" w:hAnsiTheme="minorBidi" w:cs="Arial"/>
          <w:sz w:val="22"/>
          <w:szCs w:val="22"/>
          <w:rtl/>
          <w:lang w:bidi="he-IL"/>
        </w:rPr>
        <w:t>הספריה</w:t>
      </w:r>
      <w:proofErr w:type="spellEnd"/>
      <w:r w:rsidRPr="00753E50">
        <w:rPr>
          <w:rFonts w:asciiTheme="minorBidi" w:hAnsiTheme="minorBidi" w:cs="Arial"/>
          <w:sz w:val="22"/>
          <w:szCs w:val="22"/>
          <w:rtl/>
          <w:lang w:bidi="he-IL"/>
        </w:rPr>
        <w:t xml:space="preserve"> ה</w:t>
      </w:r>
      <w:r w:rsidR="00580E0F">
        <w:rPr>
          <w:rFonts w:asciiTheme="minorBidi" w:hAnsiTheme="minorBidi" w:cs="Arial" w:hint="cs"/>
          <w:sz w:val="22"/>
          <w:szCs w:val="22"/>
          <w:rtl/>
          <w:lang w:bidi="he-IL"/>
        </w:rPr>
        <w:t>י</w:t>
      </w:r>
      <w:r w:rsidRPr="00753E50">
        <w:rPr>
          <w:rFonts w:asciiTheme="minorBidi" w:hAnsiTheme="minorBidi" w:cs="Arial"/>
          <w:sz w:val="22"/>
          <w:szCs w:val="22"/>
          <w:rtl/>
          <w:lang w:bidi="he-IL"/>
        </w:rPr>
        <w:t>נה פשוטה דיה ולא נדרשנו לשנות הרבה. שינוי שכן ביצענו הוא כיצד נקבע המיקום, הגדרנו מה יופיע ב</w:t>
      </w:r>
      <w:r w:rsidR="00580E0F">
        <w:rPr>
          <w:rFonts w:asciiTheme="minorBidi" w:hAnsiTheme="minorBidi" w:cs="Arial"/>
          <w:sz w:val="22"/>
          <w:szCs w:val="22"/>
          <w:lang w:bidi="he-IL"/>
        </w:rPr>
        <w:t xml:space="preserve"> </w:t>
      </w:r>
      <w:r w:rsidRPr="00753E50">
        <w:rPr>
          <w:rFonts w:asciiTheme="minorBidi" w:hAnsiTheme="minorBidi" w:cstheme="minorBidi"/>
          <w:sz w:val="22"/>
          <w:szCs w:val="22"/>
        </w:rPr>
        <w:t>popup</w:t>
      </w:r>
      <w:r w:rsidR="00580E0F" w:rsidRPr="00753E50">
        <w:rPr>
          <w:rFonts w:asciiTheme="minorBidi" w:hAnsiTheme="minorBidi" w:cstheme="minorBidi"/>
          <w:sz w:val="22"/>
          <w:szCs w:val="22"/>
          <w:lang w:bidi="he-IL"/>
        </w:rPr>
        <w:t>-</w:t>
      </w:r>
      <w:r w:rsidRPr="00753E50">
        <w:rPr>
          <w:rFonts w:asciiTheme="minorBidi" w:hAnsiTheme="minorBidi" w:cs="Arial"/>
          <w:sz w:val="22"/>
          <w:szCs w:val="22"/>
          <w:rtl/>
          <w:lang w:bidi="he-IL"/>
        </w:rPr>
        <w:t>והגדרנו נ"צ של ערים עם מספר גבוה של פיגועים</w:t>
      </w:r>
      <w:r w:rsidR="000E570D">
        <w:rPr>
          <w:rFonts w:asciiTheme="minorBidi" w:hAnsiTheme="minorBidi" w:cs="Arial" w:hint="cs"/>
          <w:sz w:val="22"/>
          <w:szCs w:val="22"/>
          <w:rtl/>
          <w:lang w:bidi="he-IL"/>
        </w:rPr>
        <w:t xml:space="preserve"> על מנת לסמן אותן על המפה</w:t>
      </w:r>
      <w:r w:rsidRPr="00753E50">
        <w:rPr>
          <w:rFonts w:asciiTheme="minorBidi" w:hAnsiTheme="minorBidi" w:cstheme="minorBidi"/>
          <w:sz w:val="22"/>
          <w:szCs w:val="22"/>
          <w:lang w:bidi="he-IL"/>
        </w:rPr>
        <w:t>.</w:t>
      </w:r>
    </w:p>
    <w:p w14:paraId="7AC42FF7" w14:textId="670E9E84" w:rsidR="00753E50" w:rsidRPr="00753E50" w:rsidRDefault="00753E50" w:rsidP="00753E50">
      <w:pPr>
        <w:pStyle w:val="a8"/>
        <w:bidi/>
        <w:spacing w:after="160" w:line="360" w:lineRule="auto"/>
        <w:ind w:left="0"/>
        <w:rPr>
          <w:rFonts w:asciiTheme="minorBidi" w:hAnsiTheme="minorBidi" w:cstheme="minorBidi"/>
          <w:sz w:val="22"/>
          <w:szCs w:val="22"/>
          <w:rtl/>
        </w:rPr>
      </w:pPr>
      <w:r w:rsidRPr="00753E50">
        <w:rPr>
          <w:rFonts w:asciiTheme="minorBidi" w:hAnsiTheme="minorBidi" w:cs="Arial"/>
          <w:sz w:val="22"/>
          <w:szCs w:val="22"/>
          <w:rtl/>
          <w:lang w:bidi="he-IL"/>
        </w:rPr>
        <w:t>במטלה השנייה התבססנו על הקוד שלנו מהעיצובים החלופיים, השתמשנו בספריית</w:t>
      </w:r>
      <w:r w:rsidRPr="00753E50">
        <w:rPr>
          <w:rFonts w:asciiTheme="minorBidi" w:hAnsiTheme="minorBidi" w:cstheme="minorBidi"/>
          <w:sz w:val="22"/>
          <w:szCs w:val="22"/>
          <w:lang w:bidi="he-IL"/>
        </w:rPr>
        <w:t xml:space="preserve"> </w:t>
      </w:r>
      <w:r w:rsidRPr="00753E50">
        <w:rPr>
          <w:rFonts w:asciiTheme="minorBidi" w:hAnsiTheme="minorBidi" w:cstheme="minorBidi"/>
          <w:sz w:val="22"/>
          <w:szCs w:val="22"/>
        </w:rPr>
        <w:t>matplotlib</w:t>
      </w:r>
      <w:r w:rsidRPr="00753E50">
        <w:rPr>
          <w:rFonts w:asciiTheme="minorBidi" w:hAnsiTheme="minorBidi" w:cstheme="minorBidi"/>
          <w:sz w:val="22"/>
          <w:szCs w:val="22"/>
          <w:lang w:bidi="he-IL"/>
        </w:rPr>
        <w:t xml:space="preserve"> </w:t>
      </w:r>
      <w:r w:rsidRPr="00753E50">
        <w:rPr>
          <w:rFonts w:asciiTheme="minorBidi" w:hAnsiTheme="minorBidi" w:cs="Arial"/>
          <w:sz w:val="22"/>
          <w:szCs w:val="22"/>
          <w:rtl/>
          <w:lang w:bidi="he-IL"/>
        </w:rPr>
        <w:t>והמרנו את הקוד לספריית</w:t>
      </w:r>
      <w:r w:rsidR="00085453">
        <w:rPr>
          <w:rFonts w:asciiTheme="minorBidi" w:hAnsiTheme="minorBidi" w:cs="Arial"/>
          <w:sz w:val="22"/>
          <w:szCs w:val="22"/>
          <w:lang w:bidi="he-IL"/>
        </w:rPr>
        <w:t xml:space="preserve"> </w:t>
      </w:r>
      <w:r w:rsidRPr="00753E50">
        <w:rPr>
          <w:rFonts w:asciiTheme="minorBidi" w:hAnsiTheme="minorBidi" w:cstheme="minorBidi"/>
          <w:sz w:val="22"/>
          <w:szCs w:val="22"/>
          <w:lang w:bidi="he-IL"/>
        </w:rPr>
        <w:t>.</w:t>
      </w:r>
      <w:proofErr w:type="spellStart"/>
      <w:r w:rsidR="00085453" w:rsidRPr="00753E50">
        <w:rPr>
          <w:rFonts w:asciiTheme="minorBidi" w:hAnsiTheme="minorBidi" w:cstheme="minorBidi"/>
          <w:sz w:val="22"/>
          <w:szCs w:val="22"/>
        </w:rPr>
        <w:t>Plotly</w:t>
      </w:r>
      <w:proofErr w:type="spellEnd"/>
      <w:r w:rsidRPr="00753E50">
        <w:rPr>
          <w:rFonts w:asciiTheme="minorBidi" w:hAnsiTheme="minorBidi" w:cstheme="minorBidi"/>
          <w:sz w:val="22"/>
          <w:szCs w:val="22"/>
          <w:lang w:bidi="he-IL"/>
        </w:rPr>
        <w:t xml:space="preserve"> </w:t>
      </w:r>
      <w:r w:rsidRPr="00753E50">
        <w:rPr>
          <w:rFonts w:asciiTheme="minorBidi" w:hAnsiTheme="minorBidi" w:cs="Arial"/>
          <w:sz w:val="22"/>
          <w:szCs w:val="22"/>
          <w:rtl/>
          <w:lang w:bidi="he-IL"/>
        </w:rPr>
        <w:t>הוספנו אליו גם קוד</w:t>
      </w:r>
      <w:r w:rsidRPr="00753E50">
        <w:rPr>
          <w:rFonts w:asciiTheme="minorBidi" w:hAnsiTheme="minorBidi" w:cstheme="minorBidi"/>
          <w:sz w:val="22"/>
          <w:szCs w:val="22"/>
          <w:lang w:bidi="he-IL"/>
        </w:rPr>
        <w:t xml:space="preserve"> </w:t>
      </w:r>
      <w:r w:rsidRPr="00753E50">
        <w:rPr>
          <w:rFonts w:asciiTheme="minorBidi" w:hAnsiTheme="minorBidi" w:cstheme="minorBidi"/>
          <w:sz w:val="22"/>
          <w:szCs w:val="22"/>
        </w:rPr>
        <w:t>HTML</w:t>
      </w:r>
      <w:r w:rsidRPr="00753E50">
        <w:rPr>
          <w:rFonts w:asciiTheme="minorBidi" w:hAnsiTheme="minorBidi" w:cstheme="minorBidi"/>
          <w:sz w:val="22"/>
          <w:szCs w:val="22"/>
          <w:lang w:bidi="he-IL"/>
        </w:rPr>
        <w:t xml:space="preserve"> </w:t>
      </w:r>
      <w:r w:rsidRPr="00753E50">
        <w:rPr>
          <w:rFonts w:asciiTheme="minorBidi" w:hAnsiTheme="minorBidi" w:cs="Arial"/>
          <w:sz w:val="22"/>
          <w:szCs w:val="22"/>
          <w:rtl/>
          <w:lang w:bidi="he-IL"/>
        </w:rPr>
        <w:t>כמו</w:t>
      </w:r>
      <w:r w:rsidRPr="00753E50">
        <w:rPr>
          <w:rFonts w:asciiTheme="minorBidi" w:hAnsiTheme="minorBidi" w:cstheme="minorBidi"/>
          <w:sz w:val="22"/>
          <w:szCs w:val="22"/>
          <w:lang w:bidi="he-IL"/>
        </w:rPr>
        <w:t xml:space="preserve"> </w:t>
      </w:r>
      <w:r w:rsidRPr="00753E50">
        <w:rPr>
          <w:rFonts w:asciiTheme="minorBidi" w:hAnsiTheme="minorBidi" w:cstheme="minorBidi"/>
          <w:sz w:val="22"/>
          <w:szCs w:val="22"/>
        </w:rPr>
        <w:t>hover popup</w:t>
      </w:r>
      <w:r w:rsidRPr="00753E50">
        <w:rPr>
          <w:rFonts w:asciiTheme="minorBidi" w:hAnsiTheme="minorBidi" w:cstheme="minorBidi"/>
          <w:sz w:val="22"/>
          <w:szCs w:val="22"/>
          <w:lang w:bidi="he-IL"/>
        </w:rPr>
        <w:t xml:space="preserve"> </w:t>
      </w:r>
      <w:r w:rsidRPr="00753E50">
        <w:rPr>
          <w:rFonts w:asciiTheme="minorBidi" w:hAnsiTheme="minorBidi" w:cs="Arial"/>
          <w:sz w:val="22"/>
          <w:szCs w:val="22"/>
          <w:rtl/>
          <w:lang w:bidi="he-IL"/>
        </w:rPr>
        <w:t xml:space="preserve">וטבלת </w:t>
      </w:r>
      <w:r w:rsidR="00336C6F">
        <w:rPr>
          <w:rFonts w:asciiTheme="minorBidi" w:hAnsiTheme="minorBidi" w:cs="Arial" w:hint="cs"/>
          <w:sz w:val="22"/>
          <w:szCs w:val="22"/>
          <w:rtl/>
          <w:lang w:bidi="he-IL"/>
        </w:rPr>
        <w:t>ה</w:t>
      </w:r>
      <w:r w:rsidRPr="00753E50">
        <w:rPr>
          <w:rFonts w:asciiTheme="minorBidi" w:hAnsiTheme="minorBidi" w:cs="Arial"/>
          <w:sz w:val="22"/>
          <w:szCs w:val="22"/>
          <w:rtl/>
          <w:lang w:bidi="he-IL"/>
        </w:rPr>
        <w:t>קורלציות</w:t>
      </w:r>
      <w:r w:rsidRPr="00753E50">
        <w:rPr>
          <w:rFonts w:asciiTheme="minorBidi" w:hAnsiTheme="minorBidi" w:cstheme="minorBidi"/>
          <w:sz w:val="22"/>
          <w:szCs w:val="22"/>
          <w:lang w:bidi="he-IL"/>
        </w:rPr>
        <w:t>.</w:t>
      </w:r>
    </w:p>
    <w:p w14:paraId="53711369" w14:textId="6B07D1A5" w:rsidR="00753E50" w:rsidRPr="00753E50" w:rsidRDefault="00753E50" w:rsidP="00753E50">
      <w:pPr>
        <w:pStyle w:val="a8"/>
        <w:bidi/>
        <w:spacing w:after="160" w:line="360" w:lineRule="auto"/>
        <w:ind w:left="0"/>
        <w:rPr>
          <w:rFonts w:asciiTheme="minorBidi" w:hAnsiTheme="minorBidi" w:cstheme="minorBidi"/>
          <w:sz w:val="22"/>
          <w:szCs w:val="22"/>
          <w:rtl/>
        </w:rPr>
      </w:pPr>
      <w:r w:rsidRPr="00753E50">
        <w:rPr>
          <w:rFonts w:asciiTheme="minorBidi" w:hAnsiTheme="minorBidi" w:cs="Arial"/>
          <w:sz w:val="22"/>
          <w:szCs w:val="22"/>
          <w:rtl/>
          <w:lang w:bidi="he-IL"/>
        </w:rPr>
        <w:t>במטלה השלישית התבססנו על קוד מתוך ה</w:t>
      </w:r>
      <w:r w:rsidR="00EC004E">
        <w:rPr>
          <w:rFonts w:asciiTheme="minorBidi" w:hAnsiTheme="minorBidi" w:cs="Arial"/>
          <w:sz w:val="22"/>
          <w:szCs w:val="22"/>
          <w:lang w:bidi="he-IL"/>
        </w:rPr>
        <w:t xml:space="preserve"> </w:t>
      </w:r>
      <w:proofErr w:type="spellStart"/>
      <w:r w:rsidRPr="00753E50">
        <w:rPr>
          <w:rFonts w:asciiTheme="minorBidi" w:hAnsiTheme="minorBidi" w:cstheme="minorBidi"/>
          <w:sz w:val="22"/>
          <w:szCs w:val="22"/>
        </w:rPr>
        <w:t>Dash_Example.ipynb</w:t>
      </w:r>
      <w:proofErr w:type="spellEnd"/>
      <w:r w:rsidR="00EC004E" w:rsidRPr="00753E50">
        <w:rPr>
          <w:rFonts w:asciiTheme="minorBidi" w:hAnsiTheme="minorBidi" w:cstheme="minorBidi"/>
          <w:sz w:val="22"/>
          <w:szCs w:val="22"/>
          <w:lang w:bidi="he-IL"/>
        </w:rPr>
        <w:t>-</w:t>
      </w:r>
      <w:r w:rsidRPr="00753E50">
        <w:rPr>
          <w:rFonts w:asciiTheme="minorBidi" w:hAnsiTheme="minorBidi" w:cs="Arial"/>
          <w:sz w:val="22"/>
          <w:szCs w:val="22"/>
          <w:rtl/>
          <w:lang w:bidi="he-IL"/>
        </w:rPr>
        <w:t>שהועלה אלינו למודל, בגרף</w:t>
      </w:r>
      <w:r w:rsidRPr="00753E50">
        <w:rPr>
          <w:rFonts w:asciiTheme="minorBidi" w:hAnsiTheme="minorBidi" w:cstheme="minorBidi"/>
          <w:sz w:val="22"/>
          <w:szCs w:val="22"/>
          <w:lang w:bidi="he-IL"/>
        </w:rPr>
        <w:t xml:space="preserve"> </w:t>
      </w:r>
      <w:r w:rsidRPr="00753E50">
        <w:rPr>
          <w:rFonts w:asciiTheme="minorBidi" w:hAnsiTheme="minorBidi" w:cstheme="minorBidi"/>
          <w:sz w:val="22"/>
          <w:szCs w:val="22"/>
        </w:rPr>
        <w:t>Total proportion infected by average salary</w:t>
      </w:r>
      <w:r w:rsidR="00707750">
        <w:rPr>
          <w:rFonts w:asciiTheme="minorBidi" w:hAnsiTheme="minorBidi" w:cstheme="minorBidi" w:hint="cs"/>
          <w:sz w:val="22"/>
          <w:szCs w:val="22"/>
          <w:rtl/>
          <w:lang w:bidi="he-IL"/>
        </w:rPr>
        <w:t xml:space="preserve"> </w:t>
      </w:r>
      <w:r w:rsidRPr="00753E50">
        <w:rPr>
          <w:rFonts w:asciiTheme="minorBidi" w:hAnsiTheme="minorBidi" w:cs="Arial"/>
          <w:sz w:val="22"/>
          <w:szCs w:val="22"/>
          <w:rtl/>
          <w:lang w:bidi="he-IL"/>
        </w:rPr>
        <w:t>בשילוב עם קוד מה</w:t>
      </w:r>
      <w:hyperlink r:id="rId65" w:history="1">
        <w:r w:rsidRPr="00DD0E69">
          <w:rPr>
            <w:rStyle w:val="Hyperlink"/>
            <w:rFonts w:asciiTheme="minorBidi" w:hAnsiTheme="minorBidi" w:cs="Arial"/>
            <w:sz w:val="22"/>
            <w:szCs w:val="22"/>
            <w:rtl/>
            <w:lang w:bidi="he-IL"/>
          </w:rPr>
          <w:t>דוקומנטציה</w:t>
        </w:r>
      </w:hyperlink>
      <w:r w:rsidRPr="00753E50">
        <w:rPr>
          <w:rFonts w:asciiTheme="minorBidi" w:hAnsiTheme="minorBidi" w:cs="Arial"/>
          <w:sz w:val="22"/>
          <w:szCs w:val="22"/>
          <w:rtl/>
          <w:lang w:bidi="he-IL"/>
        </w:rPr>
        <w:t xml:space="preserve"> של </w:t>
      </w:r>
      <w:proofErr w:type="spellStart"/>
      <w:r w:rsidRPr="00753E50">
        <w:rPr>
          <w:rFonts w:asciiTheme="minorBidi" w:hAnsiTheme="minorBidi" w:cs="Arial"/>
          <w:sz w:val="22"/>
          <w:szCs w:val="22"/>
          <w:rtl/>
          <w:lang w:bidi="he-IL"/>
        </w:rPr>
        <w:t>הספריה</w:t>
      </w:r>
      <w:proofErr w:type="spellEnd"/>
      <w:r w:rsidRPr="00753E50">
        <w:rPr>
          <w:rFonts w:asciiTheme="minorBidi" w:hAnsiTheme="minorBidi" w:cs="Arial"/>
          <w:sz w:val="22"/>
          <w:szCs w:val="22"/>
          <w:rtl/>
          <w:lang w:bidi="he-IL"/>
        </w:rPr>
        <w:t>. בסופו של דבר השתמשנו בקוד מהדוקומנטציה כי היה שם יותר אפשרויות לשנות דברים, בחרנו מי יהיה הערך</w:t>
      </w:r>
      <w:r w:rsidR="00957485">
        <w:rPr>
          <w:rFonts w:asciiTheme="minorBidi" w:hAnsiTheme="minorBidi" w:cs="Arial" w:hint="cs"/>
          <w:sz w:val="22"/>
          <w:szCs w:val="22"/>
          <w:rtl/>
          <w:lang w:bidi="he-IL"/>
        </w:rPr>
        <w:t xml:space="preserve"> </w:t>
      </w:r>
      <w:r w:rsidR="00DD0E69">
        <w:rPr>
          <w:rFonts w:asciiTheme="minorBidi" w:hAnsiTheme="minorBidi" w:cs="Arial" w:hint="cs"/>
          <w:sz w:val="22"/>
          <w:szCs w:val="22"/>
          <w:rtl/>
          <w:lang w:bidi="he-IL"/>
        </w:rPr>
        <w:t>(פיצ'ר)</w:t>
      </w:r>
      <w:r w:rsidRPr="00753E50">
        <w:rPr>
          <w:rFonts w:asciiTheme="minorBidi" w:hAnsiTheme="minorBidi" w:cs="Arial"/>
          <w:sz w:val="22"/>
          <w:szCs w:val="22"/>
          <w:rtl/>
          <w:lang w:bidi="he-IL"/>
        </w:rPr>
        <w:t xml:space="preserve"> שיופיע בתור כל בועה, הגדרנו את הצירים, בחרנו מיקומים לכל הכפתורים</w:t>
      </w:r>
      <w:r w:rsidR="00957485">
        <w:rPr>
          <w:rFonts w:asciiTheme="minorBidi" w:hAnsiTheme="minorBidi" w:cs="Arial" w:hint="cs"/>
          <w:sz w:val="22"/>
          <w:szCs w:val="22"/>
          <w:rtl/>
          <w:lang w:bidi="he-IL"/>
        </w:rPr>
        <w:t xml:space="preserve"> </w:t>
      </w:r>
      <w:r w:rsidRPr="00753E50">
        <w:rPr>
          <w:rFonts w:asciiTheme="minorBidi" w:hAnsiTheme="minorBidi" w:cs="Arial"/>
          <w:sz w:val="22"/>
          <w:szCs w:val="22"/>
          <w:rtl/>
          <w:lang w:bidi="he-IL"/>
        </w:rPr>
        <w:t>(הפעלה/עצירה), לטקסטים שקיימים ולבסוף גם ל</w:t>
      </w:r>
      <w:r w:rsidR="00DD0E69">
        <w:rPr>
          <w:rFonts w:asciiTheme="minorBidi" w:hAnsiTheme="minorBidi" w:cs="Arial"/>
          <w:sz w:val="22"/>
          <w:szCs w:val="22"/>
          <w:lang w:bidi="he-IL"/>
        </w:rPr>
        <w:t xml:space="preserve"> </w:t>
      </w:r>
      <w:r w:rsidRPr="00753E50">
        <w:rPr>
          <w:rFonts w:asciiTheme="minorBidi" w:hAnsiTheme="minorBidi" w:cstheme="minorBidi"/>
          <w:sz w:val="22"/>
          <w:szCs w:val="22"/>
        </w:rPr>
        <w:t>Slider</w:t>
      </w:r>
      <w:r w:rsidR="00DD0E69" w:rsidRPr="00753E50">
        <w:rPr>
          <w:rFonts w:asciiTheme="minorBidi" w:hAnsiTheme="minorBidi" w:cstheme="minorBidi"/>
          <w:sz w:val="22"/>
          <w:szCs w:val="22"/>
          <w:lang w:bidi="he-IL"/>
        </w:rPr>
        <w:t>-</w:t>
      </w:r>
      <w:r w:rsidRPr="00753E50">
        <w:rPr>
          <w:rFonts w:asciiTheme="minorBidi" w:hAnsiTheme="minorBidi" w:cs="Arial"/>
          <w:sz w:val="22"/>
          <w:szCs w:val="22"/>
          <w:rtl/>
          <w:lang w:bidi="he-IL"/>
        </w:rPr>
        <w:t>של ציר הזמן</w:t>
      </w:r>
      <w:r w:rsidRPr="00753E50">
        <w:rPr>
          <w:rFonts w:asciiTheme="minorBidi" w:hAnsiTheme="minorBidi" w:cstheme="minorBidi"/>
          <w:sz w:val="22"/>
          <w:szCs w:val="22"/>
          <w:lang w:bidi="he-IL"/>
        </w:rPr>
        <w:t>.</w:t>
      </w:r>
    </w:p>
    <w:p w14:paraId="6A57BAE5" w14:textId="26029ADB" w:rsidR="00EF0A26" w:rsidRPr="00EF0A26" w:rsidRDefault="00753E50" w:rsidP="00EF0A26">
      <w:pPr>
        <w:pStyle w:val="a8"/>
        <w:bidi/>
        <w:spacing w:after="160" w:line="360" w:lineRule="auto"/>
        <w:ind w:left="0"/>
        <w:rPr>
          <w:rFonts w:asciiTheme="minorBidi" w:hAnsiTheme="minorBidi" w:cs="Arial"/>
          <w:sz w:val="22"/>
          <w:szCs w:val="22"/>
          <w:lang w:bidi="he-IL"/>
        </w:rPr>
      </w:pPr>
      <w:r w:rsidRPr="00753E50">
        <w:rPr>
          <w:rFonts w:asciiTheme="minorBidi" w:hAnsiTheme="minorBidi" w:cs="Arial"/>
          <w:sz w:val="22"/>
          <w:szCs w:val="22"/>
          <w:rtl/>
          <w:lang w:bidi="he-IL"/>
        </w:rPr>
        <w:t xml:space="preserve">בנוסף נעזרנו במהלך כתיבות הקוד עם </w:t>
      </w:r>
      <w:r w:rsidRPr="00753E50">
        <w:rPr>
          <w:rFonts w:asciiTheme="minorBidi" w:hAnsiTheme="minorBidi" w:cstheme="minorBidi"/>
          <w:sz w:val="22"/>
          <w:szCs w:val="22"/>
        </w:rPr>
        <w:t>Chat GPT</w:t>
      </w:r>
      <w:r w:rsidRPr="00753E50">
        <w:rPr>
          <w:rFonts w:asciiTheme="minorBidi" w:hAnsiTheme="minorBidi" w:cs="Arial"/>
          <w:sz w:val="22"/>
          <w:szCs w:val="22"/>
          <w:rtl/>
          <w:lang w:bidi="he-IL"/>
        </w:rPr>
        <w:t xml:space="preserve"> בטיפול בשגיאות בקוד ב-</w:t>
      </w:r>
      <w:r w:rsidR="00EF0A26">
        <w:rPr>
          <w:rFonts w:asciiTheme="minorBidi" w:hAnsiTheme="minorBidi" w:cs="Arial"/>
          <w:sz w:val="22"/>
          <w:szCs w:val="22"/>
          <w:lang w:bidi="he-IL"/>
        </w:rPr>
        <w:t xml:space="preserve"> </w:t>
      </w:r>
      <w:proofErr w:type="spellStart"/>
      <w:r w:rsidRPr="00753E50">
        <w:rPr>
          <w:rFonts w:asciiTheme="minorBidi" w:hAnsiTheme="minorBidi" w:cstheme="minorBidi"/>
          <w:sz w:val="22"/>
          <w:szCs w:val="22"/>
        </w:rPr>
        <w:t>Streamlit</w:t>
      </w:r>
      <w:proofErr w:type="spellEnd"/>
      <w:r w:rsidRPr="00753E50">
        <w:rPr>
          <w:rFonts w:asciiTheme="minorBidi" w:hAnsiTheme="minorBidi" w:cs="Arial"/>
          <w:sz w:val="22"/>
          <w:szCs w:val="22"/>
          <w:rtl/>
          <w:lang w:bidi="he-IL"/>
        </w:rPr>
        <w:t>ושינוים באינטראקציות (כמו הגדרת גודל פונט ב-</w:t>
      </w:r>
      <w:r w:rsidRPr="00753E50">
        <w:rPr>
          <w:rFonts w:asciiTheme="minorBidi" w:hAnsiTheme="minorBidi" w:cstheme="minorBidi"/>
          <w:sz w:val="22"/>
          <w:szCs w:val="22"/>
        </w:rPr>
        <w:t>ToolTip</w:t>
      </w:r>
      <w:r w:rsidRPr="00753E50">
        <w:rPr>
          <w:rFonts w:asciiTheme="minorBidi" w:hAnsiTheme="minorBidi" w:cs="Arial"/>
          <w:sz w:val="22"/>
          <w:szCs w:val="22"/>
          <w:rtl/>
          <w:lang w:bidi="he-IL"/>
        </w:rPr>
        <w:t>)</w:t>
      </w:r>
      <w:r w:rsidR="00EF0A26">
        <w:rPr>
          <w:rFonts w:asciiTheme="minorBidi" w:hAnsiTheme="minorBidi" w:cs="Arial"/>
          <w:sz w:val="22"/>
          <w:szCs w:val="22"/>
          <w:lang w:bidi="he-IL"/>
        </w:rPr>
        <w:t>.</w:t>
      </w:r>
    </w:p>
    <w:p w14:paraId="7706288C" w14:textId="1B44ABFF" w:rsidR="00633699" w:rsidRDefault="00633699" w:rsidP="008B435E">
      <w:pPr>
        <w:pStyle w:val="a8"/>
        <w:bidi/>
        <w:spacing w:after="160" w:line="360" w:lineRule="auto"/>
        <w:ind w:left="6"/>
        <w:rPr>
          <w:rFonts w:asciiTheme="minorBidi" w:hAnsiTheme="minorBidi" w:cstheme="minorBidi"/>
          <w:sz w:val="22"/>
          <w:szCs w:val="22"/>
          <w:lang w:bidi="he-IL"/>
        </w:rPr>
      </w:pPr>
    </w:p>
    <w:p w14:paraId="35041A34" w14:textId="77777777" w:rsidR="003E4F67" w:rsidRDefault="003E4F67" w:rsidP="003E4F67">
      <w:pPr>
        <w:pStyle w:val="a8"/>
        <w:bidi/>
        <w:spacing w:after="160" w:line="360" w:lineRule="auto"/>
        <w:ind w:left="6"/>
        <w:rPr>
          <w:rFonts w:asciiTheme="minorBidi" w:hAnsiTheme="minorBidi" w:cstheme="minorBidi"/>
          <w:sz w:val="22"/>
          <w:szCs w:val="22"/>
          <w:lang w:bidi="he-IL"/>
        </w:rPr>
      </w:pPr>
    </w:p>
    <w:p w14:paraId="0D5CCD47" w14:textId="77777777" w:rsidR="003E4F67" w:rsidRDefault="003E4F67" w:rsidP="003E4F67">
      <w:pPr>
        <w:pStyle w:val="a8"/>
        <w:bidi/>
        <w:spacing w:after="160" w:line="360" w:lineRule="auto"/>
        <w:ind w:left="6"/>
        <w:rPr>
          <w:rFonts w:asciiTheme="minorBidi" w:hAnsiTheme="minorBidi" w:cstheme="minorBidi"/>
          <w:sz w:val="22"/>
          <w:szCs w:val="22"/>
          <w:lang w:bidi="he-IL"/>
        </w:rPr>
      </w:pPr>
    </w:p>
    <w:p w14:paraId="2E209697" w14:textId="25BB86F3" w:rsidR="003E4F67" w:rsidRPr="00E64CE6" w:rsidRDefault="003E4F67" w:rsidP="0058240A">
      <w:pPr>
        <w:bidi/>
        <w:spacing w:after="160" w:line="360" w:lineRule="auto"/>
        <w:jc w:val="center"/>
        <w:rPr>
          <w:rFonts w:asciiTheme="minorBidi" w:hAnsiTheme="minorBidi" w:cstheme="minorBidi" w:hint="cs"/>
          <w:color w:val="C00000"/>
          <w:rtl/>
          <w:lang w:bidi="he-IL"/>
        </w:rPr>
      </w:pPr>
      <w:r w:rsidRPr="00E64CE6">
        <w:rPr>
          <w:rFonts w:asciiTheme="minorBidi" w:hAnsiTheme="minorBidi" w:cstheme="minorBidi" w:hint="cs"/>
          <w:b/>
          <w:bCs/>
          <w:color w:val="C00000"/>
          <w:sz w:val="28"/>
          <w:szCs w:val="28"/>
          <w:u w:val="single"/>
          <w:rtl/>
          <w:lang w:bidi="he-IL"/>
        </w:rPr>
        <w:t>סיכום</w:t>
      </w:r>
      <w:r w:rsidR="00AF5764" w:rsidRPr="00E64CE6">
        <w:rPr>
          <w:rFonts w:asciiTheme="minorBidi" w:hAnsiTheme="minorBidi" w:cstheme="minorBidi" w:hint="cs"/>
          <w:b/>
          <w:bCs/>
          <w:color w:val="C00000"/>
          <w:sz w:val="28"/>
          <w:szCs w:val="28"/>
          <w:u w:val="single"/>
          <w:rtl/>
          <w:lang w:bidi="he-IL"/>
        </w:rPr>
        <w:t>:</w:t>
      </w:r>
    </w:p>
    <w:p w14:paraId="5144D073" w14:textId="5B19C1A5" w:rsidR="003E4F67" w:rsidRPr="003E4F67" w:rsidRDefault="003E4F67" w:rsidP="003E4F67">
      <w:pPr>
        <w:bidi/>
        <w:spacing w:after="160" w:line="360" w:lineRule="auto"/>
        <w:rPr>
          <w:rFonts w:asciiTheme="minorBidi" w:hAnsiTheme="minorBidi" w:cstheme="minorBidi"/>
          <w:sz w:val="22"/>
          <w:szCs w:val="22"/>
          <w:lang w:bidi="he-IL"/>
        </w:rPr>
      </w:pPr>
      <w:r w:rsidRPr="003E4F67">
        <w:rPr>
          <w:rFonts w:asciiTheme="minorBidi" w:hAnsiTheme="minorBidi" w:cstheme="minorBidi"/>
          <w:sz w:val="22"/>
          <w:szCs w:val="22"/>
          <w:rtl/>
          <w:lang w:bidi="he-IL"/>
        </w:rPr>
        <w:t>עבודתנו בנושא פיגועי הטרור בישראל בין השנים 1970-2017 היא לא רק מחקר ויזואלי, אלא תיעוד משמעותי של דפוסי האלימות והשפעתם על החברה הישראלית לאורך השנים. בתקופה שבה הביטחון האישי ממשיך להיות סוגיה מרכזית, והמציאות הביטחונית משתנה במהירות, אנו מאמינים כי עבודה זו מספקת כלי להבנת מגמות הטרור והשפעתן על המדינה. חשיבותה מתעצמת במיוחד על רקע העובדה ששניים מחברי הצוות כתבו אותה בזמן שירות מילואים, חווים את האתגרים הביטחוניים ממקור ראשון</w:t>
      </w:r>
      <w:r w:rsidRPr="003E4F67">
        <w:rPr>
          <w:rFonts w:asciiTheme="minorBidi" w:hAnsiTheme="minorBidi" w:cstheme="minorBidi"/>
          <w:sz w:val="22"/>
          <w:szCs w:val="22"/>
          <w:lang w:bidi="he-IL"/>
        </w:rPr>
        <w:t xml:space="preserve">. </w:t>
      </w:r>
      <w:r w:rsidRPr="003E4F67">
        <w:rPr>
          <w:rFonts w:asciiTheme="minorBidi" w:hAnsiTheme="minorBidi" w:cstheme="minorBidi"/>
          <w:sz w:val="22"/>
          <w:szCs w:val="22"/>
          <w:rtl/>
          <w:lang w:bidi="he-IL"/>
        </w:rPr>
        <w:t>מעבר לכך, עבודה זו הייתה עבורנו הזדמנות ייחודית לנתח נתונים מהעולם האמיתי ולהציג תוצאות מבוססות שמספרות סיפור ברור ומשמעותי. באמצעות שימוש בכלי ויזואליזציה מתקדמים, הצלחנו להפיק תובנות שמסייעות להבין את הדינמיקה של פיגועים לאורך השנים. אנו רואים בעבודה זו לא רק מחקר אקדמי, אלא כלי בעל פוטנציאל ממשי להשפיע,</w:t>
      </w:r>
      <w:r w:rsidR="00AE1468">
        <w:rPr>
          <w:rFonts w:asciiTheme="minorBidi" w:hAnsiTheme="minorBidi" w:cstheme="minorBidi" w:hint="cs"/>
          <w:sz w:val="22"/>
          <w:szCs w:val="22"/>
          <w:rtl/>
          <w:lang w:bidi="he-IL"/>
        </w:rPr>
        <w:t xml:space="preserve"> אנו </w:t>
      </w:r>
      <w:r w:rsidR="00BA289E">
        <w:rPr>
          <w:rFonts w:asciiTheme="minorBidi" w:hAnsiTheme="minorBidi" w:cstheme="minorBidi" w:hint="cs"/>
          <w:sz w:val="22"/>
          <w:szCs w:val="22"/>
          <w:rtl/>
          <w:lang w:bidi="he-IL"/>
        </w:rPr>
        <w:t>מודים</w:t>
      </w:r>
      <w:r w:rsidR="00AE1468">
        <w:rPr>
          <w:rFonts w:asciiTheme="minorBidi" w:hAnsiTheme="minorBidi" w:cstheme="minorBidi" w:hint="cs"/>
          <w:sz w:val="22"/>
          <w:szCs w:val="22"/>
          <w:rtl/>
          <w:lang w:bidi="he-IL"/>
        </w:rPr>
        <w:t xml:space="preserve"> על ההזדמנות</w:t>
      </w:r>
      <w:r w:rsidRPr="003E4F67">
        <w:rPr>
          <w:rFonts w:asciiTheme="minorBidi" w:hAnsiTheme="minorBidi" w:cstheme="minorBidi"/>
          <w:sz w:val="22"/>
          <w:szCs w:val="22"/>
          <w:rtl/>
          <w:lang w:bidi="he-IL"/>
        </w:rPr>
        <w:t xml:space="preserve"> ולכן ברצוננו לנסות ולהעביר את הממצאים לגורמים רלוונטיים בצבא ובמערכת הביטחון, מתוך תקווה שהם יסייעו לשיפור ההיערכות וקבלת ההחלטות בתחום הביטחוני</w:t>
      </w:r>
      <w:r w:rsidRPr="003E4F67">
        <w:rPr>
          <w:rFonts w:asciiTheme="minorBidi" w:hAnsiTheme="minorBidi" w:cstheme="minorBidi"/>
          <w:sz w:val="22"/>
          <w:szCs w:val="22"/>
          <w:lang w:bidi="he-IL"/>
        </w:rPr>
        <w:t>.</w:t>
      </w:r>
    </w:p>
    <w:sectPr w:rsidR="003E4F67" w:rsidRPr="003E4F67" w:rsidSect="00EE226C">
      <w:headerReference w:type="default" r:id="rId66"/>
      <w:footerReference w:type="default" r:id="rId67"/>
      <w:pgSz w:w="11906" w:h="16838"/>
      <w:pgMar w:top="720" w:right="1418" w:bottom="816" w:left="1418" w:header="709" w:footer="36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0C12ECE" w14:textId="77777777" w:rsidR="002E4BA9" w:rsidRDefault="002E4BA9">
      <w:r>
        <w:separator/>
      </w:r>
    </w:p>
  </w:endnote>
  <w:endnote w:type="continuationSeparator" w:id="0">
    <w:p w14:paraId="1F12DEFF" w14:textId="77777777" w:rsidR="002E4BA9" w:rsidRDefault="002E4BA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Semibold">
    <w:panose1 w:val="020B07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714FEA5" w14:textId="62562A84" w:rsidR="002D2E2F" w:rsidRPr="00B3059B" w:rsidRDefault="00931028" w:rsidP="00C45A88">
    <w:pPr>
      <w:pStyle w:val="a5"/>
      <w:tabs>
        <w:tab w:val="clear" w:pos="4677"/>
        <w:tab w:val="center" w:pos="2160"/>
      </w:tabs>
      <w:ind w:left="540" w:right="540"/>
      <w:jc w:val="center"/>
      <w:rPr>
        <w:rFonts w:ascii="Verdana" w:hAnsi="Verdana"/>
      </w:rPr>
    </w:pPr>
    <w:r w:rsidRPr="000742B0">
      <w:rPr>
        <w:rFonts w:ascii="Segoe UI Semibold" w:hAnsi="Segoe UI Semibold" w:cs="Segoe UI Semibold"/>
        <w:noProof/>
        <w:lang w:bidi="he-IL"/>
      </w:rPr>
      <w:drawing>
        <wp:anchor distT="0" distB="0" distL="114300" distR="114300" simplePos="0" relativeHeight="251659264" behindDoc="1" locked="0" layoutInCell="1" allowOverlap="1" wp14:anchorId="0308D998" wp14:editId="1515E46C">
          <wp:simplePos x="0" y="0"/>
          <wp:positionH relativeFrom="column">
            <wp:posOffset>-1000234</wp:posOffset>
          </wp:positionH>
          <wp:positionV relativeFrom="paragraph">
            <wp:posOffset>-529590</wp:posOffset>
          </wp:positionV>
          <wp:extent cx="7658100" cy="1986280"/>
          <wp:effectExtent l="0" t="0" r="0" b="0"/>
          <wp:wrapNone/>
          <wp:docPr id="2008732534" name="Picture 264"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descr="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658100" cy="1986280"/>
                  </a:xfrm>
                  <a:prstGeom prst="rect">
                    <a:avLst/>
                  </a:prstGeom>
                  <a:noFill/>
                  <a:ln>
                    <a:noFill/>
                  </a:ln>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956FBC6" w14:textId="77777777" w:rsidR="002E4BA9" w:rsidRDefault="002E4BA9">
      <w:r>
        <w:separator/>
      </w:r>
    </w:p>
  </w:footnote>
  <w:footnote w:type="continuationSeparator" w:id="0">
    <w:p w14:paraId="6CE8E4BC" w14:textId="77777777" w:rsidR="002E4BA9" w:rsidRDefault="002E4BA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80FE76" w14:textId="52079195" w:rsidR="002D2E2F" w:rsidRPr="00B3059B" w:rsidRDefault="002D2E2F" w:rsidP="002D2E2F">
    <w:pPr>
      <w:pStyle w:val="a3"/>
      <w:ind w:left="54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9"/>
    <w:multiLevelType w:val="singleLevel"/>
    <w:tmpl w:val="A3D0E368"/>
    <w:lvl w:ilvl="0">
      <w:start w:val="1"/>
      <w:numFmt w:val="bullet"/>
      <w:lvlText w:val=""/>
      <w:lvlJc w:val="left"/>
      <w:pPr>
        <w:tabs>
          <w:tab w:val="num" w:pos="0"/>
        </w:tabs>
        <w:ind w:left="0" w:hanging="360"/>
      </w:pPr>
      <w:rPr>
        <w:rFonts w:ascii="Symbol" w:hAnsi="Symbol" w:hint="default"/>
      </w:rPr>
    </w:lvl>
  </w:abstractNum>
  <w:abstractNum w:abstractNumId="1" w15:restartNumberingAfterBreak="0">
    <w:nsid w:val="0037627E"/>
    <w:multiLevelType w:val="hybridMultilevel"/>
    <w:tmpl w:val="C7D279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20229B6"/>
    <w:multiLevelType w:val="hybridMultilevel"/>
    <w:tmpl w:val="877069CE"/>
    <w:lvl w:ilvl="0" w:tplc="9138A9E0">
      <w:start w:val="1"/>
      <w:numFmt w:val="hebrew1"/>
      <w:lvlText w:val="%1."/>
      <w:lvlJc w:val="left"/>
      <w:pPr>
        <w:ind w:left="644" w:hanging="360"/>
      </w:pPr>
      <w:rPr>
        <w:rFonts w:hint="default"/>
        <w:u w:val="none"/>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3" w15:restartNumberingAfterBreak="0">
    <w:nsid w:val="07654C00"/>
    <w:multiLevelType w:val="hybridMultilevel"/>
    <w:tmpl w:val="BF16665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08107CC1"/>
    <w:multiLevelType w:val="hybridMultilevel"/>
    <w:tmpl w:val="4C468EBC"/>
    <w:lvl w:ilvl="0" w:tplc="35BCFEB6">
      <w:start w:val="1"/>
      <w:numFmt w:val="hebrew1"/>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5" w15:restartNumberingAfterBreak="0">
    <w:nsid w:val="0A1E4D52"/>
    <w:multiLevelType w:val="hybridMultilevel"/>
    <w:tmpl w:val="F05A306E"/>
    <w:lvl w:ilvl="0" w:tplc="04090003">
      <w:start w:val="1"/>
      <w:numFmt w:val="bullet"/>
      <w:lvlText w:val="o"/>
      <w:lvlJc w:val="left"/>
      <w:pPr>
        <w:ind w:left="1434" w:hanging="360"/>
      </w:pPr>
      <w:rPr>
        <w:rFonts w:ascii="Courier New" w:hAnsi="Courier New" w:cs="Courier New" w:hint="default"/>
      </w:rPr>
    </w:lvl>
    <w:lvl w:ilvl="1" w:tplc="04090003" w:tentative="1">
      <w:start w:val="1"/>
      <w:numFmt w:val="bullet"/>
      <w:lvlText w:val="o"/>
      <w:lvlJc w:val="left"/>
      <w:pPr>
        <w:ind w:left="2154" w:hanging="360"/>
      </w:pPr>
      <w:rPr>
        <w:rFonts w:ascii="Courier New" w:hAnsi="Courier New" w:cs="Courier New" w:hint="default"/>
      </w:rPr>
    </w:lvl>
    <w:lvl w:ilvl="2" w:tplc="04090005" w:tentative="1">
      <w:start w:val="1"/>
      <w:numFmt w:val="bullet"/>
      <w:lvlText w:val=""/>
      <w:lvlJc w:val="left"/>
      <w:pPr>
        <w:ind w:left="2874" w:hanging="360"/>
      </w:pPr>
      <w:rPr>
        <w:rFonts w:ascii="Wingdings" w:hAnsi="Wingdings" w:hint="default"/>
      </w:rPr>
    </w:lvl>
    <w:lvl w:ilvl="3" w:tplc="04090001" w:tentative="1">
      <w:start w:val="1"/>
      <w:numFmt w:val="bullet"/>
      <w:lvlText w:val=""/>
      <w:lvlJc w:val="left"/>
      <w:pPr>
        <w:ind w:left="3594" w:hanging="360"/>
      </w:pPr>
      <w:rPr>
        <w:rFonts w:ascii="Symbol" w:hAnsi="Symbol" w:hint="default"/>
      </w:rPr>
    </w:lvl>
    <w:lvl w:ilvl="4" w:tplc="04090003" w:tentative="1">
      <w:start w:val="1"/>
      <w:numFmt w:val="bullet"/>
      <w:lvlText w:val="o"/>
      <w:lvlJc w:val="left"/>
      <w:pPr>
        <w:ind w:left="4314" w:hanging="360"/>
      </w:pPr>
      <w:rPr>
        <w:rFonts w:ascii="Courier New" w:hAnsi="Courier New" w:cs="Courier New" w:hint="default"/>
      </w:rPr>
    </w:lvl>
    <w:lvl w:ilvl="5" w:tplc="04090005" w:tentative="1">
      <w:start w:val="1"/>
      <w:numFmt w:val="bullet"/>
      <w:lvlText w:val=""/>
      <w:lvlJc w:val="left"/>
      <w:pPr>
        <w:ind w:left="5034" w:hanging="360"/>
      </w:pPr>
      <w:rPr>
        <w:rFonts w:ascii="Wingdings" w:hAnsi="Wingdings" w:hint="default"/>
      </w:rPr>
    </w:lvl>
    <w:lvl w:ilvl="6" w:tplc="04090001" w:tentative="1">
      <w:start w:val="1"/>
      <w:numFmt w:val="bullet"/>
      <w:lvlText w:val=""/>
      <w:lvlJc w:val="left"/>
      <w:pPr>
        <w:ind w:left="5754" w:hanging="360"/>
      </w:pPr>
      <w:rPr>
        <w:rFonts w:ascii="Symbol" w:hAnsi="Symbol" w:hint="default"/>
      </w:rPr>
    </w:lvl>
    <w:lvl w:ilvl="7" w:tplc="04090003" w:tentative="1">
      <w:start w:val="1"/>
      <w:numFmt w:val="bullet"/>
      <w:lvlText w:val="o"/>
      <w:lvlJc w:val="left"/>
      <w:pPr>
        <w:ind w:left="6474" w:hanging="360"/>
      </w:pPr>
      <w:rPr>
        <w:rFonts w:ascii="Courier New" w:hAnsi="Courier New" w:cs="Courier New" w:hint="default"/>
      </w:rPr>
    </w:lvl>
    <w:lvl w:ilvl="8" w:tplc="04090005" w:tentative="1">
      <w:start w:val="1"/>
      <w:numFmt w:val="bullet"/>
      <w:lvlText w:val=""/>
      <w:lvlJc w:val="left"/>
      <w:pPr>
        <w:ind w:left="7194" w:hanging="360"/>
      </w:pPr>
      <w:rPr>
        <w:rFonts w:ascii="Wingdings" w:hAnsi="Wingdings" w:hint="default"/>
      </w:rPr>
    </w:lvl>
  </w:abstractNum>
  <w:abstractNum w:abstractNumId="6" w15:restartNumberingAfterBreak="0">
    <w:nsid w:val="0A1F6AAB"/>
    <w:multiLevelType w:val="hybridMultilevel"/>
    <w:tmpl w:val="74FA093A"/>
    <w:lvl w:ilvl="0" w:tplc="403C9402">
      <w:start w:val="1"/>
      <w:numFmt w:val="decimal"/>
      <w:lvlText w:val="%1."/>
      <w:lvlJc w:val="left"/>
      <w:pPr>
        <w:ind w:left="1080" w:hanging="360"/>
      </w:pPr>
      <w:rPr>
        <w:rFonts w:ascii="Segoe UI Semibold" w:hAnsi="Segoe UI Semibold" w:cs="Segoe UI Semibold"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0BAA381C"/>
    <w:multiLevelType w:val="hybridMultilevel"/>
    <w:tmpl w:val="748A378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0C681192"/>
    <w:multiLevelType w:val="hybridMultilevel"/>
    <w:tmpl w:val="8D4ACB1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11FA650C"/>
    <w:multiLevelType w:val="hybridMultilevel"/>
    <w:tmpl w:val="C79E82B6"/>
    <w:lvl w:ilvl="0" w:tplc="7DA6A63C">
      <w:start w:val="1"/>
      <w:numFmt w:val="decimal"/>
      <w:lvlText w:val="%1."/>
      <w:lvlJc w:val="left"/>
      <w:pPr>
        <w:ind w:left="1080" w:hanging="360"/>
      </w:pPr>
      <w:rPr>
        <w:rFonts w:cs="Aria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13056528"/>
    <w:multiLevelType w:val="multilevel"/>
    <w:tmpl w:val="D5FEF5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4E677FA"/>
    <w:multiLevelType w:val="hybridMultilevel"/>
    <w:tmpl w:val="06ECE69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162C599F"/>
    <w:multiLevelType w:val="hybridMultilevel"/>
    <w:tmpl w:val="C47424B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17F376C9"/>
    <w:multiLevelType w:val="hybridMultilevel"/>
    <w:tmpl w:val="7B921FD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18286DE1"/>
    <w:multiLevelType w:val="multilevel"/>
    <w:tmpl w:val="3FE6E95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F2D4692"/>
    <w:multiLevelType w:val="hybridMultilevel"/>
    <w:tmpl w:val="2A4E5BD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2045211A"/>
    <w:multiLevelType w:val="multilevel"/>
    <w:tmpl w:val="5838E6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785498C"/>
    <w:multiLevelType w:val="hybridMultilevel"/>
    <w:tmpl w:val="4C468EBC"/>
    <w:lvl w:ilvl="0" w:tplc="FFFFFFFF">
      <w:start w:val="1"/>
      <w:numFmt w:val="hebrew1"/>
      <w:lvlText w:val="%1."/>
      <w:lvlJc w:val="left"/>
      <w:pPr>
        <w:ind w:left="1068" w:hanging="360"/>
      </w:pPr>
      <w:rPr>
        <w:rFonts w:hint="default"/>
      </w:rPr>
    </w:lvl>
    <w:lvl w:ilvl="1" w:tplc="FFFFFFFF" w:tentative="1">
      <w:start w:val="1"/>
      <w:numFmt w:val="lowerLetter"/>
      <w:lvlText w:val="%2."/>
      <w:lvlJc w:val="left"/>
      <w:pPr>
        <w:ind w:left="1788" w:hanging="360"/>
      </w:pPr>
    </w:lvl>
    <w:lvl w:ilvl="2" w:tplc="FFFFFFFF" w:tentative="1">
      <w:start w:val="1"/>
      <w:numFmt w:val="lowerRoman"/>
      <w:lvlText w:val="%3."/>
      <w:lvlJc w:val="right"/>
      <w:pPr>
        <w:ind w:left="2508" w:hanging="180"/>
      </w:pPr>
    </w:lvl>
    <w:lvl w:ilvl="3" w:tplc="FFFFFFFF" w:tentative="1">
      <w:start w:val="1"/>
      <w:numFmt w:val="decimal"/>
      <w:lvlText w:val="%4."/>
      <w:lvlJc w:val="left"/>
      <w:pPr>
        <w:ind w:left="3228" w:hanging="360"/>
      </w:pPr>
    </w:lvl>
    <w:lvl w:ilvl="4" w:tplc="FFFFFFFF" w:tentative="1">
      <w:start w:val="1"/>
      <w:numFmt w:val="lowerLetter"/>
      <w:lvlText w:val="%5."/>
      <w:lvlJc w:val="left"/>
      <w:pPr>
        <w:ind w:left="3948" w:hanging="360"/>
      </w:pPr>
    </w:lvl>
    <w:lvl w:ilvl="5" w:tplc="FFFFFFFF" w:tentative="1">
      <w:start w:val="1"/>
      <w:numFmt w:val="lowerRoman"/>
      <w:lvlText w:val="%6."/>
      <w:lvlJc w:val="right"/>
      <w:pPr>
        <w:ind w:left="4668" w:hanging="180"/>
      </w:pPr>
    </w:lvl>
    <w:lvl w:ilvl="6" w:tplc="FFFFFFFF" w:tentative="1">
      <w:start w:val="1"/>
      <w:numFmt w:val="decimal"/>
      <w:lvlText w:val="%7."/>
      <w:lvlJc w:val="left"/>
      <w:pPr>
        <w:ind w:left="5388" w:hanging="360"/>
      </w:pPr>
    </w:lvl>
    <w:lvl w:ilvl="7" w:tplc="FFFFFFFF" w:tentative="1">
      <w:start w:val="1"/>
      <w:numFmt w:val="lowerLetter"/>
      <w:lvlText w:val="%8."/>
      <w:lvlJc w:val="left"/>
      <w:pPr>
        <w:ind w:left="6108" w:hanging="360"/>
      </w:pPr>
    </w:lvl>
    <w:lvl w:ilvl="8" w:tplc="FFFFFFFF" w:tentative="1">
      <w:start w:val="1"/>
      <w:numFmt w:val="lowerRoman"/>
      <w:lvlText w:val="%9."/>
      <w:lvlJc w:val="right"/>
      <w:pPr>
        <w:ind w:left="6828" w:hanging="180"/>
      </w:pPr>
    </w:lvl>
  </w:abstractNum>
  <w:abstractNum w:abstractNumId="18" w15:restartNumberingAfterBreak="0">
    <w:nsid w:val="28F21773"/>
    <w:multiLevelType w:val="hybridMultilevel"/>
    <w:tmpl w:val="DD582684"/>
    <w:lvl w:ilvl="0" w:tplc="FFFFFFFF">
      <w:start w:val="1"/>
      <w:numFmt w:val="decimal"/>
      <w:lvlText w:val="%1."/>
      <w:lvlJc w:val="left"/>
      <w:pPr>
        <w:ind w:left="1080" w:hanging="360"/>
      </w:pPr>
      <w:rPr>
        <w:rFonts w:ascii="Segoe UI Semibold" w:hAnsi="Segoe UI Semibold" w:cs="Segoe UI Semibold"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9" w15:restartNumberingAfterBreak="0">
    <w:nsid w:val="2CFC04DE"/>
    <w:multiLevelType w:val="hybridMultilevel"/>
    <w:tmpl w:val="DD1291A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2D57284A"/>
    <w:multiLevelType w:val="hybridMultilevel"/>
    <w:tmpl w:val="C138272E"/>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1" w15:restartNumberingAfterBreak="0">
    <w:nsid w:val="31E9738C"/>
    <w:multiLevelType w:val="hybridMultilevel"/>
    <w:tmpl w:val="024EA900"/>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32522751"/>
    <w:multiLevelType w:val="hybridMultilevel"/>
    <w:tmpl w:val="DD582684"/>
    <w:lvl w:ilvl="0" w:tplc="FFFFFFFF">
      <w:start w:val="1"/>
      <w:numFmt w:val="decimal"/>
      <w:lvlText w:val="%1."/>
      <w:lvlJc w:val="left"/>
      <w:pPr>
        <w:ind w:left="1080" w:hanging="360"/>
      </w:pPr>
      <w:rPr>
        <w:rFonts w:ascii="Segoe UI Semibold" w:hAnsi="Segoe UI Semibold" w:cs="Segoe UI Semibold"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3" w15:restartNumberingAfterBreak="0">
    <w:nsid w:val="37D10C28"/>
    <w:multiLevelType w:val="hybridMultilevel"/>
    <w:tmpl w:val="FB601A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934507F"/>
    <w:multiLevelType w:val="hybridMultilevel"/>
    <w:tmpl w:val="FDA43D6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CAB3B59"/>
    <w:multiLevelType w:val="hybridMultilevel"/>
    <w:tmpl w:val="2D1C08B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3D063D9C"/>
    <w:multiLevelType w:val="multilevel"/>
    <w:tmpl w:val="9C9A52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3E5F0CD0"/>
    <w:multiLevelType w:val="hybridMultilevel"/>
    <w:tmpl w:val="DD582684"/>
    <w:lvl w:ilvl="0" w:tplc="FFFFFFFF">
      <w:start w:val="1"/>
      <w:numFmt w:val="decimal"/>
      <w:lvlText w:val="%1."/>
      <w:lvlJc w:val="left"/>
      <w:pPr>
        <w:ind w:left="1080" w:hanging="360"/>
      </w:pPr>
      <w:rPr>
        <w:rFonts w:ascii="Segoe UI Semibold" w:hAnsi="Segoe UI Semibold" w:cs="Segoe UI Semibold"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8" w15:restartNumberingAfterBreak="0">
    <w:nsid w:val="41952ABE"/>
    <w:multiLevelType w:val="hybridMultilevel"/>
    <w:tmpl w:val="C1265F3C"/>
    <w:lvl w:ilvl="0" w:tplc="0409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9" w15:restartNumberingAfterBreak="0">
    <w:nsid w:val="44A5280C"/>
    <w:multiLevelType w:val="hybridMultilevel"/>
    <w:tmpl w:val="45900A4E"/>
    <w:lvl w:ilvl="0" w:tplc="FFFFFFFF">
      <w:numFmt w:val="decimal"/>
      <w:lvlText w:val="%1."/>
      <w:lvlJc w:val="left"/>
      <w:pPr>
        <w:ind w:left="1080" w:hanging="360"/>
      </w:pPr>
      <w:rPr>
        <w:rFonts w:ascii="Segoe UI Semibold" w:hAnsi="Segoe UI Semibold" w:cs="Segoe UI Semibold"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0" w15:restartNumberingAfterBreak="0">
    <w:nsid w:val="4A834DB1"/>
    <w:multiLevelType w:val="multilevel"/>
    <w:tmpl w:val="84C4D2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4EF67BD1"/>
    <w:multiLevelType w:val="hybridMultilevel"/>
    <w:tmpl w:val="DD582684"/>
    <w:lvl w:ilvl="0" w:tplc="FFFFFFFF">
      <w:start w:val="1"/>
      <w:numFmt w:val="decimal"/>
      <w:lvlText w:val="%1."/>
      <w:lvlJc w:val="left"/>
      <w:pPr>
        <w:ind w:left="1080" w:hanging="360"/>
      </w:pPr>
      <w:rPr>
        <w:rFonts w:ascii="Segoe UI Semibold" w:hAnsi="Segoe UI Semibold" w:cs="Segoe UI Semibold"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2" w15:restartNumberingAfterBreak="0">
    <w:nsid w:val="4F646590"/>
    <w:multiLevelType w:val="hybridMultilevel"/>
    <w:tmpl w:val="7136BBF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15:restartNumberingAfterBreak="0">
    <w:nsid w:val="51CB2648"/>
    <w:multiLevelType w:val="hybridMultilevel"/>
    <w:tmpl w:val="B196530E"/>
    <w:lvl w:ilvl="0" w:tplc="B7023FE0">
      <w:start w:val="1"/>
      <w:numFmt w:val="decimal"/>
      <w:lvlText w:val="%1."/>
      <w:lvlJc w:val="left"/>
      <w:pPr>
        <w:ind w:left="720" w:hanging="360"/>
      </w:pPr>
      <w:rPr>
        <w:rFonts w:cs="Aria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6D20A88"/>
    <w:multiLevelType w:val="hybridMultilevel"/>
    <w:tmpl w:val="7988EF26"/>
    <w:lvl w:ilvl="0" w:tplc="40E01F0C">
      <w:start w:val="1"/>
      <w:numFmt w:val="hebrew1"/>
      <w:lvlText w:val="%1."/>
      <w:lvlJc w:val="left"/>
      <w:pPr>
        <w:ind w:left="720" w:hanging="360"/>
      </w:pPr>
      <w:rPr>
        <w:rFonts w:ascii="Segoe UI Semibold" w:hAnsi="Segoe UI Semibold" w:cs="Segoe UI Semibold" w:hint="default"/>
        <w:b w:val="0"/>
        <w:bCs w:val="0"/>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C9330EF"/>
    <w:multiLevelType w:val="hybridMultilevel"/>
    <w:tmpl w:val="DD582684"/>
    <w:lvl w:ilvl="0" w:tplc="3AAE8E1A">
      <w:start w:val="1"/>
      <w:numFmt w:val="decimal"/>
      <w:lvlText w:val="%1."/>
      <w:lvlJc w:val="left"/>
      <w:pPr>
        <w:ind w:left="1080" w:hanging="360"/>
      </w:pPr>
      <w:rPr>
        <w:rFonts w:ascii="Segoe UI Semibold" w:hAnsi="Segoe UI Semibold" w:cs="Segoe UI Semibold"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15:restartNumberingAfterBreak="0">
    <w:nsid w:val="5F2559E1"/>
    <w:multiLevelType w:val="multilevel"/>
    <w:tmpl w:val="B98008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6256467D"/>
    <w:multiLevelType w:val="hybridMultilevel"/>
    <w:tmpl w:val="B84CC25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15:restartNumberingAfterBreak="0">
    <w:nsid w:val="69E71A0C"/>
    <w:multiLevelType w:val="multilevel"/>
    <w:tmpl w:val="C9F2FE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6B82306B"/>
    <w:multiLevelType w:val="hybridMultilevel"/>
    <w:tmpl w:val="5AD86224"/>
    <w:lvl w:ilvl="0" w:tplc="35BCFEB6">
      <w:start w:val="1"/>
      <w:numFmt w:val="hebrew1"/>
      <w:lvlText w:val="%1."/>
      <w:lvlJc w:val="left"/>
      <w:pPr>
        <w:ind w:left="644" w:hanging="360"/>
      </w:pPr>
      <w:rPr>
        <w:rFonts w:hint="default"/>
      </w:rPr>
    </w:lvl>
    <w:lvl w:ilvl="1" w:tplc="FFFFFFFF">
      <w:start w:val="1"/>
      <w:numFmt w:val="lowerLetter"/>
      <w:lvlText w:val="%2."/>
      <w:lvlJc w:val="left"/>
      <w:pPr>
        <w:ind w:left="1364" w:hanging="360"/>
      </w:pPr>
    </w:lvl>
    <w:lvl w:ilvl="2" w:tplc="FFFFFFFF" w:tentative="1">
      <w:start w:val="1"/>
      <w:numFmt w:val="lowerRoman"/>
      <w:lvlText w:val="%3."/>
      <w:lvlJc w:val="right"/>
      <w:pPr>
        <w:ind w:left="2084" w:hanging="180"/>
      </w:pPr>
    </w:lvl>
    <w:lvl w:ilvl="3" w:tplc="FFFFFFFF" w:tentative="1">
      <w:start w:val="1"/>
      <w:numFmt w:val="decimal"/>
      <w:lvlText w:val="%4."/>
      <w:lvlJc w:val="left"/>
      <w:pPr>
        <w:ind w:left="2804" w:hanging="360"/>
      </w:pPr>
    </w:lvl>
    <w:lvl w:ilvl="4" w:tplc="FFFFFFFF" w:tentative="1">
      <w:start w:val="1"/>
      <w:numFmt w:val="lowerLetter"/>
      <w:lvlText w:val="%5."/>
      <w:lvlJc w:val="left"/>
      <w:pPr>
        <w:ind w:left="3524" w:hanging="360"/>
      </w:pPr>
    </w:lvl>
    <w:lvl w:ilvl="5" w:tplc="FFFFFFFF" w:tentative="1">
      <w:start w:val="1"/>
      <w:numFmt w:val="lowerRoman"/>
      <w:lvlText w:val="%6."/>
      <w:lvlJc w:val="right"/>
      <w:pPr>
        <w:ind w:left="4244" w:hanging="180"/>
      </w:pPr>
    </w:lvl>
    <w:lvl w:ilvl="6" w:tplc="FFFFFFFF" w:tentative="1">
      <w:start w:val="1"/>
      <w:numFmt w:val="decimal"/>
      <w:lvlText w:val="%7."/>
      <w:lvlJc w:val="left"/>
      <w:pPr>
        <w:ind w:left="4964" w:hanging="360"/>
      </w:pPr>
    </w:lvl>
    <w:lvl w:ilvl="7" w:tplc="FFFFFFFF" w:tentative="1">
      <w:start w:val="1"/>
      <w:numFmt w:val="lowerLetter"/>
      <w:lvlText w:val="%8."/>
      <w:lvlJc w:val="left"/>
      <w:pPr>
        <w:ind w:left="5684" w:hanging="360"/>
      </w:pPr>
    </w:lvl>
    <w:lvl w:ilvl="8" w:tplc="FFFFFFFF" w:tentative="1">
      <w:start w:val="1"/>
      <w:numFmt w:val="lowerRoman"/>
      <w:lvlText w:val="%9."/>
      <w:lvlJc w:val="right"/>
      <w:pPr>
        <w:ind w:left="6404" w:hanging="180"/>
      </w:pPr>
    </w:lvl>
  </w:abstractNum>
  <w:abstractNum w:abstractNumId="40" w15:restartNumberingAfterBreak="0">
    <w:nsid w:val="71826394"/>
    <w:multiLevelType w:val="hybridMultilevel"/>
    <w:tmpl w:val="FB3007A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15:restartNumberingAfterBreak="0">
    <w:nsid w:val="72184056"/>
    <w:multiLevelType w:val="multilevel"/>
    <w:tmpl w:val="DD489E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728D66B7"/>
    <w:multiLevelType w:val="hybridMultilevel"/>
    <w:tmpl w:val="AD24C9E8"/>
    <w:lvl w:ilvl="0" w:tplc="AC64F658">
      <w:start w:val="1"/>
      <w:numFmt w:val="decimal"/>
      <w:lvlText w:val="%1."/>
      <w:lvlJc w:val="left"/>
      <w:pPr>
        <w:ind w:left="717" w:hanging="360"/>
      </w:pPr>
      <w:rPr>
        <w:rFonts w:hint="default"/>
        <w:b/>
      </w:rPr>
    </w:lvl>
    <w:lvl w:ilvl="1" w:tplc="04090001">
      <w:start w:val="1"/>
      <w:numFmt w:val="bullet"/>
      <w:lvlText w:val=""/>
      <w:lvlJc w:val="left"/>
      <w:pPr>
        <w:ind w:left="720" w:hanging="360"/>
      </w:pPr>
      <w:rPr>
        <w:rFonts w:ascii="Symbol" w:hAnsi="Symbol" w:hint="default"/>
      </w:rPr>
    </w:lvl>
    <w:lvl w:ilvl="2" w:tplc="04090003">
      <w:start w:val="1"/>
      <w:numFmt w:val="bullet"/>
      <w:lvlText w:val="o"/>
      <w:lvlJc w:val="left"/>
      <w:pPr>
        <w:ind w:left="1434" w:hanging="360"/>
      </w:pPr>
      <w:rPr>
        <w:rFonts w:ascii="Courier New" w:hAnsi="Courier New" w:cs="Courier New" w:hint="default"/>
      </w:r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43" w15:restartNumberingAfterBreak="0">
    <w:nsid w:val="75115FCE"/>
    <w:multiLevelType w:val="hybridMultilevel"/>
    <w:tmpl w:val="484026B0"/>
    <w:lvl w:ilvl="0" w:tplc="7A42A7F0">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9DC3BD6"/>
    <w:multiLevelType w:val="hybridMultilevel"/>
    <w:tmpl w:val="A718DEB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5" w15:restartNumberingAfterBreak="0">
    <w:nsid w:val="7AFE4872"/>
    <w:multiLevelType w:val="hybridMultilevel"/>
    <w:tmpl w:val="DD80F086"/>
    <w:lvl w:ilvl="0" w:tplc="FFFFFFFF">
      <w:start w:val="1"/>
      <w:numFmt w:val="decimal"/>
      <w:lvlText w:val="%1."/>
      <w:lvlJc w:val="left"/>
      <w:pPr>
        <w:ind w:left="360" w:hanging="360"/>
      </w:pPr>
      <w:rPr>
        <w:rFonts w:ascii="Segoe UI Semibold" w:hAnsi="Segoe UI Semibold" w:cs="Segoe UI Semibold"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6" w15:restartNumberingAfterBreak="0">
    <w:nsid w:val="7DAA2838"/>
    <w:multiLevelType w:val="hybridMultilevel"/>
    <w:tmpl w:val="4F62E7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E653C56"/>
    <w:multiLevelType w:val="hybridMultilevel"/>
    <w:tmpl w:val="B9BAA066"/>
    <w:lvl w:ilvl="0" w:tplc="2158AF0A">
      <w:start w:val="1"/>
      <w:numFmt w:val="hebrew1"/>
      <w:lvlText w:val="%1."/>
      <w:lvlJc w:val="left"/>
      <w:pPr>
        <w:ind w:left="1068" w:hanging="360"/>
      </w:pPr>
      <w:rPr>
        <w:rFonts w:hint="default"/>
        <w:u w:val="none"/>
      </w:rPr>
    </w:lvl>
    <w:lvl w:ilvl="1" w:tplc="04090019" w:tentative="1">
      <w:start w:val="1"/>
      <w:numFmt w:val="lowerLetter"/>
      <w:lvlText w:val="%2."/>
      <w:lvlJc w:val="left"/>
      <w:pPr>
        <w:ind w:left="1788" w:hanging="360"/>
      </w:pPr>
    </w:lvl>
    <w:lvl w:ilvl="2" w:tplc="0409001B" w:tentative="1">
      <w:start w:val="1"/>
      <w:numFmt w:val="lowerRoman"/>
      <w:lvlText w:val="%3."/>
      <w:lvlJc w:val="right"/>
      <w:pPr>
        <w:ind w:left="2508" w:hanging="180"/>
      </w:pPr>
    </w:lvl>
    <w:lvl w:ilvl="3" w:tplc="0409000F" w:tentative="1">
      <w:start w:val="1"/>
      <w:numFmt w:val="decimal"/>
      <w:lvlText w:val="%4."/>
      <w:lvlJc w:val="left"/>
      <w:pPr>
        <w:ind w:left="3228" w:hanging="360"/>
      </w:pPr>
    </w:lvl>
    <w:lvl w:ilvl="4" w:tplc="04090019" w:tentative="1">
      <w:start w:val="1"/>
      <w:numFmt w:val="lowerLetter"/>
      <w:lvlText w:val="%5."/>
      <w:lvlJc w:val="left"/>
      <w:pPr>
        <w:ind w:left="3948" w:hanging="360"/>
      </w:pPr>
    </w:lvl>
    <w:lvl w:ilvl="5" w:tplc="0409001B" w:tentative="1">
      <w:start w:val="1"/>
      <w:numFmt w:val="lowerRoman"/>
      <w:lvlText w:val="%6."/>
      <w:lvlJc w:val="right"/>
      <w:pPr>
        <w:ind w:left="4668" w:hanging="180"/>
      </w:pPr>
    </w:lvl>
    <w:lvl w:ilvl="6" w:tplc="0409000F" w:tentative="1">
      <w:start w:val="1"/>
      <w:numFmt w:val="decimal"/>
      <w:lvlText w:val="%7."/>
      <w:lvlJc w:val="left"/>
      <w:pPr>
        <w:ind w:left="5388" w:hanging="360"/>
      </w:pPr>
    </w:lvl>
    <w:lvl w:ilvl="7" w:tplc="04090019" w:tentative="1">
      <w:start w:val="1"/>
      <w:numFmt w:val="lowerLetter"/>
      <w:lvlText w:val="%8."/>
      <w:lvlJc w:val="left"/>
      <w:pPr>
        <w:ind w:left="6108" w:hanging="360"/>
      </w:pPr>
    </w:lvl>
    <w:lvl w:ilvl="8" w:tplc="0409001B" w:tentative="1">
      <w:start w:val="1"/>
      <w:numFmt w:val="lowerRoman"/>
      <w:lvlText w:val="%9."/>
      <w:lvlJc w:val="right"/>
      <w:pPr>
        <w:ind w:left="6828" w:hanging="180"/>
      </w:pPr>
    </w:lvl>
  </w:abstractNum>
  <w:num w:numId="1" w16cid:durableId="2115467667">
    <w:abstractNumId w:val="0"/>
  </w:num>
  <w:num w:numId="2" w16cid:durableId="506753683">
    <w:abstractNumId w:val="23"/>
  </w:num>
  <w:num w:numId="3" w16cid:durableId="506141175">
    <w:abstractNumId w:val="43"/>
  </w:num>
  <w:num w:numId="4" w16cid:durableId="325133277">
    <w:abstractNumId w:val="34"/>
  </w:num>
  <w:num w:numId="5" w16cid:durableId="754589718">
    <w:abstractNumId w:val="6"/>
  </w:num>
  <w:num w:numId="6" w16cid:durableId="241911819">
    <w:abstractNumId w:val="35"/>
  </w:num>
  <w:num w:numId="7" w16cid:durableId="81804585">
    <w:abstractNumId w:val="45"/>
  </w:num>
  <w:num w:numId="8" w16cid:durableId="943004094">
    <w:abstractNumId w:val="24"/>
  </w:num>
  <w:num w:numId="9" w16cid:durableId="843086293">
    <w:abstractNumId w:val="27"/>
  </w:num>
  <w:num w:numId="10" w16cid:durableId="1290354397">
    <w:abstractNumId w:val="18"/>
  </w:num>
  <w:num w:numId="11" w16cid:durableId="1674646831">
    <w:abstractNumId w:val="31"/>
  </w:num>
  <w:num w:numId="12" w16cid:durableId="250626491">
    <w:abstractNumId w:val="10"/>
  </w:num>
  <w:num w:numId="13" w16cid:durableId="1532379183">
    <w:abstractNumId w:val="8"/>
  </w:num>
  <w:num w:numId="14" w16cid:durableId="1541743307">
    <w:abstractNumId w:val="1"/>
  </w:num>
  <w:num w:numId="15" w16cid:durableId="777606077">
    <w:abstractNumId w:val="9"/>
  </w:num>
  <w:num w:numId="16" w16cid:durableId="15424536">
    <w:abstractNumId w:val="33"/>
  </w:num>
  <w:num w:numId="17" w16cid:durableId="110827792">
    <w:abstractNumId w:val="14"/>
  </w:num>
  <w:num w:numId="18" w16cid:durableId="1577939757">
    <w:abstractNumId w:val="42"/>
  </w:num>
  <w:num w:numId="19" w16cid:durableId="963274822">
    <w:abstractNumId w:val="5"/>
  </w:num>
  <w:num w:numId="20" w16cid:durableId="359941728">
    <w:abstractNumId w:val="22"/>
  </w:num>
  <w:num w:numId="21" w16cid:durableId="224416462">
    <w:abstractNumId w:val="29"/>
  </w:num>
  <w:num w:numId="22" w16cid:durableId="1786074045">
    <w:abstractNumId w:val="21"/>
  </w:num>
  <w:num w:numId="23" w16cid:durableId="1578126297">
    <w:abstractNumId w:val="4"/>
  </w:num>
  <w:num w:numId="24" w16cid:durableId="1961373218">
    <w:abstractNumId w:val="47"/>
  </w:num>
  <w:num w:numId="25" w16cid:durableId="1243444620">
    <w:abstractNumId w:val="2"/>
  </w:num>
  <w:num w:numId="26" w16cid:durableId="892158975">
    <w:abstractNumId w:val="17"/>
  </w:num>
  <w:num w:numId="27" w16cid:durableId="578441499">
    <w:abstractNumId w:val="39"/>
  </w:num>
  <w:num w:numId="28" w16cid:durableId="369456762">
    <w:abstractNumId w:val="46"/>
  </w:num>
  <w:num w:numId="29" w16cid:durableId="1411468378">
    <w:abstractNumId w:val="20"/>
  </w:num>
  <w:num w:numId="30" w16cid:durableId="2033534992">
    <w:abstractNumId w:val="28"/>
  </w:num>
  <w:num w:numId="31" w16cid:durableId="1872255470">
    <w:abstractNumId w:val="25"/>
  </w:num>
  <w:num w:numId="32" w16cid:durableId="1722947811">
    <w:abstractNumId w:val="44"/>
  </w:num>
  <w:num w:numId="33" w16cid:durableId="1024284246">
    <w:abstractNumId w:val="40"/>
  </w:num>
  <w:num w:numId="34" w16cid:durableId="1258370502">
    <w:abstractNumId w:val="19"/>
  </w:num>
  <w:num w:numId="35" w16cid:durableId="730419920">
    <w:abstractNumId w:val="32"/>
  </w:num>
  <w:num w:numId="36" w16cid:durableId="367221013">
    <w:abstractNumId w:val="26"/>
  </w:num>
  <w:num w:numId="37" w16cid:durableId="994527115">
    <w:abstractNumId w:val="38"/>
  </w:num>
  <w:num w:numId="38" w16cid:durableId="1240945481">
    <w:abstractNumId w:val="36"/>
  </w:num>
  <w:num w:numId="39" w16cid:durableId="1881018276">
    <w:abstractNumId w:val="41"/>
  </w:num>
  <w:num w:numId="40" w16cid:durableId="798425504">
    <w:abstractNumId w:val="3"/>
  </w:num>
  <w:num w:numId="41" w16cid:durableId="543904106">
    <w:abstractNumId w:val="11"/>
  </w:num>
  <w:num w:numId="42" w16cid:durableId="1827356539">
    <w:abstractNumId w:val="7"/>
  </w:num>
  <w:num w:numId="43" w16cid:durableId="329451709">
    <w:abstractNumId w:val="37"/>
  </w:num>
  <w:num w:numId="44" w16cid:durableId="1053426207">
    <w:abstractNumId w:val="15"/>
  </w:num>
  <w:num w:numId="45" w16cid:durableId="802190020">
    <w:abstractNumId w:val="12"/>
  </w:num>
  <w:num w:numId="46" w16cid:durableId="867566968">
    <w:abstractNumId w:val="30"/>
  </w:num>
  <w:num w:numId="47" w16cid:durableId="488406621">
    <w:abstractNumId w:val="13"/>
  </w:num>
  <w:num w:numId="48" w16cid:durableId="1727604135">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5A88"/>
    <w:rsid w:val="00005327"/>
    <w:rsid w:val="000056F1"/>
    <w:rsid w:val="00005C9A"/>
    <w:rsid w:val="00010E8D"/>
    <w:rsid w:val="00014098"/>
    <w:rsid w:val="00016C07"/>
    <w:rsid w:val="0003482B"/>
    <w:rsid w:val="00037383"/>
    <w:rsid w:val="00037DE7"/>
    <w:rsid w:val="000410C3"/>
    <w:rsid w:val="0004258B"/>
    <w:rsid w:val="00042EAF"/>
    <w:rsid w:val="000465D1"/>
    <w:rsid w:val="0004677C"/>
    <w:rsid w:val="00046951"/>
    <w:rsid w:val="00051B6D"/>
    <w:rsid w:val="00052A59"/>
    <w:rsid w:val="00065AFC"/>
    <w:rsid w:val="00065EE1"/>
    <w:rsid w:val="00066BD8"/>
    <w:rsid w:val="0007287D"/>
    <w:rsid w:val="000742B0"/>
    <w:rsid w:val="00082F65"/>
    <w:rsid w:val="00084808"/>
    <w:rsid w:val="00085453"/>
    <w:rsid w:val="00085AFD"/>
    <w:rsid w:val="000924C6"/>
    <w:rsid w:val="000950CE"/>
    <w:rsid w:val="000959EF"/>
    <w:rsid w:val="0009673D"/>
    <w:rsid w:val="000A0893"/>
    <w:rsid w:val="000A0B9C"/>
    <w:rsid w:val="000A1614"/>
    <w:rsid w:val="000A1B73"/>
    <w:rsid w:val="000A4502"/>
    <w:rsid w:val="000B13FC"/>
    <w:rsid w:val="000B19A1"/>
    <w:rsid w:val="000B4284"/>
    <w:rsid w:val="000B4C17"/>
    <w:rsid w:val="000B55C3"/>
    <w:rsid w:val="000C1B25"/>
    <w:rsid w:val="000C3293"/>
    <w:rsid w:val="000D3F5A"/>
    <w:rsid w:val="000D49B6"/>
    <w:rsid w:val="000D6221"/>
    <w:rsid w:val="000E1C60"/>
    <w:rsid w:val="000E570D"/>
    <w:rsid w:val="000F5BA7"/>
    <w:rsid w:val="000F7E9B"/>
    <w:rsid w:val="0010161F"/>
    <w:rsid w:val="00107AF5"/>
    <w:rsid w:val="00107E94"/>
    <w:rsid w:val="00110AAC"/>
    <w:rsid w:val="00111928"/>
    <w:rsid w:val="00113004"/>
    <w:rsid w:val="00113E55"/>
    <w:rsid w:val="0011553E"/>
    <w:rsid w:val="00116077"/>
    <w:rsid w:val="001173C8"/>
    <w:rsid w:val="0012174F"/>
    <w:rsid w:val="00121F74"/>
    <w:rsid w:val="00122A1F"/>
    <w:rsid w:val="00122ADD"/>
    <w:rsid w:val="00125AE9"/>
    <w:rsid w:val="00135AFE"/>
    <w:rsid w:val="00136087"/>
    <w:rsid w:val="001401E9"/>
    <w:rsid w:val="00140FCE"/>
    <w:rsid w:val="00141BC0"/>
    <w:rsid w:val="00143B20"/>
    <w:rsid w:val="00143C02"/>
    <w:rsid w:val="001447D1"/>
    <w:rsid w:val="0015033F"/>
    <w:rsid w:val="00155BA6"/>
    <w:rsid w:val="00156004"/>
    <w:rsid w:val="00156DEB"/>
    <w:rsid w:val="001578A3"/>
    <w:rsid w:val="00162DEF"/>
    <w:rsid w:val="00164B4E"/>
    <w:rsid w:val="00170756"/>
    <w:rsid w:val="00171612"/>
    <w:rsid w:val="00171B03"/>
    <w:rsid w:val="00172BE6"/>
    <w:rsid w:val="001740C3"/>
    <w:rsid w:val="00177849"/>
    <w:rsid w:val="00177F1E"/>
    <w:rsid w:val="00180E33"/>
    <w:rsid w:val="00180FDB"/>
    <w:rsid w:val="00181EFA"/>
    <w:rsid w:val="0018404B"/>
    <w:rsid w:val="00184F4D"/>
    <w:rsid w:val="001851D6"/>
    <w:rsid w:val="0018626A"/>
    <w:rsid w:val="00186F60"/>
    <w:rsid w:val="00192242"/>
    <w:rsid w:val="00194541"/>
    <w:rsid w:val="001952DD"/>
    <w:rsid w:val="001A05DE"/>
    <w:rsid w:val="001A17BC"/>
    <w:rsid w:val="001A17DB"/>
    <w:rsid w:val="001B0AE7"/>
    <w:rsid w:val="001B0E6C"/>
    <w:rsid w:val="001B0F04"/>
    <w:rsid w:val="001B2B19"/>
    <w:rsid w:val="001B4D1D"/>
    <w:rsid w:val="001B7205"/>
    <w:rsid w:val="001C2BD4"/>
    <w:rsid w:val="001C3A84"/>
    <w:rsid w:val="001C6E60"/>
    <w:rsid w:val="001D0A3D"/>
    <w:rsid w:val="001D0EA2"/>
    <w:rsid w:val="001D28B8"/>
    <w:rsid w:val="001D595C"/>
    <w:rsid w:val="001E011B"/>
    <w:rsid w:val="001E01F0"/>
    <w:rsid w:val="001E51D6"/>
    <w:rsid w:val="001E5C3E"/>
    <w:rsid w:val="001E5E1C"/>
    <w:rsid w:val="001E75E8"/>
    <w:rsid w:val="001F06F1"/>
    <w:rsid w:val="001F0B51"/>
    <w:rsid w:val="001F0E05"/>
    <w:rsid w:val="001F5066"/>
    <w:rsid w:val="002031E4"/>
    <w:rsid w:val="00203800"/>
    <w:rsid w:val="002121C8"/>
    <w:rsid w:val="002124C1"/>
    <w:rsid w:val="0021315F"/>
    <w:rsid w:val="0022194A"/>
    <w:rsid w:val="002336EF"/>
    <w:rsid w:val="00234B5A"/>
    <w:rsid w:val="002354F1"/>
    <w:rsid w:val="0024340A"/>
    <w:rsid w:val="0024556A"/>
    <w:rsid w:val="002504D3"/>
    <w:rsid w:val="0026217D"/>
    <w:rsid w:val="00262273"/>
    <w:rsid w:val="002658F8"/>
    <w:rsid w:val="0027492F"/>
    <w:rsid w:val="00275DD4"/>
    <w:rsid w:val="00277ADB"/>
    <w:rsid w:val="00280314"/>
    <w:rsid w:val="00281366"/>
    <w:rsid w:val="002842D7"/>
    <w:rsid w:val="0029604C"/>
    <w:rsid w:val="00296376"/>
    <w:rsid w:val="00297B86"/>
    <w:rsid w:val="002A326A"/>
    <w:rsid w:val="002A5810"/>
    <w:rsid w:val="002A7107"/>
    <w:rsid w:val="002B20F0"/>
    <w:rsid w:val="002C2935"/>
    <w:rsid w:val="002C5725"/>
    <w:rsid w:val="002C7DCB"/>
    <w:rsid w:val="002D0A59"/>
    <w:rsid w:val="002D2E2F"/>
    <w:rsid w:val="002D32E3"/>
    <w:rsid w:val="002D50BF"/>
    <w:rsid w:val="002D7C22"/>
    <w:rsid w:val="002E2807"/>
    <w:rsid w:val="002E2EDF"/>
    <w:rsid w:val="002E433D"/>
    <w:rsid w:val="002E4BA9"/>
    <w:rsid w:val="002E68FC"/>
    <w:rsid w:val="002F4B73"/>
    <w:rsid w:val="00303DCF"/>
    <w:rsid w:val="003057EC"/>
    <w:rsid w:val="00306BBE"/>
    <w:rsid w:val="00317C25"/>
    <w:rsid w:val="00322A23"/>
    <w:rsid w:val="0032395B"/>
    <w:rsid w:val="00327C62"/>
    <w:rsid w:val="00330113"/>
    <w:rsid w:val="00332CC0"/>
    <w:rsid w:val="00336C6F"/>
    <w:rsid w:val="00341AFE"/>
    <w:rsid w:val="003438CE"/>
    <w:rsid w:val="003470E8"/>
    <w:rsid w:val="00347D2C"/>
    <w:rsid w:val="003511DA"/>
    <w:rsid w:val="003514C9"/>
    <w:rsid w:val="00352205"/>
    <w:rsid w:val="00352E6B"/>
    <w:rsid w:val="00356406"/>
    <w:rsid w:val="0036592D"/>
    <w:rsid w:val="0037160A"/>
    <w:rsid w:val="0037195A"/>
    <w:rsid w:val="00372F10"/>
    <w:rsid w:val="00373DA4"/>
    <w:rsid w:val="00374DB5"/>
    <w:rsid w:val="00375C88"/>
    <w:rsid w:val="0037606C"/>
    <w:rsid w:val="00376B4C"/>
    <w:rsid w:val="00382C54"/>
    <w:rsid w:val="00383D2C"/>
    <w:rsid w:val="0039020C"/>
    <w:rsid w:val="00392448"/>
    <w:rsid w:val="00392A52"/>
    <w:rsid w:val="003957E8"/>
    <w:rsid w:val="003A09DE"/>
    <w:rsid w:val="003A36FE"/>
    <w:rsid w:val="003B0438"/>
    <w:rsid w:val="003B1D9B"/>
    <w:rsid w:val="003B2E8A"/>
    <w:rsid w:val="003B47C1"/>
    <w:rsid w:val="003C179A"/>
    <w:rsid w:val="003C340A"/>
    <w:rsid w:val="003C4A3A"/>
    <w:rsid w:val="003C6EAC"/>
    <w:rsid w:val="003D428A"/>
    <w:rsid w:val="003D7A35"/>
    <w:rsid w:val="003E4F67"/>
    <w:rsid w:val="003F320B"/>
    <w:rsid w:val="003F4D2D"/>
    <w:rsid w:val="004015AA"/>
    <w:rsid w:val="004033A2"/>
    <w:rsid w:val="00403776"/>
    <w:rsid w:val="00407190"/>
    <w:rsid w:val="0041104B"/>
    <w:rsid w:val="004117AF"/>
    <w:rsid w:val="00413999"/>
    <w:rsid w:val="00414D45"/>
    <w:rsid w:val="00416263"/>
    <w:rsid w:val="004174DF"/>
    <w:rsid w:val="004227EA"/>
    <w:rsid w:val="00422C4A"/>
    <w:rsid w:val="00424E0D"/>
    <w:rsid w:val="00430116"/>
    <w:rsid w:val="0043542F"/>
    <w:rsid w:val="00440FE7"/>
    <w:rsid w:val="004416E6"/>
    <w:rsid w:val="00443040"/>
    <w:rsid w:val="00446F67"/>
    <w:rsid w:val="004527DC"/>
    <w:rsid w:val="00452C15"/>
    <w:rsid w:val="00453AA1"/>
    <w:rsid w:val="00453CC5"/>
    <w:rsid w:val="004600DA"/>
    <w:rsid w:val="00460E92"/>
    <w:rsid w:val="00464B68"/>
    <w:rsid w:val="00472FB1"/>
    <w:rsid w:val="00475B41"/>
    <w:rsid w:val="00476027"/>
    <w:rsid w:val="00483C7D"/>
    <w:rsid w:val="004858FE"/>
    <w:rsid w:val="004873BB"/>
    <w:rsid w:val="0049006E"/>
    <w:rsid w:val="00490375"/>
    <w:rsid w:val="00490601"/>
    <w:rsid w:val="004A08CB"/>
    <w:rsid w:val="004A12B1"/>
    <w:rsid w:val="004A2C73"/>
    <w:rsid w:val="004A61C2"/>
    <w:rsid w:val="004A73BF"/>
    <w:rsid w:val="004B1410"/>
    <w:rsid w:val="004B30B2"/>
    <w:rsid w:val="004B3C6A"/>
    <w:rsid w:val="004B58F3"/>
    <w:rsid w:val="004C20B2"/>
    <w:rsid w:val="004C513F"/>
    <w:rsid w:val="004C5B25"/>
    <w:rsid w:val="004C5DC3"/>
    <w:rsid w:val="004D04B2"/>
    <w:rsid w:val="004D0E60"/>
    <w:rsid w:val="004D1F95"/>
    <w:rsid w:val="004D240A"/>
    <w:rsid w:val="004E1B54"/>
    <w:rsid w:val="004E3184"/>
    <w:rsid w:val="004E6585"/>
    <w:rsid w:val="004E7581"/>
    <w:rsid w:val="004F003F"/>
    <w:rsid w:val="004F2185"/>
    <w:rsid w:val="004F4A46"/>
    <w:rsid w:val="004F57A4"/>
    <w:rsid w:val="004F6FD5"/>
    <w:rsid w:val="00510AAA"/>
    <w:rsid w:val="005124B6"/>
    <w:rsid w:val="00512705"/>
    <w:rsid w:val="005231DD"/>
    <w:rsid w:val="00524DBB"/>
    <w:rsid w:val="0052533E"/>
    <w:rsid w:val="0052555F"/>
    <w:rsid w:val="00530363"/>
    <w:rsid w:val="00554723"/>
    <w:rsid w:val="00556237"/>
    <w:rsid w:val="00556BE4"/>
    <w:rsid w:val="005570D7"/>
    <w:rsid w:val="00560A94"/>
    <w:rsid w:val="00562D85"/>
    <w:rsid w:val="005655D4"/>
    <w:rsid w:val="005711CB"/>
    <w:rsid w:val="0057705F"/>
    <w:rsid w:val="00577716"/>
    <w:rsid w:val="00580E0F"/>
    <w:rsid w:val="0058109E"/>
    <w:rsid w:val="0058240A"/>
    <w:rsid w:val="005828AC"/>
    <w:rsid w:val="005878C1"/>
    <w:rsid w:val="0059125E"/>
    <w:rsid w:val="00591378"/>
    <w:rsid w:val="00591CEF"/>
    <w:rsid w:val="00591E9C"/>
    <w:rsid w:val="005958AE"/>
    <w:rsid w:val="005A2894"/>
    <w:rsid w:val="005B02CC"/>
    <w:rsid w:val="005B36EF"/>
    <w:rsid w:val="005B5A2D"/>
    <w:rsid w:val="005C162B"/>
    <w:rsid w:val="005C2FC8"/>
    <w:rsid w:val="005C4C81"/>
    <w:rsid w:val="005D0171"/>
    <w:rsid w:val="005D4E5F"/>
    <w:rsid w:val="005D5995"/>
    <w:rsid w:val="005D675D"/>
    <w:rsid w:val="005D71A0"/>
    <w:rsid w:val="005E1A8E"/>
    <w:rsid w:val="005E3855"/>
    <w:rsid w:val="005E57D2"/>
    <w:rsid w:val="005E6B10"/>
    <w:rsid w:val="005F170E"/>
    <w:rsid w:val="005F3EBF"/>
    <w:rsid w:val="005F6713"/>
    <w:rsid w:val="005F6DAD"/>
    <w:rsid w:val="00600658"/>
    <w:rsid w:val="00602A0E"/>
    <w:rsid w:val="00611B86"/>
    <w:rsid w:val="00613870"/>
    <w:rsid w:val="006157A6"/>
    <w:rsid w:val="00616CAE"/>
    <w:rsid w:val="00617469"/>
    <w:rsid w:val="00620AD1"/>
    <w:rsid w:val="00623AFF"/>
    <w:rsid w:val="00627679"/>
    <w:rsid w:val="00627D1B"/>
    <w:rsid w:val="00631CCD"/>
    <w:rsid w:val="00632815"/>
    <w:rsid w:val="00633323"/>
    <w:rsid w:val="00633699"/>
    <w:rsid w:val="00635F07"/>
    <w:rsid w:val="0064048A"/>
    <w:rsid w:val="006417C5"/>
    <w:rsid w:val="00643146"/>
    <w:rsid w:val="00643918"/>
    <w:rsid w:val="00644260"/>
    <w:rsid w:val="006449EC"/>
    <w:rsid w:val="00645069"/>
    <w:rsid w:val="0065119B"/>
    <w:rsid w:val="00651B1D"/>
    <w:rsid w:val="0065314E"/>
    <w:rsid w:val="00653342"/>
    <w:rsid w:val="00655F37"/>
    <w:rsid w:val="006561F3"/>
    <w:rsid w:val="00660881"/>
    <w:rsid w:val="00661C47"/>
    <w:rsid w:val="00664743"/>
    <w:rsid w:val="00664C90"/>
    <w:rsid w:val="00666B96"/>
    <w:rsid w:val="00667933"/>
    <w:rsid w:val="0067197E"/>
    <w:rsid w:val="00672815"/>
    <w:rsid w:val="0067323F"/>
    <w:rsid w:val="006740DE"/>
    <w:rsid w:val="00677843"/>
    <w:rsid w:val="006867DE"/>
    <w:rsid w:val="0069358C"/>
    <w:rsid w:val="00694092"/>
    <w:rsid w:val="006961BA"/>
    <w:rsid w:val="00696630"/>
    <w:rsid w:val="006A3B86"/>
    <w:rsid w:val="006A4004"/>
    <w:rsid w:val="006B053E"/>
    <w:rsid w:val="006B329F"/>
    <w:rsid w:val="006C2F8A"/>
    <w:rsid w:val="006C5A7F"/>
    <w:rsid w:val="006C64EB"/>
    <w:rsid w:val="006D5383"/>
    <w:rsid w:val="006D6F13"/>
    <w:rsid w:val="006D75CD"/>
    <w:rsid w:val="006E085E"/>
    <w:rsid w:val="006E1354"/>
    <w:rsid w:val="006E3BA9"/>
    <w:rsid w:val="006E6F91"/>
    <w:rsid w:val="006E7B49"/>
    <w:rsid w:val="006F17C6"/>
    <w:rsid w:val="006F20E4"/>
    <w:rsid w:val="006F354D"/>
    <w:rsid w:val="006F6986"/>
    <w:rsid w:val="006F7B39"/>
    <w:rsid w:val="007002FA"/>
    <w:rsid w:val="0070127A"/>
    <w:rsid w:val="00701479"/>
    <w:rsid w:val="00701547"/>
    <w:rsid w:val="00701AB2"/>
    <w:rsid w:val="007033BF"/>
    <w:rsid w:val="00707750"/>
    <w:rsid w:val="00712A6B"/>
    <w:rsid w:val="007168EE"/>
    <w:rsid w:val="0072161D"/>
    <w:rsid w:val="00723AE8"/>
    <w:rsid w:val="0072488B"/>
    <w:rsid w:val="00727CBC"/>
    <w:rsid w:val="0073185D"/>
    <w:rsid w:val="00731B89"/>
    <w:rsid w:val="007324E3"/>
    <w:rsid w:val="007350B9"/>
    <w:rsid w:val="00735BE0"/>
    <w:rsid w:val="00737CE4"/>
    <w:rsid w:val="00740234"/>
    <w:rsid w:val="007403FB"/>
    <w:rsid w:val="007445CD"/>
    <w:rsid w:val="00752F7B"/>
    <w:rsid w:val="00753AC8"/>
    <w:rsid w:val="00753E50"/>
    <w:rsid w:val="00755538"/>
    <w:rsid w:val="00760469"/>
    <w:rsid w:val="0076185E"/>
    <w:rsid w:val="0077590A"/>
    <w:rsid w:val="00777959"/>
    <w:rsid w:val="007809DC"/>
    <w:rsid w:val="00783B06"/>
    <w:rsid w:val="007851CA"/>
    <w:rsid w:val="00785EF6"/>
    <w:rsid w:val="00787755"/>
    <w:rsid w:val="00792484"/>
    <w:rsid w:val="00794C5E"/>
    <w:rsid w:val="007960DE"/>
    <w:rsid w:val="007A1E0D"/>
    <w:rsid w:val="007A1FAD"/>
    <w:rsid w:val="007A2499"/>
    <w:rsid w:val="007A2FAF"/>
    <w:rsid w:val="007A5483"/>
    <w:rsid w:val="007A67B0"/>
    <w:rsid w:val="007B014B"/>
    <w:rsid w:val="007B058C"/>
    <w:rsid w:val="007B5CE5"/>
    <w:rsid w:val="007C64ED"/>
    <w:rsid w:val="007D219B"/>
    <w:rsid w:val="007D2DDB"/>
    <w:rsid w:val="007D5AC1"/>
    <w:rsid w:val="007D7FE0"/>
    <w:rsid w:val="007E3058"/>
    <w:rsid w:val="007F3EA1"/>
    <w:rsid w:val="007F4B44"/>
    <w:rsid w:val="007F58F8"/>
    <w:rsid w:val="007F626A"/>
    <w:rsid w:val="007F7243"/>
    <w:rsid w:val="007F774C"/>
    <w:rsid w:val="008007E5"/>
    <w:rsid w:val="00814765"/>
    <w:rsid w:val="00815A49"/>
    <w:rsid w:val="00815DCC"/>
    <w:rsid w:val="00817B88"/>
    <w:rsid w:val="00821EF8"/>
    <w:rsid w:val="00824ACA"/>
    <w:rsid w:val="00826087"/>
    <w:rsid w:val="00826102"/>
    <w:rsid w:val="00830DF7"/>
    <w:rsid w:val="00832ACA"/>
    <w:rsid w:val="0083303A"/>
    <w:rsid w:val="00833CEB"/>
    <w:rsid w:val="00835E4F"/>
    <w:rsid w:val="00842EE0"/>
    <w:rsid w:val="0084303F"/>
    <w:rsid w:val="00851F9D"/>
    <w:rsid w:val="00854388"/>
    <w:rsid w:val="00856D88"/>
    <w:rsid w:val="008608DB"/>
    <w:rsid w:val="00861629"/>
    <w:rsid w:val="0086275F"/>
    <w:rsid w:val="0087116E"/>
    <w:rsid w:val="008749FE"/>
    <w:rsid w:val="00876A38"/>
    <w:rsid w:val="00877BEA"/>
    <w:rsid w:val="00885C55"/>
    <w:rsid w:val="0088797A"/>
    <w:rsid w:val="0089150A"/>
    <w:rsid w:val="00893AE5"/>
    <w:rsid w:val="008943A0"/>
    <w:rsid w:val="0089764C"/>
    <w:rsid w:val="008A0DE7"/>
    <w:rsid w:val="008A148C"/>
    <w:rsid w:val="008A38BA"/>
    <w:rsid w:val="008A3CE1"/>
    <w:rsid w:val="008A43F0"/>
    <w:rsid w:val="008A74E0"/>
    <w:rsid w:val="008A797B"/>
    <w:rsid w:val="008B201C"/>
    <w:rsid w:val="008B26CE"/>
    <w:rsid w:val="008B435E"/>
    <w:rsid w:val="008C340A"/>
    <w:rsid w:val="008D0722"/>
    <w:rsid w:val="008D4B9E"/>
    <w:rsid w:val="008D5A26"/>
    <w:rsid w:val="008D5AE9"/>
    <w:rsid w:val="008D6803"/>
    <w:rsid w:val="008D7B03"/>
    <w:rsid w:val="008D7C84"/>
    <w:rsid w:val="008E50C0"/>
    <w:rsid w:val="008F045D"/>
    <w:rsid w:val="008F4A83"/>
    <w:rsid w:val="008F5978"/>
    <w:rsid w:val="009003BE"/>
    <w:rsid w:val="00904879"/>
    <w:rsid w:val="0090613A"/>
    <w:rsid w:val="00906C1F"/>
    <w:rsid w:val="0090781D"/>
    <w:rsid w:val="00910D44"/>
    <w:rsid w:val="009115AF"/>
    <w:rsid w:val="00911927"/>
    <w:rsid w:val="00911988"/>
    <w:rsid w:val="009132CA"/>
    <w:rsid w:val="00916CC1"/>
    <w:rsid w:val="00917D86"/>
    <w:rsid w:val="00923D8C"/>
    <w:rsid w:val="00931028"/>
    <w:rsid w:val="009318ED"/>
    <w:rsid w:val="00931D70"/>
    <w:rsid w:val="00933D87"/>
    <w:rsid w:val="009353C1"/>
    <w:rsid w:val="00937D5B"/>
    <w:rsid w:val="0094581C"/>
    <w:rsid w:val="00953298"/>
    <w:rsid w:val="0095434B"/>
    <w:rsid w:val="00957485"/>
    <w:rsid w:val="009619C9"/>
    <w:rsid w:val="00962D18"/>
    <w:rsid w:val="00967F2F"/>
    <w:rsid w:val="00973E53"/>
    <w:rsid w:val="00974039"/>
    <w:rsid w:val="00981FB1"/>
    <w:rsid w:val="00983BB7"/>
    <w:rsid w:val="00984B6B"/>
    <w:rsid w:val="0098643C"/>
    <w:rsid w:val="009900AF"/>
    <w:rsid w:val="00992CC7"/>
    <w:rsid w:val="0099304E"/>
    <w:rsid w:val="0099768F"/>
    <w:rsid w:val="009A17DF"/>
    <w:rsid w:val="009A6987"/>
    <w:rsid w:val="009A6FAB"/>
    <w:rsid w:val="009B296D"/>
    <w:rsid w:val="009B355B"/>
    <w:rsid w:val="009C05B2"/>
    <w:rsid w:val="009C2D12"/>
    <w:rsid w:val="009D2473"/>
    <w:rsid w:val="009D696B"/>
    <w:rsid w:val="009D774A"/>
    <w:rsid w:val="009E03D7"/>
    <w:rsid w:val="009F3324"/>
    <w:rsid w:val="009F676D"/>
    <w:rsid w:val="009F6EF3"/>
    <w:rsid w:val="00A072B5"/>
    <w:rsid w:val="00A15943"/>
    <w:rsid w:val="00A16942"/>
    <w:rsid w:val="00A27C70"/>
    <w:rsid w:val="00A27CF0"/>
    <w:rsid w:val="00A31264"/>
    <w:rsid w:val="00A34A78"/>
    <w:rsid w:val="00A35D3B"/>
    <w:rsid w:val="00A37516"/>
    <w:rsid w:val="00A37E8F"/>
    <w:rsid w:val="00A4665A"/>
    <w:rsid w:val="00A46E38"/>
    <w:rsid w:val="00A5054F"/>
    <w:rsid w:val="00A63AC4"/>
    <w:rsid w:val="00A65A2E"/>
    <w:rsid w:val="00A7243D"/>
    <w:rsid w:val="00A80198"/>
    <w:rsid w:val="00A81BB2"/>
    <w:rsid w:val="00A84A5C"/>
    <w:rsid w:val="00A874F2"/>
    <w:rsid w:val="00A93731"/>
    <w:rsid w:val="00A95528"/>
    <w:rsid w:val="00A97714"/>
    <w:rsid w:val="00AA0FE1"/>
    <w:rsid w:val="00AA50DC"/>
    <w:rsid w:val="00AA5A7F"/>
    <w:rsid w:val="00AA6DBD"/>
    <w:rsid w:val="00AB2604"/>
    <w:rsid w:val="00AB6733"/>
    <w:rsid w:val="00AB6EA9"/>
    <w:rsid w:val="00AB700E"/>
    <w:rsid w:val="00AC323D"/>
    <w:rsid w:val="00AC390E"/>
    <w:rsid w:val="00AC3C7C"/>
    <w:rsid w:val="00AC5296"/>
    <w:rsid w:val="00AD0CCB"/>
    <w:rsid w:val="00AD546F"/>
    <w:rsid w:val="00AD5AAF"/>
    <w:rsid w:val="00AD7F54"/>
    <w:rsid w:val="00AE0D5A"/>
    <w:rsid w:val="00AE1468"/>
    <w:rsid w:val="00AE2C5C"/>
    <w:rsid w:val="00AE3B61"/>
    <w:rsid w:val="00AE48BD"/>
    <w:rsid w:val="00AE779D"/>
    <w:rsid w:val="00AF505D"/>
    <w:rsid w:val="00AF5764"/>
    <w:rsid w:val="00AF7877"/>
    <w:rsid w:val="00B00858"/>
    <w:rsid w:val="00B06592"/>
    <w:rsid w:val="00B06DE3"/>
    <w:rsid w:val="00B073BB"/>
    <w:rsid w:val="00B3059B"/>
    <w:rsid w:val="00B30918"/>
    <w:rsid w:val="00B32B6D"/>
    <w:rsid w:val="00B344F7"/>
    <w:rsid w:val="00B40679"/>
    <w:rsid w:val="00B414BE"/>
    <w:rsid w:val="00B41F2D"/>
    <w:rsid w:val="00B44D2B"/>
    <w:rsid w:val="00B522A2"/>
    <w:rsid w:val="00B524D1"/>
    <w:rsid w:val="00B52C64"/>
    <w:rsid w:val="00B531A1"/>
    <w:rsid w:val="00B53FE7"/>
    <w:rsid w:val="00B54A54"/>
    <w:rsid w:val="00B55855"/>
    <w:rsid w:val="00B55F38"/>
    <w:rsid w:val="00B56552"/>
    <w:rsid w:val="00B56F4E"/>
    <w:rsid w:val="00B6140B"/>
    <w:rsid w:val="00B62F80"/>
    <w:rsid w:val="00B64AB1"/>
    <w:rsid w:val="00B74C90"/>
    <w:rsid w:val="00B77C4C"/>
    <w:rsid w:val="00B81922"/>
    <w:rsid w:val="00B82B68"/>
    <w:rsid w:val="00B83D4C"/>
    <w:rsid w:val="00B856BE"/>
    <w:rsid w:val="00B94F71"/>
    <w:rsid w:val="00BA0F9E"/>
    <w:rsid w:val="00BA105D"/>
    <w:rsid w:val="00BA1771"/>
    <w:rsid w:val="00BA289E"/>
    <w:rsid w:val="00BA3572"/>
    <w:rsid w:val="00BA3B91"/>
    <w:rsid w:val="00BA5010"/>
    <w:rsid w:val="00BA5145"/>
    <w:rsid w:val="00BA6DD2"/>
    <w:rsid w:val="00BB17C5"/>
    <w:rsid w:val="00BB19E0"/>
    <w:rsid w:val="00BB5100"/>
    <w:rsid w:val="00BB679C"/>
    <w:rsid w:val="00BB6DA4"/>
    <w:rsid w:val="00BC646A"/>
    <w:rsid w:val="00BD03F8"/>
    <w:rsid w:val="00BD4C2C"/>
    <w:rsid w:val="00BE0A59"/>
    <w:rsid w:val="00BE0D4F"/>
    <w:rsid w:val="00BE34C5"/>
    <w:rsid w:val="00BE39EF"/>
    <w:rsid w:val="00BE4627"/>
    <w:rsid w:val="00BE5769"/>
    <w:rsid w:val="00BE7083"/>
    <w:rsid w:val="00BE7CAA"/>
    <w:rsid w:val="00BF3D06"/>
    <w:rsid w:val="00BF423D"/>
    <w:rsid w:val="00BF5C73"/>
    <w:rsid w:val="00BF6246"/>
    <w:rsid w:val="00BF65DF"/>
    <w:rsid w:val="00BF66F8"/>
    <w:rsid w:val="00C0079F"/>
    <w:rsid w:val="00C03A89"/>
    <w:rsid w:val="00C126E6"/>
    <w:rsid w:val="00C12BFE"/>
    <w:rsid w:val="00C13168"/>
    <w:rsid w:val="00C161C1"/>
    <w:rsid w:val="00C17E06"/>
    <w:rsid w:val="00C219EA"/>
    <w:rsid w:val="00C229ED"/>
    <w:rsid w:val="00C237C3"/>
    <w:rsid w:val="00C26F7F"/>
    <w:rsid w:val="00C32207"/>
    <w:rsid w:val="00C3292E"/>
    <w:rsid w:val="00C3336E"/>
    <w:rsid w:val="00C34E24"/>
    <w:rsid w:val="00C404FE"/>
    <w:rsid w:val="00C4186C"/>
    <w:rsid w:val="00C42536"/>
    <w:rsid w:val="00C45A88"/>
    <w:rsid w:val="00C477B0"/>
    <w:rsid w:val="00C54AE1"/>
    <w:rsid w:val="00C62769"/>
    <w:rsid w:val="00C6300E"/>
    <w:rsid w:val="00C649C3"/>
    <w:rsid w:val="00C676C5"/>
    <w:rsid w:val="00C6785D"/>
    <w:rsid w:val="00C704DD"/>
    <w:rsid w:val="00C71608"/>
    <w:rsid w:val="00C7598B"/>
    <w:rsid w:val="00C816AF"/>
    <w:rsid w:val="00C8367A"/>
    <w:rsid w:val="00C84876"/>
    <w:rsid w:val="00C84E19"/>
    <w:rsid w:val="00C8673E"/>
    <w:rsid w:val="00C86C95"/>
    <w:rsid w:val="00C87149"/>
    <w:rsid w:val="00C875D7"/>
    <w:rsid w:val="00C9071D"/>
    <w:rsid w:val="00C91761"/>
    <w:rsid w:val="00C9490A"/>
    <w:rsid w:val="00C974DF"/>
    <w:rsid w:val="00C97FAC"/>
    <w:rsid w:val="00CA475F"/>
    <w:rsid w:val="00CA67B1"/>
    <w:rsid w:val="00CB0665"/>
    <w:rsid w:val="00CB470F"/>
    <w:rsid w:val="00CB5F21"/>
    <w:rsid w:val="00CB6E32"/>
    <w:rsid w:val="00CC10FB"/>
    <w:rsid w:val="00CC27A8"/>
    <w:rsid w:val="00CC7676"/>
    <w:rsid w:val="00CC7B68"/>
    <w:rsid w:val="00CD33CB"/>
    <w:rsid w:val="00CD44BF"/>
    <w:rsid w:val="00CD5C23"/>
    <w:rsid w:val="00CE1DDF"/>
    <w:rsid w:val="00CE3CB0"/>
    <w:rsid w:val="00CE4190"/>
    <w:rsid w:val="00CE493D"/>
    <w:rsid w:val="00CF01EF"/>
    <w:rsid w:val="00CF05ED"/>
    <w:rsid w:val="00CF69DD"/>
    <w:rsid w:val="00CF7F4A"/>
    <w:rsid w:val="00D052B2"/>
    <w:rsid w:val="00D0666E"/>
    <w:rsid w:val="00D11455"/>
    <w:rsid w:val="00D16D42"/>
    <w:rsid w:val="00D2059B"/>
    <w:rsid w:val="00D210AF"/>
    <w:rsid w:val="00D212C5"/>
    <w:rsid w:val="00D23C11"/>
    <w:rsid w:val="00D23F81"/>
    <w:rsid w:val="00D269AF"/>
    <w:rsid w:val="00D278F8"/>
    <w:rsid w:val="00D36669"/>
    <w:rsid w:val="00D378FB"/>
    <w:rsid w:val="00D40929"/>
    <w:rsid w:val="00D41077"/>
    <w:rsid w:val="00D415B3"/>
    <w:rsid w:val="00D43678"/>
    <w:rsid w:val="00D445E0"/>
    <w:rsid w:val="00D45BC5"/>
    <w:rsid w:val="00D463E3"/>
    <w:rsid w:val="00D55799"/>
    <w:rsid w:val="00D61D50"/>
    <w:rsid w:val="00D65413"/>
    <w:rsid w:val="00D65D84"/>
    <w:rsid w:val="00D664C3"/>
    <w:rsid w:val="00D754FB"/>
    <w:rsid w:val="00D91762"/>
    <w:rsid w:val="00D91E9B"/>
    <w:rsid w:val="00DA2D0F"/>
    <w:rsid w:val="00DA5597"/>
    <w:rsid w:val="00DA5686"/>
    <w:rsid w:val="00DB0054"/>
    <w:rsid w:val="00DB1184"/>
    <w:rsid w:val="00DC08D3"/>
    <w:rsid w:val="00DC1DCA"/>
    <w:rsid w:val="00DC69C9"/>
    <w:rsid w:val="00DC71C8"/>
    <w:rsid w:val="00DC7425"/>
    <w:rsid w:val="00DD0E69"/>
    <w:rsid w:val="00DD30FC"/>
    <w:rsid w:val="00DD5F7E"/>
    <w:rsid w:val="00DE0ED6"/>
    <w:rsid w:val="00DE6352"/>
    <w:rsid w:val="00DF2754"/>
    <w:rsid w:val="00DF28F0"/>
    <w:rsid w:val="00DF3657"/>
    <w:rsid w:val="00DF7206"/>
    <w:rsid w:val="00E007FA"/>
    <w:rsid w:val="00E03EFF"/>
    <w:rsid w:val="00E04E79"/>
    <w:rsid w:val="00E07B61"/>
    <w:rsid w:val="00E14898"/>
    <w:rsid w:val="00E17A11"/>
    <w:rsid w:val="00E20D9D"/>
    <w:rsid w:val="00E215F6"/>
    <w:rsid w:val="00E22737"/>
    <w:rsid w:val="00E2278D"/>
    <w:rsid w:val="00E23E0E"/>
    <w:rsid w:val="00E2597A"/>
    <w:rsid w:val="00E273A5"/>
    <w:rsid w:val="00E31145"/>
    <w:rsid w:val="00E3159D"/>
    <w:rsid w:val="00E31777"/>
    <w:rsid w:val="00E32218"/>
    <w:rsid w:val="00E32AF3"/>
    <w:rsid w:val="00E37E62"/>
    <w:rsid w:val="00E461F2"/>
    <w:rsid w:val="00E52592"/>
    <w:rsid w:val="00E54FAD"/>
    <w:rsid w:val="00E55666"/>
    <w:rsid w:val="00E5738E"/>
    <w:rsid w:val="00E64CE6"/>
    <w:rsid w:val="00E64E68"/>
    <w:rsid w:val="00E65354"/>
    <w:rsid w:val="00E67CAF"/>
    <w:rsid w:val="00E70512"/>
    <w:rsid w:val="00E706A8"/>
    <w:rsid w:val="00E71BAF"/>
    <w:rsid w:val="00E71C3F"/>
    <w:rsid w:val="00E8230C"/>
    <w:rsid w:val="00E8590B"/>
    <w:rsid w:val="00E85920"/>
    <w:rsid w:val="00E93A17"/>
    <w:rsid w:val="00E94C41"/>
    <w:rsid w:val="00EA0B5E"/>
    <w:rsid w:val="00EA13F1"/>
    <w:rsid w:val="00EA1748"/>
    <w:rsid w:val="00EA3942"/>
    <w:rsid w:val="00EA52E3"/>
    <w:rsid w:val="00EB148C"/>
    <w:rsid w:val="00EB17FF"/>
    <w:rsid w:val="00EB3013"/>
    <w:rsid w:val="00EC004E"/>
    <w:rsid w:val="00EC0569"/>
    <w:rsid w:val="00EC26B3"/>
    <w:rsid w:val="00EC2BDA"/>
    <w:rsid w:val="00EC734D"/>
    <w:rsid w:val="00ED07F7"/>
    <w:rsid w:val="00ED21E4"/>
    <w:rsid w:val="00ED2862"/>
    <w:rsid w:val="00ED745F"/>
    <w:rsid w:val="00EE1F18"/>
    <w:rsid w:val="00EE226C"/>
    <w:rsid w:val="00EE7C9A"/>
    <w:rsid w:val="00EF024C"/>
    <w:rsid w:val="00EF0A26"/>
    <w:rsid w:val="00EF0C39"/>
    <w:rsid w:val="00EF67F9"/>
    <w:rsid w:val="00F02109"/>
    <w:rsid w:val="00F023C0"/>
    <w:rsid w:val="00F033ED"/>
    <w:rsid w:val="00F0441F"/>
    <w:rsid w:val="00F05D1C"/>
    <w:rsid w:val="00F11FB0"/>
    <w:rsid w:val="00F12798"/>
    <w:rsid w:val="00F14AA1"/>
    <w:rsid w:val="00F14C32"/>
    <w:rsid w:val="00F150F5"/>
    <w:rsid w:val="00F15499"/>
    <w:rsid w:val="00F162DF"/>
    <w:rsid w:val="00F2170D"/>
    <w:rsid w:val="00F24272"/>
    <w:rsid w:val="00F30A5C"/>
    <w:rsid w:val="00F32C49"/>
    <w:rsid w:val="00F35DCD"/>
    <w:rsid w:val="00F404BC"/>
    <w:rsid w:val="00F406CE"/>
    <w:rsid w:val="00F43A07"/>
    <w:rsid w:val="00F44C0A"/>
    <w:rsid w:val="00F452FB"/>
    <w:rsid w:val="00F46A21"/>
    <w:rsid w:val="00F46F0A"/>
    <w:rsid w:val="00F505E2"/>
    <w:rsid w:val="00F609E8"/>
    <w:rsid w:val="00F64F95"/>
    <w:rsid w:val="00F707F5"/>
    <w:rsid w:val="00F72ABA"/>
    <w:rsid w:val="00F7697A"/>
    <w:rsid w:val="00F80A80"/>
    <w:rsid w:val="00F83404"/>
    <w:rsid w:val="00F85710"/>
    <w:rsid w:val="00F92533"/>
    <w:rsid w:val="00F92700"/>
    <w:rsid w:val="00F93846"/>
    <w:rsid w:val="00F95556"/>
    <w:rsid w:val="00FA0E67"/>
    <w:rsid w:val="00FA3664"/>
    <w:rsid w:val="00FA432E"/>
    <w:rsid w:val="00FA648F"/>
    <w:rsid w:val="00FB1E38"/>
    <w:rsid w:val="00FB222C"/>
    <w:rsid w:val="00FB435D"/>
    <w:rsid w:val="00FB6EBE"/>
    <w:rsid w:val="00FC1644"/>
    <w:rsid w:val="00FC2971"/>
    <w:rsid w:val="00FC2E98"/>
    <w:rsid w:val="00FC35D5"/>
    <w:rsid w:val="00FC3A32"/>
    <w:rsid w:val="00FC5EA1"/>
    <w:rsid w:val="00FC6451"/>
    <w:rsid w:val="00FD0D78"/>
    <w:rsid w:val="00FD28DB"/>
    <w:rsid w:val="00FD3526"/>
    <w:rsid w:val="00FD3962"/>
    <w:rsid w:val="00FD3D8A"/>
    <w:rsid w:val="00FE0BB9"/>
    <w:rsid w:val="00FE1D71"/>
    <w:rsid w:val="00FE2039"/>
    <w:rsid w:val="00FE72DB"/>
    <w:rsid w:val="00FE7DAC"/>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0179283"/>
  <w15:docId w15:val="{E2D937F5-E63C-4558-BE36-3AFE22BA90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Batang"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caption" w:semiHidden="1" w:unhideWhenUsed="1" w:qFormat="1"/>
    <w:lsdException w:name="Title" w:qFormat="1"/>
    <w:lsdException w:name="Subtitle" w:qFormat="1"/>
    <w:lsdException w:name="Hyperlink" w:uiPriority="99"/>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752F7B"/>
    <w:rPr>
      <w:sz w:val="24"/>
      <w:szCs w:val="24"/>
      <w:lang w:eastAsia="ko-KR"/>
    </w:rPr>
  </w:style>
  <w:style w:type="paragraph" w:styleId="1">
    <w:name w:val="heading 1"/>
    <w:basedOn w:val="a"/>
    <w:next w:val="a"/>
    <w:link w:val="10"/>
    <w:qFormat/>
    <w:rsid w:val="0032395B"/>
    <w:pPr>
      <w:bidi/>
      <w:jc w:val="center"/>
      <w:outlineLvl w:val="0"/>
    </w:pPr>
    <w:rPr>
      <w:rFonts w:asciiTheme="minorBidi" w:hAnsiTheme="minorBidi" w:cstheme="minorBidi"/>
      <w:b/>
      <w:bCs/>
      <w:color w:val="C00000"/>
      <w:sz w:val="48"/>
      <w:szCs w:val="48"/>
      <w:u w:val="single"/>
      <w:lang w:bidi="he-IL"/>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11">
    <w:name w:val="Стиль1"/>
    <w:basedOn w:val="a"/>
    <w:rsid w:val="00D278F8"/>
  </w:style>
  <w:style w:type="paragraph" w:styleId="a3">
    <w:name w:val="header"/>
    <w:basedOn w:val="a"/>
    <w:link w:val="a4"/>
    <w:rsid w:val="007D5AC1"/>
    <w:pPr>
      <w:tabs>
        <w:tab w:val="center" w:pos="4677"/>
        <w:tab w:val="right" w:pos="9355"/>
      </w:tabs>
    </w:pPr>
  </w:style>
  <w:style w:type="paragraph" w:styleId="a5">
    <w:name w:val="footer"/>
    <w:basedOn w:val="a"/>
    <w:link w:val="a6"/>
    <w:rsid w:val="007D5AC1"/>
    <w:pPr>
      <w:tabs>
        <w:tab w:val="center" w:pos="4677"/>
        <w:tab w:val="right" w:pos="9355"/>
      </w:tabs>
    </w:pPr>
  </w:style>
  <w:style w:type="character" w:customStyle="1" w:styleId="sowc">
    <w:name w:val="sowc"/>
    <w:basedOn w:val="a0"/>
    <w:rsid w:val="001A17BC"/>
  </w:style>
  <w:style w:type="character" w:customStyle="1" w:styleId="howc">
    <w:name w:val="howc"/>
    <w:basedOn w:val="a0"/>
    <w:rsid w:val="001A17BC"/>
  </w:style>
  <w:style w:type="paragraph" w:customStyle="1" w:styleId="My">
    <w:name w:val="My"/>
    <w:rsid w:val="00277ADB"/>
    <w:rPr>
      <w:rFonts w:ascii="Verdana" w:hAnsi="Verdana" w:cs="Arial"/>
      <w:sz w:val="24"/>
      <w:szCs w:val="24"/>
      <w:lang w:val="uk-UA" w:eastAsia="ko-KR"/>
    </w:rPr>
  </w:style>
  <w:style w:type="character" w:styleId="Hyperlink">
    <w:name w:val="Hyperlink"/>
    <w:basedOn w:val="a0"/>
    <w:uiPriority w:val="99"/>
    <w:rsid w:val="00170756"/>
    <w:rPr>
      <w:color w:val="0000FF"/>
      <w:u w:val="single"/>
    </w:rPr>
  </w:style>
  <w:style w:type="paragraph" w:customStyle="1" w:styleId="MyHeadtitle">
    <w:name w:val="My Head title"/>
    <w:basedOn w:val="1"/>
    <w:rsid w:val="004F6FD5"/>
    <w:rPr>
      <w:rFonts w:ascii="Verdana" w:hAnsi="Verdana"/>
      <w:sz w:val="36"/>
    </w:rPr>
  </w:style>
  <w:style w:type="paragraph" w:customStyle="1" w:styleId="Mysubhead">
    <w:name w:val="My subhead"/>
    <w:basedOn w:val="MyHeadtitle"/>
    <w:rsid w:val="004F6FD5"/>
    <w:pPr>
      <w:jc w:val="right"/>
    </w:pPr>
    <w:rPr>
      <w:sz w:val="32"/>
    </w:rPr>
  </w:style>
  <w:style w:type="character" w:styleId="a7">
    <w:name w:val="page number"/>
    <w:basedOn w:val="a0"/>
    <w:rsid w:val="00F0441F"/>
  </w:style>
  <w:style w:type="paragraph" w:styleId="a8">
    <w:name w:val="List Paragraph"/>
    <w:basedOn w:val="a"/>
    <w:uiPriority w:val="34"/>
    <w:qFormat/>
    <w:rsid w:val="00281366"/>
    <w:pPr>
      <w:ind w:left="720"/>
      <w:contextualSpacing/>
    </w:pPr>
  </w:style>
  <w:style w:type="table" w:styleId="a9">
    <w:name w:val="Table Grid"/>
    <w:basedOn w:val="a1"/>
    <w:uiPriority w:val="39"/>
    <w:rsid w:val="00CD33CB"/>
    <w:rPr>
      <w:rFonts w:asciiTheme="minorHAnsi" w:eastAsiaTheme="minorHAnsi" w:hAnsiTheme="minorHAnsi" w:cstheme="minorBidi"/>
      <w:kern w:val="2"/>
      <w:sz w:val="22"/>
      <w:szCs w:val="22"/>
      <w:lang w:bidi="he-IL"/>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4-2">
    <w:name w:val="Grid Table 4 Accent 2"/>
    <w:basedOn w:val="a1"/>
    <w:uiPriority w:val="49"/>
    <w:rsid w:val="005F6DAD"/>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color w:val="FFFFFF" w:themeColor="background1"/>
      </w:rPr>
      <w:tblPr/>
      <w:tcPr>
        <w:tcBorders>
          <w:top w:val="single" w:sz="4" w:space="0" w:color="C0504D" w:themeColor="accent2"/>
          <w:left w:val="single" w:sz="4" w:space="0" w:color="C0504D" w:themeColor="accent2"/>
          <w:bottom w:val="single" w:sz="4" w:space="0" w:color="C0504D" w:themeColor="accent2"/>
          <w:right w:val="single" w:sz="4" w:space="0" w:color="C0504D" w:themeColor="accent2"/>
          <w:insideH w:val="nil"/>
          <w:insideV w:val="nil"/>
        </w:tcBorders>
        <w:shd w:val="clear" w:color="auto" w:fill="C0504D" w:themeFill="accent2"/>
      </w:tcPr>
    </w:tblStylePr>
    <w:tblStylePr w:type="lastRow">
      <w:rPr>
        <w:b/>
        <w:bCs/>
      </w:rPr>
      <w:tblPr/>
      <w:tcPr>
        <w:tcBorders>
          <w:top w:val="double" w:sz="4" w:space="0" w:color="C0504D" w:themeColor="accent2"/>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styleId="2-2">
    <w:name w:val="Grid Table 2 Accent 2"/>
    <w:basedOn w:val="a1"/>
    <w:uiPriority w:val="47"/>
    <w:rsid w:val="005F3EBF"/>
    <w:tblPr>
      <w:tblStyleRowBandSize w:val="1"/>
      <w:tblStyleColBandSize w:val="1"/>
      <w:tblBorders>
        <w:top w:val="single" w:sz="2" w:space="0" w:color="D99594" w:themeColor="accent2" w:themeTint="99"/>
        <w:bottom w:val="single" w:sz="2" w:space="0" w:color="D99594" w:themeColor="accent2" w:themeTint="99"/>
        <w:insideH w:val="single" w:sz="2" w:space="0" w:color="D99594" w:themeColor="accent2" w:themeTint="99"/>
        <w:insideV w:val="single" w:sz="2" w:space="0" w:color="D99594" w:themeColor="accent2" w:themeTint="99"/>
      </w:tblBorders>
    </w:tblPr>
    <w:tblStylePr w:type="firstRow">
      <w:rPr>
        <w:b/>
        <w:bCs/>
      </w:rPr>
      <w:tblPr/>
      <w:tcPr>
        <w:tcBorders>
          <w:top w:val="nil"/>
          <w:bottom w:val="single" w:sz="12" w:space="0" w:color="D99594" w:themeColor="accent2" w:themeTint="99"/>
          <w:insideH w:val="nil"/>
          <w:insideV w:val="nil"/>
        </w:tcBorders>
        <w:shd w:val="clear" w:color="auto" w:fill="FFFFFF" w:themeFill="background1"/>
      </w:tcPr>
    </w:tblStylePr>
    <w:tblStylePr w:type="lastRow">
      <w:rPr>
        <w:b/>
        <w:bCs/>
      </w:rPr>
      <w:tblPr/>
      <w:tcPr>
        <w:tcBorders>
          <w:top w:val="double" w:sz="2" w:space="0" w:color="D99594"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styleId="5-2">
    <w:name w:val="Grid Table 5 Dark Accent 2"/>
    <w:basedOn w:val="a1"/>
    <w:uiPriority w:val="50"/>
    <w:rsid w:val="005F3EBF"/>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2DBDB"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C0504D"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C0504D"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C0504D"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C0504D" w:themeFill="accent2"/>
      </w:tcPr>
    </w:tblStylePr>
    <w:tblStylePr w:type="band1Vert">
      <w:tblPr/>
      <w:tcPr>
        <w:shd w:val="clear" w:color="auto" w:fill="E5B8B7" w:themeFill="accent2" w:themeFillTint="66"/>
      </w:tcPr>
    </w:tblStylePr>
    <w:tblStylePr w:type="band1Horz">
      <w:tblPr/>
      <w:tcPr>
        <w:shd w:val="clear" w:color="auto" w:fill="E5B8B7" w:themeFill="accent2" w:themeFillTint="66"/>
      </w:tcPr>
    </w:tblStylePr>
  </w:style>
  <w:style w:type="paragraph" w:styleId="NormalWeb">
    <w:name w:val="Normal (Web)"/>
    <w:basedOn w:val="a"/>
    <w:rsid w:val="001B4D1D"/>
  </w:style>
  <w:style w:type="character" w:styleId="aa">
    <w:name w:val="Unresolved Mention"/>
    <w:basedOn w:val="a0"/>
    <w:uiPriority w:val="99"/>
    <w:semiHidden/>
    <w:unhideWhenUsed/>
    <w:rsid w:val="008D4B9E"/>
    <w:rPr>
      <w:color w:val="605E5C"/>
      <w:shd w:val="clear" w:color="auto" w:fill="E1DFDD"/>
    </w:rPr>
  </w:style>
  <w:style w:type="character" w:styleId="ab">
    <w:name w:val="Placeholder Text"/>
    <w:basedOn w:val="a0"/>
    <w:uiPriority w:val="99"/>
    <w:semiHidden/>
    <w:rsid w:val="00953298"/>
    <w:rPr>
      <w:color w:val="666666"/>
    </w:rPr>
  </w:style>
  <w:style w:type="paragraph" w:styleId="ac">
    <w:name w:val="TOC Heading"/>
    <w:basedOn w:val="a"/>
    <w:next w:val="a"/>
    <w:uiPriority w:val="39"/>
    <w:unhideWhenUsed/>
    <w:qFormat/>
    <w:rsid w:val="00BA1771"/>
    <w:pPr>
      <w:bidi/>
      <w:spacing w:line="360" w:lineRule="auto"/>
    </w:pPr>
    <w:rPr>
      <w:rFonts w:asciiTheme="minorBidi" w:hAnsiTheme="minorBidi" w:cstheme="minorBidi"/>
      <w:sz w:val="22"/>
      <w:szCs w:val="22"/>
      <w:lang w:bidi="he-IL"/>
    </w:rPr>
  </w:style>
  <w:style w:type="paragraph" w:styleId="TOC1">
    <w:name w:val="toc 1"/>
    <w:basedOn w:val="a"/>
    <w:next w:val="a"/>
    <w:autoRedefine/>
    <w:uiPriority w:val="39"/>
    <w:rsid w:val="00BA1771"/>
    <w:pPr>
      <w:tabs>
        <w:tab w:val="right" w:leader="dot" w:pos="9060"/>
      </w:tabs>
      <w:bidi/>
      <w:spacing w:after="100"/>
    </w:pPr>
  </w:style>
  <w:style w:type="paragraph" w:styleId="TOC2">
    <w:name w:val="toc 2"/>
    <w:basedOn w:val="a"/>
    <w:next w:val="a"/>
    <w:autoRedefine/>
    <w:uiPriority w:val="39"/>
    <w:rsid w:val="00122A1F"/>
    <w:pPr>
      <w:spacing w:after="100"/>
      <w:ind w:left="240"/>
    </w:pPr>
  </w:style>
  <w:style w:type="character" w:customStyle="1" w:styleId="10">
    <w:name w:val="כותרת 1 תו"/>
    <w:basedOn w:val="a0"/>
    <w:link w:val="1"/>
    <w:rsid w:val="00510AAA"/>
    <w:rPr>
      <w:rFonts w:asciiTheme="minorBidi" w:hAnsiTheme="minorBidi" w:cstheme="minorBidi"/>
      <w:b/>
      <w:bCs/>
      <w:color w:val="C00000"/>
      <w:sz w:val="48"/>
      <w:szCs w:val="48"/>
      <w:u w:val="single"/>
      <w:lang w:eastAsia="ko-KR" w:bidi="he-IL"/>
    </w:rPr>
  </w:style>
  <w:style w:type="character" w:customStyle="1" w:styleId="a4">
    <w:name w:val="כותרת עליונה תו"/>
    <w:basedOn w:val="a0"/>
    <w:link w:val="a3"/>
    <w:rsid w:val="00510AAA"/>
    <w:rPr>
      <w:sz w:val="24"/>
      <w:szCs w:val="24"/>
      <w:lang w:eastAsia="ko-KR"/>
    </w:rPr>
  </w:style>
  <w:style w:type="character" w:customStyle="1" w:styleId="a6">
    <w:name w:val="כותרת תחתונה תו"/>
    <w:basedOn w:val="a0"/>
    <w:link w:val="a5"/>
    <w:rsid w:val="00510AAA"/>
    <w:rPr>
      <w:sz w:val="24"/>
      <w:szCs w:val="24"/>
      <w:lang w:eastAsia="ko-K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884616">
      <w:bodyDiv w:val="1"/>
      <w:marLeft w:val="0"/>
      <w:marRight w:val="0"/>
      <w:marTop w:val="0"/>
      <w:marBottom w:val="0"/>
      <w:divBdr>
        <w:top w:val="none" w:sz="0" w:space="0" w:color="auto"/>
        <w:left w:val="none" w:sz="0" w:space="0" w:color="auto"/>
        <w:bottom w:val="none" w:sz="0" w:space="0" w:color="auto"/>
        <w:right w:val="none" w:sz="0" w:space="0" w:color="auto"/>
      </w:divBdr>
    </w:div>
    <w:div w:id="19935315">
      <w:bodyDiv w:val="1"/>
      <w:marLeft w:val="0"/>
      <w:marRight w:val="0"/>
      <w:marTop w:val="0"/>
      <w:marBottom w:val="0"/>
      <w:divBdr>
        <w:top w:val="none" w:sz="0" w:space="0" w:color="auto"/>
        <w:left w:val="none" w:sz="0" w:space="0" w:color="auto"/>
        <w:bottom w:val="none" w:sz="0" w:space="0" w:color="auto"/>
        <w:right w:val="none" w:sz="0" w:space="0" w:color="auto"/>
      </w:divBdr>
    </w:div>
    <w:div w:id="32389598">
      <w:bodyDiv w:val="1"/>
      <w:marLeft w:val="0"/>
      <w:marRight w:val="0"/>
      <w:marTop w:val="0"/>
      <w:marBottom w:val="0"/>
      <w:divBdr>
        <w:top w:val="none" w:sz="0" w:space="0" w:color="auto"/>
        <w:left w:val="none" w:sz="0" w:space="0" w:color="auto"/>
        <w:bottom w:val="none" w:sz="0" w:space="0" w:color="auto"/>
        <w:right w:val="none" w:sz="0" w:space="0" w:color="auto"/>
      </w:divBdr>
    </w:div>
    <w:div w:id="50931018">
      <w:bodyDiv w:val="1"/>
      <w:marLeft w:val="0"/>
      <w:marRight w:val="0"/>
      <w:marTop w:val="0"/>
      <w:marBottom w:val="0"/>
      <w:divBdr>
        <w:top w:val="none" w:sz="0" w:space="0" w:color="auto"/>
        <w:left w:val="none" w:sz="0" w:space="0" w:color="auto"/>
        <w:bottom w:val="none" w:sz="0" w:space="0" w:color="auto"/>
        <w:right w:val="none" w:sz="0" w:space="0" w:color="auto"/>
      </w:divBdr>
    </w:div>
    <w:div w:id="104469477">
      <w:bodyDiv w:val="1"/>
      <w:marLeft w:val="0"/>
      <w:marRight w:val="0"/>
      <w:marTop w:val="0"/>
      <w:marBottom w:val="0"/>
      <w:divBdr>
        <w:top w:val="none" w:sz="0" w:space="0" w:color="auto"/>
        <w:left w:val="none" w:sz="0" w:space="0" w:color="auto"/>
        <w:bottom w:val="none" w:sz="0" w:space="0" w:color="auto"/>
        <w:right w:val="none" w:sz="0" w:space="0" w:color="auto"/>
      </w:divBdr>
    </w:div>
    <w:div w:id="195125144">
      <w:bodyDiv w:val="1"/>
      <w:marLeft w:val="0"/>
      <w:marRight w:val="0"/>
      <w:marTop w:val="0"/>
      <w:marBottom w:val="0"/>
      <w:divBdr>
        <w:top w:val="none" w:sz="0" w:space="0" w:color="auto"/>
        <w:left w:val="none" w:sz="0" w:space="0" w:color="auto"/>
        <w:bottom w:val="none" w:sz="0" w:space="0" w:color="auto"/>
        <w:right w:val="none" w:sz="0" w:space="0" w:color="auto"/>
      </w:divBdr>
    </w:div>
    <w:div w:id="197086687">
      <w:bodyDiv w:val="1"/>
      <w:marLeft w:val="0"/>
      <w:marRight w:val="0"/>
      <w:marTop w:val="0"/>
      <w:marBottom w:val="0"/>
      <w:divBdr>
        <w:top w:val="none" w:sz="0" w:space="0" w:color="auto"/>
        <w:left w:val="none" w:sz="0" w:space="0" w:color="auto"/>
        <w:bottom w:val="none" w:sz="0" w:space="0" w:color="auto"/>
        <w:right w:val="none" w:sz="0" w:space="0" w:color="auto"/>
      </w:divBdr>
    </w:div>
    <w:div w:id="236018215">
      <w:bodyDiv w:val="1"/>
      <w:marLeft w:val="0"/>
      <w:marRight w:val="0"/>
      <w:marTop w:val="0"/>
      <w:marBottom w:val="0"/>
      <w:divBdr>
        <w:top w:val="none" w:sz="0" w:space="0" w:color="auto"/>
        <w:left w:val="none" w:sz="0" w:space="0" w:color="auto"/>
        <w:bottom w:val="none" w:sz="0" w:space="0" w:color="auto"/>
        <w:right w:val="none" w:sz="0" w:space="0" w:color="auto"/>
      </w:divBdr>
      <w:divsChild>
        <w:div w:id="149105493">
          <w:marLeft w:val="0"/>
          <w:marRight w:val="0"/>
          <w:marTop w:val="0"/>
          <w:marBottom w:val="0"/>
          <w:divBdr>
            <w:top w:val="none" w:sz="0" w:space="0" w:color="auto"/>
            <w:left w:val="none" w:sz="0" w:space="0" w:color="auto"/>
            <w:bottom w:val="none" w:sz="0" w:space="0" w:color="auto"/>
            <w:right w:val="none" w:sz="0" w:space="0" w:color="auto"/>
          </w:divBdr>
          <w:divsChild>
            <w:div w:id="1881088750">
              <w:marLeft w:val="0"/>
              <w:marRight w:val="0"/>
              <w:marTop w:val="0"/>
              <w:marBottom w:val="0"/>
              <w:divBdr>
                <w:top w:val="none" w:sz="0" w:space="0" w:color="auto"/>
                <w:left w:val="none" w:sz="0" w:space="0" w:color="auto"/>
                <w:bottom w:val="none" w:sz="0" w:space="0" w:color="auto"/>
                <w:right w:val="none" w:sz="0" w:space="0" w:color="auto"/>
              </w:divBdr>
              <w:divsChild>
                <w:div w:id="2124840651">
                  <w:marLeft w:val="0"/>
                  <w:marRight w:val="0"/>
                  <w:marTop w:val="0"/>
                  <w:marBottom w:val="0"/>
                  <w:divBdr>
                    <w:top w:val="none" w:sz="0" w:space="0" w:color="auto"/>
                    <w:left w:val="none" w:sz="0" w:space="0" w:color="auto"/>
                    <w:bottom w:val="none" w:sz="0" w:space="0" w:color="auto"/>
                    <w:right w:val="none" w:sz="0" w:space="0" w:color="auto"/>
                  </w:divBdr>
                  <w:divsChild>
                    <w:div w:id="1386640258">
                      <w:marLeft w:val="0"/>
                      <w:marRight w:val="0"/>
                      <w:marTop w:val="0"/>
                      <w:marBottom w:val="0"/>
                      <w:divBdr>
                        <w:top w:val="none" w:sz="0" w:space="0" w:color="auto"/>
                        <w:left w:val="none" w:sz="0" w:space="0" w:color="auto"/>
                        <w:bottom w:val="none" w:sz="0" w:space="0" w:color="auto"/>
                        <w:right w:val="none" w:sz="0" w:space="0" w:color="auto"/>
                      </w:divBdr>
                      <w:divsChild>
                        <w:div w:id="720707829">
                          <w:marLeft w:val="0"/>
                          <w:marRight w:val="0"/>
                          <w:marTop w:val="0"/>
                          <w:marBottom w:val="0"/>
                          <w:divBdr>
                            <w:top w:val="none" w:sz="0" w:space="0" w:color="auto"/>
                            <w:left w:val="none" w:sz="0" w:space="0" w:color="auto"/>
                            <w:bottom w:val="none" w:sz="0" w:space="0" w:color="auto"/>
                            <w:right w:val="none" w:sz="0" w:space="0" w:color="auto"/>
                          </w:divBdr>
                        </w:div>
                        <w:div w:id="2125808990">
                          <w:marLeft w:val="0"/>
                          <w:marRight w:val="0"/>
                          <w:marTop w:val="0"/>
                          <w:marBottom w:val="0"/>
                          <w:divBdr>
                            <w:top w:val="none" w:sz="0" w:space="0" w:color="auto"/>
                            <w:left w:val="none" w:sz="0" w:space="0" w:color="auto"/>
                            <w:bottom w:val="none" w:sz="0" w:space="0" w:color="auto"/>
                            <w:right w:val="none" w:sz="0" w:space="0" w:color="auto"/>
                          </w:divBdr>
                          <w:divsChild>
                            <w:div w:id="1010596973">
                              <w:marLeft w:val="0"/>
                              <w:marRight w:val="0"/>
                              <w:marTop w:val="0"/>
                              <w:marBottom w:val="0"/>
                              <w:divBdr>
                                <w:top w:val="none" w:sz="0" w:space="0" w:color="auto"/>
                                <w:left w:val="none" w:sz="0" w:space="0" w:color="auto"/>
                                <w:bottom w:val="none" w:sz="0" w:space="0" w:color="auto"/>
                                <w:right w:val="none" w:sz="0" w:space="0" w:color="auto"/>
                              </w:divBdr>
                              <w:divsChild>
                                <w:div w:id="751200959">
                                  <w:marLeft w:val="0"/>
                                  <w:marRight w:val="0"/>
                                  <w:marTop w:val="0"/>
                                  <w:marBottom w:val="0"/>
                                  <w:divBdr>
                                    <w:top w:val="none" w:sz="0" w:space="0" w:color="auto"/>
                                    <w:left w:val="none" w:sz="0" w:space="0" w:color="auto"/>
                                    <w:bottom w:val="none" w:sz="0" w:space="0" w:color="auto"/>
                                    <w:right w:val="none" w:sz="0" w:space="0" w:color="auto"/>
                                  </w:divBdr>
                                  <w:divsChild>
                                    <w:div w:id="1820532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48329663">
          <w:marLeft w:val="0"/>
          <w:marRight w:val="0"/>
          <w:marTop w:val="0"/>
          <w:marBottom w:val="0"/>
          <w:divBdr>
            <w:top w:val="none" w:sz="0" w:space="0" w:color="auto"/>
            <w:left w:val="none" w:sz="0" w:space="0" w:color="auto"/>
            <w:bottom w:val="none" w:sz="0" w:space="0" w:color="auto"/>
            <w:right w:val="none" w:sz="0" w:space="0" w:color="auto"/>
          </w:divBdr>
          <w:divsChild>
            <w:div w:id="85159027">
              <w:marLeft w:val="0"/>
              <w:marRight w:val="0"/>
              <w:marTop w:val="0"/>
              <w:marBottom w:val="0"/>
              <w:divBdr>
                <w:top w:val="none" w:sz="0" w:space="0" w:color="auto"/>
                <w:left w:val="none" w:sz="0" w:space="0" w:color="auto"/>
                <w:bottom w:val="none" w:sz="0" w:space="0" w:color="auto"/>
                <w:right w:val="none" w:sz="0" w:space="0" w:color="auto"/>
              </w:divBdr>
              <w:divsChild>
                <w:div w:id="2082831282">
                  <w:marLeft w:val="0"/>
                  <w:marRight w:val="0"/>
                  <w:marTop w:val="0"/>
                  <w:marBottom w:val="0"/>
                  <w:divBdr>
                    <w:top w:val="none" w:sz="0" w:space="0" w:color="auto"/>
                    <w:left w:val="none" w:sz="0" w:space="0" w:color="auto"/>
                    <w:bottom w:val="none" w:sz="0" w:space="0" w:color="auto"/>
                    <w:right w:val="none" w:sz="0" w:space="0" w:color="auto"/>
                  </w:divBdr>
                  <w:divsChild>
                    <w:div w:id="879362535">
                      <w:marLeft w:val="0"/>
                      <w:marRight w:val="0"/>
                      <w:marTop w:val="0"/>
                      <w:marBottom w:val="0"/>
                      <w:divBdr>
                        <w:top w:val="none" w:sz="0" w:space="0" w:color="auto"/>
                        <w:left w:val="none" w:sz="0" w:space="0" w:color="auto"/>
                        <w:bottom w:val="none" w:sz="0" w:space="0" w:color="auto"/>
                        <w:right w:val="none" w:sz="0" w:space="0" w:color="auto"/>
                      </w:divBdr>
                      <w:divsChild>
                        <w:div w:id="32855147">
                          <w:marLeft w:val="0"/>
                          <w:marRight w:val="0"/>
                          <w:marTop w:val="0"/>
                          <w:marBottom w:val="0"/>
                          <w:divBdr>
                            <w:top w:val="none" w:sz="0" w:space="0" w:color="auto"/>
                            <w:left w:val="none" w:sz="0" w:space="0" w:color="auto"/>
                            <w:bottom w:val="none" w:sz="0" w:space="0" w:color="auto"/>
                            <w:right w:val="none" w:sz="0" w:space="0" w:color="auto"/>
                          </w:divBdr>
                          <w:divsChild>
                            <w:div w:id="826286105">
                              <w:marLeft w:val="0"/>
                              <w:marRight w:val="0"/>
                              <w:marTop w:val="0"/>
                              <w:marBottom w:val="0"/>
                              <w:divBdr>
                                <w:top w:val="none" w:sz="0" w:space="0" w:color="auto"/>
                                <w:left w:val="none" w:sz="0" w:space="0" w:color="auto"/>
                                <w:bottom w:val="none" w:sz="0" w:space="0" w:color="auto"/>
                                <w:right w:val="none" w:sz="0" w:space="0" w:color="auto"/>
                              </w:divBdr>
                              <w:divsChild>
                                <w:div w:id="2134442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51541406">
      <w:bodyDiv w:val="1"/>
      <w:marLeft w:val="0"/>
      <w:marRight w:val="0"/>
      <w:marTop w:val="0"/>
      <w:marBottom w:val="0"/>
      <w:divBdr>
        <w:top w:val="none" w:sz="0" w:space="0" w:color="auto"/>
        <w:left w:val="none" w:sz="0" w:space="0" w:color="auto"/>
        <w:bottom w:val="none" w:sz="0" w:space="0" w:color="auto"/>
        <w:right w:val="none" w:sz="0" w:space="0" w:color="auto"/>
      </w:divBdr>
    </w:div>
    <w:div w:id="358287573">
      <w:bodyDiv w:val="1"/>
      <w:marLeft w:val="0"/>
      <w:marRight w:val="0"/>
      <w:marTop w:val="0"/>
      <w:marBottom w:val="0"/>
      <w:divBdr>
        <w:top w:val="none" w:sz="0" w:space="0" w:color="auto"/>
        <w:left w:val="none" w:sz="0" w:space="0" w:color="auto"/>
        <w:bottom w:val="none" w:sz="0" w:space="0" w:color="auto"/>
        <w:right w:val="none" w:sz="0" w:space="0" w:color="auto"/>
      </w:divBdr>
    </w:div>
    <w:div w:id="389694016">
      <w:bodyDiv w:val="1"/>
      <w:marLeft w:val="0"/>
      <w:marRight w:val="0"/>
      <w:marTop w:val="0"/>
      <w:marBottom w:val="0"/>
      <w:divBdr>
        <w:top w:val="none" w:sz="0" w:space="0" w:color="auto"/>
        <w:left w:val="none" w:sz="0" w:space="0" w:color="auto"/>
        <w:bottom w:val="none" w:sz="0" w:space="0" w:color="auto"/>
        <w:right w:val="none" w:sz="0" w:space="0" w:color="auto"/>
      </w:divBdr>
      <w:divsChild>
        <w:div w:id="828790777">
          <w:marLeft w:val="0"/>
          <w:marRight w:val="0"/>
          <w:marTop w:val="0"/>
          <w:marBottom w:val="0"/>
          <w:divBdr>
            <w:top w:val="none" w:sz="0" w:space="0" w:color="auto"/>
            <w:left w:val="none" w:sz="0" w:space="0" w:color="auto"/>
            <w:bottom w:val="none" w:sz="0" w:space="0" w:color="auto"/>
            <w:right w:val="none" w:sz="0" w:space="0" w:color="auto"/>
          </w:divBdr>
          <w:divsChild>
            <w:div w:id="191379548">
              <w:marLeft w:val="0"/>
              <w:marRight w:val="0"/>
              <w:marTop w:val="0"/>
              <w:marBottom w:val="0"/>
              <w:divBdr>
                <w:top w:val="none" w:sz="0" w:space="0" w:color="auto"/>
                <w:left w:val="none" w:sz="0" w:space="0" w:color="auto"/>
                <w:bottom w:val="none" w:sz="0" w:space="0" w:color="auto"/>
                <w:right w:val="none" w:sz="0" w:space="0" w:color="auto"/>
              </w:divBdr>
              <w:divsChild>
                <w:div w:id="241181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8212879">
      <w:bodyDiv w:val="1"/>
      <w:marLeft w:val="0"/>
      <w:marRight w:val="0"/>
      <w:marTop w:val="0"/>
      <w:marBottom w:val="0"/>
      <w:divBdr>
        <w:top w:val="none" w:sz="0" w:space="0" w:color="auto"/>
        <w:left w:val="none" w:sz="0" w:space="0" w:color="auto"/>
        <w:bottom w:val="none" w:sz="0" w:space="0" w:color="auto"/>
        <w:right w:val="none" w:sz="0" w:space="0" w:color="auto"/>
      </w:divBdr>
      <w:divsChild>
        <w:div w:id="437869198">
          <w:marLeft w:val="0"/>
          <w:marRight w:val="0"/>
          <w:marTop w:val="0"/>
          <w:marBottom w:val="0"/>
          <w:divBdr>
            <w:top w:val="none" w:sz="0" w:space="0" w:color="auto"/>
            <w:left w:val="none" w:sz="0" w:space="0" w:color="auto"/>
            <w:bottom w:val="none" w:sz="0" w:space="0" w:color="auto"/>
            <w:right w:val="none" w:sz="0" w:space="0" w:color="auto"/>
          </w:divBdr>
          <w:divsChild>
            <w:div w:id="1664312955">
              <w:marLeft w:val="0"/>
              <w:marRight w:val="0"/>
              <w:marTop w:val="0"/>
              <w:marBottom w:val="0"/>
              <w:divBdr>
                <w:top w:val="none" w:sz="0" w:space="0" w:color="auto"/>
                <w:left w:val="none" w:sz="0" w:space="0" w:color="auto"/>
                <w:bottom w:val="none" w:sz="0" w:space="0" w:color="auto"/>
                <w:right w:val="none" w:sz="0" w:space="0" w:color="auto"/>
              </w:divBdr>
              <w:divsChild>
                <w:div w:id="610748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8623339">
      <w:bodyDiv w:val="1"/>
      <w:marLeft w:val="0"/>
      <w:marRight w:val="0"/>
      <w:marTop w:val="0"/>
      <w:marBottom w:val="0"/>
      <w:divBdr>
        <w:top w:val="none" w:sz="0" w:space="0" w:color="auto"/>
        <w:left w:val="none" w:sz="0" w:space="0" w:color="auto"/>
        <w:bottom w:val="none" w:sz="0" w:space="0" w:color="auto"/>
        <w:right w:val="none" w:sz="0" w:space="0" w:color="auto"/>
      </w:divBdr>
    </w:div>
    <w:div w:id="449975828">
      <w:bodyDiv w:val="1"/>
      <w:marLeft w:val="0"/>
      <w:marRight w:val="0"/>
      <w:marTop w:val="0"/>
      <w:marBottom w:val="0"/>
      <w:divBdr>
        <w:top w:val="none" w:sz="0" w:space="0" w:color="auto"/>
        <w:left w:val="none" w:sz="0" w:space="0" w:color="auto"/>
        <w:bottom w:val="none" w:sz="0" w:space="0" w:color="auto"/>
        <w:right w:val="none" w:sz="0" w:space="0" w:color="auto"/>
      </w:divBdr>
      <w:divsChild>
        <w:div w:id="811024302">
          <w:marLeft w:val="0"/>
          <w:marRight w:val="0"/>
          <w:marTop w:val="0"/>
          <w:marBottom w:val="0"/>
          <w:divBdr>
            <w:top w:val="none" w:sz="0" w:space="0" w:color="auto"/>
            <w:left w:val="none" w:sz="0" w:space="0" w:color="auto"/>
            <w:bottom w:val="none" w:sz="0" w:space="0" w:color="auto"/>
            <w:right w:val="none" w:sz="0" w:space="0" w:color="auto"/>
          </w:divBdr>
          <w:divsChild>
            <w:div w:id="561597508">
              <w:marLeft w:val="0"/>
              <w:marRight w:val="0"/>
              <w:marTop w:val="0"/>
              <w:marBottom w:val="0"/>
              <w:divBdr>
                <w:top w:val="none" w:sz="0" w:space="0" w:color="auto"/>
                <w:left w:val="none" w:sz="0" w:space="0" w:color="auto"/>
                <w:bottom w:val="none" w:sz="0" w:space="0" w:color="auto"/>
                <w:right w:val="none" w:sz="0" w:space="0" w:color="auto"/>
              </w:divBdr>
            </w:div>
            <w:div w:id="1034189807">
              <w:marLeft w:val="0"/>
              <w:marRight w:val="0"/>
              <w:marTop w:val="0"/>
              <w:marBottom w:val="0"/>
              <w:divBdr>
                <w:top w:val="none" w:sz="0" w:space="0" w:color="auto"/>
                <w:left w:val="none" w:sz="0" w:space="0" w:color="auto"/>
                <w:bottom w:val="none" w:sz="0" w:space="0" w:color="auto"/>
                <w:right w:val="none" w:sz="0" w:space="0" w:color="auto"/>
              </w:divBdr>
              <w:divsChild>
                <w:div w:id="913200542">
                  <w:marLeft w:val="0"/>
                  <w:marRight w:val="0"/>
                  <w:marTop w:val="0"/>
                  <w:marBottom w:val="0"/>
                  <w:divBdr>
                    <w:top w:val="none" w:sz="0" w:space="0" w:color="auto"/>
                    <w:left w:val="none" w:sz="0" w:space="0" w:color="auto"/>
                    <w:bottom w:val="none" w:sz="0" w:space="0" w:color="auto"/>
                    <w:right w:val="none" w:sz="0" w:space="0" w:color="auto"/>
                  </w:divBdr>
                  <w:divsChild>
                    <w:div w:id="1996571801">
                      <w:marLeft w:val="0"/>
                      <w:marRight w:val="0"/>
                      <w:marTop w:val="0"/>
                      <w:marBottom w:val="0"/>
                      <w:divBdr>
                        <w:top w:val="none" w:sz="0" w:space="0" w:color="auto"/>
                        <w:left w:val="none" w:sz="0" w:space="0" w:color="auto"/>
                        <w:bottom w:val="none" w:sz="0" w:space="0" w:color="auto"/>
                        <w:right w:val="none" w:sz="0" w:space="0" w:color="auto"/>
                      </w:divBdr>
                      <w:divsChild>
                        <w:div w:id="1954362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4051550">
          <w:marLeft w:val="0"/>
          <w:marRight w:val="0"/>
          <w:marTop w:val="0"/>
          <w:marBottom w:val="0"/>
          <w:divBdr>
            <w:top w:val="none" w:sz="0" w:space="0" w:color="auto"/>
            <w:left w:val="none" w:sz="0" w:space="0" w:color="auto"/>
            <w:bottom w:val="none" w:sz="0" w:space="0" w:color="auto"/>
            <w:right w:val="none" w:sz="0" w:space="0" w:color="auto"/>
          </w:divBdr>
        </w:div>
      </w:divsChild>
    </w:div>
    <w:div w:id="466749055">
      <w:bodyDiv w:val="1"/>
      <w:marLeft w:val="0"/>
      <w:marRight w:val="0"/>
      <w:marTop w:val="0"/>
      <w:marBottom w:val="0"/>
      <w:divBdr>
        <w:top w:val="none" w:sz="0" w:space="0" w:color="auto"/>
        <w:left w:val="none" w:sz="0" w:space="0" w:color="auto"/>
        <w:bottom w:val="none" w:sz="0" w:space="0" w:color="auto"/>
        <w:right w:val="none" w:sz="0" w:space="0" w:color="auto"/>
      </w:divBdr>
    </w:div>
    <w:div w:id="483083980">
      <w:bodyDiv w:val="1"/>
      <w:marLeft w:val="0"/>
      <w:marRight w:val="0"/>
      <w:marTop w:val="0"/>
      <w:marBottom w:val="0"/>
      <w:divBdr>
        <w:top w:val="none" w:sz="0" w:space="0" w:color="auto"/>
        <w:left w:val="none" w:sz="0" w:space="0" w:color="auto"/>
        <w:bottom w:val="none" w:sz="0" w:space="0" w:color="auto"/>
        <w:right w:val="none" w:sz="0" w:space="0" w:color="auto"/>
      </w:divBdr>
      <w:divsChild>
        <w:div w:id="929390052">
          <w:marLeft w:val="0"/>
          <w:marRight w:val="0"/>
          <w:marTop w:val="0"/>
          <w:marBottom w:val="0"/>
          <w:divBdr>
            <w:top w:val="none" w:sz="0" w:space="0" w:color="auto"/>
            <w:left w:val="none" w:sz="0" w:space="0" w:color="auto"/>
            <w:bottom w:val="none" w:sz="0" w:space="0" w:color="auto"/>
            <w:right w:val="none" w:sz="0" w:space="0" w:color="auto"/>
          </w:divBdr>
          <w:divsChild>
            <w:div w:id="1257133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516096">
      <w:bodyDiv w:val="1"/>
      <w:marLeft w:val="0"/>
      <w:marRight w:val="0"/>
      <w:marTop w:val="0"/>
      <w:marBottom w:val="0"/>
      <w:divBdr>
        <w:top w:val="none" w:sz="0" w:space="0" w:color="auto"/>
        <w:left w:val="none" w:sz="0" w:space="0" w:color="auto"/>
        <w:bottom w:val="none" w:sz="0" w:space="0" w:color="auto"/>
        <w:right w:val="none" w:sz="0" w:space="0" w:color="auto"/>
      </w:divBdr>
    </w:div>
    <w:div w:id="561791984">
      <w:bodyDiv w:val="1"/>
      <w:marLeft w:val="0"/>
      <w:marRight w:val="0"/>
      <w:marTop w:val="0"/>
      <w:marBottom w:val="0"/>
      <w:divBdr>
        <w:top w:val="none" w:sz="0" w:space="0" w:color="auto"/>
        <w:left w:val="none" w:sz="0" w:space="0" w:color="auto"/>
        <w:bottom w:val="none" w:sz="0" w:space="0" w:color="auto"/>
        <w:right w:val="none" w:sz="0" w:space="0" w:color="auto"/>
      </w:divBdr>
      <w:divsChild>
        <w:div w:id="1166021250">
          <w:marLeft w:val="0"/>
          <w:marRight w:val="0"/>
          <w:marTop w:val="0"/>
          <w:marBottom w:val="0"/>
          <w:divBdr>
            <w:top w:val="none" w:sz="0" w:space="0" w:color="auto"/>
            <w:left w:val="none" w:sz="0" w:space="0" w:color="auto"/>
            <w:bottom w:val="none" w:sz="0" w:space="0" w:color="auto"/>
            <w:right w:val="none" w:sz="0" w:space="0" w:color="auto"/>
          </w:divBdr>
          <w:divsChild>
            <w:div w:id="2008744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355159">
      <w:bodyDiv w:val="1"/>
      <w:marLeft w:val="0"/>
      <w:marRight w:val="0"/>
      <w:marTop w:val="0"/>
      <w:marBottom w:val="0"/>
      <w:divBdr>
        <w:top w:val="none" w:sz="0" w:space="0" w:color="auto"/>
        <w:left w:val="none" w:sz="0" w:space="0" w:color="auto"/>
        <w:bottom w:val="none" w:sz="0" w:space="0" w:color="auto"/>
        <w:right w:val="none" w:sz="0" w:space="0" w:color="auto"/>
      </w:divBdr>
      <w:divsChild>
        <w:div w:id="824319823">
          <w:marLeft w:val="0"/>
          <w:marRight w:val="0"/>
          <w:marTop w:val="0"/>
          <w:marBottom w:val="0"/>
          <w:divBdr>
            <w:top w:val="none" w:sz="0" w:space="0" w:color="auto"/>
            <w:left w:val="none" w:sz="0" w:space="0" w:color="auto"/>
            <w:bottom w:val="none" w:sz="0" w:space="0" w:color="auto"/>
            <w:right w:val="none" w:sz="0" w:space="0" w:color="auto"/>
          </w:divBdr>
          <w:divsChild>
            <w:div w:id="1686781250">
              <w:marLeft w:val="0"/>
              <w:marRight w:val="0"/>
              <w:marTop w:val="0"/>
              <w:marBottom w:val="0"/>
              <w:divBdr>
                <w:top w:val="none" w:sz="0" w:space="0" w:color="auto"/>
                <w:left w:val="none" w:sz="0" w:space="0" w:color="auto"/>
                <w:bottom w:val="none" w:sz="0" w:space="0" w:color="auto"/>
                <w:right w:val="none" w:sz="0" w:space="0" w:color="auto"/>
              </w:divBdr>
              <w:divsChild>
                <w:div w:id="1238248080">
                  <w:marLeft w:val="0"/>
                  <w:marRight w:val="0"/>
                  <w:marTop w:val="0"/>
                  <w:marBottom w:val="0"/>
                  <w:divBdr>
                    <w:top w:val="none" w:sz="0" w:space="0" w:color="auto"/>
                    <w:left w:val="none" w:sz="0" w:space="0" w:color="auto"/>
                    <w:bottom w:val="none" w:sz="0" w:space="0" w:color="auto"/>
                    <w:right w:val="none" w:sz="0" w:space="0" w:color="auto"/>
                  </w:divBdr>
                  <w:divsChild>
                    <w:div w:id="924849599">
                      <w:marLeft w:val="0"/>
                      <w:marRight w:val="0"/>
                      <w:marTop w:val="0"/>
                      <w:marBottom w:val="0"/>
                      <w:divBdr>
                        <w:top w:val="none" w:sz="0" w:space="0" w:color="auto"/>
                        <w:left w:val="none" w:sz="0" w:space="0" w:color="auto"/>
                        <w:bottom w:val="none" w:sz="0" w:space="0" w:color="auto"/>
                        <w:right w:val="none" w:sz="0" w:space="0" w:color="auto"/>
                      </w:divBdr>
                      <w:divsChild>
                        <w:div w:id="687953295">
                          <w:marLeft w:val="0"/>
                          <w:marRight w:val="0"/>
                          <w:marTop w:val="0"/>
                          <w:marBottom w:val="0"/>
                          <w:divBdr>
                            <w:top w:val="none" w:sz="0" w:space="0" w:color="auto"/>
                            <w:left w:val="none" w:sz="0" w:space="0" w:color="auto"/>
                            <w:bottom w:val="none" w:sz="0" w:space="0" w:color="auto"/>
                            <w:right w:val="none" w:sz="0" w:space="0" w:color="auto"/>
                          </w:divBdr>
                          <w:divsChild>
                            <w:div w:id="1940092467">
                              <w:marLeft w:val="0"/>
                              <w:marRight w:val="0"/>
                              <w:marTop w:val="0"/>
                              <w:marBottom w:val="0"/>
                              <w:divBdr>
                                <w:top w:val="none" w:sz="0" w:space="0" w:color="auto"/>
                                <w:left w:val="none" w:sz="0" w:space="0" w:color="auto"/>
                                <w:bottom w:val="none" w:sz="0" w:space="0" w:color="auto"/>
                                <w:right w:val="none" w:sz="0" w:space="0" w:color="auto"/>
                              </w:divBdr>
                            </w:div>
                          </w:divsChild>
                        </w:div>
                        <w:div w:id="805901048">
                          <w:marLeft w:val="0"/>
                          <w:marRight w:val="0"/>
                          <w:marTop w:val="0"/>
                          <w:marBottom w:val="0"/>
                          <w:divBdr>
                            <w:top w:val="none" w:sz="0" w:space="0" w:color="auto"/>
                            <w:left w:val="none" w:sz="0" w:space="0" w:color="auto"/>
                            <w:bottom w:val="none" w:sz="0" w:space="0" w:color="auto"/>
                            <w:right w:val="none" w:sz="0" w:space="0" w:color="auto"/>
                          </w:divBdr>
                          <w:divsChild>
                            <w:div w:id="521477643">
                              <w:marLeft w:val="0"/>
                              <w:marRight w:val="0"/>
                              <w:marTop w:val="0"/>
                              <w:marBottom w:val="0"/>
                              <w:divBdr>
                                <w:top w:val="none" w:sz="0" w:space="0" w:color="auto"/>
                                <w:left w:val="none" w:sz="0" w:space="0" w:color="auto"/>
                                <w:bottom w:val="none" w:sz="0" w:space="0" w:color="auto"/>
                                <w:right w:val="none" w:sz="0" w:space="0" w:color="auto"/>
                              </w:divBdr>
                              <w:divsChild>
                                <w:div w:id="274293664">
                                  <w:marLeft w:val="0"/>
                                  <w:marRight w:val="0"/>
                                  <w:marTop w:val="0"/>
                                  <w:marBottom w:val="0"/>
                                  <w:divBdr>
                                    <w:top w:val="none" w:sz="0" w:space="0" w:color="auto"/>
                                    <w:left w:val="none" w:sz="0" w:space="0" w:color="auto"/>
                                    <w:bottom w:val="none" w:sz="0" w:space="0" w:color="auto"/>
                                    <w:right w:val="none" w:sz="0" w:space="0" w:color="auto"/>
                                  </w:divBdr>
                                  <w:divsChild>
                                    <w:div w:id="1749883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29583525">
          <w:marLeft w:val="0"/>
          <w:marRight w:val="0"/>
          <w:marTop w:val="0"/>
          <w:marBottom w:val="0"/>
          <w:divBdr>
            <w:top w:val="none" w:sz="0" w:space="0" w:color="auto"/>
            <w:left w:val="none" w:sz="0" w:space="0" w:color="auto"/>
            <w:bottom w:val="none" w:sz="0" w:space="0" w:color="auto"/>
            <w:right w:val="none" w:sz="0" w:space="0" w:color="auto"/>
          </w:divBdr>
          <w:divsChild>
            <w:div w:id="1475023569">
              <w:marLeft w:val="0"/>
              <w:marRight w:val="0"/>
              <w:marTop w:val="0"/>
              <w:marBottom w:val="0"/>
              <w:divBdr>
                <w:top w:val="none" w:sz="0" w:space="0" w:color="auto"/>
                <w:left w:val="none" w:sz="0" w:space="0" w:color="auto"/>
                <w:bottom w:val="none" w:sz="0" w:space="0" w:color="auto"/>
                <w:right w:val="none" w:sz="0" w:space="0" w:color="auto"/>
              </w:divBdr>
              <w:divsChild>
                <w:div w:id="1333027576">
                  <w:marLeft w:val="0"/>
                  <w:marRight w:val="0"/>
                  <w:marTop w:val="0"/>
                  <w:marBottom w:val="0"/>
                  <w:divBdr>
                    <w:top w:val="none" w:sz="0" w:space="0" w:color="auto"/>
                    <w:left w:val="none" w:sz="0" w:space="0" w:color="auto"/>
                    <w:bottom w:val="none" w:sz="0" w:space="0" w:color="auto"/>
                    <w:right w:val="none" w:sz="0" w:space="0" w:color="auto"/>
                  </w:divBdr>
                  <w:divsChild>
                    <w:div w:id="618293698">
                      <w:marLeft w:val="0"/>
                      <w:marRight w:val="0"/>
                      <w:marTop w:val="0"/>
                      <w:marBottom w:val="0"/>
                      <w:divBdr>
                        <w:top w:val="none" w:sz="0" w:space="0" w:color="auto"/>
                        <w:left w:val="none" w:sz="0" w:space="0" w:color="auto"/>
                        <w:bottom w:val="none" w:sz="0" w:space="0" w:color="auto"/>
                        <w:right w:val="none" w:sz="0" w:space="0" w:color="auto"/>
                      </w:divBdr>
                      <w:divsChild>
                        <w:div w:id="1738042673">
                          <w:marLeft w:val="0"/>
                          <w:marRight w:val="0"/>
                          <w:marTop w:val="0"/>
                          <w:marBottom w:val="0"/>
                          <w:divBdr>
                            <w:top w:val="none" w:sz="0" w:space="0" w:color="auto"/>
                            <w:left w:val="none" w:sz="0" w:space="0" w:color="auto"/>
                            <w:bottom w:val="none" w:sz="0" w:space="0" w:color="auto"/>
                            <w:right w:val="none" w:sz="0" w:space="0" w:color="auto"/>
                          </w:divBdr>
                          <w:divsChild>
                            <w:div w:id="552887956">
                              <w:marLeft w:val="0"/>
                              <w:marRight w:val="0"/>
                              <w:marTop w:val="0"/>
                              <w:marBottom w:val="0"/>
                              <w:divBdr>
                                <w:top w:val="none" w:sz="0" w:space="0" w:color="auto"/>
                                <w:left w:val="none" w:sz="0" w:space="0" w:color="auto"/>
                                <w:bottom w:val="none" w:sz="0" w:space="0" w:color="auto"/>
                                <w:right w:val="none" w:sz="0" w:space="0" w:color="auto"/>
                              </w:divBdr>
                              <w:divsChild>
                                <w:div w:id="436020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62241861">
      <w:bodyDiv w:val="1"/>
      <w:marLeft w:val="0"/>
      <w:marRight w:val="0"/>
      <w:marTop w:val="0"/>
      <w:marBottom w:val="0"/>
      <w:divBdr>
        <w:top w:val="none" w:sz="0" w:space="0" w:color="auto"/>
        <w:left w:val="none" w:sz="0" w:space="0" w:color="auto"/>
        <w:bottom w:val="none" w:sz="0" w:space="0" w:color="auto"/>
        <w:right w:val="none" w:sz="0" w:space="0" w:color="auto"/>
      </w:divBdr>
    </w:div>
    <w:div w:id="690693083">
      <w:bodyDiv w:val="1"/>
      <w:marLeft w:val="0"/>
      <w:marRight w:val="0"/>
      <w:marTop w:val="0"/>
      <w:marBottom w:val="0"/>
      <w:divBdr>
        <w:top w:val="none" w:sz="0" w:space="0" w:color="auto"/>
        <w:left w:val="none" w:sz="0" w:space="0" w:color="auto"/>
        <w:bottom w:val="none" w:sz="0" w:space="0" w:color="auto"/>
        <w:right w:val="none" w:sz="0" w:space="0" w:color="auto"/>
      </w:divBdr>
    </w:div>
    <w:div w:id="763843517">
      <w:bodyDiv w:val="1"/>
      <w:marLeft w:val="0"/>
      <w:marRight w:val="0"/>
      <w:marTop w:val="0"/>
      <w:marBottom w:val="0"/>
      <w:divBdr>
        <w:top w:val="none" w:sz="0" w:space="0" w:color="auto"/>
        <w:left w:val="none" w:sz="0" w:space="0" w:color="auto"/>
        <w:bottom w:val="none" w:sz="0" w:space="0" w:color="auto"/>
        <w:right w:val="none" w:sz="0" w:space="0" w:color="auto"/>
      </w:divBdr>
      <w:divsChild>
        <w:div w:id="599535018">
          <w:marLeft w:val="0"/>
          <w:marRight w:val="0"/>
          <w:marTop w:val="0"/>
          <w:marBottom w:val="0"/>
          <w:divBdr>
            <w:top w:val="none" w:sz="0" w:space="0" w:color="auto"/>
            <w:left w:val="none" w:sz="0" w:space="0" w:color="auto"/>
            <w:bottom w:val="none" w:sz="0" w:space="0" w:color="auto"/>
            <w:right w:val="none" w:sz="0" w:space="0" w:color="auto"/>
          </w:divBdr>
          <w:divsChild>
            <w:div w:id="946233535">
              <w:marLeft w:val="0"/>
              <w:marRight w:val="0"/>
              <w:marTop w:val="0"/>
              <w:marBottom w:val="0"/>
              <w:divBdr>
                <w:top w:val="none" w:sz="0" w:space="0" w:color="auto"/>
                <w:left w:val="none" w:sz="0" w:space="0" w:color="auto"/>
                <w:bottom w:val="none" w:sz="0" w:space="0" w:color="auto"/>
                <w:right w:val="none" w:sz="0" w:space="0" w:color="auto"/>
              </w:divBdr>
              <w:divsChild>
                <w:div w:id="94256204">
                  <w:marLeft w:val="0"/>
                  <w:marRight w:val="0"/>
                  <w:marTop w:val="0"/>
                  <w:marBottom w:val="0"/>
                  <w:divBdr>
                    <w:top w:val="none" w:sz="0" w:space="0" w:color="auto"/>
                    <w:left w:val="none" w:sz="0" w:space="0" w:color="auto"/>
                    <w:bottom w:val="none" w:sz="0" w:space="0" w:color="auto"/>
                    <w:right w:val="none" w:sz="0" w:space="0" w:color="auto"/>
                  </w:divBdr>
                  <w:divsChild>
                    <w:div w:id="94713159">
                      <w:marLeft w:val="0"/>
                      <w:marRight w:val="0"/>
                      <w:marTop w:val="0"/>
                      <w:marBottom w:val="0"/>
                      <w:divBdr>
                        <w:top w:val="none" w:sz="0" w:space="0" w:color="auto"/>
                        <w:left w:val="none" w:sz="0" w:space="0" w:color="auto"/>
                        <w:bottom w:val="none" w:sz="0" w:space="0" w:color="auto"/>
                        <w:right w:val="none" w:sz="0" w:space="0" w:color="auto"/>
                      </w:divBdr>
                      <w:divsChild>
                        <w:div w:id="201210294">
                          <w:marLeft w:val="0"/>
                          <w:marRight w:val="0"/>
                          <w:marTop w:val="0"/>
                          <w:marBottom w:val="0"/>
                          <w:divBdr>
                            <w:top w:val="none" w:sz="0" w:space="0" w:color="auto"/>
                            <w:left w:val="none" w:sz="0" w:space="0" w:color="auto"/>
                            <w:bottom w:val="none" w:sz="0" w:space="0" w:color="auto"/>
                            <w:right w:val="none" w:sz="0" w:space="0" w:color="auto"/>
                          </w:divBdr>
                          <w:divsChild>
                            <w:div w:id="418522402">
                              <w:marLeft w:val="0"/>
                              <w:marRight w:val="0"/>
                              <w:marTop w:val="0"/>
                              <w:marBottom w:val="0"/>
                              <w:divBdr>
                                <w:top w:val="none" w:sz="0" w:space="0" w:color="auto"/>
                                <w:left w:val="none" w:sz="0" w:space="0" w:color="auto"/>
                                <w:bottom w:val="none" w:sz="0" w:space="0" w:color="auto"/>
                                <w:right w:val="none" w:sz="0" w:space="0" w:color="auto"/>
                              </w:divBdr>
                            </w:div>
                          </w:divsChild>
                        </w:div>
                        <w:div w:id="283386115">
                          <w:marLeft w:val="0"/>
                          <w:marRight w:val="0"/>
                          <w:marTop w:val="0"/>
                          <w:marBottom w:val="0"/>
                          <w:divBdr>
                            <w:top w:val="none" w:sz="0" w:space="0" w:color="auto"/>
                            <w:left w:val="none" w:sz="0" w:space="0" w:color="auto"/>
                            <w:bottom w:val="none" w:sz="0" w:space="0" w:color="auto"/>
                            <w:right w:val="none" w:sz="0" w:space="0" w:color="auto"/>
                          </w:divBdr>
                          <w:divsChild>
                            <w:div w:id="1221600776">
                              <w:marLeft w:val="0"/>
                              <w:marRight w:val="0"/>
                              <w:marTop w:val="0"/>
                              <w:marBottom w:val="0"/>
                              <w:divBdr>
                                <w:top w:val="none" w:sz="0" w:space="0" w:color="auto"/>
                                <w:left w:val="none" w:sz="0" w:space="0" w:color="auto"/>
                                <w:bottom w:val="none" w:sz="0" w:space="0" w:color="auto"/>
                                <w:right w:val="none" w:sz="0" w:space="0" w:color="auto"/>
                              </w:divBdr>
                              <w:divsChild>
                                <w:div w:id="1250308959">
                                  <w:marLeft w:val="0"/>
                                  <w:marRight w:val="0"/>
                                  <w:marTop w:val="0"/>
                                  <w:marBottom w:val="0"/>
                                  <w:divBdr>
                                    <w:top w:val="none" w:sz="0" w:space="0" w:color="auto"/>
                                    <w:left w:val="none" w:sz="0" w:space="0" w:color="auto"/>
                                    <w:bottom w:val="none" w:sz="0" w:space="0" w:color="auto"/>
                                    <w:right w:val="none" w:sz="0" w:space="0" w:color="auto"/>
                                  </w:divBdr>
                                  <w:divsChild>
                                    <w:div w:id="156574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6066922">
          <w:marLeft w:val="0"/>
          <w:marRight w:val="0"/>
          <w:marTop w:val="0"/>
          <w:marBottom w:val="0"/>
          <w:divBdr>
            <w:top w:val="none" w:sz="0" w:space="0" w:color="auto"/>
            <w:left w:val="none" w:sz="0" w:space="0" w:color="auto"/>
            <w:bottom w:val="none" w:sz="0" w:space="0" w:color="auto"/>
            <w:right w:val="none" w:sz="0" w:space="0" w:color="auto"/>
          </w:divBdr>
          <w:divsChild>
            <w:div w:id="3091196">
              <w:marLeft w:val="0"/>
              <w:marRight w:val="0"/>
              <w:marTop w:val="0"/>
              <w:marBottom w:val="0"/>
              <w:divBdr>
                <w:top w:val="none" w:sz="0" w:space="0" w:color="auto"/>
                <w:left w:val="none" w:sz="0" w:space="0" w:color="auto"/>
                <w:bottom w:val="none" w:sz="0" w:space="0" w:color="auto"/>
                <w:right w:val="none" w:sz="0" w:space="0" w:color="auto"/>
              </w:divBdr>
              <w:divsChild>
                <w:div w:id="1156647993">
                  <w:marLeft w:val="0"/>
                  <w:marRight w:val="0"/>
                  <w:marTop w:val="0"/>
                  <w:marBottom w:val="0"/>
                  <w:divBdr>
                    <w:top w:val="none" w:sz="0" w:space="0" w:color="auto"/>
                    <w:left w:val="none" w:sz="0" w:space="0" w:color="auto"/>
                    <w:bottom w:val="none" w:sz="0" w:space="0" w:color="auto"/>
                    <w:right w:val="none" w:sz="0" w:space="0" w:color="auto"/>
                  </w:divBdr>
                  <w:divsChild>
                    <w:div w:id="444424758">
                      <w:marLeft w:val="0"/>
                      <w:marRight w:val="0"/>
                      <w:marTop w:val="0"/>
                      <w:marBottom w:val="0"/>
                      <w:divBdr>
                        <w:top w:val="none" w:sz="0" w:space="0" w:color="auto"/>
                        <w:left w:val="none" w:sz="0" w:space="0" w:color="auto"/>
                        <w:bottom w:val="none" w:sz="0" w:space="0" w:color="auto"/>
                        <w:right w:val="none" w:sz="0" w:space="0" w:color="auto"/>
                      </w:divBdr>
                      <w:divsChild>
                        <w:div w:id="89863276">
                          <w:marLeft w:val="0"/>
                          <w:marRight w:val="0"/>
                          <w:marTop w:val="0"/>
                          <w:marBottom w:val="0"/>
                          <w:divBdr>
                            <w:top w:val="none" w:sz="0" w:space="0" w:color="auto"/>
                            <w:left w:val="none" w:sz="0" w:space="0" w:color="auto"/>
                            <w:bottom w:val="none" w:sz="0" w:space="0" w:color="auto"/>
                            <w:right w:val="none" w:sz="0" w:space="0" w:color="auto"/>
                          </w:divBdr>
                          <w:divsChild>
                            <w:div w:id="1065683028">
                              <w:marLeft w:val="0"/>
                              <w:marRight w:val="0"/>
                              <w:marTop w:val="0"/>
                              <w:marBottom w:val="0"/>
                              <w:divBdr>
                                <w:top w:val="none" w:sz="0" w:space="0" w:color="auto"/>
                                <w:left w:val="none" w:sz="0" w:space="0" w:color="auto"/>
                                <w:bottom w:val="none" w:sz="0" w:space="0" w:color="auto"/>
                                <w:right w:val="none" w:sz="0" w:space="0" w:color="auto"/>
                              </w:divBdr>
                              <w:divsChild>
                                <w:div w:id="1594625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02115671">
      <w:bodyDiv w:val="1"/>
      <w:marLeft w:val="0"/>
      <w:marRight w:val="0"/>
      <w:marTop w:val="0"/>
      <w:marBottom w:val="0"/>
      <w:divBdr>
        <w:top w:val="none" w:sz="0" w:space="0" w:color="auto"/>
        <w:left w:val="none" w:sz="0" w:space="0" w:color="auto"/>
        <w:bottom w:val="none" w:sz="0" w:space="0" w:color="auto"/>
        <w:right w:val="none" w:sz="0" w:space="0" w:color="auto"/>
      </w:divBdr>
    </w:div>
    <w:div w:id="828520337">
      <w:bodyDiv w:val="1"/>
      <w:marLeft w:val="0"/>
      <w:marRight w:val="0"/>
      <w:marTop w:val="0"/>
      <w:marBottom w:val="0"/>
      <w:divBdr>
        <w:top w:val="none" w:sz="0" w:space="0" w:color="auto"/>
        <w:left w:val="none" w:sz="0" w:space="0" w:color="auto"/>
        <w:bottom w:val="none" w:sz="0" w:space="0" w:color="auto"/>
        <w:right w:val="none" w:sz="0" w:space="0" w:color="auto"/>
      </w:divBdr>
    </w:div>
    <w:div w:id="850527336">
      <w:bodyDiv w:val="1"/>
      <w:marLeft w:val="0"/>
      <w:marRight w:val="0"/>
      <w:marTop w:val="0"/>
      <w:marBottom w:val="0"/>
      <w:divBdr>
        <w:top w:val="none" w:sz="0" w:space="0" w:color="auto"/>
        <w:left w:val="none" w:sz="0" w:space="0" w:color="auto"/>
        <w:bottom w:val="none" w:sz="0" w:space="0" w:color="auto"/>
        <w:right w:val="none" w:sz="0" w:space="0" w:color="auto"/>
      </w:divBdr>
    </w:div>
    <w:div w:id="889346838">
      <w:bodyDiv w:val="1"/>
      <w:marLeft w:val="0"/>
      <w:marRight w:val="0"/>
      <w:marTop w:val="0"/>
      <w:marBottom w:val="0"/>
      <w:divBdr>
        <w:top w:val="none" w:sz="0" w:space="0" w:color="auto"/>
        <w:left w:val="none" w:sz="0" w:space="0" w:color="auto"/>
        <w:bottom w:val="none" w:sz="0" w:space="0" w:color="auto"/>
        <w:right w:val="none" w:sz="0" w:space="0" w:color="auto"/>
      </w:divBdr>
    </w:div>
    <w:div w:id="889733346">
      <w:bodyDiv w:val="1"/>
      <w:marLeft w:val="0"/>
      <w:marRight w:val="0"/>
      <w:marTop w:val="0"/>
      <w:marBottom w:val="0"/>
      <w:divBdr>
        <w:top w:val="none" w:sz="0" w:space="0" w:color="auto"/>
        <w:left w:val="none" w:sz="0" w:space="0" w:color="auto"/>
        <w:bottom w:val="none" w:sz="0" w:space="0" w:color="auto"/>
        <w:right w:val="none" w:sz="0" w:space="0" w:color="auto"/>
      </w:divBdr>
    </w:div>
    <w:div w:id="896823274">
      <w:bodyDiv w:val="1"/>
      <w:marLeft w:val="0"/>
      <w:marRight w:val="0"/>
      <w:marTop w:val="0"/>
      <w:marBottom w:val="0"/>
      <w:divBdr>
        <w:top w:val="none" w:sz="0" w:space="0" w:color="auto"/>
        <w:left w:val="none" w:sz="0" w:space="0" w:color="auto"/>
        <w:bottom w:val="none" w:sz="0" w:space="0" w:color="auto"/>
        <w:right w:val="none" w:sz="0" w:space="0" w:color="auto"/>
      </w:divBdr>
    </w:div>
    <w:div w:id="897206737">
      <w:bodyDiv w:val="1"/>
      <w:marLeft w:val="0"/>
      <w:marRight w:val="0"/>
      <w:marTop w:val="0"/>
      <w:marBottom w:val="0"/>
      <w:divBdr>
        <w:top w:val="none" w:sz="0" w:space="0" w:color="auto"/>
        <w:left w:val="none" w:sz="0" w:space="0" w:color="auto"/>
        <w:bottom w:val="none" w:sz="0" w:space="0" w:color="auto"/>
        <w:right w:val="none" w:sz="0" w:space="0" w:color="auto"/>
      </w:divBdr>
    </w:div>
    <w:div w:id="906913444">
      <w:bodyDiv w:val="1"/>
      <w:marLeft w:val="0"/>
      <w:marRight w:val="0"/>
      <w:marTop w:val="0"/>
      <w:marBottom w:val="0"/>
      <w:divBdr>
        <w:top w:val="none" w:sz="0" w:space="0" w:color="auto"/>
        <w:left w:val="none" w:sz="0" w:space="0" w:color="auto"/>
        <w:bottom w:val="none" w:sz="0" w:space="0" w:color="auto"/>
        <w:right w:val="none" w:sz="0" w:space="0" w:color="auto"/>
      </w:divBdr>
    </w:div>
    <w:div w:id="918565577">
      <w:bodyDiv w:val="1"/>
      <w:marLeft w:val="0"/>
      <w:marRight w:val="0"/>
      <w:marTop w:val="0"/>
      <w:marBottom w:val="0"/>
      <w:divBdr>
        <w:top w:val="none" w:sz="0" w:space="0" w:color="auto"/>
        <w:left w:val="none" w:sz="0" w:space="0" w:color="auto"/>
        <w:bottom w:val="none" w:sz="0" w:space="0" w:color="auto"/>
        <w:right w:val="none" w:sz="0" w:space="0" w:color="auto"/>
      </w:divBdr>
    </w:div>
    <w:div w:id="968243547">
      <w:bodyDiv w:val="1"/>
      <w:marLeft w:val="0"/>
      <w:marRight w:val="0"/>
      <w:marTop w:val="0"/>
      <w:marBottom w:val="0"/>
      <w:divBdr>
        <w:top w:val="none" w:sz="0" w:space="0" w:color="auto"/>
        <w:left w:val="none" w:sz="0" w:space="0" w:color="auto"/>
        <w:bottom w:val="none" w:sz="0" w:space="0" w:color="auto"/>
        <w:right w:val="none" w:sz="0" w:space="0" w:color="auto"/>
      </w:divBdr>
    </w:div>
    <w:div w:id="1037776532">
      <w:bodyDiv w:val="1"/>
      <w:marLeft w:val="0"/>
      <w:marRight w:val="0"/>
      <w:marTop w:val="0"/>
      <w:marBottom w:val="0"/>
      <w:divBdr>
        <w:top w:val="none" w:sz="0" w:space="0" w:color="auto"/>
        <w:left w:val="none" w:sz="0" w:space="0" w:color="auto"/>
        <w:bottom w:val="none" w:sz="0" w:space="0" w:color="auto"/>
        <w:right w:val="none" w:sz="0" w:space="0" w:color="auto"/>
      </w:divBdr>
      <w:divsChild>
        <w:div w:id="1239823709">
          <w:marLeft w:val="0"/>
          <w:marRight w:val="0"/>
          <w:marTop w:val="0"/>
          <w:marBottom w:val="0"/>
          <w:divBdr>
            <w:top w:val="none" w:sz="0" w:space="0" w:color="auto"/>
            <w:left w:val="none" w:sz="0" w:space="0" w:color="auto"/>
            <w:bottom w:val="none" w:sz="0" w:space="0" w:color="auto"/>
            <w:right w:val="none" w:sz="0" w:space="0" w:color="auto"/>
          </w:divBdr>
          <w:divsChild>
            <w:div w:id="1480875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9573102">
      <w:bodyDiv w:val="1"/>
      <w:marLeft w:val="0"/>
      <w:marRight w:val="0"/>
      <w:marTop w:val="0"/>
      <w:marBottom w:val="0"/>
      <w:divBdr>
        <w:top w:val="none" w:sz="0" w:space="0" w:color="auto"/>
        <w:left w:val="none" w:sz="0" w:space="0" w:color="auto"/>
        <w:bottom w:val="none" w:sz="0" w:space="0" w:color="auto"/>
        <w:right w:val="none" w:sz="0" w:space="0" w:color="auto"/>
      </w:divBdr>
    </w:div>
    <w:div w:id="1173573270">
      <w:bodyDiv w:val="1"/>
      <w:marLeft w:val="0"/>
      <w:marRight w:val="0"/>
      <w:marTop w:val="0"/>
      <w:marBottom w:val="0"/>
      <w:divBdr>
        <w:top w:val="none" w:sz="0" w:space="0" w:color="auto"/>
        <w:left w:val="none" w:sz="0" w:space="0" w:color="auto"/>
        <w:bottom w:val="none" w:sz="0" w:space="0" w:color="auto"/>
        <w:right w:val="none" w:sz="0" w:space="0" w:color="auto"/>
      </w:divBdr>
    </w:div>
    <w:div w:id="1198665093">
      <w:bodyDiv w:val="1"/>
      <w:marLeft w:val="0"/>
      <w:marRight w:val="0"/>
      <w:marTop w:val="0"/>
      <w:marBottom w:val="0"/>
      <w:divBdr>
        <w:top w:val="none" w:sz="0" w:space="0" w:color="auto"/>
        <w:left w:val="none" w:sz="0" w:space="0" w:color="auto"/>
        <w:bottom w:val="none" w:sz="0" w:space="0" w:color="auto"/>
        <w:right w:val="none" w:sz="0" w:space="0" w:color="auto"/>
      </w:divBdr>
    </w:div>
    <w:div w:id="1213810820">
      <w:bodyDiv w:val="1"/>
      <w:marLeft w:val="0"/>
      <w:marRight w:val="0"/>
      <w:marTop w:val="0"/>
      <w:marBottom w:val="0"/>
      <w:divBdr>
        <w:top w:val="none" w:sz="0" w:space="0" w:color="auto"/>
        <w:left w:val="none" w:sz="0" w:space="0" w:color="auto"/>
        <w:bottom w:val="none" w:sz="0" w:space="0" w:color="auto"/>
        <w:right w:val="none" w:sz="0" w:space="0" w:color="auto"/>
      </w:divBdr>
    </w:div>
    <w:div w:id="1298728136">
      <w:bodyDiv w:val="1"/>
      <w:marLeft w:val="0"/>
      <w:marRight w:val="0"/>
      <w:marTop w:val="0"/>
      <w:marBottom w:val="0"/>
      <w:divBdr>
        <w:top w:val="none" w:sz="0" w:space="0" w:color="auto"/>
        <w:left w:val="none" w:sz="0" w:space="0" w:color="auto"/>
        <w:bottom w:val="none" w:sz="0" w:space="0" w:color="auto"/>
        <w:right w:val="none" w:sz="0" w:space="0" w:color="auto"/>
      </w:divBdr>
    </w:div>
    <w:div w:id="1305158730">
      <w:bodyDiv w:val="1"/>
      <w:marLeft w:val="0"/>
      <w:marRight w:val="0"/>
      <w:marTop w:val="0"/>
      <w:marBottom w:val="0"/>
      <w:divBdr>
        <w:top w:val="none" w:sz="0" w:space="0" w:color="auto"/>
        <w:left w:val="none" w:sz="0" w:space="0" w:color="auto"/>
        <w:bottom w:val="none" w:sz="0" w:space="0" w:color="auto"/>
        <w:right w:val="none" w:sz="0" w:space="0" w:color="auto"/>
      </w:divBdr>
    </w:div>
    <w:div w:id="1305508594">
      <w:bodyDiv w:val="1"/>
      <w:marLeft w:val="0"/>
      <w:marRight w:val="0"/>
      <w:marTop w:val="0"/>
      <w:marBottom w:val="0"/>
      <w:divBdr>
        <w:top w:val="none" w:sz="0" w:space="0" w:color="auto"/>
        <w:left w:val="none" w:sz="0" w:space="0" w:color="auto"/>
        <w:bottom w:val="none" w:sz="0" w:space="0" w:color="auto"/>
        <w:right w:val="none" w:sz="0" w:space="0" w:color="auto"/>
      </w:divBdr>
      <w:divsChild>
        <w:div w:id="212740481">
          <w:marLeft w:val="0"/>
          <w:marRight w:val="0"/>
          <w:marTop w:val="0"/>
          <w:marBottom w:val="0"/>
          <w:divBdr>
            <w:top w:val="none" w:sz="0" w:space="0" w:color="auto"/>
            <w:left w:val="none" w:sz="0" w:space="0" w:color="auto"/>
            <w:bottom w:val="none" w:sz="0" w:space="0" w:color="auto"/>
            <w:right w:val="none" w:sz="0" w:space="0" w:color="auto"/>
          </w:divBdr>
          <w:divsChild>
            <w:div w:id="1101729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192538">
      <w:bodyDiv w:val="1"/>
      <w:marLeft w:val="0"/>
      <w:marRight w:val="0"/>
      <w:marTop w:val="0"/>
      <w:marBottom w:val="0"/>
      <w:divBdr>
        <w:top w:val="none" w:sz="0" w:space="0" w:color="auto"/>
        <w:left w:val="none" w:sz="0" w:space="0" w:color="auto"/>
        <w:bottom w:val="none" w:sz="0" w:space="0" w:color="auto"/>
        <w:right w:val="none" w:sz="0" w:space="0" w:color="auto"/>
      </w:divBdr>
      <w:divsChild>
        <w:div w:id="89006525">
          <w:marLeft w:val="0"/>
          <w:marRight w:val="0"/>
          <w:marTop w:val="0"/>
          <w:marBottom w:val="0"/>
          <w:divBdr>
            <w:top w:val="none" w:sz="0" w:space="0" w:color="auto"/>
            <w:left w:val="none" w:sz="0" w:space="0" w:color="auto"/>
            <w:bottom w:val="none" w:sz="0" w:space="0" w:color="auto"/>
            <w:right w:val="none" w:sz="0" w:space="0" w:color="auto"/>
          </w:divBdr>
          <w:divsChild>
            <w:div w:id="1068067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924638">
      <w:bodyDiv w:val="1"/>
      <w:marLeft w:val="0"/>
      <w:marRight w:val="0"/>
      <w:marTop w:val="0"/>
      <w:marBottom w:val="0"/>
      <w:divBdr>
        <w:top w:val="none" w:sz="0" w:space="0" w:color="auto"/>
        <w:left w:val="none" w:sz="0" w:space="0" w:color="auto"/>
        <w:bottom w:val="none" w:sz="0" w:space="0" w:color="auto"/>
        <w:right w:val="none" w:sz="0" w:space="0" w:color="auto"/>
      </w:divBdr>
    </w:div>
    <w:div w:id="1486553257">
      <w:bodyDiv w:val="1"/>
      <w:marLeft w:val="0"/>
      <w:marRight w:val="0"/>
      <w:marTop w:val="0"/>
      <w:marBottom w:val="0"/>
      <w:divBdr>
        <w:top w:val="none" w:sz="0" w:space="0" w:color="auto"/>
        <w:left w:val="none" w:sz="0" w:space="0" w:color="auto"/>
        <w:bottom w:val="none" w:sz="0" w:space="0" w:color="auto"/>
        <w:right w:val="none" w:sz="0" w:space="0" w:color="auto"/>
      </w:divBdr>
    </w:div>
    <w:div w:id="1517377943">
      <w:bodyDiv w:val="1"/>
      <w:marLeft w:val="0"/>
      <w:marRight w:val="0"/>
      <w:marTop w:val="0"/>
      <w:marBottom w:val="0"/>
      <w:divBdr>
        <w:top w:val="none" w:sz="0" w:space="0" w:color="auto"/>
        <w:left w:val="none" w:sz="0" w:space="0" w:color="auto"/>
        <w:bottom w:val="none" w:sz="0" w:space="0" w:color="auto"/>
        <w:right w:val="none" w:sz="0" w:space="0" w:color="auto"/>
      </w:divBdr>
      <w:divsChild>
        <w:div w:id="1114906231">
          <w:marLeft w:val="0"/>
          <w:marRight w:val="0"/>
          <w:marTop w:val="0"/>
          <w:marBottom w:val="0"/>
          <w:divBdr>
            <w:top w:val="none" w:sz="0" w:space="0" w:color="auto"/>
            <w:left w:val="none" w:sz="0" w:space="0" w:color="auto"/>
            <w:bottom w:val="none" w:sz="0" w:space="0" w:color="auto"/>
            <w:right w:val="none" w:sz="0" w:space="0" w:color="auto"/>
          </w:divBdr>
          <w:divsChild>
            <w:div w:id="309866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739795">
      <w:bodyDiv w:val="1"/>
      <w:marLeft w:val="0"/>
      <w:marRight w:val="0"/>
      <w:marTop w:val="0"/>
      <w:marBottom w:val="0"/>
      <w:divBdr>
        <w:top w:val="none" w:sz="0" w:space="0" w:color="auto"/>
        <w:left w:val="none" w:sz="0" w:space="0" w:color="auto"/>
        <w:bottom w:val="none" w:sz="0" w:space="0" w:color="auto"/>
        <w:right w:val="none" w:sz="0" w:space="0" w:color="auto"/>
      </w:divBdr>
    </w:div>
    <w:div w:id="1598514474">
      <w:bodyDiv w:val="1"/>
      <w:marLeft w:val="0"/>
      <w:marRight w:val="0"/>
      <w:marTop w:val="0"/>
      <w:marBottom w:val="0"/>
      <w:divBdr>
        <w:top w:val="none" w:sz="0" w:space="0" w:color="auto"/>
        <w:left w:val="none" w:sz="0" w:space="0" w:color="auto"/>
        <w:bottom w:val="none" w:sz="0" w:space="0" w:color="auto"/>
        <w:right w:val="none" w:sz="0" w:space="0" w:color="auto"/>
      </w:divBdr>
    </w:div>
    <w:div w:id="1601327733">
      <w:bodyDiv w:val="1"/>
      <w:marLeft w:val="0"/>
      <w:marRight w:val="0"/>
      <w:marTop w:val="0"/>
      <w:marBottom w:val="0"/>
      <w:divBdr>
        <w:top w:val="none" w:sz="0" w:space="0" w:color="auto"/>
        <w:left w:val="none" w:sz="0" w:space="0" w:color="auto"/>
        <w:bottom w:val="none" w:sz="0" w:space="0" w:color="auto"/>
        <w:right w:val="none" w:sz="0" w:space="0" w:color="auto"/>
      </w:divBdr>
      <w:divsChild>
        <w:div w:id="177351592">
          <w:marLeft w:val="0"/>
          <w:marRight w:val="0"/>
          <w:marTop w:val="0"/>
          <w:marBottom w:val="0"/>
          <w:divBdr>
            <w:top w:val="none" w:sz="0" w:space="0" w:color="auto"/>
            <w:left w:val="none" w:sz="0" w:space="0" w:color="auto"/>
            <w:bottom w:val="none" w:sz="0" w:space="0" w:color="auto"/>
            <w:right w:val="none" w:sz="0" w:space="0" w:color="auto"/>
          </w:divBdr>
          <w:divsChild>
            <w:div w:id="1476024386">
              <w:marLeft w:val="0"/>
              <w:marRight w:val="0"/>
              <w:marTop w:val="0"/>
              <w:marBottom w:val="0"/>
              <w:divBdr>
                <w:top w:val="none" w:sz="0" w:space="0" w:color="auto"/>
                <w:left w:val="none" w:sz="0" w:space="0" w:color="auto"/>
                <w:bottom w:val="none" w:sz="0" w:space="0" w:color="auto"/>
                <w:right w:val="none" w:sz="0" w:space="0" w:color="auto"/>
              </w:divBdr>
              <w:divsChild>
                <w:div w:id="1536843404">
                  <w:marLeft w:val="0"/>
                  <w:marRight w:val="0"/>
                  <w:marTop w:val="0"/>
                  <w:marBottom w:val="0"/>
                  <w:divBdr>
                    <w:top w:val="none" w:sz="0" w:space="0" w:color="auto"/>
                    <w:left w:val="none" w:sz="0" w:space="0" w:color="auto"/>
                    <w:bottom w:val="none" w:sz="0" w:space="0" w:color="auto"/>
                    <w:right w:val="none" w:sz="0" w:space="0" w:color="auto"/>
                  </w:divBdr>
                  <w:divsChild>
                    <w:div w:id="1056274716">
                      <w:marLeft w:val="0"/>
                      <w:marRight w:val="0"/>
                      <w:marTop w:val="0"/>
                      <w:marBottom w:val="0"/>
                      <w:divBdr>
                        <w:top w:val="none" w:sz="0" w:space="0" w:color="auto"/>
                        <w:left w:val="none" w:sz="0" w:space="0" w:color="auto"/>
                        <w:bottom w:val="none" w:sz="0" w:space="0" w:color="auto"/>
                        <w:right w:val="none" w:sz="0" w:space="0" w:color="auto"/>
                      </w:divBdr>
                      <w:divsChild>
                        <w:div w:id="25642874">
                          <w:marLeft w:val="0"/>
                          <w:marRight w:val="0"/>
                          <w:marTop w:val="0"/>
                          <w:marBottom w:val="0"/>
                          <w:divBdr>
                            <w:top w:val="none" w:sz="0" w:space="0" w:color="auto"/>
                            <w:left w:val="none" w:sz="0" w:space="0" w:color="auto"/>
                            <w:bottom w:val="none" w:sz="0" w:space="0" w:color="auto"/>
                            <w:right w:val="none" w:sz="0" w:space="0" w:color="auto"/>
                          </w:divBdr>
                        </w:div>
                        <w:div w:id="1311860938">
                          <w:marLeft w:val="0"/>
                          <w:marRight w:val="0"/>
                          <w:marTop w:val="0"/>
                          <w:marBottom w:val="0"/>
                          <w:divBdr>
                            <w:top w:val="none" w:sz="0" w:space="0" w:color="auto"/>
                            <w:left w:val="none" w:sz="0" w:space="0" w:color="auto"/>
                            <w:bottom w:val="none" w:sz="0" w:space="0" w:color="auto"/>
                            <w:right w:val="none" w:sz="0" w:space="0" w:color="auto"/>
                          </w:divBdr>
                          <w:divsChild>
                            <w:div w:id="263878076">
                              <w:marLeft w:val="0"/>
                              <w:marRight w:val="0"/>
                              <w:marTop w:val="0"/>
                              <w:marBottom w:val="0"/>
                              <w:divBdr>
                                <w:top w:val="none" w:sz="0" w:space="0" w:color="auto"/>
                                <w:left w:val="none" w:sz="0" w:space="0" w:color="auto"/>
                                <w:bottom w:val="none" w:sz="0" w:space="0" w:color="auto"/>
                                <w:right w:val="none" w:sz="0" w:space="0" w:color="auto"/>
                              </w:divBdr>
                              <w:divsChild>
                                <w:div w:id="2083797800">
                                  <w:marLeft w:val="0"/>
                                  <w:marRight w:val="0"/>
                                  <w:marTop w:val="0"/>
                                  <w:marBottom w:val="0"/>
                                  <w:divBdr>
                                    <w:top w:val="none" w:sz="0" w:space="0" w:color="auto"/>
                                    <w:left w:val="none" w:sz="0" w:space="0" w:color="auto"/>
                                    <w:bottom w:val="none" w:sz="0" w:space="0" w:color="auto"/>
                                    <w:right w:val="none" w:sz="0" w:space="0" w:color="auto"/>
                                  </w:divBdr>
                                  <w:divsChild>
                                    <w:div w:id="923761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34976894">
          <w:marLeft w:val="0"/>
          <w:marRight w:val="0"/>
          <w:marTop w:val="0"/>
          <w:marBottom w:val="0"/>
          <w:divBdr>
            <w:top w:val="none" w:sz="0" w:space="0" w:color="auto"/>
            <w:left w:val="none" w:sz="0" w:space="0" w:color="auto"/>
            <w:bottom w:val="none" w:sz="0" w:space="0" w:color="auto"/>
            <w:right w:val="none" w:sz="0" w:space="0" w:color="auto"/>
          </w:divBdr>
          <w:divsChild>
            <w:div w:id="1824391615">
              <w:marLeft w:val="0"/>
              <w:marRight w:val="0"/>
              <w:marTop w:val="0"/>
              <w:marBottom w:val="0"/>
              <w:divBdr>
                <w:top w:val="none" w:sz="0" w:space="0" w:color="auto"/>
                <w:left w:val="none" w:sz="0" w:space="0" w:color="auto"/>
                <w:bottom w:val="none" w:sz="0" w:space="0" w:color="auto"/>
                <w:right w:val="none" w:sz="0" w:space="0" w:color="auto"/>
              </w:divBdr>
              <w:divsChild>
                <w:div w:id="1693649607">
                  <w:marLeft w:val="0"/>
                  <w:marRight w:val="0"/>
                  <w:marTop w:val="0"/>
                  <w:marBottom w:val="0"/>
                  <w:divBdr>
                    <w:top w:val="none" w:sz="0" w:space="0" w:color="auto"/>
                    <w:left w:val="none" w:sz="0" w:space="0" w:color="auto"/>
                    <w:bottom w:val="none" w:sz="0" w:space="0" w:color="auto"/>
                    <w:right w:val="none" w:sz="0" w:space="0" w:color="auto"/>
                  </w:divBdr>
                  <w:divsChild>
                    <w:div w:id="1691569847">
                      <w:marLeft w:val="0"/>
                      <w:marRight w:val="0"/>
                      <w:marTop w:val="0"/>
                      <w:marBottom w:val="0"/>
                      <w:divBdr>
                        <w:top w:val="none" w:sz="0" w:space="0" w:color="auto"/>
                        <w:left w:val="none" w:sz="0" w:space="0" w:color="auto"/>
                        <w:bottom w:val="none" w:sz="0" w:space="0" w:color="auto"/>
                        <w:right w:val="none" w:sz="0" w:space="0" w:color="auto"/>
                      </w:divBdr>
                      <w:divsChild>
                        <w:div w:id="64501069">
                          <w:marLeft w:val="0"/>
                          <w:marRight w:val="0"/>
                          <w:marTop w:val="0"/>
                          <w:marBottom w:val="0"/>
                          <w:divBdr>
                            <w:top w:val="none" w:sz="0" w:space="0" w:color="auto"/>
                            <w:left w:val="none" w:sz="0" w:space="0" w:color="auto"/>
                            <w:bottom w:val="none" w:sz="0" w:space="0" w:color="auto"/>
                            <w:right w:val="none" w:sz="0" w:space="0" w:color="auto"/>
                          </w:divBdr>
                          <w:divsChild>
                            <w:div w:id="1765834487">
                              <w:marLeft w:val="0"/>
                              <w:marRight w:val="0"/>
                              <w:marTop w:val="0"/>
                              <w:marBottom w:val="0"/>
                              <w:divBdr>
                                <w:top w:val="none" w:sz="0" w:space="0" w:color="auto"/>
                                <w:left w:val="none" w:sz="0" w:space="0" w:color="auto"/>
                                <w:bottom w:val="none" w:sz="0" w:space="0" w:color="auto"/>
                                <w:right w:val="none" w:sz="0" w:space="0" w:color="auto"/>
                              </w:divBdr>
                              <w:divsChild>
                                <w:div w:id="1551041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09776674">
      <w:bodyDiv w:val="1"/>
      <w:marLeft w:val="0"/>
      <w:marRight w:val="0"/>
      <w:marTop w:val="0"/>
      <w:marBottom w:val="0"/>
      <w:divBdr>
        <w:top w:val="none" w:sz="0" w:space="0" w:color="auto"/>
        <w:left w:val="none" w:sz="0" w:space="0" w:color="auto"/>
        <w:bottom w:val="none" w:sz="0" w:space="0" w:color="auto"/>
        <w:right w:val="none" w:sz="0" w:space="0" w:color="auto"/>
      </w:divBdr>
      <w:divsChild>
        <w:div w:id="90857655">
          <w:marLeft w:val="0"/>
          <w:marRight w:val="0"/>
          <w:marTop w:val="0"/>
          <w:marBottom w:val="0"/>
          <w:divBdr>
            <w:top w:val="none" w:sz="0" w:space="0" w:color="auto"/>
            <w:left w:val="none" w:sz="0" w:space="0" w:color="auto"/>
            <w:bottom w:val="none" w:sz="0" w:space="0" w:color="auto"/>
            <w:right w:val="none" w:sz="0" w:space="0" w:color="auto"/>
          </w:divBdr>
          <w:divsChild>
            <w:div w:id="128516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6372647">
      <w:bodyDiv w:val="1"/>
      <w:marLeft w:val="0"/>
      <w:marRight w:val="0"/>
      <w:marTop w:val="0"/>
      <w:marBottom w:val="0"/>
      <w:divBdr>
        <w:top w:val="none" w:sz="0" w:space="0" w:color="auto"/>
        <w:left w:val="none" w:sz="0" w:space="0" w:color="auto"/>
        <w:bottom w:val="none" w:sz="0" w:space="0" w:color="auto"/>
        <w:right w:val="none" w:sz="0" w:space="0" w:color="auto"/>
      </w:divBdr>
      <w:divsChild>
        <w:div w:id="1492255747">
          <w:marLeft w:val="0"/>
          <w:marRight w:val="0"/>
          <w:marTop w:val="0"/>
          <w:marBottom w:val="0"/>
          <w:divBdr>
            <w:top w:val="none" w:sz="0" w:space="0" w:color="auto"/>
            <w:left w:val="none" w:sz="0" w:space="0" w:color="auto"/>
            <w:bottom w:val="none" w:sz="0" w:space="0" w:color="auto"/>
            <w:right w:val="none" w:sz="0" w:space="0" w:color="auto"/>
          </w:divBdr>
          <w:divsChild>
            <w:div w:id="212431829">
              <w:marLeft w:val="0"/>
              <w:marRight w:val="0"/>
              <w:marTop w:val="0"/>
              <w:marBottom w:val="0"/>
              <w:divBdr>
                <w:top w:val="none" w:sz="0" w:space="0" w:color="auto"/>
                <w:left w:val="none" w:sz="0" w:space="0" w:color="auto"/>
                <w:bottom w:val="none" w:sz="0" w:space="0" w:color="auto"/>
                <w:right w:val="none" w:sz="0" w:space="0" w:color="auto"/>
              </w:divBdr>
              <w:divsChild>
                <w:div w:id="1771974062">
                  <w:marLeft w:val="0"/>
                  <w:marRight w:val="0"/>
                  <w:marTop w:val="0"/>
                  <w:marBottom w:val="0"/>
                  <w:divBdr>
                    <w:top w:val="none" w:sz="0" w:space="0" w:color="auto"/>
                    <w:left w:val="none" w:sz="0" w:space="0" w:color="auto"/>
                    <w:bottom w:val="none" w:sz="0" w:space="0" w:color="auto"/>
                    <w:right w:val="none" w:sz="0" w:space="0" w:color="auto"/>
                  </w:divBdr>
                  <w:divsChild>
                    <w:div w:id="103504638">
                      <w:marLeft w:val="0"/>
                      <w:marRight w:val="0"/>
                      <w:marTop w:val="0"/>
                      <w:marBottom w:val="0"/>
                      <w:divBdr>
                        <w:top w:val="none" w:sz="0" w:space="0" w:color="auto"/>
                        <w:left w:val="none" w:sz="0" w:space="0" w:color="auto"/>
                        <w:bottom w:val="none" w:sz="0" w:space="0" w:color="auto"/>
                        <w:right w:val="none" w:sz="0" w:space="0" w:color="auto"/>
                      </w:divBdr>
                      <w:divsChild>
                        <w:div w:id="486751029">
                          <w:marLeft w:val="0"/>
                          <w:marRight w:val="0"/>
                          <w:marTop w:val="0"/>
                          <w:marBottom w:val="0"/>
                          <w:divBdr>
                            <w:top w:val="none" w:sz="0" w:space="0" w:color="auto"/>
                            <w:left w:val="none" w:sz="0" w:space="0" w:color="auto"/>
                            <w:bottom w:val="none" w:sz="0" w:space="0" w:color="auto"/>
                            <w:right w:val="none" w:sz="0" w:space="0" w:color="auto"/>
                          </w:divBdr>
                        </w:div>
                        <w:div w:id="1087995176">
                          <w:marLeft w:val="0"/>
                          <w:marRight w:val="0"/>
                          <w:marTop w:val="0"/>
                          <w:marBottom w:val="0"/>
                          <w:divBdr>
                            <w:top w:val="none" w:sz="0" w:space="0" w:color="auto"/>
                            <w:left w:val="none" w:sz="0" w:space="0" w:color="auto"/>
                            <w:bottom w:val="none" w:sz="0" w:space="0" w:color="auto"/>
                            <w:right w:val="none" w:sz="0" w:space="0" w:color="auto"/>
                          </w:divBdr>
                          <w:divsChild>
                            <w:div w:id="920990081">
                              <w:marLeft w:val="0"/>
                              <w:marRight w:val="0"/>
                              <w:marTop w:val="0"/>
                              <w:marBottom w:val="0"/>
                              <w:divBdr>
                                <w:top w:val="none" w:sz="0" w:space="0" w:color="auto"/>
                                <w:left w:val="none" w:sz="0" w:space="0" w:color="auto"/>
                                <w:bottom w:val="none" w:sz="0" w:space="0" w:color="auto"/>
                                <w:right w:val="none" w:sz="0" w:space="0" w:color="auto"/>
                              </w:divBdr>
                              <w:divsChild>
                                <w:div w:id="1578827817">
                                  <w:marLeft w:val="0"/>
                                  <w:marRight w:val="0"/>
                                  <w:marTop w:val="0"/>
                                  <w:marBottom w:val="0"/>
                                  <w:divBdr>
                                    <w:top w:val="none" w:sz="0" w:space="0" w:color="auto"/>
                                    <w:left w:val="none" w:sz="0" w:space="0" w:color="auto"/>
                                    <w:bottom w:val="none" w:sz="0" w:space="0" w:color="auto"/>
                                    <w:right w:val="none" w:sz="0" w:space="0" w:color="auto"/>
                                  </w:divBdr>
                                  <w:divsChild>
                                    <w:div w:id="203716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31288125">
          <w:marLeft w:val="0"/>
          <w:marRight w:val="0"/>
          <w:marTop w:val="0"/>
          <w:marBottom w:val="0"/>
          <w:divBdr>
            <w:top w:val="none" w:sz="0" w:space="0" w:color="auto"/>
            <w:left w:val="none" w:sz="0" w:space="0" w:color="auto"/>
            <w:bottom w:val="none" w:sz="0" w:space="0" w:color="auto"/>
            <w:right w:val="none" w:sz="0" w:space="0" w:color="auto"/>
          </w:divBdr>
          <w:divsChild>
            <w:div w:id="1798254178">
              <w:marLeft w:val="0"/>
              <w:marRight w:val="0"/>
              <w:marTop w:val="0"/>
              <w:marBottom w:val="0"/>
              <w:divBdr>
                <w:top w:val="none" w:sz="0" w:space="0" w:color="auto"/>
                <w:left w:val="none" w:sz="0" w:space="0" w:color="auto"/>
                <w:bottom w:val="none" w:sz="0" w:space="0" w:color="auto"/>
                <w:right w:val="none" w:sz="0" w:space="0" w:color="auto"/>
              </w:divBdr>
              <w:divsChild>
                <w:div w:id="398328735">
                  <w:marLeft w:val="0"/>
                  <w:marRight w:val="0"/>
                  <w:marTop w:val="0"/>
                  <w:marBottom w:val="0"/>
                  <w:divBdr>
                    <w:top w:val="none" w:sz="0" w:space="0" w:color="auto"/>
                    <w:left w:val="none" w:sz="0" w:space="0" w:color="auto"/>
                    <w:bottom w:val="none" w:sz="0" w:space="0" w:color="auto"/>
                    <w:right w:val="none" w:sz="0" w:space="0" w:color="auto"/>
                  </w:divBdr>
                  <w:divsChild>
                    <w:div w:id="602303736">
                      <w:marLeft w:val="0"/>
                      <w:marRight w:val="0"/>
                      <w:marTop w:val="0"/>
                      <w:marBottom w:val="0"/>
                      <w:divBdr>
                        <w:top w:val="none" w:sz="0" w:space="0" w:color="auto"/>
                        <w:left w:val="none" w:sz="0" w:space="0" w:color="auto"/>
                        <w:bottom w:val="none" w:sz="0" w:space="0" w:color="auto"/>
                        <w:right w:val="none" w:sz="0" w:space="0" w:color="auto"/>
                      </w:divBdr>
                      <w:divsChild>
                        <w:div w:id="1626619239">
                          <w:marLeft w:val="0"/>
                          <w:marRight w:val="0"/>
                          <w:marTop w:val="0"/>
                          <w:marBottom w:val="0"/>
                          <w:divBdr>
                            <w:top w:val="none" w:sz="0" w:space="0" w:color="auto"/>
                            <w:left w:val="none" w:sz="0" w:space="0" w:color="auto"/>
                            <w:bottom w:val="none" w:sz="0" w:space="0" w:color="auto"/>
                            <w:right w:val="none" w:sz="0" w:space="0" w:color="auto"/>
                          </w:divBdr>
                          <w:divsChild>
                            <w:div w:id="589314718">
                              <w:marLeft w:val="0"/>
                              <w:marRight w:val="0"/>
                              <w:marTop w:val="0"/>
                              <w:marBottom w:val="0"/>
                              <w:divBdr>
                                <w:top w:val="none" w:sz="0" w:space="0" w:color="auto"/>
                                <w:left w:val="none" w:sz="0" w:space="0" w:color="auto"/>
                                <w:bottom w:val="none" w:sz="0" w:space="0" w:color="auto"/>
                                <w:right w:val="none" w:sz="0" w:space="0" w:color="auto"/>
                              </w:divBdr>
                              <w:divsChild>
                                <w:div w:id="21446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55137242">
      <w:bodyDiv w:val="1"/>
      <w:marLeft w:val="0"/>
      <w:marRight w:val="0"/>
      <w:marTop w:val="0"/>
      <w:marBottom w:val="0"/>
      <w:divBdr>
        <w:top w:val="none" w:sz="0" w:space="0" w:color="auto"/>
        <w:left w:val="none" w:sz="0" w:space="0" w:color="auto"/>
        <w:bottom w:val="none" w:sz="0" w:space="0" w:color="auto"/>
        <w:right w:val="none" w:sz="0" w:space="0" w:color="auto"/>
      </w:divBdr>
    </w:div>
    <w:div w:id="1660226396">
      <w:bodyDiv w:val="1"/>
      <w:marLeft w:val="0"/>
      <w:marRight w:val="0"/>
      <w:marTop w:val="0"/>
      <w:marBottom w:val="0"/>
      <w:divBdr>
        <w:top w:val="none" w:sz="0" w:space="0" w:color="auto"/>
        <w:left w:val="none" w:sz="0" w:space="0" w:color="auto"/>
        <w:bottom w:val="none" w:sz="0" w:space="0" w:color="auto"/>
        <w:right w:val="none" w:sz="0" w:space="0" w:color="auto"/>
      </w:divBdr>
    </w:div>
    <w:div w:id="1687707463">
      <w:bodyDiv w:val="1"/>
      <w:marLeft w:val="0"/>
      <w:marRight w:val="0"/>
      <w:marTop w:val="0"/>
      <w:marBottom w:val="0"/>
      <w:divBdr>
        <w:top w:val="none" w:sz="0" w:space="0" w:color="auto"/>
        <w:left w:val="none" w:sz="0" w:space="0" w:color="auto"/>
        <w:bottom w:val="none" w:sz="0" w:space="0" w:color="auto"/>
        <w:right w:val="none" w:sz="0" w:space="0" w:color="auto"/>
      </w:divBdr>
    </w:div>
    <w:div w:id="1698505218">
      <w:bodyDiv w:val="1"/>
      <w:marLeft w:val="0"/>
      <w:marRight w:val="0"/>
      <w:marTop w:val="0"/>
      <w:marBottom w:val="0"/>
      <w:divBdr>
        <w:top w:val="none" w:sz="0" w:space="0" w:color="auto"/>
        <w:left w:val="none" w:sz="0" w:space="0" w:color="auto"/>
        <w:bottom w:val="none" w:sz="0" w:space="0" w:color="auto"/>
        <w:right w:val="none" w:sz="0" w:space="0" w:color="auto"/>
      </w:divBdr>
    </w:div>
    <w:div w:id="1702828258">
      <w:bodyDiv w:val="1"/>
      <w:marLeft w:val="0"/>
      <w:marRight w:val="0"/>
      <w:marTop w:val="0"/>
      <w:marBottom w:val="0"/>
      <w:divBdr>
        <w:top w:val="none" w:sz="0" w:space="0" w:color="auto"/>
        <w:left w:val="none" w:sz="0" w:space="0" w:color="auto"/>
        <w:bottom w:val="none" w:sz="0" w:space="0" w:color="auto"/>
        <w:right w:val="none" w:sz="0" w:space="0" w:color="auto"/>
      </w:divBdr>
    </w:div>
    <w:div w:id="1798524139">
      <w:bodyDiv w:val="1"/>
      <w:marLeft w:val="0"/>
      <w:marRight w:val="0"/>
      <w:marTop w:val="0"/>
      <w:marBottom w:val="0"/>
      <w:divBdr>
        <w:top w:val="none" w:sz="0" w:space="0" w:color="auto"/>
        <w:left w:val="none" w:sz="0" w:space="0" w:color="auto"/>
        <w:bottom w:val="none" w:sz="0" w:space="0" w:color="auto"/>
        <w:right w:val="none" w:sz="0" w:space="0" w:color="auto"/>
      </w:divBdr>
      <w:divsChild>
        <w:div w:id="929703965">
          <w:marLeft w:val="0"/>
          <w:marRight w:val="0"/>
          <w:marTop w:val="0"/>
          <w:marBottom w:val="0"/>
          <w:divBdr>
            <w:top w:val="none" w:sz="0" w:space="0" w:color="auto"/>
            <w:left w:val="none" w:sz="0" w:space="0" w:color="auto"/>
            <w:bottom w:val="none" w:sz="0" w:space="0" w:color="auto"/>
            <w:right w:val="none" w:sz="0" w:space="0" w:color="auto"/>
          </w:divBdr>
          <w:divsChild>
            <w:div w:id="1817532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840811">
      <w:bodyDiv w:val="1"/>
      <w:marLeft w:val="0"/>
      <w:marRight w:val="0"/>
      <w:marTop w:val="0"/>
      <w:marBottom w:val="0"/>
      <w:divBdr>
        <w:top w:val="none" w:sz="0" w:space="0" w:color="auto"/>
        <w:left w:val="none" w:sz="0" w:space="0" w:color="auto"/>
        <w:bottom w:val="none" w:sz="0" w:space="0" w:color="auto"/>
        <w:right w:val="none" w:sz="0" w:space="0" w:color="auto"/>
      </w:divBdr>
    </w:div>
    <w:div w:id="1819565245">
      <w:bodyDiv w:val="1"/>
      <w:marLeft w:val="0"/>
      <w:marRight w:val="0"/>
      <w:marTop w:val="0"/>
      <w:marBottom w:val="0"/>
      <w:divBdr>
        <w:top w:val="none" w:sz="0" w:space="0" w:color="auto"/>
        <w:left w:val="none" w:sz="0" w:space="0" w:color="auto"/>
        <w:bottom w:val="none" w:sz="0" w:space="0" w:color="auto"/>
        <w:right w:val="none" w:sz="0" w:space="0" w:color="auto"/>
      </w:divBdr>
    </w:div>
    <w:div w:id="1890652770">
      <w:bodyDiv w:val="1"/>
      <w:marLeft w:val="0"/>
      <w:marRight w:val="0"/>
      <w:marTop w:val="0"/>
      <w:marBottom w:val="0"/>
      <w:divBdr>
        <w:top w:val="none" w:sz="0" w:space="0" w:color="auto"/>
        <w:left w:val="none" w:sz="0" w:space="0" w:color="auto"/>
        <w:bottom w:val="none" w:sz="0" w:space="0" w:color="auto"/>
        <w:right w:val="none" w:sz="0" w:space="0" w:color="auto"/>
      </w:divBdr>
    </w:div>
    <w:div w:id="1913613262">
      <w:bodyDiv w:val="1"/>
      <w:marLeft w:val="0"/>
      <w:marRight w:val="0"/>
      <w:marTop w:val="0"/>
      <w:marBottom w:val="0"/>
      <w:divBdr>
        <w:top w:val="none" w:sz="0" w:space="0" w:color="auto"/>
        <w:left w:val="none" w:sz="0" w:space="0" w:color="auto"/>
        <w:bottom w:val="none" w:sz="0" w:space="0" w:color="auto"/>
        <w:right w:val="none" w:sz="0" w:space="0" w:color="auto"/>
      </w:divBdr>
    </w:div>
    <w:div w:id="1920170592">
      <w:bodyDiv w:val="1"/>
      <w:marLeft w:val="0"/>
      <w:marRight w:val="0"/>
      <w:marTop w:val="0"/>
      <w:marBottom w:val="0"/>
      <w:divBdr>
        <w:top w:val="none" w:sz="0" w:space="0" w:color="auto"/>
        <w:left w:val="none" w:sz="0" w:space="0" w:color="auto"/>
        <w:bottom w:val="none" w:sz="0" w:space="0" w:color="auto"/>
        <w:right w:val="none" w:sz="0" w:space="0" w:color="auto"/>
      </w:divBdr>
    </w:div>
    <w:div w:id="1929269936">
      <w:bodyDiv w:val="1"/>
      <w:marLeft w:val="0"/>
      <w:marRight w:val="0"/>
      <w:marTop w:val="0"/>
      <w:marBottom w:val="0"/>
      <w:divBdr>
        <w:top w:val="none" w:sz="0" w:space="0" w:color="auto"/>
        <w:left w:val="none" w:sz="0" w:space="0" w:color="auto"/>
        <w:bottom w:val="none" w:sz="0" w:space="0" w:color="auto"/>
        <w:right w:val="none" w:sz="0" w:space="0" w:color="auto"/>
      </w:divBdr>
      <w:divsChild>
        <w:div w:id="103305257">
          <w:marLeft w:val="0"/>
          <w:marRight w:val="0"/>
          <w:marTop w:val="0"/>
          <w:marBottom w:val="0"/>
          <w:divBdr>
            <w:top w:val="none" w:sz="0" w:space="0" w:color="auto"/>
            <w:left w:val="none" w:sz="0" w:space="0" w:color="auto"/>
            <w:bottom w:val="none" w:sz="0" w:space="0" w:color="auto"/>
            <w:right w:val="none" w:sz="0" w:space="0" w:color="auto"/>
          </w:divBdr>
          <w:divsChild>
            <w:div w:id="1931889042">
              <w:marLeft w:val="0"/>
              <w:marRight w:val="0"/>
              <w:marTop w:val="0"/>
              <w:marBottom w:val="0"/>
              <w:divBdr>
                <w:top w:val="none" w:sz="0" w:space="0" w:color="auto"/>
                <w:left w:val="none" w:sz="0" w:space="0" w:color="auto"/>
                <w:bottom w:val="none" w:sz="0" w:space="0" w:color="auto"/>
                <w:right w:val="none" w:sz="0" w:space="0" w:color="auto"/>
              </w:divBdr>
              <w:divsChild>
                <w:div w:id="362484437">
                  <w:marLeft w:val="0"/>
                  <w:marRight w:val="0"/>
                  <w:marTop w:val="0"/>
                  <w:marBottom w:val="0"/>
                  <w:divBdr>
                    <w:top w:val="none" w:sz="0" w:space="0" w:color="auto"/>
                    <w:left w:val="none" w:sz="0" w:space="0" w:color="auto"/>
                    <w:bottom w:val="none" w:sz="0" w:space="0" w:color="auto"/>
                    <w:right w:val="none" w:sz="0" w:space="0" w:color="auto"/>
                  </w:divBdr>
                  <w:divsChild>
                    <w:div w:id="1761363656">
                      <w:marLeft w:val="0"/>
                      <w:marRight w:val="0"/>
                      <w:marTop w:val="0"/>
                      <w:marBottom w:val="0"/>
                      <w:divBdr>
                        <w:top w:val="none" w:sz="0" w:space="0" w:color="auto"/>
                        <w:left w:val="none" w:sz="0" w:space="0" w:color="auto"/>
                        <w:bottom w:val="none" w:sz="0" w:space="0" w:color="auto"/>
                        <w:right w:val="none" w:sz="0" w:space="0" w:color="auto"/>
                      </w:divBdr>
                      <w:divsChild>
                        <w:div w:id="204567826">
                          <w:marLeft w:val="0"/>
                          <w:marRight w:val="0"/>
                          <w:marTop w:val="0"/>
                          <w:marBottom w:val="0"/>
                          <w:divBdr>
                            <w:top w:val="none" w:sz="0" w:space="0" w:color="auto"/>
                            <w:left w:val="none" w:sz="0" w:space="0" w:color="auto"/>
                            <w:bottom w:val="none" w:sz="0" w:space="0" w:color="auto"/>
                            <w:right w:val="none" w:sz="0" w:space="0" w:color="auto"/>
                          </w:divBdr>
                        </w:div>
                        <w:div w:id="1116830675">
                          <w:marLeft w:val="0"/>
                          <w:marRight w:val="0"/>
                          <w:marTop w:val="0"/>
                          <w:marBottom w:val="0"/>
                          <w:divBdr>
                            <w:top w:val="none" w:sz="0" w:space="0" w:color="auto"/>
                            <w:left w:val="none" w:sz="0" w:space="0" w:color="auto"/>
                            <w:bottom w:val="none" w:sz="0" w:space="0" w:color="auto"/>
                            <w:right w:val="none" w:sz="0" w:space="0" w:color="auto"/>
                          </w:divBdr>
                          <w:divsChild>
                            <w:div w:id="693464400">
                              <w:marLeft w:val="0"/>
                              <w:marRight w:val="0"/>
                              <w:marTop w:val="0"/>
                              <w:marBottom w:val="0"/>
                              <w:divBdr>
                                <w:top w:val="none" w:sz="0" w:space="0" w:color="auto"/>
                                <w:left w:val="none" w:sz="0" w:space="0" w:color="auto"/>
                                <w:bottom w:val="none" w:sz="0" w:space="0" w:color="auto"/>
                                <w:right w:val="none" w:sz="0" w:space="0" w:color="auto"/>
                              </w:divBdr>
                              <w:divsChild>
                                <w:div w:id="183205834">
                                  <w:marLeft w:val="0"/>
                                  <w:marRight w:val="0"/>
                                  <w:marTop w:val="0"/>
                                  <w:marBottom w:val="0"/>
                                  <w:divBdr>
                                    <w:top w:val="none" w:sz="0" w:space="0" w:color="auto"/>
                                    <w:left w:val="none" w:sz="0" w:space="0" w:color="auto"/>
                                    <w:bottom w:val="none" w:sz="0" w:space="0" w:color="auto"/>
                                    <w:right w:val="none" w:sz="0" w:space="0" w:color="auto"/>
                                  </w:divBdr>
                                  <w:divsChild>
                                    <w:div w:id="1735154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28083788">
          <w:marLeft w:val="0"/>
          <w:marRight w:val="0"/>
          <w:marTop w:val="0"/>
          <w:marBottom w:val="0"/>
          <w:divBdr>
            <w:top w:val="none" w:sz="0" w:space="0" w:color="auto"/>
            <w:left w:val="none" w:sz="0" w:space="0" w:color="auto"/>
            <w:bottom w:val="none" w:sz="0" w:space="0" w:color="auto"/>
            <w:right w:val="none" w:sz="0" w:space="0" w:color="auto"/>
          </w:divBdr>
          <w:divsChild>
            <w:div w:id="910581438">
              <w:marLeft w:val="0"/>
              <w:marRight w:val="0"/>
              <w:marTop w:val="0"/>
              <w:marBottom w:val="0"/>
              <w:divBdr>
                <w:top w:val="none" w:sz="0" w:space="0" w:color="auto"/>
                <w:left w:val="none" w:sz="0" w:space="0" w:color="auto"/>
                <w:bottom w:val="none" w:sz="0" w:space="0" w:color="auto"/>
                <w:right w:val="none" w:sz="0" w:space="0" w:color="auto"/>
              </w:divBdr>
              <w:divsChild>
                <w:div w:id="1253315977">
                  <w:marLeft w:val="0"/>
                  <w:marRight w:val="0"/>
                  <w:marTop w:val="0"/>
                  <w:marBottom w:val="0"/>
                  <w:divBdr>
                    <w:top w:val="none" w:sz="0" w:space="0" w:color="auto"/>
                    <w:left w:val="none" w:sz="0" w:space="0" w:color="auto"/>
                    <w:bottom w:val="none" w:sz="0" w:space="0" w:color="auto"/>
                    <w:right w:val="none" w:sz="0" w:space="0" w:color="auto"/>
                  </w:divBdr>
                  <w:divsChild>
                    <w:div w:id="183981791">
                      <w:marLeft w:val="0"/>
                      <w:marRight w:val="0"/>
                      <w:marTop w:val="0"/>
                      <w:marBottom w:val="0"/>
                      <w:divBdr>
                        <w:top w:val="none" w:sz="0" w:space="0" w:color="auto"/>
                        <w:left w:val="none" w:sz="0" w:space="0" w:color="auto"/>
                        <w:bottom w:val="none" w:sz="0" w:space="0" w:color="auto"/>
                        <w:right w:val="none" w:sz="0" w:space="0" w:color="auto"/>
                      </w:divBdr>
                      <w:divsChild>
                        <w:div w:id="176846223">
                          <w:marLeft w:val="0"/>
                          <w:marRight w:val="0"/>
                          <w:marTop w:val="0"/>
                          <w:marBottom w:val="0"/>
                          <w:divBdr>
                            <w:top w:val="none" w:sz="0" w:space="0" w:color="auto"/>
                            <w:left w:val="none" w:sz="0" w:space="0" w:color="auto"/>
                            <w:bottom w:val="none" w:sz="0" w:space="0" w:color="auto"/>
                            <w:right w:val="none" w:sz="0" w:space="0" w:color="auto"/>
                          </w:divBdr>
                          <w:divsChild>
                            <w:div w:id="1547452307">
                              <w:marLeft w:val="0"/>
                              <w:marRight w:val="0"/>
                              <w:marTop w:val="0"/>
                              <w:marBottom w:val="0"/>
                              <w:divBdr>
                                <w:top w:val="none" w:sz="0" w:space="0" w:color="auto"/>
                                <w:left w:val="none" w:sz="0" w:space="0" w:color="auto"/>
                                <w:bottom w:val="none" w:sz="0" w:space="0" w:color="auto"/>
                                <w:right w:val="none" w:sz="0" w:space="0" w:color="auto"/>
                              </w:divBdr>
                              <w:divsChild>
                                <w:div w:id="1412658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71981004">
      <w:bodyDiv w:val="1"/>
      <w:marLeft w:val="0"/>
      <w:marRight w:val="0"/>
      <w:marTop w:val="0"/>
      <w:marBottom w:val="0"/>
      <w:divBdr>
        <w:top w:val="none" w:sz="0" w:space="0" w:color="auto"/>
        <w:left w:val="none" w:sz="0" w:space="0" w:color="auto"/>
        <w:bottom w:val="none" w:sz="0" w:space="0" w:color="auto"/>
        <w:right w:val="none" w:sz="0" w:space="0" w:color="auto"/>
      </w:divBdr>
      <w:divsChild>
        <w:div w:id="932708569">
          <w:marLeft w:val="0"/>
          <w:marRight w:val="0"/>
          <w:marTop w:val="0"/>
          <w:marBottom w:val="0"/>
          <w:divBdr>
            <w:top w:val="none" w:sz="0" w:space="0" w:color="auto"/>
            <w:left w:val="none" w:sz="0" w:space="0" w:color="auto"/>
            <w:bottom w:val="none" w:sz="0" w:space="0" w:color="auto"/>
            <w:right w:val="none" w:sz="0" w:space="0" w:color="auto"/>
          </w:divBdr>
          <w:divsChild>
            <w:div w:id="457340487">
              <w:marLeft w:val="0"/>
              <w:marRight w:val="0"/>
              <w:marTop w:val="0"/>
              <w:marBottom w:val="0"/>
              <w:divBdr>
                <w:top w:val="none" w:sz="0" w:space="0" w:color="auto"/>
                <w:left w:val="none" w:sz="0" w:space="0" w:color="auto"/>
                <w:bottom w:val="none" w:sz="0" w:space="0" w:color="auto"/>
                <w:right w:val="none" w:sz="0" w:space="0" w:color="auto"/>
              </w:divBdr>
            </w:div>
            <w:div w:id="1421442505">
              <w:marLeft w:val="0"/>
              <w:marRight w:val="0"/>
              <w:marTop w:val="0"/>
              <w:marBottom w:val="0"/>
              <w:divBdr>
                <w:top w:val="none" w:sz="0" w:space="0" w:color="auto"/>
                <w:left w:val="none" w:sz="0" w:space="0" w:color="auto"/>
                <w:bottom w:val="none" w:sz="0" w:space="0" w:color="auto"/>
                <w:right w:val="none" w:sz="0" w:space="0" w:color="auto"/>
              </w:divBdr>
              <w:divsChild>
                <w:div w:id="1384210915">
                  <w:marLeft w:val="0"/>
                  <w:marRight w:val="0"/>
                  <w:marTop w:val="0"/>
                  <w:marBottom w:val="0"/>
                  <w:divBdr>
                    <w:top w:val="none" w:sz="0" w:space="0" w:color="auto"/>
                    <w:left w:val="none" w:sz="0" w:space="0" w:color="auto"/>
                    <w:bottom w:val="none" w:sz="0" w:space="0" w:color="auto"/>
                    <w:right w:val="none" w:sz="0" w:space="0" w:color="auto"/>
                  </w:divBdr>
                  <w:divsChild>
                    <w:div w:id="1841314552">
                      <w:marLeft w:val="0"/>
                      <w:marRight w:val="0"/>
                      <w:marTop w:val="0"/>
                      <w:marBottom w:val="0"/>
                      <w:divBdr>
                        <w:top w:val="none" w:sz="0" w:space="0" w:color="auto"/>
                        <w:left w:val="none" w:sz="0" w:space="0" w:color="auto"/>
                        <w:bottom w:val="none" w:sz="0" w:space="0" w:color="auto"/>
                        <w:right w:val="none" w:sz="0" w:space="0" w:color="auto"/>
                      </w:divBdr>
                      <w:divsChild>
                        <w:div w:id="1069306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8802139">
          <w:marLeft w:val="0"/>
          <w:marRight w:val="0"/>
          <w:marTop w:val="0"/>
          <w:marBottom w:val="0"/>
          <w:divBdr>
            <w:top w:val="none" w:sz="0" w:space="0" w:color="auto"/>
            <w:left w:val="none" w:sz="0" w:space="0" w:color="auto"/>
            <w:bottom w:val="none" w:sz="0" w:space="0" w:color="auto"/>
            <w:right w:val="none" w:sz="0" w:space="0" w:color="auto"/>
          </w:divBdr>
        </w:div>
      </w:divsChild>
    </w:div>
    <w:div w:id="2015263330">
      <w:bodyDiv w:val="1"/>
      <w:marLeft w:val="0"/>
      <w:marRight w:val="0"/>
      <w:marTop w:val="0"/>
      <w:marBottom w:val="0"/>
      <w:divBdr>
        <w:top w:val="none" w:sz="0" w:space="0" w:color="auto"/>
        <w:left w:val="none" w:sz="0" w:space="0" w:color="auto"/>
        <w:bottom w:val="none" w:sz="0" w:space="0" w:color="auto"/>
        <w:right w:val="none" w:sz="0" w:space="0" w:color="auto"/>
      </w:divBdr>
    </w:div>
    <w:div w:id="2116169159">
      <w:bodyDiv w:val="1"/>
      <w:marLeft w:val="0"/>
      <w:marRight w:val="0"/>
      <w:marTop w:val="0"/>
      <w:marBottom w:val="0"/>
      <w:divBdr>
        <w:top w:val="none" w:sz="0" w:space="0" w:color="auto"/>
        <w:left w:val="none" w:sz="0" w:space="0" w:color="auto"/>
        <w:bottom w:val="none" w:sz="0" w:space="0" w:color="auto"/>
        <w:right w:val="none" w:sz="0" w:space="0" w:color="auto"/>
      </w:divBdr>
    </w:div>
    <w:div w:id="21453881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microsoft.com/office/2007/relationships/hdphoto" Target="media/hdphoto3.wdp"/><Relationship Id="rId42" Type="http://schemas.openxmlformats.org/officeDocument/2006/relationships/image" Target="media/image23.png"/><Relationship Id="rId47" Type="http://schemas.openxmlformats.org/officeDocument/2006/relationships/image" Target="media/image28.png"/><Relationship Id="rId63" Type="http://schemas.openxmlformats.org/officeDocument/2006/relationships/image" Target="media/image44.pn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www.kaggle.com/datasets/START-UMD/gtd/data" TargetMode="External"/><Relationship Id="rId29" Type="http://schemas.openxmlformats.org/officeDocument/2006/relationships/image" Target="media/image10.png"/><Relationship Id="rId11" Type="http://schemas.microsoft.com/office/2007/relationships/hdphoto" Target="media/hdphoto1.wdp"/><Relationship Id="rId24" Type="http://schemas.openxmlformats.org/officeDocument/2006/relationships/image" Target="media/image5.png"/><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image" Target="media/image34.png"/><Relationship Id="rId58" Type="http://schemas.openxmlformats.org/officeDocument/2006/relationships/image" Target="media/image39.png"/><Relationship Id="rId66"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42.png"/><Relationship Id="rId19" Type="http://schemas.openxmlformats.org/officeDocument/2006/relationships/hyperlink" Target="https://github.com/Yarin-Shohat/Terror-Attacks-Visualization" TargetMode="External"/><Relationship Id="rId14" Type="http://schemas.microsoft.com/office/2007/relationships/hdphoto" Target="media/hdphoto2.wdp"/><Relationship Id="rId22" Type="http://schemas.openxmlformats.org/officeDocument/2006/relationships/hyperlink" Target="https://terror-attacks-visualization-dashboard.streamlit.app/" TargetMode="External"/><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7.png"/><Relationship Id="rId64" Type="http://schemas.openxmlformats.org/officeDocument/2006/relationships/hyperlink" Target="https://python-visualization.github.io/folium/latest/index.html" TargetMode="External"/><Relationship Id="rId69"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32.png"/><Relationship Id="rId3" Type="http://schemas.openxmlformats.org/officeDocument/2006/relationships/styles" Target="styles.xml"/><Relationship Id="rId12" Type="http://schemas.openxmlformats.org/officeDocument/2006/relationships/hyperlink" Target="https://terror-attacks-visualization-dashboard.streamlit.app/" TargetMode="External"/><Relationship Id="rId17" Type="http://schemas.openxmlformats.org/officeDocument/2006/relationships/hyperlink" Target="https://github.com/Yarin-Shohat/Terror-Attacks-Visualization" TargetMode="Externa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7.png"/><Relationship Id="rId59" Type="http://schemas.openxmlformats.org/officeDocument/2006/relationships/image" Target="media/image40.png"/><Relationship Id="rId67" Type="http://schemas.openxmlformats.org/officeDocument/2006/relationships/footer" Target="footer1.xml"/><Relationship Id="rId20" Type="http://schemas.openxmlformats.org/officeDocument/2006/relationships/image" Target="media/image4.png"/><Relationship Id="rId41" Type="http://schemas.openxmlformats.org/officeDocument/2006/relationships/image" Target="media/image22.png"/><Relationship Id="rId54" Type="http://schemas.openxmlformats.org/officeDocument/2006/relationships/image" Target="media/image35.png"/><Relationship Id="rId62" Type="http://schemas.openxmlformats.org/officeDocument/2006/relationships/image" Target="media/image4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kaggle.com/datasets/START-UMD/gtd/data" TargetMode="External"/><Relationship Id="rId23" Type="http://schemas.openxmlformats.org/officeDocument/2006/relationships/hyperlink" Target="https://terror-attacks-visualization-dashboard.streamlit.app/" TargetMode="External"/><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image" Target="media/image30.png"/><Relationship Id="rId57" Type="http://schemas.openxmlformats.org/officeDocument/2006/relationships/image" Target="media/image38.png"/><Relationship Id="rId10" Type="http://schemas.openxmlformats.org/officeDocument/2006/relationships/image" Target="media/image2.png"/><Relationship Id="rId31" Type="http://schemas.openxmlformats.org/officeDocument/2006/relationships/image" Target="media/image12.pn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hyperlink" Target="https://plotly.com/python/animations/" TargetMode="External"/><Relationship Id="rId4" Type="http://schemas.openxmlformats.org/officeDocument/2006/relationships/settings" Target="settings.xml"/><Relationship Id="rId9" Type="http://schemas.openxmlformats.org/officeDocument/2006/relationships/hyperlink" Target="https://www.kaggle.com/datasets/START-UMD/gtd/data" TargetMode="External"/><Relationship Id="rId13" Type="http://schemas.openxmlformats.org/officeDocument/2006/relationships/image" Target="media/image3.png"/><Relationship Id="rId18" Type="http://schemas.openxmlformats.org/officeDocument/2006/relationships/hyperlink" Target="https://github.com/Yarin-Shohat/Terror-Attacks-Visualization" TargetMode="External"/><Relationship Id="rId39" Type="http://schemas.openxmlformats.org/officeDocument/2006/relationships/image" Target="media/image20.png"/><Relationship Id="rId34" Type="http://schemas.openxmlformats.org/officeDocument/2006/relationships/image" Target="media/image15.png"/><Relationship Id="rId50" Type="http://schemas.openxmlformats.org/officeDocument/2006/relationships/image" Target="media/image31.png"/><Relationship Id="rId55" Type="http://schemas.openxmlformats.org/officeDocument/2006/relationships/image" Target="media/image36.png"/></Relationships>
</file>

<file path=word/_rels/footer1.xml.rels><?xml version="1.0" encoding="UTF-8" standalone="yes"?>
<Relationships xmlns="http://schemas.openxmlformats.org/package/2006/relationships"><Relationship Id="rId1" Type="http://schemas.openxmlformats.org/officeDocument/2006/relationships/image" Target="media/image45.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User\Downloads\w04287\template-word.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1E7648E-16FD-46B9-999A-000087F709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template-word.dotx</Template>
  <TotalTime>3061</TotalTime>
  <Pages>28</Pages>
  <Words>3538</Words>
  <Characters>20171</Characters>
  <Application>Microsoft Office Word</Application>
  <DocSecurity>0</DocSecurity>
  <Lines>168</Lines>
  <Paragraphs>47</Paragraphs>
  <ScaleCrop>false</ScaleCrop>
  <HeadingPairs>
    <vt:vector size="6" baseType="variant">
      <vt:variant>
        <vt:lpstr>שם</vt:lpstr>
      </vt:variant>
      <vt:variant>
        <vt:i4>1</vt:i4>
      </vt:variant>
      <vt:variant>
        <vt:lpstr>Title</vt:lpstr>
      </vt:variant>
      <vt:variant>
        <vt:i4>1</vt:i4>
      </vt:variant>
      <vt:variant>
        <vt:lpstr>Название</vt:lpstr>
      </vt:variant>
      <vt:variant>
        <vt:i4>1</vt:i4>
      </vt:variant>
    </vt:vector>
  </HeadingPairs>
  <TitlesOfParts>
    <vt:vector size="3" baseType="lpstr">
      <vt:lpstr>Terror Attacks Visualizations</vt:lpstr>
      <vt:lpstr>PowerPoint Template</vt:lpstr>
      <vt:lpstr>PowerPoint Template</vt:lpstr>
    </vt:vector>
  </TitlesOfParts>
  <Company/>
  <LinksUpToDate>false</LinksUpToDate>
  <CharactersWithSpaces>23662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Terror Attacks Visualizations</dc:title>
  <dc:subject/>
  <dc:creator>Yarin Shohat</dc:creator>
  <cp:keywords/>
  <dc:description/>
  <cp:lastModifiedBy>Yarin Shohat</cp:lastModifiedBy>
  <cp:revision>523</cp:revision>
  <cp:lastPrinted>2025-03-05T16:44:00Z</cp:lastPrinted>
  <dcterms:created xsi:type="dcterms:W3CDTF">2024-11-25T08:14:00Z</dcterms:created>
  <dcterms:modified xsi:type="dcterms:W3CDTF">2025-03-05T16:46:00Z</dcterms:modified>
</cp:coreProperties>
</file>